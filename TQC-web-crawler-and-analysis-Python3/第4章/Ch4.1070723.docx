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64AA" w:rsidRPr="00937CA8" w:rsidRDefault="00B064AA" w:rsidP="00F8629B"/>
    <w:p w:rsidR="00B064AA" w:rsidRPr="00937CA8" w:rsidRDefault="00B064AA" w:rsidP="00F8629B"/>
    <w:p w:rsidR="00B064AA" w:rsidRPr="00937CA8" w:rsidRDefault="00B064AA" w:rsidP="00F8629B"/>
    <w:p w:rsidR="00B064AA" w:rsidRDefault="00B064AA" w:rsidP="00F8629B"/>
    <w:p w:rsidR="00230E37" w:rsidRDefault="00230E37" w:rsidP="00F8629B"/>
    <w:p w:rsidR="00E34A42" w:rsidRDefault="00E34A42" w:rsidP="00F8629B"/>
    <w:p w:rsidR="00E34A42" w:rsidRDefault="00E34A42" w:rsidP="00F8629B"/>
    <w:p w:rsidR="00E34A42" w:rsidRDefault="00E34A42" w:rsidP="00F8629B"/>
    <w:p w:rsidR="00F8629B" w:rsidRDefault="00F8629B" w:rsidP="00F8629B"/>
    <w:p w:rsidR="00F8629B" w:rsidRDefault="00F8629B" w:rsidP="00F8629B"/>
    <w:p w:rsidR="00F8629B" w:rsidRDefault="00F8629B" w:rsidP="00F8629B"/>
    <w:p w:rsidR="00F8629B" w:rsidRDefault="00F8629B" w:rsidP="00F8629B"/>
    <w:p w:rsidR="002F33FC" w:rsidRPr="00F8629B" w:rsidRDefault="004E6E9E" w:rsidP="00F8629B">
      <w:pPr>
        <w:pStyle w:val="hbl1"/>
      </w:pPr>
      <w:r>
        <w:rPr>
          <w:rFonts w:hint="eastAsia"/>
        </w:rPr>
        <w:t>4</w:t>
      </w:r>
      <w:r w:rsidR="009D5114">
        <w:t>-</w:t>
      </w:r>
      <w:r w:rsidR="002F33FC" w:rsidRPr="00F8629B">
        <w:t xml:space="preserve">1  </w:t>
      </w:r>
      <w:r w:rsidR="009D5114" w:rsidRPr="009D5114">
        <w:rPr>
          <w:rFonts w:hint="eastAsia"/>
        </w:rPr>
        <w:t>Python</w:t>
      </w:r>
      <w:r w:rsidR="009D5114" w:rsidRPr="009D5114">
        <w:rPr>
          <w:rFonts w:hint="eastAsia"/>
        </w:rPr>
        <w:t>資料分析概論</w:t>
      </w:r>
      <w:r w:rsidRPr="005D2CC5">
        <w:rPr>
          <w:rFonts w:hint="eastAsia"/>
        </w:rPr>
        <w:t>圖表之設定</w:t>
      </w:r>
    </w:p>
    <w:p w:rsidR="002F33FC" w:rsidRPr="00F8629B" w:rsidRDefault="004E6E9E" w:rsidP="00F8629B">
      <w:pPr>
        <w:pStyle w:val="hbl1"/>
      </w:pPr>
      <w:r>
        <w:rPr>
          <w:rFonts w:hint="eastAsia"/>
        </w:rPr>
        <w:t>4</w:t>
      </w:r>
      <w:r w:rsidR="009D5114">
        <w:t>-</w:t>
      </w:r>
      <w:r w:rsidR="002F33FC" w:rsidRPr="00F8629B">
        <w:t xml:space="preserve">2  </w:t>
      </w:r>
      <w:r w:rsidR="009D5114" w:rsidRPr="009D5114">
        <w:t>NumPy</w:t>
      </w:r>
      <w:r w:rsidRPr="00622EDE">
        <w:rPr>
          <w:rFonts w:hint="eastAsia"/>
        </w:rPr>
        <w:t>各種圖表之呈現</w:t>
      </w:r>
    </w:p>
    <w:p w:rsidR="00F33232" w:rsidRDefault="004E6E9E" w:rsidP="00F8629B">
      <w:pPr>
        <w:pStyle w:val="hbl1"/>
        <w:rPr>
          <w:rFonts w:hint="eastAsia"/>
        </w:rPr>
      </w:pPr>
      <w:r>
        <w:rPr>
          <w:rFonts w:hint="eastAsia"/>
        </w:rPr>
        <w:t>4</w:t>
      </w:r>
      <w:r w:rsidR="009D5114">
        <w:t>-</w:t>
      </w:r>
      <w:r w:rsidR="002F33FC" w:rsidRPr="00F8629B">
        <w:t xml:space="preserve">3  </w:t>
      </w:r>
      <w:r w:rsidR="009D5114" w:rsidRPr="009D5114">
        <w:t>Pandas</w:t>
      </w:r>
      <w:r w:rsidRPr="00622EDE">
        <w:rPr>
          <w:rFonts w:hint="eastAsia"/>
        </w:rPr>
        <w:t>多圖表繪製</w:t>
      </w:r>
    </w:p>
    <w:p w:rsidR="004E6E9E" w:rsidRDefault="004E6E9E" w:rsidP="004E6E9E">
      <w:pPr>
        <w:pStyle w:val="hbl1"/>
        <w:ind w:left="1531" w:hanging="454"/>
      </w:pPr>
      <w:r>
        <w:rPr>
          <w:rFonts w:hint="eastAsia"/>
        </w:rPr>
        <w:t>4-4</w:t>
      </w:r>
      <w:r>
        <w:rPr>
          <w:rFonts w:hint="eastAsia"/>
        </w:rPr>
        <w:tab/>
      </w:r>
      <w:r w:rsidRPr="00622EDE">
        <w:t xml:space="preserve">CSV </w:t>
      </w:r>
      <w:r w:rsidRPr="00622EDE">
        <w:rPr>
          <w:rFonts w:hint="eastAsia"/>
        </w:rPr>
        <w:t>檔案繪製圖表</w:t>
      </w:r>
    </w:p>
    <w:p w:rsidR="004E6E9E" w:rsidRDefault="004E6E9E" w:rsidP="004E6E9E">
      <w:pPr>
        <w:pStyle w:val="hbl1"/>
        <w:ind w:left="1531" w:hanging="454"/>
      </w:pPr>
      <w:r>
        <w:rPr>
          <w:rFonts w:hint="eastAsia"/>
        </w:rPr>
        <w:t>4-5</w:t>
      </w:r>
      <w:r>
        <w:rPr>
          <w:rFonts w:hint="eastAsia"/>
        </w:rPr>
        <w:tab/>
      </w:r>
      <w:r w:rsidRPr="00622EDE">
        <w:t xml:space="preserve">Numpy </w:t>
      </w:r>
      <w:r w:rsidRPr="00622EDE">
        <w:rPr>
          <w:rFonts w:hint="eastAsia"/>
        </w:rPr>
        <w:t>模組應用</w:t>
      </w:r>
    </w:p>
    <w:p w:rsidR="004E6E9E" w:rsidRPr="00F8629B" w:rsidRDefault="004E6E9E" w:rsidP="004E6E9E">
      <w:pPr>
        <w:pStyle w:val="hbl1"/>
        <w:ind w:left="1531" w:hanging="454"/>
      </w:pPr>
      <w:r>
        <w:rPr>
          <w:rFonts w:hint="eastAsia"/>
        </w:rPr>
        <w:t>4-6</w:t>
      </w:r>
      <w:r>
        <w:rPr>
          <w:rFonts w:hint="eastAsia"/>
        </w:rPr>
        <w:tab/>
      </w:r>
      <w:r w:rsidRPr="00622EDE">
        <w:rPr>
          <w:rFonts w:hint="eastAsia"/>
        </w:rPr>
        <w:t>隨機數的應用</w:t>
      </w:r>
    </w:p>
    <w:p w:rsidR="00F33232" w:rsidRPr="00715AAD" w:rsidRDefault="00F33232" w:rsidP="00F33232">
      <w:pPr>
        <w:pStyle w:val="107"/>
        <w:tabs>
          <w:tab w:val="clear" w:pos="1418"/>
        </w:tabs>
        <w:ind w:left="680" w:rightChars="0" w:right="0" w:firstLine="0"/>
        <w:rPr>
          <w:rStyle w:val="1072"/>
        </w:rPr>
      </w:pPr>
    </w:p>
    <w:p w:rsidR="00E34A42" w:rsidRPr="00F33232" w:rsidRDefault="00E34A42" w:rsidP="000E3B00">
      <w:pPr>
        <w:pStyle w:val="107"/>
        <w:tabs>
          <w:tab w:val="clear" w:pos="1418"/>
        </w:tabs>
        <w:ind w:left="680" w:firstLine="0"/>
      </w:pPr>
    </w:p>
    <w:p w:rsidR="00E34A42" w:rsidRPr="00E8637E" w:rsidRDefault="00E34A42" w:rsidP="00E34A42"/>
    <w:p w:rsidR="00CE2D49" w:rsidRPr="0003050A" w:rsidRDefault="00CE2D49" w:rsidP="0003050A">
      <w:pPr>
        <w:pStyle w:val="fig"/>
        <w:spacing w:before="240"/>
      </w:pPr>
    </w:p>
    <w:p w:rsidR="00E81B08" w:rsidRPr="006B75E7" w:rsidRDefault="00E81B08" w:rsidP="006B75E7">
      <w:pPr>
        <w:pStyle w:val="110"/>
      </w:pPr>
      <w:r w:rsidRPr="00E81B08">
        <w:rPr>
          <w:rFonts w:hint="eastAsia"/>
        </w:rPr>
        <w:lastRenderedPageBreak/>
        <w:t>學習目標</w:t>
      </w:r>
    </w:p>
    <w:p w:rsidR="009E5A43" w:rsidRDefault="009E5A43" w:rsidP="009E5A43">
      <w:r>
        <w:rPr>
          <w:rFonts w:hint="eastAsia"/>
        </w:rPr>
        <w:t>資料分析是由原始資料轉換的幾個步驟組成的過程，基於收集的資料進行處理，以產生</w:t>
      </w:r>
      <w:proofErr w:type="gramStart"/>
      <w:r>
        <w:rPr>
          <w:rFonts w:hint="eastAsia"/>
        </w:rPr>
        <w:t>可視化結果</w:t>
      </w:r>
      <w:proofErr w:type="gramEnd"/>
      <w:r>
        <w:rPr>
          <w:rFonts w:hint="eastAsia"/>
        </w:rPr>
        <w:t>，並且可以通過數學模型化來進行預測。資料分析由以下幾個階段組成：</w:t>
      </w:r>
    </w:p>
    <w:p w:rsidR="009E5A43" w:rsidRDefault="009E5A43" w:rsidP="009E5A43">
      <w:proofErr w:type="gramStart"/>
      <w:r>
        <w:rPr>
          <w:rFonts w:hint="cs"/>
        </w:rPr>
        <w:t>•</w:t>
      </w:r>
      <w:proofErr w:type="gramEnd"/>
      <w:r>
        <w:t xml:space="preserve"> </w:t>
      </w:r>
      <w:r>
        <w:rPr>
          <w:rFonts w:hint="eastAsia"/>
        </w:rPr>
        <w:t>問題定義</w:t>
      </w:r>
    </w:p>
    <w:p w:rsidR="009E5A43" w:rsidRDefault="009E5A43" w:rsidP="009E5A43">
      <w:proofErr w:type="gramStart"/>
      <w:r>
        <w:rPr>
          <w:rFonts w:hint="cs"/>
        </w:rPr>
        <w:t>•</w:t>
      </w:r>
      <w:proofErr w:type="gramEnd"/>
      <w:r>
        <w:rPr>
          <w:rFonts w:hint="eastAsia"/>
        </w:rPr>
        <w:t>資料提取</w:t>
      </w:r>
    </w:p>
    <w:p w:rsidR="009E5A43" w:rsidRDefault="009E5A43" w:rsidP="009E5A43">
      <w:proofErr w:type="gramStart"/>
      <w:r>
        <w:rPr>
          <w:rFonts w:hint="cs"/>
        </w:rPr>
        <w:t>•</w:t>
      </w:r>
      <w:proofErr w:type="gramEnd"/>
      <w:r>
        <w:rPr>
          <w:rFonts w:hint="eastAsia"/>
        </w:rPr>
        <w:t>資料清理</w:t>
      </w:r>
    </w:p>
    <w:p w:rsidR="009E5A43" w:rsidRDefault="009E5A43" w:rsidP="009E5A43">
      <w:proofErr w:type="gramStart"/>
      <w:r>
        <w:rPr>
          <w:rFonts w:hint="cs"/>
        </w:rPr>
        <w:t>•</w:t>
      </w:r>
      <w:proofErr w:type="gramEnd"/>
      <w:r>
        <w:rPr>
          <w:rFonts w:hint="eastAsia"/>
        </w:rPr>
        <w:t>資料轉換</w:t>
      </w:r>
    </w:p>
    <w:p w:rsidR="009E5A43" w:rsidRDefault="009E5A43" w:rsidP="009E5A43">
      <w:proofErr w:type="gramStart"/>
      <w:r>
        <w:rPr>
          <w:rFonts w:hint="cs"/>
        </w:rPr>
        <w:t>•</w:t>
      </w:r>
      <w:proofErr w:type="gramEnd"/>
      <w:r>
        <w:rPr>
          <w:rFonts w:hint="eastAsia"/>
        </w:rPr>
        <w:t>資料探索</w:t>
      </w:r>
    </w:p>
    <w:p w:rsidR="009E5A43" w:rsidRDefault="009E5A43" w:rsidP="009E5A43">
      <w:proofErr w:type="gramStart"/>
      <w:r>
        <w:rPr>
          <w:rFonts w:hint="cs"/>
        </w:rPr>
        <w:t>•</w:t>
      </w:r>
      <w:proofErr w:type="gramEnd"/>
      <w:r>
        <w:rPr>
          <w:rFonts w:hint="eastAsia"/>
        </w:rPr>
        <w:t>預測建模</w:t>
      </w:r>
    </w:p>
    <w:p w:rsidR="009E5A43" w:rsidRDefault="009E5A43" w:rsidP="009E5A43">
      <w:proofErr w:type="gramStart"/>
      <w:r>
        <w:rPr>
          <w:rFonts w:hint="cs"/>
        </w:rPr>
        <w:t>•</w:t>
      </w:r>
      <w:proofErr w:type="gramEnd"/>
      <w:r>
        <w:rPr>
          <w:rFonts w:hint="eastAsia"/>
        </w:rPr>
        <w:t>模型驗證</w:t>
      </w:r>
      <w:r>
        <w:t>/</w:t>
      </w:r>
      <w:r>
        <w:rPr>
          <w:rFonts w:hint="eastAsia"/>
        </w:rPr>
        <w:t>測試</w:t>
      </w:r>
    </w:p>
    <w:p w:rsidR="009E5A43" w:rsidRDefault="009E5A43" w:rsidP="009E5A43">
      <w:proofErr w:type="gramStart"/>
      <w:r>
        <w:rPr>
          <w:rFonts w:hint="cs"/>
        </w:rPr>
        <w:t>•</w:t>
      </w:r>
      <w:proofErr w:type="gramEnd"/>
      <w:r>
        <w:rPr>
          <w:rFonts w:hint="eastAsia"/>
        </w:rPr>
        <w:t>結果的</w:t>
      </w:r>
      <w:proofErr w:type="gramStart"/>
      <w:r>
        <w:rPr>
          <w:rFonts w:hint="eastAsia"/>
        </w:rPr>
        <w:t>可視化和</w:t>
      </w:r>
      <w:proofErr w:type="gramEnd"/>
      <w:r>
        <w:rPr>
          <w:rFonts w:hint="eastAsia"/>
        </w:rPr>
        <w:t>解釋</w:t>
      </w:r>
    </w:p>
    <w:p w:rsidR="009E5A43" w:rsidRDefault="00CD4D10" w:rsidP="009E5A43">
      <w:r w:rsidRPr="009E5A43">
        <w:rPr>
          <w:rFonts w:hint="eastAsia"/>
        </w:rPr>
        <w:t xml:space="preserve">Python </w:t>
      </w:r>
      <w:r w:rsidR="009E5A43">
        <w:rPr>
          <w:rFonts w:hint="eastAsia"/>
        </w:rPr>
        <w:t>本身</w:t>
      </w:r>
      <w:r w:rsidRPr="009E5A43">
        <w:rPr>
          <w:rFonts w:hint="eastAsia"/>
        </w:rPr>
        <w:t>核心</w:t>
      </w:r>
      <w:r w:rsidR="009E5A43">
        <w:rPr>
          <w:rFonts w:hint="eastAsia"/>
        </w:rPr>
        <w:t>就有支援資料分析的工具，包括串列、索引與分片、字典資料型態等，將在</w:t>
      </w:r>
      <w:r w:rsidR="009E5A43">
        <w:rPr>
          <w:rFonts w:hint="eastAsia"/>
        </w:rPr>
        <w:t>3-1</w:t>
      </w:r>
      <w:r w:rsidR="009E5A43">
        <w:rPr>
          <w:rFonts w:hint="eastAsia"/>
        </w:rPr>
        <w:t>中分別介紹。</w:t>
      </w:r>
    </w:p>
    <w:p w:rsidR="008213D4" w:rsidRDefault="009E5A43" w:rsidP="009E5A43">
      <w:r>
        <w:rPr>
          <w:rFonts w:hint="eastAsia"/>
        </w:rPr>
        <w:t>若要處理大量資料，</w:t>
      </w:r>
      <w:r w:rsidR="00CD4D10" w:rsidRPr="009E5A43">
        <w:rPr>
          <w:rFonts w:hint="eastAsia"/>
        </w:rPr>
        <w:t>NumPy</w:t>
      </w:r>
      <w:r w:rsidR="00CD4D10" w:rsidRPr="009E5A43">
        <w:rPr>
          <w:rFonts w:hint="eastAsia"/>
        </w:rPr>
        <w:t>就是用於處理</w:t>
      </w:r>
      <w:r>
        <w:rPr>
          <w:rFonts w:hint="eastAsia"/>
        </w:rPr>
        <w:t>陣列資料</w:t>
      </w:r>
      <w:r w:rsidR="00CD4D10" w:rsidRPr="009E5A43">
        <w:rPr>
          <w:rFonts w:hint="eastAsia"/>
        </w:rPr>
        <w:t>的</w:t>
      </w:r>
      <w:proofErr w:type="gramStart"/>
      <w:r w:rsidR="00CD4D10" w:rsidRPr="009E5A43">
        <w:rPr>
          <w:rFonts w:hint="eastAsia"/>
        </w:rPr>
        <w:t>高效</w:t>
      </w:r>
      <w:r>
        <w:rPr>
          <w:rFonts w:hint="eastAsia"/>
        </w:rPr>
        <w:t>函式</w:t>
      </w:r>
      <w:r w:rsidR="00CD4D10" w:rsidRPr="009E5A43">
        <w:rPr>
          <w:rFonts w:hint="eastAsia"/>
        </w:rPr>
        <w:t>庫</w:t>
      </w:r>
      <w:proofErr w:type="gramEnd"/>
      <w:r>
        <w:rPr>
          <w:rFonts w:hint="eastAsia"/>
        </w:rPr>
        <w:t>，將在</w:t>
      </w:r>
      <w:r>
        <w:rPr>
          <w:rFonts w:hint="eastAsia"/>
        </w:rPr>
        <w:t>3-2</w:t>
      </w:r>
      <w:r>
        <w:rPr>
          <w:rFonts w:hint="eastAsia"/>
        </w:rPr>
        <w:t>中介紹</w:t>
      </w:r>
      <w:r w:rsidR="00CD4D10" w:rsidRPr="009E5A43">
        <w:rPr>
          <w:rFonts w:hint="eastAsia"/>
        </w:rPr>
        <w:t>。當涉及嚴重的數據清</w:t>
      </w:r>
      <w:r>
        <w:rPr>
          <w:rFonts w:hint="eastAsia"/>
        </w:rPr>
        <w:t>理</w:t>
      </w:r>
      <w:r w:rsidR="00CD4D10" w:rsidRPr="009E5A43">
        <w:rPr>
          <w:rFonts w:hint="eastAsia"/>
        </w:rPr>
        <w:t>時，我們可以使用多功能的</w:t>
      </w:r>
      <w:r w:rsidR="00CD4D10" w:rsidRPr="009E5A43">
        <w:rPr>
          <w:rFonts w:hint="eastAsia"/>
        </w:rPr>
        <w:t xml:space="preserve"> Pandas </w:t>
      </w:r>
      <w:r>
        <w:rPr>
          <w:rFonts w:hint="eastAsia"/>
        </w:rPr>
        <w:t>套件</w:t>
      </w:r>
      <w:r w:rsidR="00CD4D10" w:rsidRPr="009E5A43">
        <w:rPr>
          <w:rFonts w:hint="eastAsia"/>
        </w:rPr>
        <w:t>包，可以為</w:t>
      </w:r>
      <w:r w:rsidR="00CD4D10" w:rsidRPr="009E5A43">
        <w:rPr>
          <w:rFonts w:hint="eastAsia"/>
        </w:rPr>
        <w:t xml:space="preserve"> Python</w:t>
      </w:r>
      <w:r w:rsidR="00CD4D10" w:rsidRPr="009E5A43">
        <w:rPr>
          <w:rFonts w:hint="eastAsia"/>
        </w:rPr>
        <w:t>提供快速簡化的</w:t>
      </w:r>
      <w:r>
        <w:rPr>
          <w:rFonts w:hint="eastAsia"/>
        </w:rPr>
        <w:t>資料</w:t>
      </w:r>
      <w:r w:rsidR="00CD4D10" w:rsidRPr="009E5A43">
        <w:rPr>
          <w:rFonts w:hint="eastAsia"/>
        </w:rPr>
        <w:t>處理和</w:t>
      </w:r>
      <w:r>
        <w:rPr>
          <w:rFonts w:hint="eastAsia"/>
        </w:rPr>
        <w:t>資料</w:t>
      </w:r>
      <w:r w:rsidR="00CD4D10" w:rsidRPr="009E5A43">
        <w:rPr>
          <w:rFonts w:hint="eastAsia"/>
        </w:rPr>
        <w:t>分析工具。</w:t>
      </w:r>
    </w:p>
    <w:p w:rsidR="008213D4" w:rsidRPr="00E33579" w:rsidRDefault="004E6E9E" w:rsidP="000C7518">
      <w:pPr>
        <w:pStyle w:val="1"/>
      </w:pPr>
      <w:r>
        <w:rPr>
          <w:rFonts w:hint="eastAsia"/>
        </w:rPr>
        <w:t>4</w:t>
      </w:r>
      <w:r w:rsidR="009D5114">
        <w:t>-</w:t>
      </w:r>
      <w:r w:rsidR="008213D4" w:rsidRPr="00E33579">
        <w:t xml:space="preserve">1  </w:t>
      </w:r>
      <w:r w:rsidRPr="005D2CC5">
        <w:rPr>
          <w:rFonts w:hint="eastAsia"/>
        </w:rPr>
        <w:t>圖表之設定</w:t>
      </w:r>
    </w:p>
    <w:p w:rsidR="004E6E9E" w:rsidRDefault="004E6E9E" w:rsidP="004E6E9E">
      <w:pPr>
        <w:pStyle w:val="2"/>
      </w:pPr>
      <w:r>
        <w:rPr>
          <w:rFonts w:hint="eastAsia"/>
        </w:rPr>
        <w:t>4-1-1</w:t>
      </w:r>
      <w:r>
        <w:rPr>
          <w:rFonts w:hint="eastAsia"/>
        </w:rPr>
        <w:tab/>
      </w:r>
      <w:r w:rsidRPr="00A33CCD">
        <w:rPr>
          <w:rFonts w:hint="eastAsia"/>
        </w:rPr>
        <w:t>標題，文字，圖例設定</w:t>
      </w:r>
    </w:p>
    <w:p w:rsidR="008213D4" w:rsidRPr="00E33579" w:rsidRDefault="006029FC" w:rsidP="006029FC">
      <w:r>
        <w:rPr>
          <w:rFonts w:hint="eastAsia"/>
        </w:rPr>
        <w:t>串列</w:t>
      </w:r>
      <w:r w:rsidR="008213D4">
        <w:rPr>
          <w:rFonts w:hint="eastAsia"/>
        </w:rPr>
        <w:t>基本操作</w:t>
      </w:r>
      <w:r w:rsidR="008213D4" w:rsidRPr="00E33579">
        <w:rPr>
          <w:rFonts w:hint="eastAsia"/>
        </w:rPr>
        <w:t>如下範例所示：</w:t>
      </w:r>
    </w:p>
    <w:p w:rsidR="009D5114" w:rsidRPr="00E33579" w:rsidRDefault="00213C93" w:rsidP="009D5114">
      <w:pPr>
        <w:pStyle w:val="4"/>
      </w:pPr>
      <w:r>
        <w:rPr>
          <w:rFonts w:ascii="Noto Serif CJK TC Light" w:eastAsia="Noto Serif CJK TC Light" w:hAnsi="Noto Serif CJK TC Light"/>
          <w:noProof/>
        </w:rPr>
        <w:drawing>
          <wp:inline distT="0" distB="0" distL="0" distR="0" wp14:anchorId="0918815F" wp14:editId="0C27DDC6">
            <wp:extent cx="224790" cy="196850"/>
            <wp:effectExtent l="0" t="0" r="3810" b="0"/>
            <wp:docPr id="6" name="圖片 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9D5114" w:rsidRPr="00E33579">
        <w:rPr>
          <w:rFonts w:hint="eastAsia"/>
        </w:rPr>
        <w:t>範例程式</w:t>
      </w:r>
      <w:r w:rsidR="009D5114">
        <w:rPr>
          <w:rFonts w:hint="eastAsia"/>
        </w:rPr>
        <w:t>E</w:t>
      </w:r>
      <w:r w:rsidR="004E6E9E">
        <w:rPr>
          <w:rFonts w:hint="eastAsia"/>
        </w:rPr>
        <w:t>4-1-</w:t>
      </w:r>
      <w:r w:rsidR="006029FC">
        <w:rPr>
          <w:rFonts w:hint="eastAsia"/>
        </w:rPr>
        <w:t>1</w:t>
      </w:r>
      <w:r w:rsidR="009D5114">
        <w:rPr>
          <w:rFonts w:hint="eastAsia"/>
        </w:rPr>
        <w:t>-1.</w:t>
      </w:r>
      <w:proofErr w:type="gramStart"/>
      <w:r w:rsidR="009D5114">
        <w:rPr>
          <w:rFonts w:hint="eastAsia"/>
        </w:rPr>
        <w:t>ipynb</w:t>
      </w:r>
      <w:proofErr w:type="gramEnd"/>
    </w:p>
    <w:p w:rsidR="006029FC" w:rsidRPr="008C5B84" w:rsidRDefault="006029FC" w:rsidP="006029FC">
      <w:pPr>
        <w:spacing w:before="0"/>
      </w:pPr>
      <w:r w:rsidRPr="008C5B84">
        <w:t>串列</w:t>
      </w:r>
      <w:hyperlink r:id="rId10" w:anchor="串列" w:history="1">
        <w:r w:rsidRPr="008C5B84">
          <w:t>¶</w:t>
        </w:r>
      </w:hyperlink>
    </w:p>
    <w:p w:rsidR="006029FC" w:rsidRPr="008C5B84" w:rsidRDefault="006029FC" w:rsidP="006029FC">
      <w:pPr>
        <w:spacing w:before="0"/>
      </w:pPr>
      <w:r w:rsidRPr="008C5B84">
        <w:t>方括號（</w:t>
      </w:r>
      <w:r w:rsidRPr="008C5B84">
        <w:t>[]</w:t>
      </w:r>
      <w:r w:rsidRPr="008C5B84">
        <w:t>）表示一個串列，串列中的各個元素用逗號分隔。</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5"/>
        <w:gridCol w:w="72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[1,</w:t>
            </w:r>
            <w:r>
              <w:t xml:space="preserve"> </w:t>
            </w:r>
            <w:r w:rsidRPr="008C5B84">
              <w:t>2,</w:t>
            </w:r>
            <w:r>
              <w:t xml:space="preserve"> </w:t>
            </w:r>
            <w:r w:rsidRPr="008C5B84">
              <w:t>3,</w:t>
            </w:r>
            <w:r>
              <w:t xml:space="preserve"> </w:t>
            </w:r>
            <w:r w:rsidRPr="008C5B84">
              <w:t>1</w:t>
            </w:r>
            <w:r>
              <w:t xml:space="preserve"> </w:t>
            </w:r>
            <w:r w:rsidRPr="008C5B84">
              <w:t>,</w:t>
            </w:r>
            <w:r>
              <w:t xml:space="preserve"> </w:t>
            </w:r>
            <w:r w:rsidRPr="008C5B84">
              <w:t>2]</w:t>
            </w:r>
          </w:p>
        </w:tc>
      </w:tr>
      <w:tr w:rsidR="006029FC" w:rsidRPr="00A06E45" w:rsidTr="0089378C">
        <w:tc>
          <w:tcPr>
            <w:tcW w:w="935" w:type="dxa"/>
            <w:shd w:val="clear" w:color="auto" w:fill="auto"/>
          </w:tcPr>
          <w:p w:rsidR="006029FC" w:rsidRPr="00A06E45" w:rsidRDefault="001040F3" w:rsidP="0089378C">
            <w:pPr>
              <w:pStyle w:val="C6"/>
            </w:pPr>
            <w:r>
              <w:rPr>
                <w:rFonts w:hint="eastAsia"/>
              </w:rPr>
              <w:t>Out[1]</w:t>
            </w:r>
          </w:p>
        </w:tc>
        <w:tc>
          <w:tcPr>
            <w:tcW w:w="7483" w:type="dxa"/>
            <w:shd w:val="clear" w:color="auto" w:fill="auto"/>
          </w:tcPr>
          <w:p w:rsidR="006029FC" w:rsidRPr="00A06E45" w:rsidRDefault="006029FC" w:rsidP="0089378C">
            <w:pPr>
              <w:pStyle w:val="C6"/>
            </w:pPr>
            <w:r w:rsidRPr="008C5B84">
              <w:t>[1, 2, 3, 1, 2]</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lastRenderedPageBreak/>
              <w:t>In[</w:t>
            </w:r>
            <w:r>
              <w:rPr>
                <w:rFonts w:hint="eastAsia"/>
              </w:rPr>
              <w:t>2</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numbers</w:t>
            </w:r>
            <w:r>
              <w:t xml:space="preserve"> </w:t>
            </w:r>
            <w:r w:rsidRPr="008C5B84">
              <w:t>=</w:t>
            </w:r>
            <w:r>
              <w:t xml:space="preserve"> </w:t>
            </w:r>
            <w:r w:rsidRPr="008C5B84">
              <w:t>[1,</w:t>
            </w:r>
            <w:r>
              <w:t xml:space="preserve"> </w:t>
            </w:r>
            <w:r w:rsidRPr="008C5B84">
              <w:t>2,</w:t>
            </w:r>
            <w:r>
              <w:t xml:space="preserve"> </w:t>
            </w:r>
            <w:r w:rsidRPr="008C5B84">
              <w:t>3]</w:t>
            </w:r>
          </w:p>
          <w:p w:rsidR="006029FC" w:rsidRPr="00A06E45" w:rsidRDefault="006029FC" w:rsidP="0089378C">
            <w:pPr>
              <w:pStyle w:val="C6"/>
            </w:pPr>
            <w:r w:rsidRPr="008C5B84">
              <w:t>type(numbers)</w:t>
            </w:r>
          </w:p>
        </w:tc>
      </w:tr>
      <w:tr w:rsidR="006029FC" w:rsidRPr="00A06E45" w:rsidTr="0089378C">
        <w:tc>
          <w:tcPr>
            <w:tcW w:w="935" w:type="dxa"/>
            <w:shd w:val="clear" w:color="auto" w:fill="auto"/>
          </w:tcPr>
          <w:p w:rsidR="006029FC" w:rsidRPr="00A06E45" w:rsidRDefault="001040F3" w:rsidP="0089378C">
            <w:pPr>
              <w:pStyle w:val="C6"/>
            </w:pPr>
            <w:r>
              <w:rPr>
                <w:rFonts w:hint="eastAsia"/>
              </w:rPr>
              <w:t>Out[2]</w:t>
            </w:r>
          </w:p>
        </w:tc>
        <w:tc>
          <w:tcPr>
            <w:tcW w:w="7483" w:type="dxa"/>
            <w:shd w:val="clear" w:color="auto" w:fill="auto"/>
          </w:tcPr>
          <w:p w:rsidR="006029FC" w:rsidRPr="00A06E45" w:rsidRDefault="006029FC" w:rsidP="0089378C">
            <w:pPr>
              <w:pStyle w:val="C6"/>
            </w:pPr>
            <w:r w:rsidRPr="008C5B84">
              <w:t>list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3</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words</w:t>
            </w:r>
            <w:r>
              <w:t xml:space="preserve"> </w:t>
            </w:r>
            <w:r w:rsidRPr="008C5B84">
              <w:t>=</w:t>
            </w:r>
            <w:r>
              <w:t xml:space="preserve"> </w:t>
            </w:r>
            <w:r w:rsidRPr="008C5B84">
              <w:t>['cat',</w:t>
            </w:r>
            <w:r>
              <w:t xml:space="preserve"> </w:t>
            </w:r>
            <w:r w:rsidRPr="008C5B84">
              <w:t>'bat',</w:t>
            </w:r>
            <w:r>
              <w:t xml:space="preserve"> </w:t>
            </w:r>
            <w:r w:rsidRPr="008C5B84">
              <w:t>'rat',</w:t>
            </w:r>
            <w:r>
              <w:t xml:space="preserve"> </w:t>
            </w:r>
            <w:r w:rsidRPr="008C5B84">
              <w:t>'elephant']</w:t>
            </w:r>
          </w:p>
          <w:p w:rsidR="006029FC" w:rsidRPr="00A06E45" w:rsidRDefault="006029FC" w:rsidP="0089378C">
            <w:pPr>
              <w:pStyle w:val="C6"/>
            </w:pPr>
            <w:r w:rsidRPr="008C5B84">
              <w:t>words</w:t>
            </w:r>
          </w:p>
        </w:tc>
      </w:tr>
      <w:tr w:rsidR="006029FC" w:rsidRPr="00A06E45" w:rsidTr="0089378C">
        <w:tc>
          <w:tcPr>
            <w:tcW w:w="935" w:type="dxa"/>
            <w:shd w:val="clear" w:color="auto" w:fill="auto"/>
          </w:tcPr>
          <w:p w:rsidR="006029FC" w:rsidRPr="00A06E45" w:rsidRDefault="001040F3" w:rsidP="0089378C">
            <w:pPr>
              <w:pStyle w:val="C6"/>
            </w:pPr>
            <w:r>
              <w:rPr>
                <w:rFonts w:hint="eastAsia"/>
              </w:rPr>
              <w:t>Out[3]</w:t>
            </w:r>
          </w:p>
        </w:tc>
        <w:tc>
          <w:tcPr>
            <w:tcW w:w="7483" w:type="dxa"/>
            <w:shd w:val="clear" w:color="auto" w:fill="auto"/>
          </w:tcPr>
          <w:p w:rsidR="006029FC" w:rsidRPr="00A06E45" w:rsidRDefault="006029FC" w:rsidP="0089378C">
            <w:pPr>
              <w:pStyle w:val="C6"/>
            </w:pPr>
            <w:r w:rsidRPr="008C5B84">
              <w:t>['cat', 'bat', 'rat', 'elephant']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4</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mixed_elements</w:t>
            </w:r>
            <w:r>
              <w:t xml:space="preserve"> </w:t>
            </w:r>
            <w:r w:rsidRPr="008C5B84">
              <w:t>=</w:t>
            </w:r>
            <w:r>
              <w:t xml:space="preserve"> </w:t>
            </w:r>
            <w:r w:rsidRPr="008C5B84">
              <w:t>['hello',</w:t>
            </w:r>
            <w:r>
              <w:t xml:space="preserve"> </w:t>
            </w:r>
            <w:r w:rsidRPr="008C5B84">
              <w:t>3.1415,</w:t>
            </w:r>
            <w:r>
              <w:t xml:space="preserve"> </w:t>
            </w:r>
            <w:r w:rsidRPr="008C5B84">
              <w:t>True,</w:t>
            </w:r>
            <w:r>
              <w:t xml:space="preserve"> </w:t>
            </w:r>
            <w:r w:rsidRPr="008C5B84">
              <w:t>None,</w:t>
            </w:r>
            <w:r>
              <w:t xml:space="preserve"> </w:t>
            </w:r>
            <w:r w:rsidRPr="008C5B84">
              <w:t>42]</w:t>
            </w:r>
          </w:p>
          <w:p w:rsidR="006029FC" w:rsidRPr="00A06E45" w:rsidRDefault="006029FC" w:rsidP="0089378C">
            <w:pPr>
              <w:pStyle w:val="C6"/>
            </w:pPr>
            <w:r w:rsidRPr="008C5B84">
              <w:t>mixed_elements</w:t>
            </w:r>
          </w:p>
        </w:tc>
      </w:tr>
      <w:tr w:rsidR="006029FC" w:rsidRPr="00A06E45" w:rsidTr="0089378C">
        <w:tc>
          <w:tcPr>
            <w:tcW w:w="935" w:type="dxa"/>
            <w:shd w:val="clear" w:color="auto" w:fill="auto"/>
          </w:tcPr>
          <w:p w:rsidR="006029FC" w:rsidRPr="00A06E45" w:rsidRDefault="001040F3" w:rsidP="0089378C">
            <w:pPr>
              <w:pStyle w:val="C6"/>
            </w:pPr>
            <w:r>
              <w:rPr>
                <w:rFonts w:hint="eastAsia"/>
              </w:rPr>
              <w:t>Out[4]</w:t>
            </w:r>
          </w:p>
        </w:tc>
        <w:tc>
          <w:tcPr>
            <w:tcW w:w="7483" w:type="dxa"/>
            <w:shd w:val="clear" w:color="auto" w:fill="auto"/>
          </w:tcPr>
          <w:p w:rsidR="006029FC" w:rsidRPr="00A06E45" w:rsidRDefault="006029FC" w:rsidP="0089378C">
            <w:pPr>
              <w:pStyle w:val="C6"/>
            </w:pPr>
            <w:r w:rsidRPr="008C5B84">
              <w:t>['hello', 3.1415, True, None, 42]</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5</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empty_list</w:t>
            </w:r>
            <w:r>
              <w:t xml:space="preserve"> </w:t>
            </w:r>
            <w:r w:rsidRPr="008C5B84">
              <w:t>=</w:t>
            </w:r>
            <w:r>
              <w:t xml:space="preserve"> </w:t>
            </w:r>
            <w:r w:rsidRPr="008C5B84">
              <w:t>[]</w:t>
            </w:r>
          </w:p>
          <w:p w:rsidR="006029FC" w:rsidRPr="00A06E45" w:rsidRDefault="006029FC" w:rsidP="0089378C">
            <w:pPr>
              <w:pStyle w:val="C6"/>
            </w:pPr>
            <w:r w:rsidRPr="008C5B84">
              <w:t>empty_list</w:t>
            </w:r>
          </w:p>
        </w:tc>
      </w:tr>
      <w:tr w:rsidR="006029FC" w:rsidRPr="00A06E45" w:rsidTr="0089378C">
        <w:tc>
          <w:tcPr>
            <w:tcW w:w="935" w:type="dxa"/>
            <w:shd w:val="clear" w:color="auto" w:fill="auto"/>
          </w:tcPr>
          <w:p w:rsidR="006029FC" w:rsidRPr="00A06E45" w:rsidRDefault="001040F3" w:rsidP="0089378C">
            <w:pPr>
              <w:pStyle w:val="C6"/>
            </w:pPr>
            <w:r>
              <w:rPr>
                <w:rFonts w:hint="eastAsia"/>
              </w:rPr>
              <w:t>Out[5]</w:t>
            </w:r>
          </w:p>
        </w:tc>
        <w:tc>
          <w:tcPr>
            <w:tcW w:w="7483" w:type="dxa"/>
            <w:shd w:val="clear" w:color="auto" w:fill="auto"/>
          </w:tcPr>
          <w:p w:rsidR="006029FC" w:rsidRPr="00A06E45" w:rsidRDefault="006029FC" w:rsidP="0089378C">
            <w:pPr>
              <w:pStyle w:val="C6"/>
            </w:pPr>
            <w:r w:rsidRPr="008C5B84">
              <w:t>[]</w:t>
            </w:r>
          </w:p>
        </w:tc>
      </w:tr>
    </w:tbl>
    <w:p w:rsidR="006029FC" w:rsidRPr="008C5B84" w:rsidRDefault="006029FC" w:rsidP="006029FC">
      <w:pPr>
        <w:spacing w:before="0"/>
      </w:pPr>
      <w:r w:rsidRPr="008C5B84">
        <w:t>存取串列元素</w:t>
      </w:r>
      <w:hyperlink r:id="rId11" w:anchor="存取串列元素" w:history="1">
        <w:r w:rsidRPr="008C5B84">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4" w:type="dxa"/>
            <w:tcBorders>
              <w:bottom w:val="single" w:sz="4" w:space="0" w:color="7F7F7F"/>
            </w:tcBorders>
            <w:shd w:val="clear" w:color="auto" w:fill="EEEEEE"/>
          </w:tcPr>
          <w:p w:rsidR="006029FC" w:rsidRPr="00A06E45" w:rsidRDefault="001040F3" w:rsidP="0089378C">
            <w:pPr>
              <w:pStyle w:val="C6"/>
            </w:pPr>
            <w:r>
              <w:t>In[</w:t>
            </w:r>
            <w:r>
              <w:rPr>
                <w:rFonts w:hint="eastAsia"/>
              </w:rPr>
              <w:t>6</w:t>
            </w:r>
            <w:r>
              <w:t>]</w:t>
            </w:r>
            <w:r w:rsidR="006029FC" w:rsidRPr="00A06E45">
              <w:t>:</w:t>
            </w:r>
          </w:p>
        </w:tc>
        <w:tc>
          <w:tcPr>
            <w:tcW w:w="7241" w:type="dxa"/>
            <w:tcBorders>
              <w:bottom w:val="single" w:sz="4" w:space="0" w:color="7F7F7F"/>
            </w:tcBorders>
            <w:shd w:val="clear" w:color="auto" w:fill="EEEEEE"/>
          </w:tcPr>
          <w:p w:rsidR="006029FC" w:rsidRPr="00BA6967" w:rsidRDefault="006029FC" w:rsidP="0089378C">
            <w:pPr>
              <w:pStyle w:val="C6"/>
            </w:pPr>
            <w:r w:rsidRPr="008C5B84">
              <w:t>animals</w:t>
            </w:r>
            <w:r>
              <w:t xml:space="preserve"> </w:t>
            </w:r>
            <w:r w:rsidRPr="008C5B84">
              <w:t>=</w:t>
            </w:r>
            <w:r>
              <w:t xml:space="preserve"> </w:t>
            </w:r>
            <w:r w:rsidRPr="008C5B84">
              <w:t>['cat',</w:t>
            </w:r>
            <w:r>
              <w:t xml:space="preserve"> </w:t>
            </w:r>
            <w:r w:rsidRPr="008C5B84">
              <w:t>'bat',</w:t>
            </w:r>
            <w:r>
              <w:t xml:space="preserve"> </w:t>
            </w:r>
            <w:r w:rsidRPr="008C5B84">
              <w:t>'rat',</w:t>
            </w:r>
            <w:r>
              <w:t xml:space="preserve"> </w:t>
            </w:r>
            <w:r w:rsidRPr="008C5B84">
              <w:t>'elephant']</w:t>
            </w:r>
          </w:p>
          <w:p w:rsidR="006029FC" w:rsidRPr="00A06E45" w:rsidRDefault="006029FC" w:rsidP="0089378C">
            <w:pPr>
              <w:pStyle w:val="C6"/>
            </w:pPr>
            <w:r w:rsidRPr="008C5B84">
              <w:t>animals[3]</w:t>
            </w:r>
          </w:p>
        </w:tc>
      </w:tr>
      <w:tr w:rsidR="006029FC" w:rsidRPr="00A06E45" w:rsidTr="0089378C">
        <w:tc>
          <w:tcPr>
            <w:tcW w:w="934" w:type="dxa"/>
            <w:shd w:val="clear" w:color="auto" w:fill="auto"/>
          </w:tcPr>
          <w:p w:rsidR="006029FC" w:rsidRPr="00A06E45" w:rsidRDefault="001040F3" w:rsidP="0089378C">
            <w:pPr>
              <w:pStyle w:val="C6"/>
            </w:pPr>
            <w:r>
              <w:rPr>
                <w:rFonts w:hint="eastAsia"/>
              </w:rPr>
              <w:t>Out[6]</w:t>
            </w:r>
          </w:p>
        </w:tc>
        <w:tc>
          <w:tcPr>
            <w:tcW w:w="7241" w:type="dxa"/>
            <w:shd w:val="clear" w:color="auto" w:fill="auto"/>
          </w:tcPr>
          <w:p w:rsidR="006029FC" w:rsidRPr="00A06E45" w:rsidRDefault="006029FC" w:rsidP="0089378C">
            <w:pPr>
              <w:pStyle w:val="C6"/>
            </w:pPr>
            <w:r w:rsidRPr="008C5B84">
              <w:t>['bat', 'elephant']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7</w:t>
            </w:r>
            <w:r>
              <w:t>]</w:t>
            </w:r>
            <w:r w:rsidR="006029FC" w:rsidRPr="00A06E45">
              <w:t>:</w:t>
            </w:r>
          </w:p>
        </w:tc>
        <w:tc>
          <w:tcPr>
            <w:tcW w:w="7483" w:type="dxa"/>
            <w:tcBorders>
              <w:bottom w:val="single" w:sz="4" w:space="0" w:color="7F7F7F"/>
            </w:tcBorders>
            <w:shd w:val="clear" w:color="auto" w:fill="EEEEEE"/>
          </w:tcPr>
          <w:p w:rsidR="006029FC" w:rsidRPr="00BA6967" w:rsidRDefault="006029FC" w:rsidP="0089378C">
            <w:pPr>
              <w:pStyle w:val="C6"/>
            </w:pPr>
            <w:r w:rsidRPr="008C5B84">
              <w:t>animals[0]</w:t>
            </w:r>
            <w:r>
              <w:t xml:space="preserve"> </w:t>
            </w:r>
            <w:r w:rsidRPr="008C5B84">
              <w:t>+</w:t>
            </w:r>
            <w:r>
              <w:t xml:space="preserve"> </w:t>
            </w:r>
            <w:r w:rsidRPr="008C5B84">
              <w:t>'woman and '</w:t>
            </w:r>
            <w:r>
              <w:t xml:space="preserve"> </w:t>
            </w:r>
            <w:r w:rsidRPr="008C5B84">
              <w:t>+</w:t>
            </w:r>
            <w:r>
              <w:t xml:space="preserve"> </w:t>
            </w:r>
            <w:r w:rsidRPr="008C5B84">
              <w:t>animals[1]</w:t>
            </w:r>
            <w:r>
              <w:t xml:space="preserve"> </w:t>
            </w:r>
            <w:r w:rsidRPr="008C5B84">
              <w:t>+</w:t>
            </w:r>
            <w:r>
              <w:t xml:space="preserve"> </w:t>
            </w:r>
            <w:r w:rsidRPr="008C5B84">
              <w:t>'man'</w:t>
            </w:r>
          </w:p>
        </w:tc>
      </w:tr>
      <w:tr w:rsidR="006029FC" w:rsidRPr="00A06E45" w:rsidTr="0089378C">
        <w:tc>
          <w:tcPr>
            <w:tcW w:w="935" w:type="dxa"/>
            <w:shd w:val="clear" w:color="auto" w:fill="auto"/>
          </w:tcPr>
          <w:p w:rsidR="006029FC" w:rsidRPr="00A06E45" w:rsidRDefault="001040F3" w:rsidP="0089378C">
            <w:pPr>
              <w:pStyle w:val="C6"/>
            </w:pPr>
            <w:r>
              <w:rPr>
                <w:rFonts w:hint="eastAsia"/>
              </w:rPr>
              <w:t>Out[7]</w:t>
            </w:r>
          </w:p>
        </w:tc>
        <w:tc>
          <w:tcPr>
            <w:tcW w:w="7483" w:type="dxa"/>
            <w:shd w:val="clear" w:color="auto" w:fill="auto"/>
          </w:tcPr>
          <w:p w:rsidR="006029FC" w:rsidRPr="00A06E45" w:rsidRDefault="006029FC" w:rsidP="0089378C">
            <w:pPr>
              <w:pStyle w:val="C6"/>
            </w:pPr>
            <w:r w:rsidRPr="008C5B84">
              <w:t>'catwoman and batman'</w:t>
            </w:r>
          </w:p>
        </w:tc>
      </w:tr>
    </w:tbl>
    <w:p w:rsidR="006029FC" w:rsidRPr="008C5B84" w:rsidRDefault="006029FC" w:rsidP="006029FC">
      <w:pPr>
        <w:spacing w:before="0"/>
      </w:pPr>
      <w:r w:rsidRPr="008C5B84">
        <w:t>負值索引</w:t>
      </w:r>
      <w:r w:rsidRPr="008C5B84">
        <w:t>(Negative Indexes</w:t>
      </w:r>
      <w:hyperlink r:id="rId12" w:anchor="負值索引(Negative-Indexes" w:history="1">
        <w:r w:rsidRPr="008C5B84">
          <w:t>¶</w:t>
        </w:r>
      </w:hyperlink>
    </w:p>
    <w:p w:rsidR="006029FC" w:rsidRPr="008C5B84" w:rsidRDefault="006029FC" w:rsidP="006029FC">
      <w:pPr>
        <w:spacing w:before="0"/>
      </w:pPr>
      <w:r w:rsidRPr="008C5B84">
        <w:t>如何獲取串列最後幾個元素</w:t>
      </w:r>
      <w:r w:rsidRPr="008C5B84">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8</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animals[-1]</w:t>
            </w:r>
          </w:p>
        </w:tc>
      </w:tr>
      <w:tr w:rsidR="006029FC" w:rsidRPr="00A06E45" w:rsidTr="0089378C">
        <w:tc>
          <w:tcPr>
            <w:tcW w:w="935" w:type="dxa"/>
            <w:shd w:val="clear" w:color="auto" w:fill="auto"/>
          </w:tcPr>
          <w:p w:rsidR="006029FC" w:rsidRPr="00A06E45" w:rsidRDefault="001040F3" w:rsidP="0089378C">
            <w:pPr>
              <w:pStyle w:val="C6"/>
            </w:pPr>
            <w:r>
              <w:rPr>
                <w:rFonts w:hint="eastAsia"/>
              </w:rPr>
              <w:t>Out[8]</w:t>
            </w:r>
          </w:p>
        </w:tc>
        <w:tc>
          <w:tcPr>
            <w:tcW w:w="7483" w:type="dxa"/>
            <w:shd w:val="clear" w:color="auto" w:fill="auto"/>
          </w:tcPr>
          <w:p w:rsidR="006029FC" w:rsidRPr="00A06E45" w:rsidRDefault="006029FC" w:rsidP="0089378C">
            <w:pPr>
              <w:pStyle w:val="C6"/>
            </w:pPr>
            <w:r w:rsidRPr="008C5B84">
              <w:t>'elephant'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34"/>
        <w:gridCol w:w="7241"/>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9</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animals[-3]</w:t>
            </w:r>
          </w:p>
        </w:tc>
      </w:tr>
      <w:tr w:rsidR="006029FC" w:rsidRPr="00A06E45" w:rsidTr="0089378C">
        <w:tc>
          <w:tcPr>
            <w:tcW w:w="935" w:type="dxa"/>
            <w:shd w:val="clear" w:color="auto" w:fill="auto"/>
          </w:tcPr>
          <w:p w:rsidR="006029FC" w:rsidRPr="00A06E45" w:rsidRDefault="001040F3" w:rsidP="0089378C">
            <w:pPr>
              <w:pStyle w:val="C6"/>
            </w:pPr>
            <w:r>
              <w:rPr>
                <w:rFonts w:hint="eastAsia"/>
              </w:rPr>
              <w:t>Out[9]</w:t>
            </w:r>
          </w:p>
        </w:tc>
        <w:tc>
          <w:tcPr>
            <w:tcW w:w="7483" w:type="dxa"/>
            <w:shd w:val="clear" w:color="auto" w:fill="auto"/>
          </w:tcPr>
          <w:p w:rsidR="006029FC" w:rsidRPr="00A06E45" w:rsidRDefault="006029FC" w:rsidP="0089378C">
            <w:pPr>
              <w:pStyle w:val="C6"/>
            </w:pPr>
            <w:r w:rsidRPr="008C5B84">
              <w:t>'bat'</w:t>
            </w:r>
          </w:p>
        </w:tc>
      </w:tr>
    </w:tbl>
    <w:p w:rsidR="006029FC" w:rsidRPr="008C5B84" w:rsidRDefault="006029FC" w:rsidP="006029FC">
      <w:pPr>
        <w:spacing w:before="0"/>
      </w:pPr>
      <w:r w:rsidRPr="008C5B84">
        <w:t>透過切片</w:t>
      </w:r>
      <w:r w:rsidRPr="008C5B84">
        <w:t>(Slices)</w:t>
      </w:r>
      <w:r w:rsidRPr="008C5B84">
        <w:t>獲得子串列</w:t>
      </w:r>
      <w:hyperlink r:id="rId13" w:anchor="透過切片(Slices)獲得子串列" w:history="1">
        <w:r w:rsidRPr="008C5B84">
          <w:t>¶</w:t>
        </w:r>
      </w:hyperlink>
    </w:p>
    <w:p w:rsidR="006029FC" w:rsidRPr="008C5B84" w:rsidRDefault="006029FC" w:rsidP="006029FC">
      <w:pPr>
        <w:spacing w:before="0"/>
      </w:pPr>
      <w:r w:rsidRPr="008C5B84">
        <w:lastRenderedPageBreak/>
        <w:t>animals [2]</w:t>
      </w:r>
      <w:r w:rsidRPr="008C5B84">
        <w:rPr>
          <w:i/>
          <w:iCs/>
        </w:rPr>
        <w:t>是一個帶索引的</w:t>
      </w:r>
      <w:r>
        <w:rPr>
          <w:i/>
          <w:iCs/>
        </w:rPr>
        <w:t>串列</w:t>
      </w:r>
      <w:r w:rsidRPr="008C5B84">
        <w:rPr>
          <w:i/>
          <w:iCs/>
        </w:rPr>
        <w:t>（一個整數）</w:t>
      </w:r>
      <w:r w:rsidRPr="008C5B84">
        <w:rPr>
          <w:i/>
          <w:iCs/>
        </w:rPr>
        <w:t xml:space="preserve">    </w:t>
      </w:r>
      <w:r w:rsidRPr="008C5B84">
        <w:t>animals [1</w:t>
      </w:r>
      <w:r w:rsidRPr="008C5B84">
        <w:t>：</w:t>
      </w:r>
      <w:r w:rsidRPr="008C5B84">
        <w:t>4]</w:t>
      </w:r>
      <w:r w:rsidRPr="008C5B84">
        <w:t>是一個帶切片的</w:t>
      </w:r>
      <w:r>
        <w:t>串列</w:t>
      </w:r>
      <w:r w:rsidRPr="008C5B84">
        <w:t>（兩個整數）</w:t>
      </w:r>
      <w:r w:rsidRPr="008C5B84">
        <w:t xml:space="preserve">    </w:t>
      </w:r>
      <w:r w:rsidRPr="008C5B84">
        <w:t>在切片中，第一個整數是切片開始的索引。</w:t>
      </w:r>
      <w:r w:rsidRPr="008C5B84">
        <w:t xml:space="preserve"> </w:t>
      </w:r>
      <w:r w:rsidRPr="008C5B84">
        <w:t>第二</w:t>
      </w:r>
      <w:proofErr w:type="gramStart"/>
      <w:r w:rsidRPr="008C5B84">
        <w:t>個</w:t>
      </w:r>
      <w:proofErr w:type="gramEnd"/>
      <w:r w:rsidRPr="008C5B84">
        <w:t>整數是切片結束的索引。</w:t>
      </w:r>
      <w:r w:rsidRPr="008C5B84">
        <w:t xml:space="preserve"> </w:t>
      </w:r>
      <w:proofErr w:type="gramStart"/>
      <w:r w:rsidRPr="008C5B84">
        <w:t>切片到但不</w:t>
      </w:r>
      <w:proofErr w:type="gramEnd"/>
      <w:r w:rsidRPr="008C5B84">
        <w:t>包括第二</w:t>
      </w:r>
      <w:proofErr w:type="gramStart"/>
      <w:r w:rsidRPr="008C5B84">
        <w:t>個</w:t>
      </w:r>
      <w:proofErr w:type="gramEnd"/>
      <w:r w:rsidRPr="008C5B84">
        <w:t>索引處的值。</w:t>
      </w:r>
      <w:r w:rsidRPr="008C5B84">
        <w:t xml:space="preserve"> </w:t>
      </w:r>
      <w:r w:rsidRPr="008C5B84">
        <w:t>切片被視為為新的串列值。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10</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animals[1:4]</w:t>
            </w:r>
          </w:p>
        </w:tc>
      </w:tr>
      <w:tr w:rsidR="006029FC" w:rsidRPr="00A06E45" w:rsidTr="0089378C">
        <w:tc>
          <w:tcPr>
            <w:tcW w:w="935" w:type="dxa"/>
            <w:shd w:val="clear" w:color="auto" w:fill="auto"/>
          </w:tcPr>
          <w:p w:rsidR="006029FC" w:rsidRPr="00A06E45" w:rsidRDefault="001040F3" w:rsidP="0089378C">
            <w:pPr>
              <w:pStyle w:val="C6"/>
            </w:pPr>
            <w:r>
              <w:rPr>
                <w:rFonts w:hint="eastAsia"/>
              </w:rPr>
              <w:t>Out[10]</w:t>
            </w:r>
          </w:p>
        </w:tc>
        <w:tc>
          <w:tcPr>
            <w:tcW w:w="7483" w:type="dxa"/>
            <w:shd w:val="clear" w:color="auto" w:fill="auto"/>
          </w:tcPr>
          <w:p w:rsidR="006029FC" w:rsidRPr="00A06E45" w:rsidRDefault="006029FC" w:rsidP="0089378C">
            <w:pPr>
              <w:pStyle w:val="C6"/>
            </w:pPr>
            <w:r w:rsidRPr="008C5B84">
              <w:t>['bat', 'rat', 'elephant']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11</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animals[0:-1]</w:t>
            </w:r>
          </w:p>
        </w:tc>
      </w:tr>
      <w:tr w:rsidR="006029FC" w:rsidRPr="00A06E45" w:rsidTr="0089378C">
        <w:tc>
          <w:tcPr>
            <w:tcW w:w="935" w:type="dxa"/>
            <w:shd w:val="clear" w:color="auto" w:fill="auto"/>
          </w:tcPr>
          <w:p w:rsidR="006029FC" w:rsidRPr="00A06E45" w:rsidRDefault="001040F3" w:rsidP="0089378C">
            <w:pPr>
              <w:pStyle w:val="C6"/>
            </w:pPr>
            <w:r>
              <w:rPr>
                <w:rFonts w:hint="eastAsia"/>
              </w:rPr>
              <w:t>Out[11]</w:t>
            </w:r>
          </w:p>
        </w:tc>
        <w:tc>
          <w:tcPr>
            <w:tcW w:w="7483" w:type="dxa"/>
            <w:shd w:val="clear" w:color="auto" w:fill="auto"/>
          </w:tcPr>
          <w:p w:rsidR="006029FC" w:rsidRPr="00A06E45" w:rsidRDefault="006029FC" w:rsidP="0089378C">
            <w:pPr>
              <w:pStyle w:val="C6"/>
            </w:pPr>
            <w:r w:rsidRPr="008C5B84">
              <w:t>['cat', 'bat', 'rat']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12</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animals[-2:-1]</w:t>
            </w:r>
          </w:p>
        </w:tc>
      </w:tr>
      <w:tr w:rsidR="006029FC" w:rsidRPr="00A06E45" w:rsidTr="0089378C">
        <w:tc>
          <w:tcPr>
            <w:tcW w:w="935" w:type="dxa"/>
            <w:shd w:val="clear" w:color="auto" w:fill="auto"/>
          </w:tcPr>
          <w:p w:rsidR="006029FC" w:rsidRPr="00A06E45" w:rsidRDefault="001040F3" w:rsidP="0089378C">
            <w:pPr>
              <w:pStyle w:val="C6"/>
            </w:pPr>
            <w:r>
              <w:rPr>
                <w:rFonts w:hint="eastAsia"/>
              </w:rPr>
              <w:t>Out[12]</w:t>
            </w:r>
          </w:p>
        </w:tc>
        <w:tc>
          <w:tcPr>
            <w:tcW w:w="7483" w:type="dxa"/>
            <w:shd w:val="clear" w:color="auto" w:fill="auto"/>
          </w:tcPr>
          <w:p w:rsidR="006029FC" w:rsidRPr="00A06E45" w:rsidRDefault="006029FC" w:rsidP="0089378C">
            <w:pPr>
              <w:pStyle w:val="C6"/>
            </w:pPr>
            <w:r w:rsidRPr="008C5B84">
              <w:t>['rat']</w:t>
            </w:r>
          </w:p>
        </w:tc>
      </w:tr>
    </w:tbl>
    <w:p w:rsidR="006029FC" w:rsidRPr="008C5B84" w:rsidRDefault="006029FC" w:rsidP="006029FC">
      <w:pPr>
        <w:spacing w:before="0"/>
      </w:pPr>
      <w:r w:rsidRPr="008C5B84">
        <w:t>作為快捷方式，可以在切片的冒號兩側省略一個或兩個索引，省略第一個索引與使用</w:t>
      </w:r>
      <w:r w:rsidRPr="008C5B84">
        <w:t>0</w:t>
      </w:r>
      <w:r w:rsidRPr="008C5B84">
        <w:t>或</w:t>
      </w:r>
      <w:r>
        <w:t>串列</w:t>
      </w:r>
      <w:r w:rsidRPr="008C5B84">
        <w:t>的開頭相同，省略第二</w:t>
      </w:r>
      <w:proofErr w:type="gramStart"/>
      <w:r w:rsidRPr="008C5B84">
        <w:t>個</w:t>
      </w:r>
      <w:proofErr w:type="gramEnd"/>
      <w:r w:rsidRPr="008C5B84">
        <w:t>索引與使用</w:t>
      </w:r>
      <w:r>
        <w:t>串列</w:t>
      </w:r>
      <w:r w:rsidRPr="008C5B84">
        <w:t>的長度進行切片相同，</w:t>
      </w:r>
      <w:r>
        <w:t>串列</w:t>
      </w:r>
      <w:r w:rsidRPr="008C5B84">
        <w:t>的長度將切換到</w:t>
      </w:r>
      <w:r>
        <w:t>串列</w:t>
      </w:r>
      <w:r w:rsidRPr="008C5B84">
        <w:t>的末尾。</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13</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animals[:3]</w:t>
            </w:r>
          </w:p>
        </w:tc>
      </w:tr>
      <w:tr w:rsidR="006029FC" w:rsidRPr="00A06E45" w:rsidTr="0089378C">
        <w:tc>
          <w:tcPr>
            <w:tcW w:w="935" w:type="dxa"/>
            <w:shd w:val="clear" w:color="auto" w:fill="auto"/>
          </w:tcPr>
          <w:p w:rsidR="006029FC" w:rsidRPr="00A06E45" w:rsidRDefault="001040F3" w:rsidP="0089378C">
            <w:pPr>
              <w:pStyle w:val="C6"/>
            </w:pPr>
            <w:r>
              <w:rPr>
                <w:rFonts w:hint="eastAsia"/>
              </w:rPr>
              <w:t>Out[13]</w:t>
            </w:r>
          </w:p>
        </w:tc>
        <w:tc>
          <w:tcPr>
            <w:tcW w:w="7483" w:type="dxa"/>
            <w:shd w:val="clear" w:color="auto" w:fill="auto"/>
          </w:tcPr>
          <w:p w:rsidR="006029FC" w:rsidRPr="00A06E45" w:rsidRDefault="006029FC" w:rsidP="0089378C">
            <w:pPr>
              <w:pStyle w:val="C6"/>
            </w:pPr>
            <w:r w:rsidRPr="008C5B84">
              <w:t>['cat', 'bat', 'rat']</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14</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animals[::2]</w:t>
            </w:r>
          </w:p>
        </w:tc>
      </w:tr>
      <w:tr w:rsidR="006029FC" w:rsidRPr="00A06E45" w:rsidTr="0089378C">
        <w:tc>
          <w:tcPr>
            <w:tcW w:w="935" w:type="dxa"/>
            <w:shd w:val="clear" w:color="auto" w:fill="auto"/>
          </w:tcPr>
          <w:p w:rsidR="006029FC" w:rsidRPr="00A06E45" w:rsidRDefault="001040F3" w:rsidP="0089378C">
            <w:pPr>
              <w:pStyle w:val="C6"/>
            </w:pPr>
            <w:r>
              <w:rPr>
                <w:rFonts w:hint="eastAsia"/>
              </w:rPr>
              <w:t>Out[14]</w:t>
            </w:r>
          </w:p>
        </w:tc>
        <w:tc>
          <w:tcPr>
            <w:tcW w:w="7483" w:type="dxa"/>
            <w:shd w:val="clear" w:color="auto" w:fill="auto"/>
          </w:tcPr>
          <w:p w:rsidR="006029FC" w:rsidRPr="00A06E45" w:rsidRDefault="006029FC" w:rsidP="0089378C">
            <w:pPr>
              <w:pStyle w:val="C6"/>
            </w:pPr>
            <w:r w:rsidRPr="008C5B84">
              <w:t>['cat', 'rat']</w:t>
            </w:r>
          </w:p>
        </w:tc>
      </w:tr>
    </w:tbl>
    <w:p w:rsidR="006029FC" w:rsidRPr="008C5B84" w:rsidRDefault="006029FC" w:rsidP="006029FC">
      <w:pPr>
        <w:spacing w:before="0"/>
      </w:pPr>
      <w:r w:rsidRPr="008C5B84">
        <w:t>經由</w:t>
      </w:r>
      <w:r w:rsidRPr="008C5B84">
        <w:t>len()</w:t>
      </w:r>
      <w:r w:rsidRPr="008C5B84">
        <w:t>指令取得串列長度</w:t>
      </w:r>
      <w:hyperlink r:id="rId14" w:anchor="經由len()指令取得串列長度" w:history="1">
        <w:r w:rsidRPr="008C5B84">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15</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'me',</w:t>
            </w:r>
            <w:r>
              <w:t xml:space="preserve"> </w:t>
            </w:r>
            <w:r w:rsidRPr="008C5B84">
              <w:t>'Ishmael']</w:t>
            </w:r>
          </w:p>
          <w:p w:rsidR="006029FC" w:rsidRPr="00A06E45" w:rsidRDefault="006029FC" w:rsidP="0089378C">
            <w:pPr>
              <w:pStyle w:val="C6"/>
            </w:pPr>
            <w:r w:rsidRPr="008C5B84">
              <w:t>len(fst_sentence)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Out[15]</w:t>
            </w:r>
          </w:p>
        </w:tc>
        <w:tc>
          <w:tcPr>
            <w:tcW w:w="7483" w:type="dxa"/>
            <w:shd w:val="clear" w:color="auto" w:fill="auto"/>
          </w:tcPr>
          <w:p w:rsidR="006029FC" w:rsidRPr="00A06E45" w:rsidRDefault="006029FC" w:rsidP="0089378C">
            <w:pPr>
              <w:pStyle w:val="C6"/>
            </w:pPr>
            <w:r>
              <w:rPr>
                <w:rFonts w:hint="eastAsia"/>
              </w:rPr>
              <w:t>3</w:t>
            </w:r>
          </w:p>
        </w:tc>
      </w:tr>
    </w:tbl>
    <w:p w:rsidR="006029FC" w:rsidRPr="008C5B84" w:rsidRDefault="006029FC" w:rsidP="006029FC">
      <w:pPr>
        <w:spacing w:before="0"/>
      </w:pPr>
      <w:r w:rsidRPr="008C5B84">
        <w:t>利用索引更改串列中的值</w:t>
      </w:r>
      <w:hyperlink r:id="rId15" w:anchor="利用索引更改串列中的值" w:history="1">
        <w:r w:rsidRPr="008C5B84">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16</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'me',</w:t>
            </w:r>
            <w:r>
              <w:t xml:space="preserve"> </w:t>
            </w:r>
            <w:r w:rsidRPr="008C5B84">
              <w:t>'Ishmael']</w:t>
            </w:r>
          </w:p>
          <w:p w:rsidR="006029FC" w:rsidRDefault="006029FC" w:rsidP="0089378C">
            <w:pPr>
              <w:pStyle w:val="C6"/>
            </w:pPr>
          </w:p>
          <w:p w:rsidR="006029FC" w:rsidRDefault="006029FC" w:rsidP="0089378C">
            <w:pPr>
              <w:pStyle w:val="C6"/>
            </w:pPr>
            <w:r w:rsidRPr="008C5B84">
              <w:t>fst_sentence[1]</w:t>
            </w:r>
            <w:r>
              <w:t xml:space="preserve"> </w:t>
            </w:r>
            <w:r w:rsidRPr="008C5B84">
              <w:t>=</w:t>
            </w:r>
            <w:r>
              <w:t xml:space="preserve"> </w:t>
            </w:r>
            <w:r w:rsidRPr="008C5B84">
              <w:t>'him'</w:t>
            </w:r>
          </w:p>
          <w:p w:rsidR="006029FC" w:rsidRPr="00A06E45" w:rsidRDefault="006029FC" w:rsidP="0089378C">
            <w:pPr>
              <w:pStyle w:val="C6"/>
            </w:pPr>
            <w:r w:rsidRPr="008C5B84">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Out[16]</w:t>
            </w:r>
          </w:p>
        </w:tc>
        <w:tc>
          <w:tcPr>
            <w:tcW w:w="7483" w:type="dxa"/>
            <w:shd w:val="clear" w:color="auto" w:fill="auto"/>
          </w:tcPr>
          <w:p w:rsidR="006029FC" w:rsidRPr="00A06E45" w:rsidRDefault="006029FC" w:rsidP="0089378C">
            <w:pPr>
              <w:pStyle w:val="C6"/>
            </w:pPr>
            <w:r w:rsidRPr="008C5B84">
              <w:t>['Call', 'him', 'Ishmael']</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17</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fst_sentence[0]</w:t>
            </w:r>
            <w:r>
              <w:t xml:space="preserve"> </w:t>
            </w:r>
            <w:r w:rsidRPr="008C5B84">
              <w:t>=</w:t>
            </w:r>
            <w:r>
              <w:t xml:space="preserve"> </w:t>
            </w:r>
            <w:r w:rsidRPr="008C5B84">
              <w:t>fst_sentence[1]</w:t>
            </w:r>
          </w:p>
          <w:p w:rsidR="006029FC" w:rsidRPr="00BA6967" w:rsidRDefault="006029FC" w:rsidP="0089378C">
            <w:pPr>
              <w:pStyle w:val="C6"/>
            </w:pPr>
            <w:r w:rsidRPr="008C5B84">
              <w:lastRenderedPageBreak/>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lastRenderedPageBreak/>
              <w:t>Out[17]</w:t>
            </w:r>
          </w:p>
        </w:tc>
        <w:tc>
          <w:tcPr>
            <w:tcW w:w="7483" w:type="dxa"/>
            <w:shd w:val="clear" w:color="auto" w:fill="auto"/>
          </w:tcPr>
          <w:p w:rsidR="006029FC" w:rsidRPr="00A06E45" w:rsidRDefault="006029FC" w:rsidP="0089378C">
            <w:pPr>
              <w:pStyle w:val="C6"/>
            </w:pPr>
            <w:r w:rsidRPr="008C5B84">
              <w:t>['him', 'him', 'Ishmael']</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18</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fst_sentence[-1]</w:t>
            </w:r>
            <w:r>
              <w:t xml:space="preserve"> </w:t>
            </w:r>
            <w:r w:rsidRPr="008C5B84">
              <w:t>=</w:t>
            </w:r>
            <w:r>
              <w:t xml:space="preserve"> </w:t>
            </w:r>
            <w:r w:rsidRPr="008C5B84">
              <w:t>1000</w:t>
            </w:r>
          </w:p>
          <w:p w:rsidR="006029FC" w:rsidRPr="00A06E45" w:rsidRDefault="006029FC" w:rsidP="0089378C">
            <w:pPr>
              <w:pStyle w:val="C6"/>
            </w:pPr>
            <w:r w:rsidRPr="008C5B84">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Out[18]</w:t>
            </w:r>
          </w:p>
        </w:tc>
        <w:tc>
          <w:tcPr>
            <w:tcW w:w="7483" w:type="dxa"/>
            <w:shd w:val="clear" w:color="auto" w:fill="auto"/>
          </w:tcPr>
          <w:p w:rsidR="006029FC" w:rsidRPr="00A06E45" w:rsidRDefault="006029FC" w:rsidP="0089378C">
            <w:pPr>
              <w:pStyle w:val="C6"/>
            </w:pPr>
            <w:r w:rsidRPr="008C5B84">
              <w:t>['him', 'him', 1000]</w:t>
            </w:r>
          </w:p>
        </w:tc>
      </w:tr>
    </w:tbl>
    <w:p w:rsidR="006029FC" w:rsidRPr="008C5B84" w:rsidRDefault="006029FC" w:rsidP="006029FC">
      <w:pPr>
        <w:spacing w:before="0"/>
      </w:pPr>
      <w:r w:rsidRPr="008C5B84">
        <w:t>串列連接和串列複製</w:t>
      </w:r>
      <w:hyperlink r:id="rId16" w:anchor="串列連接和串列複製" w:history="1">
        <w:r w:rsidRPr="008C5B84">
          <w:t>¶</w:t>
        </w:r>
      </w:hyperlink>
    </w:p>
    <w:p w:rsidR="006029FC" w:rsidRPr="008C5B84" w:rsidRDefault="006029FC" w:rsidP="006029FC">
      <w:pPr>
        <w:spacing w:before="0"/>
      </w:pPr>
      <w:r w:rsidRPr="008C5B84">
        <w:t>   +</w:t>
      </w:r>
      <w:r w:rsidRPr="008C5B84">
        <w:rPr>
          <w:i/>
          <w:iCs/>
        </w:rPr>
        <w:t>運算符組合了兩個串列來創建一個新的串列</w:t>
      </w:r>
      <w:r w:rsidRPr="008C5B84">
        <w:rPr>
          <w:i/>
          <w:iCs/>
        </w:rPr>
        <w:t xml:space="preserve">    </w:t>
      </w:r>
      <w:r w:rsidRPr="008C5B84">
        <w:t>*</w:t>
      </w:r>
      <w:r w:rsidRPr="008C5B84">
        <w:t>運算符也可以與列來和整數值一起使用來複製列來</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19</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'me',</w:t>
            </w:r>
            <w:r>
              <w:t xml:space="preserve"> </w:t>
            </w:r>
            <w:r w:rsidRPr="008C5B84">
              <w:t>'Ishmael']</w:t>
            </w:r>
          </w:p>
          <w:p w:rsidR="006029FC" w:rsidRDefault="006029FC" w:rsidP="0089378C">
            <w:pPr>
              <w:pStyle w:val="C6"/>
            </w:pPr>
            <w:r w:rsidRPr="008C5B84">
              <w:t>numbers</w:t>
            </w:r>
            <w:r>
              <w:t xml:space="preserve"> </w:t>
            </w:r>
            <w:r w:rsidRPr="008C5B84">
              <w:t>=</w:t>
            </w:r>
            <w:r>
              <w:t xml:space="preserve"> </w:t>
            </w:r>
            <w:r w:rsidRPr="008C5B84">
              <w:t>[1,</w:t>
            </w:r>
            <w:r>
              <w:t xml:space="preserve"> </w:t>
            </w:r>
            <w:r w:rsidRPr="008C5B84">
              <w:t>2,</w:t>
            </w:r>
            <w:r>
              <w:t xml:space="preserve"> </w:t>
            </w:r>
            <w:r w:rsidRPr="008C5B84">
              <w:t>3,</w:t>
            </w:r>
            <w:r>
              <w:t xml:space="preserve"> </w:t>
            </w:r>
            <w:r w:rsidRPr="008C5B84">
              <w:t>4]</w:t>
            </w:r>
          </w:p>
          <w:p w:rsidR="006029FC" w:rsidRDefault="006029FC" w:rsidP="0089378C">
            <w:pPr>
              <w:pStyle w:val="C6"/>
            </w:pPr>
          </w:p>
          <w:p w:rsidR="006029FC" w:rsidRDefault="006029FC" w:rsidP="0089378C">
            <w:pPr>
              <w:pStyle w:val="C6"/>
            </w:pPr>
            <w:r w:rsidRPr="008C5B84">
              <w:t>concat</w:t>
            </w:r>
            <w:r>
              <w:t xml:space="preserve"> </w:t>
            </w:r>
            <w:r w:rsidRPr="008C5B84">
              <w:t>=</w:t>
            </w:r>
            <w:r>
              <w:t xml:space="preserve"> </w:t>
            </w:r>
            <w:r w:rsidRPr="008C5B84">
              <w:t>fst_sentence</w:t>
            </w:r>
            <w:r>
              <w:t xml:space="preserve"> </w:t>
            </w:r>
            <w:r w:rsidRPr="008C5B84">
              <w:t>+</w:t>
            </w:r>
            <w:r>
              <w:t xml:space="preserve"> </w:t>
            </w:r>
            <w:r w:rsidRPr="008C5B84">
              <w:t>numbers</w:t>
            </w:r>
          </w:p>
          <w:p w:rsidR="006029FC" w:rsidRPr="004B4FB6" w:rsidRDefault="006029FC" w:rsidP="0089378C">
            <w:pPr>
              <w:pStyle w:val="C6"/>
            </w:pPr>
            <w:r w:rsidRPr="008C5B84">
              <w:t>concat</w:t>
            </w:r>
          </w:p>
        </w:tc>
      </w:tr>
      <w:tr w:rsidR="006029FC" w:rsidRPr="00A06E45" w:rsidTr="0089378C">
        <w:tc>
          <w:tcPr>
            <w:tcW w:w="935" w:type="dxa"/>
            <w:shd w:val="clear" w:color="auto" w:fill="auto"/>
          </w:tcPr>
          <w:p w:rsidR="006029FC" w:rsidRPr="00A06E45" w:rsidRDefault="001040F3" w:rsidP="0089378C">
            <w:pPr>
              <w:pStyle w:val="C6"/>
            </w:pPr>
            <w:r>
              <w:rPr>
                <w:rFonts w:hint="eastAsia"/>
              </w:rPr>
              <w:t>Out[19]</w:t>
            </w:r>
          </w:p>
        </w:tc>
        <w:tc>
          <w:tcPr>
            <w:tcW w:w="7483" w:type="dxa"/>
            <w:shd w:val="clear" w:color="auto" w:fill="auto"/>
          </w:tcPr>
          <w:p w:rsidR="006029FC" w:rsidRPr="00A06E45" w:rsidRDefault="006029FC" w:rsidP="0089378C">
            <w:pPr>
              <w:pStyle w:val="C6"/>
            </w:pPr>
            <w:r w:rsidRPr="008C5B84">
              <w:t>['Call', 'me', 'Ishmael', 1, 2, 3, 4]</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20</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fst_sentence</w:t>
            </w:r>
            <w:r>
              <w:t xml:space="preserve"> </w:t>
            </w:r>
            <w:r w:rsidRPr="008C5B84">
              <w:t>*</w:t>
            </w:r>
            <w:r>
              <w:t xml:space="preserve"> </w:t>
            </w:r>
            <w:r w:rsidRPr="008C5B84">
              <w:t>3</w:t>
            </w:r>
          </w:p>
        </w:tc>
      </w:tr>
      <w:tr w:rsidR="006029FC" w:rsidRPr="00A06E45" w:rsidTr="0089378C">
        <w:tc>
          <w:tcPr>
            <w:tcW w:w="935" w:type="dxa"/>
            <w:shd w:val="clear" w:color="auto" w:fill="auto"/>
          </w:tcPr>
          <w:p w:rsidR="006029FC" w:rsidRPr="00A06E45" w:rsidRDefault="001040F3" w:rsidP="0089378C">
            <w:pPr>
              <w:pStyle w:val="C6"/>
            </w:pPr>
            <w:r>
              <w:rPr>
                <w:rFonts w:hint="eastAsia"/>
              </w:rPr>
              <w:t>Out[20]</w:t>
            </w:r>
          </w:p>
        </w:tc>
        <w:tc>
          <w:tcPr>
            <w:tcW w:w="7483" w:type="dxa"/>
            <w:shd w:val="clear" w:color="auto" w:fill="auto"/>
          </w:tcPr>
          <w:p w:rsidR="006029FC" w:rsidRPr="004B4FB6" w:rsidRDefault="006029FC" w:rsidP="0089378C">
            <w:pPr>
              <w:pStyle w:val="C6"/>
            </w:pPr>
            <w:r w:rsidRPr="008C5B84">
              <w:t>['Call', 'me', 'Ishmael', 'Call', 'me', 'Ishmael', 'Call', 'me', 'Ishmael']</w:t>
            </w:r>
          </w:p>
        </w:tc>
      </w:tr>
    </w:tbl>
    <w:p w:rsidR="006029FC" w:rsidRPr="008C5B84" w:rsidRDefault="006029FC" w:rsidP="006029FC">
      <w:pPr>
        <w:spacing w:before="0"/>
      </w:pPr>
      <w:r w:rsidRPr="008C5B84">
        <w:t>使用</w:t>
      </w:r>
      <w:r w:rsidRPr="008C5B84">
        <w:t>del</w:t>
      </w:r>
      <w:r w:rsidRPr="008C5B84">
        <w:t>語句從串列中刪除值</w:t>
      </w:r>
      <w:hyperlink r:id="rId17" w:anchor="使用del語句從串列中刪除值" w:history="1">
        <w:r w:rsidRPr="008C5B84">
          <w:t>¶</w:t>
        </w:r>
      </w:hyperlink>
    </w:p>
    <w:p w:rsidR="006029FC" w:rsidRPr="008C5B84" w:rsidRDefault="006029FC" w:rsidP="006029FC">
      <w:pPr>
        <w:spacing w:before="0"/>
      </w:pPr>
      <w:r w:rsidRPr="008C5B84">
        <w:t>del</w:t>
      </w:r>
      <w:r w:rsidRPr="008C5B84">
        <w:t>語句將刪除</w:t>
      </w:r>
      <w:r>
        <w:t>串列</w:t>
      </w:r>
      <w:r w:rsidRPr="008C5B84">
        <w:t>中索引的值。</w:t>
      </w:r>
      <w:r w:rsidRPr="008C5B84">
        <w:t xml:space="preserve"> </w:t>
      </w:r>
      <w:r w:rsidRPr="008C5B84">
        <w:t>所有的值在刪除值之後的</w:t>
      </w:r>
      <w:r>
        <w:t>串列</w:t>
      </w:r>
      <w:r w:rsidRPr="008C5B84">
        <w:t>中將向上移動一個索引。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21</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'me',</w:t>
            </w:r>
            <w:r>
              <w:t xml:space="preserve"> </w:t>
            </w:r>
            <w:r w:rsidRPr="008C5B84">
              <w:t>'Ishmael']</w:t>
            </w:r>
          </w:p>
          <w:p w:rsidR="006029FC" w:rsidRDefault="006029FC" w:rsidP="0089378C">
            <w:pPr>
              <w:pStyle w:val="C6"/>
            </w:pPr>
          </w:p>
          <w:p w:rsidR="006029FC" w:rsidRDefault="006029FC" w:rsidP="0089378C">
            <w:pPr>
              <w:pStyle w:val="C6"/>
            </w:pPr>
            <w:r w:rsidRPr="008C5B84">
              <w:t>del</w:t>
            </w:r>
            <w:r>
              <w:t xml:space="preserve"> </w:t>
            </w:r>
            <w:r w:rsidRPr="008C5B84">
              <w:t>fst_sentence[1]</w:t>
            </w:r>
          </w:p>
          <w:p w:rsidR="006029FC" w:rsidRPr="00A06E45" w:rsidRDefault="006029FC" w:rsidP="0089378C">
            <w:pPr>
              <w:pStyle w:val="C6"/>
            </w:pPr>
            <w:r w:rsidRPr="008C5B84">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Out[21]</w:t>
            </w:r>
          </w:p>
        </w:tc>
        <w:tc>
          <w:tcPr>
            <w:tcW w:w="7483" w:type="dxa"/>
            <w:shd w:val="clear" w:color="auto" w:fill="auto"/>
          </w:tcPr>
          <w:p w:rsidR="006029FC" w:rsidRPr="00A06E45" w:rsidRDefault="006029FC" w:rsidP="0089378C">
            <w:pPr>
              <w:pStyle w:val="C6"/>
            </w:pPr>
            <w:r w:rsidRPr="008C5B84">
              <w:t>['Call', 'Ishmael']</w:t>
            </w:r>
          </w:p>
        </w:tc>
      </w:tr>
    </w:tbl>
    <w:p w:rsidR="006029FC" w:rsidRPr="008C5B84" w:rsidRDefault="006029FC" w:rsidP="006029FC">
      <w:pPr>
        <w:spacing w:before="0"/>
      </w:pPr>
      <w:r w:rsidRPr="008C5B84">
        <w:t>使用</w:t>
      </w:r>
      <w:r w:rsidRPr="008C5B84">
        <w:t>sorted</w:t>
      </w:r>
      <w:r w:rsidRPr="008C5B84">
        <w:t>（</w:t>
      </w:r>
      <w:proofErr w:type="gramStart"/>
      <w:r w:rsidRPr="008C5B84">
        <w:t>）</w:t>
      </w:r>
      <w:proofErr w:type="gramEnd"/>
      <w:r w:rsidRPr="008C5B84">
        <w:t>對</w:t>
      </w:r>
      <w:r w:rsidRPr="008C5B84">
        <w:t>List</w:t>
      </w:r>
      <w:r w:rsidRPr="008C5B84">
        <w:t>的值進行排序</w:t>
      </w:r>
      <w:hyperlink r:id="rId18" w:anchor="使用sorted（）對List的值進行排序" w:history="1">
        <w:r w:rsidRPr="008C5B84">
          <w:t>¶</w:t>
        </w:r>
      </w:hyperlink>
    </w:p>
    <w:p w:rsidR="006029FC" w:rsidRPr="008C5B84" w:rsidRDefault="006029FC" w:rsidP="006029FC">
      <w:pPr>
        <w:spacing w:before="0"/>
      </w:pPr>
      <w:r w:rsidRPr="008C5B84">
        <w:t>sorted</w:t>
      </w:r>
      <w:r w:rsidRPr="008C5B84">
        <w:t>（</w:t>
      </w:r>
      <w:proofErr w:type="gramStart"/>
      <w:r w:rsidRPr="008C5B84">
        <w:t>）</w:t>
      </w:r>
      <w:proofErr w:type="gramEnd"/>
      <w:r w:rsidRPr="008C5B84">
        <w:t>函數返回相應</w:t>
      </w:r>
      <w:r>
        <w:t>串列</w:t>
      </w:r>
      <w:r w:rsidRPr="008C5B84">
        <w:t>的排序</w:t>
      </w:r>
      <w:r w:rsidRPr="008C5B84">
        <w:rPr>
          <w:b/>
          <w:bCs/>
        </w:rPr>
        <w:t>副本</w:t>
      </w:r>
      <w:r w:rsidRPr="008C5B84">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4" w:type="dxa"/>
            <w:tcBorders>
              <w:bottom w:val="single" w:sz="4" w:space="0" w:color="7F7F7F"/>
            </w:tcBorders>
            <w:shd w:val="clear" w:color="auto" w:fill="EEEEEE"/>
          </w:tcPr>
          <w:p w:rsidR="006029FC" w:rsidRPr="00A06E45" w:rsidRDefault="001040F3" w:rsidP="0089378C">
            <w:pPr>
              <w:pStyle w:val="C6"/>
            </w:pPr>
            <w:r>
              <w:t>In[</w:t>
            </w:r>
            <w:r>
              <w:rPr>
                <w:rFonts w:hint="eastAsia"/>
              </w:rPr>
              <w:t>22</w:t>
            </w:r>
            <w:r>
              <w:t>]</w:t>
            </w:r>
            <w:r w:rsidR="006029FC" w:rsidRPr="00A06E45">
              <w:t>:</w:t>
            </w:r>
          </w:p>
        </w:tc>
        <w:tc>
          <w:tcPr>
            <w:tcW w:w="7241"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'me',</w:t>
            </w:r>
            <w:r>
              <w:t xml:space="preserve"> </w:t>
            </w:r>
            <w:r w:rsidRPr="008C5B84">
              <w:t>'Ishmael']</w:t>
            </w:r>
          </w:p>
          <w:p w:rsidR="006029FC" w:rsidRDefault="006029FC" w:rsidP="0089378C">
            <w:pPr>
              <w:pStyle w:val="C6"/>
            </w:pPr>
            <w:r w:rsidRPr="008C5B84">
              <w:t>sorted_sentence</w:t>
            </w:r>
            <w:r>
              <w:t xml:space="preserve"> </w:t>
            </w:r>
            <w:r w:rsidRPr="008C5B84">
              <w:t>=</w:t>
            </w:r>
            <w:r>
              <w:t xml:space="preserve"> </w:t>
            </w:r>
            <w:r w:rsidRPr="008C5B84">
              <w:t>sorted(fst_sentence)</w:t>
            </w:r>
          </w:p>
          <w:p w:rsidR="006029FC" w:rsidRDefault="006029FC" w:rsidP="0089378C">
            <w:pPr>
              <w:pStyle w:val="C6"/>
            </w:pPr>
            <w:r w:rsidRPr="008C5B84">
              <w:t>print(sorted_sentence)</w:t>
            </w:r>
          </w:p>
          <w:p w:rsidR="006029FC" w:rsidRPr="004B4FB6" w:rsidRDefault="006029FC" w:rsidP="0089378C">
            <w:pPr>
              <w:pStyle w:val="C6"/>
            </w:pPr>
            <w:r w:rsidRPr="008C5B84">
              <w:t>print(fst_sentence)</w:t>
            </w:r>
          </w:p>
        </w:tc>
      </w:tr>
      <w:tr w:rsidR="006029FC" w:rsidRPr="00A06E45" w:rsidTr="0089378C">
        <w:tc>
          <w:tcPr>
            <w:tcW w:w="934" w:type="dxa"/>
            <w:shd w:val="clear" w:color="auto" w:fill="auto"/>
          </w:tcPr>
          <w:p w:rsidR="006029FC" w:rsidRPr="00A06E45" w:rsidRDefault="001040F3" w:rsidP="0089378C">
            <w:pPr>
              <w:pStyle w:val="C6"/>
            </w:pPr>
            <w:r>
              <w:rPr>
                <w:rFonts w:hint="eastAsia"/>
              </w:rPr>
              <w:lastRenderedPageBreak/>
              <w:t>Out[22]</w:t>
            </w:r>
          </w:p>
        </w:tc>
        <w:tc>
          <w:tcPr>
            <w:tcW w:w="7241" w:type="dxa"/>
            <w:shd w:val="clear" w:color="auto" w:fill="auto"/>
          </w:tcPr>
          <w:p w:rsidR="006029FC" w:rsidRPr="008C5B84" w:rsidRDefault="006029FC" w:rsidP="0089378C">
            <w:pPr>
              <w:pStyle w:val="C6"/>
            </w:pPr>
            <w:r w:rsidRPr="008C5B84">
              <w:t>['Call', 'Ishmael', 'me']</w:t>
            </w:r>
          </w:p>
          <w:p w:rsidR="006029FC" w:rsidRPr="004B4FB6" w:rsidRDefault="006029FC" w:rsidP="0089378C">
            <w:pPr>
              <w:pStyle w:val="C6"/>
            </w:pPr>
            <w:r w:rsidRPr="008C5B84">
              <w:t>['Call', 'me', 'Ishmael']</w:t>
            </w:r>
          </w:p>
        </w:tc>
      </w:tr>
      <w:tr w:rsidR="006029FC" w:rsidRPr="00A06E45" w:rsidTr="006029FC">
        <w:tc>
          <w:tcPr>
            <w:tcW w:w="934" w:type="dxa"/>
            <w:tcBorders>
              <w:top w:val="single" w:sz="4" w:space="0" w:color="7F7F7F"/>
              <w:left w:val="single" w:sz="4" w:space="0" w:color="7F7F7F"/>
              <w:bottom w:val="single" w:sz="4" w:space="0" w:color="7F7F7F"/>
              <w:right w:val="single" w:sz="4" w:space="0" w:color="7F7F7F"/>
            </w:tcBorders>
            <w:shd w:val="clear" w:color="auto" w:fill="F2F2F2"/>
          </w:tcPr>
          <w:p w:rsidR="006029FC" w:rsidRPr="00A06E45" w:rsidRDefault="001040F3" w:rsidP="0089378C">
            <w:pPr>
              <w:pStyle w:val="C6"/>
            </w:pPr>
            <w:r>
              <w:t>In[</w:t>
            </w:r>
            <w:r>
              <w:rPr>
                <w:rFonts w:hint="eastAsia"/>
              </w:rPr>
              <w:t>23</w:t>
            </w:r>
            <w:r>
              <w:t>]</w:t>
            </w:r>
            <w:r w:rsidR="006029FC" w:rsidRPr="00A06E45">
              <w:t>:</w:t>
            </w:r>
          </w:p>
        </w:tc>
        <w:tc>
          <w:tcPr>
            <w:tcW w:w="7241" w:type="dxa"/>
            <w:tcBorders>
              <w:top w:val="single" w:sz="4" w:space="0" w:color="7F7F7F"/>
              <w:left w:val="single" w:sz="4" w:space="0" w:color="7F7F7F"/>
              <w:bottom w:val="single" w:sz="4" w:space="0" w:color="7F7F7F"/>
              <w:right w:val="single" w:sz="4" w:space="0" w:color="7F7F7F"/>
            </w:tcBorders>
            <w:shd w:val="clear" w:color="auto" w:fill="F2F2F2"/>
          </w:tcPr>
          <w:p w:rsidR="006029FC" w:rsidRDefault="006029FC" w:rsidP="0089378C">
            <w:pPr>
              <w:pStyle w:val="C6"/>
            </w:pPr>
            <w:r w:rsidRPr="008C5B84">
              <w:t>numbers</w:t>
            </w:r>
            <w:r>
              <w:t xml:space="preserve"> </w:t>
            </w:r>
            <w:r w:rsidRPr="008C5B84">
              <w:t>=</w:t>
            </w:r>
            <w:r>
              <w:t xml:space="preserve"> </w:t>
            </w:r>
            <w:r w:rsidRPr="008C5B84">
              <w:t>[2,</w:t>
            </w:r>
            <w:r>
              <w:t xml:space="preserve"> </w:t>
            </w:r>
            <w:r w:rsidRPr="008C5B84">
              <w:t>3,</w:t>
            </w:r>
            <w:r>
              <w:t xml:space="preserve"> </w:t>
            </w:r>
            <w:r w:rsidRPr="008C5B84">
              <w:t>1,</w:t>
            </w:r>
            <w:r>
              <w:t xml:space="preserve"> </w:t>
            </w:r>
            <w:r w:rsidRPr="008C5B84">
              <w:t>-5]</w:t>
            </w:r>
          </w:p>
          <w:p w:rsidR="006029FC" w:rsidRDefault="006029FC" w:rsidP="0089378C">
            <w:pPr>
              <w:pStyle w:val="C6"/>
            </w:pPr>
            <w:r w:rsidRPr="008C5B84">
              <w:t>sorted_numbers</w:t>
            </w:r>
            <w:r>
              <w:t xml:space="preserve"> </w:t>
            </w:r>
            <w:r w:rsidRPr="008C5B84">
              <w:t>=</w:t>
            </w:r>
            <w:r>
              <w:t xml:space="preserve"> </w:t>
            </w:r>
            <w:r w:rsidRPr="008C5B84">
              <w:t>sorted(numbers)</w:t>
            </w:r>
          </w:p>
          <w:p w:rsidR="006029FC" w:rsidRDefault="006029FC" w:rsidP="0089378C">
            <w:pPr>
              <w:pStyle w:val="C6"/>
            </w:pPr>
            <w:r w:rsidRPr="008C5B84">
              <w:t>print(sorted_numbers)</w:t>
            </w:r>
          </w:p>
          <w:p w:rsidR="006029FC" w:rsidRPr="004B4FB6" w:rsidRDefault="006029FC" w:rsidP="0089378C">
            <w:pPr>
              <w:pStyle w:val="C6"/>
            </w:pPr>
            <w:r w:rsidRPr="008C5B84">
              <w:t>print(numbers)</w:t>
            </w:r>
          </w:p>
        </w:tc>
      </w:tr>
      <w:tr w:rsidR="006029FC" w:rsidRPr="00A06E45" w:rsidTr="0089378C">
        <w:tc>
          <w:tcPr>
            <w:tcW w:w="934" w:type="dxa"/>
            <w:tcBorders>
              <w:top w:val="single" w:sz="4" w:space="0" w:color="7F7F7F"/>
              <w:left w:val="single" w:sz="4" w:space="0" w:color="7F7F7F"/>
              <w:bottom w:val="single" w:sz="4" w:space="0" w:color="7F7F7F"/>
              <w:right w:val="single" w:sz="4" w:space="0" w:color="7F7F7F"/>
            </w:tcBorders>
            <w:shd w:val="clear" w:color="auto" w:fill="auto"/>
          </w:tcPr>
          <w:p w:rsidR="006029FC" w:rsidRPr="00A06E45" w:rsidRDefault="001040F3" w:rsidP="0089378C">
            <w:pPr>
              <w:pStyle w:val="C6"/>
            </w:pPr>
            <w:r>
              <w:rPr>
                <w:rFonts w:hint="eastAsia"/>
              </w:rPr>
              <w:t>Out[23]</w:t>
            </w:r>
          </w:p>
        </w:tc>
        <w:tc>
          <w:tcPr>
            <w:tcW w:w="7241" w:type="dxa"/>
            <w:tcBorders>
              <w:top w:val="single" w:sz="4" w:space="0" w:color="7F7F7F"/>
              <w:left w:val="single" w:sz="4" w:space="0" w:color="7F7F7F"/>
              <w:bottom w:val="single" w:sz="4" w:space="0" w:color="7F7F7F"/>
              <w:right w:val="single" w:sz="4" w:space="0" w:color="7F7F7F"/>
            </w:tcBorders>
            <w:shd w:val="clear" w:color="auto" w:fill="auto"/>
          </w:tcPr>
          <w:p w:rsidR="006029FC" w:rsidRPr="008C5B84" w:rsidRDefault="006029FC" w:rsidP="0089378C">
            <w:pPr>
              <w:pStyle w:val="C6"/>
            </w:pPr>
            <w:r w:rsidRPr="008C5B84">
              <w:t>[-5, 1, 2, 3]</w:t>
            </w:r>
          </w:p>
          <w:p w:rsidR="006029FC" w:rsidRPr="004B4FB6" w:rsidRDefault="006029FC" w:rsidP="0089378C">
            <w:pPr>
              <w:pStyle w:val="C6"/>
            </w:pPr>
            <w:r w:rsidRPr="008C5B84">
              <w:t>[2, 3, 1, -5]</w:t>
            </w:r>
          </w:p>
        </w:tc>
      </w:tr>
    </w:tbl>
    <w:p w:rsidR="006029FC" w:rsidRPr="008C5B84" w:rsidRDefault="006029FC" w:rsidP="006029FC">
      <w:pPr>
        <w:spacing w:before="0"/>
      </w:pPr>
      <w:r w:rsidRPr="008C5B84">
        <w:t>順序</w:t>
      </w:r>
      <w:r w:rsidRPr="008C5B84">
        <w:t>(Sequences)</w:t>
      </w:r>
      <w:hyperlink r:id="rId19" w:anchor="順序(Sequences)" w:history="1">
        <w:r w:rsidRPr="008C5B84">
          <w:t>¶</w:t>
        </w:r>
      </w:hyperlink>
    </w:p>
    <w:p w:rsidR="006029FC" w:rsidRPr="008C5B84" w:rsidRDefault="006029FC" w:rsidP="006029FC">
      <w:pPr>
        <w:spacing w:before="0"/>
      </w:pPr>
      <w:r w:rsidRPr="008C5B84">
        <w:t>range</w:t>
      </w:r>
      <w:r w:rsidRPr="008C5B84">
        <w:t>返回給定步驟從開始到結束的一系列數字。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24</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range(5)</w:t>
            </w:r>
          </w:p>
        </w:tc>
      </w:tr>
      <w:tr w:rsidR="006029FC" w:rsidRPr="00A06E45" w:rsidTr="0089378C">
        <w:tc>
          <w:tcPr>
            <w:tcW w:w="935" w:type="dxa"/>
            <w:shd w:val="clear" w:color="auto" w:fill="auto"/>
          </w:tcPr>
          <w:p w:rsidR="006029FC" w:rsidRPr="00A06E45" w:rsidRDefault="001040F3" w:rsidP="0089378C">
            <w:pPr>
              <w:pStyle w:val="C6"/>
            </w:pPr>
            <w:r>
              <w:rPr>
                <w:rFonts w:hint="eastAsia"/>
              </w:rPr>
              <w:t>Out[24]</w:t>
            </w:r>
          </w:p>
        </w:tc>
        <w:tc>
          <w:tcPr>
            <w:tcW w:w="7483" w:type="dxa"/>
            <w:shd w:val="clear" w:color="auto" w:fill="auto"/>
          </w:tcPr>
          <w:p w:rsidR="006029FC" w:rsidRPr="00A06E45" w:rsidRDefault="006029FC" w:rsidP="0089378C">
            <w:pPr>
              <w:pStyle w:val="C6"/>
            </w:pPr>
            <w:r w:rsidRPr="008C5B84">
              <w:t>range(0, 5)</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25</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list(range(5))</w:t>
            </w:r>
          </w:p>
        </w:tc>
      </w:tr>
      <w:tr w:rsidR="006029FC" w:rsidRPr="00A06E45" w:rsidTr="0089378C">
        <w:tc>
          <w:tcPr>
            <w:tcW w:w="935" w:type="dxa"/>
            <w:shd w:val="clear" w:color="auto" w:fill="auto"/>
          </w:tcPr>
          <w:p w:rsidR="006029FC" w:rsidRPr="00A06E45" w:rsidRDefault="001040F3" w:rsidP="0089378C">
            <w:pPr>
              <w:pStyle w:val="C6"/>
            </w:pPr>
            <w:r>
              <w:rPr>
                <w:rFonts w:hint="eastAsia"/>
              </w:rPr>
              <w:t>Out[25]</w:t>
            </w:r>
          </w:p>
        </w:tc>
        <w:tc>
          <w:tcPr>
            <w:tcW w:w="7483" w:type="dxa"/>
            <w:shd w:val="clear" w:color="auto" w:fill="auto"/>
          </w:tcPr>
          <w:p w:rsidR="006029FC" w:rsidRPr="00A06E45" w:rsidRDefault="006029FC" w:rsidP="0089378C">
            <w:pPr>
              <w:pStyle w:val="C6"/>
            </w:pPr>
            <w:r w:rsidRPr="008C5B84">
              <w:t>[0, 1, 2, 3, 4]</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26</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list(range(3,</w:t>
            </w:r>
            <w:r>
              <w:t xml:space="preserve"> </w:t>
            </w:r>
            <w:r w:rsidRPr="008C5B84">
              <w:t>10))</w:t>
            </w:r>
          </w:p>
        </w:tc>
      </w:tr>
      <w:tr w:rsidR="006029FC" w:rsidRPr="00A06E45" w:rsidTr="0089378C">
        <w:tc>
          <w:tcPr>
            <w:tcW w:w="935" w:type="dxa"/>
            <w:shd w:val="clear" w:color="auto" w:fill="auto"/>
          </w:tcPr>
          <w:p w:rsidR="006029FC" w:rsidRPr="00A06E45" w:rsidRDefault="001040F3" w:rsidP="0089378C">
            <w:pPr>
              <w:pStyle w:val="C6"/>
            </w:pPr>
            <w:r>
              <w:rPr>
                <w:rFonts w:hint="eastAsia"/>
              </w:rPr>
              <w:t>Out[26]</w:t>
            </w:r>
          </w:p>
        </w:tc>
        <w:tc>
          <w:tcPr>
            <w:tcW w:w="7483" w:type="dxa"/>
            <w:shd w:val="clear" w:color="auto" w:fill="auto"/>
          </w:tcPr>
          <w:p w:rsidR="006029FC" w:rsidRPr="00A06E45" w:rsidRDefault="006029FC" w:rsidP="0089378C">
            <w:pPr>
              <w:pStyle w:val="C6"/>
            </w:pPr>
            <w:r w:rsidRPr="008C5B84">
              <w:t>[3, 4, 5, 6, 7, 8, 9]</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27</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list(range(3,</w:t>
            </w:r>
            <w:r>
              <w:t xml:space="preserve"> </w:t>
            </w:r>
            <w:r w:rsidRPr="008C5B84">
              <w:t>20,</w:t>
            </w:r>
            <w:r>
              <w:t xml:space="preserve"> </w:t>
            </w:r>
            <w:r w:rsidRPr="008C5B84">
              <w:t>4))</w:t>
            </w:r>
          </w:p>
        </w:tc>
      </w:tr>
      <w:tr w:rsidR="006029FC" w:rsidRPr="00A06E45" w:rsidTr="0089378C">
        <w:tc>
          <w:tcPr>
            <w:tcW w:w="935" w:type="dxa"/>
            <w:shd w:val="clear" w:color="auto" w:fill="auto"/>
          </w:tcPr>
          <w:p w:rsidR="006029FC" w:rsidRPr="00A06E45" w:rsidRDefault="001040F3" w:rsidP="0089378C">
            <w:pPr>
              <w:pStyle w:val="C6"/>
            </w:pPr>
            <w:r>
              <w:rPr>
                <w:rFonts w:hint="eastAsia"/>
              </w:rPr>
              <w:t>Out[27]</w:t>
            </w:r>
          </w:p>
        </w:tc>
        <w:tc>
          <w:tcPr>
            <w:tcW w:w="7483" w:type="dxa"/>
            <w:shd w:val="clear" w:color="auto" w:fill="auto"/>
          </w:tcPr>
          <w:p w:rsidR="006029FC" w:rsidRPr="00A06E45" w:rsidRDefault="006029FC" w:rsidP="0089378C">
            <w:pPr>
              <w:pStyle w:val="C6"/>
            </w:pPr>
            <w:r w:rsidRPr="008C5B84">
              <w:t>[3, 7, 11, 15, 19]</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28</w:t>
            </w:r>
            <w:r>
              <w:t>]</w:t>
            </w:r>
            <w:r w:rsidR="006029FC" w:rsidRPr="00A06E45">
              <w:t>:</w:t>
            </w:r>
          </w:p>
        </w:tc>
        <w:tc>
          <w:tcPr>
            <w:tcW w:w="7483" w:type="dxa"/>
            <w:tcBorders>
              <w:bottom w:val="single" w:sz="4" w:space="0" w:color="7F7F7F"/>
            </w:tcBorders>
            <w:shd w:val="clear" w:color="auto" w:fill="EEEEEE"/>
          </w:tcPr>
          <w:p w:rsidR="006029FC" w:rsidRPr="00A06E45" w:rsidRDefault="006029FC" w:rsidP="0089378C">
            <w:pPr>
              <w:pStyle w:val="C6"/>
            </w:pPr>
            <w:r w:rsidRPr="008C5B84">
              <w:t>list(range(30,</w:t>
            </w:r>
            <w:r>
              <w:t xml:space="preserve"> </w:t>
            </w:r>
            <w:r w:rsidRPr="008C5B84">
              <w:t>10,</w:t>
            </w:r>
            <w:r>
              <w:t xml:space="preserve"> </w:t>
            </w:r>
            <w:r w:rsidRPr="008C5B84">
              <w:t>-2))</w:t>
            </w:r>
          </w:p>
        </w:tc>
      </w:tr>
      <w:tr w:rsidR="006029FC" w:rsidRPr="00A06E45" w:rsidTr="0089378C">
        <w:tc>
          <w:tcPr>
            <w:tcW w:w="935" w:type="dxa"/>
            <w:shd w:val="clear" w:color="auto" w:fill="auto"/>
          </w:tcPr>
          <w:p w:rsidR="006029FC" w:rsidRPr="00A06E45" w:rsidRDefault="001040F3" w:rsidP="0089378C">
            <w:pPr>
              <w:pStyle w:val="C6"/>
            </w:pPr>
            <w:r>
              <w:rPr>
                <w:rFonts w:hint="eastAsia"/>
              </w:rPr>
              <w:t>Out[28]</w:t>
            </w:r>
          </w:p>
        </w:tc>
        <w:tc>
          <w:tcPr>
            <w:tcW w:w="7483" w:type="dxa"/>
            <w:shd w:val="clear" w:color="auto" w:fill="auto"/>
          </w:tcPr>
          <w:p w:rsidR="006029FC" w:rsidRPr="00A06E45" w:rsidRDefault="006029FC" w:rsidP="0089378C">
            <w:pPr>
              <w:pStyle w:val="C6"/>
            </w:pPr>
            <w:r w:rsidRPr="008C5B84">
              <w:t>[30, 28, 26, 24, 22, 20, 18, 16, 14, 12]</w:t>
            </w:r>
          </w:p>
        </w:tc>
      </w:tr>
    </w:tbl>
    <w:p w:rsidR="006029FC" w:rsidRPr="008C5B84" w:rsidRDefault="006029FC" w:rsidP="006029FC">
      <w:pPr>
        <w:spacing w:before="0"/>
      </w:pPr>
      <w:r w:rsidRPr="008C5B84">
        <w:t>使用</w:t>
      </w:r>
      <w:r w:rsidRPr="008C5B84">
        <w:t>sort</w:t>
      </w:r>
      <w:r w:rsidRPr="008C5B84">
        <w:t>（</w:t>
      </w:r>
      <w:proofErr w:type="gramStart"/>
      <w:r w:rsidRPr="008C5B84">
        <w:t>）</w:t>
      </w:r>
      <w:proofErr w:type="gramEnd"/>
      <w:r w:rsidRPr="008C5B84">
        <w:t>方法對</w:t>
      </w:r>
      <w:r w:rsidRPr="008C5B84">
        <w:t>List</w:t>
      </w:r>
      <w:r w:rsidRPr="008C5B84">
        <w:t>的值進行排序</w:t>
      </w:r>
      <w:hyperlink r:id="rId20" w:anchor="使用sort（）方法對List的值進行排序" w:history="1">
        <w:r w:rsidRPr="008C5B84">
          <w:t>¶</w:t>
        </w:r>
      </w:hyperlink>
    </w:p>
    <w:p w:rsidR="006029FC" w:rsidRPr="008C5B84" w:rsidRDefault="006029FC" w:rsidP="006029FC">
      <w:pPr>
        <w:spacing w:before="0"/>
      </w:pPr>
      <w:r w:rsidRPr="008C5B84">
        <w:t>可以使用</w:t>
      </w:r>
      <w:r w:rsidRPr="008C5B84">
        <w:t>sort</w:t>
      </w:r>
      <w:r w:rsidRPr="008C5B84">
        <w:t>（</w:t>
      </w:r>
      <w:proofErr w:type="gramStart"/>
      <w:r w:rsidRPr="008C5B84">
        <w:t>）</w:t>
      </w:r>
      <w:proofErr w:type="gramEnd"/>
      <w:r w:rsidRPr="008C5B84">
        <w:t>方法對數值串列或</w:t>
      </w:r>
      <w:r>
        <w:t>字串串列</w:t>
      </w:r>
      <w:r w:rsidRPr="008C5B84">
        <w:t>進行排序。</w:t>
      </w:r>
      <w:r w:rsidRPr="008C5B84">
        <w:t xml:space="preserve"> </w:t>
      </w:r>
      <w:r w:rsidRPr="008C5B84">
        <w:t>您還可以為</w:t>
      </w:r>
      <w:r w:rsidRPr="008C5B84">
        <w:t>reverse</w:t>
      </w:r>
      <w:r w:rsidRPr="008C5B84">
        <w:t>關鍵字參數傳遞</w:t>
      </w:r>
      <w:r w:rsidRPr="008C5B84">
        <w:t>True</w:t>
      </w:r>
      <w:r w:rsidRPr="008C5B84">
        <w:t>，以使</w:t>
      </w:r>
      <w:r w:rsidRPr="008C5B84">
        <w:t>sort</w:t>
      </w:r>
      <w:r w:rsidRPr="008C5B84">
        <w:t>（</w:t>
      </w:r>
      <w:proofErr w:type="gramStart"/>
      <w:r w:rsidRPr="008C5B84">
        <w:t>）</w:t>
      </w:r>
      <w:proofErr w:type="gramEnd"/>
      <w:r w:rsidRPr="008C5B84">
        <w:t>按相反順序對值進行排序。</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29</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values</w:t>
            </w:r>
            <w:r>
              <w:t xml:space="preserve"> </w:t>
            </w:r>
            <w:r w:rsidRPr="008C5B84">
              <w:t>=</w:t>
            </w:r>
            <w:r>
              <w:t xml:space="preserve"> </w:t>
            </w:r>
            <w:r w:rsidRPr="008C5B84">
              <w:t>[2,</w:t>
            </w:r>
            <w:r>
              <w:t xml:space="preserve"> </w:t>
            </w:r>
            <w:r w:rsidRPr="008C5B84">
              <w:t>5,</w:t>
            </w:r>
            <w:r>
              <w:t xml:space="preserve"> </w:t>
            </w:r>
            <w:r w:rsidRPr="008C5B84">
              <w:t>3.14,</w:t>
            </w:r>
            <w:r>
              <w:t xml:space="preserve"> </w:t>
            </w:r>
            <w:r w:rsidRPr="008C5B84">
              <w:t>1,</w:t>
            </w:r>
            <w:r>
              <w:t xml:space="preserve"> </w:t>
            </w:r>
            <w:r w:rsidRPr="008C5B84">
              <w:t>-7]</w:t>
            </w:r>
          </w:p>
          <w:p w:rsidR="006029FC" w:rsidRDefault="006029FC" w:rsidP="0089378C">
            <w:pPr>
              <w:pStyle w:val="C6"/>
            </w:pPr>
            <w:r w:rsidRPr="008C5B84">
              <w:t>values.sort()</w:t>
            </w:r>
          </w:p>
          <w:p w:rsidR="006029FC" w:rsidRPr="00A06E45" w:rsidRDefault="006029FC" w:rsidP="0089378C">
            <w:pPr>
              <w:pStyle w:val="C6"/>
            </w:pPr>
            <w:r w:rsidRPr="008C5B84">
              <w:t>values</w:t>
            </w:r>
          </w:p>
        </w:tc>
      </w:tr>
      <w:tr w:rsidR="006029FC" w:rsidRPr="00A06E45" w:rsidTr="0089378C">
        <w:tc>
          <w:tcPr>
            <w:tcW w:w="935" w:type="dxa"/>
            <w:shd w:val="clear" w:color="auto" w:fill="auto"/>
          </w:tcPr>
          <w:p w:rsidR="006029FC" w:rsidRPr="00A06E45" w:rsidRDefault="001040F3" w:rsidP="0089378C">
            <w:pPr>
              <w:pStyle w:val="C6"/>
            </w:pPr>
            <w:r>
              <w:rPr>
                <w:rFonts w:hint="eastAsia"/>
              </w:rPr>
              <w:t>Out[29]</w:t>
            </w:r>
          </w:p>
        </w:tc>
        <w:tc>
          <w:tcPr>
            <w:tcW w:w="7483" w:type="dxa"/>
            <w:shd w:val="clear" w:color="auto" w:fill="auto"/>
          </w:tcPr>
          <w:p w:rsidR="006029FC" w:rsidRPr="00A06E45" w:rsidRDefault="006029FC" w:rsidP="0089378C">
            <w:pPr>
              <w:pStyle w:val="C6"/>
            </w:pPr>
            <w:r w:rsidRPr="008C5B84">
              <w:t>[-7, 1, 2, 3.14, 5]</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30</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'me',</w:t>
            </w:r>
            <w:r>
              <w:t xml:space="preserve"> </w:t>
            </w:r>
            <w:r w:rsidRPr="008C5B84">
              <w:t>'Ishmael']</w:t>
            </w:r>
          </w:p>
          <w:p w:rsidR="006029FC" w:rsidRDefault="006029FC" w:rsidP="0089378C">
            <w:pPr>
              <w:pStyle w:val="C6"/>
            </w:pPr>
            <w:r w:rsidRPr="008C5B84">
              <w:t>fst_sentence.sort()</w:t>
            </w:r>
          </w:p>
          <w:p w:rsidR="006029FC" w:rsidRPr="00A06E45" w:rsidRDefault="006029FC" w:rsidP="0089378C">
            <w:pPr>
              <w:pStyle w:val="C6"/>
            </w:pPr>
            <w:r w:rsidRPr="008C5B84">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Out[30]</w:t>
            </w:r>
          </w:p>
        </w:tc>
        <w:tc>
          <w:tcPr>
            <w:tcW w:w="7483" w:type="dxa"/>
            <w:shd w:val="clear" w:color="auto" w:fill="auto"/>
          </w:tcPr>
          <w:p w:rsidR="006029FC" w:rsidRPr="00A06E45" w:rsidRDefault="006029FC" w:rsidP="0089378C">
            <w:pPr>
              <w:pStyle w:val="C6"/>
            </w:pPr>
            <w:r w:rsidRPr="008C5B84">
              <w:t>['Call', 'Ishmael', 'me']</w:t>
            </w:r>
          </w:p>
        </w:tc>
      </w:tr>
    </w:tbl>
    <w:p w:rsidR="006029FC" w:rsidRPr="008C5B84" w:rsidRDefault="006029FC" w:rsidP="006029F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31</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values</w:t>
            </w:r>
            <w:r>
              <w:t xml:space="preserve"> </w:t>
            </w:r>
            <w:r w:rsidRPr="008C5B84">
              <w:t>=</w:t>
            </w:r>
            <w:r>
              <w:t xml:space="preserve"> </w:t>
            </w:r>
            <w:r w:rsidRPr="008C5B84">
              <w:t>[2,</w:t>
            </w:r>
            <w:r>
              <w:t xml:space="preserve"> </w:t>
            </w:r>
            <w:r w:rsidRPr="008C5B84">
              <w:t>5,</w:t>
            </w:r>
            <w:r>
              <w:t xml:space="preserve"> </w:t>
            </w:r>
            <w:r w:rsidRPr="008C5B84">
              <w:t>3.14,</w:t>
            </w:r>
            <w:r>
              <w:t xml:space="preserve"> </w:t>
            </w:r>
            <w:r w:rsidRPr="008C5B84">
              <w:t>1,</w:t>
            </w:r>
            <w:r>
              <w:t xml:space="preserve"> </w:t>
            </w:r>
            <w:r w:rsidRPr="008C5B84">
              <w:t>-7]</w:t>
            </w:r>
          </w:p>
          <w:p w:rsidR="006029FC" w:rsidRDefault="006029FC" w:rsidP="0089378C">
            <w:pPr>
              <w:pStyle w:val="C6"/>
            </w:pPr>
            <w:r w:rsidRPr="008C5B84">
              <w:t>values.sort(reverse=True)</w:t>
            </w:r>
          </w:p>
          <w:p w:rsidR="006029FC" w:rsidRPr="00A06E45" w:rsidRDefault="006029FC" w:rsidP="0089378C">
            <w:pPr>
              <w:pStyle w:val="C6"/>
            </w:pPr>
            <w:r w:rsidRPr="008C5B84">
              <w:t>values</w:t>
            </w:r>
          </w:p>
        </w:tc>
      </w:tr>
      <w:tr w:rsidR="006029FC" w:rsidRPr="00A06E45" w:rsidTr="0089378C">
        <w:tc>
          <w:tcPr>
            <w:tcW w:w="935" w:type="dxa"/>
            <w:shd w:val="clear" w:color="auto" w:fill="auto"/>
          </w:tcPr>
          <w:p w:rsidR="006029FC" w:rsidRPr="00A06E45" w:rsidRDefault="001040F3" w:rsidP="0089378C">
            <w:pPr>
              <w:pStyle w:val="C6"/>
            </w:pPr>
            <w:r>
              <w:rPr>
                <w:rFonts w:hint="eastAsia"/>
              </w:rPr>
              <w:t>Out[31]</w:t>
            </w:r>
          </w:p>
        </w:tc>
        <w:tc>
          <w:tcPr>
            <w:tcW w:w="7483" w:type="dxa"/>
            <w:shd w:val="clear" w:color="auto" w:fill="auto"/>
          </w:tcPr>
          <w:p w:rsidR="006029FC" w:rsidRPr="00A06E45" w:rsidRDefault="006029FC" w:rsidP="0089378C">
            <w:pPr>
              <w:pStyle w:val="C6"/>
            </w:pPr>
            <w:r w:rsidRPr="008C5B84">
              <w:t>[5, 3.14, 2, 1, -7]</w:t>
            </w:r>
          </w:p>
        </w:tc>
      </w:tr>
    </w:tbl>
    <w:p w:rsidR="006029FC" w:rsidRPr="008C5B84" w:rsidRDefault="006029FC" w:rsidP="006029FC">
      <w:pPr>
        <w:spacing w:before="0"/>
      </w:pPr>
      <w:r w:rsidRPr="008C5B84">
        <w:t>您不能對其中包含數值</w:t>
      </w:r>
      <w:r w:rsidRPr="008C5B84">
        <w:rPr>
          <w:i/>
          <w:iCs/>
        </w:rPr>
        <w:t>和</w:t>
      </w:r>
      <w:r>
        <w:t>字串</w:t>
      </w:r>
      <w:r w:rsidRPr="008C5B84">
        <w:t>值的</w:t>
      </w:r>
      <w:r>
        <w:t>串列</w:t>
      </w:r>
      <w:r w:rsidRPr="008C5B84">
        <w:t>進行排序，因為</w:t>
      </w:r>
      <w:r w:rsidRPr="008C5B84">
        <w:t>Python</w:t>
      </w:r>
      <w:r w:rsidRPr="008C5B84">
        <w:t>不知道如何比較這些值。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5"/>
        <w:gridCol w:w="72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32</w:t>
            </w:r>
            <w:r>
              <w:t>]</w:t>
            </w:r>
            <w:r w:rsidR="006029FC" w:rsidRPr="00A06E45">
              <w:t>:</w:t>
            </w:r>
          </w:p>
        </w:tc>
        <w:tc>
          <w:tcPr>
            <w:tcW w:w="7240" w:type="dxa"/>
            <w:tcBorders>
              <w:bottom w:val="single" w:sz="4" w:space="0" w:color="7F7F7F"/>
            </w:tcBorders>
            <w:shd w:val="clear" w:color="auto" w:fill="EEEEEE"/>
          </w:tcPr>
          <w:p w:rsidR="006029FC" w:rsidRDefault="006029FC" w:rsidP="0089378C">
            <w:pPr>
              <w:pStyle w:val="C6"/>
            </w:pPr>
            <w:r w:rsidRPr="008C5B84">
              <w:t>values</w:t>
            </w:r>
            <w:r>
              <w:t xml:space="preserve"> </w:t>
            </w:r>
            <w:r w:rsidRPr="008C5B84">
              <w:t>=</w:t>
            </w:r>
            <w:r>
              <w:t xml:space="preserve"> </w:t>
            </w:r>
            <w:r w:rsidRPr="008C5B84">
              <w:t>['Call',</w:t>
            </w:r>
            <w:r>
              <w:t xml:space="preserve"> </w:t>
            </w:r>
            <w:r w:rsidRPr="008C5B84">
              <w:t>'me',</w:t>
            </w:r>
            <w:r>
              <w:t xml:space="preserve"> </w:t>
            </w:r>
            <w:r w:rsidRPr="008C5B84">
              <w:t>'Ishmael',</w:t>
            </w:r>
            <w:r>
              <w:t xml:space="preserve"> </w:t>
            </w:r>
            <w:r w:rsidRPr="008C5B84">
              <w:t>2,</w:t>
            </w:r>
            <w:r>
              <w:t xml:space="preserve"> </w:t>
            </w:r>
            <w:r w:rsidRPr="008C5B84">
              <w:t>5,</w:t>
            </w:r>
            <w:r>
              <w:t xml:space="preserve"> </w:t>
            </w:r>
            <w:r w:rsidRPr="008C5B84">
              <w:t>3.14,</w:t>
            </w:r>
            <w:r>
              <w:t xml:space="preserve"> </w:t>
            </w:r>
            <w:r w:rsidRPr="008C5B84">
              <w:t>1,</w:t>
            </w:r>
            <w:r>
              <w:t xml:space="preserve"> </w:t>
            </w:r>
            <w:r w:rsidRPr="008C5B84">
              <w:t>-7]</w:t>
            </w:r>
          </w:p>
          <w:p w:rsidR="006029FC" w:rsidRDefault="006029FC" w:rsidP="0089378C">
            <w:pPr>
              <w:pStyle w:val="C6"/>
            </w:pPr>
            <w:r w:rsidRPr="008C5B84">
              <w:t>values.sort()</w:t>
            </w:r>
          </w:p>
          <w:p w:rsidR="006029FC" w:rsidRPr="00A06E45" w:rsidRDefault="006029FC" w:rsidP="0089378C">
            <w:pPr>
              <w:pStyle w:val="C6"/>
            </w:pPr>
            <w:r w:rsidRPr="008C5B84">
              <w:t>values</w:t>
            </w:r>
          </w:p>
        </w:tc>
      </w:tr>
      <w:tr w:rsidR="006029FC" w:rsidRPr="00A06E45" w:rsidTr="0089378C">
        <w:tc>
          <w:tcPr>
            <w:tcW w:w="935" w:type="dxa"/>
            <w:shd w:val="clear" w:color="auto" w:fill="auto"/>
          </w:tcPr>
          <w:p w:rsidR="006029FC" w:rsidRPr="00A06E45" w:rsidRDefault="001040F3" w:rsidP="0089378C">
            <w:pPr>
              <w:pStyle w:val="C6"/>
            </w:pPr>
            <w:r>
              <w:rPr>
                <w:rFonts w:hint="eastAsia"/>
              </w:rPr>
              <w:t>Out32[]</w:t>
            </w:r>
          </w:p>
        </w:tc>
        <w:tc>
          <w:tcPr>
            <w:tcW w:w="7240" w:type="dxa"/>
            <w:shd w:val="clear" w:color="auto" w:fill="auto"/>
          </w:tcPr>
          <w:p w:rsidR="006029FC" w:rsidRPr="008C5B84" w:rsidRDefault="006029FC" w:rsidP="0089378C">
            <w:pPr>
              <w:pStyle w:val="C6"/>
            </w:pPr>
            <w:r w:rsidRPr="008C5B84">
              <w:t>---------------------------------------------------------------------------</w:t>
            </w:r>
          </w:p>
          <w:p w:rsidR="006029FC" w:rsidRPr="008C5B84" w:rsidRDefault="006029FC" w:rsidP="0089378C">
            <w:pPr>
              <w:pStyle w:val="C6"/>
            </w:pPr>
            <w:r w:rsidRPr="008C5B84">
              <w:t>TypeError                                 Traceback (most recent call last)</w:t>
            </w:r>
          </w:p>
          <w:p w:rsidR="006029FC" w:rsidRPr="008C5B84" w:rsidRDefault="006029FC" w:rsidP="0089378C">
            <w:pPr>
              <w:pStyle w:val="C6"/>
            </w:pPr>
            <w:r w:rsidRPr="008C5B84">
              <w:t>&lt;ipython-input-73-8905006236e4&gt; in &lt;module&gt;()</w:t>
            </w:r>
          </w:p>
          <w:p w:rsidR="006029FC" w:rsidRPr="008C5B84" w:rsidRDefault="006029FC" w:rsidP="0089378C">
            <w:pPr>
              <w:pStyle w:val="C6"/>
            </w:pPr>
            <w:r w:rsidRPr="008C5B84">
              <w:t xml:space="preserve">      1 values = ['Call', 'me', 'Ishmael', 2, 5, 3.14, 1, -7]</w:t>
            </w:r>
          </w:p>
          <w:p w:rsidR="006029FC" w:rsidRPr="008C5B84" w:rsidRDefault="006029FC" w:rsidP="0089378C">
            <w:pPr>
              <w:pStyle w:val="C6"/>
            </w:pPr>
            <w:r w:rsidRPr="008C5B84">
              <w:t>----&gt; 2 values.sort()</w:t>
            </w:r>
          </w:p>
          <w:p w:rsidR="006029FC" w:rsidRPr="008C5B84" w:rsidRDefault="006029FC" w:rsidP="0089378C">
            <w:pPr>
              <w:pStyle w:val="C6"/>
            </w:pPr>
            <w:r w:rsidRPr="008C5B84">
              <w:t xml:space="preserve">      3 values</w:t>
            </w:r>
          </w:p>
          <w:p w:rsidR="006029FC" w:rsidRPr="008C5B84" w:rsidRDefault="006029FC" w:rsidP="0089378C">
            <w:pPr>
              <w:pStyle w:val="C6"/>
            </w:pPr>
          </w:p>
          <w:p w:rsidR="006029FC" w:rsidRPr="004B4FB6" w:rsidRDefault="006029FC" w:rsidP="0089378C">
            <w:pPr>
              <w:pStyle w:val="C6"/>
            </w:pPr>
            <w:r w:rsidRPr="008C5B84">
              <w:t>TypeError: unorderable types: int() &lt; str()</w:t>
            </w:r>
          </w:p>
        </w:tc>
      </w:tr>
    </w:tbl>
    <w:p w:rsidR="006029FC" w:rsidRPr="008C5B84" w:rsidRDefault="006029FC" w:rsidP="006029FC">
      <w:pPr>
        <w:spacing w:before="0"/>
      </w:pPr>
      <w:r w:rsidRPr="008C5B84">
        <w:t>sort</w:t>
      </w:r>
      <w:r w:rsidRPr="008C5B84">
        <w:t>（</w:t>
      </w:r>
      <w:proofErr w:type="gramStart"/>
      <w:r w:rsidRPr="008C5B84">
        <w:t>）</w:t>
      </w:r>
      <w:proofErr w:type="gramEnd"/>
      <w:r w:rsidRPr="008C5B84">
        <w:t>使用</w:t>
      </w:r>
      <w:r w:rsidRPr="008C5B84">
        <w:t>“ASCIIbetical order”</w:t>
      </w:r>
      <w:r w:rsidRPr="008C5B84">
        <w:t>而不是實際的字母順序來排序字串。</w:t>
      </w:r>
      <w:r w:rsidRPr="008C5B84">
        <w:t xml:space="preserve"> </w:t>
      </w:r>
      <w:r w:rsidRPr="008C5B84">
        <w:t>這意味著大寫字母在小寫字母之前。</w:t>
      </w:r>
      <w:r w:rsidRPr="008C5B84">
        <w:t xml:space="preserve"> </w:t>
      </w:r>
      <w:r w:rsidRPr="008C5B84">
        <w:t>因此，對小寫字母</w:t>
      </w:r>
      <w:r w:rsidRPr="008C5B84">
        <w:t>a</w:t>
      </w:r>
      <w:r w:rsidRPr="008C5B84">
        <w:t>進行排序，使其位於大寫字母</w:t>
      </w:r>
      <w:r w:rsidRPr="008C5B84">
        <w:t>Z</w:t>
      </w:r>
      <w:r w:rsidRPr="008C5B84">
        <w:t>之後。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33</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['Call',</w:t>
            </w:r>
            <w:r>
              <w:t xml:space="preserve"> </w:t>
            </w:r>
            <w:r w:rsidRPr="008C5B84">
              <w:t>'call',</w:t>
            </w:r>
            <w:r>
              <w:t xml:space="preserve"> </w:t>
            </w:r>
            <w:r w:rsidRPr="008C5B84">
              <w:t>'me',</w:t>
            </w:r>
            <w:r>
              <w:t xml:space="preserve"> </w:t>
            </w:r>
            <w:r w:rsidRPr="008C5B84">
              <w:t>'Me',</w:t>
            </w:r>
            <w:r>
              <w:t xml:space="preserve"> </w:t>
            </w:r>
            <w:r w:rsidRPr="008C5B84">
              <w:t>'ishmael',</w:t>
            </w:r>
            <w:r>
              <w:t xml:space="preserve"> </w:t>
            </w:r>
            <w:r w:rsidRPr="008C5B84">
              <w:t>'Ishmael']</w:t>
            </w:r>
          </w:p>
          <w:p w:rsidR="006029FC" w:rsidRDefault="006029FC" w:rsidP="0089378C">
            <w:pPr>
              <w:pStyle w:val="C6"/>
            </w:pPr>
            <w:r w:rsidRPr="008C5B84">
              <w:t>fst_sentence.sort()</w:t>
            </w:r>
          </w:p>
          <w:p w:rsidR="006029FC" w:rsidRPr="00A06E45" w:rsidRDefault="006029FC" w:rsidP="0089378C">
            <w:pPr>
              <w:pStyle w:val="C6"/>
            </w:pPr>
            <w:r w:rsidRPr="008C5B84">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Out[33]</w:t>
            </w:r>
          </w:p>
        </w:tc>
        <w:tc>
          <w:tcPr>
            <w:tcW w:w="7483" w:type="dxa"/>
            <w:shd w:val="clear" w:color="auto" w:fill="auto"/>
          </w:tcPr>
          <w:p w:rsidR="006029FC" w:rsidRPr="00A06E45" w:rsidRDefault="006029FC" w:rsidP="0089378C">
            <w:pPr>
              <w:pStyle w:val="C6"/>
            </w:pPr>
            <w:r w:rsidRPr="00557571">
              <w:t>['Call', 'Ishmael', 'Me', 'call', 'ishmael', 'me']</w:t>
            </w:r>
          </w:p>
        </w:tc>
      </w:tr>
    </w:tbl>
    <w:p w:rsidR="006029FC" w:rsidRPr="008C5B84" w:rsidRDefault="006029FC" w:rsidP="006029FC">
      <w:pPr>
        <w:spacing w:before="0"/>
      </w:pPr>
      <w:r w:rsidRPr="008C5B84">
        <w:lastRenderedPageBreak/>
        <w:t>如果需要按常規字母順序對值進行排序，請在</w:t>
      </w:r>
      <w:r w:rsidRPr="008C5B84">
        <w:t>sort</w:t>
      </w:r>
      <w:r w:rsidRPr="008C5B84">
        <w:t>（</w:t>
      </w:r>
      <w:proofErr w:type="gramStart"/>
      <w:r w:rsidRPr="008C5B84">
        <w:t>）</w:t>
      </w:r>
      <w:proofErr w:type="gramEnd"/>
      <w:r w:rsidRPr="008C5B84">
        <w:t>方法呼叫中為</w:t>
      </w:r>
      <w:r w:rsidRPr="008C5B84">
        <w:t>key</w:t>
      </w:r>
      <w:r w:rsidRPr="008C5B84">
        <w:t>關鍵字參數傳遞</w:t>
      </w:r>
      <w:r w:rsidRPr="008C5B84">
        <w:t>str.lower</w:t>
      </w:r>
      <w:r w:rsidRPr="008C5B84">
        <w:t>，使</w:t>
      </w:r>
      <w:r w:rsidRPr="008C5B84">
        <w:t>sort</w:t>
      </w:r>
      <w:r w:rsidRPr="008C5B84">
        <w:t>（</w:t>
      </w:r>
      <w:proofErr w:type="gramStart"/>
      <w:r w:rsidRPr="008C5B84">
        <w:t>）</w:t>
      </w:r>
      <w:proofErr w:type="gramEnd"/>
      <w:r w:rsidRPr="008C5B84">
        <w:t>函數處理所有項目。</w:t>
      </w:r>
      <w:r w:rsidRPr="008C5B84">
        <w:t xml:space="preserve"> </w:t>
      </w:r>
      <w:r w:rsidRPr="008C5B84">
        <w:t>串列就好像它們是小寫而不實際更改串列中的值。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1035"/>
        <w:gridCol w:w="7140"/>
      </w:tblGrid>
      <w:tr w:rsidR="006029FC" w:rsidRPr="00A06E45" w:rsidTr="0089378C">
        <w:tc>
          <w:tcPr>
            <w:tcW w:w="935" w:type="dxa"/>
            <w:tcBorders>
              <w:bottom w:val="single" w:sz="4" w:space="0" w:color="7F7F7F"/>
            </w:tcBorders>
            <w:shd w:val="clear" w:color="auto" w:fill="EEEEEE"/>
          </w:tcPr>
          <w:p w:rsidR="006029FC" w:rsidRPr="00A06E45" w:rsidRDefault="001040F3" w:rsidP="0089378C">
            <w:pPr>
              <w:pStyle w:val="C6"/>
            </w:pPr>
            <w:r>
              <w:t>In[</w:t>
            </w:r>
            <w:r>
              <w:rPr>
                <w:rFonts w:hint="eastAsia"/>
              </w:rPr>
              <w:t>34</w:t>
            </w:r>
            <w:r>
              <w:t>]</w:t>
            </w:r>
            <w:r w:rsidR="006029FC" w:rsidRPr="00A06E45">
              <w:t>:</w:t>
            </w:r>
          </w:p>
        </w:tc>
        <w:tc>
          <w:tcPr>
            <w:tcW w:w="7483" w:type="dxa"/>
            <w:tcBorders>
              <w:bottom w:val="single" w:sz="4" w:space="0" w:color="7F7F7F"/>
            </w:tcBorders>
            <w:shd w:val="clear" w:color="auto" w:fill="EEEEEE"/>
          </w:tcPr>
          <w:p w:rsidR="006029FC" w:rsidRDefault="006029FC" w:rsidP="0089378C">
            <w:pPr>
              <w:pStyle w:val="C6"/>
            </w:pPr>
            <w:r w:rsidRPr="008C5B84">
              <w:t>fst_sentence</w:t>
            </w:r>
            <w:r>
              <w:t xml:space="preserve"> </w:t>
            </w:r>
            <w:r w:rsidRPr="008C5B84">
              <w:t>=</w:t>
            </w:r>
            <w:r>
              <w:t xml:space="preserve"> </w:t>
            </w:r>
            <w:r w:rsidRPr="008C5B84">
              <w:t>['a',</w:t>
            </w:r>
            <w:r>
              <w:t xml:space="preserve"> </w:t>
            </w:r>
            <w:r w:rsidRPr="008C5B84">
              <w:t>'z',</w:t>
            </w:r>
            <w:r>
              <w:t xml:space="preserve"> </w:t>
            </w:r>
            <w:r w:rsidRPr="008C5B84">
              <w:t>'A',</w:t>
            </w:r>
            <w:r>
              <w:t xml:space="preserve"> </w:t>
            </w:r>
            <w:r w:rsidRPr="008C5B84">
              <w:t>'Z']</w:t>
            </w:r>
          </w:p>
          <w:p w:rsidR="006029FC" w:rsidRDefault="006029FC" w:rsidP="0089378C">
            <w:pPr>
              <w:pStyle w:val="C6"/>
            </w:pPr>
            <w:r w:rsidRPr="008C5B84">
              <w:t>fst_sentence.sort(key=str.lower)</w:t>
            </w:r>
          </w:p>
          <w:p w:rsidR="006029FC" w:rsidRPr="00A06E45" w:rsidRDefault="006029FC" w:rsidP="0089378C">
            <w:pPr>
              <w:pStyle w:val="C6"/>
            </w:pPr>
            <w:r w:rsidRPr="008C5B84">
              <w:t>fst_sentence</w:t>
            </w:r>
          </w:p>
        </w:tc>
      </w:tr>
      <w:tr w:rsidR="006029FC" w:rsidRPr="00A06E45" w:rsidTr="0089378C">
        <w:tc>
          <w:tcPr>
            <w:tcW w:w="935" w:type="dxa"/>
            <w:shd w:val="clear" w:color="auto" w:fill="auto"/>
          </w:tcPr>
          <w:p w:rsidR="006029FC" w:rsidRPr="00A06E45" w:rsidRDefault="001040F3" w:rsidP="0089378C">
            <w:pPr>
              <w:pStyle w:val="C6"/>
            </w:pPr>
            <w:r>
              <w:rPr>
                <w:rFonts w:hint="eastAsia"/>
              </w:rPr>
              <w:t>Out[34]</w:t>
            </w:r>
          </w:p>
        </w:tc>
        <w:tc>
          <w:tcPr>
            <w:tcW w:w="7483" w:type="dxa"/>
            <w:shd w:val="clear" w:color="auto" w:fill="auto"/>
          </w:tcPr>
          <w:p w:rsidR="006029FC" w:rsidRPr="00A06E45" w:rsidRDefault="006029FC" w:rsidP="0089378C">
            <w:pPr>
              <w:pStyle w:val="C6"/>
            </w:pPr>
            <w:r w:rsidRPr="008C5B84">
              <w:t>['a', 'A', 'z', 'Z']</w:t>
            </w:r>
          </w:p>
        </w:tc>
      </w:tr>
    </w:tbl>
    <w:p w:rsidR="002E34E7" w:rsidRDefault="002E34E7" w:rsidP="002E34E7">
      <w:pPr>
        <w:pStyle w:val="tsa"/>
      </w:pPr>
    </w:p>
    <w:p w:rsidR="002E34E7" w:rsidRDefault="002E34E7" w:rsidP="002E34E7">
      <w:pPr>
        <w:pStyle w:val="tsa"/>
      </w:pPr>
    </w:p>
    <w:p w:rsidR="004E6E9E" w:rsidRDefault="004E6E9E" w:rsidP="004E6E9E">
      <w:pPr>
        <w:pStyle w:val="2"/>
      </w:pPr>
      <w:r>
        <w:rPr>
          <w:rFonts w:hint="eastAsia"/>
        </w:rPr>
        <w:t>4-1-2</w:t>
      </w:r>
      <w:r>
        <w:rPr>
          <w:rFonts w:hint="eastAsia"/>
        </w:rPr>
        <w:tab/>
      </w:r>
      <w:r w:rsidRPr="00A33CCD">
        <w:rPr>
          <w:rFonts w:hint="eastAsia"/>
        </w:rPr>
        <w:t>線條設定</w:t>
      </w:r>
      <w:r>
        <w:rPr>
          <w:rFonts w:hint="eastAsia"/>
        </w:rPr>
        <w:tab/>
      </w:r>
    </w:p>
    <w:p w:rsidR="0089378C" w:rsidRPr="00E33579" w:rsidRDefault="00213C93" w:rsidP="0089378C">
      <w:pPr>
        <w:pStyle w:val="4"/>
      </w:pPr>
      <w:r>
        <w:rPr>
          <w:rFonts w:ascii="Noto Serif CJK TC Light" w:eastAsia="Noto Serif CJK TC Light" w:hAnsi="Noto Serif CJK TC Light"/>
          <w:noProof/>
        </w:rPr>
        <w:drawing>
          <wp:inline distT="0" distB="0" distL="0" distR="0" wp14:anchorId="52F2D1CF" wp14:editId="4867D122">
            <wp:extent cx="224790" cy="196850"/>
            <wp:effectExtent l="0" t="0" r="3810" b="0"/>
            <wp:docPr id="638" name="圖片 63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9378C" w:rsidRPr="00E33579">
        <w:rPr>
          <w:rFonts w:hint="eastAsia"/>
        </w:rPr>
        <w:t>範例程式</w:t>
      </w:r>
      <w:r w:rsidR="0089378C">
        <w:rPr>
          <w:rFonts w:hint="eastAsia"/>
        </w:rPr>
        <w:t>E</w:t>
      </w:r>
      <w:r w:rsidR="004E6E9E">
        <w:rPr>
          <w:rFonts w:hint="eastAsia"/>
        </w:rPr>
        <w:t>4-1-</w:t>
      </w:r>
      <w:r w:rsidR="0089378C">
        <w:rPr>
          <w:rFonts w:hint="eastAsia"/>
        </w:rPr>
        <w:t>2-1.</w:t>
      </w:r>
      <w:proofErr w:type="gramStart"/>
      <w:r w:rsidR="0089378C">
        <w:rPr>
          <w:rFonts w:hint="eastAsia"/>
        </w:rPr>
        <w:t>ipynb</w:t>
      </w:r>
      <w:proofErr w:type="gramEnd"/>
    </w:p>
    <w:p w:rsidR="0089378C" w:rsidRPr="0038379C" w:rsidRDefault="0089378C" w:rsidP="0089378C">
      <w:pPr>
        <w:spacing w:before="0"/>
      </w:pPr>
      <w:r w:rsidRPr="0038379C">
        <w:t>索引和分片</w:t>
      </w:r>
      <w:hyperlink r:id="rId21" w:anchor="索引和分片" w:history="1">
        <w:r w:rsidRPr="0038379C">
          <w:t>¶</w:t>
        </w:r>
      </w:hyperlink>
    </w:p>
    <w:p w:rsidR="0089378C" w:rsidRPr="0038379C" w:rsidRDefault="0089378C" w:rsidP="0089378C">
      <w:pPr>
        <w:spacing w:before="0"/>
      </w:pPr>
      <w:r w:rsidRPr="0038379C">
        <w:t>索引</w:t>
      </w:r>
      <w:hyperlink r:id="rId22" w:anchor="索引" w:history="1">
        <w:r w:rsidRPr="0038379C">
          <w:t>¶</w:t>
        </w:r>
      </w:hyperlink>
    </w:p>
    <w:p w:rsidR="0089378C" w:rsidRPr="0038379C" w:rsidRDefault="0089378C" w:rsidP="0089378C">
      <w:pPr>
        <w:spacing w:before="0"/>
      </w:pPr>
      <w:r w:rsidRPr="0038379C">
        <w:t>對於一個有序序列，可以通過索引的方法來訪問對應位置的值。字串便是一個有序序列的例子，</w:t>
      </w:r>
      <w:r w:rsidRPr="0038379C">
        <w:rPr>
          <w:b/>
          <w:bCs/>
        </w:rPr>
        <w:t>Python</w:t>
      </w:r>
      <w:r w:rsidRPr="0038379C">
        <w:t>使用</w:t>
      </w:r>
      <w:r w:rsidRPr="0038379C">
        <w:t xml:space="preserve"> [] </w:t>
      </w:r>
      <w:r w:rsidRPr="0038379C">
        <w:t>來對有序序列進行索引。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1</w:t>
            </w:r>
            <w:r>
              <w:t>]</w:t>
            </w:r>
            <w:r w:rsidR="0089378C" w:rsidRPr="00A06E45">
              <w:t>:</w:t>
            </w:r>
          </w:p>
        </w:tc>
        <w:tc>
          <w:tcPr>
            <w:tcW w:w="7241" w:type="dxa"/>
            <w:tcBorders>
              <w:bottom w:val="single" w:sz="4" w:space="0" w:color="7F7F7F"/>
            </w:tcBorders>
            <w:shd w:val="clear" w:color="auto" w:fill="EEEEEE"/>
          </w:tcPr>
          <w:p w:rsidR="0089378C" w:rsidRDefault="0089378C" w:rsidP="0089378C">
            <w:pPr>
              <w:pStyle w:val="C6"/>
            </w:pPr>
            <w:r w:rsidRPr="0038379C">
              <w:t>s</w:t>
            </w:r>
            <w:r>
              <w:t xml:space="preserve"> </w:t>
            </w:r>
            <w:r w:rsidRPr="0038379C">
              <w:t>=</w:t>
            </w:r>
            <w:r>
              <w:t xml:space="preserve"> </w:t>
            </w:r>
            <w:r w:rsidRPr="0038379C">
              <w:t>"hello world"</w:t>
            </w:r>
          </w:p>
          <w:p w:rsidR="0089378C" w:rsidRPr="00A06E45" w:rsidRDefault="0089378C" w:rsidP="0089378C">
            <w:pPr>
              <w:pStyle w:val="C6"/>
            </w:pPr>
            <w:r w:rsidRPr="0038379C">
              <w:t>s[0]</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1</w:t>
            </w:r>
            <w:r>
              <w:rPr>
                <w:rFonts w:hint="eastAsia"/>
              </w:rPr>
              <w:t>]</w:t>
            </w:r>
          </w:p>
        </w:tc>
        <w:tc>
          <w:tcPr>
            <w:tcW w:w="7241" w:type="dxa"/>
            <w:shd w:val="clear" w:color="auto" w:fill="auto"/>
          </w:tcPr>
          <w:p w:rsidR="0089378C" w:rsidRPr="00A06E45" w:rsidRDefault="0089378C" w:rsidP="0089378C">
            <w:pPr>
              <w:pStyle w:val="C6"/>
            </w:pPr>
            <w:r w:rsidRPr="00AC1F08">
              <w:t>'h'</w:t>
            </w:r>
          </w:p>
        </w:tc>
      </w:tr>
    </w:tbl>
    <w:p w:rsidR="0089378C" w:rsidRPr="0038379C" w:rsidRDefault="0089378C" w:rsidP="0089378C">
      <w:pPr>
        <w:spacing w:before="0"/>
      </w:pPr>
      <w:r w:rsidRPr="0038379C">
        <w:rPr>
          <w:b/>
          <w:bCs/>
        </w:rPr>
        <w:t>Python</w:t>
      </w:r>
      <w:r w:rsidRPr="0038379C">
        <w:t>中索引是從</w:t>
      </w:r>
      <w:r w:rsidRPr="0038379C">
        <w:t xml:space="preserve"> 0 </w:t>
      </w:r>
      <w:r w:rsidRPr="0038379C">
        <w:t>開始的，所以索引</w:t>
      </w:r>
      <w:r w:rsidRPr="0038379C">
        <w:t xml:space="preserve"> 0 </w:t>
      </w:r>
      <w:r w:rsidRPr="0038379C">
        <w:t>對應與序列的第</w:t>
      </w:r>
      <w:r w:rsidRPr="0038379C">
        <w:t xml:space="preserve"> 1 </w:t>
      </w:r>
      <w:proofErr w:type="gramStart"/>
      <w:r w:rsidRPr="0038379C">
        <w:t>個</w:t>
      </w:r>
      <w:proofErr w:type="gramEnd"/>
      <w:r w:rsidRPr="0038379C">
        <w:t>元素。為了得到第</w:t>
      </w:r>
      <w:r w:rsidRPr="0038379C">
        <w:t xml:space="preserve"> 4 </w:t>
      </w:r>
      <w:proofErr w:type="gramStart"/>
      <w:r w:rsidRPr="0038379C">
        <w:t>個</w:t>
      </w:r>
      <w:proofErr w:type="gramEnd"/>
      <w:r w:rsidRPr="0038379C">
        <w:t>元素，需要使用索引值</w:t>
      </w:r>
      <w:r w:rsidRPr="0038379C">
        <w:t xml:space="preserve"> 4 </w:t>
      </w:r>
      <w:r w:rsidRPr="0038379C">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2</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s[3]</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2</w:t>
            </w:r>
            <w:r>
              <w:rPr>
                <w:rFonts w:hint="eastAsia"/>
              </w:rPr>
              <w:t>]</w:t>
            </w:r>
          </w:p>
        </w:tc>
        <w:tc>
          <w:tcPr>
            <w:tcW w:w="7241" w:type="dxa"/>
            <w:shd w:val="clear" w:color="auto" w:fill="auto"/>
          </w:tcPr>
          <w:p w:rsidR="0089378C" w:rsidRPr="00A06E45" w:rsidRDefault="0089378C" w:rsidP="0089378C">
            <w:pPr>
              <w:pStyle w:val="C6"/>
            </w:pPr>
            <w:r w:rsidRPr="00AC1F08">
              <w:t>'l'</w:t>
            </w:r>
          </w:p>
        </w:tc>
      </w:tr>
    </w:tbl>
    <w:p w:rsidR="0089378C" w:rsidRPr="0038379C" w:rsidRDefault="0089378C" w:rsidP="0089378C">
      <w:pPr>
        <w:spacing w:before="0"/>
      </w:pPr>
      <w:r w:rsidRPr="0038379C">
        <w:t>除了正向索引，</w:t>
      </w:r>
      <w:r w:rsidRPr="0038379C">
        <w:rPr>
          <w:b/>
          <w:bCs/>
        </w:rPr>
        <w:t>Python</w:t>
      </w:r>
      <w:r w:rsidRPr="0038379C">
        <w:t>還引入了負索引值的用法，即從後向前開始計數，例如，索引</w:t>
      </w:r>
      <w:r w:rsidRPr="0038379C">
        <w:t xml:space="preserve"> -2 </w:t>
      </w:r>
      <w:r w:rsidRPr="0038379C">
        <w:t>表示倒數第</w:t>
      </w:r>
      <w:r w:rsidRPr="0038379C">
        <w:t xml:space="preserve"> 2 </w:t>
      </w:r>
      <w:proofErr w:type="gramStart"/>
      <w:r w:rsidRPr="0038379C">
        <w:t>個</w:t>
      </w:r>
      <w:proofErr w:type="gramEnd"/>
      <w:r w:rsidRPr="0038379C">
        <w:t>元素：</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3</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s[-2]</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3</w:t>
            </w:r>
            <w:r>
              <w:rPr>
                <w:rFonts w:hint="eastAsia"/>
              </w:rPr>
              <w:t>]</w:t>
            </w:r>
          </w:p>
        </w:tc>
        <w:tc>
          <w:tcPr>
            <w:tcW w:w="7241" w:type="dxa"/>
            <w:shd w:val="clear" w:color="auto" w:fill="auto"/>
          </w:tcPr>
          <w:p w:rsidR="0089378C" w:rsidRPr="00A06E45" w:rsidRDefault="0089378C" w:rsidP="0089378C">
            <w:pPr>
              <w:pStyle w:val="C6"/>
            </w:pPr>
            <w:r w:rsidRPr="00AC1F08">
              <w:t>'l'</w:t>
            </w:r>
          </w:p>
        </w:tc>
      </w:tr>
    </w:tbl>
    <w:p w:rsidR="0089378C" w:rsidRPr="0038379C" w:rsidRDefault="0089378C" w:rsidP="0089378C">
      <w:pPr>
        <w:spacing w:before="0"/>
      </w:pPr>
      <w:r w:rsidRPr="0038379C">
        <w:t>單</w:t>
      </w:r>
      <w:proofErr w:type="gramStart"/>
      <w:r w:rsidRPr="0038379C">
        <w:t>個</w:t>
      </w:r>
      <w:proofErr w:type="gramEnd"/>
      <w:r w:rsidRPr="0038379C">
        <w:t>索引大於等於字串的長度時，會回應錯誤：</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4</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s[11]</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4</w:t>
            </w:r>
            <w:r>
              <w:rPr>
                <w:rFonts w:hint="eastAsia"/>
              </w:rPr>
              <w:t>]</w:t>
            </w:r>
          </w:p>
        </w:tc>
        <w:tc>
          <w:tcPr>
            <w:tcW w:w="7241" w:type="dxa"/>
            <w:shd w:val="clear" w:color="auto" w:fill="auto"/>
          </w:tcPr>
          <w:p w:rsidR="0089378C" w:rsidRPr="00AC1F08" w:rsidRDefault="0089378C" w:rsidP="0089378C">
            <w:pPr>
              <w:pStyle w:val="C6"/>
            </w:pPr>
            <w:r w:rsidRPr="00AC1F08">
              <w:t>---------------------------------------------------------------------------</w:t>
            </w:r>
          </w:p>
          <w:p w:rsidR="0089378C" w:rsidRPr="00AC1F08" w:rsidRDefault="0089378C" w:rsidP="0089378C">
            <w:pPr>
              <w:pStyle w:val="C6"/>
            </w:pPr>
            <w:r w:rsidRPr="00AC1F08">
              <w:t xml:space="preserve">IndexError                                Traceback (most recent </w:t>
            </w:r>
            <w:r w:rsidRPr="00AC1F08">
              <w:lastRenderedPageBreak/>
              <w:t>call last)</w:t>
            </w:r>
          </w:p>
          <w:p w:rsidR="0089378C" w:rsidRPr="00AC1F08" w:rsidRDefault="0089378C" w:rsidP="0089378C">
            <w:pPr>
              <w:pStyle w:val="C6"/>
            </w:pPr>
            <w:r w:rsidRPr="00AC1F08">
              <w:t>&lt;ipython-input-4-665bb6993e1f&gt; in &lt;module&gt;()</w:t>
            </w:r>
          </w:p>
          <w:p w:rsidR="0089378C" w:rsidRPr="00AC1F08" w:rsidRDefault="0089378C" w:rsidP="0089378C">
            <w:pPr>
              <w:pStyle w:val="C6"/>
            </w:pPr>
            <w:r w:rsidRPr="00AC1F08">
              <w:t>----&gt; 1 s[11]</w:t>
            </w:r>
          </w:p>
          <w:p w:rsidR="0089378C" w:rsidRPr="00AC1F08" w:rsidRDefault="0089378C" w:rsidP="0089378C">
            <w:pPr>
              <w:pStyle w:val="C6"/>
            </w:pPr>
          </w:p>
          <w:p w:rsidR="0089378C" w:rsidRPr="000814E9" w:rsidRDefault="0089378C" w:rsidP="0089378C">
            <w:pPr>
              <w:pStyle w:val="C6"/>
            </w:pPr>
            <w:r w:rsidRPr="00AC1F08">
              <w:t>IndexError: string index out of range</w:t>
            </w:r>
          </w:p>
        </w:tc>
      </w:tr>
    </w:tbl>
    <w:p w:rsidR="0089378C" w:rsidRPr="0038379C" w:rsidRDefault="0089378C" w:rsidP="0089378C">
      <w:pPr>
        <w:spacing w:before="0"/>
      </w:pPr>
      <w:r w:rsidRPr="0038379C">
        <w:lastRenderedPageBreak/>
        <w:t>分片</w:t>
      </w:r>
      <w:hyperlink r:id="rId23" w:anchor="分片" w:history="1">
        <w:r w:rsidRPr="0038379C">
          <w:t>¶</w:t>
        </w:r>
      </w:hyperlink>
    </w:p>
    <w:p w:rsidR="0089378C" w:rsidRPr="0038379C" w:rsidRDefault="0089378C" w:rsidP="0089378C">
      <w:pPr>
        <w:spacing w:before="0"/>
      </w:pPr>
      <w:r w:rsidRPr="0038379C">
        <w:t>分片用來從序列中提取出想要的子序列，其用法為：</w:t>
      </w:r>
    </w:p>
    <w:p w:rsidR="0089378C" w:rsidRPr="0038379C" w:rsidRDefault="0089378C" w:rsidP="0089378C">
      <w:pPr>
        <w:spacing w:before="0"/>
      </w:pPr>
      <w:proofErr w:type="gramStart"/>
      <w:r w:rsidRPr="0038379C">
        <w:t>var[</w:t>
      </w:r>
      <w:proofErr w:type="gramEnd"/>
      <w:r w:rsidRPr="0038379C">
        <w:t>lower:upper:step]</w:t>
      </w:r>
    </w:p>
    <w:p w:rsidR="0089378C" w:rsidRPr="0038379C" w:rsidRDefault="0089378C" w:rsidP="0089378C">
      <w:pPr>
        <w:spacing w:before="0"/>
      </w:pPr>
      <w:r w:rsidRPr="0038379C">
        <w:t>其範圍包括</w:t>
      </w:r>
      <w:r w:rsidRPr="0038379C">
        <w:t xml:space="preserve"> lower </w:t>
      </w:r>
      <w:r w:rsidRPr="0038379C">
        <w:t>，但不包括</w:t>
      </w:r>
      <w:r w:rsidRPr="0038379C">
        <w:t xml:space="preserve"> upper </w:t>
      </w:r>
      <w:r w:rsidRPr="0038379C">
        <w:t>，即</w:t>
      </w:r>
      <w:r w:rsidRPr="0038379C">
        <w:t xml:space="preserve"> [lower, upper)</w:t>
      </w:r>
      <w:r w:rsidRPr="0038379C">
        <w:t>，</w:t>
      </w:r>
      <w:r w:rsidRPr="0038379C">
        <w:t xml:space="preserve"> step </w:t>
      </w:r>
      <w:proofErr w:type="gramStart"/>
      <w:r w:rsidRPr="0038379C">
        <w:t>表示取值間隔</w:t>
      </w:r>
      <w:proofErr w:type="gramEnd"/>
      <w:r w:rsidRPr="0038379C">
        <w:t>大小，如果沒有默認為</w:t>
      </w:r>
      <w:r w:rsidRPr="0038379C">
        <w:t>1</w:t>
      </w:r>
      <w:r w:rsidRPr="0038379C">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5</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5</w:t>
            </w:r>
            <w:r>
              <w:rPr>
                <w:rFonts w:hint="eastAsia"/>
              </w:rPr>
              <w:t>]</w:t>
            </w:r>
          </w:p>
        </w:tc>
        <w:tc>
          <w:tcPr>
            <w:tcW w:w="7241" w:type="dxa"/>
            <w:shd w:val="clear" w:color="auto" w:fill="auto"/>
          </w:tcPr>
          <w:p w:rsidR="0089378C" w:rsidRPr="00A06E45" w:rsidRDefault="0089378C" w:rsidP="0089378C">
            <w:pPr>
              <w:pStyle w:val="C6"/>
            </w:pPr>
            <w:r w:rsidRPr="00AC1F08">
              <w:t>'hello world'</w:t>
            </w:r>
          </w:p>
        </w:tc>
      </w:tr>
    </w:tbl>
    <w:p w:rsidR="0089378C" w:rsidRPr="0038379C" w:rsidRDefault="0089378C" w:rsidP="0089378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6</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s[1:3]</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6</w:t>
            </w:r>
            <w:r>
              <w:rPr>
                <w:rFonts w:hint="eastAsia"/>
              </w:rPr>
              <w:t>]</w:t>
            </w:r>
          </w:p>
        </w:tc>
        <w:tc>
          <w:tcPr>
            <w:tcW w:w="7241" w:type="dxa"/>
            <w:shd w:val="clear" w:color="auto" w:fill="auto"/>
          </w:tcPr>
          <w:p w:rsidR="0089378C" w:rsidRPr="00A06E45" w:rsidRDefault="0089378C" w:rsidP="0089378C">
            <w:pPr>
              <w:pStyle w:val="C6"/>
            </w:pPr>
            <w:r w:rsidRPr="00AC1F08">
              <w:t>'el'</w:t>
            </w:r>
          </w:p>
        </w:tc>
      </w:tr>
    </w:tbl>
    <w:p w:rsidR="0089378C" w:rsidRPr="0038379C" w:rsidRDefault="0089378C" w:rsidP="0089378C">
      <w:pPr>
        <w:spacing w:before="0"/>
      </w:pPr>
      <w:proofErr w:type="gramStart"/>
      <w:r w:rsidRPr="0038379C">
        <w:t>分片中包含</w:t>
      </w:r>
      <w:proofErr w:type="gramEnd"/>
      <w:r w:rsidRPr="0038379C">
        <w:t>的元素的個數為</w:t>
      </w:r>
      <w:r w:rsidRPr="0038379C">
        <w:t xml:space="preserve"> 3-1=2 </w:t>
      </w:r>
      <w:r w:rsidRPr="0038379C">
        <w:t>。</w:t>
      </w:r>
    </w:p>
    <w:p w:rsidR="0089378C" w:rsidRPr="0038379C" w:rsidRDefault="0089378C" w:rsidP="0089378C">
      <w:pPr>
        <w:spacing w:before="0"/>
      </w:pPr>
      <w:r w:rsidRPr="0038379C">
        <w:t>也可以使用負索引來指定分片的範圍：</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7</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s[1:-2]</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7</w:t>
            </w:r>
            <w:r>
              <w:rPr>
                <w:rFonts w:hint="eastAsia"/>
              </w:rPr>
              <w:t>]</w:t>
            </w:r>
          </w:p>
        </w:tc>
        <w:tc>
          <w:tcPr>
            <w:tcW w:w="7241" w:type="dxa"/>
            <w:shd w:val="clear" w:color="auto" w:fill="auto"/>
          </w:tcPr>
          <w:p w:rsidR="0089378C" w:rsidRPr="00A06E45" w:rsidRDefault="0089378C" w:rsidP="0089378C">
            <w:pPr>
              <w:pStyle w:val="C6"/>
            </w:pPr>
            <w:r w:rsidRPr="00AC1F08">
              <w:t>'ello wor'</w:t>
            </w:r>
          </w:p>
        </w:tc>
      </w:tr>
    </w:tbl>
    <w:p w:rsidR="0089378C" w:rsidRPr="0038379C" w:rsidRDefault="0089378C" w:rsidP="0089378C">
      <w:pPr>
        <w:spacing w:before="0"/>
      </w:pPr>
      <w:r w:rsidRPr="0038379C">
        <w:t>包括索引</w:t>
      </w:r>
      <w:r w:rsidRPr="0038379C">
        <w:t xml:space="preserve"> 1 </w:t>
      </w:r>
      <w:r w:rsidRPr="0038379C">
        <w:t>但是不包括索引</w:t>
      </w:r>
      <w:r w:rsidRPr="0038379C">
        <w:t xml:space="preserve"> -2 </w:t>
      </w:r>
      <w:r w:rsidRPr="0038379C">
        <w:t>。</w:t>
      </w:r>
    </w:p>
    <w:p w:rsidR="0089378C" w:rsidRPr="0038379C" w:rsidRDefault="0089378C" w:rsidP="0089378C">
      <w:pPr>
        <w:spacing w:before="0"/>
      </w:pPr>
      <w:r w:rsidRPr="0038379C">
        <w:t>lower</w:t>
      </w:r>
      <w:r w:rsidRPr="0038379C">
        <w:t>和</w:t>
      </w:r>
      <w:r w:rsidRPr="0038379C">
        <w:t>upper</w:t>
      </w:r>
      <w:r w:rsidRPr="0038379C">
        <w:t>可以省略，省略</w:t>
      </w:r>
      <w:r w:rsidRPr="0038379C">
        <w:t>lower</w:t>
      </w:r>
      <w:r w:rsidRPr="0038379C">
        <w:t>意味著從開頭開始分片，省略</w:t>
      </w:r>
      <w:r w:rsidRPr="0038379C">
        <w:t>upper</w:t>
      </w:r>
      <w:r w:rsidRPr="0038379C">
        <w:t>意味著一直分片到結尾。</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8</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s[:3]</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8</w:t>
            </w:r>
            <w:r>
              <w:rPr>
                <w:rFonts w:hint="eastAsia"/>
              </w:rPr>
              <w:t>]</w:t>
            </w:r>
          </w:p>
        </w:tc>
        <w:tc>
          <w:tcPr>
            <w:tcW w:w="7241" w:type="dxa"/>
            <w:shd w:val="clear" w:color="auto" w:fill="auto"/>
          </w:tcPr>
          <w:p w:rsidR="0089378C" w:rsidRPr="00A06E45" w:rsidRDefault="0089378C" w:rsidP="0089378C">
            <w:pPr>
              <w:pStyle w:val="C6"/>
            </w:pPr>
            <w:r w:rsidRPr="00AC1F08">
              <w:t>'hel'</w:t>
            </w:r>
          </w:p>
        </w:tc>
      </w:tr>
    </w:tbl>
    <w:p w:rsidR="0089378C" w:rsidRPr="0038379C" w:rsidRDefault="0089378C" w:rsidP="0089378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9</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s[-3:]</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9</w:t>
            </w:r>
            <w:r>
              <w:rPr>
                <w:rFonts w:hint="eastAsia"/>
              </w:rPr>
              <w:t>]</w:t>
            </w:r>
          </w:p>
        </w:tc>
        <w:tc>
          <w:tcPr>
            <w:tcW w:w="7241" w:type="dxa"/>
            <w:shd w:val="clear" w:color="auto" w:fill="auto"/>
          </w:tcPr>
          <w:p w:rsidR="0089378C" w:rsidRPr="00A06E45" w:rsidRDefault="0089378C" w:rsidP="0089378C">
            <w:pPr>
              <w:pStyle w:val="C6"/>
            </w:pPr>
            <w:r w:rsidRPr="00AC1F08">
              <w:t>'rld'</w:t>
            </w:r>
          </w:p>
        </w:tc>
      </w:tr>
    </w:tbl>
    <w:p w:rsidR="0089378C" w:rsidRPr="0038379C" w:rsidRDefault="0089378C" w:rsidP="0089378C">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10</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10</w:t>
            </w:r>
            <w:r>
              <w:rPr>
                <w:rFonts w:hint="eastAsia"/>
              </w:rPr>
              <w:lastRenderedPageBreak/>
              <w:t>]</w:t>
            </w:r>
          </w:p>
        </w:tc>
        <w:tc>
          <w:tcPr>
            <w:tcW w:w="7241" w:type="dxa"/>
            <w:shd w:val="clear" w:color="auto" w:fill="auto"/>
          </w:tcPr>
          <w:p w:rsidR="0089378C" w:rsidRPr="00A06E45" w:rsidRDefault="0089378C" w:rsidP="0089378C">
            <w:pPr>
              <w:pStyle w:val="C6"/>
            </w:pPr>
            <w:r w:rsidRPr="00557571">
              <w:lastRenderedPageBreak/>
              <w:t>[</w:t>
            </w:r>
            <w:r w:rsidRPr="00AC1F08">
              <w:t>'hello world'</w:t>
            </w:r>
          </w:p>
        </w:tc>
      </w:tr>
    </w:tbl>
    <w:p w:rsidR="0089378C" w:rsidRPr="0038379C" w:rsidRDefault="0089378C" w:rsidP="0089378C">
      <w:pPr>
        <w:spacing w:before="0"/>
      </w:pPr>
      <w:r w:rsidRPr="0038379C">
        <w:lastRenderedPageBreak/>
        <w:t>每隔两個取一個值：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11</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s[::2]</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11</w:t>
            </w:r>
            <w:r>
              <w:rPr>
                <w:rFonts w:hint="eastAsia"/>
              </w:rPr>
              <w:t>]</w:t>
            </w:r>
          </w:p>
        </w:tc>
        <w:tc>
          <w:tcPr>
            <w:tcW w:w="7241" w:type="dxa"/>
            <w:shd w:val="clear" w:color="auto" w:fill="auto"/>
          </w:tcPr>
          <w:p w:rsidR="0089378C" w:rsidRPr="00A06E45" w:rsidRDefault="0089378C" w:rsidP="0089378C">
            <w:pPr>
              <w:pStyle w:val="C6"/>
            </w:pPr>
            <w:r w:rsidRPr="00AC1F08">
              <w:t>'hlowrd'</w:t>
            </w:r>
          </w:p>
        </w:tc>
      </w:tr>
    </w:tbl>
    <w:p w:rsidR="0089378C" w:rsidRPr="0038379C" w:rsidRDefault="0089378C" w:rsidP="0089378C">
      <w:pPr>
        <w:spacing w:before="0"/>
      </w:pPr>
      <w:r w:rsidRPr="0038379C">
        <w:t>當</w:t>
      </w:r>
      <w:r w:rsidRPr="0038379C">
        <w:t>step</w:t>
      </w:r>
      <w:r w:rsidRPr="0038379C">
        <w:t>的值</w:t>
      </w:r>
      <w:proofErr w:type="gramStart"/>
      <w:r w:rsidRPr="0038379C">
        <w:t>為負時</w:t>
      </w:r>
      <w:proofErr w:type="gramEnd"/>
      <w:r w:rsidRPr="0038379C">
        <w:t>，省略</w:t>
      </w:r>
      <w:r w:rsidRPr="0038379C">
        <w:t>lower</w:t>
      </w:r>
      <w:r w:rsidRPr="0038379C">
        <w:t>意味著從結尾開始分片，省略</w:t>
      </w:r>
      <w:r w:rsidRPr="0038379C">
        <w:t>upper</w:t>
      </w:r>
      <w:r w:rsidRPr="0038379C">
        <w:t>意味著一直分片到開頭。</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12</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s[::-1]</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12</w:t>
            </w:r>
            <w:r>
              <w:rPr>
                <w:rFonts w:hint="eastAsia"/>
              </w:rPr>
              <w:t>]</w:t>
            </w:r>
          </w:p>
        </w:tc>
        <w:tc>
          <w:tcPr>
            <w:tcW w:w="7241" w:type="dxa"/>
            <w:shd w:val="clear" w:color="auto" w:fill="auto"/>
          </w:tcPr>
          <w:p w:rsidR="0089378C" w:rsidRPr="00A06E45" w:rsidRDefault="0089378C" w:rsidP="0089378C">
            <w:pPr>
              <w:pStyle w:val="C6"/>
            </w:pPr>
            <w:r w:rsidRPr="00AC1F08">
              <w:t>'dlrow olleh'</w:t>
            </w:r>
          </w:p>
        </w:tc>
      </w:tr>
    </w:tbl>
    <w:p w:rsidR="0089378C" w:rsidRPr="0038379C" w:rsidRDefault="0089378C" w:rsidP="0089378C">
      <w:pPr>
        <w:spacing w:before="0"/>
      </w:pPr>
      <w:proofErr w:type="gramStart"/>
      <w:r w:rsidRPr="0038379C">
        <w:t>當給定</w:t>
      </w:r>
      <w:proofErr w:type="gramEnd"/>
      <w:r w:rsidRPr="0038379C">
        <w:t>的</w:t>
      </w:r>
      <w:r w:rsidRPr="0038379C">
        <w:t>upper</w:t>
      </w:r>
      <w:r w:rsidRPr="0038379C">
        <w:t>超出字串的長度</w:t>
      </w:r>
      <w:proofErr w:type="gramStart"/>
      <w:r w:rsidRPr="0038379C">
        <w:t>（</w:t>
      </w:r>
      <w:proofErr w:type="gramEnd"/>
      <w:r w:rsidRPr="0038379C">
        <w:t>注意：因為不包含</w:t>
      </w:r>
      <w:r w:rsidRPr="0038379C">
        <w:t>upper</w:t>
      </w:r>
      <w:r w:rsidRPr="0038379C">
        <w:t>，所以可以等於</w:t>
      </w:r>
      <w:proofErr w:type="gramStart"/>
      <w:r w:rsidRPr="0038379C">
        <w:t>）</w:t>
      </w:r>
      <w:proofErr w:type="gramEnd"/>
      <w:r w:rsidRPr="0038379C">
        <w:t>時，</w:t>
      </w:r>
      <w:r w:rsidRPr="0038379C">
        <w:t>Python</w:t>
      </w:r>
      <w:r w:rsidRPr="0038379C">
        <w:t>並不會報錯，不過只會計算到結尾。</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89378C" w:rsidRPr="00A06E45" w:rsidTr="0089378C">
        <w:tc>
          <w:tcPr>
            <w:tcW w:w="934" w:type="dxa"/>
            <w:tcBorders>
              <w:bottom w:val="single" w:sz="4" w:space="0" w:color="7F7F7F"/>
            </w:tcBorders>
            <w:shd w:val="clear" w:color="auto" w:fill="EEEEEE"/>
          </w:tcPr>
          <w:p w:rsidR="0089378C" w:rsidRPr="00A06E45" w:rsidRDefault="001040F3" w:rsidP="0089378C">
            <w:pPr>
              <w:pStyle w:val="C6"/>
            </w:pPr>
            <w:r>
              <w:t>In[</w:t>
            </w:r>
            <w:r w:rsidR="00515F13">
              <w:rPr>
                <w:rFonts w:hint="eastAsia"/>
              </w:rPr>
              <w:t>13</w:t>
            </w:r>
            <w:r>
              <w:t>]</w:t>
            </w:r>
            <w:r w:rsidR="0089378C" w:rsidRPr="00A06E45">
              <w:t>:</w:t>
            </w:r>
          </w:p>
        </w:tc>
        <w:tc>
          <w:tcPr>
            <w:tcW w:w="7241" w:type="dxa"/>
            <w:tcBorders>
              <w:bottom w:val="single" w:sz="4" w:space="0" w:color="7F7F7F"/>
            </w:tcBorders>
            <w:shd w:val="clear" w:color="auto" w:fill="EEEEEE"/>
          </w:tcPr>
          <w:p w:rsidR="0089378C" w:rsidRPr="00A06E45" w:rsidRDefault="0089378C" w:rsidP="0089378C">
            <w:pPr>
              <w:pStyle w:val="C6"/>
            </w:pPr>
            <w:r w:rsidRPr="0038379C">
              <w:t>s[:100]</w:t>
            </w:r>
          </w:p>
        </w:tc>
      </w:tr>
      <w:tr w:rsidR="0089378C" w:rsidRPr="00A06E45" w:rsidTr="0089378C">
        <w:tc>
          <w:tcPr>
            <w:tcW w:w="934" w:type="dxa"/>
            <w:shd w:val="clear" w:color="auto" w:fill="auto"/>
          </w:tcPr>
          <w:p w:rsidR="0089378C" w:rsidRPr="00A06E45" w:rsidRDefault="001040F3" w:rsidP="0089378C">
            <w:pPr>
              <w:pStyle w:val="C6"/>
            </w:pPr>
            <w:r>
              <w:rPr>
                <w:rFonts w:hint="eastAsia"/>
              </w:rPr>
              <w:t>Out[</w:t>
            </w:r>
            <w:r w:rsidR="00515F13">
              <w:rPr>
                <w:rFonts w:hint="eastAsia"/>
              </w:rPr>
              <w:t>13</w:t>
            </w:r>
            <w:r>
              <w:rPr>
                <w:rFonts w:hint="eastAsia"/>
              </w:rPr>
              <w:t>]</w:t>
            </w:r>
          </w:p>
        </w:tc>
        <w:tc>
          <w:tcPr>
            <w:tcW w:w="7241" w:type="dxa"/>
            <w:shd w:val="clear" w:color="auto" w:fill="auto"/>
          </w:tcPr>
          <w:p w:rsidR="0089378C" w:rsidRPr="00A06E45" w:rsidRDefault="0089378C" w:rsidP="0089378C">
            <w:pPr>
              <w:pStyle w:val="C6"/>
            </w:pPr>
            <w:r w:rsidRPr="00AC1F08">
              <w:t>'hello world'</w:t>
            </w:r>
          </w:p>
        </w:tc>
      </w:tr>
    </w:tbl>
    <w:p w:rsidR="0089378C" w:rsidRPr="008C5B84" w:rsidRDefault="0089378C" w:rsidP="0089378C">
      <w:pPr>
        <w:spacing w:before="0"/>
      </w:pPr>
    </w:p>
    <w:p w:rsidR="002E34E7" w:rsidRDefault="002E34E7" w:rsidP="002E34E7">
      <w:pPr>
        <w:pStyle w:val="tsa"/>
      </w:pPr>
    </w:p>
    <w:p w:rsidR="004E6E9E" w:rsidRDefault="004E6E9E" w:rsidP="004E6E9E">
      <w:pPr>
        <w:pStyle w:val="2"/>
      </w:pPr>
      <w:r>
        <w:rPr>
          <w:rFonts w:hint="eastAsia"/>
        </w:rPr>
        <w:t>4-1-3</w:t>
      </w:r>
      <w:r>
        <w:rPr>
          <w:rFonts w:hint="eastAsia"/>
        </w:rPr>
        <w:tab/>
      </w:r>
      <w:r w:rsidRPr="00A33CCD">
        <w:rPr>
          <w:rFonts w:hint="eastAsia"/>
        </w:rPr>
        <w:t>標記樣式</w:t>
      </w:r>
    </w:p>
    <w:p w:rsidR="008213D4" w:rsidRPr="00E33579" w:rsidRDefault="008213D4" w:rsidP="00194609">
      <w:r w:rsidRPr="00E33579">
        <w:rPr>
          <w:rFonts w:hint="eastAsia"/>
        </w:rPr>
        <w:t>如下範例所示：</w:t>
      </w:r>
    </w:p>
    <w:p w:rsidR="0089378C" w:rsidRPr="00E33579" w:rsidRDefault="00213C93" w:rsidP="0089378C">
      <w:pPr>
        <w:pStyle w:val="4"/>
      </w:pPr>
      <w:r>
        <w:rPr>
          <w:rFonts w:ascii="Noto Serif CJK TC Light" w:eastAsia="Noto Serif CJK TC Light" w:hAnsi="Noto Serif CJK TC Light"/>
          <w:noProof/>
        </w:rPr>
        <w:drawing>
          <wp:inline distT="0" distB="0" distL="0" distR="0" wp14:anchorId="68A52C0B" wp14:editId="239780A2">
            <wp:extent cx="224790" cy="196850"/>
            <wp:effectExtent l="0" t="0" r="3810" b="0"/>
            <wp:docPr id="651" name="圖片 65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9378C" w:rsidRPr="00E33579">
        <w:rPr>
          <w:rFonts w:hint="eastAsia"/>
        </w:rPr>
        <w:t>範例程式</w:t>
      </w:r>
      <w:r w:rsidR="0089378C">
        <w:rPr>
          <w:rFonts w:hint="eastAsia"/>
        </w:rPr>
        <w:t>E</w:t>
      </w:r>
      <w:r w:rsidR="004E6E9E">
        <w:rPr>
          <w:rFonts w:hint="eastAsia"/>
        </w:rPr>
        <w:t>4-1-</w:t>
      </w:r>
      <w:r w:rsidR="0089378C">
        <w:rPr>
          <w:rFonts w:hint="eastAsia"/>
        </w:rPr>
        <w:t>3-1.</w:t>
      </w:r>
      <w:proofErr w:type="gramStart"/>
      <w:r w:rsidR="0089378C">
        <w:rPr>
          <w:rFonts w:hint="eastAsia"/>
        </w:rPr>
        <w:t>ipynb</w:t>
      </w:r>
      <w:proofErr w:type="gramEnd"/>
    </w:p>
    <w:p w:rsidR="00DA232A" w:rsidRPr="00C374D9" w:rsidRDefault="00DA232A" w:rsidP="00DA232A">
      <w:pPr>
        <w:spacing w:before="0"/>
      </w:pPr>
      <w:r w:rsidRPr="00C374D9">
        <w:t>字典資料型態提供了一種訪問和組織資料的靈活方式。</w:t>
      </w:r>
      <w:r w:rsidRPr="00C374D9">
        <w:t xml:space="preserve"> </w:t>
      </w:r>
      <w:r w:rsidRPr="00C374D9">
        <w:t>像串列一樣，字典是許多值的集合。</w:t>
      </w:r>
      <w:r w:rsidRPr="00C374D9">
        <w:t xml:space="preserve"> </w:t>
      </w:r>
      <w:r w:rsidRPr="00C374D9">
        <w:t>但與串列索引不同，字典索引可以使用許多不同的資料型態，而不僅僅是整數。</w:t>
      </w:r>
      <w:r w:rsidRPr="00C374D9">
        <w:t xml:space="preserve"> </w:t>
      </w:r>
      <w:r w:rsidRPr="00C374D9">
        <w:t>字典的索引稱為鍵，具有關聯值的鍵稱為</w:t>
      </w:r>
      <w:proofErr w:type="gramStart"/>
      <w:r w:rsidRPr="00C374D9">
        <w:t>鍵值對</w:t>
      </w:r>
      <w:proofErr w:type="gramEnd"/>
      <w:r w:rsidRPr="00C374D9">
        <w:t>。</w:t>
      </w:r>
      <w:r w:rsidRPr="00C374D9">
        <w:t xml:space="preserve"> </w:t>
      </w:r>
      <w:r w:rsidRPr="00C374D9">
        <w:t>在代碼中，字典用大括號</w:t>
      </w:r>
      <w:r w:rsidRPr="00C374D9">
        <w:t>“{}”</w:t>
      </w:r>
      <w:r w:rsidRPr="00C374D9">
        <w:t>鍵入。</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rPr>
                <w:rFonts w:hint="eastAsia"/>
              </w:rPr>
              <w:t>1</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p>
          <w:p w:rsidR="00DA232A" w:rsidRPr="00A06E45" w:rsidRDefault="00DA232A" w:rsidP="002301D2">
            <w:pPr>
              <w:pStyle w:val="C6"/>
            </w:pPr>
            <w:r w:rsidRPr="00C374D9">
              <w:t>image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rsidRPr="00A06E45">
              <w:t>[</w:t>
            </w:r>
            <w:r>
              <w:rPr>
                <w:rFonts w:hint="eastAsia"/>
              </w:rPr>
              <w:t>1</w:t>
            </w:r>
            <w:r w:rsidRPr="00A06E45">
              <w:t>]</w:t>
            </w:r>
          </w:p>
        </w:tc>
        <w:tc>
          <w:tcPr>
            <w:tcW w:w="7241" w:type="dxa"/>
            <w:shd w:val="clear" w:color="auto" w:fill="auto"/>
          </w:tcPr>
          <w:p w:rsidR="00DA232A" w:rsidRPr="00C374D9" w:rsidRDefault="00DA232A" w:rsidP="002301D2">
            <w:pPr>
              <w:pStyle w:val="C6"/>
            </w:pPr>
            <w:r w:rsidRPr="00C374D9">
              <w:t>{'color': 'greyscale',</w:t>
            </w:r>
          </w:p>
          <w:p w:rsidR="00DA232A" w:rsidRPr="00C374D9" w:rsidRDefault="00DA232A" w:rsidP="002301D2">
            <w:pPr>
              <w:pStyle w:val="C6"/>
            </w:pPr>
            <w:r w:rsidRPr="00C374D9">
              <w:t xml:space="preserve"> 'size': 256789,</w:t>
            </w:r>
          </w:p>
          <w:p w:rsidR="00DA232A" w:rsidRPr="00C374D9" w:rsidRDefault="00DA232A" w:rsidP="002301D2">
            <w:pPr>
              <w:pStyle w:val="C6"/>
            </w:pPr>
            <w:r w:rsidRPr="00C374D9">
              <w:lastRenderedPageBreak/>
              <w:t xml:space="preserve"> 'type': 'jpg',</w:t>
            </w:r>
          </w:p>
          <w:p w:rsidR="00DA232A" w:rsidRPr="00A06E45" w:rsidRDefault="00DA232A" w:rsidP="002301D2">
            <w:pPr>
              <w:pStyle w:val="C6"/>
            </w:pPr>
            <w:r w:rsidRPr="00C374D9">
              <w:t xml:space="preserve"> 'address': 'file:PIC_0390.jpg'}</w:t>
            </w:r>
          </w:p>
        </w:tc>
      </w:tr>
    </w:tbl>
    <w:p w:rsidR="00DA232A" w:rsidRPr="00C374D9" w:rsidRDefault="00DA232A" w:rsidP="00DA232A">
      <w:pPr>
        <w:spacing w:before="0"/>
      </w:pPr>
      <w:r w:rsidRPr="00C374D9">
        <w:lastRenderedPageBreak/>
        <w:t>這為</w:t>
      </w:r>
      <w:r w:rsidRPr="00C374D9">
        <w:t>image</w:t>
      </w:r>
      <w:r w:rsidRPr="00C374D9">
        <w:t>變數分配了一個字典。</w:t>
      </w:r>
      <w:r w:rsidRPr="00C374D9">
        <w:t xml:space="preserve"> </w:t>
      </w:r>
      <w:r w:rsidRPr="00C374D9">
        <w:t>這本詞典的鍵是</w:t>
      </w:r>
      <w:r w:rsidRPr="00C374D9">
        <w:t>“'color”</w:t>
      </w:r>
      <w:r w:rsidRPr="00C374D9">
        <w:t>，</w:t>
      </w:r>
      <w:r w:rsidRPr="00C374D9">
        <w:t>“size”</w:t>
      </w:r>
      <w:r w:rsidRPr="00C374D9">
        <w:t>，</w:t>
      </w:r>
      <w:r w:rsidRPr="00C374D9">
        <w:t>“type”</w:t>
      </w:r>
      <w:r w:rsidRPr="00C374D9">
        <w:t>和</w:t>
      </w:r>
      <w:r w:rsidRPr="00C374D9">
        <w:t>“</w:t>
      </w:r>
      <w:r w:rsidRPr="00C374D9">
        <w:t>地址</w:t>
      </w:r>
      <w:r w:rsidRPr="00C374D9">
        <w:t>”</w:t>
      </w:r>
      <w:r w:rsidRPr="00C374D9">
        <w:t>。</w:t>
      </w:r>
      <w:r w:rsidRPr="00C374D9">
        <w:t xml:space="preserve"> </w:t>
      </w:r>
      <w:r w:rsidRPr="00C374D9">
        <w:t>這些鍵</w:t>
      </w:r>
      <w:proofErr w:type="gramStart"/>
      <w:r w:rsidRPr="00C374D9">
        <w:t>的值分別是</w:t>
      </w:r>
      <w:proofErr w:type="gramEnd"/>
      <w:r w:rsidRPr="00C374D9">
        <w:t>''greyscale'</w:t>
      </w:r>
      <w:r w:rsidRPr="00C374D9">
        <w:t>，</w:t>
      </w:r>
      <w:r w:rsidRPr="00C374D9">
        <w:t>289983</w:t>
      </w:r>
      <w:r w:rsidRPr="00C374D9">
        <w:t>，</w:t>
      </w:r>
      <w:r w:rsidRPr="00C374D9">
        <w:t>''jpg'</w:t>
      </w:r>
      <w:r w:rsidRPr="00C374D9">
        <w:t>和</w:t>
      </w:r>
      <w:r w:rsidRPr="00C374D9">
        <w:t>'https</w:t>
      </w:r>
      <w:r w:rsidRPr="00C374D9">
        <w:t>：</w:t>
      </w:r>
      <w:r w:rsidRPr="00C374D9">
        <w:t>// upload.wikimedia.org/wikipedia/comons/7 / 7b / Moby_Dick_p510_illustration.jpg'</w:t>
      </w:r>
      <w:r w:rsidRPr="00C374D9">
        <w:t>。。</w:t>
      </w:r>
      <w:r w:rsidRPr="00C374D9">
        <w:t xml:space="preserve"> </w:t>
      </w:r>
      <w:r w:rsidRPr="00C374D9">
        <w:t>您可以</w:t>
      </w:r>
      <w:proofErr w:type="gramStart"/>
      <w:r w:rsidRPr="00C374D9">
        <w:t>通過其鍵訪問</w:t>
      </w:r>
      <w:proofErr w:type="gramEnd"/>
      <w:r w:rsidRPr="00C374D9">
        <w:t>這些值。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1040F3" w:rsidP="002301D2">
            <w:pPr>
              <w:pStyle w:val="C6"/>
            </w:pPr>
            <w:r>
              <w:t>In[</w:t>
            </w:r>
            <w:r w:rsidR="00515F13">
              <w:rPr>
                <w:rFonts w:hint="eastAsia"/>
              </w:rPr>
              <w:t>2</w:t>
            </w:r>
            <w:r>
              <w:t>]</w:t>
            </w:r>
            <w:r w:rsidR="00DA232A" w:rsidRPr="00A06E45">
              <w:t>:</w:t>
            </w:r>
          </w:p>
        </w:tc>
        <w:tc>
          <w:tcPr>
            <w:tcW w:w="7241" w:type="dxa"/>
            <w:tcBorders>
              <w:bottom w:val="single" w:sz="4" w:space="0" w:color="7F7F7F"/>
            </w:tcBorders>
            <w:shd w:val="clear" w:color="auto" w:fill="EEEEEE"/>
          </w:tcPr>
          <w:p w:rsidR="00DA232A" w:rsidRPr="00A06E45" w:rsidRDefault="00DA232A" w:rsidP="002301D2">
            <w:pPr>
              <w:pStyle w:val="C6"/>
            </w:pPr>
            <w:r w:rsidRPr="00C374D9">
              <w:t>image['color']</w:t>
            </w:r>
          </w:p>
        </w:tc>
      </w:tr>
      <w:tr w:rsidR="00DA232A" w:rsidRPr="00A06E45" w:rsidTr="002301D2">
        <w:tc>
          <w:tcPr>
            <w:tcW w:w="934" w:type="dxa"/>
            <w:shd w:val="clear" w:color="auto" w:fill="auto"/>
          </w:tcPr>
          <w:p w:rsidR="00DA232A" w:rsidRPr="00A06E45" w:rsidRDefault="001040F3" w:rsidP="002301D2">
            <w:pPr>
              <w:pStyle w:val="C6"/>
            </w:pPr>
            <w:r>
              <w:rPr>
                <w:rFonts w:hint="eastAsia"/>
              </w:rPr>
              <w:t>Out[</w:t>
            </w:r>
            <w:r w:rsidR="00515F13">
              <w:rPr>
                <w:rFonts w:hint="eastAsia"/>
              </w:rPr>
              <w:t>2</w:t>
            </w:r>
            <w:r>
              <w:rPr>
                <w:rFonts w:hint="eastAsia"/>
              </w:rPr>
              <w:t>]</w:t>
            </w:r>
          </w:p>
        </w:tc>
        <w:tc>
          <w:tcPr>
            <w:tcW w:w="7241" w:type="dxa"/>
            <w:shd w:val="clear" w:color="auto" w:fill="auto"/>
          </w:tcPr>
          <w:p w:rsidR="00DA232A" w:rsidRPr="00A06E45" w:rsidRDefault="00DA232A" w:rsidP="002301D2">
            <w:pPr>
              <w:pStyle w:val="C6"/>
            </w:pPr>
            <w:r w:rsidRPr="00016CC1">
              <w:t>'greyscale'</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3</w:t>
            </w:r>
            <w:r>
              <w:t>]</w:t>
            </w:r>
            <w:r w:rsidRPr="00A06E45">
              <w:t>:</w:t>
            </w:r>
          </w:p>
        </w:tc>
        <w:tc>
          <w:tcPr>
            <w:tcW w:w="7241" w:type="dxa"/>
            <w:tcBorders>
              <w:bottom w:val="single" w:sz="4" w:space="0" w:color="7F7F7F"/>
            </w:tcBorders>
            <w:shd w:val="clear" w:color="auto" w:fill="EEEEEE"/>
          </w:tcPr>
          <w:p w:rsidR="00DA232A" w:rsidRPr="00A06E45" w:rsidRDefault="00DA232A" w:rsidP="002301D2">
            <w:pPr>
              <w:pStyle w:val="C6"/>
            </w:pPr>
            <w:r w:rsidRPr="00C374D9">
              <w:t>image['size']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3</w:t>
            </w:r>
            <w:r>
              <w:t>]</w:t>
            </w:r>
          </w:p>
        </w:tc>
        <w:tc>
          <w:tcPr>
            <w:tcW w:w="7241" w:type="dxa"/>
            <w:shd w:val="clear" w:color="auto" w:fill="auto"/>
          </w:tcPr>
          <w:p w:rsidR="00DA232A" w:rsidRPr="00A06E45" w:rsidRDefault="00DA232A" w:rsidP="002301D2">
            <w:pPr>
              <w:pStyle w:val="C6"/>
            </w:pPr>
            <w:r w:rsidRPr="00C374D9">
              <w:t>256789</w:t>
            </w:r>
          </w:p>
        </w:tc>
      </w:tr>
    </w:tbl>
    <w:p w:rsidR="00DA232A" w:rsidRPr="00C374D9" w:rsidRDefault="00DA232A" w:rsidP="00DA232A">
      <w:pPr>
        <w:spacing w:before="0"/>
      </w:pPr>
      <w:r w:rsidRPr="00C374D9">
        <w:t>字典仍然可以使用整數值作為鍵，就像列表使用整數作為索引一樣，但它們不必從</w:t>
      </w:r>
      <w:r w:rsidRPr="00C374D9">
        <w:t>“0”</w:t>
      </w:r>
      <w:r w:rsidRPr="00C374D9">
        <w:t>開始，可以是任何數字。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4</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{510:</w:t>
            </w:r>
            <w:r>
              <w:t xml:space="preserve"> </w:t>
            </w:r>
            <w:r w:rsidRPr="00C374D9">
              <w:t>'page in book',</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Pr="00A06E45" w:rsidRDefault="00DA232A" w:rsidP="002301D2">
            <w:pPr>
              <w:pStyle w:val="C6"/>
            </w:pPr>
            <w:r w:rsidRPr="00C374D9">
              <w:t>image[510]</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4</w:t>
            </w:r>
            <w:r>
              <w:t>]</w:t>
            </w:r>
          </w:p>
        </w:tc>
        <w:tc>
          <w:tcPr>
            <w:tcW w:w="7241" w:type="dxa"/>
            <w:shd w:val="clear" w:color="auto" w:fill="auto"/>
          </w:tcPr>
          <w:p w:rsidR="00DA232A" w:rsidRPr="00A06E45" w:rsidRDefault="00DA232A" w:rsidP="002301D2">
            <w:pPr>
              <w:pStyle w:val="C6"/>
            </w:pPr>
            <w:r w:rsidRPr="00C374D9">
              <w:t>'page in book'</w:t>
            </w:r>
          </w:p>
        </w:tc>
      </w:tr>
    </w:tbl>
    <w:p w:rsidR="00DA232A" w:rsidRPr="00C374D9" w:rsidRDefault="00DA232A" w:rsidP="00DA232A">
      <w:pPr>
        <w:spacing w:before="0"/>
      </w:pPr>
      <w:r w:rsidRPr="00C374D9">
        <w:t>字典與串列</w:t>
      </w:r>
      <w:hyperlink r:id="rId24" w:anchor="字典與串列" w:history="1">
        <w:r w:rsidRPr="00C374D9">
          <w:t>¶</w:t>
        </w:r>
      </w:hyperlink>
    </w:p>
    <w:p w:rsidR="00DA232A" w:rsidRPr="00C374D9" w:rsidRDefault="00DA232A" w:rsidP="00DA232A">
      <w:pPr>
        <w:spacing w:before="0"/>
      </w:pPr>
      <w:r w:rsidRPr="00C374D9">
        <w:t>與串列不同，字典中的項目是無序的。</w:t>
      </w:r>
      <w:r w:rsidRPr="00C374D9">
        <w:t xml:space="preserve"> </w:t>
      </w:r>
      <w:r w:rsidRPr="00C374D9">
        <w:t>名為</w:t>
      </w:r>
      <w:r w:rsidRPr="00C374D9">
        <w:t>values</w:t>
      </w:r>
      <w:r w:rsidRPr="00C374D9">
        <w:t>的串列中的第一項將是</w:t>
      </w:r>
      <w:r w:rsidRPr="00C374D9">
        <w:t>values [0]</w:t>
      </w:r>
      <w:r w:rsidRPr="00C374D9">
        <w:t>。</w:t>
      </w:r>
      <w:r w:rsidRPr="00C374D9">
        <w:t xml:space="preserve"> </w:t>
      </w:r>
      <w:r w:rsidRPr="00C374D9">
        <w:t>但字典中沒有</w:t>
      </w:r>
      <w:r w:rsidRPr="00C374D9">
        <w:t>“</w:t>
      </w:r>
      <w:r w:rsidRPr="00C374D9">
        <w:t>第一</w:t>
      </w:r>
      <w:r w:rsidRPr="00C374D9">
        <w:t>”</w:t>
      </w:r>
      <w:r w:rsidRPr="00C374D9">
        <w:t>項。</w:t>
      </w:r>
      <w:r w:rsidRPr="00C374D9">
        <w:t xml:space="preserve"> </w:t>
      </w:r>
      <w:r w:rsidRPr="00C374D9">
        <w:t>雖然項目的順序對於確定兩個串列是否相同很重要，</w:t>
      </w:r>
      <w:proofErr w:type="gramStart"/>
      <w:r w:rsidRPr="00C374D9">
        <w:t>但鍵值對</w:t>
      </w:r>
      <w:proofErr w:type="gramEnd"/>
      <w:r w:rsidRPr="00C374D9">
        <w:t>在字典中鍵入的順序無關緊要。</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5</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fst_sentence</w:t>
            </w:r>
            <w:r>
              <w:t xml:space="preserve"> </w:t>
            </w:r>
            <w:r w:rsidRPr="00C374D9">
              <w:t>=</w:t>
            </w:r>
            <w:r>
              <w:t xml:space="preserve"> </w:t>
            </w:r>
            <w:r w:rsidRPr="00C374D9">
              <w:t>['Call',</w:t>
            </w:r>
            <w:r>
              <w:t xml:space="preserve"> </w:t>
            </w:r>
            <w:r w:rsidRPr="00C374D9">
              <w:t>'me',</w:t>
            </w:r>
            <w:r>
              <w:t xml:space="preserve"> </w:t>
            </w:r>
            <w:r w:rsidRPr="00C374D9">
              <w:t>'Howard']</w:t>
            </w:r>
          </w:p>
          <w:p w:rsidR="00DA232A" w:rsidRDefault="00DA232A" w:rsidP="002301D2">
            <w:pPr>
              <w:pStyle w:val="C6"/>
            </w:pPr>
            <w:r w:rsidRPr="00C374D9">
              <w:t>fst_sentence_juggled</w:t>
            </w:r>
            <w:r>
              <w:t xml:space="preserve"> </w:t>
            </w:r>
            <w:r w:rsidRPr="00C374D9">
              <w:t>=</w:t>
            </w:r>
            <w:r>
              <w:t xml:space="preserve"> </w:t>
            </w:r>
            <w:r w:rsidRPr="00C374D9">
              <w:t>['Howard',</w:t>
            </w:r>
            <w:r>
              <w:t xml:space="preserve"> </w:t>
            </w:r>
            <w:r w:rsidRPr="00C374D9">
              <w:t>'me',</w:t>
            </w:r>
            <w:r>
              <w:t xml:space="preserve"> </w:t>
            </w:r>
            <w:r w:rsidRPr="00C374D9">
              <w:t>'Call']</w:t>
            </w:r>
          </w:p>
          <w:p w:rsidR="00DA232A" w:rsidRDefault="00DA232A" w:rsidP="002301D2">
            <w:pPr>
              <w:pStyle w:val="C6"/>
            </w:pPr>
          </w:p>
          <w:p w:rsidR="00DA232A" w:rsidRPr="00A06E45" w:rsidRDefault="00DA232A" w:rsidP="002301D2">
            <w:pPr>
              <w:pStyle w:val="C6"/>
            </w:pPr>
            <w:r w:rsidRPr="00C374D9">
              <w:t>fst_sentence</w:t>
            </w:r>
            <w:r>
              <w:t xml:space="preserve"> </w:t>
            </w:r>
            <w:r w:rsidRPr="00C374D9">
              <w:t>==</w:t>
            </w:r>
            <w:r>
              <w:t xml:space="preserve"> </w:t>
            </w:r>
            <w:r w:rsidRPr="00C374D9">
              <w:t>fst_sentence_juggled</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5</w:t>
            </w:r>
            <w:r>
              <w:t>]</w:t>
            </w:r>
          </w:p>
        </w:tc>
        <w:tc>
          <w:tcPr>
            <w:tcW w:w="7241" w:type="dxa"/>
            <w:shd w:val="clear" w:color="auto" w:fill="auto"/>
          </w:tcPr>
          <w:p w:rsidR="00DA232A" w:rsidRPr="00A06E45" w:rsidRDefault="00DA232A" w:rsidP="002301D2">
            <w:pPr>
              <w:pStyle w:val="C6"/>
            </w:pPr>
            <w:r w:rsidRPr="00016CC1">
              <w:t>False</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6</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fst_sentence</w:t>
            </w:r>
            <w:r>
              <w:t xml:space="preserve"> </w:t>
            </w:r>
            <w:r w:rsidRPr="00C374D9">
              <w:t>=</w:t>
            </w:r>
            <w:r>
              <w:t xml:space="preserve"> </w:t>
            </w:r>
            <w:r w:rsidRPr="00C374D9">
              <w:t>{1:</w:t>
            </w:r>
            <w:r>
              <w:t xml:space="preserve"> </w:t>
            </w:r>
            <w:r w:rsidRPr="00C374D9">
              <w:t>'Call',</w:t>
            </w:r>
            <w:r>
              <w:t xml:space="preserve"> </w:t>
            </w:r>
            <w:r w:rsidRPr="00C374D9">
              <w:t>2:</w:t>
            </w:r>
            <w:r>
              <w:t xml:space="preserve"> </w:t>
            </w:r>
            <w:r w:rsidRPr="00C374D9">
              <w:t>'me',</w:t>
            </w:r>
            <w:r>
              <w:t xml:space="preserve"> </w:t>
            </w:r>
            <w:r w:rsidRPr="00C374D9">
              <w:t>3:</w:t>
            </w:r>
            <w:r>
              <w:t xml:space="preserve"> </w:t>
            </w:r>
            <w:r w:rsidRPr="00C374D9">
              <w:t>'Howard'}</w:t>
            </w:r>
          </w:p>
          <w:p w:rsidR="00DA232A" w:rsidRDefault="00DA232A" w:rsidP="002301D2">
            <w:pPr>
              <w:pStyle w:val="C6"/>
            </w:pPr>
            <w:r w:rsidRPr="00C374D9">
              <w:t>fst_sentence_juggled</w:t>
            </w:r>
            <w:r>
              <w:t xml:space="preserve"> </w:t>
            </w:r>
            <w:r w:rsidRPr="00C374D9">
              <w:t>=</w:t>
            </w:r>
            <w:r>
              <w:t xml:space="preserve"> </w:t>
            </w:r>
            <w:r w:rsidRPr="00C374D9">
              <w:t>{3:</w:t>
            </w:r>
            <w:r>
              <w:t xml:space="preserve"> </w:t>
            </w:r>
            <w:r w:rsidRPr="00C374D9">
              <w:t>'Howard',</w:t>
            </w:r>
            <w:r>
              <w:t xml:space="preserve"> </w:t>
            </w:r>
            <w:r w:rsidRPr="00C374D9">
              <w:t>2:</w:t>
            </w:r>
            <w:r>
              <w:t xml:space="preserve"> </w:t>
            </w:r>
            <w:r w:rsidRPr="00C374D9">
              <w:t>'me',</w:t>
            </w:r>
            <w:r>
              <w:t xml:space="preserve"> </w:t>
            </w:r>
            <w:r w:rsidRPr="00C374D9">
              <w:t>1:</w:t>
            </w:r>
            <w:r>
              <w:t xml:space="preserve"> </w:t>
            </w:r>
            <w:r w:rsidRPr="00C374D9">
              <w:t>'Call'}</w:t>
            </w:r>
          </w:p>
          <w:p w:rsidR="00DA232A" w:rsidRDefault="00DA232A" w:rsidP="002301D2">
            <w:pPr>
              <w:pStyle w:val="C6"/>
            </w:pPr>
          </w:p>
          <w:p w:rsidR="00DA232A" w:rsidRPr="00A06E45" w:rsidRDefault="00DA232A" w:rsidP="002301D2">
            <w:pPr>
              <w:pStyle w:val="C6"/>
            </w:pPr>
            <w:r w:rsidRPr="00C374D9">
              <w:t>fst_sentence</w:t>
            </w:r>
            <w:r>
              <w:t xml:space="preserve"> </w:t>
            </w:r>
            <w:r w:rsidRPr="00C374D9">
              <w:t>==</w:t>
            </w:r>
            <w:r>
              <w:t xml:space="preserve"> </w:t>
            </w:r>
            <w:r w:rsidRPr="00C374D9">
              <w:t>fst_sentence_juggled</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6</w:t>
            </w:r>
            <w:r>
              <w:t>]</w:t>
            </w:r>
          </w:p>
        </w:tc>
        <w:tc>
          <w:tcPr>
            <w:tcW w:w="7241" w:type="dxa"/>
            <w:shd w:val="clear" w:color="auto" w:fill="auto"/>
          </w:tcPr>
          <w:p w:rsidR="00DA232A" w:rsidRPr="00A06E45" w:rsidRDefault="00DA232A" w:rsidP="002301D2">
            <w:pPr>
              <w:pStyle w:val="C6"/>
            </w:pPr>
            <w:r w:rsidRPr="00C374D9">
              <w:t>True</w:t>
            </w:r>
          </w:p>
        </w:tc>
      </w:tr>
    </w:tbl>
    <w:p w:rsidR="00DA232A" w:rsidRPr="00C374D9" w:rsidRDefault="00DA232A" w:rsidP="00DA232A">
      <w:pPr>
        <w:spacing w:before="0"/>
      </w:pPr>
      <w:r w:rsidRPr="00C374D9">
        <w:lastRenderedPageBreak/>
        <w:t>由於字典不是有序的，因此不能像串列那樣切片。</w:t>
      </w:r>
    </w:p>
    <w:p w:rsidR="00DA232A" w:rsidRPr="00C374D9" w:rsidRDefault="00DA232A" w:rsidP="00DA232A">
      <w:pPr>
        <w:spacing w:before="0"/>
      </w:pPr>
      <w:r w:rsidRPr="00C374D9">
        <w:t>訪問字典中的值</w:t>
      </w:r>
      <w:hyperlink r:id="rId25" w:anchor="訪問字典中的值" w:history="1">
        <w:r w:rsidRPr="00C374D9">
          <w:t>¶</w:t>
        </w:r>
      </w:hyperlink>
    </w:p>
    <w:p w:rsidR="00DA232A" w:rsidRPr="00C374D9" w:rsidRDefault="00DA232A" w:rsidP="00DA232A">
      <w:pPr>
        <w:spacing w:before="0"/>
      </w:pPr>
      <w:r w:rsidRPr="00C374D9">
        <w:t>要獲取與鍵關聯的值，請提供字典的名稱，</w:t>
      </w:r>
      <w:proofErr w:type="gramStart"/>
      <w:r w:rsidRPr="00C374D9">
        <w:t>然後將鍵放在</w:t>
      </w:r>
      <w:proofErr w:type="gramEnd"/>
      <w:r w:rsidRPr="00C374D9">
        <w:t>一組方括號內。嘗試訪問字典中不存在的鍵將導致出現</w:t>
      </w:r>
      <w:r w:rsidRPr="00C374D9">
        <w:t>“KeyError”</w:t>
      </w:r>
      <w:r w:rsidRPr="00C374D9">
        <w:t>錯誤消息，就像列表的</w:t>
      </w:r>
      <w:r w:rsidRPr="00C374D9">
        <w:t>“</w:t>
      </w:r>
      <w:r w:rsidRPr="00C374D9">
        <w:t>超出範圍</w:t>
      </w:r>
      <w:r w:rsidRPr="00C374D9">
        <w:t>”</w:t>
      </w:r>
      <w:r w:rsidRPr="00C374D9">
        <w:t>的</w:t>
      </w:r>
      <w:r w:rsidRPr="00C374D9">
        <w:t>“IndexError”</w:t>
      </w:r>
      <w:r w:rsidRPr="00C374D9">
        <w:t>錯誤消息一樣。</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7</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p>
          <w:p w:rsidR="00DA232A" w:rsidRPr="007E78B5" w:rsidRDefault="00DA232A" w:rsidP="002301D2">
            <w:pPr>
              <w:pStyle w:val="C6"/>
            </w:pPr>
            <w:r w:rsidRPr="00C374D9">
              <w:t>image['size']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7</w:t>
            </w:r>
            <w:r>
              <w:t>]</w:t>
            </w:r>
          </w:p>
        </w:tc>
        <w:tc>
          <w:tcPr>
            <w:tcW w:w="7241" w:type="dxa"/>
            <w:shd w:val="clear" w:color="auto" w:fill="auto"/>
          </w:tcPr>
          <w:p w:rsidR="00DA232A" w:rsidRPr="00A06E45" w:rsidRDefault="00DA232A" w:rsidP="002301D2">
            <w:pPr>
              <w:pStyle w:val="C6"/>
            </w:pPr>
            <w:r w:rsidRPr="00016CC1">
              <w:t>256789</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8</w:t>
            </w:r>
            <w:r>
              <w:t>]</w:t>
            </w:r>
            <w:r w:rsidRPr="00A06E45">
              <w:t>:</w:t>
            </w:r>
          </w:p>
        </w:tc>
        <w:tc>
          <w:tcPr>
            <w:tcW w:w="7241" w:type="dxa"/>
            <w:tcBorders>
              <w:bottom w:val="single" w:sz="4" w:space="0" w:color="7F7F7F"/>
            </w:tcBorders>
            <w:shd w:val="clear" w:color="auto" w:fill="EEEEEE"/>
          </w:tcPr>
          <w:p w:rsidR="00DA232A" w:rsidRPr="00A06E45" w:rsidRDefault="00DA232A" w:rsidP="002301D2">
            <w:pPr>
              <w:pStyle w:val="C6"/>
            </w:pPr>
            <w:r w:rsidRPr="00C374D9">
              <w:t>image['author']</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8</w:t>
            </w:r>
            <w:r>
              <w:t>]</w:t>
            </w:r>
          </w:p>
        </w:tc>
        <w:tc>
          <w:tcPr>
            <w:tcW w:w="7241" w:type="dxa"/>
            <w:shd w:val="clear" w:color="auto" w:fill="auto"/>
          </w:tcPr>
          <w:p w:rsidR="00DA232A" w:rsidRPr="00C374D9" w:rsidRDefault="00DA232A" w:rsidP="002301D2">
            <w:pPr>
              <w:pStyle w:val="C6"/>
            </w:pPr>
            <w:r w:rsidRPr="00C374D9">
              <w:t>---------------------------------------------------------------------------</w:t>
            </w:r>
          </w:p>
          <w:p w:rsidR="00DA232A" w:rsidRPr="00C374D9" w:rsidRDefault="00DA232A" w:rsidP="002301D2">
            <w:pPr>
              <w:pStyle w:val="C6"/>
            </w:pPr>
            <w:r w:rsidRPr="00C374D9">
              <w:t>KeyError                                  Traceback (most recent call last)</w:t>
            </w:r>
          </w:p>
          <w:p w:rsidR="00DA232A" w:rsidRPr="00C374D9" w:rsidRDefault="00DA232A" w:rsidP="002301D2">
            <w:pPr>
              <w:pStyle w:val="C6"/>
            </w:pPr>
            <w:r w:rsidRPr="00C374D9">
              <w:t>&lt;ipython-input-9-03c3970ec369&gt; in &lt;module&gt;()</w:t>
            </w:r>
          </w:p>
          <w:p w:rsidR="00DA232A" w:rsidRPr="00C374D9" w:rsidRDefault="00DA232A" w:rsidP="002301D2">
            <w:pPr>
              <w:pStyle w:val="C6"/>
            </w:pPr>
            <w:r w:rsidRPr="00C374D9">
              <w:t>----&gt; 1 image['author']</w:t>
            </w:r>
          </w:p>
          <w:p w:rsidR="00DA232A" w:rsidRPr="00C374D9" w:rsidRDefault="00DA232A" w:rsidP="002301D2">
            <w:pPr>
              <w:pStyle w:val="C6"/>
            </w:pPr>
          </w:p>
          <w:p w:rsidR="00DA232A" w:rsidRPr="00A06E45" w:rsidRDefault="00DA232A" w:rsidP="002301D2">
            <w:pPr>
              <w:pStyle w:val="C6"/>
            </w:pPr>
            <w:r w:rsidRPr="00C374D9">
              <w:t>KeyError: 'author'</w:t>
            </w:r>
          </w:p>
        </w:tc>
      </w:tr>
    </w:tbl>
    <w:p w:rsidR="00DA232A" w:rsidRPr="00C374D9" w:rsidRDefault="00DA232A" w:rsidP="00DA232A">
      <w:pPr>
        <w:spacing w:before="0"/>
      </w:pPr>
      <w:r w:rsidRPr="00C374D9">
        <w:t>添加新的</w:t>
      </w:r>
      <w:proofErr w:type="gramStart"/>
      <w:r w:rsidRPr="00C374D9">
        <w:t>鍵值對</w:t>
      </w:r>
      <w:proofErr w:type="gramEnd"/>
      <w:r w:rsidR="002301D2">
        <w:fldChar w:fldCharType="begin"/>
      </w:r>
      <w:r w:rsidR="002301D2">
        <w:instrText xml:space="preserve"> HYPERLINK "file:///C:\\Users\\User\\TQC+%20</w:instrText>
      </w:r>
      <w:r w:rsidR="002301D2">
        <w:instrText>網頁資料擷取與分析特訓教材</w:instrText>
      </w:r>
      <w:r w:rsidR="002301D2">
        <w:instrText>\\</w:instrText>
      </w:r>
      <w:r w:rsidR="002301D2">
        <w:instrText>第</w:instrText>
      </w:r>
      <w:r w:rsidR="002301D2">
        <w:instrText>3</w:instrText>
      </w:r>
      <w:r w:rsidR="002301D2">
        <w:instrText>章</w:instrText>
      </w:r>
      <w:r w:rsidR="002301D2">
        <w:instrText>\\3-1\\E3-1-3-1.html" \l "</w:instrText>
      </w:r>
      <w:r w:rsidR="002301D2">
        <w:instrText>添加新的鍵值對</w:instrText>
      </w:r>
      <w:r w:rsidR="002301D2">
        <w:instrText xml:space="preserve">" </w:instrText>
      </w:r>
      <w:r w:rsidR="002301D2">
        <w:fldChar w:fldCharType="separate"/>
      </w:r>
      <w:r w:rsidRPr="00C374D9">
        <w:t>¶</w:t>
      </w:r>
      <w:r w:rsidR="002301D2">
        <w:fldChar w:fldCharType="end"/>
      </w:r>
    </w:p>
    <w:p w:rsidR="00DA232A" w:rsidRPr="00C374D9" w:rsidRDefault="00DA232A" w:rsidP="00DA232A">
      <w:pPr>
        <w:spacing w:before="0"/>
      </w:pPr>
      <w:r w:rsidRPr="00C374D9">
        <w:t>字典是動態結構，您可以隨時向字典添加新的</w:t>
      </w:r>
      <w:proofErr w:type="gramStart"/>
      <w:r w:rsidRPr="00C374D9">
        <w:t>鍵值對</w:t>
      </w:r>
      <w:proofErr w:type="gramEnd"/>
      <w:r w:rsidRPr="00C374D9">
        <w:t>。</w:t>
      </w:r>
      <w:r w:rsidRPr="00C374D9">
        <w:t xml:space="preserve"> </w:t>
      </w:r>
      <w:r w:rsidRPr="00C374D9">
        <w:t>例如，要添加新的</w:t>
      </w:r>
      <w:proofErr w:type="gramStart"/>
      <w:r w:rsidRPr="00C374D9">
        <w:t>鍵值對</w:t>
      </w:r>
      <w:proofErr w:type="gramEnd"/>
      <w:r w:rsidRPr="00C374D9">
        <w:t>，可以給出字典的名稱，後跟方括號</w:t>
      </w:r>
      <w:proofErr w:type="gramStart"/>
      <w:r w:rsidRPr="00C374D9">
        <w:t>中的新鍵以及</w:t>
      </w:r>
      <w:proofErr w:type="gramEnd"/>
      <w:r w:rsidRPr="00C374D9">
        <w:t>新值。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9</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p>
          <w:p w:rsidR="00DA232A" w:rsidRDefault="00DA232A" w:rsidP="002301D2">
            <w:pPr>
              <w:pStyle w:val="C6"/>
            </w:pPr>
            <w:r w:rsidRPr="00C374D9">
              <w:t>image['source']</w:t>
            </w:r>
            <w:r>
              <w:t xml:space="preserve"> </w:t>
            </w:r>
            <w:r w:rsidRPr="00C374D9">
              <w:t>=</w:t>
            </w:r>
            <w:r>
              <w:t xml:space="preserve"> </w:t>
            </w:r>
            <w:r w:rsidRPr="00C374D9">
              <w:t>'Wikipedia'</w:t>
            </w:r>
          </w:p>
          <w:p w:rsidR="00DA232A" w:rsidRPr="00A06E45" w:rsidRDefault="00DA232A" w:rsidP="002301D2">
            <w:pPr>
              <w:pStyle w:val="C6"/>
            </w:pPr>
            <w:r w:rsidRPr="00C374D9">
              <w:t>image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9</w:t>
            </w:r>
            <w:r>
              <w:t>]</w:t>
            </w:r>
          </w:p>
        </w:tc>
        <w:tc>
          <w:tcPr>
            <w:tcW w:w="7241" w:type="dxa"/>
            <w:shd w:val="clear" w:color="auto" w:fill="auto"/>
          </w:tcPr>
          <w:p w:rsidR="00DA232A" w:rsidRPr="00C374D9" w:rsidRDefault="00DA232A" w:rsidP="002301D2">
            <w:pPr>
              <w:pStyle w:val="C6"/>
            </w:pPr>
            <w:r w:rsidRPr="00C374D9">
              <w:t>{'color': 'greyscale',</w:t>
            </w:r>
          </w:p>
          <w:p w:rsidR="00DA232A" w:rsidRPr="00C374D9" w:rsidRDefault="00DA232A" w:rsidP="002301D2">
            <w:pPr>
              <w:pStyle w:val="C6"/>
            </w:pPr>
            <w:r w:rsidRPr="00C374D9">
              <w:t xml:space="preserve"> 'size': 256789,</w:t>
            </w:r>
          </w:p>
          <w:p w:rsidR="00DA232A" w:rsidRPr="00C374D9" w:rsidRDefault="00DA232A" w:rsidP="002301D2">
            <w:pPr>
              <w:pStyle w:val="C6"/>
            </w:pPr>
            <w:r w:rsidRPr="00C374D9">
              <w:t xml:space="preserve"> 'type': 'jpg',</w:t>
            </w:r>
          </w:p>
          <w:p w:rsidR="00DA232A" w:rsidRPr="00C374D9" w:rsidRDefault="00DA232A" w:rsidP="002301D2">
            <w:pPr>
              <w:pStyle w:val="C6"/>
            </w:pPr>
            <w:r w:rsidRPr="00C374D9">
              <w:t xml:space="preserve"> 'address': 'file:PIC_0390.jpg',</w:t>
            </w:r>
          </w:p>
          <w:p w:rsidR="00DA232A" w:rsidRPr="007E78B5" w:rsidRDefault="00DA232A" w:rsidP="002301D2">
            <w:pPr>
              <w:pStyle w:val="C6"/>
            </w:pPr>
            <w:r w:rsidRPr="00C374D9">
              <w:t xml:space="preserve"> 'source': 'Wikipedia'}</w:t>
            </w:r>
          </w:p>
        </w:tc>
      </w:tr>
    </w:tbl>
    <w:p w:rsidR="00DA232A" w:rsidRPr="00C374D9" w:rsidRDefault="00DA232A" w:rsidP="00DA232A">
      <w:pPr>
        <w:spacing w:before="0"/>
      </w:pPr>
      <w:r w:rsidRPr="00C374D9">
        <w:t>修改字典中的值</w:t>
      </w:r>
      <w:hyperlink r:id="rId26" w:anchor="修改字典中的值" w:history="1">
        <w:r w:rsidRPr="00C374D9">
          <w:t>¶</w:t>
        </w:r>
      </w:hyperlink>
    </w:p>
    <w:p w:rsidR="00DA232A" w:rsidRPr="00C374D9" w:rsidRDefault="00DA232A" w:rsidP="00DA232A">
      <w:pPr>
        <w:spacing w:before="0"/>
      </w:pPr>
      <w:r w:rsidRPr="00C374D9">
        <w:lastRenderedPageBreak/>
        <w:t>要修改字典中的值，請使用方括號</w:t>
      </w:r>
      <w:proofErr w:type="gramStart"/>
      <w:r w:rsidRPr="00C374D9">
        <w:t>中的鍵給出</w:t>
      </w:r>
      <w:proofErr w:type="gramEnd"/>
      <w:r w:rsidRPr="00C374D9">
        <w:t>字典的名稱，然後使用</w:t>
      </w:r>
      <w:proofErr w:type="gramStart"/>
      <w:r w:rsidRPr="00C374D9">
        <w:t>與該鍵關聯</w:t>
      </w:r>
      <w:proofErr w:type="gramEnd"/>
      <w:r w:rsidRPr="00C374D9">
        <w:t>的新值。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10</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p>
          <w:p w:rsidR="00DA232A" w:rsidRDefault="00DA232A" w:rsidP="002301D2">
            <w:pPr>
              <w:pStyle w:val="C6"/>
            </w:pPr>
            <w:r w:rsidRPr="00C374D9">
              <w:t>image['color']</w:t>
            </w:r>
            <w:r>
              <w:t xml:space="preserve"> </w:t>
            </w:r>
            <w:r w:rsidRPr="00C374D9">
              <w:t>=</w:t>
            </w:r>
            <w:r>
              <w:t xml:space="preserve"> </w:t>
            </w:r>
            <w:r w:rsidRPr="00C374D9">
              <w:t>'Black&amp;White'</w:t>
            </w:r>
          </w:p>
          <w:p w:rsidR="00DA232A" w:rsidRPr="00A06E45" w:rsidRDefault="00DA232A" w:rsidP="002301D2">
            <w:pPr>
              <w:pStyle w:val="C6"/>
            </w:pPr>
            <w:r w:rsidRPr="00C374D9">
              <w:t>image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10</w:t>
            </w:r>
            <w:r>
              <w:t>]</w:t>
            </w:r>
          </w:p>
        </w:tc>
        <w:tc>
          <w:tcPr>
            <w:tcW w:w="7241" w:type="dxa"/>
            <w:shd w:val="clear" w:color="auto" w:fill="auto"/>
          </w:tcPr>
          <w:p w:rsidR="00DA232A" w:rsidRPr="00C374D9" w:rsidRDefault="00DA232A" w:rsidP="002301D2">
            <w:pPr>
              <w:pStyle w:val="C6"/>
            </w:pPr>
            <w:r w:rsidRPr="00C374D9">
              <w:t>{'color': 'Black&amp;White',</w:t>
            </w:r>
          </w:p>
          <w:p w:rsidR="00DA232A" w:rsidRPr="00C374D9" w:rsidRDefault="00DA232A" w:rsidP="002301D2">
            <w:pPr>
              <w:pStyle w:val="C6"/>
            </w:pPr>
            <w:r w:rsidRPr="00C374D9">
              <w:t xml:space="preserve"> 'size': 256789,</w:t>
            </w:r>
          </w:p>
          <w:p w:rsidR="00DA232A" w:rsidRPr="00C374D9" w:rsidRDefault="00DA232A" w:rsidP="002301D2">
            <w:pPr>
              <w:pStyle w:val="C6"/>
            </w:pPr>
            <w:r w:rsidRPr="00C374D9">
              <w:t xml:space="preserve"> 'type': 'jpg',</w:t>
            </w:r>
          </w:p>
          <w:p w:rsidR="00DA232A" w:rsidRPr="00A06E45" w:rsidRDefault="00DA232A" w:rsidP="002301D2">
            <w:pPr>
              <w:pStyle w:val="C6"/>
            </w:pPr>
            <w:r w:rsidRPr="00C374D9">
              <w:t xml:space="preserve"> 'address': 'file:PIC_0390.jpg'}</w:t>
            </w:r>
          </w:p>
        </w:tc>
      </w:tr>
    </w:tbl>
    <w:p w:rsidR="00DA232A" w:rsidRPr="00C374D9" w:rsidRDefault="00DA232A" w:rsidP="00DA232A">
      <w:pPr>
        <w:spacing w:before="0"/>
      </w:pPr>
      <w:r w:rsidRPr="00C374D9">
        <w:t>刪除</w:t>
      </w:r>
      <w:proofErr w:type="gramStart"/>
      <w:r w:rsidRPr="00C374D9">
        <w:t>鍵值對</w:t>
      </w:r>
      <w:proofErr w:type="gramEnd"/>
      <w:r w:rsidR="002301D2">
        <w:fldChar w:fldCharType="begin"/>
      </w:r>
      <w:r w:rsidR="002301D2">
        <w:instrText xml:space="preserve"> HYPERLINK "file:///C:\\Users\\User\\TQC+%20</w:instrText>
      </w:r>
      <w:r w:rsidR="002301D2">
        <w:instrText>網頁資料擷取與分析特訓教材</w:instrText>
      </w:r>
      <w:r w:rsidR="002301D2">
        <w:instrText>\\</w:instrText>
      </w:r>
      <w:r w:rsidR="002301D2">
        <w:instrText>第</w:instrText>
      </w:r>
      <w:r w:rsidR="002301D2">
        <w:instrText>3</w:instrText>
      </w:r>
      <w:r w:rsidR="002301D2">
        <w:instrText>章</w:instrText>
      </w:r>
      <w:r w:rsidR="002301D2">
        <w:instrText>\\3-1\\E3-1-3-1.html" \l "</w:instrText>
      </w:r>
      <w:r w:rsidR="002301D2">
        <w:instrText>刪除鍵值對</w:instrText>
      </w:r>
      <w:r w:rsidR="002301D2">
        <w:instrText xml:space="preserve">" </w:instrText>
      </w:r>
      <w:r w:rsidR="002301D2">
        <w:fldChar w:fldCharType="separate"/>
      </w:r>
      <w:r w:rsidRPr="00C374D9">
        <w:t>¶</w:t>
      </w:r>
      <w:r w:rsidR="002301D2">
        <w:fldChar w:fldCharType="end"/>
      </w:r>
    </w:p>
    <w:p w:rsidR="00DA232A" w:rsidRPr="00C374D9" w:rsidRDefault="00DA232A" w:rsidP="00DA232A">
      <w:pPr>
        <w:spacing w:before="0"/>
      </w:pPr>
      <w:r w:rsidRPr="00C374D9">
        <w:t>可以使用</w:t>
      </w:r>
      <w:r w:rsidRPr="00C374D9">
        <w:t>del</w:t>
      </w:r>
      <w:r w:rsidRPr="00C374D9">
        <w:t>語句來完全刪除</w:t>
      </w:r>
      <w:proofErr w:type="gramStart"/>
      <w:r w:rsidRPr="00C374D9">
        <w:t>鍵值對</w:t>
      </w:r>
      <w:proofErr w:type="gramEnd"/>
      <w:r w:rsidRPr="00C374D9">
        <w:t>，其中填入字典的名稱和</w:t>
      </w:r>
      <w:proofErr w:type="gramStart"/>
      <w:r w:rsidRPr="00C374D9">
        <w:t>要</w:t>
      </w:r>
      <w:proofErr w:type="gramEnd"/>
      <w:r w:rsidRPr="00C374D9">
        <w:t>刪除的鍵。</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11</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del</w:t>
            </w:r>
            <w:r>
              <w:t xml:space="preserve"> </w:t>
            </w:r>
            <w:r w:rsidRPr="00C374D9">
              <w:t>image['color']</w:t>
            </w:r>
          </w:p>
          <w:p w:rsidR="00DA232A" w:rsidRPr="00A06E45" w:rsidRDefault="00DA232A" w:rsidP="002301D2">
            <w:pPr>
              <w:pStyle w:val="C6"/>
            </w:pPr>
            <w:r w:rsidRPr="00C374D9">
              <w:t>image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11</w:t>
            </w:r>
            <w:r>
              <w:t>]</w:t>
            </w:r>
          </w:p>
        </w:tc>
        <w:tc>
          <w:tcPr>
            <w:tcW w:w="7241" w:type="dxa"/>
            <w:shd w:val="clear" w:color="auto" w:fill="auto"/>
          </w:tcPr>
          <w:p w:rsidR="00DA232A" w:rsidRPr="007E78B5" w:rsidRDefault="00DA232A" w:rsidP="002301D2">
            <w:pPr>
              <w:pStyle w:val="C6"/>
            </w:pPr>
            <w:r w:rsidRPr="00C374D9">
              <w:t>{'size': 256789, 'type': 'jpg', 'address': 'file:PIC_0390.jpg'}</w:t>
            </w:r>
          </w:p>
        </w:tc>
      </w:tr>
    </w:tbl>
    <w:p w:rsidR="00DA232A" w:rsidRPr="00C374D9" w:rsidRDefault="00DA232A" w:rsidP="00DA232A">
      <w:pPr>
        <w:spacing w:before="0"/>
      </w:pPr>
      <w:r w:rsidRPr="00C374D9">
        <w:t>keys</w:t>
      </w:r>
      <w:r w:rsidRPr="00C374D9">
        <w:t>（</w:t>
      </w:r>
      <w:proofErr w:type="gramStart"/>
      <w:r w:rsidRPr="00C374D9">
        <w:t>）</w:t>
      </w:r>
      <w:proofErr w:type="gramEnd"/>
      <w:r w:rsidRPr="00C374D9">
        <w:t>，</w:t>
      </w:r>
      <w:r w:rsidRPr="00C374D9">
        <w:t>values</w:t>
      </w:r>
      <w:r w:rsidRPr="00C374D9">
        <w:t>（</w:t>
      </w:r>
      <w:proofErr w:type="gramStart"/>
      <w:r w:rsidRPr="00C374D9">
        <w:t>）</w:t>
      </w:r>
      <w:proofErr w:type="gramEnd"/>
      <w:r w:rsidRPr="00C374D9">
        <w:t>和</w:t>
      </w:r>
      <w:r w:rsidRPr="00C374D9">
        <w:t>items</w:t>
      </w:r>
      <w:r w:rsidRPr="00C374D9">
        <w:t>（</w:t>
      </w:r>
      <w:proofErr w:type="gramStart"/>
      <w:r w:rsidRPr="00C374D9">
        <w:t>）</w:t>
      </w:r>
      <w:proofErr w:type="gramEnd"/>
      <w:r w:rsidRPr="00C374D9">
        <w:t>方法</w:t>
      </w:r>
      <w:hyperlink r:id="rId27" w:anchor="keys（），values（）和items（）方法" w:history="1">
        <w:r w:rsidRPr="00C374D9">
          <w:t>¶</w:t>
        </w:r>
      </w:hyperlink>
    </w:p>
    <w:p w:rsidR="00DA232A" w:rsidRPr="00C374D9" w:rsidRDefault="00DA232A" w:rsidP="00DA232A">
      <w:pPr>
        <w:spacing w:before="0"/>
      </w:pPr>
      <w:r w:rsidRPr="00C374D9">
        <w:t>有三種字典方法將返回字典的鍵，值或</w:t>
      </w:r>
      <w:proofErr w:type="gramStart"/>
      <w:r w:rsidRPr="00C374D9">
        <w:t>鍵和值的</w:t>
      </w:r>
      <w:proofErr w:type="gramEnd"/>
      <w:r w:rsidRPr="00C374D9">
        <w:t>類似列表值：</w:t>
      </w:r>
      <w:r w:rsidRPr="00C374D9">
        <w:t>keys</w:t>
      </w:r>
      <w:r w:rsidRPr="00C374D9">
        <w:t>（</w:t>
      </w:r>
      <w:proofErr w:type="gramStart"/>
      <w:r w:rsidRPr="00C374D9">
        <w:t>）</w:t>
      </w:r>
      <w:proofErr w:type="gramEnd"/>
      <w:r w:rsidRPr="00C374D9">
        <w:t>，</w:t>
      </w:r>
      <w:r w:rsidRPr="00C374D9">
        <w:t>values</w:t>
      </w:r>
      <w:r w:rsidRPr="00C374D9">
        <w:t>（</w:t>
      </w:r>
      <w:proofErr w:type="gramStart"/>
      <w:r w:rsidRPr="00C374D9">
        <w:t>）</w:t>
      </w:r>
      <w:proofErr w:type="gramEnd"/>
      <w:r w:rsidRPr="00C374D9">
        <w:t>和</w:t>
      </w:r>
      <w:r w:rsidRPr="00C374D9">
        <w:t>items</w:t>
      </w:r>
      <w:r w:rsidRPr="00C374D9">
        <w:t>（</w:t>
      </w:r>
      <w:proofErr w:type="gramStart"/>
      <w:r w:rsidRPr="00C374D9">
        <w:t>）</w:t>
      </w:r>
      <w:proofErr w:type="gramEnd"/>
      <w:r w:rsidRPr="00C374D9">
        <w:t>。</w:t>
      </w:r>
      <w:r w:rsidRPr="00C374D9">
        <w:t xml:space="preserve"> </w:t>
      </w:r>
      <w:r w:rsidRPr="00C374D9">
        <w:t>這些方法返回的值不是真正的串列：它們</w:t>
      </w:r>
      <w:r w:rsidRPr="00C374D9">
        <w:rPr>
          <w:b/>
          <w:bCs/>
        </w:rPr>
        <w:t>不能修改，也沒有</w:t>
      </w:r>
      <w:r w:rsidRPr="00C374D9">
        <w:t>append</w:t>
      </w:r>
      <w:r w:rsidRPr="00C374D9">
        <w:t>（</w:t>
      </w:r>
      <w:proofErr w:type="gramStart"/>
      <w:r w:rsidRPr="00C374D9">
        <w:t>）</w:t>
      </w:r>
      <w:proofErr w:type="gramEnd"/>
      <w:r w:rsidRPr="00C374D9">
        <w:rPr>
          <w:b/>
          <w:bCs/>
        </w:rPr>
        <w:t>方法</w:t>
      </w:r>
      <w:r w:rsidRPr="00C374D9">
        <w:t>。</w:t>
      </w:r>
      <w:r w:rsidRPr="00C374D9">
        <w:t xml:space="preserve"> </w:t>
      </w:r>
      <w:r w:rsidRPr="00C374D9">
        <w:t>但是這些資料型態（分別是</w:t>
      </w:r>
      <w:r w:rsidRPr="00C374D9">
        <w:t>dict_keys</w:t>
      </w:r>
      <w:r w:rsidRPr="00C374D9">
        <w:t>，</w:t>
      </w:r>
      <w:r w:rsidRPr="00C374D9">
        <w:t>dict_values</w:t>
      </w:r>
      <w:r w:rsidRPr="00C374D9">
        <w:t>和</w:t>
      </w:r>
      <w:r w:rsidRPr="00C374D9">
        <w:t>dict_items</w:t>
      </w:r>
      <w:r w:rsidRPr="00C374D9">
        <w:t>）可以用於</w:t>
      </w:r>
      <w:r w:rsidRPr="00C374D9">
        <w:t>for</w:t>
      </w:r>
      <w:proofErr w:type="gramStart"/>
      <w:r w:rsidRPr="00C374D9">
        <w:t>迴</w:t>
      </w:r>
      <w:proofErr w:type="gramEnd"/>
      <w:r w:rsidRPr="00C374D9">
        <w:t>圈。</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12</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p>
          <w:p w:rsidR="00DA232A" w:rsidRDefault="00DA232A" w:rsidP="002301D2">
            <w:pPr>
              <w:pStyle w:val="C6"/>
            </w:pPr>
            <w:r w:rsidRPr="00C374D9">
              <w:t>for</w:t>
            </w:r>
            <w:r>
              <w:t xml:space="preserve"> </w:t>
            </w:r>
            <w:r w:rsidRPr="00C374D9">
              <w:t>key</w:t>
            </w:r>
            <w:r>
              <w:t xml:space="preserve"> </w:t>
            </w:r>
            <w:r w:rsidRPr="00C374D9">
              <w:t>in</w:t>
            </w:r>
            <w:r>
              <w:t xml:space="preserve"> </w:t>
            </w:r>
            <w:r w:rsidRPr="00C374D9">
              <w:t>image.keys():</w:t>
            </w:r>
          </w:p>
          <w:p w:rsidR="00DA232A" w:rsidRPr="00A06E45" w:rsidRDefault="00DA232A" w:rsidP="002301D2">
            <w:pPr>
              <w:pStyle w:val="C6"/>
            </w:pPr>
            <w:r>
              <w:t xml:space="preserve">    </w:t>
            </w:r>
            <w:r w:rsidRPr="00C374D9">
              <w:t>print(key)</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12</w:t>
            </w:r>
            <w:r>
              <w:t>]</w:t>
            </w:r>
          </w:p>
        </w:tc>
        <w:tc>
          <w:tcPr>
            <w:tcW w:w="7241" w:type="dxa"/>
            <w:shd w:val="clear" w:color="auto" w:fill="auto"/>
          </w:tcPr>
          <w:p w:rsidR="00DA232A" w:rsidRPr="007E78B5" w:rsidRDefault="00DA232A" w:rsidP="002301D2">
            <w:pPr>
              <w:pStyle w:val="C6"/>
            </w:pPr>
            <w:r w:rsidRPr="007E78B5">
              <w:t>color</w:t>
            </w:r>
          </w:p>
          <w:p w:rsidR="00DA232A" w:rsidRPr="007E78B5" w:rsidRDefault="00DA232A" w:rsidP="002301D2">
            <w:pPr>
              <w:pStyle w:val="C6"/>
            </w:pPr>
            <w:r w:rsidRPr="007E78B5">
              <w:t>size</w:t>
            </w:r>
          </w:p>
          <w:p w:rsidR="00DA232A" w:rsidRPr="007E78B5" w:rsidRDefault="00DA232A" w:rsidP="002301D2">
            <w:pPr>
              <w:pStyle w:val="C6"/>
            </w:pPr>
            <w:r w:rsidRPr="007E78B5">
              <w:t>type</w:t>
            </w:r>
          </w:p>
          <w:p w:rsidR="00DA232A" w:rsidRPr="00A06E45" w:rsidRDefault="00DA232A" w:rsidP="002301D2">
            <w:pPr>
              <w:pStyle w:val="C6"/>
            </w:pPr>
            <w:r w:rsidRPr="007E78B5">
              <w:t>address</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13</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for</w:t>
            </w:r>
            <w:r>
              <w:t xml:space="preserve"> </w:t>
            </w:r>
            <w:r w:rsidRPr="00C374D9">
              <w:t>value</w:t>
            </w:r>
            <w:r>
              <w:t xml:space="preserve"> </w:t>
            </w:r>
            <w:r w:rsidRPr="00C374D9">
              <w:t>in</w:t>
            </w:r>
            <w:r>
              <w:t xml:space="preserve"> </w:t>
            </w:r>
            <w:r w:rsidRPr="00C374D9">
              <w:t>image.values():</w:t>
            </w:r>
          </w:p>
          <w:p w:rsidR="00DA232A" w:rsidRPr="00A06E45" w:rsidRDefault="00DA232A" w:rsidP="002301D2">
            <w:pPr>
              <w:pStyle w:val="C6"/>
            </w:pPr>
            <w:r>
              <w:t xml:space="preserve">    </w:t>
            </w:r>
            <w:r w:rsidRPr="00C374D9">
              <w:t>print(value)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lastRenderedPageBreak/>
              <w:t>Out</w:t>
            </w:r>
            <w:r>
              <w:t>[</w:t>
            </w:r>
            <w:r>
              <w:rPr>
                <w:rFonts w:hint="eastAsia"/>
              </w:rPr>
              <w:t>13</w:t>
            </w:r>
            <w:r>
              <w:t>]</w:t>
            </w:r>
          </w:p>
        </w:tc>
        <w:tc>
          <w:tcPr>
            <w:tcW w:w="7241" w:type="dxa"/>
            <w:shd w:val="clear" w:color="auto" w:fill="auto"/>
          </w:tcPr>
          <w:p w:rsidR="00DA232A" w:rsidRPr="007E78B5" w:rsidRDefault="00DA232A" w:rsidP="002301D2">
            <w:pPr>
              <w:pStyle w:val="C6"/>
            </w:pPr>
            <w:r w:rsidRPr="007E78B5">
              <w:t>greyscale</w:t>
            </w:r>
          </w:p>
          <w:p w:rsidR="00DA232A" w:rsidRPr="007E78B5" w:rsidRDefault="00DA232A" w:rsidP="002301D2">
            <w:pPr>
              <w:pStyle w:val="C6"/>
            </w:pPr>
            <w:r w:rsidRPr="007E78B5">
              <w:t>256789</w:t>
            </w:r>
          </w:p>
          <w:p w:rsidR="00DA232A" w:rsidRPr="007E78B5" w:rsidRDefault="00DA232A" w:rsidP="002301D2">
            <w:pPr>
              <w:pStyle w:val="C6"/>
            </w:pPr>
            <w:r w:rsidRPr="007E78B5">
              <w:t>jpg</w:t>
            </w:r>
          </w:p>
          <w:p w:rsidR="00DA232A" w:rsidRPr="00A06E45" w:rsidRDefault="00DA232A" w:rsidP="002301D2">
            <w:pPr>
              <w:pStyle w:val="C6"/>
            </w:pPr>
            <w:r w:rsidRPr="007E78B5">
              <w:t>file:PIC_0390.jpg</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14</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for</w:t>
            </w:r>
            <w:r>
              <w:t xml:space="preserve"> </w:t>
            </w:r>
            <w:r w:rsidRPr="00C374D9">
              <w:t>key,</w:t>
            </w:r>
            <w:r>
              <w:t xml:space="preserve"> </w:t>
            </w:r>
            <w:r w:rsidRPr="00C374D9">
              <w:t>value</w:t>
            </w:r>
            <w:r>
              <w:t xml:space="preserve"> </w:t>
            </w:r>
            <w:r w:rsidRPr="00C374D9">
              <w:t>in</w:t>
            </w:r>
            <w:r>
              <w:t xml:space="preserve"> </w:t>
            </w:r>
            <w:r w:rsidRPr="00C374D9">
              <w:t>image.items():</w:t>
            </w:r>
          </w:p>
          <w:p w:rsidR="00DA232A" w:rsidRDefault="00DA232A" w:rsidP="002301D2">
            <w:pPr>
              <w:pStyle w:val="C6"/>
            </w:pPr>
            <w:r>
              <w:t xml:space="preserve">    </w:t>
            </w:r>
            <w:r w:rsidRPr="00C374D9">
              <w:t>print(key)</w:t>
            </w:r>
          </w:p>
          <w:p w:rsidR="00DA232A" w:rsidRPr="007E78B5" w:rsidRDefault="00DA232A" w:rsidP="002301D2">
            <w:pPr>
              <w:pStyle w:val="C6"/>
            </w:pPr>
            <w:r>
              <w:t xml:space="preserve">    </w:t>
            </w:r>
            <w:r w:rsidRPr="00C374D9">
              <w:t>print('\t -'</w:t>
            </w:r>
            <w:r>
              <w:t xml:space="preserve"> </w:t>
            </w:r>
            <w:r w:rsidRPr="00C374D9">
              <w:t>+</w:t>
            </w:r>
            <w:r>
              <w:t xml:space="preserve"> </w:t>
            </w:r>
            <w:r w:rsidRPr="00C374D9">
              <w:t>value)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14</w:t>
            </w:r>
            <w:r>
              <w:t>]</w:t>
            </w:r>
          </w:p>
        </w:tc>
        <w:tc>
          <w:tcPr>
            <w:tcW w:w="7241" w:type="dxa"/>
            <w:shd w:val="clear" w:color="auto" w:fill="auto"/>
          </w:tcPr>
          <w:p w:rsidR="00DA232A" w:rsidRPr="007E78B5" w:rsidRDefault="00DA232A" w:rsidP="002301D2">
            <w:pPr>
              <w:pStyle w:val="C6"/>
            </w:pPr>
            <w:r w:rsidRPr="007E78B5">
              <w:t>color</w:t>
            </w:r>
          </w:p>
          <w:p w:rsidR="00DA232A" w:rsidRPr="007E78B5" w:rsidRDefault="00DA232A" w:rsidP="002301D2">
            <w:pPr>
              <w:pStyle w:val="C6"/>
            </w:pPr>
            <w:r w:rsidRPr="007E78B5">
              <w:tab/>
              <w:t xml:space="preserve"> -greyscale</w:t>
            </w:r>
          </w:p>
          <w:p w:rsidR="00DA232A" w:rsidRPr="007E78B5" w:rsidRDefault="00DA232A" w:rsidP="002301D2">
            <w:pPr>
              <w:pStyle w:val="C6"/>
            </w:pPr>
            <w:r w:rsidRPr="007E78B5">
              <w:t>size</w:t>
            </w:r>
          </w:p>
          <w:p w:rsidR="00DA232A" w:rsidRPr="007E78B5" w:rsidRDefault="00DA232A" w:rsidP="002301D2">
            <w:pPr>
              <w:pStyle w:val="C6"/>
            </w:pPr>
            <w:r w:rsidRPr="007E78B5">
              <w:t>---------------------------------------------------------------------------</w:t>
            </w:r>
          </w:p>
          <w:p w:rsidR="00DA232A" w:rsidRPr="007E78B5" w:rsidRDefault="00DA232A" w:rsidP="002301D2">
            <w:pPr>
              <w:pStyle w:val="C6"/>
            </w:pPr>
            <w:r w:rsidRPr="007E78B5">
              <w:t>TypeError                                 Traceback (most recent call last)</w:t>
            </w:r>
          </w:p>
          <w:p w:rsidR="00DA232A" w:rsidRPr="007E78B5" w:rsidRDefault="00DA232A" w:rsidP="002301D2">
            <w:pPr>
              <w:pStyle w:val="C6"/>
            </w:pPr>
            <w:r w:rsidRPr="007E78B5">
              <w:t>&lt;ipython-input-15-26f864fe4c7b&gt; in &lt;module&gt;()</w:t>
            </w:r>
          </w:p>
          <w:p w:rsidR="00DA232A" w:rsidRPr="007E78B5" w:rsidRDefault="00DA232A" w:rsidP="002301D2">
            <w:pPr>
              <w:pStyle w:val="C6"/>
            </w:pPr>
            <w:r w:rsidRPr="007E78B5">
              <w:t xml:space="preserve">      1 for key, value in image.items():</w:t>
            </w:r>
          </w:p>
          <w:p w:rsidR="00DA232A" w:rsidRPr="007E78B5" w:rsidRDefault="00DA232A" w:rsidP="002301D2">
            <w:pPr>
              <w:pStyle w:val="C6"/>
            </w:pPr>
            <w:r w:rsidRPr="007E78B5">
              <w:t xml:space="preserve">      2     print(key)</w:t>
            </w:r>
          </w:p>
          <w:p w:rsidR="00DA232A" w:rsidRPr="007E78B5" w:rsidRDefault="00DA232A" w:rsidP="002301D2">
            <w:pPr>
              <w:pStyle w:val="C6"/>
            </w:pPr>
            <w:r w:rsidRPr="007E78B5">
              <w:t>----&gt; 3     print('\t -' + value)</w:t>
            </w:r>
          </w:p>
          <w:p w:rsidR="00DA232A" w:rsidRPr="007E78B5" w:rsidRDefault="00DA232A" w:rsidP="002301D2">
            <w:pPr>
              <w:pStyle w:val="C6"/>
            </w:pPr>
          </w:p>
          <w:p w:rsidR="00DA232A" w:rsidRPr="007E78B5" w:rsidRDefault="00DA232A" w:rsidP="002301D2">
            <w:pPr>
              <w:pStyle w:val="C6"/>
            </w:pPr>
            <w:r w:rsidRPr="007E78B5">
              <w:t>TypeError: must be str, not int</w:t>
            </w:r>
          </w:p>
        </w:tc>
      </w:tr>
    </w:tbl>
    <w:p w:rsidR="00DA232A" w:rsidRPr="00C374D9" w:rsidRDefault="00DA232A" w:rsidP="00DA232A">
      <w:pPr>
        <w:spacing w:before="0"/>
      </w:pPr>
      <w:r w:rsidRPr="00C374D9">
        <w:t>檢查字典中是否存在鍵或值</w:t>
      </w:r>
      <w:hyperlink r:id="rId28" w:anchor="檢查字典中是否存在鍵或值" w:history="1">
        <w:r w:rsidRPr="00C374D9">
          <w:t>¶</w:t>
        </w:r>
      </w:hyperlink>
    </w:p>
    <w:p w:rsidR="00DA232A" w:rsidRPr="00C374D9" w:rsidRDefault="00DA232A" w:rsidP="00DA232A">
      <w:pPr>
        <w:spacing w:before="0"/>
      </w:pPr>
      <w:r w:rsidRPr="00C374D9">
        <w:t>利用</w:t>
      </w:r>
      <w:r w:rsidRPr="00C374D9">
        <w:t>in</w:t>
      </w:r>
      <w:r w:rsidRPr="00C374D9">
        <w:t>和</w:t>
      </w:r>
      <w:r w:rsidRPr="00C374D9">
        <w:t>not in</w:t>
      </w:r>
      <w:r w:rsidRPr="00C374D9">
        <w:t>運算子可以檢查字典中是否存在某個鍵或值。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15</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p>
          <w:p w:rsidR="00DA232A" w:rsidRPr="007E78B5" w:rsidRDefault="00DA232A" w:rsidP="002301D2">
            <w:pPr>
              <w:pStyle w:val="C6"/>
            </w:pPr>
            <w:r w:rsidRPr="00C374D9">
              <w:t>'color'</w:t>
            </w:r>
            <w:r>
              <w:t xml:space="preserve"> </w:t>
            </w:r>
            <w:r w:rsidRPr="00C374D9">
              <w:t>in</w:t>
            </w:r>
            <w:r>
              <w:t xml:space="preserve"> </w:t>
            </w:r>
            <w:r w:rsidRPr="00C374D9">
              <w:t>image.keys()</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15</w:t>
            </w:r>
            <w:r>
              <w:t>]</w:t>
            </w:r>
          </w:p>
        </w:tc>
        <w:tc>
          <w:tcPr>
            <w:tcW w:w="7241" w:type="dxa"/>
            <w:shd w:val="clear" w:color="auto" w:fill="auto"/>
          </w:tcPr>
          <w:p w:rsidR="00DA232A" w:rsidRPr="00A06E45" w:rsidRDefault="00DA232A" w:rsidP="002301D2">
            <w:pPr>
              <w:pStyle w:val="C6"/>
            </w:pPr>
            <w:r w:rsidRPr="007E78B5">
              <w:t>True</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16</w:t>
            </w:r>
            <w:r>
              <w:t>]</w:t>
            </w:r>
            <w:r w:rsidRPr="00A06E45">
              <w:t>:</w:t>
            </w:r>
          </w:p>
        </w:tc>
        <w:tc>
          <w:tcPr>
            <w:tcW w:w="7241" w:type="dxa"/>
            <w:tcBorders>
              <w:bottom w:val="single" w:sz="4" w:space="0" w:color="7F7F7F"/>
            </w:tcBorders>
            <w:shd w:val="clear" w:color="auto" w:fill="EEEEEE"/>
          </w:tcPr>
          <w:p w:rsidR="00DA232A" w:rsidRPr="00A06E45" w:rsidRDefault="00DA232A" w:rsidP="002301D2">
            <w:pPr>
              <w:pStyle w:val="C6"/>
            </w:pPr>
            <w:r w:rsidRPr="00C374D9">
              <w:t>289983</w:t>
            </w:r>
            <w:r>
              <w:t xml:space="preserve"> </w:t>
            </w:r>
            <w:r w:rsidRPr="00C374D9">
              <w:t>in</w:t>
            </w:r>
            <w:r>
              <w:t xml:space="preserve"> </w:t>
            </w:r>
            <w:r w:rsidRPr="00C374D9">
              <w:t>image.values()</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16</w:t>
            </w:r>
            <w:r>
              <w:t>]</w:t>
            </w:r>
          </w:p>
        </w:tc>
        <w:tc>
          <w:tcPr>
            <w:tcW w:w="7241" w:type="dxa"/>
            <w:shd w:val="clear" w:color="auto" w:fill="auto"/>
          </w:tcPr>
          <w:p w:rsidR="00DA232A" w:rsidRPr="00A06E45" w:rsidRDefault="00DA232A" w:rsidP="002301D2">
            <w:pPr>
              <w:pStyle w:val="C6"/>
            </w:pPr>
            <w:r w:rsidRPr="007E78B5">
              <w:t>False</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17</w:t>
            </w:r>
            <w:r>
              <w:t>]</w:t>
            </w:r>
            <w:r w:rsidRPr="00A06E45">
              <w:lastRenderedPageBreak/>
              <w:t>:</w:t>
            </w:r>
          </w:p>
        </w:tc>
        <w:tc>
          <w:tcPr>
            <w:tcW w:w="7241" w:type="dxa"/>
            <w:tcBorders>
              <w:bottom w:val="single" w:sz="4" w:space="0" w:color="7F7F7F"/>
            </w:tcBorders>
            <w:shd w:val="clear" w:color="auto" w:fill="EEEEEE"/>
          </w:tcPr>
          <w:p w:rsidR="00DA232A" w:rsidRPr="007E78B5" w:rsidRDefault="00DA232A" w:rsidP="002301D2">
            <w:pPr>
              <w:pStyle w:val="C6"/>
            </w:pPr>
            <w:r w:rsidRPr="00C374D9">
              <w:lastRenderedPageBreak/>
              <w:t>'compression'</w:t>
            </w:r>
            <w:r>
              <w:t xml:space="preserve"> </w:t>
            </w:r>
            <w:r w:rsidRPr="00C374D9">
              <w:t>not</w:t>
            </w:r>
            <w:r>
              <w:t xml:space="preserve"> </w:t>
            </w:r>
            <w:r w:rsidRPr="00C374D9">
              <w:t>in</w:t>
            </w:r>
            <w:r>
              <w:t xml:space="preserve"> </w:t>
            </w:r>
            <w:r w:rsidRPr="00C374D9">
              <w:t>image.keys()</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lastRenderedPageBreak/>
              <w:t>Out</w:t>
            </w:r>
            <w:r>
              <w:t>[</w:t>
            </w:r>
            <w:r>
              <w:rPr>
                <w:rFonts w:hint="eastAsia"/>
              </w:rPr>
              <w:t>17</w:t>
            </w:r>
            <w:r>
              <w:t>]</w:t>
            </w:r>
          </w:p>
        </w:tc>
        <w:tc>
          <w:tcPr>
            <w:tcW w:w="7241" w:type="dxa"/>
            <w:shd w:val="clear" w:color="auto" w:fill="auto"/>
          </w:tcPr>
          <w:p w:rsidR="00DA232A" w:rsidRPr="00A06E45" w:rsidRDefault="00DA232A" w:rsidP="002301D2">
            <w:pPr>
              <w:pStyle w:val="C6"/>
            </w:pPr>
            <w:r w:rsidRPr="007E78B5">
              <w:t>True</w:t>
            </w:r>
          </w:p>
        </w:tc>
      </w:tr>
    </w:tbl>
    <w:p w:rsidR="00DA232A" w:rsidRPr="00C374D9" w:rsidRDefault="00DA232A" w:rsidP="00DA232A">
      <w:pPr>
        <w:spacing w:before="0"/>
      </w:pPr>
      <w:r w:rsidRPr="00C374D9">
        <w:t>get</w:t>
      </w:r>
      <w:r w:rsidRPr="00C374D9">
        <w:t>（</w:t>
      </w:r>
      <w:proofErr w:type="gramStart"/>
      <w:r w:rsidRPr="00C374D9">
        <w:t>）</w:t>
      </w:r>
      <w:proofErr w:type="gramEnd"/>
      <w:r w:rsidRPr="00C374D9">
        <w:t>方法</w:t>
      </w:r>
      <w:hyperlink r:id="rId29" w:anchor="get（）方法" w:history="1">
        <w:r w:rsidRPr="00C374D9">
          <w:t>¶</w:t>
        </w:r>
      </w:hyperlink>
    </w:p>
    <w:p w:rsidR="00DA232A" w:rsidRPr="00C374D9" w:rsidRDefault="00DA232A" w:rsidP="00DA232A">
      <w:pPr>
        <w:spacing w:before="0"/>
      </w:pPr>
      <w:r w:rsidRPr="00C374D9">
        <w:t>字典有一個</w:t>
      </w:r>
      <w:r w:rsidRPr="00C374D9">
        <w:t>get</w:t>
      </w:r>
      <w:r w:rsidRPr="00C374D9">
        <w:t>（</w:t>
      </w:r>
      <w:proofErr w:type="gramStart"/>
      <w:r w:rsidRPr="00C374D9">
        <w:t>）</w:t>
      </w:r>
      <w:proofErr w:type="gramEnd"/>
      <w:r w:rsidRPr="00C374D9">
        <w:t>方法，它接受兩個參數：要檢索的值的鍵，</w:t>
      </w:r>
      <w:proofErr w:type="gramStart"/>
      <w:r w:rsidRPr="00C374D9">
        <w:t>如果該鍵不</w:t>
      </w:r>
      <w:proofErr w:type="gramEnd"/>
      <w:r w:rsidRPr="00C374D9">
        <w:t>存在則返回的</w:t>
      </w:r>
      <w:proofErr w:type="gramStart"/>
      <w:r w:rsidRPr="00C374D9">
        <w:t>回退值</w:t>
      </w:r>
      <w:proofErr w:type="gramEnd"/>
      <w:r w:rsidRPr="00C374D9">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18</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r w:rsidRPr="00C374D9">
              <w:t>color_val</w:t>
            </w:r>
            <w:r>
              <w:t xml:space="preserve"> </w:t>
            </w:r>
            <w:r w:rsidRPr="00C374D9">
              <w:t>=</w:t>
            </w:r>
            <w:r>
              <w:t xml:space="preserve"> </w:t>
            </w:r>
            <w:r w:rsidRPr="00C374D9">
              <w:t>image.get('color',</w:t>
            </w:r>
            <w:r>
              <w:t xml:space="preserve"> </w:t>
            </w:r>
            <w:r w:rsidRPr="00C374D9">
              <w:t>'unknown')</w:t>
            </w:r>
          </w:p>
          <w:p w:rsidR="00DA232A" w:rsidRDefault="00DA232A" w:rsidP="002301D2">
            <w:pPr>
              <w:pStyle w:val="C6"/>
            </w:pPr>
            <w:r w:rsidRPr="00C374D9">
              <w:t>designer_val</w:t>
            </w:r>
            <w:r>
              <w:t xml:space="preserve"> </w:t>
            </w:r>
            <w:r w:rsidRPr="00C374D9">
              <w:t>=</w:t>
            </w:r>
            <w:r>
              <w:t xml:space="preserve"> </w:t>
            </w:r>
            <w:r w:rsidRPr="00C374D9">
              <w:t>image.get('designer',</w:t>
            </w:r>
            <w:r>
              <w:t xml:space="preserve"> </w:t>
            </w:r>
            <w:r w:rsidRPr="00C374D9">
              <w:t>'unknown')</w:t>
            </w:r>
          </w:p>
          <w:p w:rsidR="00DA232A" w:rsidRPr="00A06E45" w:rsidRDefault="00DA232A" w:rsidP="002301D2">
            <w:pPr>
              <w:pStyle w:val="C6"/>
            </w:pPr>
            <w:r w:rsidRPr="00C374D9">
              <w:t>designer_val</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18</w:t>
            </w:r>
            <w:r>
              <w:t>]</w:t>
            </w:r>
          </w:p>
        </w:tc>
        <w:tc>
          <w:tcPr>
            <w:tcW w:w="7241" w:type="dxa"/>
            <w:shd w:val="clear" w:color="auto" w:fill="auto"/>
          </w:tcPr>
          <w:p w:rsidR="00DA232A" w:rsidRPr="00A06E45" w:rsidRDefault="00DA232A" w:rsidP="002301D2">
            <w:pPr>
              <w:pStyle w:val="C6"/>
            </w:pPr>
            <w:r w:rsidRPr="007E78B5">
              <w:t>'unknown'</w:t>
            </w:r>
          </w:p>
        </w:tc>
      </w:tr>
    </w:tbl>
    <w:p w:rsidR="00DA232A" w:rsidRPr="00C374D9" w:rsidRDefault="00DA232A" w:rsidP="00DA232A">
      <w:pPr>
        <w:spacing w:before="0"/>
      </w:pPr>
      <w:r w:rsidRPr="00C374D9">
        <w:t>setdefault</w:t>
      </w:r>
      <w:r w:rsidRPr="00C374D9">
        <w:t>（</w:t>
      </w:r>
      <w:proofErr w:type="gramStart"/>
      <w:r w:rsidRPr="00C374D9">
        <w:t>）</w:t>
      </w:r>
      <w:proofErr w:type="gramEnd"/>
      <w:r w:rsidRPr="00C374D9">
        <w:t>方法</w:t>
      </w:r>
      <w:hyperlink r:id="rId30" w:anchor="setdefault（）方法" w:history="1">
        <w:r w:rsidRPr="00C374D9">
          <w:t>¶</w:t>
        </w:r>
      </w:hyperlink>
    </w:p>
    <w:p w:rsidR="00DA232A" w:rsidRPr="00C374D9" w:rsidRDefault="00DA232A" w:rsidP="00DA232A">
      <w:pPr>
        <w:spacing w:before="0"/>
      </w:pPr>
      <w:r w:rsidRPr="00C374D9">
        <w:t>setdefault</w:t>
      </w:r>
      <w:r w:rsidRPr="00C374D9">
        <w:t>（</w:t>
      </w:r>
      <w:proofErr w:type="gramStart"/>
      <w:r w:rsidRPr="00C374D9">
        <w:t>）</w:t>
      </w:r>
      <w:proofErr w:type="gramEnd"/>
      <w:r w:rsidRPr="00C374D9">
        <w:t>方法</w:t>
      </w:r>
      <w:r w:rsidRPr="00C374D9">
        <w:t xml:space="preserve"> </w:t>
      </w:r>
      <w:r w:rsidRPr="00C374D9">
        <w:t>傳遞給方法的第一個參數是檢查的鍵，第二</w:t>
      </w:r>
      <w:proofErr w:type="gramStart"/>
      <w:r w:rsidRPr="00C374D9">
        <w:t>個</w:t>
      </w:r>
      <w:proofErr w:type="gramEnd"/>
      <w:r w:rsidRPr="00C374D9">
        <w:t>參數是</w:t>
      </w:r>
      <w:proofErr w:type="gramStart"/>
      <w:r w:rsidRPr="00C374D9">
        <w:t>在該鍵不</w:t>
      </w:r>
      <w:proofErr w:type="gramEnd"/>
      <w:r w:rsidRPr="00C374D9">
        <w:t>存在時設置</w:t>
      </w:r>
      <w:proofErr w:type="gramStart"/>
      <w:r w:rsidRPr="00C374D9">
        <w:t>在該鍵的</w:t>
      </w:r>
      <w:proofErr w:type="gramEnd"/>
      <w:r w:rsidRPr="00C374D9">
        <w:t>值。</w:t>
      </w:r>
      <w:r w:rsidRPr="00C374D9">
        <w:t xml:space="preserve"> </w:t>
      </w:r>
      <w:r w:rsidRPr="00C374D9">
        <w:t>如果密</w:t>
      </w:r>
      <w:proofErr w:type="gramStart"/>
      <w:r w:rsidRPr="00C374D9">
        <w:t>鑰</w:t>
      </w:r>
      <w:proofErr w:type="gramEnd"/>
      <w:r w:rsidRPr="00C374D9">
        <w:t>確實存在，</w:t>
      </w:r>
      <w:r w:rsidRPr="00C374D9">
        <w:t>setdefault</w:t>
      </w:r>
      <w:r w:rsidRPr="00C374D9">
        <w:t>（</w:t>
      </w:r>
      <w:proofErr w:type="gramStart"/>
      <w:r w:rsidRPr="00C374D9">
        <w:t>）</w:t>
      </w:r>
      <w:proofErr w:type="gramEnd"/>
      <w:r w:rsidRPr="00C374D9">
        <w:t>方法返回鍵的值。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19</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 A simple character counter using the setdefault() method</w:t>
            </w:r>
          </w:p>
          <w:p w:rsidR="00DA232A" w:rsidRDefault="00DA232A" w:rsidP="002301D2">
            <w:pPr>
              <w:pStyle w:val="C6"/>
            </w:pPr>
            <w:r w:rsidRPr="00C374D9">
              <w:t>fst_paragraph</w:t>
            </w:r>
            <w:r>
              <w:t xml:space="preserve"> </w:t>
            </w:r>
            <w:r w:rsidRPr="00C374D9">
              <w:t>=</w:t>
            </w:r>
            <w:r>
              <w:t xml:space="preserve"> </w:t>
            </w:r>
            <w:r w:rsidRPr="00C374D9">
              <w:t>'''</w:t>
            </w:r>
          </w:p>
          <w:p w:rsidR="00DA232A" w:rsidRDefault="00DA232A" w:rsidP="002301D2">
            <w:pPr>
              <w:pStyle w:val="C6"/>
            </w:pPr>
            <w:r w:rsidRPr="00C374D9">
              <w:t>Call me Ishmael. Some years ago—never mind how long precisely—having</w:t>
            </w:r>
          </w:p>
          <w:p w:rsidR="00DA232A" w:rsidRDefault="00DA232A" w:rsidP="002301D2">
            <w:pPr>
              <w:pStyle w:val="C6"/>
            </w:pPr>
            <w:r w:rsidRPr="00C374D9">
              <w:t>little or no money in my purse, and nothing particular to interest me on</w:t>
            </w:r>
          </w:p>
          <w:p w:rsidR="00DA232A" w:rsidRDefault="00DA232A" w:rsidP="002301D2">
            <w:pPr>
              <w:pStyle w:val="C6"/>
            </w:pPr>
            <w:r w:rsidRPr="00C374D9">
              <w:t>shore, I thought I would sail about a little and see the watery part of</w:t>
            </w:r>
          </w:p>
          <w:p w:rsidR="00DA232A" w:rsidRDefault="00DA232A" w:rsidP="002301D2">
            <w:pPr>
              <w:pStyle w:val="C6"/>
            </w:pPr>
            <w:proofErr w:type="gramStart"/>
            <w:r w:rsidRPr="00C374D9">
              <w:t>the</w:t>
            </w:r>
            <w:proofErr w:type="gramEnd"/>
            <w:r w:rsidRPr="00C374D9">
              <w:t xml:space="preserve"> world. It is a way I have of driving off the spleen and regulating</w:t>
            </w:r>
          </w:p>
          <w:p w:rsidR="00DA232A" w:rsidRDefault="00DA232A" w:rsidP="002301D2">
            <w:pPr>
              <w:pStyle w:val="C6"/>
            </w:pPr>
            <w:proofErr w:type="gramStart"/>
            <w:r w:rsidRPr="00C374D9">
              <w:t>the</w:t>
            </w:r>
            <w:proofErr w:type="gramEnd"/>
            <w:r w:rsidRPr="00C374D9">
              <w:t xml:space="preserve"> circulation. Whenever I find myself growing grim about the mouth;</w:t>
            </w:r>
          </w:p>
          <w:p w:rsidR="00DA232A" w:rsidRDefault="00DA232A" w:rsidP="002301D2">
            <w:pPr>
              <w:pStyle w:val="C6"/>
            </w:pPr>
            <w:r w:rsidRPr="00C374D9">
              <w:t>whenever it is a damp, drizzly November in my soul; whenever I find</w:t>
            </w:r>
          </w:p>
          <w:p w:rsidR="00DA232A" w:rsidRDefault="00DA232A" w:rsidP="002301D2">
            <w:pPr>
              <w:pStyle w:val="C6"/>
            </w:pPr>
            <w:r w:rsidRPr="00C374D9">
              <w:t>myself involuntarily pausing before coffin warehouses, and bringing up</w:t>
            </w:r>
          </w:p>
          <w:p w:rsidR="00DA232A" w:rsidRDefault="00DA232A" w:rsidP="002301D2">
            <w:pPr>
              <w:pStyle w:val="C6"/>
            </w:pPr>
            <w:r w:rsidRPr="00C374D9">
              <w:t>the rear of every funeral I meet; and especially whenever my hypos get</w:t>
            </w:r>
          </w:p>
          <w:p w:rsidR="00DA232A" w:rsidRDefault="00DA232A" w:rsidP="002301D2">
            <w:pPr>
              <w:pStyle w:val="C6"/>
            </w:pPr>
            <w:r w:rsidRPr="00C374D9">
              <w:t>such an upper hand of me, that it requires a strong moral principle to</w:t>
            </w:r>
          </w:p>
          <w:p w:rsidR="00DA232A" w:rsidRDefault="00DA232A" w:rsidP="002301D2">
            <w:pPr>
              <w:pStyle w:val="C6"/>
            </w:pPr>
            <w:r w:rsidRPr="00C374D9">
              <w:t>prevent me from deliberately stepping into the street, and methodically</w:t>
            </w:r>
          </w:p>
          <w:p w:rsidR="00DA232A" w:rsidRDefault="00DA232A" w:rsidP="002301D2">
            <w:pPr>
              <w:pStyle w:val="C6"/>
            </w:pPr>
            <w:r w:rsidRPr="00C374D9">
              <w:t xml:space="preserve">knocking people’s hats off—then, I account it high time to get </w:t>
            </w:r>
            <w:r w:rsidRPr="00C374D9">
              <w:lastRenderedPageBreak/>
              <w:t>to</w:t>
            </w:r>
          </w:p>
          <w:p w:rsidR="00DA232A" w:rsidRDefault="00DA232A" w:rsidP="002301D2">
            <w:pPr>
              <w:pStyle w:val="C6"/>
            </w:pPr>
            <w:proofErr w:type="gramStart"/>
            <w:r w:rsidRPr="00C374D9">
              <w:t>sea</w:t>
            </w:r>
            <w:proofErr w:type="gramEnd"/>
            <w:r w:rsidRPr="00C374D9">
              <w:t xml:space="preserve"> as soon as I can. This is my substitute for pistol and ball. With</w:t>
            </w:r>
          </w:p>
          <w:p w:rsidR="00DA232A" w:rsidRDefault="00DA232A" w:rsidP="002301D2">
            <w:pPr>
              <w:pStyle w:val="C6"/>
            </w:pPr>
            <w:r w:rsidRPr="00C374D9">
              <w:t>a philosophical flourish Cato throws himself upon his sword; I quietly</w:t>
            </w:r>
          </w:p>
          <w:p w:rsidR="00DA232A" w:rsidRDefault="00DA232A" w:rsidP="002301D2">
            <w:pPr>
              <w:pStyle w:val="C6"/>
            </w:pPr>
            <w:proofErr w:type="gramStart"/>
            <w:r w:rsidRPr="00C374D9">
              <w:t>take</w:t>
            </w:r>
            <w:proofErr w:type="gramEnd"/>
            <w:r w:rsidRPr="00C374D9">
              <w:t xml:space="preserve"> to the ship. There is nothing surprising in this. If they but knew</w:t>
            </w:r>
          </w:p>
          <w:p w:rsidR="00DA232A" w:rsidRDefault="00DA232A" w:rsidP="002301D2">
            <w:pPr>
              <w:pStyle w:val="C6"/>
            </w:pPr>
            <w:r w:rsidRPr="00C374D9">
              <w:t>it, almost all men in their degree, some time or other, cherish very</w:t>
            </w:r>
          </w:p>
          <w:p w:rsidR="00DA232A" w:rsidRDefault="00DA232A" w:rsidP="002301D2">
            <w:pPr>
              <w:pStyle w:val="C6"/>
            </w:pPr>
            <w:proofErr w:type="gramStart"/>
            <w:r w:rsidRPr="00C374D9">
              <w:t>nearly</w:t>
            </w:r>
            <w:proofErr w:type="gramEnd"/>
            <w:r w:rsidRPr="00C374D9">
              <w:t xml:space="preserve"> the same feelings towards the ocean with me.'''</w:t>
            </w:r>
          </w:p>
          <w:p w:rsidR="00DA232A" w:rsidRDefault="00DA232A" w:rsidP="002301D2">
            <w:pPr>
              <w:pStyle w:val="C6"/>
            </w:pPr>
          </w:p>
          <w:p w:rsidR="00DA232A" w:rsidRDefault="00DA232A" w:rsidP="002301D2">
            <w:pPr>
              <w:pStyle w:val="C6"/>
            </w:pPr>
            <w:r w:rsidRPr="00C374D9">
              <w:t>count</w:t>
            </w:r>
            <w:r>
              <w:t xml:space="preserve"> </w:t>
            </w:r>
            <w:r w:rsidRPr="00C374D9">
              <w:t>=</w:t>
            </w:r>
            <w:r>
              <w:t xml:space="preserve"> </w:t>
            </w:r>
            <w:r w:rsidRPr="00C374D9">
              <w:t>{}</w:t>
            </w:r>
          </w:p>
          <w:p w:rsidR="00DA232A" w:rsidRDefault="00DA232A" w:rsidP="002301D2">
            <w:pPr>
              <w:pStyle w:val="C6"/>
            </w:pPr>
          </w:p>
          <w:p w:rsidR="00DA232A" w:rsidRDefault="00DA232A" w:rsidP="002301D2">
            <w:pPr>
              <w:pStyle w:val="C6"/>
            </w:pPr>
            <w:r w:rsidRPr="00C374D9">
              <w:t>for</w:t>
            </w:r>
            <w:r>
              <w:t xml:space="preserve"> </w:t>
            </w:r>
            <w:r w:rsidRPr="00C374D9">
              <w:t>character</w:t>
            </w:r>
            <w:r>
              <w:t xml:space="preserve"> </w:t>
            </w:r>
            <w:r w:rsidRPr="00C374D9">
              <w:t>in</w:t>
            </w:r>
            <w:r>
              <w:t xml:space="preserve"> </w:t>
            </w:r>
            <w:r w:rsidRPr="00C374D9">
              <w:t>fst_paragraph:</w:t>
            </w:r>
          </w:p>
          <w:p w:rsidR="00DA232A" w:rsidRDefault="00DA232A" w:rsidP="002301D2">
            <w:pPr>
              <w:pStyle w:val="C6"/>
            </w:pPr>
            <w:r>
              <w:t xml:space="preserve">    </w:t>
            </w:r>
            <w:r w:rsidRPr="00C374D9">
              <w:t>count.setdefault(character,</w:t>
            </w:r>
            <w:r>
              <w:t xml:space="preserve"> </w:t>
            </w:r>
            <w:r w:rsidRPr="00C374D9">
              <w:t>0)</w:t>
            </w:r>
          </w:p>
          <w:p w:rsidR="00DA232A" w:rsidRDefault="00DA232A" w:rsidP="002301D2">
            <w:pPr>
              <w:pStyle w:val="C6"/>
            </w:pPr>
            <w:r>
              <w:t xml:space="preserve">    </w:t>
            </w:r>
            <w:r w:rsidRPr="00C374D9">
              <w:t>count[character]</w:t>
            </w:r>
            <w:r>
              <w:t xml:space="preserve"> </w:t>
            </w:r>
            <w:r w:rsidRPr="00C374D9">
              <w:t>+=</w:t>
            </w:r>
            <w:r>
              <w:t xml:space="preserve"> </w:t>
            </w:r>
            <w:r w:rsidRPr="00C374D9">
              <w:t>1</w:t>
            </w:r>
          </w:p>
          <w:p w:rsidR="00DA232A" w:rsidRPr="00A06E45" w:rsidRDefault="00DA232A" w:rsidP="002301D2">
            <w:pPr>
              <w:pStyle w:val="C6"/>
            </w:pPr>
            <w:r w:rsidRPr="00C374D9">
              <w:t>print(count)</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lastRenderedPageBreak/>
              <w:t>Out</w:t>
            </w:r>
            <w:r>
              <w:t>[</w:t>
            </w:r>
            <w:r>
              <w:rPr>
                <w:rFonts w:hint="eastAsia"/>
              </w:rPr>
              <w:t>19</w:t>
            </w:r>
            <w:r>
              <w:t>]</w:t>
            </w:r>
          </w:p>
        </w:tc>
        <w:tc>
          <w:tcPr>
            <w:tcW w:w="7241" w:type="dxa"/>
            <w:shd w:val="clear" w:color="auto" w:fill="auto"/>
          </w:tcPr>
          <w:p w:rsidR="00DA232A" w:rsidRPr="007E78B5" w:rsidRDefault="00DA232A" w:rsidP="002301D2">
            <w:pPr>
              <w:pStyle w:val="C6"/>
            </w:pPr>
            <w:r w:rsidRPr="007E78B5">
              <w:t>{'\n': 16, 'C': 2, 'a': 57, 'l': 45, ' ': 182, 'm': 30, 'e': 107, 'I': 12, 's': 52, 'h': 51, '.': 8, 'S': 1, 'o': 62, 'y': 22, 'r': 56, 'g': 24, '—': 3, 'n': 61, 'v': 13, 'i': 68, 'd': 21, 'w': 15, 'p': 25, 'c': 16, 't': 74, 'u': 26, ',': 10, 'b': 9, 'f': 22, 'W': 2, ';': 4, 'z': 2, 'N': 1, 'q': 2, 'k': 4, '’': 1, 'T': 2}</w:t>
            </w:r>
          </w:p>
        </w:tc>
      </w:tr>
    </w:tbl>
    <w:p w:rsidR="00DA232A" w:rsidRPr="00C374D9" w:rsidRDefault="00DA232A" w:rsidP="00DA232A">
      <w:pPr>
        <w:spacing w:before="0"/>
      </w:pPr>
      <w:r w:rsidRPr="00C374D9">
        <w:t>嵌套</w:t>
      </w:r>
      <w:hyperlink r:id="rId31" w:anchor="嵌套" w:history="1">
        <w:r w:rsidRPr="00C374D9">
          <w:t>¶</w:t>
        </w:r>
      </w:hyperlink>
    </w:p>
    <w:p w:rsidR="00DA232A" w:rsidRPr="00C374D9" w:rsidRDefault="00DA232A" w:rsidP="00DA232A">
      <w:pPr>
        <w:spacing w:before="0"/>
      </w:pPr>
      <w:r w:rsidRPr="00C374D9">
        <w:t>有時，您需要將一組字典存儲在串列中，或將項目串列存儲為字典中的值。</w:t>
      </w:r>
      <w:r w:rsidRPr="00C374D9">
        <w:t xml:space="preserve"> </w:t>
      </w:r>
      <w:r w:rsidRPr="00C374D9">
        <w:t>這稱為</w:t>
      </w:r>
      <w:r w:rsidRPr="00C374D9">
        <w:rPr>
          <w:i/>
          <w:iCs/>
        </w:rPr>
        <w:t xml:space="preserve"> nesting </w:t>
      </w:r>
      <w:r w:rsidRPr="00C374D9">
        <w:t>。您可以在串列中嵌套一組字典，在字典中嵌套項目串列，甚至在另一個字典中嵌套字典。</w:t>
      </w:r>
      <w:r w:rsidRPr="00C374D9">
        <w:t xml:space="preserve"> </w:t>
      </w:r>
      <w:r w:rsidRPr="00C374D9">
        <w:t>嵌套是一個強大的功能，如下面的示例所示。</w:t>
      </w:r>
    </w:p>
    <w:p w:rsidR="00DA232A" w:rsidRPr="00C374D9" w:rsidRDefault="00DA232A" w:rsidP="00DA232A">
      <w:pPr>
        <w:spacing w:before="0"/>
      </w:pPr>
      <w:r w:rsidRPr="00C374D9">
        <w:t>通常，串列對於包含有序的一系列值很有用，而字典對於</w:t>
      </w:r>
      <w:proofErr w:type="gramStart"/>
      <w:r w:rsidRPr="00C374D9">
        <w:t>將鍵與值相</w:t>
      </w:r>
      <w:proofErr w:type="gramEnd"/>
      <w:r w:rsidRPr="00C374D9">
        <w:t>關聯很有用。</w:t>
      </w:r>
    </w:p>
    <w:p w:rsidR="00DA232A" w:rsidRPr="00C374D9" w:rsidRDefault="00DA232A" w:rsidP="00DA232A">
      <w:pPr>
        <w:spacing w:before="0"/>
      </w:pPr>
      <w:r w:rsidRPr="00C374D9">
        <w:t>字典串列</w:t>
      </w:r>
      <w:hyperlink r:id="rId32" w:anchor="字典串列" w:history="1">
        <w:r w:rsidRPr="00C374D9">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20</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image_0</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p>
          <w:p w:rsidR="00DA232A" w:rsidRDefault="00DA232A" w:rsidP="002301D2">
            <w:pPr>
              <w:pStyle w:val="C6"/>
            </w:pPr>
            <w:r w:rsidRPr="00C374D9">
              <w:t>image_1</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492872,</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'https://upload.wikimedia.org/wikipedia/commons/f/f7/Queequeg.JPG'}</w:t>
            </w:r>
          </w:p>
          <w:p w:rsidR="00DA232A" w:rsidRDefault="00DA232A" w:rsidP="002301D2">
            <w:pPr>
              <w:pStyle w:val="C6"/>
            </w:pPr>
            <w:r w:rsidRPr="00C374D9">
              <w:t>image_2</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497121,</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'https://upload.wikimedia.org/wikipedia/commons/8/8b/Moby_Dick_final_chase.jpg'}</w:t>
            </w:r>
          </w:p>
          <w:p w:rsidR="00DA232A" w:rsidRDefault="00DA232A" w:rsidP="002301D2">
            <w:pPr>
              <w:pStyle w:val="C6"/>
            </w:pPr>
          </w:p>
          <w:p w:rsidR="00DA232A" w:rsidRDefault="00DA232A" w:rsidP="002301D2">
            <w:pPr>
              <w:pStyle w:val="C6"/>
            </w:pPr>
            <w:r w:rsidRPr="00C374D9">
              <w:t>article_images</w:t>
            </w:r>
            <w:r>
              <w:t xml:space="preserve"> </w:t>
            </w:r>
            <w:r w:rsidRPr="00C374D9">
              <w:t>=</w:t>
            </w:r>
            <w:r>
              <w:t xml:space="preserve"> </w:t>
            </w:r>
            <w:r w:rsidRPr="00C374D9">
              <w:t>[image_0,</w:t>
            </w:r>
            <w:r>
              <w:t xml:space="preserve"> </w:t>
            </w:r>
            <w:r w:rsidRPr="00C374D9">
              <w:t>image_1,</w:t>
            </w:r>
            <w:r>
              <w:t xml:space="preserve"> </w:t>
            </w:r>
            <w:r w:rsidRPr="00C374D9">
              <w:t>image_2]</w:t>
            </w:r>
          </w:p>
          <w:p w:rsidR="00DA232A" w:rsidRDefault="00DA232A" w:rsidP="002301D2">
            <w:pPr>
              <w:pStyle w:val="C6"/>
            </w:pPr>
          </w:p>
          <w:p w:rsidR="00DA232A" w:rsidRPr="00A06E45" w:rsidRDefault="00DA232A" w:rsidP="002301D2">
            <w:pPr>
              <w:pStyle w:val="C6"/>
            </w:pPr>
            <w:r w:rsidRPr="00C374D9">
              <w:t>article_images</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lastRenderedPageBreak/>
              <w:t>Out</w:t>
            </w:r>
            <w:r>
              <w:t>[</w:t>
            </w:r>
            <w:r>
              <w:rPr>
                <w:rFonts w:hint="eastAsia"/>
              </w:rPr>
              <w:t>20</w:t>
            </w:r>
            <w:r>
              <w:t>]</w:t>
            </w:r>
          </w:p>
        </w:tc>
        <w:tc>
          <w:tcPr>
            <w:tcW w:w="7241" w:type="dxa"/>
            <w:shd w:val="clear" w:color="auto" w:fill="auto"/>
          </w:tcPr>
          <w:p w:rsidR="00DA232A" w:rsidRPr="007E78B5" w:rsidRDefault="00DA232A" w:rsidP="002301D2">
            <w:pPr>
              <w:pStyle w:val="C6"/>
            </w:pPr>
            <w:r w:rsidRPr="007E78B5">
              <w:t>[{'color': 'greyscale',</w:t>
            </w:r>
          </w:p>
          <w:p w:rsidR="00DA232A" w:rsidRPr="007E78B5" w:rsidRDefault="00DA232A" w:rsidP="002301D2">
            <w:pPr>
              <w:pStyle w:val="C6"/>
            </w:pPr>
            <w:r w:rsidRPr="007E78B5">
              <w:t xml:space="preserve">  'size': 256789,</w:t>
            </w:r>
          </w:p>
          <w:p w:rsidR="00DA232A" w:rsidRPr="007E78B5" w:rsidRDefault="00DA232A" w:rsidP="002301D2">
            <w:pPr>
              <w:pStyle w:val="C6"/>
            </w:pPr>
            <w:r w:rsidRPr="007E78B5">
              <w:t xml:space="preserve">  'type': 'jpg',</w:t>
            </w:r>
          </w:p>
          <w:p w:rsidR="00DA232A" w:rsidRPr="007E78B5" w:rsidRDefault="00DA232A" w:rsidP="002301D2">
            <w:pPr>
              <w:pStyle w:val="C6"/>
            </w:pPr>
            <w:r w:rsidRPr="007E78B5">
              <w:t xml:space="preserve">  'address': 'file:PIC_0390.jpg'},</w:t>
            </w:r>
          </w:p>
          <w:p w:rsidR="00DA232A" w:rsidRPr="007E78B5" w:rsidRDefault="00DA232A" w:rsidP="002301D2">
            <w:pPr>
              <w:pStyle w:val="C6"/>
            </w:pPr>
            <w:r w:rsidRPr="007E78B5">
              <w:t xml:space="preserve"> {'color': 'greyscale',</w:t>
            </w:r>
          </w:p>
          <w:p w:rsidR="00DA232A" w:rsidRPr="007E78B5" w:rsidRDefault="00DA232A" w:rsidP="002301D2">
            <w:pPr>
              <w:pStyle w:val="C6"/>
            </w:pPr>
            <w:r w:rsidRPr="007E78B5">
              <w:t xml:space="preserve">  'size': 492872,</w:t>
            </w:r>
          </w:p>
          <w:p w:rsidR="00DA232A" w:rsidRPr="007E78B5" w:rsidRDefault="00DA232A" w:rsidP="002301D2">
            <w:pPr>
              <w:pStyle w:val="C6"/>
            </w:pPr>
            <w:r w:rsidRPr="007E78B5">
              <w:t xml:space="preserve">  'type': 'jpg',</w:t>
            </w:r>
          </w:p>
          <w:p w:rsidR="00DA232A" w:rsidRPr="007E78B5" w:rsidRDefault="00DA232A" w:rsidP="002301D2">
            <w:pPr>
              <w:pStyle w:val="C6"/>
            </w:pPr>
            <w:r w:rsidRPr="007E78B5">
              <w:t xml:space="preserve">  'address': 'https://upload.wikimedia.org/wikipedia/commons/f/f7/Queequeg.JPG'},</w:t>
            </w:r>
          </w:p>
          <w:p w:rsidR="00DA232A" w:rsidRPr="007E78B5" w:rsidRDefault="00DA232A" w:rsidP="002301D2">
            <w:pPr>
              <w:pStyle w:val="C6"/>
            </w:pPr>
            <w:r w:rsidRPr="007E78B5">
              <w:t xml:space="preserve"> {'color': 'greyscale',</w:t>
            </w:r>
          </w:p>
          <w:p w:rsidR="00DA232A" w:rsidRPr="007E78B5" w:rsidRDefault="00DA232A" w:rsidP="002301D2">
            <w:pPr>
              <w:pStyle w:val="C6"/>
            </w:pPr>
            <w:r w:rsidRPr="007E78B5">
              <w:t xml:space="preserve">  'size': 497121,</w:t>
            </w:r>
          </w:p>
          <w:p w:rsidR="00DA232A" w:rsidRPr="007E78B5" w:rsidRDefault="00DA232A" w:rsidP="002301D2">
            <w:pPr>
              <w:pStyle w:val="C6"/>
            </w:pPr>
            <w:r w:rsidRPr="007E78B5">
              <w:t xml:space="preserve">  'type': 'jpg',</w:t>
            </w:r>
          </w:p>
          <w:p w:rsidR="00DA232A" w:rsidRPr="007E78B5" w:rsidRDefault="00DA232A" w:rsidP="002301D2">
            <w:pPr>
              <w:pStyle w:val="C6"/>
            </w:pPr>
            <w:r w:rsidRPr="007E78B5">
              <w:t xml:space="preserve">  'address': 'https://upload.wikimedia.org/wikipedia/commons/8/8b/Moby_Dick_final_chase.jpg'}]</w:t>
            </w:r>
          </w:p>
        </w:tc>
      </w:tr>
    </w:tbl>
    <w:p w:rsidR="00DA232A" w:rsidRPr="00C374D9" w:rsidRDefault="00DA232A" w:rsidP="00DA232A">
      <w:pPr>
        <w:spacing w:before="0"/>
      </w:pPr>
      <w:r w:rsidRPr="00C374D9">
        <w:t>字典中的串列</w:t>
      </w:r>
      <w:hyperlink r:id="rId33" w:anchor="字典中的串列" w:history="1">
        <w:r w:rsidRPr="00C374D9">
          <w:t>¶</w:t>
        </w:r>
      </w:hyperlink>
    </w:p>
    <w:p w:rsidR="00DA232A" w:rsidRPr="00C374D9" w:rsidRDefault="00DA232A" w:rsidP="00DA232A">
      <w:pPr>
        <w:spacing w:before="0"/>
      </w:pPr>
      <w:r w:rsidRPr="00C374D9">
        <w:t>而不是將字典放在串列中，有時將串列放在字典中是可行的。</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21</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images</w:t>
            </w:r>
            <w:r>
              <w:t xml:space="preserve"> </w:t>
            </w:r>
            <w:r w:rsidRPr="00C374D9">
              <w:t>=</w:t>
            </w:r>
            <w:r>
              <w:t xml:space="preserve"> </w:t>
            </w:r>
            <w:r w:rsidRPr="00C374D9">
              <w:t>{'color':</w:t>
            </w:r>
            <w:r>
              <w:t xml:space="preserve"> </w:t>
            </w:r>
            <w:r w:rsidRPr="00C374D9">
              <w:t>'greyscale',</w:t>
            </w:r>
            <w:r>
              <w:t xml:space="preserve"> </w:t>
            </w:r>
            <w:r w:rsidRPr="00C374D9">
              <w:t>'size':</w:t>
            </w:r>
            <w:r>
              <w:t xml:space="preserve"> </w:t>
            </w:r>
            <w:r w:rsidRPr="00C374D9">
              <w:t>[256789,</w:t>
            </w:r>
            <w:r>
              <w:t xml:space="preserve"> </w:t>
            </w:r>
            <w:r w:rsidRPr="00C374D9">
              <w:t>492872,</w:t>
            </w:r>
            <w:r>
              <w:t xml:space="preserve"> </w:t>
            </w:r>
            <w:r w:rsidRPr="00C374D9">
              <w:t>497121],</w:t>
            </w:r>
            <w:r>
              <w:t xml:space="preserve"> </w:t>
            </w:r>
            <w:r w:rsidRPr="00C374D9">
              <w:t>'type':</w:t>
            </w:r>
            <w:r>
              <w:t xml:space="preserve"> </w:t>
            </w:r>
            <w:r w:rsidRPr="00C374D9">
              <w:t>'jpg',</w:t>
            </w:r>
          </w:p>
          <w:p w:rsidR="00DA232A" w:rsidRDefault="00DA232A" w:rsidP="002301D2">
            <w:pPr>
              <w:pStyle w:val="C6"/>
            </w:pPr>
            <w:r>
              <w:t xml:space="preserve">         </w:t>
            </w:r>
            <w:r w:rsidRPr="00C374D9">
              <w:t>'address':</w:t>
            </w:r>
            <w:r>
              <w:t xml:space="preserve"> </w:t>
            </w:r>
            <w:r w:rsidRPr="00C374D9">
              <w:t>['file:PIC_0390.jpg',</w:t>
            </w:r>
            <w:r>
              <w:t xml:space="preserve"> </w:t>
            </w:r>
          </w:p>
          <w:p w:rsidR="00DA232A" w:rsidRDefault="00DA232A" w:rsidP="002301D2">
            <w:pPr>
              <w:pStyle w:val="C6"/>
            </w:pPr>
            <w:r>
              <w:t xml:space="preserve">                     </w:t>
            </w:r>
            <w:r w:rsidRPr="00C374D9">
              <w:t>'https://upload.wikimedia.org/wikipedia/commons/f/f7/Queequeg.JPG',</w:t>
            </w:r>
            <w:r>
              <w:t xml:space="preserve"> </w:t>
            </w:r>
          </w:p>
          <w:p w:rsidR="00DA232A" w:rsidRDefault="00DA232A" w:rsidP="002301D2">
            <w:pPr>
              <w:pStyle w:val="C6"/>
            </w:pPr>
            <w:r>
              <w:t xml:space="preserve">                     </w:t>
            </w:r>
            <w:r w:rsidRPr="00C374D9">
              <w:t>'https://upload.wikimedia.org/wikipedia/commons/8/8b/Moby_Dick_final_chase.jpg']</w:t>
            </w:r>
          </w:p>
          <w:p w:rsidR="00DA232A" w:rsidRDefault="00DA232A" w:rsidP="002301D2">
            <w:pPr>
              <w:pStyle w:val="C6"/>
            </w:pPr>
            <w:r>
              <w:t xml:space="preserve">         </w:t>
            </w:r>
            <w:r w:rsidRPr="00C374D9">
              <w:t>}</w:t>
            </w:r>
          </w:p>
          <w:p w:rsidR="00DA232A" w:rsidRDefault="00DA232A" w:rsidP="002301D2">
            <w:pPr>
              <w:pStyle w:val="C6"/>
            </w:pPr>
          </w:p>
          <w:p w:rsidR="00DA232A" w:rsidRPr="00A06E45" w:rsidRDefault="00DA232A" w:rsidP="002301D2">
            <w:pPr>
              <w:pStyle w:val="C6"/>
            </w:pPr>
            <w:r w:rsidRPr="00C374D9">
              <w:t>images['size'][-1]</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21</w:t>
            </w:r>
            <w:r>
              <w:t>]</w:t>
            </w:r>
          </w:p>
        </w:tc>
        <w:tc>
          <w:tcPr>
            <w:tcW w:w="7241" w:type="dxa"/>
            <w:shd w:val="clear" w:color="auto" w:fill="auto"/>
          </w:tcPr>
          <w:p w:rsidR="00DA232A" w:rsidRPr="00A06E45" w:rsidRDefault="00DA232A" w:rsidP="002301D2">
            <w:pPr>
              <w:pStyle w:val="C6"/>
            </w:pPr>
            <w:r w:rsidRPr="007E78B5">
              <w:t>497121</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22</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for</w:t>
            </w:r>
            <w:r>
              <w:t xml:space="preserve"> </w:t>
            </w:r>
            <w:r w:rsidRPr="00C374D9">
              <w:t>key,</w:t>
            </w:r>
            <w:r>
              <w:t xml:space="preserve"> </w:t>
            </w:r>
            <w:r w:rsidRPr="00C374D9">
              <w:t>value</w:t>
            </w:r>
            <w:r>
              <w:t xml:space="preserve"> </w:t>
            </w:r>
            <w:r w:rsidRPr="00C374D9">
              <w:t>in</w:t>
            </w:r>
            <w:r>
              <w:t xml:space="preserve"> </w:t>
            </w:r>
            <w:r w:rsidRPr="00C374D9">
              <w:t>images.items():</w:t>
            </w:r>
          </w:p>
          <w:p w:rsidR="00DA232A" w:rsidRDefault="00DA232A" w:rsidP="002301D2">
            <w:pPr>
              <w:pStyle w:val="C6"/>
            </w:pPr>
            <w:r>
              <w:t xml:space="preserve">    </w:t>
            </w:r>
            <w:r w:rsidRPr="00C374D9">
              <w:t>print("\n"</w:t>
            </w:r>
            <w:r>
              <w:t xml:space="preserve"> </w:t>
            </w:r>
            <w:r w:rsidRPr="00C374D9">
              <w:t>+</w:t>
            </w:r>
            <w:r>
              <w:t xml:space="preserve"> </w:t>
            </w:r>
            <w:r w:rsidRPr="00C374D9">
              <w:t>key.title())</w:t>
            </w:r>
          </w:p>
          <w:p w:rsidR="00DA232A" w:rsidRDefault="00DA232A" w:rsidP="002301D2">
            <w:pPr>
              <w:pStyle w:val="C6"/>
            </w:pPr>
            <w:r>
              <w:t xml:space="preserve">    </w:t>
            </w:r>
          </w:p>
          <w:p w:rsidR="00DA232A" w:rsidRDefault="00DA232A" w:rsidP="002301D2">
            <w:pPr>
              <w:pStyle w:val="C6"/>
            </w:pPr>
            <w:r>
              <w:t xml:space="preserve">    </w:t>
            </w:r>
            <w:r w:rsidRPr="00C374D9">
              <w:t>if</w:t>
            </w:r>
            <w:r>
              <w:t xml:space="preserve"> </w:t>
            </w:r>
            <w:r w:rsidRPr="00C374D9">
              <w:t>type(value)</w:t>
            </w:r>
            <w:r>
              <w:t xml:space="preserve"> </w:t>
            </w:r>
            <w:r w:rsidRPr="00C374D9">
              <w:t>==</w:t>
            </w:r>
            <w:r>
              <w:t xml:space="preserve"> </w:t>
            </w:r>
            <w:r w:rsidRPr="00C374D9">
              <w:t>list:</w:t>
            </w:r>
          </w:p>
          <w:p w:rsidR="00DA232A" w:rsidRDefault="00DA232A" w:rsidP="002301D2">
            <w:pPr>
              <w:pStyle w:val="C6"/>
            </w:pPr>
            <w:r>
              <w:lastRenderedPageBreak/>
              <w:t xml:space="preserve">        </w:t>
            </w:r>
            <w:r w:rsidRPr="00C374D9">
              <w:t>for</w:t>
            </w:r>
            <w:r>
              <w:t xml:space="preserve"> </w:t>
            </w:r>
            <w:r w:rsidRPr="00C374D9">
              <w:t>element</w:t>
            </w:r>
            <w:r>
              <w:t xml:space="preserve"> </w:t>
            </w:r>
            <w:r w:rsidRPr="00C374D9">
              <w:t>in</w:t>
            </w:r>
            <w:r>
              <w:t xml:space="preserve"> </w:t>
            </w:r>
            <w:r w:rsidRPr="00C374D9">
              <w:t>value:</w:t>
            </w:r>
            <w:r>
              <w:t xml:space="preserve"> </w:t>
            </w:r>
          </w:p>
          <w:p w:rsidR="00DA232A" w:rsidRDefault="00DA232A" w:rsidP="002301D2">
            <w:pPr>
              <w:pStyle w:val="C6"/>
            </w:pPr>
            <w:r>
              <w:t xml:space="preserve">            </w:t>
            </w:r>
            <w:r w:rsidRPr="00C374D9">
              <w:t>print("\t * "</w:t>
            </w:r>
            <w:r>
              <w:t xml:space="preserve"> </w:t>
            </w:r>
            <w:r w:rsidRPr="00C374D9">
              <w:t>+</w:t>
            </w:r>
            <w:r>
              <w:t xml:space="preserve"> </w:t>
            </w:r>
            <w:r w:rsidRPr="00C374D9">
              <w:t>str(element))</w:t>
            </w:r>
          </w:p>
          <w:p w:rsidR="00DA232A" w:rsidRDefault="00DA232A" w:rsidP="002301D2">
            <w:pPr>
              <w:pStyle w:val="C6"/>
            </w:pPr>
            <w:r>
              <w:t xml:space="preserve">    </w:t>
            </w:r>
            <w:r w:rsidRPr="00C374D9">
              <w:t>else:</w:t>
            </w:r>
          </w:p>
          <w:p w:rsidR="00DA232A" w:rsidRPr="00A06E45" w:rsidRDefault="00DA232A" w:rsidP="002301D2">
            <w:pPr>
              <w:pStyle w:val="C6"/>
            </w:pPr>
            <w:r>
              <w:t xml:space="preserve">        </w:t>
            </w:r>
            <w:r w:rsidRPr="00C374D9">
              <w:t>print("\t"</w:t>
            </w:r>
            <w:r>
              <w:t xml:space="preserve"> </w:t>
            </w:r>
            <w:r w:rsidRPr="00C374D9">
              <w:t>+</w:t>
            </w:r>
            <w:r>
              <w:t xml:space="preserve"> </w:t>
            </w:r>
            <w:r w:rsidRPr="00C374D9">
              <w:t>value)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lastRenderedPageBreak/>
              <w:t>Out</w:t>
            </w:r>
            <w:r>
              <w:t>[</w:t>
            </w:r>
            <w:r>
              <w:rPr>
                <w:rFonts w:hint="eastAsia"/>
              </w:rPr>
              <w:t>22</w:t>
            </w:r>
            <w:r>
              <w:t>]</w:t>
            </w:r>
          </w:p>
        </w:tc>
        <w:tc>
          <w:tcPr>
            <w:tcW w:w="7241" w:type="dxa"/>
            <w:shd w:val="clear" w:color="auto" w:fill="auto"/>
          </w:tcPr>
          <w:p w:rsidR="00DA232A" w:rsidRPr="007E78B5" w:rsidRDefault="00DA232A" w:rsidP="002301D2">
            <w:pPr>
              <w:pStyle w:val="C6"/>
            </w:pPr>
            <w:r w:rsidRPr="007E78B5">
              <w:t>Color</w:t>
            </w:r>
          </w:p>
          <w:p w:rsidR="00DA232A" w:rsidRPr="007E78B5" w:rsidRDefault="00DA232A" w:rsidP="002301D2">
            <w:pPr>
              <w:pStyle w:val="C6"/>
            </w:pPr>
            <w:r w:rsidRPr="007E78B5">
              <w:tab/>
              <w:t>greyscale</w:t>
            </w:r>
          </w:p>
          <w:p w:rsidR="00DA232A" w:rsidRPr="007E78B5" w:rsidRDefault="00DA232A" w:rsidP="002301D2">
            <w:pPr>
              <w:pStyle w:val="C6"/>
            </w:pPr>
          </w:p>
          <w:p w:rsidR="00DA232A" w:rsidRPr="007E78B5" w:rsidRDefault="00DA232A" w:rsidP="002301D2">
            <w:pPr>
              <w:pStyle w:val="C6"/>
            </w:pPr>
            <w:r w:rsidRPr="007E78B5">
              <w:t>Size</w:t>
            </w:r>
          </w:p>
          <w:p w:rsidR="00DA232A" w:rsidRPr="007E78B5" w:rsidRDefault="00DA232A" w:rsidP="002301D2">
            <w:pPr>
              <w:pStyle w:val="C6"/>
            </w:pPr>
            <w:r w:rsidRPr="007E78B5">
              <w:tab/>
              <w:t xml:space="preserve"> * 256789</w:t>
            </w:r>
          </w:p>
          <w:p w:rsidR="00DA232A" w:rsidRPr="007E78B5" w:rsidRDefault="00DA232A" w:rsidP="002301D2">
            <w:pPr>
              <w:pStyle w:val="C6"/>
            </w:pPr>
            <w:r w:rsidRPr="007E78B5">
              <w:tab/>
              <w:t xml:space="preserve"> * 492872</w:t>
            </w:r>
          </w:p>
          <w:p w:rsidR="00DA232A" w:rsidRPr="007E78B5" w:rsidRDefault="00DA232A" w:rsidP="002301D2">
            <w:pPr>
              <w:pStyle w:val="C6"/>
            </w:pPr>
            <w:r w:rsidRPr="007E78B5">
              <w:tab/>
              <w:t xml:space="preserve"> * 497121</w:t>
            </w:r>
          </w:p>
          <w:p w:rsidR="00DA232A" w:rsidRPr="007E78B5" w:rsidRDefault="00DA232A" w:rsidP="002301D2">
            <w:pPr>
              <w:pStyle w:val="C6"/>
            </w:pPr>
          </w:p>
          <w:p w:rsidR="00DA232A" w:rsidRPr="007E78B5" w:rsidRDefault="00DA232A" w:rsidP="002301D2">
            <w:pPr>
              <w:pStyle w:val="C6"/>
            </w:pPr>
            <w:r w:rsidRPr="007E78B5">
              <w:t>Type</w:t>
            </w:r>
          </w:p>
          <w:p w:rsidR="00DA232A" w:rsidRPr="007E78B5" w:rsidRDefault="00DA232A" w:rsidP="002301D2">
            <w:pPr>
              <w:pStyle w:val="C6"/>
            </w:pPr>
            <w:r w:rsidRPr="007E78B5">
              <w:tab/>
              <w:t>jpg</w:t>
            </w:r>
          </w:p>
          <w:p w:rsidR="00DA232A" w:rsidRPr="007E78B5" w:rsidRDefault="00DA232A" w:rsidP="002301D2">
            <w:pPr>
              <w:pStyle w:val="C6"/>
            </w:pPr>
          </w:p>
          <w:p w:rsidR="00DA232A" w:rsidRPr="007E78B5" w:rsidRDefault="00DA232A" w:rsidP="002301D2">
            <w:pPr>
              <w:pStyle w:val="C6"/>
            </w:pPr>
            <w:r w:rsidRPr="007E78B5">
              <w:t>Address</w:t>
            </w:r>
          </w:p>
          <w:p w:rsidR="00DA232A" w:rsidRPr="007E78B5" w:rsidRDefault="00DA232A" w:rsidP="002301D2">
            <w:pPr>
              <w:pStyle w:val="C6"/>
            </w:pPr>
            <w:r w:rsidRPr="007E78B5">
              <w:tab/>
              <w:t xml:space="preserve"> * file:PIC_0390.jpg</w:t>
            </w:r>
          </w:p>
          <w:p w:rsidR="00DA232A" w:rsidRPr="007E78B5" w:rsidRDefault="00DA232A" w:rsidP="002301D2">
            <w:pPr>
              <w:pStyle w:val="C6"/>
            </w:pPr>
            <w:r w:rsidRPr="007E78B5">
              <w:tab/>
              <w:t xml:space="preserve"> * https://upload.wikimedia.org/wikipedia/commons/f/f7/Queequeg.JPG</w:t>
            </w:r>
          </w:p>
          <w:p w:rsidR="00DA232A" w:rsidRPr="00C117EB" w:rsidRDefault="00DA232A" w:rsidP="002301D2">
            <w:pPr>
              <w:pStyle w:val="C6"/>
            </w:pPr>
            <w:r w:rsidRPr="007E78B5">
              <w:tab/>
              <w:t xml:space="preserve"> * https://upload.wikimedia.org/wikipedia/commons/8/8b/Moby_Dick_final_chase.jpg</w:t>
            </w:r>
          </w:p>
        </w:tc>
      </w:tr>
    </w:tbl>
    <w:p w:rsidR="00DA232A" w:rsidRPr="00C374D9" w:rsidRDefault="00DA232A" w:rsidP="00DA232A">
      <w:pPr>
        <w:spacing w:before="0"/>
      </w:pPr>
      <w:r w:rsidRPr="00C374D9">
        <w:t>字典中的字典</w:t>
      </w:r>
      <w:hyperlink r:id="rId34" w:anchor="字典中的字典" w:history="1">
        <w:r w:rsidRPr="00C374D9">
          <w:t>¶</w:t>
        </w:r>
      </w:hyperlink>
    </w:p>
    <w:p w:rsidR="00DA232A" w:rsidRPr="00C374D9" w:rsidRDefault="00DA232A" w:rsidP="00DA232A">
      <w:pPr>
        <w:spacing w:before="0"/>
      </w:pPr>
      <w:r w:rsidRPr="00C374D9">
        <w:t>可以將字典嵌套在另一個字典中，但是執行此操作時，代碼可能會很快變得複雜。</w:t>
      </w:r>
      <w:r w:rsidRPr="00C374D9">
        <w:t xml:space="preserve"> </w:t>
      </w:r>
      <w:r w:rsidRPr="00C374D9">
        <w:t>例如，如果您有一個網站的多個用戶，每</w:t>
      </w:r>
      <w:proofErr w:type="gramStart"/>
      <w:r w:rsidRPr="00C374D9">
        <w:t>個</w:t>
      </w:r>
      <w:proofErr w:type="gramEnd"/>
      <w:r w:rsidRPr="00C374D9">
        <w:t>用戶都有一個唯一的用戶名，您可以使用用戶名作為字典中的鍵。</w:t>
      </w:r>
      <w:r w:rsidRPr="00C374D9">
        <w:t xml:space="preserve"> </w:t>
      </w:r>
      <w:r w:rsidRPr="00C374D9">
        <w:t>然後，可以使用字典作為與其用戶名關聯的值來存儲有關每</w:t>
      </w:r>
      <w:proofErr w:type="gramStart"/>
      <w:r w:rsidRPr="00C374D9">
        <w:t>個</w:t>
      </w:r>
      <w:proofErr w:type="gramEnd"/>
      <w:r w:rsidRPr="00C374D9">
        <w:t>用戶的信息。</w:t>
      </w:r>
      <w:r w:rsidRPr="00C374D9">
        <w:t xml:space="preserve"> </w:t>
      </w:r>
      <w:r w:rsidRPr="00C374D9">
        <w:t>在下面的清單中，我們</w:t>
      </w:r>
      <w:proofErr w:type="gramStart"/>
      <w:r w:rsidRPr="00C374D9">
        <w:t>存儲了有關</w:t>
      </w:r>
      <w:proofErr w:type="gramEnd"/>
      <w:r w:rsidRPr="00C374D9">
        <w:t>每</w:t>
      </w:r>
      <w:proofErr w:type="gramStart"/>
      <w:r w:rsidRPr="00C374D9">
        <w:t>個</w:t>
      </w:r>
      <w:proofErr w:type="gramEnd"/>
      <w:r w:rsidRPr="00C374D9">
        <w:t>用戶的三條信息：他們的名字，姓氏和位置。</w:t>
      </w:r>
      <w:r w:rsidRPr="00C374D9">
        <w:t xml:space="preserve"> </w:t>
      </w:r>
      <w:r w:rsidRPr="00C374D9">
        <w:t>我們將通過循環訪問用戶名和與每</w:t>
      </w:r>
      <w:proofErr w:type="gramStart"/>
      <w:r w:rsidRPr="00C374D9">
        <w:t>個</w:t>
      </w:r>
      <w:proofErr w:type="gramEnd"/>
      <w:r w:rsidRPr="00C374D9">
        <w:t>用戶名關聯的信息字典來訪問此信息：</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23</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users</w:t>
            </w:r>
            <w:r>
              <w:t xml:space="preserve"> </w:t>
            </w:r>
            <w:r w:rsidRPr="00C374D9">
              <w:t>=</w:t>
            </w:r>
            <w:r>
              <w:t xml:space="preserve"> </w:t>
            </w:r>
            <w:r w:rsidRPr="00C374D9">
              <w:t>{</w:t>
            </w:r>
          </w:p>
          <w:p w:rsidR="00DA232A" w:rsidRDefault="00DA232A" w:rsidP="002301D2">
            <w:pPr>
              <w:pStyle w:val="C6"/>
            </w:pPr>
            <w:r>
              <w:t xml:space="preserve">    </w:t>
            </w:r>
            <w:r w:rsidRPr="00C374D9">
              <w:t>'aeinstein':</w:t>
            </w:r>
            <w:r>
              <w:t xml:space="preserve"> </w:t>
            </w:r>
            <w:r w:rsidRPr="00C374D9">
              <w:t>{</w:t>
            </w:r>
          </w:p>
          <w:p w:rsidR="00DA232A" w:rsidRDefault="00DA232A" w:rsidP="002301D2">
            <w:pPr>
              <w:pStyle w:val="C6"/>
            </w:pPr>
            <w:r>
              <w:t xml:space="preserve">        </w:t>
            </w:r>
            <w:r w:rsidRPr="00C374D9">
              <w:t>'first':</w:t>
            </w:r>
            <w:r>
              <w:t xml:space="preserve"> </w:t>
            </w:r>
            <w:r w:rsidRPr="00C374D9">
              <w:t>'albert',</w:t>
            </w:r>
          </w:p>
          <w:p w:rsidR="00DA232A" w:rsidRDefault="00DA232A" w:rsidP="002301D2">
            <w:pPr>
              <w:pStyle w:val="C6"/>
            </w:pPr>
            <w:r>
              <w:t xml:space="preserve">        </w:t>
            </w:r>
            <w:r w:rsidRPr="00C374D9">
              <w:t>'last':</w:t>
            </w:r>
            <w:r>
              <w:t xml:space="preserve"> </w:t>
            </w:r>
            <w:r w:rsidRPr="00C374D9">
              <w:t>'einstein',</w:t>
            </w:r>
          </w:p>
          <w:p w:rsidR="00DA232A" w:rsidRDefault="00DA232A" w:rsidP="002301D2">
            <w:pPr>
              <w:pStyle w:val="C6"/>
            </w:pPr>
            <w:r>
              <w:t xml:space="preserve">        </w:t>
            </w:r>
            <w:r w:rsidRPr="00C374D9">
              <w:t>'locations':</w:t>
            </w:r>
            <w:r>
              <w:t xml:space="preserve"> </w:t>
            </w:r>
            <w:r w:rsidRPr="00C374D9">
              <w:t>['princeton',</w:t>
            </w:r>
            <w:r>
              <w:t xml:space="preserve"> </w:t>
            </w:r>
            <w:r w:rsidRPr="00C374D9">
              <w:t>'copenhagen'],</w:t>
            </w:r>
          </w:p>
          <w:p w:rsidR="00DA232A" w:rsidRDefault="00DA232A" w:rsidP="002301D2">
            <w:pPr>
              <w:pStyle w:val="C6"/>
            </w:pPr>
            <w:r>
              <w:t xml:space="preserve">        </w:t>
            </w:r>
            <w:r w:rsidRPr="00C374D9">
              <w:t>},</w:t>
            </w:r>
          </w:p>
          <w:p w:rsidR="00DA232A" w:rsidRDefault="00DA232A" w:rsidP="002301D2">
            <w:pPr>
              <w:pStyle w:val="C6"/>
            </w:pPr>
            <w:r>
              <w:t xml:space="preserve">    </w:t>
            </w:r>
          </w:p>
          <w:p w:rsidR="00DA232A" w:rsidRDefault="00DA232A" w:rsidP="002301D2">
            <w:pPr>
              <w:pStyle w:val="C6"/>
            </w:pPr>
            <w:r>
              <w:t xml:space="preserve">    </w:t>
            </w:r>
            <w:r w:rsidRPr="00C374D9">
              <w:t>'mcurie':</w:t>
            </w:r>
            <w:r>
              <w:t xml:space="preserve"> </w:t>
            </w:r>
            <w:r w:rsidRPr="00C374D9">
              <w:t>{</w:t>
            </w:r>
          </w:p>
          <w:p w:rsidR="00DA232A" w:rsidRDefault="00DA232A" w:rsidP="002301D2">
            <w:pPr>
              <w:pStyle w:val="C6"/>
            </w:pPr>
            <w:r>
              <w:lastRenderedPageBreak/>
              <w:t xml:space="preserve">           </w:t>
            </w:r>
            <w:r w:rsidRPr="00C374D9">
              <w:t>'first':</w:t>
            </w:r>
            <w:r>
              <w:t xml:space="preserve"> </w:t>
            </w:r>
            <w:r w:rsidRPr="00C374D9">
              <w:t>'marie',</w:t>
            </w:r>
          </w:p>
          <w:p w:rsidR="00DA232A" w:rsidRDefault="00DA232A" w:rsidP="002301D2">
            <w:pPr>
              <w:pStyle w:val="C6"/>
            </w:pPr>
            <w:r>
              <w:t xml:space="preserve">           </w:t>
            </w:r>
            <w:r w:rsidRPr="00C374D9">
              <w:t>'last':</w:t>
            </w:r>
            <w:r>
              <w:t xml:space="preserve"> </w:t>
            </w:r>
            <w:r w:rsidRPr="00C374D9">
              <w:t>'curie',</w:t>
            </w:r>
          </w:p>
          <w:p w:rsidR="00DA232A" w:rsidRDefault="00DA232A" w:rsidP="002301D2">
            <w:pPr>
              <w:pStyle w:val="C6"/>
            </w:pPr>
            <w:r>
              <w:t xml:space="preserve">           </w:t>
            </w:r>
            <w:r w:rsidRPr="00C374D9">
              <w:t>'locations':</w:t>
            </w:r>
            <w:r>
              <w:t xml:space="preserve"> </w:t>
            </w:r>
            <w:r w:rsidRPr="00C374D9">
              <w:t>['paris',</w:t>
            </w:r>
            <w:r>
              <w:t xml:space="preserve"> </w:t>
            </w:r>
            <w:r w:rsidRPr="00C374D9">
              <w:t>'athens'],</w:t>
            </w:r>
          </w:p>
          <w:p w:rsidR="00DA232A" w:rsidRDefault="00DA232A" w:rsidP="002301D2">
            <w:pPr>
              <w:pStyle w:val="C6"/>
            </w:pPr>
            <w:r>
              <w:t xml:space="preserve">           </w:t>
            </w:r>
            <w:r w:rsidRPr="00C374D9">
              <w:t>},</w:t>
            </w:r>
          </w:p>
          <w:p w:rsidR="00DA232A" w:rsidRDefault="00DA232A" w:rsidP="002301D2">
            <w:pPr>
              <w:pStyle w:val="C6"/>
            </w:pPr>
            <w:r w:rsidRPr="00C374D9">
              <w:t>}</w:t>
            </w:r>
          </w:p>
          <w:p w:rsidR="00DA232A" w:rsidRDefault="00DA232A" w:rsidP="002301D2">
            <w:pPr>
              <w:pStyle w:val="C6"/>
            </w:pPr>
            <w:r w:rsidRPr="00C374D9">
              <w:t>for</w:t>
            </w:r>
            <w:r>
              <w:t xml:space="preserve"> </w:t>
            </w:r>
            <w:r w:rsidRPr="00C374D9">
              <w:t>username,</w:t>
            </w:r>
            <w:r>
              <w:t xml:space="preserve"> </w:t>
            </w:r>
            <w:r w:rsidRPr="00C374D9">
              <w:t>user_info</w:t>
            </w:r>
            <w:r>
              <w:t xml:space="preserve"> </w:t>
            </w:r>
            <w:r w:rsidRPr="00C374D9">
              <w:t>in</w:t>
            </w:r>
            <w:r>
              <w:t xml:space="preserve"> </w:t>
            </w:r>
            <w:r w:rsidRPr="00C374D9">
              <w:t>users.items():</w:t>
            </w:r>
          </w:p>
          <w:p w:rsidR="00DA232A" w:rsidRDefault="00DA232A" w:rsidP="002301D2">
            <w:pPr>
              <w:pStyle w:val="C6"/>
            </w:pPr>
            <w:r>
              <w:t xml:space="preserve">    </w:t>
            </w:r>
            <w:r w:rsidRPr="00C374D9">
              <w:t>print("\nUsername: "</w:t>
            </w:r>
            <w:r>
              <w:t xml:space="preserve"> </w:t>
            </w:r>
            <w:r w:rsidRPr="00C374D9">
              <w:t>+</w:t>
            </w:r>
            <w:r>
              <w:t xml:space="preserve"> </w:t>
            </w:r>
            <w:r w:rsidRPr="00C374D9">
              <w:t>username)</w:t>
            </w:r>
          </w:p>
          <w:p w:rsidR="00DA232A" w:rsidRDefault="00DA232A" w:rsidP="002301D2">
            <w:pPr>
              <w:pStyle w:val="C6"/>
            </w:pPr>
            <w:r>
              <w:t xml:space="preserve">    </w:t>
            </w:r>
            <w:r w:rsidRPr="00C374D9">
              <w:t>full_name</w:t>
            </w:r>
            <w:r>
              <w:t xml:space="preserve"> </w:t>
            </w:r>
            <w:r w:rsidRPr="00C374D9">
              <w:t>=</w:t>
            </w:r>
            <w:r>
              <w:t xml:space="preserve"> </w:t>
            </w:r>
            <w:r w:rsidRPr="00C374D9">
              <w:t>user_info['first']</w:t>
            </w:r>
            <w:r>
              <w:t xml:space="preserve"> </w:t>
            </w:r>
            <w:r w:rsidRPr="00C374D9">
              <w:t>+</w:t>
            </w:r>
            <w:r>
              <w:t xml:space="preserve"> </w:t>
            </w:r>
            <w:r w:rsidRPr="00C374D9">
              <w:t>" "</w:t>
            </w:r>
            <w:r>
              <w:t xml:space="preserve"> </w:t>
            </w:r>
            <w:r w:rsidRPr="00C374D9">
              <w:t>+</w:t>
            </w:r>
            <w:r>
              <w:t xml:space="preserve"> </w:t>
            </w:r>
            <w:r w:rsidRPr="00C374D9">
              <w:t>user_info['last']</w:t>
            </w:r>
          </w:p>
          <w:p w:rsidR="00DA232A" w:rsidRDefault="00DA232A" w:rsidP="002301D2">
            <w:pPr>
              <w:pStyle w:val="C6"/>
            </w:pPr>
            <w:r>
              <w:t xml:space="preserve">    </w:t>
            </w:r>
            <w:r w:rsidRPr="00C374D9">
              <w:t>locations</w:t>
            </w:r>
            <w:r>
              <w:t xml:space="preserve"> </w:t>
            </w:r>
            <w:r w:rsidRPr="00C374D9">
              <w:t>=</w:t>
            </w:r>
            <w:r>
              <w:t xml:space="preserve"> </w:t>
            </w:r>
            <w:r w:rsidRPr="00C374D9">
              <w:t>user_info['locations']</w:t>
            </w:r>
          </w:p>
          <w:p w:rsidR="00DA232A" w:rsidRDefault="00DA232A" w:rsidP="002301D2">
            <w:pPr>
              <w:pStyle w:val="C6"/>
            </w:pPr>
            <w:r>
              <w:t xml:space="preserve">    </w:t>
            </w:r>
          </w:p>
          <w:p w:rsidR="00DA232A" w:rsidRDefault="00DA232A" w:rsidP="002301D2">
            <w:pPr>
              <w:pStyle w:val="C6"/>
            </w:pPr>
            <w:r>
              <w:t xml:space="preserve">    </w:t>
            </w:r>
            <w:r w:rsidRPr="00C374D9">
              <w:t>print("\tFull name: "</w:t>
            </w:r>
            <w:r>
              <w:t xml:space="preserve"> </w:t>
            </w:r>
            <w:r w:rsidRPr="00C374D9">
              <w:t>+</w:t>
            </w:r>
            <w:r>
              <w:t xml:space="preserve"> </w:t>
            </w:r>
            <w:r w:rsidRPr="00C374D9">
              <w:t>full_name.title())</w:t>
            </w:r>
            <w:r>
              <w:t xml:space="preserve"> </w:t>
            </w:r>
          </w:p>
          <w:p w:rsidR="00DA232A" w:rsidRDefault="00DA232A" w:rsidP="002301D2">
            <w:pPr>
              <w:pStyle w:val="C6"/>
            </w:pPr>
            <w:r>
              <w:t xml:space="preserve">    </w:t>
            </w:r>
            <w:r w:rsidRPr="00C374D9">
              <w:t>for</w:t>
            </w:r>
            <w:r>
              <w:t xml:space="preserve"> </w:t>
            </w:r>
            <w:r w:rsidRPr="00C374D9">
              <w:t>location</w:t>
            </w:r>
            <w:r>
              <w:t xml:space="preserve"> </w:t>
            </w:r>
            <w:r w:rsidRPr="00C374D9">
              <w:t>in</w:t>
            </w:r>
            <w:r>
              <w:t xml:space="preserve"> </w:t>
            </w:r>
            <w:r w:rsidRPr="00C374D9">
              <w:t>locations:</w:t>
            </w:r>
          </w:p>
          <w:p w:rsidR="00DA232A" w:rsidRPr="00C117EB" w:rsidRDefault="00DA232A" w:rsidP="002301D2">
            <w:pPr>
              <w:pStyle w:val="C6"/>
            </w:pPr>
            <w:r>
              <w:t xml:space="preserve">        </w:t>
            </w:r>
            <w:r w:rsidRPr="00C374D9">
              <w:t>print("\tLocation: "</w:t>
            </w:r>
            <w:r>
              <w:t xml:space="preserve"> </w:t>
            </w:r>
            <w:r w:rsidRPr="00C374D9">
              <w:t>+</w:t>
            </w:r>
            <w:r>
              <w:t xml:space="preserve"> </w:t>
            </w:r>
            <w:r w:rsidRPr="00C374D9">
              <w:t>location.title())</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lastRenderedPageBreak/>
              <w:t>Out</w:t>
            </w:r>
            <w:r>
              <w:t>[</w:t>
            </w:r>
            <w:r>
              <w:rPr>
                <w:rFonts w:hint="eastAsia"/>
              </w:rPr>
              <w:t>23</w:t>
            </w:r>
            <w:r>
              <w:t>]</w:t>
            </w:r>
          </w:p>
        </w:tc>
        <w:tc>
          <w:tcPr>
            <w:tcW w:w="7241" w:type="dxa"/>
            <w:shd w:val="clear" w:color="auto" w:fill="auto"/>
          </w:tcPr>
          <w:p w:rsidR="00DA232A" w:rsidRPr="007E78B5" w:rsidRDefault="00DA232A" w:rsidP="002301D2">
            <w:pPr>
              <w:pStyle w:val="C6"/>
            </w:pPr>
            <w:r w:rsidRPr="007E78B5">
              <w:t>Username: aeinstein</w:t>
            </w:r>
          </w:p>
          <w:p w:rsidR="00DA232A" w:rsidRPr="007E78B5" w:rsidRDefault="00DA232A" w:rsidP="002301D2">
            <w:pPr>
              <w:pStyle w:val="C6"/>
            </w:pPr>
            <w:r w:rsidRPr="007E78B5">
              <w:tab/>
              <w:t>Full name: Albert Einstein</w:t>
            </w:r>
          </w:p>
          <w:p w:rsidR="00DA232A" w:rsidRPr="007E78B5" w:rsidRDefault="00DA232A" w:rsidP="002301D2">
            <w:pPr>
              <w:pStyle w:val="C6"/>
            </w:pPr>
            <w:r w:rsidRPr="007E78B5">
              <w:tab/>
              <w:t>Location: Princeton</w:t>
            </w:r>
          </w:p>
          <w:p w:rsidR="00DA232A" w:rsidRPr="007E78B5" w:rsidRDefault="00DA232A" w:rsidP="002301D2">
            <w:pPr>
              <w:pStyle w:val="C6"/>
            </w:pPr>
            <w:r w:rsidRPr="007E78B5">
              <w:tab/>
              <w:t>Location: Copenhagen</w:t>
            </w:r>
          </w:p>
          <w:p w:rsidR="00DA232A" w:rsidRPr="007E78B5" w:rsidRDefault="00DA232A" w:rsidP="002301D2">
            <w:pPr>
              <w:pStyle w:val="C6"/>
            </w:pPr>
          </w:p>
          <w:p w:rsidR="00DA232A" w:rsidRPr="007E78B5" w:rsidRDefault="00DA232A" w:rsidP="002301D2">
            <w:pPr>
              <w:pStyle w:val="C6"/>
            </w:pPr>
            <w:r w:rsidRPr="007E78B5">
              <w:t>Username: mcurie</w:t>
            </w:r>
          </w:p>
          <w:p w:rsidR="00DA232A" w:rsidRPr="007E78B5" w:rsidRDefault="00DA232A" w:rsidP="002301D2">
            <w:pPr>
              <w:pStyle w:val="C6"/>
            </w:pPr>
            <w:r w:rsidRPr="007E78B5">
              <w:tab/>
              <w:t>Full name: Marie Curie</w:t>
            </w:r>
          </w:p>
          <w:p w:rsidR="00DA232A" w:rsidRPr="007E78B5" w:rsidRDefault="00DA232A" w:rsidP="002301D2">
            <w:pPr>
              <w:pStyle w:val="C6"/>
            </w:pPr>
            <w:r w:rsidRPr="007E78B5">
              <w:tab/>
              <w:t>Location: Paris</w:t>
            </w:r>
          </w:p>
          <w:p w:rsidR="00DA232A" w:rsidRPr="00A06E45" w:rsidRDefault="00DA232A" w:rsidP="002301D2">
            <w:pPr>
              <w:pStyle w:val="C6"/>
            </w:pPr>
            <w:r w:rsidRPr="007E78B5">
              <w:tab/>
              <w:t>Location: Athens</w:t>
            </w:r>
          </w:p>
        </w:tc>
      </w:tr>
    </w:tbl>
    <w:p w:rsidR="00DA232A" w:rsidRPr="00C374D9" w:rsidRDefault="00DA232A" w:rsidP="00DA232A">
      <w:pPr>
        <w:spacing w:before="0"/>
      </w:pPr>
      <w:r w:rsidRPr="00C374D9">
        <w:t>漂亮的印刷</w:t>
      </w:r>
      <w:hyperlink r:id="rId35" w:anchor="漂亮的印刷" w:history="1">
        <w:r w:rsidRPr="00C374D9">
          <w:t>¶</w:t>
        </w:r>
      </w:hyperlink>
    </w:p>
    <w:p w:rsidR="00DA232A" w:rsidRPr="00C374D9" w:rsidRDefault="00DA232A" w:rsidP="00DA232A">
      <w:pPr>
        <w:spacing w:before="0"/>
      </w:pPr>
      <w:r w:rsidRPr="00C374D9">
        <w:t>如果將</w:t>
      </w:r>
      <w:r w:rsidRPr="00C374D9">
        <w:t>pprint</w:t>
      </w:r>
      <w:r w:rsidRPr="00C374D9">
        <w:t>模塊導入到程序中，您將可以訪問</w:t>
      </w:r>
      <w:r w:rsidRPr="00C374D9">
        <w:t>pprint</w:t>
      </w:r>
      <w:r w:rsidRPr="00C374D9">
        <w:t>（</w:t>
      </w:r>
      <w:proofErr w:type="gramStart"/>
      <w:r w:rsidRPr="00C374D9">
        <w:t>）</w:t>
      </w:r>
      <w:proofErr w:type="gramEnd"/>
      <w:r w:rsidRPr="00C374D9">
        <w:t>和</w:t>
      </w:r>
      <w:r w:rsidRPr="00C374D9">
        <w:t>pformat</w:t>
      </w:r>
      <w:r w:rsidRPr="00C374D9">
        <w:t>（</w:t>
      </w:r>
      <w:proofErr w:type="gramStart"/>
      <w:r w:rsidRPr="00C374D9">
        <w:t>）</w:t>
      </w:r>
      <w:proofErr w:type="gramEnd"/>
      <w:r w:rsidRPr="00C374D9">
        <w:t>函數，這些函數將</w:t>
      </w:r>
      <w:r w:rsidRPr="00C374D9">
        <w:t>“</w:t>
      </w:r>
      <w:r w:rsidRPr="00C374D9">
        <w:t>漂亮打印</w:t>
      </w:r>
      <w:r w:rsidRPr="00C374D9">
        <w:t>”</w:t>
      </w:r>
      <w:r w:rsidRPr="00C374D9">
        <w:t>字典的值。</w:t>
      </w:r>
      <w:r w:rsidRPr="00C374D9">
        <w:t xml:space="preserve"> </w:t>
      </w:r>
      <w:r w:rsidRPr="00C374D9">
        <w:t>當您希望在字典中清晰地顯示項目時，這比</w:t>
      </w:r>
      <w:r w:rsidRPr="00C374D9">
        <w:t>“print</w:t>
      </w:r>
      <w:r w:rsidRPr="00C374D9">
        <w:t>（）</w:t>
      </w:r>
      <w:r w:rsidRPr="00C374D9">
        <w:t>”</w:t>
      </w:r>
      <w:r w:rsidRPr="00C374D9">
        <w:t>提供的內容更有用。</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rPr>
          <w:trHeight w:val="44"/>
        </w:trPr>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24</w:t>
            </w:r>
            <w:r>
              <w:t>]</w:t>
            </w:r>
            <w:r w:rsidRPr="00A06E45">
              <w:t>:</w:t>
            </w:r>
          </w:p>
        </w:tc>
        <w:tc>
          <w:tcPr>
            <w:tcW w:w="7241" w:type="dxa"/>
            <w:tcBorders>
              <w:bottom w:val="single" w:sz="4" w:space="0" w:color="7F7F7F"/>
            </w:tcBorders>
            <w:shd w:val="clear" w:color="auto" w:fill="EEEEEE"/>
          </w:tcPr>
          <w:p w:rsidR="00DA232A" w:rsidRPr="00A06E45" w:rsidRDefault="00DA232A" w:rsidP="002301D2">
            <w:pPr>
              <w:pStyle w:val="C6"/>
            </w:pPr>
            <w:r w:rsidRPr="00C374D9">
              <w:t>print(users)</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24</w:t>
            </w:r>
            <w:r>
              <w:t>]</w:t>
            </w:r>
          </w:p>
        </w:tc>
        <w:tc>
          <w:tcPr>
            <w:tcW w:w="7241" w:type="dxa"/>
            <w:shd w:val="clear" w:color="auto" w:fill="auto"/>
          </w:tcPr>
          <w:p w:rsidR="00DA232A" w:rsidRPr="00A06E45" w:rsidRDefault="00DA232A" w:rsidP="002301D2">
            <w:pPr>
              <w:pStyle w:val="C6"/>
            </w:pPr>
            <w:r w:rsidRPr="007E78B5">
              <w:t>{'aeinstein': {'first': 'albert', 'last': 'einstein', 'locations': ['princeton', 'copenhagen']}, 'mcurie': {'first': 'marie', 'last': 'curie', 'locations': ['paris', 'athens']}</w:t>
            </w:r>
          </w:p>
        </w:tc>
      </w:tr>
    </w:tbl>
    <w:p w:rsidR="00DA232A" w:rsidRPr="00C374D9" w:rsidRDefault="00DA232A" w:rsidP="00DA232A">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DA232A" w:rsidRPr="00A06E45" w:rsidTr="002301D2">
        <w:tc>
          <w:tcPr>
            <w:tcW w:w="934" w:type="dxa"/>
            <w:tcBorders>
              <w:bottom w:val="single" w:sz="4" w:space="0" w:color="7F7F7F"/>
            </w:tcBorders>
            <w:shd w:val="clear" w:color="auto" w:fill="EEEEEE"/>
          </w:tcPr>
          <w:p w:rsidR="00DA232A" w:rsidRPr="00A06E45" w:rsidRDefault="00DA232A" w:rsidP="002301D2">
            <w:pPr>
              <w:pStyle w:val="C6"/>
            </w:pPr>
            <w:r w:rsidRPr="00A06E45">
              <w:t>In</w:t>
            </w:r>
            <w:r>
              <w:t>[</w:t>
            </w:r>
            <w:r>
              <w:rPr>
                <w:rFonts w:hint="eastAsia"/>
              </w:rPr>
              <w:t>25</w:t>
            </w:r>
            <w:r>
              <w:t>]</w:t>
            </w:r>
            <w:r w:rsidRPr="00A06E45">
              <w:t>:</w:t>
            </w:r>
          </w:p>
        </w:tc>
        <w:tc>
          <w:tcPr>
            <w:tcW w:w="7241" w:type="dxa"/>
            <w:tcBorders>
              <w:bottom w:val="single" w:sz="4" w:space="0" w:color="7F7F7F"/>
            </w:tcBorders>
            <w:shd w:val="clear" w:color="auto" w:fill="EEEEEE"/>
          </w:tcPr>
          <w:p w:rsidR="00DA232A" w:rsidRDefault="00DA232A" w:rsidP="002301D2">
            <w:pPr>
              <w:pStyle w:val="C6"/>
            </w:pPr>
            <w:r w:rsidRPr="00C374D9">
              <w:t>import</w:t>
            </w:r>
            <w:r>
              <w:t xml:space="preserve"> </w:t>
            </w:r>
            <w:r w:rsidRPr="00C374D9">
              <w:t>pprint</w:t>
            </w:r>
          </w:p>
          <w:p w:rsidR="00DA232A" w:rsidRDefault="00DA232A" w:rsidP="002301D2">
            <w:pPr>
              <w:pStyle w:val="C6"/>
            </w:pPr>
          </w:p>
          <w:p w:rsidR="00DA232A" w:rsidRPr="00C117EB" w:rsidRDefault="00DA232A" w:rsidP="002301D2">
            <w:pPr>
              <w:pStyle w:val="C6"/>
            </w:pPr>
            <w:r w:rsidRPr="00C374D9">
              <w:t>pprint.pprint(users)</w:t>
            </w:r>
          </w:p>
        </w:tc>
      </w:tr>
      <w:tr w:rsidR="00DA232A" w:rsidRPr="00A06E45" w:rsidTr="002301D2">
        <w:tc>
          <w:tcPr>
            <w:tcW w:w="934" w:type="dxa"/>
            <w:shd w:val="clear" w:color="auto" w:fill="auto"/>
          </w:tcPr>
          <w:p w:rsidR="00DA232A" w:rsidRPr="00A06E45" w:rsidRDefault="00DA232A" w:rsidP="002301D2">
            <w:pPr>
              <w:pStyle w:val="C6"/>
            </w:pPr>
            <w:r w:rsidRPr="00A06E45">
              <w:rPr>
                <w:rFonts w:hint="eastAsia"/>
              </w:rPr>
              <w:t>Out</w:t>
            </w:r>
            <w:r>
              <w:t>[</w:t>
            </w:r>
            <w:r>
              <w:rPr>
                <w:rFonts w:hint="eastAsia"/>
              </w:rPr>
              <w:t>25</w:t>
            </w:r>
            <w:r>
              <w:t>]</w:t>
            </w:r>
          </w:p>
        </w:tc>
        <w:tc>
          <w:tcPr>
            <w:tcW w:w="7241" w:type="dxa"/>
            <w:shd w:val="clear" w:color="auto" w:fill="auto"/>
          </w:tcPr>
          <w:p w:rsidR="00DA232A" w:rsidRPr="007E78B5" w:rsidRDefault="00DA232A" w:rsidP="002301D2">
            <w:pPr>
              <w:pStyle w:val="C6"/>
            </w:pPr>
            <w:r w:rsidRPr="007E78B5">
              <w:t>{'aeinstein': {'first': 'albert',</w:t>
            </w:r>
          </w:p>
          <w:p w:rsidR="00DA232A" w:rsidRPr="007E78B5" w:rsidRDefault="00DA232A" w:rsidP="002301D2">
            <w:pPr>
              <w:pStyle w:val="C6"/>
            </w:pPr>
            <w:r w:rsidRPr="007E78B5">
              <w:t xml:space="preserve">               'last': 'einstein',</w:t>
            </w:r>
          </w:p>
          <w:p w:rsidR="00DA232A" w:rsidRPr="007E78B5" w:rsidRDefault="00DA232A" w:rsidP="002301D2">
            <w:pPr>
              <w:pStyle w:val="C6"/>
            </w:pPr>
            <w:r w:rsidRPr="007E78B5">
              <w:lastRenderedPageBreak/>
              <w:t xml:space="preserve">               'locations': ['princeton', 'copenhagen']},</w:t>
            </w:r>
          </w:p>
          <w:p w:rsidR="00DA232A" w:rsidRPr="007E78B5" w:rsidRDefault="00DA232A" w:rsidP="002301D2">
            <w:pPr>
              <w:pStyle w:val="C6"/>
            </w:pPr>
            <w:r w:rsidRPr="007E78B5">
              <w:t xml:space="preserve"> 'mcurie': {'first': 'marie',</w:t>
            </w:r>
          </w:p>
          <w:p w:rsidR="00DA232A" w:rsidRPr="007E78B5" w:rsidRDefault="00DA232A" w:rsidP="002301D2">
            <w:pPr>
              <w:pStyle w:val="C6"/>
            </w:pPr>
            <w:r w:rsidRPr="007E78B5">
              <w:t xml:space="preserve">            'last': 'curie',</w:t>
            </w:r>
          </w:p>
          <w:p w:rsidR="00DA232A" w:rsidRPr="00C117EB" w:rsidRDefault="00DA232A" w:rsidP="002301D2">
            <w:pPr>
              <w:pStyle w:val="C6"/>
            </w:pPr>
            <w:r w:rsidRPr="007E78B5">
              <w:t xml:space="preserve">            'locations': ['paris', 'athens']}}</w:t>
            </w:r>
          </w:p>
        </w:tc>
      </w:tr>
    </w:tbl>
    <w:p w:rsidR="00DA232A" w:rsidRPr="00C374D9" w:rsidRDefault="00DA232A" w:rsidP="00DA232A">
      <w:pPr>
        <w:spacing w:before="0"/>
      </w:pPr>
    </w:p>
    <w:p w:rsidR="00A06E45" w:rsidRDefault="00A06E45" w:rsidP="00A06E45">
      <w:pPr>
        <w:pStyle w:val="tsa"/>
      </w:pPr>
    </w:p>
    <w:p w:rsidR="004E6E9E" w:rsidRPr="004E6E9E" w:rsidRDefault="004E6E9E" w:rsidP="004E6E9E">
      <w:pPr>
        <w:pStyle w:val="2"/>
      </w:pPr>
      <w:r>
        <w:rPr>
          <w:rFonts w:hint="eastAsia"/>
        </w:rPr>
        <w:t>4-1-4</w:t>
      </w:r>
      <w:r>
        <w:rPr>
          <w:rFonts w:hint="eastAsia"/>
        </w:rPr>
        <w:tab/>
      </w:r>
      <w:r w:rsidRPr="00A33CCD">
        <w:rPr>
          <w:rFonts w:hint="eastAsia"/>
        </w:rPr>
        <w:t>座標軸範圍，標籤與刻度</w:t>
      </w:r>
    </w:p>
    <w:p w:rsidR="008213D4" w:rsidRDefault="004E6E9E" w:rsidP="00A06E45">
      <w:pPr>
        <w:pStyle w:val="1"/>
      </w:pPr>
      <w:r>
        <w:rPr>
          <w:rFonts w:hint="eastAsia"/>
        </w:rPr>
        <w:t>4</w:t>
      </w:r>
      <w:r w:rsidR="009D5114">
        <w:t>-</w:t>
      </w:r>
      <w:r w:rsidR="008213D4">
        <w:t xml:space="preserve">2 </w:t>
      </w:r>
      <w:r w:rsidR="00A06E45">
        <w:t xml:space="preserve"> </w:t>
      </w:r>
      <w:r w:rsidRPr="00622EDE">
        <w:rPr>
          <w:rFonts w:hint="eastAsia"/>
        </w:rPr>
        <w:t>各種圖表之呈現</w:t>
      </w:r>
    </w:p>
    <w:p w:rsidR="00CD4D10" w:rsidRDefault="00CD4D10" w:rsidP="00CD4D10">
      <w:pPr>
        <w:spacing w:before="0"/>
      </w:pPr>
      <w:r w:rsidRPr="00CD4D10">
        <w:t>NumPy</w:t>
      </w:r>
      <w:r w:rsidRPr="00CD4D10">
        <w:t>是</w:t>
      </w:r>
      <w:hyperlink r:id="rId36" w:tooltip="Python" w:history="1">
        <w:r w:rsidRPr="00CD4D10">
          <w:t>Python</w:t>
        </w:r>
        <w:r w:rsidRPr="00CD4D10">
          <w:t>語言</w:t>
        </w:r>
      </w:hyperlink>
      <w:r w:rsidRPr="00CD4D10">
        <w:t>的一個擴充程式庫</w:t>
      </w:r>
      <w:r>
        <w:rPr>
          <w:rFonts w:hint="eastAsia"/>
        </w:rPr>
        <w:t>，</w:t>
      </w:r>
      <w:r w:rsidRPr="00CD4D10">
        <w:t>支援</w:t>
      </w:r>
      <w:r>
        <w:rPr>
          <w:rFonts w:hint="eastAsia"/>
        </w:rPr>
        <w:t>高速</w:t>
      </w:r>
      <w:r w:rsidRPr="00CD4D10">
        <w:t>的</w:t>
      </w:r>
      <w:hyperlink r:id="rId37" w:tooltip="多維" w:history="1">
        <w:r w:rsidRPr="00CD4D10">
          <w:t>維度</w:t>
        </w:r>
      </w:hyperlink>
      <w:hyperlink r:id="rId38" w:tooltip="陣列" w:history="1">
        <w:r w:rsidRPr="00CD4D10">
          <w:t>陣列</w:t>
        </w:r>
      </w:hyperlink>
      <w:r w:rsidRPr="00CD4D10">
        <w:t>與</w:t>
      </w:r>
      <w:hyperlink r:id="rId39" w:tooltip="矩陣" w:history="1">
        <w:r w:rsidRPr="00CD4D10">
          <w:t>矩陣</w:t>
        </w:r>
      </w:hyperlink>
      <w:r w:rsidRPr="00CD4D10">
        <w:t>運算，此外也針對陣列運算提供大量的</w:t>
      </w:r>
      <w:hyperlink r:id="rId40" w:tooltip="數學" w:history="1">
        <w:r w:rsidRPr="00CD4D10">
          <w:t>數學</w:t>
        </w:r>
      </w:hyperlink>
      <w:hyperlink r:id="rId41" w:tooltip="函式" w:history="1">
        <w:r w:rsidRPr="00CD4D10">
          <w:t>函式</w:t>
        </w:r>
      </w:hyperlink>
      <w:hyperlink r:id="rId42" w:tooltip="函式庫" w:history="1">
        <w:proofErr w:type="gramStart"/>
        <w:r w:rsidRPr="00CD4D10">
          <w:t>函式庫</w:t>
        </w:r>
        <w:proofErr w:type="gramEnd"/>
      </w:hyperlink>
      <w:r w:rsidRPr="00CD4D10">
        <w:t>。</w:t>
      </w:r>
      <w:r>
        <w:rPr>
          <w:rFonts w:ascii="Arial" w:hAnsi="Arial" w:cs="Arial"/>
          <w:color w:val="222222"/>
          <w:sz w:val="23"/>
          <w:szCs w:val="23"/>
          <w:shd w:val="clear" w:color="auto" w:fill="FFFFFF"/>
        </w:rPr>
        <w:t>在</w:t>
      </w:r>
      <w:r>
        <w:rPr>
          <w:rFonts w:ascii="Arial" w:hAnsi="Arial" w:cs="Arial"/>
          <w:color w:val="222222"/>
          <w:sz w:val="23"/>
          <w:szCs w:val="23"/>
          <w:shd w:val="clear" w:color="auto" w:fill="FFFFFF"/>
        </w:rPr>
        <w:t>NumPy</w:t>
      </w:r>
      <w:r>
        <w:rPr>
          <w:rFonts w:ascii="Arial" w:hAnsi="Arial" w:cs="Arial"/>
          <w:color w:val="222222"/>
          <w:sz w:val="23"/>
          <w:szCs w:val="23"/>
          <w:shd w:val="clear" w:color="auto" w:fill="FFFFFF"/>
        </w:rPr>
        <w:t>上只要能被表示為針對陣列或矩陣運算的演算法，其執行效率幾乎都可以與編譯過</w:t>
      </w:r>
      <w:proofErr w:type="gramStart"/>
      <w:r>
        <w:rPr>
          <w:rFonts w:ascii="Arial" w:hAnsi="Arial" w:cs="Arial"/>
          <w:color w:val="222222"/>
          <w:sz w:val="23"/>
          <w:szCs w:val="23"/>
          <w:shd w:val="clear" w:color="auto" w:fill="FFFFFF"/>
        </w:rPr>
        <w:t>的等效</w:t>
      </w:r>
      <w:proofErr w:type="gramEnd"/>
      <w:r>
        <w:fldChar w:fldCharType="begin"/>
      </w:r>
      <w:r>
        <w:instrText xml:space="preserve"> HYPERLINK "https://zh.wikipedia.org/wiki/C%E8%AA%9E%E8%A8%80" \o "C</w:instrText>
      </w:r>
      <w:r>
        <w:instrText>語言</w:instrText>
      </w:r>
      <w:r>
        <w:instrText xml:space="preserve">" </w:instrText>
      </w:r>
      <w:r>
        <w:fldChar w:fldCharType="separate"/>
      </w:r>
      <w:r>
        <w:rPr>
          <w:rStyle w:val="affa"/>
          <w:rFonts w:ascii="Arial" w:hAnsi="Arial" w:cs="Arial"/>
          <w:color w:val="0B0080"/>
          <w:sz w:val="23"/>
          <w:szCs w:val="23"/>
          <w:shd w:val="clear" w:color="auto" w:fill="FFFFFF"/>
        </w:rPr>
        <w:t>C</w:t>
      </w:r>
      <w:r>
        <w:rPr>
          <w:rStyle w:val="affa"/>
          <w:rFonts w:ascii="Arial" w:hAnsi="Arial" w:cs="Arial"/>
          <w:color w:val="0B0080"/>
          <w:sz w:val="23"/>
          <w:szCs w:val="23"/>
          <w:shd w:val="clear" w:color="auto" w:fill="FFFFFF"/>
        </w:rPr>
        <w:t>語言</w:t>
      </w:r>
      <w:r>
        <w:fldChar w:fldCharType="end"/>
      </w:r>
      <w:r>
        <w:rPr>
          <w:rFonts w:ascii="Arial" w:hAnsi="Arial" w:cs="Arial"/>
          <w:color w:val="222222"/>
          <w:sz w:val="23"/>
          <w:szCs w:val="23"/>
          <w:shd w:val="clear" w:color="auto" w:fill="FFFFFF"/>
        </w:rPr>
        <w:t>程式碼一樣快。</w:t>
      </w:r>
    </w:p>
    <w:p w:rsidR="004E6E9E" w:rsidRDefault="004E6E9E" w:rsidP="004E6E9E">
      <w:pPr>
        <w:pStyle w:val="2"/>
      </w:pPr>
      <w:r>
        <w:rPr>
          <w:rFonts w:hint="eastAsia"/>
        </w:rPr>
        <w:t>4-2-1</w:t>
      </w:r>
      <w:r>
        <w:rPr>
          <w:rFonts w:hint="eastAsia"/>
        </w:rPr>
        <w:tab/>
      </w:r>
      <w:r w:rsidRPr="00622EDE">
        <w:rPr>
          <w:rFonts w:hint="eastAsia"/>
        </w:rPr>
        <w:t>折線圖</w:t>
      </w:r>
      <w:r>
        <w:rPr>
          <w:rFonts w:hint="eastAsia"/>
        </w:rPr>
        <w:tab/>
      </w:r>
    </w:p>
    <w:p w:rsidR="00CD4D10" w:rsidRPr="00CD4D10" w:rsidRDefault="00CD4D10" w:rsidP="00CD4D10">
      <w:pPr>
        <w:spacing w:before="0"/>
      </w:pPr>
      <w:r w:rsidRPr="00CD4D10">
        <w:t>NumPy</w:t>
      </w:r>
      <w:r w:rsidRPr="00CD4D10">
        <w:t>的核心功能是</w:t>
      </w:r>
      <w:r w:rsidRPr="00CD4D10">
        <w:t>"ndarray"(</w:t>
      </w:r>
      <w:r w:rsidRPr="00CD4D10">
        <w:t>即</w:t>
      </w:r>
      <w:r w:rsidRPr="00CD4D10">
        <w:t>n-dimensional array</w:t>
      </w:r>
      <w:r w:rsidRPr="00CD4D10">
        <w:t>，多維陣列</w:t>
      </w:r>
      <w:r w:rsidRPr="00CD4D10">
        <w:t>)</w:t>
      </w:r>
      <w:r w:rsidRPr="00CD4D10">
        <w:t>資料結構。這是一個表示多維度、同質並且固定大小的陣列物件。</w:t>
      </w:r>
    </w:p>
    <w:p w:rsidR="008A0BD6" w:rsidRDefault="008A0BD6" w:rsidP="008A0BD6">
      <w:pPr>
        <w:pStyle w:val="tsa"/>
        <w:rPr>
          <w:noProof/>
        </w:rPr>
      </w:pPr>
    </w:p>
    <w:p w:rsidR="008213D4" w:rsidRPr="00E33579" w:rsidRDefault="00213C93" w:rsidP="0079447B">
      <w:pPr>
        <w:pStyle w:val="4"/>
      </w:pPr>
      <w:r>
        <w:rPr>
          <w:rFonts w:ascii="Noto Serif CJK TC Light" w:eastAsia="Noto Serif CJK TC Light" w:hAnsi="Noto Serif CJK TC Light"/>
          <w:noProof/>
        </w:rPr>
        <w:drawing>
          <wp:inline distT="0" distB="0" distL="0" distR="0" wp14:anchorId="21062899" wp14:editId="04504C34">
            <wp:extent cx="224790" cy="196850"/>
            <wp:effectExtent l="0" t="0" r="3810" b="0"/>
            <wp:docPr id="668" name="圖片 66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範例程式</w:t>
      </w:r>
      <w:r w:rsidR="008213D4">
        <w:rPr>
          <w:rFonts w:hint="eastAsia"/>
        </w:rPr>
        <w:t>E</w:t>
      </w:r>
      <w:r w:rsidR="004E6E9E">
        <w:rPr>
          <w:rFonts w:hint="eastAsia"/>
        </w:rPr>
        <w:t>4-2-</w:t>
      </w:r>
      <w:r w:rsidR="00A85647">
        <w:rPr>
          <w:rFonts w:hint="eastAsia"/>
        </w:rPr>
        <w:t>1</w:t>
      </w:r>
      <w:r w:rsidR="009D5114">
        <w:rPr>
          <w:rFonts w:hint="eastAsia"/>
        </w:rPr>
        <w:t>-</w:t>
      </w:r>
      <w:r w:rsidR="008213D4">
        <w:rPr>
          <w:rFonts w:hint="eastAsia"/>
        </w:rPr>
        <w:t>1.</w:t>
      </w:r>
      <w:proofErr w:type="gramStart"/>
      <w:r w:rsidR="008213D4">
        <w:rPr>
          <w:rFonts w:hint="eastAsia"/>
        </w:rPr>
        <w:t>ipynb</w:t>
      </w:r>
      <w:proofErr w:type="gramEnd"/>
    </w:p>
    <w:p w:rsidR="00326E37" w:rsidRPr="002779A0" w:rsidRDefault="00326E37" w:rsidP="00326E37">
      <w:pPr>
        <w:spacing w:before="0"/>
      </w:pPr>
      <w:r w:rsidRPr="002779A0">
        <w:t>建立一維</w:t>
      </w:r>
      <w:r w:rsidRPr="002779A0">
        <w:t>NumPy Arrays</w:t>
      </w:r>
      <w:hyperlink r:id="rId43" w:anchor="建立一維NumPy-Arrays" w:history="1">
        <w:r w:rsidRPr="002779A0">
          <w:t>¶</w:t>
        </w:r>
      </w:hyperlink>
    </w:p>
    <w:p w:rsidR="00326E37" w:rsidRPr="002779A0" w:rsidRDefault="00326E37" w:rsidP="00326E37">
      <w:pPr>
        <w:spacing w:before="0"/>
      </w:pPr>
      <w:r w:rsidRPr="002779A0">
        <w:t>可以經由傳送串列</w:t>
      </w:r>
      <w:r w:rsidRPr="002779A0">
        <w:t>(list)</w:t>
      </w:r>
      <w:r w:rsidRPr="002779A0">
        <w:t>或元組</w:t>
      </w:r>
      <w:r w:rsidRPr="002779A0">
        <w:t>(tuple)</w:t>
      </w:r>
      <w:r w:rsidRPr="002779A0">
        <w:t>給</w:t>
      </w:r>
      <w:r w:rsidRPr="002779A0">
        <w:t>np.array</w:t>
      </w:r>
      <w:r w:rsidRPr="002779A0">
        <w:t>即可建立一維陣列</w:t>
      </w:r>
      <w:r w:rsidRPr="002779A0">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1</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import</w:t>
            </w:r>
            <w:r>
              <w:t xml:space="preserve"> </w:t>
            </w:r>
            <w:r w:rsidRPr="002779A0">
              <w:t>numpy</w:t>
            </w:r>
            <w:r>
              <w:t xml:space="preserve"> </w:t>
            </w:r>
            <w:r w:rsidRPr="002779A0">
              <w:t>as</w:t>
            </w:r>
            <w:r>
              <w:t xml:space="preserve"> </w:t>
            </w:r>
            <w:r w:rsidRPr="002779A0">
              <w:t>np</w:t>
            </w:r>
          </w:p>
          <w:p w:rsidR="00326E37" w:rsidRDefault="00326E37" w:rsidP="002301D2">
            <w:pPr>
              <w:pStyle w:val="C6"/>
            </w:pPr>
            <w:r w:rsidRPr="002779A0">
              <w:t>a</w:t>
            </w:r>
            <w:r>
              <w:t xml:space="preserve"> </w:t>
            </w:r>
            <w:r w:rsidRPr="002779A0">
              <w:t>=</w:t>
            </w:r>
            <w:r>
              <w:t xml:space="preserve"> </w:t>
            </w:r>
            <w:r w:rsidRPr="002779A0">
              <w:t>np.array([1,</w:t>
            </w:r>
            <w:r>
              <w:t xml:space="preserve"> </w:t>
            </w:r>
            <w:r w:rsidRPr="002779A0">
              <w:t>2,</w:t>
            </w:r>
            <w:r>
              <w:t xml:space="preserve"> </w:t>
            </w:r>
            <w:r w:rsidRPr="002779A0">
              <w:t>3,</w:t>
            </w:r>
            <w:r>
              <w:t xml:space="preserve"> </w:t>
            </w:r>
            <w:r w:rsidRPr="002779A0">
              <w:t>4])</w:t>
            </w:r>
          </w:p>
          <w:p w:rsidR="00326E37" w:rsidRDefault="00326E37" w:rsidP="002301D2">
            <w:pPr>
              <w:pStyle w:val="C6"/>
            </w:pPr>
            <w:r w:rsidRPr="002779A0">
              <w:t>b</w:t>
            </w:r>
            <w:r>
              <w:t xml:space="preserve"> </w:t>
            </w:r>
            <w:r w:rsidRPr="002779A0">
              <w:t>=</w:t>
            </w:r>
            <w:r>
              <w:t xml:space="preserve"> </w:t>
            </w:r>
            <w:r w:rsidRPr="002779A0">
              <w:t>np.array((1,</w:t>
            </w:r>
            <w:r>
              <w:t xml:space="preserve"> </w:t>
            </w:r>
            <w:r w:rsidRPr="002779A0">
              <w:t>2,</w:t>
            </w:r>
            <w:r>
              <w:t xml:space="preserve"> </w:t>
            </w:r>
            <w:r w:rsidRPr="002779A0">
              <w:t>3,</w:t>
            </w:r>
            <w:r>
              <w:t xml:space="preserve"> </w:t>
            </w:r>
            <w:r w:rsidRPr="002779A0">
              <w:t>4))</w:t>
            </w:r>
          </w:p>
          <w:p w:rsidR="00326E37" w:rsidRDefault="00326E37" w:rsidP="002301D2">
            <w:pPr>
              <w:pStyle w:val="C6"/>
            </w:pPr>
            <w:r w:rsidRPr="002779A0">
              <w:t>print(a)</w:t>
            </w:r>
          </w:p>
          <w:p w:rsidR="00326E37" w:rsidRPr="00A06E45" w:rsidRDefault="00326E37" w:rsidP="002301D2">
            <w:pPr>
              <w:pStyle w:val="C6"/>
            </w:pPr>
            <w:r w:rsidRPr="002779A0">
              <w:t>print(b)</w:t>
            </w:r>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1</w:t>
            </w:r>
            <w:r w:rsidRPr="00A06E45">
              <w:t>]</w:t>
            </w:r>
          </w:p>
        </w:tc>
        <w:tc>
          <w:tcPr>
            <w:tcW w:w="7241" w:type="dxa"/>
            <w:shd w:val="clear" w:color="auto" w:fill="auto"/>
          </w:tcPr>
          <w:p w:rsidR="00326E37" w:rsidRPr="00CF7A00" w:rsidRDefault="00326E37" w:rsidP="002301D2">
            <w:pPr>
              <w:pStyle w:val="C6"/>
            </w:pPr>
            <w:r w:rsidRPr="00CF7A00">
              <w:t>[1 2 3 4]</w:t>
            </w:r>
          </w:p>
          <w:p w:rsidR="00326E37" w:rsidRPr="00A06E45" w:rsidRDefault="00326E37" w:rsidP="002301D2">
            <w:pPr>
              <w:pStyle w:val="C6"/>
            </w:pPr>
            <w:r w:rsidRPr="00CF7A00">
              <w:t>[1 2 3 4]</w:t>
            </w:r>
          </w:p>
        </w:tc>
      </w:tr>
    </w:tbl>
    <w:p w:rsidR="00326E37" w:rsidRPr="002779A0" w:rsidRDefault="00326E37" w:rsidP="00326E37">
      <w:pPr>
        <w:spacing w:before="0"/>
      </w:pPr>
      <w:r w:rsidRPr="002779A0">
        <w:t>也可以透過</w:t>
      </w:r>
      <w:r w:rsidRPr="002779A0">
        <w:t>np.arange</w:t>
      </w:r>
      <w:r w:rsidRPr="002779A0">
        <w:t>建立一維</w:t>
      </w:r>
      <w:r w:rsidRPr="002779A0">
        <w:t>NumPy array</w:t>
      </w:r>
      <w:r w:rsidRPr="002779A0">
        <w:t>，其使用方式類似</w:t>
      </w:r>
      <w:r w:rsidRPr="002779A0">
        <w:t>Python</w:t>
      </w:r>
      <w:r w:rsidRPr="002779A0">
        <w:t>標準庫中的</w:t>
      </w:r>
      <w:r w:rsidRPr="002779A0">
        <w:t>range</w:t>
      </w:r>
      <w:r w:rsidRPr="002779A0">
        <w:t>，如下面實例可在</w:t>
      </w:r>
      <w:r w:rsidRPr="002779A0">
        <w:t>3-30(</w:t>
      </w:r>
      <w:r w:rsidRPr="002779A0">
        <w:t>包含</w:t>
      </w:r>
      <w:r w:rsidRPr="002779A0">
        <w:t>3</w:t>
      </w:r>
      <w:r w:rsidRPr="002779A0">
        <w:t>但不含</w:t>
      </w:r>
      <w:r w:rsidRPr="002779A0">
        <w:t>30)</w:t>
      </w:r>
      <w:r w:rsidRPr="002779A0">
        <w:t>間隔</w:t>
      </w:r>
      <w:r w:rsidRPr="002779A0">
        <w:t>3</w:t>
      </w:r>
      <w:r w:rsidRPr="002779A0">
        <w:t>建立一維陣列。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1040F3" w:rsidP="002301D2">
            <w:pPr>
              <w:pStyle w:val="C6"/>
            </w:pPr>
            <w:r>
              <w:t>In[]</w:t>
            </w:r>
            <w:r w:rsidR="00326E37" w:rsidRPr="00A06E45">
              <w:t>:</w:t>
            </w:r>
          </w:p>
        </w:tc>
        <w:tc>
          <w:tcPr>
            <w:tcW w:w="7241" w:type="dxa"/>
            <w:tcBorders>
              <w:bottom w:val="single" w:sz="4" w:space="0" w:color="7F7F7F"/>
            </w:tcBorders>
            <w:shd w:val="clear" w:color="auto" w:fill="EEEEEE"/>
          </w:tcPr>
          <w:p w:rsidR="00326E37" w:rsidRDefault="00326E37" w:rsidP="002301D2">
            <w:pPr>
              <w:pStyle w:val="C6"/>
            </w:pPr>
            <w:r w:rsidRPr="002779A0">
              <w:t>c</w:t>
            </w:r>
            <w:r>
              <w:t xml:space="preserve"> </w:t>
            </w:r>
            <w:r w:rsidRPr="002779A0">
              <w:t>=</w:t>
            </w:r>
            <w:r>
              <w:t xml:space="preserve"> </w:t>
            </w:r>
            <w:r w:rsidRPr="002779A0">
              <w:t>np.arange(3,</w:t>
            </w:r>
            <w:r>
              <w:t xml:space="preserve"> </w:t>
            </w:r>
            <w:r w:rsidRPr="002779A0">
              <w:t>30,</w:t>
            </w:r>
            <w:r>
              <w:t xml:space="preserve"> </w:t>
            </w:r>
            <w:r w:rsidRPr="002779A0">
              <w:t>3)</w:t>
            </w:r>
          </w:p>
          <w:p w:rsidR="00326E37" w:rsidRPr="00CF7A00" w:rsidRDefault="00326E37" w:rsidP="002301D2">
            <w:pPr>
              <w:pStyle w:val="C6"/>
            </w:pPr>
            <w:r w:rsidRPr="002779A0">
              <w:t>print(c)</w:t>
            </w:r>
          </w:p>
        </w:tc>
      </w:tr>
      <w:tr w:rsidR="00326E37" w:rsidRPr="00A06E45" w:rsidTr="002301D2">
        <w:tc>
          <w:tcPr>
            <w:tcW w:w="934" w:type="dxa"/>
            <w:shd w:val="clear" w:color="auto" w:fill="auto"/>
          </w:tcPr>
          <w:p w:rsidR="00326E37" w:rsidRPr="00A06E45" w:rsidRDefault="001040F3" w:rsidP="002301D2">
            <w:pPr>
              <w:pStyle w:val="C6"/>
            </w:pPr>
            <w:r>
              <w:rPr>
                <w:rFonts w:hint="eastAsia"/>
              </w:rPr>
              <w:lastRenderedPageBreak/>
              <w:t>Out[]</w:t>
            </w:r>
          </w:p>
        </w:tc>
        <w:tc>
          <w:tcPr>
            <w:tcW w:w="7241" w:type="dxa"/>
            <w:shd w:val="clear" w:color="auto" w:fill="auto"/>
          </w:tcPr>
          <w:p w:rsidR="00326E37" w:rsidRPr="00A06E45" w:rsidRDefault="00326E37" w:rsidP="002301D2">
            <w:pPr>
              <w:pStyle w:val="C6"/>
            </w:pPr>
            <w:r w:rsidRPr="00CF7A00">
              <w:t>[ 3  6  9 12 15 18 21 24 27]</w:t>
            </w:r>
          </w:p>
        </w:tc>
      </w:tr>
    </w:tbl>
    <w:p w:rsidR="00326E37" w:rsidRPr="002779A0" w:rsidRDefault="00326E37" w:rsidP="00326E37">
      <w:pPr>
        <w:spacing w:before="0"/>
      </w:pPr>
      <w:r w:rsidRPr="002779A0">
        <w:t xml:space="preserve">np.linspace </w:t>
      </w:r>
      <w:r w:rsidRPr="002779A0">
        <w:t>則可建立一個間隔相同的陣列，如下面實例可在</w:t>
      </w:r>
      <w:r w:rsidRPr="002779A0">
        <w:t>0-10</w:t>
      </w:r>
      <w:r w:rsidRPr="002779A0">
        <w:t>間建立有</w:t>
      </w:r>
      <w:r w:rsidRPr="002779A0">
        <w:t>5</w:t>
      </w:r>
      <w:r w:rsidRPr="002779A0">
        <w:t>個元素的陣列，間隔相同</w:t>
      </w:r>
      <w:r w:rsidRPr="002779A0">
        <w:t>(</w:t>
      </w:r>
      <w:proofErr w:type="gramStart"/>
      <w:r w:rsidRPr="002779A0">
        <w:t>均為</w:t>
      </w:r>
      <w:proofErr w:type="gramEnd"/>
      <w:r w:rsidRPr="002779A0">
        <w:t>2.5)</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3</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pi_steps</w:t>
            </w:r>
            <w:r>
              <w:t xml:space="preserve"> </w:t>
            </w:r>
            <w:r w:rsidRPr="002779A0">
              <w:t>=</w:t>
            </w:r>
            <w:r>
              <w:t xml:space="preserve"> </w:t>
            </w:r>
            <w:r w:rsidRPr="002779A0">
              <w:t>np.linspace(0,</w:t>
            </w:r>
            <w:r>
              <w:t xml:space="preserve"> </w:t>
            </w:r>
            <w:r w:rsidRPr="002779A0">
              <w:t>10,</w:t>
            </w:r>
            <w:r>
              <w:t xml:space="preserve"> </w:t>
            </w:r>
            <w:r w:rsidRPr="002779A0">
              <w:t>5)</w:t>
            </w:r>
          </w:p>
          <w:p w:rsidR="00326E37" w:rsidRPr="00CF7A00" w:rsidRDefault="00326E37" w:rsidP="002301D2">
            <w:pPr>
              <w:pStyle w:val="C6"/>
            </w:pPr>
            <w:r w:rsidRPr="002779A0">
              <w:t>print(pi_steps)</w:t>
            </w:r>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3</w:t>
            </w:r>
            <w:r w:rsidRPr="00A06E45">
              <w:t>]</w:t>
            </w:r>
          </w:p>
        </w:tc>
        <w:tc>
          <w:tcPr>
            <w:tcW w:w="7241" w:type="dxa"/>
            <w:shd w:val="clear" w:color="auto" w:fill="auto"/>
          </w:tcPr>
          <w:p w:rsidR="00326E37" w:rsidRPr="00A06E45" w:rsidRDefault="00326E37" w:rsidP="002301D2">
            <w:pPr>
              <w:pStyle w:val="C6"/>
            </w:pPr>
            <w:proofErr w:type="gramStart"/>
            <w:r w:rsidRPr="00CF7A00">
              <w:t>[ 0</w:t>
            </w:r>
            <w:proofErr w:type="gramEnd"/>
            <w:r w:rsidRPr="00CF7A00">
              <w:t>.   2.5  5.   7.5 10. ]</w:t>
            </w:r>
          </w:p>
        </w:tc>
      </w:tr>
    </w:tbl>
    <w:p w:rsidR="00326E37" w:rsidRPr="002779A0" w:rsidRDefault="00326E37" w:rsidP="00326E37">
      <w:pPr>
        <w:spacing w:before="0"/>
      </w:pPr>
      <w:r w:rsidRPr="002779A0">
        <w:t>一維陣列以索引</w:t>
      </w:r>
      <w:r w:rsidRPr="002779A0">
        <w:t>(Index)</w:t>
      </w:r>
      <w:r w:rsidRPr="002779A0">
        <w:t>存取元素</w:t>
      </w:r>
      <w:hyperlink r:id="rId44" w:anchor="一維陣列以索引(Index)存取元素" w:history="1">
        <w:r w:rsidRPr="002779A0">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4</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print(c)</w:t>
            </w:r>
          </w:p>
          <w:p w:rsidR="00326E37" w:rsidRDefault="00326E37" w:rsidP="002301D2">
            <w:pPr>
              <w:pStyle w:val="C6"/>
            </w:pPr>
            <w:r w:rsidRPr="002779A0">
              <w:t>print(c[0])</w:t>
            </w:r>
            <w:r>
              <w:t xml:space="preserve">  </w:t>
            </w:r>
            <w:r w:rsidRPr="002779A0">
              <w:t xml:space="preserve"># </w:t>
            </w:r>
            <w:r w:rsidRPr="002779A0">
              <w:t>取得在</w:t>
            </w:r>
            <w:r w:rsidRPr="002779A0">
              <w:t>index</w:t>
            </w:r>
            <w:r w:rsidRPr="002779A0">
              <w:t>位置</w:t>
            </w:r>
            <w:r w:rsidRPr="002779A0">
              <w:t>0</w:t>
            </w:r>
            <w:r w:rsidRPr="002779A0">
              <w:t>的元素</w:t>
            </w:r>
          </w:p>
          <w:p w:rsidR="00326E37" w:rsidRDefault="00326E37" w:rsidP="002301D2">
            <w:pPr>
              <w:pStyle w:val="C6"/>
            </w:pPr>
            <w:r w:rsidRPr="002779A0">
              <w:t>print(c[1])</w:t>
            </w:r>
            <w:r>
              <w:t xml:space="preserve">  </w:t>
            </w:r>
            <w:r w:rsidRPr="002779A0">
              <w:t xml:space="preserve"># </w:t>
            </w:r>
            <w:r w:rsidRPr="002779A0">
              <w:t>取得在</w:t>
            </w:r>
            <w:r w:rsidRPr="002779A0">
              <w:t>index</w:t>
            </w:r>
            <w:r w:rsidRPr="002779A0">
              <w:t>位置</w:t>
            </w:r>
            <w:r w:rsidRPr="002779A0">
              <w:t>1</w:t>
            </w:r>
            <w:r w:rsidRPr="002779A0">
              <w:t>的元素</w:t>
            </w:r>
          </w:p>
          <w:p w:rsidR="00326E37" w:rsidRDefault="00326E37" w:rsidP="002301D2">
            <w:pPr>
              <w:pStyle w:val="C6"/>
            </w:pPr>
            <w:r w:rsidRPr="002779A0">
              <w:t>print(c[2:6])</w:t>
            </w:r>
            <w:r>
              <w:t xml:space="preserve">  </w:t>
            </w:r>
            <w:r w:rsidRPr="002779A0">
              <w:t xml:space="preserve"># </w:t>
            </w:r>
            <w:r w:rsidRPr="002779A0">
              <w:t>取得在</w:t>
            </w:r>
            <w:r w:rsidRPr="002779A0">
              <w:t>index</w:t>
            </w:r>
            <w:r w:rsidRPr="002779A0">
              <w:t>位置</w:t>
            </w:r>
            <w:r w:rsidRPr="002779A0">
              <w:t>2-5(</w:t>
            </w:r>
            <w:r w:rsidRPr="002779A0">
              <w:t>包含</w:t>
            </w:r>
            <w:r w:rsidRPr="002779A0">
              <w:t>2</w:t>
            </w:r>
            <w:r w:rsidRPr="002779A0">
              <w:t>但不含</w:t>
            </w:r>
            <w:r w:rsidRPr="002779A0">
              <w:t>6)</w:t>
            </w:r>
            <w:r w:rsidRPr="002779A0">
              <w:t>的子陣列</w:t>
            </w:r>
            <w:r w:rsidRPr="002779A0">
              <w:t>(subarray)</w:t>
            </w:r>
          </w:p>
          <w:p w:rsidR="00326E37" w:rsidRPr="00CF7A00" w:rsidRDefault="00326E37" w:rsidP="002301D2">
            <w:pPr>
              <w:pStyle w:val="C6"/>
            </w:pPr>
            <w:r w:rsidRPr="002779A0">
              <w:t>print(c[1:-1:2])</w:t>
            </w:r>
            <w:r>
              <w:t xml:space="preserve">  </w:t>
            </w:r>
            <w:r w:rsidRPr="002779A0">
              <w:t xml:space="preserve"># </w:t>
            </w:r>
            <w:r w:rsidRPr="002779A0">
              <w:t>取得陣列</w:t>
            </w:r>
            <w:r w:rsidRPr="002779A0">
              <w:t>c</w:t>
            </w:r>
            <w:r w:rsidRPr="002779A0">
              <w:t>中</w:t>
            </w:r>
            <w:r w:rsidRPr="002779A0">
              <w:t>index</w:t>
            </w:r>
            <w:r w:rsidRPr="002779A0">
              <w:t>位置</w:t>
            </w:r>
            <w:r w:rsidRPr="002779A0">
              <w:t>1,3,5,..(</w:t>
            </w:r>
            <w:r w:rsidRPr="002779A0">
              <w:t>各間隔</w:t>
            </w:r>
            <w:r w:rsidRPr="002779A0">
              <w:t>1</w:t>
            </w:r>
            <w:r w:rsidRPr="002779A0">
              <w:t>個元素來選取</w:t>
            </w:r>
            <w:r w:rsidRPr="002779A0">
              <w:t>)</w:t>
            </w:r>
            <w:r w:rsidRPr="002779A0">
              <w:t>的子陣列</w:t>
            </w:r>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4</w:t>
            </w:r>
            <w:r w:rsidRPr="00A06E45">
              <w:t>]</w:t>
            </w:r>
          </w:p>
        </w:tc>
        <w:tc>
          <w:tcPr>
            <w:tcW w:w="7241" w:type="dxa"/>
            <w:shd w:val="clear" w:color="auto" w:fill="auto"/>
          </w:tcPr>
          <w:p w:rsidR="00326E37" w:rsidRPr="00CF7A00" w:rsidRDefault="00326E37" w:rsidP="002301D2">
            <w:pPr>
              <w:pStyle w:val="C6"/>
            </w:pPr>
            <w:r w:rsidRPr="00CF7A00">
              <w:t>[ 3  6  9 12 15 18 21 24 27]</w:t>
            </w:r>
          </w:p>
          <w:p w:rsidR="00326E37" w:rsidRPr="00CF7A00" w:rsidRDefault="00326E37" w:rsidP="002301D2">
            <w:pPr>
              <w:pStyle w:val="C6"/>
            </w:pPr>
            <w:r w:rsidRPr="00CF7A00">
              <w:t>3</w:t>
            </w:r>
          </w:p>
          <w:p w:rsidR="00326E37" w:rsidRPr="00CF7A00" w:rsidRDefault="00326E37" w:rsidP="002301D2">
            <w:pPr>
              <w:pStyle w:val="C6"/>
            </w:pPr>
            <w:r w:rsidRPr="00CF7A00">
              <w:t>6</w:t>
            </w:r>
          </w:p>
          <w:p w:rsidR="00326E37" w:rsidRPr="00CF7A00" w:rsidRDefault="00326E37" w:rsidP="002301D2">
            <w:pPr>
              <w:pStyle w:val="C6"/>
            </w:pPr>
            <w:r w:rsidRPr="00CF7A00">
              <w:t>[ 9 12 15 18]</w:t>
            </w:r>
          </w:p>
          <w:p w:rsidR="00326E37" w:rsidRPr="00A06E45" w:rsidRDefault="00326E37" w:rsidP="002301D2">
            <w:pPr>
              <w:pStyle w:val="C6"/>
            </w:pPr>
            <w:r w:rsidRPr="00CF7A00">
              <w:t>[ 6 12 18 24]</w:t>
            </w:r>
          </w:p>
        </w:tc>
      </w:tr>
    </w:tbl>
    <w:p w:rsidR="00326E37" w:rsidRPr="002779A0" w:rsidRDefault="00326E37" w:rsidP="00326E37">
      <w:pPr>
        <w:spacing w:before="0"/>
      </w:pPr>
      <w:r w:rsidRPr="002779A0">
        <w:t>多維陣列</w:t>
      </w:r>
      <w:r w:rsidRPr="002779A0">
        <w:t>(multi-dimensional arrays)</w:t>
      </w:r>
      <w:hyperlink r:id="rId45" w:anchor="多維陣列(multi-dimensional-arrays)" w:history="1">
        <w:r w:rsidRPr="002779A0">
          <w:t>¶</w:t>
        </w:r>
      </w:hyperlink>
    </w:p>
    <w:p w:rsidR="00326E37" w:rsidRPr="002779A0" w:rsidRDefault="00326E37" w:rsidP="00326E37">
      <w:pPr>
        <w:spacing w:before="0"/>
      </w:pPr>
      <w:r w:rsidRPr="002779A0">
        <w:t>可以經由直接傳送多維串列</w:t>
      </w:r>
      <w:r w:rsidRPr="002779A0">
        <w:t>(list)</w:t>
      </w:r>
      <w:r w:rsidRPr="002779A0">
        <w:t>給</w:t>
      </w:r>
      <w:r w:rsidRPr="002779A0">
        <w:t>np.array</w:t>
      </w:r>
      <w:r w:rsidRPr="002779A0">
        <w:t>即可建立多維陣列，接著可以透過</w:t>
      </w:r>
      <w:r w:rsidRPr="002779A0">
        <w:t>np.shape</w:t>
      </w:r>
      <w:r w:rsidRPr="002779A0">
        <w:t>取得其外形</w:t>
      </w:r>
      <w:r w:rsidRPr="002779A0">
        <w:t>(shape)</w:t>
      </w:r>
      <w:r w:rsidRPr="002779A0">
        <w:t>。如下面實例中</w:t>
      </w:r>
      <w:r w:rsidRPr="002779A0">
        <w:t>two_dim</w:t>
      </w:r>
      <w:r w:rsidRPr="002779A0">
        <w:t>為</w:t>
      </w:r>
      <w:r w:rsidRPr="002779A0">
        <w:t>2X3</w:t>
      </w:r>
      <w:r w:rsidRPr="002779A0">
        <w:t>陣列</w:t>
      </w:r>
      <w:r w:rsidRPr="002779A0">
        <w:t>(2</w:t>
      </w:r>
      <w:r w:rsidRPr="002779A0">
        <w:t>列</w:t>
      </w:r>
      <w:r w:rsidRPr="002779A0">
        <w:t>3</w:t>
      </w:r>
      <w:r w:rsidRPr="002779A0">
        <w:t>行</w:t>
      </w:r>
      <w:r w:rsidRPr="002779A0">
        <w:t>)</w:t>
      </w:r>
      <w:r w:rsidRPr="002779A0">
        <w:t>；</w:t>
      </w:r>
      <w:r w:rsidRPr="002779A0">
        <w:t>three_dim</w:t>
      </w:r>
      <w:r w:rsidRPr="002779A0">
        <w:t>則為</w:t>
      </w:r>
      <w:r w:rsidRPr="002779A0">
        <w:t>2X3X4</w:t>
      </w:r>
      <w:r w:rsidRPr="002779A0">
        <w:t>陣列：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5</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two_dim</w:t>
            </w:r>
            <w:r>
              <w:t xml:space="preserve"> </w:t>
            </w:r>
            <w:r w:rsidRPr="002779A0">
              <w:t>=</w:t>
            </w:r>
            <w:r>
              <w:t xml:space="preserve"> </w:t>
            </w:r>
            <w:r w:rsidRPr="002779A0">
              <w:t>np.array([[</w:t>
            </w:r>
            <w:r>
              <w:t xml:space="preserve"> </w:t>
            </w:r>
            <w:r w:rsidRPr="002779A0">
              <w:t>1,</w:t>
            </w:r>
            <w:r>
              <w:t xml:space="preserve">  </w:t>
            </w:r>
            <w:r w:rsidRPr="002779A0">
              <w:t>2,</w:t>
            </w:r>
            <w:r>
              <w:t xml:space="preserve">  </w:t>
            </w:r>
            <w:r w:rsidRPr="002779A0">
              <w:t>3,</w:t>
            </w:r>
            <w:r>
              <w:t xml:space="preserve">  </w:t>
            </w:r>
            <w:r w:rsidRPr="002779A0">
              <w:t>4],</w:t>
            </w:r>
          </w:p>
          <w:p w:rsidR="00326E37" w:rsidRDefault="00326E37" w:rsidP="002301D2">
            <w:pPr>
              <w:pStyle w:val="C6"/>
            </w:pPr>
            <w:r>
              <w:t xml:space="preserve">                    </w:t>
            </w:r>
            <w:r w:rsidRPr="002779A0">
              <w:t>[</w:t>
            </w:r>
            <w:r>
              <w:t xml:space="preserve"> </w:t>
            </w:r>
            <w:r w:rsidRPr="002779A0">
              <w:t>5,</w:t>
            </w:r>
            <w:r>
              <w:t xml:space="preserve">  </w:t>
            </w:r>
            <w:r w:rsidRPr="002779A0">
              <w:t>6,</w:t>
            </w:r>
            <w:r>
              <w:t xml:space="preserve">  </w:t>
            </w:r>
            <w:r w:rsidRPr="002779A0">
              <w:t>7,</w:t>
            </w:r>
            <w:r>
              <w:t xml:space="preserve">  </w:t>
            </w:r>
            <w:r w:rsidRPr="002779A0">
              <w:t>8],</w:t>
            </w:r>
          </w:p>
          <w:p w:rsidR="00326E37" w:rsidRDefault="00326E37" w:rsidP="002301D2">
            <w:pPr>
              <w:pStyle w:val="C6"/>
            </w:pPr>
            <w:r>
              <w:t xml:space="preserve">                    </w:t>
            </w:r>
            <w:r w:rsidRPr="002779A0">
              <w:t>[</w:t>
            </w:r>
            <w:r>
              <w:t xml:space="preserve"> </w:t>
            </w:r>
            <w:r w:rsidRPr="002779A0">
              <w:t>9,</w:t>
            </w:r>
            <w:r>
              <w:t xml:space="preserve"> </w:t>
            </w:r>
            <w:r w:rsidRPr="002779A0">
              <w:t>10,</w:t>
            </w:r>
            <w:r>
              <w:t xml:space="preserve"> </w:t>
            </w:r>
            <w:r w:rsidRPr="002779A0">
              <w:t>11,</w:t>
            </w:r>
            <w:r>
              <w:t xml:space="preserve"> </w:t>
            </w:r>
            <w:r w:rsidRPr="002779A0">
              <w:t>12]])</w:t>
            </w:r>
          </w:p>
          <w:p w:rsidR="00326E37" w:rsidRDefault="00326E37" w:rsidP="002301D2">
            <w:pPr>
              <w:pStyle w:val="C6"/>
            </w:pPr>
            <w:r w:rsidRPr="002779A0">
              <w:t>three_dim</w:t>
            </w:r>
            <w:r>
              <w:t xml:space="preserve"> </w:t>
            </w:r>
            <w:r w:rsidRPr="002779A0">
              <w:t>=</w:t>
            </w:r>
            <w:r>
              <w:t xml:space="preserve"> </w:t>
            </w:r>
            <w:r w:rsidRPr="002779A0">
              <w:t>np.array([[[</w:t>
            </w:r>
            <w:r>
              <w:t xml:space="preserve"> </w:t>
            </w:r>
            <w:r w:rsidRPr="002779A0">
              <w:t>1,</w:t>
            </w:r>
            <w:r>
              <w:t xml:space="preserve">  </w:t>
            </w:r>
            <w:r w:rsidRPr="002779A0">
              <w:t>2,</w:t>
            </w:r>
            <w:r>
              <w:t xml:space="preserve">  </w:t>
            </w:r>
            <w:r w:rsidRPr="002779A0">
              <w:t>3,</w:t>
            </w:r>
            <w:r>
              <w:t xml:space="preserve">  </w:t>
            </w:r>
            <w:r w:rsidRPr="002779A0">
              <w:t>4],</w:t>
            </w:r>
          </w:p>
          <w:p w:rsidR="00326E37" w:rsidRDefault="00326E37" w:rsidP="002301D2">
            <w:pPr>
              <w:pStyle w:val="C6"/>
            </w:pPr>
            <w:r>
              <w:t xml:space="preserve">                       </w:t>
            </w:r>
            <w:r w:rsidRPr="002779A0">
              <w:t>[</w:t>
            </w:r>
            <w:r>
              <w:t xml:space="preserve"> </w:t>
            </w:r>
            <w:r w:rsidRPr="002779A0">
              <w:t>5,</w:t>
            </w:r>
            <w:r>
              <w:t xml:space="preserve">  </w:t>
            </w:r>
            <w:r w:rsidRPr="002779A0">
              <w:t>6,</w:t>
            </w:r>
            <w:r>
              <w:t xml:space="preserve">  </w:t>
            </w:r>
            <w:r w:rsidRPr="002779A0">
              <w:t>7,</w:t>
            </w:r>
            <w:r>
              <w:t xml:space="preserve">  </w:t>
            </w:r>
            <w:r w:rsidRPr="002779A0">
              <w:t>8],</w:t>
            </w:r>
          </w:p>
          <w:p w:rsidR="00326E37" w:rsidRDefault="00326E37" w:rsidP="002301D2">
            <w:pPr>
              <w:pStyle w:val="C6"/>
            </w:pPr>
            <w:r>
              <w:t xml:space="preserve">                       </w:t>
            </w:r>
            <w:r w:rsidRPr="002779A0">
              <w:t>[</w:t>
            </w:r>
            <w:r>
              <w:t xml:space="preserve"> </w:t>
            </w:r>
            <w:r w:rsidRPr="002779A0">
              <w:t>9,</w:t>
            </w:r>
            <w:r>
              <w:t xml:space="preserve"> </w:t>
            </w:r>
            <w:r w:rsidRPr="002779A0">
              <w:t>10,</w:t>
            </w:r>
            <w:r>
              <w:t xml:space="preserve"> </w:t>
            </w:r>
            <w:r w:rsidRPr="002779A0">
              <w:t>11,</w:t>
            </w:r>
            <w:r>
              <w:t xml:space="preserve"> </w:t>
            </w:r>
            <w:r w:rsidRPr="002779A0">
              <w:t>12]],</w:t>
            </w:r>
          </w:p>
          <w:p w:rsidR="00326E37" w:rsidRDefault="00326E37" w:rsidP="002301D2">
            <w:pPr>
              <w:pStyle w:val="C6"/>
            </w:pPr>
            <w:r>
              <w:t xml:space="preserve">                      </w:t>
            </w:r>
            <w:r w:rsidRPr="002779A0">
              <w:t>[[13,</w:t>
            </w:r>
            <w:r>
              <w:t xml:space="preserve"> </w:t>
            </w:r>
            <w:r w:rsidRPr="002779A0">
              <w:t>14,</w:t>
            </w:r>
            <w:r>
              <w:t xml:space="preserve"> </w:t>
            </w:r>
            <w:r w:rsidRPr="002779A0">
              <w:t>15,</w:t>
            </w:r>
            <w:r>
              <w:t xml:space="preserve"> </w:t>
            </w:r>
            <w:r w:rsidRPr="002779A0">
              <w:t>16],</w:t>
            </w:r>
          </w:p>
          <w:p w:rsidR="00326E37" w:rsidRDefault="00326E37" w:rsidP="002301D2">
            <w:pPr>
              <w:pStyle w:val="C6"/>
            </w:pPr>
            <w:r>
              <w:t xml:space="preserve">                       </w:t>
            </w:r>
            <w:r w:rsidRPr="002779A0">
              <w:t>[17,</w:t>
            </w:r>
            <w:r>
              <w:t xml:space="preserve"> </w:t>
            </w:r>
            <w:r w:rsidRPr="002779A0">
              <w:t>18,</w:t>
            </w:r>
            <w:r>
              <w:t xml:space="preserve"> </w:t>
            </w:r>
            <w:r w:rsidRPr="002779A0">
              <w:t>19,</w:t>
            </w:r>
            <w:r>
              <w:t xml:space="preserve"> </w:t>
            </w:r>
            <w:r w:rsidRPr="002779A0">
              <w:t>20],</w:t>
            </w:r>
          </w:p>
          <w:p w:rsidR="00326E37" w:rsidRDefault="00326E37" w:rsidP="002301D2">
            <w:pPr>
              <w:pStyle w:val="C6"/>
            </w:pPr>
            <w:r>
              <w:t xml:space="preserve">                       </w:t>
            </w:r>
            <w:r w:rsidRPr="002779A0">
              <w:t>[21,</w:t>
            </w:r>
            <w:r>
              <w:t xml:space="preserve"> </w:t>
            </w:r>
            <w:r w:rsidRPr="002779A0">
              <w:t>22,</w:t>
            </w:r>
            <w:r>
              <w:t xml:space="preserve"> </w:t>
            </w:r>
            <w:r w:rsidRPr="002779A0">
              <w:t>23,</w:t>
            </w:r>
            <w:r>
              <w:t xml:space="preserve"> </w:t>
            </w:r>
            <w:r w:rsidRPr="002779A0">
              <w:t>24]]])</w:t>
            </w:r>
          </w:p>
          <w:p w:rsidR="00326E37" w:rsidRDefault="00326E37" w:rsidP="002301D2">
            <w:pPr>
              <w:pStyle w:val="C6"/>
            </w:pPr>
            <w:r w:rsidRPr="002779A0">
              <w:t>print(two_dim.shape)</w:t>
            </w:r>
          </w:p>
          <w:p w:rsidR="00326E37" w:rsidRPr="00A06E45" w:rsidRDefault="00326E37" w:rsidP="002301D2">
            <w:pPr>
              <w:pStyle w:val="C6"/>
            </w:pPr>
            <w:r w:rsidRPr="002779A0">
              <w:t>print(three_dim.shape)</w:t>
            </w:r>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5</w:t>
            </w:r>
            <w:r w:rsidRPr="00A06E45">
              <w:t>]</w:t>
            </w:r>
          </w:p>
        </w:tc>
        <w:tc>
          <w:tcPr>
            <w:tcW w:w="7241" w:type="dxa"/>
            <w:shd w:val="clear" w:color="auto" w:fill="auto"/>
          </w:tcPr>
          <w:p w:rsidR="00326E37" w:rsidRPr="00CF7A00" w:rsidRDefault="00326E37" w:rsidP="002301D2">
            <w:pPr>
              <w:pStyle w:val="C6"/>
            </w:pPr>
            <w:r w:rsidRPr="00CF7A00">
              <w:t>(3, 4)</w:t>
            </w:r>
          </w:p>
          <w:p w:rsidR="00326E37" w:rsidRPr="00A06E45" w:rsidRDefault="00326E37" w:rsidP="002301D2">
            <w:pPr>
              <w:pStyle w:val="C6"/>
            </w:pPr>
            <w:r w:rsidRPr="00CF7A00">
              <w:lastRenderedPageBreak/>
              <w:t>(2, 3, 4)</w:t>
            </w:r>
          </w:p>
        </w:tc>
      </w:tr>
    </w:tbl>
    <w:p w:rsidR="00326E37" w:rsidRPr="002779A0" w:rsidRDefault="00326E37" w:rsidP="00326E37">
      <w:pPr>
        <w:spacing w:before="0"/>
      </w:pPr>
      <w:r w:rsidRPr="002779A0">
        <w:lastRenderedPageBreak/>
        <w:t>也可以建立一維陣列，接著利用</w:t>
      </w:r>
      <w:r w:rsidRPr="002779A0">
        <w:t>numpy</w:t>
      </w:r>
      <w:r w:rsidRPr="002779A0">
        <w:t>的</w:t>
      </w:r>
      <w:r w:rsidRPr="002779A0">
        <w:t>reshape</w:t>
      </w:r>
      <w:r w:rsidRPr="002779A0">
        <w:t>可以轉為所需要的各種外形。如下面實例中，</w:t>
      </w:r>
      <w:r w:rsidRPr="002779A0">
        <w:t>a</w:t>
      </w:r>
      <w:r w:rsidRPr="002779A0">
        <w:t>原為</w:t>
      </w:r>
      <w:r w:rsidRPr="002779A0">
        <w:t>1X25</w:t>
      </w:r>
      <w:r w:rsidRPr="002779A0">
        <w:t>陣列，可以</w:t>
      </w:r>
      <w:r w:rsidRPr="002779A0">
        <w:t>reshape</w:t>
      </w:r>
      <w:r w:rsidRPr="002779A0">
        <w:t>為</w:t>
      </w:r>
      <w:r w:rsidRPr="002779A0">
        <w:t>5X5</w:t>
      </w:r>
      <w:r w:rsidRPr="002779A0">
        <w:t>陣列；也可以直接建立陣列後呼叫</w:t>
      </w:r>
      <w:r w:rsidRPr="002779A0">
        <w:t>reshape</w:t>
      </w:r>
      <w:r w:rsidRPr="002779A0">
        <w:t>方法轉為</w:t>
      </w:r>
      <w:r w:rsidRPr="002779A0">
        <w:t>3X4</w:t>
      </w:r>
      <w:r w:rsidRPr="002779A0">
        <w:t>陣列。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6</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a</w:t>
            </w:r>
            <w:r>
              <w:t xml:space="preserve"> </w:t>
            </w:r>
            <w:r w:rsidRPr="002779A0">
              <w:t>=</w:t>
            </w:r>
            <w:r>
              <w:t xml:space="preserve"> </w:t>
            </w:r>
            <w:r w:rsidRPr="002779A0">
              <w:t>np.arange(1,</w:t>
            </w:r>
            <w:r>
              <w:t xml:space="preserve"> </w:t>
            </w:r>
            <w:r w:rsidRPr="002779A0">
              <w:t>26).reshape(5,</w:t>
            </w:r>
            <w:r>
              <w:t xml:space="preserve"> </w:t>
            </w:r>
            <w:r w:rsidRPr="002779A0">
              <w:t>5)</w:t>
            </w:r>
          </w:p>
          <w:p w:rsidR="00326E37" w:rsidRDefault="00326E37" w:rsidP="002301D2">
            <w:pPr>
              <w:pStyle w:val="C6"/>
            </w:pPr>
            <w:r w:rsidRPr="002779A0">
              <w:t>print(a.shape)</w:t>
            </w:r>
          </w:p>
          <w:p w:rsidR="00326E37" w:rsidRDefault="00326E37" w:rsidP="002301D2">
            <w:pPr>
              <w:pStyle w:val="C6"/>
            </w:pPr>
            <w:r w:rsidRPr="002779A0">
              <w:t>print(a)</w:t>
            </w:r>
          </w:p>
          <w:p w:rsidR="00326E37" w:rsidRDefault="00326E37" w:rsidP="002301D2">
            <w:pPr>
              <w:pStyle w:val="C6"/>
            </w:pPr>
            <w:r w:rsidRPr="002779A0">
              <w:t>print(a[2,</w:t>
            </w:r>
            <w:r>
              <w:t xml:space="preserve"> </w:t>
            </w:r>
            <w:r w:rsidRPr="002779A0">
              <w:t>4])</w:t>
            </w:r>
          </w:p>
          <w:p w:rsidR="00326E37" w:rsidRDefault="00326E37" w:rsidP="002301D2">
            <w:pPr>
              <w:pStyle w:val="C6"/>
            </w:pPr>
            <w:r w:rsidRPr="002779A0">
              <w:t>print(a.shape)</w:t>
            </w:r>
          </w:p>
          <w:p w:rsidR="00326E37" w:rsidRPr="00A06E45" w:rsidRDefault="00326E37" w:rsidP="002301D2">
            <w:pPr>
              <w:pStyle w:val="C6"/>
            </w:pPr>
            <w:r w:rsidRPr="002779A0">
              <w:t>np.arange(12).reshape(3,</w:t>
            </w:r>
            <w:r>
              <w:t xml:space="preserve"> </w:t>
            </w:r>
            <w:r w:rsidRPr="002779A0">
              <w:t>4)</w:t>
            </w:r>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6</w:t>
            </w:r>
            <w:r w:rsidRPr="00A06E45">
              <w:t>]</w:t>
            </w:r>
          </w:p>
        </w:tc>
        <w:tc>
          <w:tcPr>
            <w:tcW w:w="7241" w:type="dxa"/>
            <w:shd w:val="clear" w:color="auto" w:fill="auto"/>
          </w:tcPr>
          <w:p w:rsidR="00326E37" w:rsidRPr="00CF7A00" w:rsidRDefault="00326E37" w:rsidP="002301D2">
            <w:pPr>
              <w:pStyle w:val="C6"/>
            </w:pPr>
            <w:r w:rsidRPr="00CF7A00">
              <w:t>[[ 1  2  3  4  5]</w:t>
            </w:r>
          </w:p>
          <w:p w:rsidR="00326E37" w:rsidRPr="00CF7A00" w:rsidRDefault="00326E37" w:rsidP="002301D2">
            <w:pPr>
              <w:pStyle w:val="C6"/>
            </w:pPr>
            <w:r w:rsidRPr="00CF7A00">
              <w:t xml:space="preserve"> [ 6  7  8  9 10]</w:t>
            </w:r>
          </w:p>
          <w:p w:rsidR="00326E37" w:rsidRPr="00CF7A00" w:rsidRDefault="00326E37" w:rsidP="002301D2">
            <w:pPr>
              <w:pStyle w:val="C6"/>
            </w:pPr>
            <w:r w:rsidRPr="00CF7A00">
              <w:t xml:space="preserve"> [11 12 13 14 15]</w:t>
            </w:r>
          </w:p>
          <w:p w:rsidR="00326E37" w:rsidRPr="00CF7A00" w:rsidRDefault="00326E37" w:rsidP="002301D2">
            <w:pPr>
              <w:pStyle w:val="C6"/>
            </w:pPr>
            <w:r w:rsidRPr="00CF7A00">
              <w:t xml:space="preserve"> [16 17 18 19 20]</w:t>
            </w:r>
          </w:p>
          <w:p w:rsidR="00326E37" w:rsidRPr="00CF7A00" w:rsidRDefault="00326E37" w:rsidP="002301D2">
            <w:pPr>
              <w:pStyle w:val="C6"/>
            </w:pPr>
            <w:r w:rsidRPr="00CF7A00">
              <w:t xml:space="preserve"> [21 22 23 24 25]]</w:t>
            </w:r>
          </w:p>
          <w:p w:rsidR="00326E37" w:rsidRPr="00CF7A00" w:rsidRDefault="00326E37" w:rsidP="002301D2">
            <w:pPr>
              <w:pStyle w:val="C6"/>
            </w:pPr>
            <w:r w:rsidRPr="00CF7A00">
              <w:t>15</w:t>
            </w:r>
          </w:p>
          <w:p w:rsidR="00326E37" w:rsidRPr="00CF7A00" w:rsidRDefault="00326E37" w:rsidP="002301D2">
            <w:pPr>
              <w:pStyle w:val="C6"/>
            </w:pPr>
            <w:r w:rsidRPr="00CF7A00">
              <w:t>(5, 5)</w:t>
            </w:r>
          </w:p>
          <w:p w:rsidR="00326E37" w:rsidRPr="00CF7A00" w:rsidRDefault="00326E37" w:rsidP="002301D2">
            <w:pPr>
              <w:pStyle w:val="C6"/>
            </w:pPr>
            <w:r w:rsidRPr="00CF7A00">
              <w:t>array([[ 0,  1,  2,  3],</w:t>
            </w:r>
          </w:p>
          <w:p w:rsidR="00326E37" w:rsidRPr="00CF7A00" w:rsidRDefault="00326E37" w:rsidP="002301D2">
            <w:pPr>
              <w:pStyle w:val="C6"/>
            </w:pPr>
            <w:r w:rsidRPr="00CF7A00">
              <w:t xml:space="preserve">       [ 4,  5,  6,  7],</w:t>
            </w:r>
          </w:p>
          <w:p w:rsidR="00326E37" w:rsidRPr="00A06E45" w:rsidRDefault="00326E37" w:rsidP="002301D2">
            <w:pPr>
              <w:pStyle w:val="C6"/>
            </w:pPr>
            <w:r w:rsidRPr="00CF7A00">
              <w:t xml:space="preserve">       [ 8,  9, 10, 11]])</w:t>
            </w:r>
          </w:p>
        </w:tc>
      </w:tr>
    </w:tbl>
    <w:p w:rsidR="00326E37" w:rsidRPr="002779A0" w:rsidRDefault="00326E37" w:rsidP="00326E37">
      <w:pPr>
        <w:spacing w:before="0"/>
      </w:pPr>
      <w:r w:rsidRPr="002779A0">
        <w:t>多維陣列以</w:t>
      </w:r>
      <w:r w:rsidRPr="002779A0">
        <w:t>Index</w:t>
      </w:r>
      <w:r w:rsidRPr="002779A0">
        <w:t>存取元素</w:t>
      </w:r>
      <w:hyperlink r:id="rId46" w:anchor="多維陣列以Index存取元素" w:history="1">
        <w:r w:rsidRPr="002779A0">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7</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a</w:t>
            </w:r>
            <w:r>
              <w:t xml:space="preserve"> </w:t>
            </w:r>
            <w:r w:rsidRPr="002779A0">
              <w:t>=</w:t>
            </w:r>
            <w:r>
              <w:t xml:space="preserve"> </w:t>
            </w:r>
            <w:r w:rsidRPr="002779A0">
              <w:t>np.arange(1,</w:t>
            </w:r>
            <w:r>
              <w:t xml:space="preserve"> </w:t>
            </w:r>
            <w:r w:rsidRPr="002779A0">
              <w:t>26).reshape(5,</w:t>
            </w:r>
            <w:r>
              <w:t xml:space="preserve"> </w:t>
            </w:r>
            <w:r w:rsidRPr="002779A0">
              <w:t>5)</w:t>
            </w:r>
          </w:p>
          <w:p w:rsidR="00326E37" w:rsidRDefault="00326E37" w:rsidP="002301D2">
            <w:pPr>
              <w:pStyle w:val="C6"/>
            </w:pPr>
            <w:r w:rsidRPr="002779A0">
              <w:t>print(a)</w:t>
            </w:r>
          </w:p>
          <w:p w:rsidR="00326E37" w:rsidRDefault="00326E37" w:rsidP="002301D2">
            <w:pPr>
              <w:pStyle w:val="C6"/>
            </w:pPr>
            <w:r w:rsidRPr="002779A0">
              <w:t>print(a[0,</w:t>
            </w:r>
            <w:r>
              <w:t xml:space="preserve"> </w:t>
            </w:r>
            <w:r w:rsidRPr="002779A0">
              <w:t>1:4])</w:t>
            </w:r>
            <w:r>
              <w:t xml:space="preserve">  </w:t>
            </w:r>
            <w:r w:rsidRPr="002779A0">
              <w:t xml:space="preserve"># </w:t>
            </w:r>
            <w:r w:rsidRPr="002779A0">
              <w:t>獲取由</w:t>
            </w:r>
            <w:r w:rsidRPr="002779A0">
              <w:t>row 0(</w:t>
            </w:r>
            <w:r w:rsidRPr="002779A0">
              <w:t>第</w:t>
            </w:r>
            <w:r w:rsidRPr="002779A0">
              <w:t>0</w:t>
            </w:r>
            <w:r w:rsidRPr="002779A0">
              <w:t>個橫列</w:t>
            </w:r>
            <w:r w:rsidRPr="002779A0">
              <w:t>)</w:t>
            </w:r>
            <w:r w:rsidRPr="002779A0">
              <w:t>中第</w:t>
            </w:r>
            <w:r w:rsidRPr="002779A0">
              <w:t>1</w:t>
            </w:r>
            <w:r w:rsidRPr="002779A0">
              <w:t>個</w:t>
            </w:r>
            <w:r w:rsidRPr="002779A0">
              <w:t>-</w:t>
            </w:r>
            <w:r w:rsidRPr="002779A0">
              <w:t>第</w:t>
            </w:r>
            <w:r w:rsidRPr="002779A0">
              <w:t>3</w:t>
            </w:r>
            <w:r w:rsidRPr="002779A0">
              <w:t>個元素</w:t>
            </w:r>
            <w:r w:rsidRPr="002779A0">
              <w:t>(</w:t>
            </w:r>
            <w:r w:rsidRPr="002779A0">
              <w:t>不含第</w:t>
            </w:r>
            <w:r w:rsidRPr="002779A0">
              <w:t>4</w:t>
            </w:r>
            <w:r w:rsidRPr="002779A0">
              <w:t>個</w:t>
            </w:r>
            <w:r w:rsidRPr="002779A0">
              <w:t>)</w:t>
            </w:r>
            <w:r w:rsidRPr="002779A0">
              <w:t>產生的一</w:t>
            </w:r>
            <w:proofErr w:type="gramStart"/>
            <w:r w:rsidRPr="002779A0">
              <w:t>維子陣列</w:t>
            </w:r>
            <w:proofErr w:type="gramEnd"/>
          </w:p>
          <w:p w:rsidR="00326E37" w:rsidRDefault="00326E37" w:rsidP="002301D2">
            <w:pPr>
              <w:pStyle w:val="C6"/>
            </w:pPr>
            <w:r w:rsidRPr="002779A0">
              <w:t>print(a[1:4,</w:t>
            </w:r>
            <w:r>
              <w:t xml:space="preserve"> </w:t>
            </w:r>
            <w:r w:rsidRPr="002779A0">
              <w:t>0])</w:t>
            </w:r>
            <w:r>
              <w:t xml:space="preserve">  </w:t>
            </w:r>
            <w:r w:rsidRPr="002779A0">
              <w:t xml:space="preserve"># </w:t>
            </w:r>
            <w:r w:rsidRPr="002779A0">
              <w:t>獲取由</w:t>
            </w:r>
            <w:r w:rsidRPr="002779A0">
              <w:t>column 0(</w:t>
            </w:r>
            <w:r w:rsidRPr="002779A0">
              <w:t>第</w:t>
            </w:r>
            <w:r w:rsidRPr="002779A0">
              <w:t>0</w:t>
            </w:r>
            <w:r w:rsidRPr="002779A0">
              <w:t>個直行</w:t>
            </w:r>
            <w:r w:rsidRPr="002779A0">
              <w:t>)</w:t>
            </w:r>
            <w:r w:rsidRPr="002779A0">
              <w:t>中第</w:t>
            </w:r>
            <w:r w:rsidRPr="002779A0">
              <w:t>1</w:t>
            </w:r>
            <w:r w:rsidRPr="002779A0">
              <w:t>個</w:t>
            </w:r>
            <w:r w:rsidRPr="002779A0">
              <w:t>-</w:t>
            </w:r>
            <w:r w:rsidRPr="002779A0">
              <w:t>第</w:t>
            </w:r>
            <w:r w:rsidRPr="002779A0">
              <w:t>3</w:t>
            </w:r>
            <w:r w:rsidRPr="002779A0">
              <w:t>個元素</w:t>
            </w:r>
            <w:r w:rsidRPr="002779A0">
              <w:t>(</w:t>
            </w:r>
            <w:r w:rsidRPr="002779A0">
              <w:t>不含第</w:t>
            </w:r>
            <w:r w:rsidRPr="002779A0">
              <w:t>4</w:t>
            </w:r>
            <w:r w:rsidRPr="002779A0">
              <w:t>個</w:t>
            </w:r>
            <w:r w:rsidRPr="002779A0">
              <w:t>)</w:t>
            </w:r>
            <w:r w:rsidRPr="002779A0">
              <w:t>產生的一</w:t>
            </w:r>
            <w:proofErr w:type="gramStart"/>
            <w:r w:rsidRPr="002779A0">
              <w:t>維子陣列</w:t>
            </w:r>
            <w:proofErr w:type="gramEnd"/>
          </w:p>
          <w:p w:rsidR="00326E37" w:rsidRDefault="00326E37" w:rsidP="002301D2">
            <w:pPr>
              <w:pStyle w:val="C6"/>
            </w:pPr>
            <w:r w:rsidRPr="002779A0">
              <w:t>print(a[::2,::2])</w:t>
            </w:r>
            <w:r>
              <w:t xml:space="preserve">  </w:t>
            </w:r>
            <w:r w:rsidRPr="002779A0">
              <w:t xml:space="preserve"># </w:t>
            </w:r>
            <w:r w:rsidRPr="002779A0">
              <w:t>獲取一個二維陣列，由橫列與直行中隔個元素產生</w:t>
            </w:r>
            <w:r w:rsidRPr="002779A0">
              <w:t>(0</w:t>
            </w:r>
            <w:r w:rsidRPr="002779A0">
              <w:t>、</w:t>
            </w:r>
            <w:r w:rsidRPr="002779A0">
              <w:t>2</w:t>
            </w:r>
            <w:r w:rsidRPr="002779A0">
              <w:t>、</w:t>
            </w:r>
            <w:r w:rsidRPr="002779A0">
              <w:t>4</w:t>
            </w:r>
            <w:r w:rsidRPr="002779A0">
              <w:t>列與</w:t>
            </w:r>
            <w:r w:rsidRPr="002779A0">
              <w:t>0</w:t>
            </w:r>
            <w:r w:rsidRPr="002779A0">
              <w:t>、</w:t>
            </w:r>
            <w:r w:rsidRPr="002779A0">
              <w:t>2</w:t>
            </w:r>
            <w:r w:rsidRPr="002779A0">
              <w:t>、</w:t>
            </w:r>
            <w:r w:rsidRPr="002779A0">
              <w:t>4</w:t>
            </w:r>
            <w:r w:rsidRPr="002779A0">
              <w:t>行，也就是</w:t>
            </w:r>
            <w:r w:rsidRPr="002779A0">
              <w:t>(0,0),(0,2),(0,4),(2,0),(2,2),(4),(4,0),(4,2),(4,4</w:t>
            </w:r>
            <w:r w:rsidRPr="002779A0">
              <w:t>等</w:t>
            </w:r>
            <w:r w:rsidRPr="002779A0">
              <w:t>9</w:t>
            </w:r>
            <w:r w:rsidRPr="002779A0">
              <w:t>個元素</w:t>
            </w:r>
            <w:r w:rsidRPr="002779A0">
              <w:t>)</w:t>
            </w:r>
          </w:p>
          <w:p w:rsidR="00326E37" w:rsidRPr="00A06E45" w:rsidRDefault="00326E37" w:rsidP="002301D2">
            <w:pPr>
              <w:pStyle w:val="C6"/>
            </w:pPr>
            <w:r w:rsidRPr="002779A0">
              <w:t>print(a[:,</w:t>
            </w:r>
            <w:r>
              <w:t xml:space="preserve"> </w:t>
            </w:r>
            <w:r w:rsidRPr="002779A0">
              <w:t>1])</w:t>
            </w:r>
            <w:r>
              <w:t xml:space="preserve">  </w:t>
            </w:r>
            <w:r w:rsidRPr="002779A0">
              <w:t xml:space="preserve"># </w:t>
            </w:r>
            <w:r w:rsidRPr="002779A0">
              <w:t>獲取由整個</w:t>
            </w:r>
            <w:r w:rsidRPr="002779A0">
              <w:t>column 1(</w:t>
            </w:r>
            <w:r w:rsidRPr="002779A0">
              <w:t>第</w:t>
            </w:r>
            <w:r w:rsidRPr="002779A0">
              <w:t>1</w:t>
            </w:r>
            <w:r w:rsidRPr="002779A0">
              <w:t>個直行</w:t>
            </w:r>
            <w:r w:rsidRPr="002779A0">
              <w:t>)</w:t>
            </w:r>
            <w:r w:rsidRPr="002779A0">
              <w:t>中元素產生的一</w:t>
            </w:r>
            <w:proofErr w:type="gramStart"/>
            <w:r w:rsidRPr="002779A0">
              <w:t>維子陣列</w:t>
            </w:r>
            <w:proofErr w:type="gramEnd"/>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7</w:t>
            </w:r>
            <w:r w:rsidRPr="00A06E45">
              <w:t>]</w:t>
            </w:r>
          </w:p>
        </w:tc>
        <w:tc>
          <w:tcPr>
            <w:tcW w:w="7241" w:type="dxa"/>
            <w:shd w:val="clear" w:color="auto" w:fill="auto"/>
          </w:tcPr>
          <w:p w:rsidR="00326E37" w:rsidRPr="00CF7A00" w:rsidRDefault="00326E37" w:rsidP="002301D2">
            <w:pPr>
              <w:pStyle w:val="C6"/>
            </w:pPr>
            <w:r w:rsidRPr="00CF7A00">
              <w:t>[[ 1  2  3  4  5]</w:t>
            </w:r>
          </w:p>
          <w:p w:rsidR="00326E37" w:rsidRPr="00CF7A00" w:rsidRDefault="00326E37" w:rsidP="002301D2">
            <w:pPr>
              <w:pStyle w:val="C6"/>
            </w:pPr>
            <w:r w:rsidRPr="00CF7A00">
              <w:t xml:space="preserve"> [ 6  7  8  9 10]</w:t>
            </w:r>
          </w:p>
          <w:p w:rsidR="00326E37" w:rsidRPr="00CF7A00" w:rsidRDefault="00326E37" w:rsidP="002301D2">
            <w:pPr>
              <w:pStyle w:val="C6"/>
            </w:pPr>
            <w:r w:rsidRPr="00CF7A00">
              <w:t xml:space="preserve"> [11 12 13 14 15]</w:t>
            </w:r>
          </w:p>
          <w:p w:rsidR="00326E37" w:rsidRPr="00CF7A00" w:rsidRDefault="00326E37" w:rsidP="002301D2">
            <w:pPr>
              <w:pStyle w:val="C6"/>
            </w:pPr>
            <w:r w:rsidRPr="00CF7A00">
              <w:t xml:space="preserve"> [16 17 18 19 20]</w:t>
            </w:r>
          </w:p>
          <w:p w:rsidR="00326E37" w:rsidRPr="00CF7A00" w:rsidRDefault="00326E37" w:rsidP="002301D2">
            <w:pPr>
              <w:pStyle w:val="C6"/>
            </w:pPr>
            <w:r w:rsidRPr="00CF7A00">
              <w:lastRenderedPageBreak/>
              <w:t xml:space="preserve"> [21 22 23 24 25]]</w:t>
            </w:r>
          </w:p>
          <w:p w:rsidR="00326E37" w:rsidRPr="00CF7A00" w:rsidRDefault="00326E37" w:rsidP="002301D2">
            <w:pPr>
              <w:pStyle w:val="C6"/>
            </w:pPr>
            <w:r w:rsidRPr="00CF7A00">
              <w:t>[2 3 4]</w:t>
            </w:r>
          </w:p>
          <w:p w:rsidR="00326E37" w:rsidRPr="00CF7A00" w:rsidRDefault="00326E37" w:rsidP="002301D2">
            <w:pPr>
              <w:pStyle w:val="C6"/>
            </w:pPr>
            <w:r w:rsidRPr="00CF7A00">
              <w:t>[ 6 11 16]</w:t>
            </w:r>
          </w:p>
          <w:p w:rsidR="00326E37" w:rsidRPr="00CF7A00" w:rsidRDefault="00326E37" w:rsidP="002301D2">
            <w:pPr>
              <w:pStyle w:val="C6"/>
            </w:pPr>
            <w:r w:rsidRPr="00CF7A00">
              <w:t>[[ 1  3  5]</w:t>
            </w:r>
          </w:p>
          <w:p w:rsidR="00326E37" w:rsidRPr="00CF7A00" w:rsidRDefault="00326E37" w:rsidP="002301D2">
            <w:pPr>
              <w:pStyle w:val="C6"/>
            </w:pPr>
            <w:r w:rsidRPr="00CF7A00">
              <w:t xml:space="preserve"> [11 13 15]</w:t>
            </w:r>
          </w:p>
          <w:p w:rsidR="00326E37" w:rsidRPr="00CF7A00" w:rsidRDefault="00326E37" w:rsidP="002301D2">
            <w:pPr>
              <w:pStyle w:val="C6"/>
            </w:pPr>
            <w:r w:rsidRPr="00CF7A00">
              <w:t xml:space="preserve"> [21 23 25]]</w:t>
            </w:r>
          </w:p>
          <w:p w:rsidR="00326E37" w:rsidRPr="00A06E45" w:rsidRDefault="00326E37" w:rsidP="002301D2">
            <w:pPr>
              <w:pStyle w:val="C6"/>
            </w:pPr>
            <w:r w:rsidRPr="00CF7A00">
              <w:t>[ 2  7 12 17 22]</w:t>
            </w:r>
          </w:p>
        </w:tc>
      </w:tr>
    </w:tbl>
    <w:p w:rsidR="00326E37" w:rsidRPr="002779A0" w:rsidRDefault="00326E37" w:rsidP="00326E37">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326E37" w:rsidRPr="00A06E45" w:rsidTr="002301D2">
        <w:tc>
          <w:tcPr>
            <w:tcW w:w="934" w:type="dxa"/>
            <w:tcBorders>
              <w:bottom w:val="single" w:sz="4" w:space="0" w:color="7F7F7F"/>
            </w:tcBorders>
            <w:shd w:val="clear" w:color="auto" w:fill="EEEEEE"/>
          </w:tcPr>
          <w:p w:rsidR="00326E37" w:rsidRPr="00A06E45" w:rsidRDefault="00326E37" w:rsidP="002301D2">
            <w:pPr>
              <w:pStyle w:val="C6"/>
            </w:pPr>
            <w:r w:rsidRPr="00A06E45">
              <w:t>In[</w:t>
            </w:r>
            <w:r>
              <w:rPr>
                <w:rFonts w:hint="eastAsia"/>
              </w:rPr>
              <w:t>8</w:t>
            </w:r>
            <w:r w:rsidRPr="00A06E45">
              <w:t>]:</w:t>
            </w:r>
          </w:p>
        </w:tc>
        <w:tc>
          <w:tcPr>
            <w:tcW w:w="7241" w:type="dxa"/>
            <w:tcBorders>
              <w:bottom w:val="single" w:sz="4" w:space="0" w:color="7F7F7F"/>
            </w:tcBorders>
            <w:shd w:val="clear" w:color="auto" w:fill="EEEEEE"/>
          </w:tcPr>
          <w:p w:rsidR="00326E37" w:rsidRDefault="00326E37" w:rsidP="002301D2">
            <w:pPr>
              <w:pStyle w:val="C6"/>
            </w:pPr>
            <w:r w:rsidRPr="002779A0">
              <w:t>a</w:t>
            </w:r>
            <w:r>
              <w:t xml:space="preserve"> </w:t>
            </w:r>
            <w:r w:rsidRPr="002779A0">
              <w:t>=</w:t>
            </w:r>
            <w:r>
              <w:t xml:space="preserve"> </w:t>
            </w:r>
            <w:r w:rsidRPr="002779A0">
              <w:t>np.arange(0,</w:t>
            </w:r>
            <w:r>
              <w:t xml:space="preserve"> </w:t>
            </w:r>
            <w:r w:rsidRPr="002779A0">
              <w:t>60).reshape((4,</w:t>
            </w:r>
            <w:r>
              <w:t xml:space="preserve"> </w:t>
            </w:r>
            <w:r w:rsidRPr="002779A0">
              <w:t>3,</w:t>
            </w:r>
            <w:r>
              <w:t xml:space="preserve"> </w:t>
            </w:r>
            <w:r w:rsidRPr="002779A0">
              <w:t>5))</w:t>
            </w:r>
          </w:p>
          <w:p w:rsidR="00326E37" w:rsidRDefault="00326E37" w:rsidP="002301D2">
            <w:pPr>
              <w:pStyle w:val="C6"/>
            </w:pPr>
            <w:r w:rsidRPr="002779A0">
              <w:t>print("</w:t>
            </w:r>
            <w:r w:rsidRPr="002779A0">
              <w:t>陣列</w:t>
            </w:r>
            <w:r w:rsidRPr="002779A0">
              <w:t>a\n",a)</w:t>
            </w:r>
          </w:p>
          <w:p w:rsidR="00326E37" w:rsidRDefault="00326E37" w:rsidP="002301D2">
            <w:pPr>
              <w:pStyle w:val="C6"/>
            </w:pPr>
          </w:p>
          <w:p w:rsidR="00326E37" w:rsidRDefault="00326E37" w:rsidP="002301D2">
            <w:pPr>
              <w:pStyle w:val="C6"/>
            </w:pPr>
            <w:r w:rsidRPr="002779A0">
              <w:t>print("a[0, 1, 2]=",a[0,</w:t>
            </w:r>
            <w:r>
              <w:t xml:space="preserve"> </w:t>
            </w:r>
            <w:r w:rsidRPr="002779A0">
              <w:t>1,</w:t>
            </w:r>
            <w:r>
              <w:t xml:space="preserve"> </w:t>
            </w:r>
            <w:r w:rsidRPr="002779A0">
              <w:t>2])</w:t>
            </w:r>
            <w:r>
              <w:t xml:space="preserve">  </w:t>
            </w:r>
            <w:r w:rsidRPr="002779A0">
              <w:t xml:space="preserve"># </w:t>
            </w:r>
            <w:r w:rsidRPr="002779A0">
              <w:t>存取</w:t>
            </w:r>
            <w:r w:rsidRPr="002779A0">
              <w:t>a[0][1][2]</w:t>
            </w:r>
          </w:p>
          <w:p w:rsidR="00326E37" w:rsidRDefault="00326E37" w:rsidP="002301D2">
            <w:pPr>
              <w:pStyle w:val="C6"/>
            </w:pPr>
            <w:r w:rsidRPr="002779A0">
              <w:t>print("a[:,2]=\n",a[:,2])</w:t>
            </w:r>
            <w:r>
              <w:t xml:space="preserve">  </w:t>
            </w:r>
            <w:r w:rsidRPr="002779A0">
              <w:t xml:space="preserve"># </w:t>
            </w:r>
            <w:r w:rsidRPr="002779A0">
              <w:t>產生由</w:t>
            </w:r>
            <w:proofErr w:type="gramStart"/>
            <w:r w:rsidRPr="002779A0">
              <w:t>內部二</w:t>
            </w:r>
            <w:proofErr w:type="gramEnd"/>
            <w:r w:rsidRPr="002779A0">
              <w:t>維陣列中</w:t>
            </w:r>
            <w:r w:rsidRPr="002779A0">
              <w:t>row 2(</w:t>
            </w:r>
            <w:r w:rsidRPr="002779A0">
              <w:t>第三</w:t>
            </w:r>
            <w:proofErr w:type="gramStart"/>
            <w:r w:rsidRPr="002779A0">
              <w:t>個</w:t>
            </w:r>
            <w:proofErr w:type="gramEnd"/>
            <w:r w:rsidRPr="002779A0">
              <w:t>橫列</w:t>
            </w:r>
            <w:r w:rsidRPr="002779A0">
              <w:t>)</w:t>
            </w:r>
            <w:r w:rsidRPr="002779A0">
              <w:t>組成的串列</w:t>
            </w:r>
          </w:p>
          <w:p w:rsidR="00326E37" w:rsidRDefault="00326E37" w:rsidP="002301D2">
            <w:pPr>
              <w:pStyle w:val="C6"/>
            </w:pPr>
            <w:r w:rsidRPr="002779A0">
              <w:t>print("a[:,:,2]=\n",a[:,:,2])</w:t>
            </w:r>
            <w:r>
              <w:t xml:space="preserve">  </w:t>
            </w:r>
            <w:r w:rsidRPr="002779A0">
              <w:t xml:space="preserve"># </w:t>
            </w:r>
            <w:r w:rsidRPr="002779A0">
              <w:t>產生由</w:t>
            </w:r>
            <w:proofErr w:type="gramStart"/>
            <w:r w:rsidRPr="002779A0">
              <w:t>內部二</w:t>
            </w:r>
            <w:proofErr w:type="gramEnd"/>
            <w:r w:rsidRPr="002779A0">
              <w:t>維陣列中</w:t>
            </w:r>
            <w:r w:rsidRPr="002779A0">
              <w:t>column 2(</w:t>
            </w:r>
            <w:r w:rsidRPr="002779A0">
              <w:t>第三</w:t>
            </w:r>
            <w:proofErr w:type="gramStart"/>
            <w:r w:rsidRPr="002779A0">
              <w:t>個</w:t>
            </w:r>
            <w:proofErr w:type="gramEnd"/>
            <w:r w:rsidRPr="002779A0">
              <w:t>直行</w:t>
            </w:r>
            <w:r w:rsidRPr="002779A0">
              <w:t>)</w:t>
            </w:r>
            <w:r w:rsidRPr="002779A0">
              <w:t>組成的串列</w:t>
            </w:r>
          </w:p>
          <w:p w:rsidR="00326E37" w:rsidRPr="00CF7A00" w:rsidRDefault="00326E37" w:rsidP="002301D2">
            <w:pPr>
              <w:pStyle w:val="C6"/>
            </w:pPr>
            <w:r w:rsidRPr="002779A0">
              <w:t>print("a[::2,::2,::2]=\n",a[::2,::2,::2])</w:t>
            </w:r>
            <w:r>
              <w:t xml:space="preserve">  </w:t>
            </w:r>
            <w:r w:rsidRPr="002779A0">
              <w:t xml:space="preserve"># </w:t>
            </w:r>
            <w:r w:rsidRPr="002779A0">
              <w:t>產生一個三維陣列，由橫列與直行中隔個元素產生</w:t>
            </w:r>
          </w:p>
        </w:tc>
      </w:tr>
      <w:tr w:rsidR="00326E37" w:rsidRPr="00A06E45" w:rsidTr="002301D2">
        <w:tc>
          <w:tcPr>
            <w:tcW w:w="934" w:type="dxa"/>
            <w:shd w:val="clear" w:color="auto" w:fill="auto"/>
          </w:tcPr>
          <w:p w:rsidR="00326E37" w:rsidRPr="00A06E45" w:rsidRDefault="00326E37" w:rsidP="002301D2">
            <w:pPr>
              <w:pStyle w:val="C6"/>
            </w:pPr>
            <w:r w:rsidRPr="00A06E45">
              <w:rPr>
                <w:rFonts w:hint="eastAsia"/>
              </w:rPr>
              <w:t>Out</w:t>
            </w:r>
            <w:r w:rsidRPr="00A06E45">
              <w:t>[</w:t>
            </w:r>
            <w:r>
              <w:rPr>
                <w:rFonts w:hint="eastAsia"/>
              </w:rPr>
              <w:t>8</w:t>
            </w:r>
            <w:r w:rsidRPr="00A06E45">
              <w:t>]</w:t>
            </w:r>
          </w:p>
        </w:tc>
        <w:tc>
          <w:tcPr>
            <w:tcW w:w="7241" w:type="dxa"/>
            <w:shd w:val="clear" w:color="auto" w:fill="auto"/>
          </w:tcPr>
          <w:p w:rsidR="00326E37" w:rsidRPr="00CF7A00" w:rsidRDefault="00326E37" w:rsidP="002301D2">
            <w:pPr>
              <w:pStyle w:val="C6"/>
            </w:pPr>
            <w:r w:rsidRPr="00CF7A00">
              <w:t>陣列</w:t>
            </w:r>
            <w:r w:rsidRPr="00CF7A00">
              <w:t>a</w:t>
            </w:r>
          </w:p>
          <w:p w:rsidR="00326E37" w:rsidRPr="00CF7A00" w:rsidRDefault="00326E37" w:rsidP="002301D2">
            <w:pPr>
              <w:pStyle w:val="C6"/>
            </w:pPr>
            <w:r w:rsidRPr="00CF7A00">
              <w:t xml:space="preserve"> [[[ 0  1  2  3  4]</w:t>
            </w:r>
          </w:p>
          <w:p w:rsidR="00326E37" w:rsidRPr="00CF7A00" w:rsidRDefault="00326E37" w:rsidP="002301D2">
            <w:pPr>
              <w:pStyle w:val="C6"/>
            </w:pPr>
            <w:r w:rsidRPr="00CF7A00">
              <w:t xml:space="preserve">  [ 5  6  7  8  9]</w:t>
            </w:r>
          </w:p>
          <w:p w:rsidR="00326E37" w:rsidRPr="00CF7A00" w:rsidRDefault="00326E37" w:rsidP="002301D2">
            <w:pPr>
              <w:pStyle w:val="C6"/>
            </w:pPr>
            <w:r w:rsidRPr="00CF7A00">
              <w:t xml:space="preserve">  [10 11 12 13 14]]</w:t>
            </w:r>
          </w:p>
          <w:p w:rsidR="00326E37" w:rsidRPr="00CF7A00" w:rsidRDefault="00326E37" w:rsidP="002301D2">
            <w:pPr>
              <w:pStyle w:val="C6"/>
            </w:pPr>
          </w:p>
          <w:p w:rsidR="00326E37" w:rsidRPr="00CF7A00" w:rsidRDefault="00326E37" w:rsidP="002301D2">
            <w:pPr>
              <w:pStyle w:val="C6"/>
            </w:pPr>
            <w:r w:rsidRPr="00CF7A00">
              <w:t xml:space="preserve"> [[15 16 17 18 19]</w:t>
            </w:r>
          </w:p>
          <w:p w:rsidR="00326E37" w:rsidRPr="00CF7A00" w:rsidRDefault="00326E37" w:rsidP="002301D2">
            <w:pPr>
              <w:pStyle w:val="C6"/>
            </w:pPr>
            <w:r w:rsidRPr="00CF7A00">
              <w:t xml:space="preserve">  [20 21 22 23 24]</w:t>
            </w:r>
          </w:p>
          <w:p w:rsidR="00326E37" w:rsidRPr="00CF7A00" w:rsidRDefault="00326E37" w:rsidP="002301D2">
            <w:pPr>
              <w:pStyle w:val="C6"/>
            </w:pPr>
            <w:r w:rsidRPr="00CF7A00">
              <w:t xml:space="preserve">  [25 26 27 28 29]]</w:t>
            </w:r>
          </w:p>
          <w:p w:rsidR="00326E37" w:rsidRPr="00CF7A00" w:rsidRDefault="00326E37" w:rsidP="002301D2">
            <w:pPr>
              <w:pStyle w:val="C6"/>
            </w:pPr>
          </w:p>
          <w:p w:rsidR="00326E37" w:rsidRPr="00CF7A00" w:rsidRDefault="00326E37" w:rsidP="002301D2">
            <w:pPr>
              <w:pStyle w:val="C6"/>
            </w:pPr>
            <w:r w:rsidRPr="00CF7A00">
              <w:t xml:space="preserve"> [[30 31 32 33 34]</w:t>
            </w:r>
          </w:p>
          <w:p w:rsidR="00326E37" w:rsidRPr="00CF7A00" w:rsidRDefault="00326E37" w:rsidP="002301D2">
            <w:pPr>
              <w:pStyle w:val="C6"/>
            </w:pPr>
            <w:r w:rsidRPr="00CF7A00">
              <w:t xml:space="preserve">  [35 36 37 38 39]</w:t>
            </w:r>
          </w:p>
          <w:p w:rsidR="00326E37" w:rsidRPr="00CF7A00" w:rsidRDefault="00326E37" w:rsidP="002301D2">
            <w:pPr>
              <w:pStyle w:val="C6"/>
            </w:pPr>
            <w:r w:rsidRPr="00CF7A00">
              <w:t xml:space="preserve">  [40 41 42 43 44]]</w:t>
            </w:r>
          </w:p>
          <w:p w:rsidR="00326E37" w:rsidRPr="00CF7A00" w:rsidRDefault="00326E37" w:rsidP="002301D2">
            <w:pPr>
              <w:pStyle w:val="C6"/>
            </w:pPr>
          </w:p>
          <w:p w:rsidR="00326E37" w:rsidRPr="00CF7A00" w:rsidRDefault="00326E37" w:rsidP="002301D2">
            <w:pPr>
              <w:pStyle w:val="C6"/>
            </w:pPr>
            <w:r w:rsidRPr="00CF7A00">
              <w:t xml:space="preserve"> [[45 46 47 48 49]</w:t>
            </w:r>
          </w:p>
          <w:p w:rsidR="00326E37" w:rsidRPr="00CF7A00" w:rsidRDefault="00326E37" w:rsidP="002301D2">
            <w:pPr>
              <w:pStyle w:val="C6"/>
            </w:pPr>
            <w:r w:rsidRPr="00CF7A00">
              <w:t xml:space="preserve">  [50 51 52 53 54]</w:t>
            </w:r>
          </w:p>
          <w:p w:rsidR="00326E37" w:rsidRPr="00CF7A00" w:rsidRDefault="00326E37" w:rsidP="002301D2">
            <w:pPr>
              <w:pStyle w:val="C6"/>
            </w:pPr>
            <w:r w:rsidRPr="00CF7A00">
              <w:t xml:space="preserve">  [55 56 57 58 59]]]</w:t>
            </w:r>
          </w:p>
          <w:p w:rsidR="00326E37" w:rsidRPr="00CF7A00" w:rsidRDefault="00326E37" w:rsidP="002301D2">
            <w:pPr>
              <w:pStyle w:val="C6"/>
            </w:pPr>
            <w:r w:rsidRPr="00CF7A00">
              <w:t>a[0, 1, 2]= 7</w:t>
            </w:r>
          </w:p>
          <w:p w:rsidR="00326E37" w:rsidRPr="00CF7A00" w:rsidRDefault="00326E37" w:rsidP="002301D2">
            <w:pPr>
              <w:pStyle w:val="C6"/>
            </w:pPr>
            <w:r w:rsidRPr="00CF7A00">
              <w:t>a[:,2]=</w:t>
            </w:r>
          </w:p>
          <w:p w:rsidR="00326E37" w:rsidRPr="00CF7A00" w:rsidRDefault="00326E37" w:rsidP="002301D2">
            <w:pPr>
              <w:pStyle w:val="C6"/>
            </w:pPr>
            <w:r w:rsidRPr="00CF7A00">
              <w:t xml:space="preserve"> [[10 11 12 13 14]</w:t>
            </w:r>
          </w:p>
          <w:p w:rsidR="00326E37" w:rsidRPr="00CF7A00" w:rsidRDefault="00326E37" w:rsidP="002301D2">
            <w:pPr>
              <w:pStyle w:val="C6"/>
            </w:pPr>
            <w:r w:rsidRPr="00CF7A00">
              <w:lastRenderedPageBreak/>
              <w:t xml:space="preserve"> [25 26 27 28 29]</w:t>
            </w:r>
          </w:p>
          <w:p w:rsidR="00326E37" w:rsidRPr="00CF7A00" w:rsidRDefault="00326E37" w:rsidP="002301D2">
            <w:pPr>
              <w:pStyle w:val="C6"/>
            </w:pPr>
            <w:r w:rsidRPr="00CF7A00">
              <w:t xml:space="preserve"> [40 41 42 43 44]</w:t>
            </w:r>
          </w:p>
          <w:p w:rsidR="00326E37" w:rsidRPr="00CF7A00" w:rsidRDefault="00326E37" w:rsidP="002301D2">
            <w:pPr>
              <w:pStyle w:val="C6"/>
            </w:pPr>
            <w:r w:rsidRPr="00CF7A00">
              <w:t xml:space="preserve"> [55 56 57 58 59]]</w:t>
            </w:r>
          </w:p>
          <w:p w:rsidR="00326E37" w:rsidRPr="00CF7A00" w:rsidRDefault="00326E37" w:rsidP="002301D2">
            <w:pPr>
              <w:pStyle w:val="C6"/>
            </w:pPr>
            <w:r w:rsidRPr="00CF7A00">
              <w:t>a[:,:,2]=</w:t>
            </w:r>
          </w:p>
          <w:p w:rsidR="00326E37" w:rsidRPr="00CF7A00" w:rsidRDefault="00326E37" w:rsidP="002301D2">
            <w:pPr>
              <w:pStyle w:val="C6"/>
            </w:pPr>
            <w:r w:rsidRPr="00CF7A00">
              <w:t xml:space="preserve"> [[ 2  7 12]</w:t>
            </w:r>
          </w:p>
          <w:p w:rsidR="00326E37" w:rsidRPr="00CF7A00" w:rsidRDefault="00326E37" w:rsidP="002301D2">
            <w:pPr>
              <w:pStyle w:val="C6"/>
            </w:pPr>
            <w:r w:rsidRPr="00CF7A00">
              <w:t xml:space="preserve"> [17 22 27]</w:t>
            </w:r>
          </w:p>
          <w:p w:rsidR="00326E37" w:rsidRPr="00CF7A00" w:rsidRDefault="00326E37" w:rsidP="002301D2">
            <w:pPr>
              <w:pStyle w:val="C6"/>
            </w:pPr>
            <w:r w:rsidRPr="00CF7A00">
              <w:t xml:space="preserve"> [32 37 42]</w:t>
            </w:r>
          </w:p>
          <w:p w:rsidR="00326E37" w:rsidRPr="00CF7A00" w:rsidRDefault="00326E37" w:rsidP="002301D2">
            <w:pPr>
              <w:pStyle w:val="C6"/>
            </w:pPr>
            <w:r w:rsidRPr="00CF7A00">
              <w:t xml:space="preserve"> [47 52 57]]</w:t>
            </w:r>
          </w:p>
          <w:p w:rsidR="00326E37" w:rsidRPr="00CF7A00" w:rsidRDefault="00326E37" w:rsidP="002301D2">
            <w:pPr>
              <w:pStyle w:val="C6"/>
            </w:pPr>
            <w:r w:rsidRPr="00CF7A00">
              <w:t>a[::2,::2,::2]=</w:t>
            </w:r>
          </w:p>
          <w:p w:rsidR="00326E37" w:rsidRPr="00CF7A00" w:rsidRDefault="00326E37" w:rsidP="002301D2">
            <w:pPr>
              <w:pStyle w:val="C6"/>
            </w:pPr>
            <w:r w:rsidRPr="00CF7A00">
              <w:t xml:space="preserve"> [[[ 0  2  4]</w:t>
            </w:r>
          </w:p>
          <w:p w:rsidR="00326E37" w:rsidRPr="00CF7A00" w:rsidRDefault="00326E37" w:rsidP="002301D2">
            <w:pPr>
              <w:pStyle w:val="C6"/>
            </w:pPr>
            <w:r w:rsidRPr="00CF7A00">
              <w:t xml:space="preserve">  [10 12 14]]</w:t>
            </w:r>
          </w:p>
          <w:p w:rsidR="00326E37" w:rsidRPr="00CF7A00" w:rsidRDefault="00326E37" w:rsidP="002301D2">
            <w:pPr>
              <w:pStyle w:val="C6"/>
            </w:pPr>
          </w:p>
          <w:p w:rsidR="00326E37" w:rsidRPr="00CF7A00" w:rsidRDefault="00326E37" w:rsidP="002301D2">
            <w:pPr>
              <w:pStyle w:val="C6"/>
            </w:pPr>
            <w:r w:rsidRPr="00CF7A00">
              <w:t xml:space="preserve"> [[30 32 34]</w:t>
            </w:r>
          </w:p>
          <w:p w:rsidR="00326E37" w:rsidRPr="00A06E45" w:rsidRDefault="00326E37" w:rsidP="002301D2">
            <w:pPr>
              <w:pStyle w:val="C6"/>
            </w:pPr>
            <w:r w:rsidRPr="00CF7A00">
              <w:t xml:space="preserve">  [40 42 44]]]</w:t>
            </w:r>
          </w:p>
        </w:tc>
      </w:tr>
    </w:tbl>
    <w:p w:rsidR="00144659" w:rsidRDefault="00144659" w:rsidP="00144659">
      <w:pPr>
        <w:pStyle w:val="tsa"/>
        <w:rPr>
          <w:noProof/>
        </w:rPr>
      </w:pPr>
    </w:p>
    <w:p w:rsidR="00144659" w:rsidRDefault="00213C93" w:rsidP="00144659">
      <w:pPr>
        <w:pStyle w:val="4"/>
      </w:pPr>
      <w:r>
        <w:rPr>
          <w:rFonts w:ascii="Noto Serif CJK TC Light" w:eastAsia="Noto Serif CJK TC Light" w:hAnsi="Noto Serif CJK TC Light"/>
          <w:noProof/>
        </w:rPr>
        <w:drawing>
          <wp:inline distT="0" distB="0" distL="0" distR="0" wp14:anchorId="235A6645" wp14:editId="5E12177E">
            <wp:extent cx="219075" cy="191770"/>
            <wp:effectExtent l="0" t="0" r="9525" b="0"/>
            <wp:docPr id="682" name="圖片 682"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19075" cy="191770"/>
                    </a:xfrm>
                    <a:prstGeom prst="rect">
                      <a:avLst/>
                    </a:prstGeom>
                    <a:noFill/>
                    <a:ln>
                      <a:noFill/>
                    </a:ln>
                  </pic:spPr>
                </pic:pic>
              </a:graphicData>
            </a:graphic>
          </wp:inline>
        </w:drawing>
      </w:r>
      <w:r w:rsidR="00144659" w:rsidRPr="00E33579">
        <w:rPr>
          <w:rFonts w:hint="eastAsia"/>
        </w:rPr>
        <w:t>範例程式</w:t>
      </w:r>
      <w:r w:rsidR="00144659">
        <w:rPr>
          <w:rFonts w:hint="eastAsia"/>
        </w:rPr>
        <w:t>E</w:t>
      </w:r>
      <w:r w:rsidR="004E6E9E">
        <w:rPr>
          <w:rFonts w:hint="eastAsia"/>
        </w:rPr>
        <w:t>4-2-</w:t>
      </w:r>
      <w:r w:rsidR="00144659">
        <w:rPr>
          <w:rFonts w:hint="eastAsia"/>
        </w:rPr>
        <w:t>1-2.</w:t>
      </w:r>
      <w:proofErr w:type="gramStart"/>
      <w:r w:rsidR="00144659">
        <w:rPr>
          <w:rFonts w:hint="eastAsia"/>
        </w:rPr>
        <w:t>py</w:t>
      </w:r>
      <w:proofErr w:type="gramEnd"/>
    </w:p>
    <w:tbl>
      <w:tblPr>
        <w:tblW w:w="0" w:type="auto"/>
        <w:tblCellMar>
          <w:left w:w="0" w:type="dxa"/>
          <w:right w:w="0" w:type="dxa"/>
        </w:tblCellMar>
        <w:tblLook w:val="04A0" w:firstRow="1" w:lastRow="0" w:firstColumn="1" w:lastColumn="0" w:noHBand="0" w:noVBand="1"/>
      </w:tblPr>
      <w:tblGrid>
        <w:gridCol w:w="431"/>
        <w:gridCol w:w="7678"/>
      </w:tblGrid>
      <w:tr w:rsidR="00144659" w:rsidRPr="00476610" w:rsidTr="002301D2">
        <w:tc>
          <w:tcPr>
            <w:tcW w:w="431" w:type="dxa"/>
            <w:tcBorders>
              <w:right w:val="single" w:sz="4" w:space="0" w:color="auto"/>
            </w:tcBorders>
            <w:shd w:val="clear" w:color="auto" w:fill="auto"/>
          </w:tcPr>
          <w:p w:rsidR="00144659" w:rsidRDefault="00144659" w:rsidP="002301D2">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8</w:t>
            </w:r>
          </w:p>
          <w:p w:rsidR="00144659" w:rsidRPr="00D65C9A" w:rsidRDefault="00144659" w:rsidP="002301D2">
            <w:pPr>
              <w:pStyle w:val="Android6-"/>
              <w:spacing w:after="0" w:line="300" w:lineRule="exact"/>
              <w:ind w:firstLine="142"/>
              <w:jc w:val="both"/>
              <w:rPr>
                <w:rFonts w:ascii="Consolas" w:eastAsia="Songti TC Regular" w:hAnsi="Consolas"/>
                <w:sz w:val="22"/>
                <w:szCs w:val="22"/>
              </w:rPr>
            </w:pPr>
          </w:p>
        </w:tc>
        <w:tc>
          <w:tcPr>
            <w:tcW w:w="7678" w:type="dxa"/>
            <w:tcBorders>
              <w:left w:val="single" w:sz="4" w:space="0" w:color="auto"/>
            </w:tcBorders>
            <w:shd w:val="clear" w:color="auto" w:fill="auto"/>
          </w:tcPr>
          <w:p w:rsidR="00144659" w:rsidRPr="00E45E35" w:rsidRDefault="00144659" w:rsidP="002301D2">
            <w:pPr>
              <w:pStyle w:val="Android6-"/>
              <w:spacing w:after="0" w:line="300" w:lineRule="exact"/>
              <w:jc w:val="left"/>
              <w:rPr>
                <w:rFonts w:ascii="Consolas" w:hAnsi="Consolas"/>
                <w:spacing w:val="-14"/>
                <w:sz w:val="22"/>
                <w:szCs w:val="22"/>
              </w:rPr>
            </w:pPr>
            <w:r w:rsidRPr="00E45E35">
              <w:rPr>
                <w:rFonts w:ascii="Consolas" w:hAnsi="Consolas"/>
                <w:spacing w:val="-14"/>
                <w:sz w:val="22"/>
                <w:szCs w:val="22"/>
              </w:rPr>
              <w:t>import numpy as np</w:t>
            </w:r>
          </w:p>
          <w:p w:rsidR="00144659" w:rsidRPr="00E45E35" w:rsidRDefault="000C1295" w:rsidP="002301D2">
            <w:pPr>
              <w:pStyle w:val="Android6-"/>
              <w:spacing w:after="0" w:line="300" w:lineRule="exact"/>
              <w:jc w:val="left"/>
              <w:rPr>
                <w:rFonts w:ascii="Consolas" w:hAnsi="Consolas"/>
                <w:spacing w:val="-14"/>
                <w:sz w:val="22"/>
                <w:szCs w:val="22"/>
              </w:rPr>
            </w:pPr>
            <w:r>
              <w:rPr>
                <w:rFonts w:ascii="Consolas" w:hAnsi="Consolas"/>
                <w:spacing w:val="-14"/>
                <w:sz w:val="22"/>
                <w:szCs w:val="22"/>
              </w:rPr>
              <w:t>nf1</w:t>
            </w:r>
            <w:r w:rsidR="00144659" w:rsidRPr="00E45E35">
              <w:rPr>
                <w:rFonts w:ascii="Consolas" w:hAnsi="Consolas"/>
                <w:spacing w:val="-14"/>
                <w:sz w:val="22"/>
                <w:szCs w:val="22"/>
              </w:rPr>
              <w:t xml:space="preserve"> = np.genfromtxt('2017pig.csv', delimiter=','</w:t>
            </w:r>
            <w:r w:rsidR="00CD44C6">
              <w:t xml:space="preserve"> </w:t>
            </w:r>
            <w:r w:rsidR="00CD44C6" w:rsidRPr="00CD44C6">
              <w:rPr>
                <w:rFonts w:ascii="Consolas" w:hAnsi="Consolas"/>
                <w:spacing w:val="-14"/>
                <w:sz w:val="22"/>
                <w:szCs w:val="22"/>
              </w:rPr>
              <w:t>,skip_header=1</w:t>
            </w:r>
            <w:r w:rsidR="00144659" w:rsidRPr="00E45E35">
              <w:rPr>
                <w:rFonts w:ascii="Consolas" w:hAnsi="Consolas"/>
                <w:spacing w:val="-14"/>
                <w:sz w:val="22"/>
                <w:szCs w:val="22"/>
              </w:rPr>
              <w:t>)</w:t>
            </w:r>
          </w:p>
          <w:p w:rsidR="00144659" w:rsidRPr="00E45E35" w:rsidRDefault="00144659" w:rsidP="002301D2">
            <w:pPr>
              <w:pStyle w:val="Android6-"/>
              <w:spacing w:after="0" w:line="300" w:lineRule="exact"/>
              <w:jc w:val="left"/>
              <w:rPr>
                <w:rFonts w:ascii="Consolas" w:hAnsi="Consolas"/>
                <w:spacing w:val="-14"/>
                <w:sz w:val="22"/>
                <w:szCs w:val="22"/>
              </w:rPr>
            </w:pPr>
            <w:r w:rsidRPr="00E45E35">
              <w:rPr>
                <w:rFonts w:ascii="Consolas" w:hAnsi="Consolas" w:hint="eastAsia"/>
                <w:spacing w:val="-14"/>
                <w:sz w:val="22"/>
                <w:szCs w:val="22"/>
              </w:rPr>
              <w:t>print("</w:t>
            </w:r>
            <w:r w:rsidRPr="00E45E35">
              <w:rPr>
                <w:rFonts w:ascii="Consolas" w:hAnsi="Consolas" w:hint="eastAsia"/>
                <w:spacing w:val="-14"/>
                <w:sz w:val="22"/>
                <w:szCs w:val="22"/>
              </w:rPr>
              <w:t>市場全年成交最高平均重量</w:t>
            </w:r>
            <w:r w:rsidRPr="00E45E35">
              <w:rPr>
                <w:rFonts w:ascii="Consolas" w:hAnsi="Consolas" w:hint="eastAsia"/>
                <w:spacing w:val="-14"/>
                <w:sz w:val="22"/>
                <w:szCs w:val="22"/>
              </w:rPr>
              <w:t>"+str(</w:t>
            </w:r>
            <w:r w:rsidR="000C1295">
              <w:rPr>
                <w:rFonts w:ascii="Consolas" w:hAnsi="Consolas" w:hint="eastAsia"/>
                <w:spacing w:val="-14"/>
                <w:sz w:val="22"/>
                <w:szCs w:val="22"/>
              </w:rPr>
              <w:t>nf1</w:t>
            </w:r>
            <w:r w:rsidRPr="00E45E35">
              <w:rPr>
                <w:rFonts w:ascii="Consolas" w:hAnsi="Consolas" w:hint="eastAsia"/>
                <w:spacing w:val="-14"/>
                <w:sz w:val="22"/>
                <w:szCs w:val="22"/>
              </w:rPr>
              <w:t>[:,1].max(axis=0)))</w:t>
            </w:r>
          </w:p>
          <w:p w:rsidR="00144659" w:rsidRPr="00E45E35" w:rsidRDefault="00144659" w:rsidP="002301D2">
            <w:pPr>
              <w:pStyle w:val="Android6-"/>
              <w:spacing w:after="0" w:line="300" w:lineRule="exact"/>
              <w:jc w:val="left"/>
              <w:rPr>
                <w:rFonts w:ascii="Consolas" w:hAnsi="Consolas"/>
                <w:spacing w:val="-14"/>
                <w:sz w:val="22"/>
                <w:szCs w:val="22"/>
              </w:rPr>
            </w:pPr>
            <w:r w:rsidRPr="00E45E35">
              <w:rPr>
                <w:rFonts w:ascii="Consolas" w:hAnsi="Consolas" w:hint="eastAsia"/>
                <w:spacing w:val="-14"/>
                <w:sz w:val="22"/>
                <w:szCs w:val="22"/>
              </w:rPr>
              <w:t>print("</w:t>
            </w:r>
            <w:r w:rsidRPr="00E45E35">
              <w:rPr>
                <w:rFonts w:ascii="Consolas" w:hAnsi="Consolas" w:hint="eastAsia"/>
                <w:spacing w:val="-14"/>
                <w:sz w:val="22"/>
                <w:szCs w:val="22"/>
              </w:rPr>
              <w:t>市場全年成交最低平均價</w:t>
            </w:r>
            <w:r w:rsidRPr="00E45E35">
              <w:rPr>
                <w:rFonts w:ascii="Consolas" w:hAnsi="Consolas" w:hint="eastAsia"/>
                <w:spacing w:val="-14"/>
                <w:sz w:val="22"/>
                <w:szCs w:val="22"/>
              </w:rPr>
              <w:t>"+str(</w:t>
            </w:r>
            <w:r w:rsidR="000C1295">
              <w:rPr>
                <w:rFonts w:ascii="Consolas" w:hAnsi="Consolas" w:hint="eastAsia"/>
                <w:spacing w:val="-14"/>
                <w:sz w:val="22"/>
                <w:szCs w:val="22"/>
              </w:rPr>
              <w:t>nf1</w:t>
            </w:r>
            <w:r w:rsidRPr="00E45E35">
              <w:rPr>
                <w:rFonts w:ascii="Consolas" w:hAnsi="Consolas" w:hint="eastAsia"/>
                <w:spacing w:val="-14"/>
                <w:sz w:val="22"/>
                <w:szCs w:val="22"/>
              </w:rPr>
              <w:t>[:,2].min(axis=0)))</w:t>
            </w:r>
          </w:p>
          <w:p w:rsidR="00144659" w:rsidRPr="00E45E35" w:rsidRDefault="00144659" w:rsidP="002301D2">
            <w:pPr>
              <w:pStyle w:val="Android6-"/>
              <w:spacing w:after="0" w:line="300" w:lineRule="exact"/>
              <w:jc w:val="left"/>
              <w:rPr>
                <w:rFonts w:ascii="Consolas" w:hAnsi="Consolas"/>
                <w:spacing w:val="-14"/>
                <w:sz w:val="22"/>
                <w:szCs w:val="22"/>
              </w:rPr>
            </w:pPr>
            <w:r w:rsidRPr="00E45E35">
              <w:rPr>
                <w:rFonts w:ascii="Consolas" w:hAnsi="Consolas" w:hint="eastAsia"/>
                <w:spacing w:val="-14"/>
                <w:sz w:val="22"/>
                <w:szCs w:val="22"/>
              </w:rPr>
              <w:t>print("</w:t>
            </w:r>
            <w:r w:rsidRPr="00E45E35">
              <w:rPr>
                <w:rFonts w:ascii="Consolas" w:hAnsi="Consolas" w:hint="eastAsia"/>
                <w:spacing w:val="-14"/>
                <w:sz w:val="22"/>
                <w:szCs w:val="22"/>
              </w:rPr>
              <w:t>市場全年總成交頭數</w:t>
            </w:r>
            <w:r w:rsidRPr="00E45E35">
              <w:rPr>
                <w:rFonts w:ascii="Consolas" w:hAnsi="Consolas" w:hint="eastAsia"/>
                <w:spacing w:val="-14"/>
                <w:sz w:val="22"/>
                <w:szCs w:val="22"/>
              </w:rPr>
              <w:t>"+str(</w:t>
            </w:r>
            <w:r w:rsidR="000C1295">
              <w:rPr>
                <w:rFonts w:ascii="Consolas" w:hAnsi="Consolas" w:hint="eastAsia"/>
                <w:spacing w:val="-14"/>
                <w:sz w:val="22"/>
                <w:szCs w:val="22"/>
              </w:rPr>
              <w:t>nf1</w:t>
            </w:r>
            <w:r w:rsidRPr="00E45E35">
              <w:rPr>
                <w:rFonts w:ascii="Consolas" w:hAnsi="Consolas" w:hint="eastAsia"/>
                <w:spacing w:val="-14"/>
                <w:sz w:val="22"/>
                <w:szCs w:val="22"/>
              </w:rPr>
              <w:t>[:,0].sum(axis=0)))</w:t>
            </w:r>
          </w:p>
          <w:p w:rsidR="00144659" w:rsidRPr="00E45E35" w:rsidRDefault="00144659" w:rsidP="002301D2">
            <w:pPr>
              <w:pStyle w:val="Android6-"/>
              <w:spacing w:after="0" w:line="300" w:lineRule="exact"/>
              <w:jc w:val="left"/>
              <w:rPr>
                <w:rFonts w:ascii="Consolas" w:hAnsi="Consolas"/>
                <w:spacing w:val="-14"/>
                <w:sz w:val="22"/>
                <w:szCs w:val="22"/>
              </w:rPr>
            </w:pPr>
            <w:r w:rsidRPr="00E45E35">
              <w:rPr>
                <w:rFonts w:ascii="Consolas" w:hAnsi="Consolas"/>
                <w:spacing w:val="-14"/>
                <w:sz w:val="22"/>
                <w:szCs w:val="22"/>
              </w:rPr>
              <w:t>total_sales=(</w:t>
            </w:r>
            <w:r w:rsidR="000C1295">
              <w:rPr>
                <w:rFonts w:ascii="Consolas" w:hAnsi="Consolas"/>
                <w:spacing w:val="-14"/>
                <w:sz w:val="22"/>
                <w:szCs w:val="22"/>
              </w:rPr>
              <w:t>nf1</w:t>
            </w:r>
            <w:r w:rsidRPr="00E45E35">
              <w:rPr>
                <w:rFonts w:ascii="Consolas" w:hAnsi="Consolas"/>
                <w:spacing w:val="-14"/>
                <w:sz w:val="22"/>
                <w:szCs w:val="22"/>
              </w:rPr>
              <w:t>[:,0]*</w:t>
            </w:r>
            <w:r w:rsidR="000C1295">
              <w:rPr>
                <w:rFonts w:ascii="Consolas" w:hAnsi="Consolas"/>
                <w:spacing w:val="-14"/>
                <w:sz w:val="22"/>
                <w:szCs w:val="22"/>
              </w:rPr>
              <w:t>nf1</w:t>
            </w:r>
            <w:r w:rsidRPr="00E45E35">
              <w:rPr>
                <w:rFonts w:ascii="Consolas" w:hAnsi="Consolas"/>
                <w:spacing w:val="-14"/>
                <w:sz w:val="22"/>
                <w:szCs w:val="22"/>
              </w:rPr>
              <w:t>[:,1]*</w:t>
            </w:r>
            <w:r w:rsidR="000C1295">
              <w:rPr>
                <w:rFonts w:ascii="Consolas" w:hAnsi="Consolas"/>
                <w:spacing w:val="-14"/>
                <w:sz w:val="22"/>
                <w:szCs w:val="22"/>
              </w:rPr>
              <w:t>nf1</w:t>
            </w:r>
            <w:r w:rsidRPr="00E45E35">
              <w:rPr>
                <w:rFonts w:ascii="Consolas" w:hAnsi="Consolas"/>
                <w:spacing w:val="-14"/>
                <w:sz w:val="22"/>
                <w:szCs w:val="22"/>
              </w:rPr>
              <w:t>[:,2])</w:t>
            </w:r>
          </w:p>
          <w:p w:rsidR="00144659" w:rsidRPr="00E45E35" w:rsidRDefault="00144659" w:rsidP="002301D2">
            <w:pPr>
              <w:pStyle w:val="Android6-"/>
              <w:spacing w:after="0" w:line="300" w:lineRule="exact"/>
              <w:jc w:val="left"/>
              <w:rPr>
                <w:rFonts w:ascii="Consolas" w:hAnsi="Consolas"/>
                <w:spacing w:val="-14"/>
                <w:sz w:val="22"/>
                <w:szCs w:val="22"/>
              </w:rPr>
            </w:pPr>
            <w:r w:rsidRPr="00E45E35">
              <w:rPr>
                <w:rFonts w:ascii="Consolas" w:hAnsi="Consolas" w:hint="eastAsia"/>
                <w:spacing w:val="-14"/>
                <w:sz w:val="22"/>
                <w:szCs w:val="22"/>
              </w:rPr>
              <w:t>print("</w:t>
            </w:r>
            <w:r w:rsidRPr="00E45E35">
              <w:rPr>
                <w:rFonts w:ascii="Consolas" w:hAnsi="Consolas" w:hint="eastAsia"/>
                <w:spacing w:val="-14"/>
                <w:sz w:val="22"/>
                <w:szCs w:val="22"/>
              </w:rPr>
              <w:t>市場全年總成交金額</w:t>
            </w:r>
            <w:r w:rsidRPr="00E45E35">
              <w:rPr>
                <w:rFonts w:ascii="Consolas" w:hAnsi="Consolas" w:hint="eastAsia"/>
                <w:spacing w:val="-14"/>
                <w:sz w:val="22"/>
                <w:szCs w:val="22"/>
              </w:rPr>
              <w:t>"+str(total_sales.sum(axis=0)))</w:t>
            </w:r>
          </w:p>
          <w:p w:rsidR="00144659" w:rsidRPr="004F6E11" w:rsidRDefault="00144659" w:rsidP="002301D2">
            <w:pPr>
              <w:pStyle w:val="Android6-"/>
              <w:spacing w:after="0" w:line="300" w:lineRule="exact"/>
              <w:jc w:val="left"/>
              <w:rPr>
                <w:rFonts w:ascii="Consolas" w:hAnsi="Consolas"/>
                <w:spacing w:val="-14"/>
                <w:sz w:val="22"/>
                <w:szCs w:val="22"/>
              </w:rPr>
            </w:pPr>
            <w:r w:rsidRPr="00E45E35">
              <w:rPr>
                <w:rFonts w:ascii="Consolas" w:hAnsi="Consolas" w:hint="eastAsia"/>
                <w:spacing w:val="-14"/>
                <w:sz w:val="22"/>
                <w:szCs w:val="22"/>
              </w:rPr>
              <w:t>print("</w:t>
            </w:r>
            <w:r w:rsidRPr="00E45E35">
              <w:rPr>
                <w:rFonts w:ascii="Consolas" w:hAnsi="Consolas" w:hint="eastAsia"/>
                <w:spacing w:val="-14"/>
                <w:sz w:val="22"/>
                <w:szCs w:val="22"/>
              </w:rPr>
              <w:t>市場全年成交平均每頭金額</w:t>
            </w:r>
            <w:r w:rsidRPr="00E45E35">
              <w:rPr>
                <w:rFonts w:ascii="Consolas" w:hAnsi="Consolas" w:hint="eastAsia"/>
                <w:spacing w:val="-14"/>
                <w:sz w:val="22"/>
                <w:szCs w:val="22"/>
              </w:rPr>
              <w:t>"+str(total_sales.sum(axis=0)/</w:t>
            </w:r>
            <w:r w:rsidR="000C1295">
              <w:rPr>
                <w:rFonts w:ascii="Consolas" w:hAnsi="Consolas" w:hint="eastAsia"/>
                <w:spacing w:val="-14"/>
                <w:sz w:val="22"/>
                <w:szCs w:val="22"/>
              </w:rPr>
              <w:t>nf1</w:t>
            </w:r>
            <w:r w:rsidRPr="00E45E35">
              <w:rPr>
                <w:rFonts w:ascii="Consolas" w:hAnsi="Consolas" w:hint="eastAsia"/>
                <w:spacing w:val="-14"/>
                <w:sz w:val="22"/>
                <w:szCs w:val="22"/>
              </w:rPr>
              <w:t>[:,0].sum(axis=0)))</w:t>
            </w:r>
          </w:p>
        </w:tc>
      </w:tr>
    </w:tbl>
    <w:p w:rsidR="00EE1B26" w:rsidRDefault="00EE1B26" w:rsidP="00EE1B26">
      <w:pPr>
        <w:pStyle w:val="tsa"/>
      </w:pPr>
    </w:p>
    <w:p w:rsidR="00144659" w:rsidRPr="00E33579" w:rsidRDefault="00213C93" w:rsidP="00144659">
      <w:pPr>
        <w:pStyle w:val="4"/>
      </w:pPr>
      <w:r>
        <w:rPr>
          <w:rFonts w:ascii="Noto Serif CJK TC Light" w:eastAsia="Noto Serif CJK TC Light" w:hAnsi="Noto Serif CJK TC Light"/>
          <w:noProof/>
        </w:rPr>
        <w:drawing>
          <wp:inline distT="0" distB="0" distL="0" distR="0" wp14:anchorId="0AD63ED8" wp14:editId="583592D9">
            <wp:extent cx="224790" cy="196850"/>
            <wp:effectExtent l="0" t="0" r="3810" b="0"/>
            <wp:docPr id="689" name="圖片 68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144659" w:rsidRPr="00E33579">
        <w:rPr>
          <w:rFonts w:hint="eastAsia"/>
        </w:rPr>
        <w:t>範例程式</w:t>
      </w:r>
      <w:r w:rsidR="00144659">
        <w:rPr>
          <w:rFonts w:hint="eastAsia"/>
        </w:rPr>
        <w:t>說明</w:t>
      </w:r>
    </w:p>
    <w:p w:rsidR="000C1295" w:rsidRPr="00FC2592" w:rsidRDefault="000C1295" w:rsidP="000C1295">
      <w:pPr>
        <w:pStyle w:val="a"/>
      </w:pPr>
      <w:r>
        <w:rPr>
          <w:rFonts w:hint="eastAsia"/>
        </w:rPr>
        <w:t>1</w:t>
      </w:r>
      <w:r w:rsidRPr="00FC2592">
        <w:rPr>
          <w:rFonts w:hint="eastAsia"/>
        </w:rPr>
        <w:t>行</w:t>
      </w:r>
      <w:r w:rsidRPr="00FC2592">
        <w:rPr>
          <w:rFonts w:hint="eastAsia"/>
        </w:rPr>
        <w:t>import</w:t>
      </w:r>
      <w:r>
        <w:rPr>
          <w:rFonts w:hint="eastAsia"/>
        </w:rPr>
        <w:t xml:space="preserve"> numpy</w:t>
      </w:r>
      <w:r>
        <w:rPr>
          <w:rFonts w:hint="eastAsia"/>
        </w:rPr>
        <w:t>以進行資料分析。</w:t>
      </w:r>
    </w:p>
    <w:p w:rsidR="000C1295" w:rsidRPr="000C1295" w:rsidRDefault="000C1295" w:rsidP="00133024">
      <w:pPr>
        <w:pStyle w:val="a"/>
      </w:pPr>
      <w:r>
        <w:rPr>
          <w:rFonts w:hint="eastAsia"/>
        </w:rPr>
        <w:t>2</w:t>
      </w:r>
      <w:r>
        <w:rPr>
          <w:rFonts w:hint="eastAsia"/>
        </w:rPr>
        <w:t>行運用</w:t>
      </w:r>
      <w:r>
        <w:rPr>
          <w:rFonts w:hint="eastAsia"/>
        </w:rPr>
        <w:t>numpy</w:t>
      </w:r>
      <w:r>
        <w:rPr>
          <w:rFonts w:hint="eastAsia"/>
        </w:rPr>
        <w:t>的</w:t>
      </w:r>
      <w:r w:rsidRPr="00626675">
        <w:t>genfromtxt</w:t>
      </w:r>
      <w:r>
        <w:rPr>
          <w:rFonts w:hint="eastAsia"/>
        </w:rPr>
        <w:t>方法由</w:t>
      </w:r>
      <w:r w:rsidRPr="00626675">
        <w:t>'2017pig.csv'</w:t>
      </w:r>
      <w:r w:rsidRPr="00626675">
        <w:rPr>
          <w:rFonts w:hint="eastAsia"/>
        </w:rPr>
        <w:t>(</w:t>
      </w:r>
      <w:r w:rsidRPr="00626675">
        <w:rPr>
          <w:rFonts w:hint="eastAsia"/>
        </w:rPr>
        <w:t>此為</w:t>
      </w:r>
      <w:r w:rsidRPr="000C1295">
        <w:rPr>
          <w:rFonts w:hint="eastAsia"/>
        </w:rPr>
        <w:t>某市場</w:t>
      </w:r>
      <w:r w:rsidRPr="000C1295">
        <w:rPr>
          <w:rFonts w:hint="eastAsia"/>
        </w:rPr>
        <w:t>2017</w:t>
      </w:r>
      <w:r w:rsidRPr="000C1295">
        <w:rPr>
          <w:rFonts w:hint="eastAsia"/>
        </w:rPr>
        <w:t>年全年毛豬交易行情資料，主要欄位：</w:t>
      </w:r>
      <w:r w:rsidRPr="000C1295">
        <w:rPr>
          <w:rFonts w:hint="eastAsia"/>
        </w:rPr>
        <w:t>total_amt(</w:t>
      </w:r>
      <w:r w:rsidRPr="000C1295">
        <w:rPr>
          <w:rFonts w:hint="eastAsia"/>
        </w:rPr>
        <w:t>成交頭數</w:t>
      </w:r>
      <w:r w:rsidRPr="000C1295">
        <w:rPr>
          <w:rFonts w:hint="eastAsia"/>
        </w:rPr>
        <w:t>-</w:t>
      </w:r>
      <w:r w:rsidRPr="000C1295">
        <w:rPr>
          <w:rFonts w:hint="eastAsia"/>
        </w:rPr>
        <w:t>總數</w:t>
      </w:r>
      <w:r w:rsidRPr="000C1295">
        <w:rPr>
          <w:rFonts w:hint="eastAsia"/>
        </w:rPr>
        <w:t>)</w:t>
      </w:r>
      <w:r w:rsidRPr="000C1295">
        <w:rPr>
          <w:rFonts w:hint="eastAsia"/>
        </w:rPr>
        <w:t>、</w:t>
      </w:r>
      <w:r w:rsidRPr="000C1295">
        <w:rPr>
          <w:rFonts w:hint="eastAsia"/>
        </w:rPr>
        <w:t>average_weight(</w:t>
      </w:r>
      <w:r w:rsidRPr="000C1295">
        <w:rPr>
          <w:rFonts w:hint="eastAsia"/>
        </w:rPr>
        <w:t>成交頭數</w:t>
      </w:r>
      <w:r w:rsidRPr="000C1295">
        <w:rPr>
          <w:rFonts w:hint="eastAsia"/>
        </w:rPr>
        <w:t>-</w:t>
      </w:r>
      <w:r w:rsidRPr="000C1295">
        <w:rPr>
          <w:rFonts w:hint="eastAsia"/>
        </w:rPr>
        <w:t>平均重量、</w:t>
      </w:r>
      <w:r w:rsidRPr="000C1295">
        <w:rPr>
          <w:rFonts w:hint="eastAsia"/>
        </w:rPr>
        <w:t>average_price(</w:t>
      </w:r>
      <w:r w:rsidRPr="000C1295">
        <w:rPr>
          <w:rFonts w:hint="eastAsia"/>
        </w:rPr>
        <w:t>成交頭數</w:t>
      </w:r>
      <w:r w:rsidRPr="000C1295">
        <w:rPr>
          <w:rFonts w:hint="eastAsia"/>
        </w:rPr>
        <w:t>-</w:t>
      </w:r>
      <w:r w:rsidRPr="000C1295">
        <w:rPr>
          <w:rFonts w:hint="eastAsia"/>
        </w:rPr>
        <w:t>平均價格</w:t>
      </w:r>
      <w:r w:rsidRPr="000C1295">
        <w:rPr>
          <w:rFonts w:hint="eastAsia"/>
        </w:rPr>
        <w:t>)</w:t>
      </w:r>
      <w:r w:rsidRPr="00626675">
        <w:rPr>
          <w:rFonts w:hint="eastAsia"/>
        </w:rPr>
        <w:t>讀入資料，檔案中以</w:t>
      </w:r>
      <w:r w:rsidRPr="00626675">
        <w:t>","</w:t>
      </w:r>
      <w:r w:rsidRPr="00626675">
        <w:rPr>
          <w:rFonts w:hint="eastAsia"/>
        </w:rPr>
        <w:t>分隔，</w:t>
      </w:r>
      <w:r w:rsidR="00CD44C6" w:rsidRPr="00626675">
        <w:rPr>
          <w:rFonts w:hint="eastAsia"/>
        </w:rPr>
        <w:t>同時跳過開頭第一行</w:t>
      </w:r>
      <w:r w:rsidR="00CD44C6" w:rsidRPr="00626675">
        <w:rPr>
          <w:rFonts w:hint="eastAsia"/>
        </w:rPr>
        <w:t>(</w:t>
      </w:r>
      <w:proofErr w:type="gramStart"/>
      <w:r w:rsidR="00CD44C6" w:rsidRPr="00626675">
        <w:rPr>
          <w:rFonts w:hint="eastAsia"/>
        </w:rPr>
        <w:t>均為標題</w:t>
      </w:r>
      <w:proofErr w:type="gramEnd"/>
      <w:r w:rsidR="00CD44C6" w:rsidRPr="00626675">
        <w:rPr>
          <w:rFonts w:hint="eastAsia"/>
        </w:rPr>
        <w:t>)</w:t>
      </w:r>
      <w:r w:rsidR="00CD44C6" w:rsidRPr="00626675">
        <w:rPr>
          <w:rFonts w:hint="eastAsia"/>
        </w:rPr>
        <w:t>，</w:t>
      </w:r>
      <w:r w:rsidRPr="00626675">
        <w:rPr>
          <w:rFonts w:hint="eastAsia"/>
        </w:rPr>
        <w:t>設定為</w:t>
      </w:r>
      <w:r w:rsidRPr="00626675">
        <w:rPr>
          <w:rFonts w:hint="eastAsia"/>
        </w:rPr>
        <w:t>nf1</w:t>
      </w:r>
      <w:r w:rsidRPr="00626675">
        <w:rPr>
          <w:rFonts w:hint="eastAsia"/>
        </w:rPr>
        <w:t>物件。</w:t>
      </w:r>
    </w:p>
    <w:p w:rsidR="000C1295" w:rsidRDefault="000C1295" w:rsidP="000C1295">
      <w:pPr>
        <w:pStyle w:val="a"/>
      </w:pPr>
      <w:r>
        <w:rPr>
          <w:rFonts w:hint="eastAsia"/>
        </w:rPr>
        <w:t>3</w:t>
      </w:r>
      <w:r>
        <w:rPr>
          <w:rFonts w:hint="eastAsia"/>
        </w:rPr>
        <w:t>行運用</w:t>
      </w:r>
      <w:r>
        <w:rPr>
          <w:rFonts w:hint="eastAsia"/>
        </w:rPr>
        <w:t>numpy</w:t>
      </w:r>
      <w:r>
        <w:rPr>
          <w:rFonts w:hint="eastAsia"/>
        </w:rPr>
        <w:t>的</w:t>
      </w:r>
      <w:r>
        <w:rPr>
          <w:rFonts w:hint="eastAsia"/>
        </w:rPr>
        <w:t>max</w:t>
      </w:r>
      <w:r>
        <w:rPr>
          <w:rFonts w:hint="eastAsia"/>
        </w:rPr>
        <w:t>方法輸出</w:t>
      </w:r>
      <w:r w:rsidR="00B16807">
        <w:rPr>
          <w:rFonts w:hint="eastAsia"/>
        </w:rPr>
        <w:t>nf1</w:t>
      </w:r>
      <w:r>
        <w:rPr>
          <w:rFonts w:hint="eastAsia"/>
        </w:rPr>
        <w:t>的</w:t>
      </w:r>
      <w:r w:rsidR="00B16807" w:rsidRPr="00E45E35">
        <w:rPr>
          <w:rFonts w:ascii="Consolas" w:hAnsi="Consolas" w:hint="eastAsia"/>
          <w:spacing w:val="-14"/>
          <w:szCs w:val="22"/>
        </w:rPr>
        <w:t>市場全年成交最高平均重量</w:t>
      </w:r>
      <w:r>
        <w:rPr>
          <w:rFonts w:hint="eastAsia"/>
        </w:rPr>
        <w:t>。</w:t>
      </w:r>
    </w:p>
    <w:p w:rsidR="00B16807" w:rsidRDefault="00B16807" w:rsidP="000C1295">
      <w:pPr>
        <w:pStyle w:val="a"/>
      </w:pPr>
      <w:r>
        <w:rPr>
          <w:rFonts w:hint="eastAsia"/>
        </w:rPr>
        <w:t>4</w:t>
      </w:r>
      <w:r>
        <w:rPr>
          <w:rFonts w:hint="eastAsia"/>
        </w:rPr>
        <w:t>行運用</w:t>
      </w:r>
      <w:r>
        <w:rPr>
          <w:rFonts w:hint="eastAsia"/>
        </w:rPr>
        <w:t>numpy</w:t>
      </w:r>
      <w:r>
        <w:rPr>
          <w:rFonts w:hint="eastAsia"/>
        </w:rPr>
        <w:t>的</w:t>
      </w:r>
      <w:r>
        <w:rPr>
          <w:rFonts w:hint="eastAsia"/>
        </w:rPr>
        <w:t>min</w:t>
      </w:r>
      <w:r>
        <w:rPr>
          <w:rFonts w:hint="eastAsia"/>
        </w:rPr>
        <w:t>方法輸出</w:t>
      </w:r>
      <w:r>
        <w:rPr>
          <w:rFonts w:hint="eastAsia"/>
        </w:rPr>
        <w:t>nf1</w:t>
      </w:r>
      <w:r>
        <w:rPr>
          <w:rFonts w:hint="eastAsia"/>
        </w:rPr>
        <w:t>的</w:t>
      </w:r>
      <w:r w:rsidRPr="00E45E35">
        <w:rPr>
          <w:rFonts w:ascii="Consolas" w:hAnsi="Consolas" w:hint="eastAsia"/>
          <w:spacing w:val="-14"/>
          <w:szCs w:val="22"/>
        </w:rPr>
        <w:t>市場全年成交最低平均價</w:t>
      </w:r>
    </w:p>
    <w:p w:rsidR="000C1295" w:rsidRPr="00D65C9A" w:rsidRDefault="000C1295" w:rsidP="000C1295">
      <w:pPr>
        <w:pStyle w:val="a"/>
      </w:pPr>
      <w:r>
        <w:rPr>
          <w:rFonts w:hint="eastAsia"/>
        </w:rPr>
        <w:t>5</w:t>
      </w:r>
      <w:r w:rsidR="00B16807">
        <w:rPr>
          <w:rFonts w:hint="eastAsia"/>
        </w:rPr>
        <w:t>行運用</w:t>
      </w:r>
      <w:r w:rsidR="00B16807">
        <w:rPr>
          <w:rFonts w:hint="eastAsia"/>
        </w:rPr>
        <w:t>numpy</w:t>
      </w:r>
      <w:r w:rsidR="00B16807">
        <w:rPr>
          <w:rFonts w:hint="eastAsia"/>
        </w:rPr>
        <w:t>的</w:t>
      </w:r>
      <w:r w:rsidR="00B16807">
        <w:rPr>
          <w:rFonts w:hint="eastAsia"/>
        </w:rPr>
        <w:t>sum</w:t>
      </w:r>
      <w:r w:rsidR="00B16807">
        <w:rPr>
          <w:rFonts w:hint="eastAsia"/>
        </w:rPr>
        <w:t>方法輸出</w:t>
      </w:r>
      <w:r w:rsidR="00B16807">
        <w:rPr>
          <w:rFonts w:hint="eastAsia"/>
        </w:rPr>
        <w:t>nf1</w:t>
      </w:r>
      <w:r w:rsidR="00B16807">
        <w:rPr>
          <w:rFonts w:hint="eastAsia"/>
        </w:rPr>
        <w:t>的</w:t>
      </w:r>
      <w:r w:rsidR="00B16807" w:rsidRPr="00E45E35">
        <w:rPr>
          <w:rFonts w:ascii="Consolas" w:hAnsi="Consolas" w:hint="eastAsia"/>
          <w:spacing w:val="-14"/>
          <w:szCs w:val="22"/>
        </w:rPr>
        <w:t>市場全年總成交頭數</w:t>
      </w:r>
      <w:r>
        <w:rPr>
          <w:rFonts w:hint="eastAsia"/>
        </w:rPr>
        <w:t>。</w:t>
      </w:r>
    </w:p>
    <w:p w:rsidR="000C1295" w:rsidRPr="00D65C9A" w:rsidRDefault="000C1295" w:rsidP="000C1295">
      <w:pPr>
        <w:pStyle w:val="a"/>
      </w:pPr>
      <w:r>
        <w:rPr>
          <w:rFonts w:hint="eastAsia"/>
        </w:rPr>
        <w:t>6</w:t>
      </w:r>
      <w:r>
        <w:rPr>
          <w:rFonts w:hint="eastAsia"/>
        </w:rPr>
        <w:t>行</w:t>
      </w:r>
      <w:r w:rsidR="00B16807">
        <w:rPr>
          <w:rFonts w:hint="eastAsia"/>
        </w:rPr>
        <w:t>計算每日成交金額，設定為</w:t>
      </w:r>
      <w:r w:rsidR="00B16807" w:rsidRPr="00B16807">
        <w:t>total_sales</w:t>
      </w:r>
      <w:r w:rsidR="00B16807" w:rsidRPr="00B16807">
        <w:rPr>
          <w:rFonts w:hint="eastAsia"/>
        </w:rPr>
        <w:t>物件</w:t>
      </w:r>
      <w:r>
        <w:rPr>
          <w:rFonts w:hint="eastAsia"/>
        </w:rPr>
        <w:t>。</w:t>
      </w:r>
    </w:p>
    <w:p w:rsidR="000C1295" w:rsidRDefault="000C1295" w:rsidP="000C1295">
      <w:pPr>
        <w:pStyle w:val="a"/>
      </w:pPr>
      <w:r>
        <w:rPr>
          <w:rFonts w:hint="eastAsia"/>
        </w:rPr>
        <w:lastRenderedPageBreak/>
        <w:t>7</w:t>
      </w:r>
      <w:r>
        <w:rPr>
          <w:rFonts w:hint="eastAsia"/>
        </w:rPr>
        <w:t>行</w:t>
      </w:r>
      <w:r w:rsidR="00B16807">
        <w:rPr>
          <w:rFonts w:hint="eastAsia"/>
        </w:rPr>
        <w:t>運用</w:t>
      </w:r>
      <w:r w:rsidR="00B16807">
        <w:rPr>
          <w:rFonts w:hint="eastAsia"/>
        </w:rPr>
        <w:t>numpy</w:t>
      </w:r>
      <w:r w:rsidR="00B16807">
        <w:rPr>
          <w:rFonts w:hint="eastAsia"/>
        </w:rPr>
        <w:t>的</w:t>
      </w:r>
      <w:r w:rsidR="00B16807">
        <w:rPr>
          <w:rFonts w:hint="eastAsia"/>
        </w:rPr>
        <w:t>sum</w:t>
      </w:r>
      <w:r w:rsidR="00B16807">
        <w:rPr>
          <w:rFonts w:hint="eastAsia"/>
        </w:rPr>
        <w:t>方法輸出</w:t>
      </w:r>
      <w:r w:rsidR="00B16807" w:rsidRPr="00B16807">
        <w:t>total_sales</w:t>
      </w:r>
      <w:r w:rsidR="00B16807">
        <w:rPr>
          <w:rFonts w:hint="eastAsia"/>
        </w:rPr>
        <w:t>的</w:t>
      </w:r>
      <w:r w:rsidR="00B16807" w:rsidRPr="00E45E35">
        <w:rPr>
          <w:rFonts w:ascii="Consolas" w:hAnsi="Consolas" w:hint="eastAsia"/>
          <w:spacing w:val="-14"/>
          <w:szCs w:val="22"/>
        </w:rPr>
        <w:t>市場全年總成交金額</w:t>
      </w:r>
      <w:r>
        <w:rPr>
          <w:rFonts w:hint="eastAsia"/>
        </w:rPr>
        <w:t>。</w:t>
      </w:r>
    </w:p>
    <w:p w:rsidR="00B16807" w:rsidRDefault="000C1295" w:rsidP="00B16807">
      <w:pPr>
        <w:pStyle w:val="a"/>
      </w:pPr>
      <w:r>
        <w:rPr>
          <w:rFonts w:hint="eastAsia"/>
        </w:rPr>
        <w:t>8</w:t>
      </w:r>
      <w:r>
        <w:rPr>
          <w:rFonts w:hint="eastAsia"/>
        </w:rPr>
        <w:t>行</w:t>
      </w:r>
      <w:r w:rsidR="00B16807">
        <w:rPr>
          <w:rFonts w:hint="eastAsia"/>
        </w:rPr>
        <w:t>計算並</w:t>
      </w:r>
      <w:r>
        <w:rPr>
          <w:rFonts w:hint="eastAsia"/>
        </w:rPr>
        <w:t>列印</w:t>
      </w:r>
      <w:r w:rsidR="00B16807" w:rsidRPr="00E45E35">
        <w:rPr>
          <w:rFonts w:ascii="Consolas" w:hAnsi="Consolas" w:hint="eastAsia"/>
          <w:spacing w:val="-14"/>
          <w:szCs w:val="22"/>
        </w:rPr>
        <w:t>市場全年成交平均每頭金額</w:t>
      </w:r>
      <w:r>
        <w:rPr>
          <w:rFonts w:hint="eastAsia"/>
        </w:rPr>
        <w:t>。</w:t>
      </w:r>
    </w:p>
    <w:p w:rsidR="00144659" w:rsidRPr="00B16807" w:rsidRDefault="00213C93" w:rsidP="00B16807">
      <w:pPr>
        <w:pStyle w:val="4"/>
        <w:rPr>
          <w:rFonts w:ascii="Noto Serif CJK TC Light" w:eastAsia="Noto Serif CJK TC Light" w:hAnsi="Noto Serif CJK TC Light"/>
          <w:noProof/>
        </w:rPr>
      </w:pPr>
      <w:r>
        <w:rPr>
          <w:rFonts w:ascii="Noto Serif CJK TC Light" w:eastAsia="Noto Serif CJK TC Light" w:hAnsi="Noto Serif CJK TC Light"/>
          <w:noProof/>
        </w:rPr>
        <w:drawing>
          <wp:inline distT="0" distB="0" distL="0" distR="0" wp14:anchorId="1A4F7962" wp14:editId="75F06350">
            <wp:extent cx="224790" cy="196850"/>
            <wp:effectExtent l="0" t="0" r="3810" b="0"/>
            <wp:docPr id="690" name="圖片 690"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144659" w:rsidRPr="00B16807">
        <w:rPr>
          <w:rFonts w:ascii="Noto Serif CJK TC Light" w:eastAsia="Noto Serif CJK TC Light" w:hAnsi="Noto Serif CJK TC Light" w:hint="eastAsia"/>
          <w:noProof/>
        </w:rPr>
        <w:t>輸出結果</w:t>
      </w:r>
    </w:p>
    <w:p w:rsidR="00144659" w:rsidRPr="0079447B" w:rsidRDefault="00144659" w:rsidP="00144659">
      <w:pPr>
        <w:pStyle w:val="tsa"/>
      </w:pPr>
    </w:p>
    <w:p w:rsidR="00CD44C6" w:rsidRDefault="00CD44C6" w:rsidP="00CD44C6">
      <w:pPr>
        <w:pStyle w:val="C"/>
        <w:spacing w:line="220" w:lineRule="atLeast"/>
      </w:pPr>
      <w:r>
        <w:rPr>
          <w:rFonts w:hint="eastAsia"/>
        </w:rPr>
        <w:t>市場全年成交最高平均重量</w:t>
      </w:r>
      <w:r>
        <w:rPr>
          <w:rFonts w:hint="eastAsia"/>
        </w:rPr>
        <w:t>148.18</w:t>
      </w:r>
    </w:p>
    <w:p w:rsidR="00CD44C6" w:rsidRDefault="00CD44C6" w:rsidP="00CD44C6">
      <w:pPr>
        <w:pStyle w:val="C"/>
        <w:spacing w:line="220" w:lineRule="atLeast"/>
      </w:pPr>
      <w:r>
        <w:rPr>
          <w:rFonts w:hint="eastAsia"/>
        </w:rPr>
        <w:t>市場全年成交最低平均價</w:t>
      </w:r>
      <w:r>
        <w:rPr>
          <w:rFonts w:hint="eastAsia"/>
        </w:rPr>
        <w:t>66.35</w:t>
      </w:r>
    </w:p>
    <w:p w:rsidR="00CD44C6" w:rsidRDefault="00CD44C6" w:rsidP="00CD44C6">
      <w:pPr>
        <w:pStyle w:val="C"/>
        <w:spacing w:line="220" w:lineRule="atLeast"/>
      </w:pPr>
      <w:r>
        <w:rPr>
          <w:rFonts w:hint="eastAsia"/>
        </w:rPr>
        <w:t>市場全年總成交頭數</w:t>
      </w:r>
      <w:r>
        <w:rPr>
          <w:rFonts w:hint="eastAsia"/>
        </w:rPr>
        <w:t>3383747.0</w:t>
      </w:r>
    </w:p>
    <w:p w:rsidR="00CD44C6" w:rsidRDefault="00CD44C6" w:rsidP="00CD44C6">
      <w:pPr>
        <w:pStyle w:val="C"/>
        <w:spacing w:line="220" w:lineRule="atLeast"/>
      </w:pPr>
      <w:r>
        <w:rPr>
          <w:rFonts w:hint="eastAsia"/>
        </w:rPr>
        <w:t>市場全年總成交金額</w:t>
      </w:r>
      <w:r>
        <w:rPr>
          <w:rFonts w:hint="eastAsia"/>
        </w:rPr>
        <w:t>32115493123.458595</w:t>
      </w:r>
    </w:p>
    <w:p w:rsidR="00144659" w:rsidRPr="00EE1B26" w:rsidRDefault="00CD44C6" w:rsidP="00CD44C6">
      <w:pPr>
        <w:pStyle w:val="C"/>
        <w:spacing w:line="220" w:lineRule="atLeast"/>
      </w:pPr>
      <w:r>
        <w:rPr>
          <w:rFonts w:hint="eastAsia"/>
        </w:rPr>
        <w:t>市場全年成交平均每頭金額</w:t>
      </w:r>
      <w:r>
        <w:rPr>
          <w:rFonts w:hint="eastAsia"/>
        </w:rPr>
        <w:t>9491.103538018237</w:t>
      </w:r>
    </w:p>
    <w:p w:rsidR="002A215F" w:rsidRDefault="002A215F" w:rsidP="002A215F">
      <w:pPr>
        <w:pStyle w:val="4"/>
        <w:pageBreakBefore/>
        <w:spacing w:before="0"/>
      </w:pPr>
      <w:r>
        <w:rPr>
          <w:noProof/>
        </w:rPr>
        <w:lastRenderedPageBreak/>
        <w:drawing>
          <wp:inline distT="0" distB="0" distL="0" distR="0" wp14:anchorId="221EF58A" wp14:editId="18BE842E">
            <wp:extent cx="224790" cy="196850"/>
            <wp:effectExtent l="0" t="0" r="3810" b="0"/>
            <wp:docPr id="18" name="圖片 1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E</w:t>
      </w:r>
      <w:r w:rsidR="004E6E9E">
        <w:rPr>
          <w:rFonts w:hint="eastAsia"/>
        </w:rPr>
        <w:t>4-2-</w:t>
      </w:r>
      <w:r>
        <w:rPr>
          <w:rFonts w:hint="eastAsia"/>
        </w:rPr>
        <w:t>1-3.</w:t>
      </w:r>
      <w:proofErr w:type="gramStart"/>
      <w:r>
        <w:rPr>
          <w:rFonts w:hint="eastAsia"/>
        </w:rPr>
        <w:t>py</w:t>
      </w:r>
      <w:proofErr w:type="gramEnd"/>
    </w:p>
    <w:tbl>
      <w:tblPr>
        <w:tblW w:w="0" w:type="auto"/>
        <w:tblCellMar>
          <w:left w:w="0" w:type="dxa"/>
          <w:right w:w="0" w:type="dxa"/>
        </w:tblCellMar>
        <w:tblLook w:val="04A0" w:firstRow="1" w:lastRow="0" w:firstColumn="1" w:lastColumn="0" w:noHBand="0" w:noVBand="1"/>
      </w:tblPr>
      <w:tblGrid>
        <w:gridCol w:w="431"/>
        <w:gridCol w:w="7678"/>
      </w:tblGrid>
      <w:tr w:rsidR="002A215F" w:rsidRPr="00476610" w:rsidTr="00CD4D10">
        <w:tc>
          <w:tcPr>
            <w:tcW w:w="431" w:type="dxa"/>
            <w:tcBorders>
              <w:right w:val="single" w:sz="4" w:space="0" w:color="auto"/>
            </w:tcBorders>
            <w:shd w:val="clear" w:color="auto" w:fill="auto"/>
          </w:tcPr>
          <w:p w:rsidR="002A215F" w:rsidRDefault="002A215F" w:rsidP="00CD4D10">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2A215F" w:rsidRDefault="002A215F"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626675" w:rsidRDefault="00626675" w:rsidP="00CD4D10">
            <w:pPr>
              <w:pStyle w:val="Android6-"/>
              <w:spacing w:after="0" w:line="300" w:lineRule="exact"/>
              <w:ind w:firstLine="142"/>
              <w:jc w:val="both"/>
              <w:rPr>
                <w:rFonts w:ascii="Consolas" w:eastAsia="Songti TC Regular" w:hAnsi="Consolas"/>
                <w:sz w:val="22"/>
                <w:szCs w:val="22"/>
              </w:rPr>
            </w:pPr>
          </w:p>
          <w:p w:rsidR="002A215F" w:rsidRDefault="002A215F"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2A215F" w:rsidRDefault="002A215F"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2A215F" w:rsidRDefault="002A215F"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626675"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6</w:t>
            </w:r>
          </w:p>
          <w:p w:rsidR="00626675"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7</w:t>
            </w:r>
          </w:p>
          <w:p w:rsidR="00626675"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8</w:t>
            </w:r>
          </w:p>
          <w:p w:rsidR="00626675"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9</w:t>
            </w:r>
          </w:p>
          <w:p w:rsidR="00626675"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10</w:t>
            </w:r>
          </w:p>
          <w:p w:rsidR="00626675"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11</w:t>
            </w:r>
          </w:p>
          <w:p w:rsidR="00626675" w:rsidRPr="00D65C9A" w:rsidRDefault="00626675"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12</w:t>
            </w:r>
          </w:p>
        </w:tc>
        <w:tc>
          <w:tcPr>
            <w:tcW w:w="7678" w:type="dxa"/>
            <w:tcBorders>
              <w:left w:val="single" w:sz="4" w:space="0" w:color="auto"/>
            </w:tcBorders>
            <w:shd w:val="clear" w:color="auto" w:fill="auto"/>
          </w:tcPr>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import numpy as np</w:t>
            </w:r>
          </w:p>
          <w:p w:rsidR="00626675" w:rsidRPr="00626675" w:rsidRDefault="00626675" w:rsidP="00626675">
            <w:pPr>
              <w:pStyle w:val="Android6-"/>
              <w:spacing w:after="0" w:line="300" w:lineRule="exact"/>
              <w:jc w:val="left"/>
              <w:rPr>
                <w:rFonts w:ascii="Consolas" w:hAnsi="Consolas"/>
                <w:spacing w:val="-14"/>
                <w:sz w:val="22"/>
                <w:szCs w:val="22"/>
              </w:rPr>
            </w:pPr>
            <w:r w:rsidRPr="00626675">
              <w:rPr>
                <w:rFonts w:ascii="Consolas" w:hAnsi="Consolas"/>
                <w:spacing w:val="-14"/>
                <w:sz w:val="22"/>
                <w:szCs w:val="22"/>
              </w:rPr>
              <w:t>data = np.genfromtxt('president_heights.csv', delimiter=',',skip_header=1 )</w:t>
            </w:r>
          </w:p>
          <w:p w:rsidR="00626675" w:rsidRDefault="00626675" w:rsidP="00626675">
            <w:pPr>
              <w:pStyle w:val="Android6-"/>
              <w:spacing w:after="0" w:line="300" w:lineRule="exact"/>
              <w:jc w:val="left"/>
              <w:rPr>
                <w:rFonts w:ascii="Consolas" w:hAnsi="Consolas"/>
                <w:spacing w:val="-14"/>
                <w:sz w:val="22"/>
                <w:szCs w:val="22"/>
              </w:rPr>
            </w:pPr>
            <w:r w:rsidRPr="00626675">
              <w:rPr>
                <w:rFonts w:ascii="Consolas" w:hAnsi="Consolas"/>
                <w:spacing w:val="-14"/>
                <w:sz w:val="22"/>
                <w:szCs w:val="22"/>
              </w:rPr>
              <w:t>heights = np.array(data[:,2])</w:t>
            </w:r>
          </w:p>
          <w:p w:rsidR="002A215F" w:rsidRPr="002A215F" w:rsidRDefault="002A215F" w:rsidP="00626675">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heights = np.array(data['height(cm)'])</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print(heights)</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print("Mean height:       ", heights.mean())</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print("Standard deviation:", heights.std())</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print("Minimum height:    ", heights.min())</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print("Maximum height:    ", heights.max())</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print("25th percentile:   ", np.percentile(heights, 25))</w:t>
            </w:r>
          </w:p>
          <w:p w:rsidR="002A215F" w:rsidRPr="002A215F"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print("Median:            ", np.median(heights))</w:t>
            </w:r>
          </w:p>
          <w:p w:rsidR="002A215F" w:rsidRPr="004F6E11" w:rsidRDefault="002A215F" w:rsidP="00CD4D10">
            <w:pPr>
              <w:pStyle w:val="Android6-"/>
              <w:spacing w:after="0" w:line="300" w:lineRule="exact"/>
              <w:jc w:val="left"/>
              <w:rPr>
                <w:rFonts w:ascii="Consolas" w:hAnsi="Consolas"/>
                <w:spacing w:val="-14"/>
                <w:sz w:val="22"/>
                <w:szCs w:val="22"/>
              </w:rPr>
            </w:pPr>
            <w:r w:rsidRPr="002A215F">
              <w:rPr>
                <w:rFonts w:ascii="Consolas" w:hAnsi="Consolas"/>
                <w:spacing w:val="-14"/>
                <w:sz w:val="22"/>
                <w:szCs w:val="22"/>
              </w:rPr>
              <w:t>print("75th percentile:   ", np.percentile(heights, 75))</w:t>
            </w:r>
          </w:p>
        </w:tc>
      </w:tr>
    </w:tbl>
    <w:p w:rsidR="002A215F" w:rsidRDefault="002A215F" w:rsidP="002A215F">
      <w:pPr>
        <w:pStyle w:val="tsa"/>
        <w:rPr>
          <w:noProof/>
        </w:rPr>
      </w:pPr>
    </w:p>
    <w:p w:rsidR="002A215F" w:rsidRDefault="002A215F" w:rsidP="002A215F">
      <w:pPr>
        <w:pStyle w:val="tsa"/>
        <w:rPr>
          <w:noProof/>
        </w:rPr>
      </w:pPr>
    </w:p>
    <w:p w:rsidR="002A215F" w:rsidRPr="00E33579" w:rsidRDefault="002A215F" w:rsidP="002A215F">
      <w:pPr>
        <w:pStyle w:val="4"/>
      </w:pPr>
      <w:r>
        <w:rPr>
          <w:rFonts w:ascii="Noto Serif CJK TC Light" w:eastAsia="Noto Serif CJK TC Light" w:hAnsi="Noto Serif CJK TC Light"/>
          <w:noProof/>
        </w:rPr>
        <w:drawing>
          <wp:inline distT="0" distB="0" distL="0" distR="0" wp14:anchorId="524FBD90" wp14:editId="58281294">
            <wp:extent cx="224790" cy="196850"/>
            <wp:effectExtent l="0" t="0" r="3810" b="0"/>
            <wp:docPr id="19" name="圖片 1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說明</w:t>
      </w:r>
    </w:p>
    <w:p w:rsidR="00626675" w:rsidRPr="00FC2592" w:rsidRDefault="00626675" w:rsidP="00626675">
      <w:pPr>
        <w:pStyle w:val="a"/>
      </w:pPr>
      <w:r>
        <w:rPr>
          <w:rFonts w:hint="eastAsia"/>
        </w:rPr>
        <w:t>1</w:t>
      </w:r>
      <w:r w:rsidRPr="00FC2592">
        <w:rPr>
          <w:rFonts w:hint="eastAsia"/>
        </w:rPr>
        <w:t>行</w:t>
      </w:r>
      <w:r w:rsidRPr="00FC2592">
        <w:rPr>
          <w:rFonts w:hint="eastAsia"/>
        </w:rPr>
        <w:t>import</w:t>
      </w:r>
      <w:r>
        <w:rPr>
          <w:rFonts w:hint="eastAsia"/>
        </w:rPr>
        <w:t xml:space="preserve"> numpy</w:t>
      </w:r>
      <w:r>
        <w:rPr>
          <w:rFonts w:hint="eastAsia"/>
        </w:rPr>
        <w:t>以進行資料分析。</w:t>
      </w:r>
    </w:p>
    <w:p w:rsidR="00626675" w:rsidRPr="000C1295" w:rsidRDefault="00626675" w:rsidP="00133024">
      <w:pPr>
        <w:pStyle w:val="a"/>
      </w:pPr>
      <w:r>
        <w:rPr>
          <w:rFonts w:hint="eastAsia"/>
        </w:rPr>
        <w:t>2</w:t>
      </w:r>
      <w:r>
        <w:rPr>
          <w:rFonts w:hint="eastAsia"/>
        </w:rPr>
        <w:t>行運用</w:t>
      </w:r>
      <w:r>
        <w:rPr>
          <w:rFonts w:hint="eastAsia"/>
        </w:rPr>
        <w:t>numpy</w:t>
      </w:r>
      <w:r>
        <w:rPr>
          <w:rFonts w:hint="eastAsia"/>
        </w:rPr>
        <w:t>的</w:t>
      </w:r>
      <w:r w:rsidRPr="00626675">
        <w:t>genfromtxt</w:t>
      </w:r>
      <w:r>
        <w:rPr>
          <w:rFonts w:hint="eastAsia"/>
        </w:rPr>
        <w:t>方法由</w:t>
      </w:r>
      <w:r w:rsidRPr="00626675">
        <w:rPr>
          <w:rFonts w:ascii="Consolas" w:hAnsi="Consolas"/>
          <w:spacing w:val="-14"/>
          <w:szCs w:val="22"/>
        </w:rPr>
        <w:t>'president_heights.csv'</w:t>
      </w:r>
      <w:r w:rsidRPr="00626675">
        <w:rPr>
          <w:rFonts w:hint="eastAsia"/>
        </w:rPr>
        <w:t xml:space="preserve"> (</w:t>
      </w:r>
      <w:r w:rsidRPr="00626675">
        <w:rPr>
          <w:rFonts w:hint="eastAsia"/>
        </w:rPr>
        <w:t>此為</w:t>
      </w:r>
      <w:r>
        <w:rPr>
          <w:rFonts w:hint="eastAsia"/>
        </w:rPr>
        <w:t>美國歷任總統身高資料</w:t>
      </w:r>
      <w:r w:rsidRPr="000C1295">
        <w:rPr>
          <w:rFonts w:hint="eastAsia"/>
        </w:rPr>
        <w:t>，主要欄位：</w:t>
      </w:r>
      <w:r>
        <w:rPr>
          <w:rFonts w:hint="eastAsia"/>
        </w:rPr>
        <w:t>order</w:t>
      </w:r>
      <w:r w:rsidRPr="000C1295">
        <w:rPr>
          <w:rFonts w:hint="eastAsia"/>
        </w:rPr>
        <w:t>(</w:t>
      </w:r>
      <w:r>
        <w:rPr>
          <w:rFonts w:hint="eastAsia"/>
        </w:rPr>
        <w:t>排序</w:t>
      </w:r>
      <w:r w:rsidRPr="000C1295">
        <w:rPr>
          <w:rFonts w:hint="eastAsia"/>
        </w:rPr>
        <w:t>)</w:t>
      </w:r>
      <w:r w:rsidRPr="000C1295">
        <w:rPr>
          <w:rFonts w:hint="eastAsia"/>
        </w:rPr>
        <w:t>、</w:t>
      </w:r>
      <w:r>
        <w:t>name</w:t>
      </w:r>
      <w:r w:rsidRPr="000C1295">
        <w:rPr>
          <w:rFonts w:hint="eastAsia"/>
        </w:rPr>
        <w:t>(</w:t>
      </w:r>
      <w:r>
        <w:rPr>
          <w:rFonts w:hint="eastAsia"/>
        </w:rPr>
        <w:t>姓名</w:t>
      </w:r>
      <w:r>
        <w:rPr>
          <w:rFonts w:hint="eastAsia"/>
        </w:rPr>
        <w:t>)</w:t>
      </w:r>
      <w:r w:rsidRPr="000C1295">
        <w:rPr>
          <w:rFonts w:hint="eastAsia"/>
        </w:rPr>
        <w:t>、</w:t>
      </w:r>
      <w:r w:rsidRPr="00626675">
        <w:t>height(cm)</w:t>
      </w:r>
      <w:r w:rsidRPr="000C1295">
        <w:rPr>
          <w:rFonts w:hint="eastAsia"/>
        </w:rPr>
        <w:t xml:space="preserve"> (</w:t>
      </w:r>
      <w:r>
        <w:rPr>
          <w:rFonts w:hint="eastAsia"/>
        </w:rPr>
        <w:t>身高</w:t>
      </w:r>
      <w:r w:rsidRPr="000C1295">
        <w:rPr>
          <w:rFonts w:hint="eastAsia"/>
        </w:rPr>
        <w:t>)</w:t>
      </w:r>
      <w:r w:rsidRPr="00626675">
        <w:rPr>
          <w:rFonts w:hint="eastAsia"/>
        </w:rPr>
        <w:t>讀入資料，檔案中以</w:t>
      </w:r>
      <w:r w:rsidRPr="00626675">
        <w:t>","</w:t>
      </w:r>
      <w:r w:rsidRPr="00626675">
        <w:rPr>
          <w:rFonts w:hint="eastAsia"/>
        </w:rPr>
        <w:t>分隔，同時跳過開頭第一行</w:t>
      </w:r>
      <w:r w:rsidRPr="00626675">
        <w:rPr>
          <w:rFonts w:hint="eastAsia"/>
        </w:rPr>
        <w:t>(</w:t>
      </w:r>
      <w:proofErr w:type="gramStart"/>
      <w:r w:rsidRPr="00626675">
        <w:rPr>
          <w:rFonts w:hint="eastAsia"/>
        </w:rPr>
        <w:t>均為標題</w:t>
      </w:r>
      <w:proofErr w:type="gramEnd"/>
      <w:r w:rsidRPr="00626675">
        <w:rPr>
          <w:rFonts w:hint="eastAsia"/>
        </w:rPr>
        <w:t>)</w:t>
      </w:r>
      <w:r w:rsidRPr="00626675">
        <w:rPr>
          <w:rFonts w:hint="eastAsia"/>
        </w:rPr>
        <w:t>，設定為</w:t>
      </w:r>
      <w:r>
        <w:rPr>
          <w:rFonts w:hint="eastAsia"/>
        </w:rPr>
        <w:t>data</w:t>
      </w:r>
      <w:r w:rsidRPr="00626675">
        <w:rPr>
          <w:rFonts w:hint="eastAsia"/>
        </w:rPr>
        <w:t>物件。</w:t>
      </w:r>
    </w:p>
    <w:p w:rsidR="00626675" w:rsidRDefault="00626675" w:rsidP="00626675">
      <w:pPr>
        <w:pStyle w:val="a"/>
      </w:pPr>
      <w:r>
        <w:rPr>
          <w:rFonts w:hint="eastAsia"/>
        </w:rPr>
        <w:t>3-4</w:t>
      </w:r>
      <w:r>
        <w:rPr>
          <w:rFonts w:hint="eastAsia"/>
        </w:rPr>
        <w:t>行將</w:t>
      </w:r>
      <w:r>
        <w:rPr>
          <w:rFonts w:hint="eastAsia"/>
        </w:rPr>
        <w:t>data</w:t>
      </w:r>
      <w:r>
        <w:rPr>
          <w:rFonts w:hint="eastAsia"/>
        </w:rPr>
        <w:t>物件的第三</w:t>
      </w:r>
      <w:proofErr w:type="gramStart"/>
      <w:r>
        <w:rPr>
          <w:rFonts w:hint="eastAsia"/>
        </w:rPr>
        <w:t>個</w:t>
      </w:r>
      <w:proofErr w:type="gramEnd"/>
      <w:r>
        <w:rPr>
          <w:rFonts w:hint="eastAsia"/>
        </w:rPr>
        <w:t>欄位</w:t>
      </w:r>
      <w:r w:rsidRPr="00626675">
        <w:t>height(cm)</w:t>
      </w:r>
      <w:r>
        <w:rPr>
          <w:rFonts w:hint="eastAsia"/>
        </w:rPr>
        <w:t>另存為</w:t>
      </w:r>
      <w:r>
        <w:rPr>
          <w:rFonts w:hint="eastAsia"/>
        </w:rPr>
        <w:t>heights</w:t>
      </w:r>
      <w:r>
        <w:rPr>
          <w:rFonts w:hint="eastAsia"/>
        </w:rPr>
        <w:t>陣列，並列印輸出。</w:t>
      </w:r>
    </w:p>
    <w:p w:rsidR="00626675" w:rsidRDefault="00626675" w:rsidP="00626675">
      <w:pPr>
        <w:pStyle w:val="a"/>
      </w:pPr>
      <w:r>
        <w:rPr>
          <w:rFonts w:hint="eastAsia"/>
        </w:rPr>
        <w:t>5</w:t>
      </w:r>
      <w:r>
        <w:rPr>
          <w:rFonts w:hint="eastAsia"/>
        </w:rPr>
        <w:t>行運用</w:t>
      </w:r>
      <w:r>
        <w:rPr>
          <w:rFonts w:hint="eastAsia"/>
        </w:rPr>
        <w:t>numpy</w:t>
      </w:r>
      <w:r>
        <w:rPr>
          <w:rFonts w:hint="eastAsia"/>
        </w:rPr>
        <w:t>的</w:t>
      </w:r>
      <w:r w:rsidRPr="002A215F">
        <w:rPr>
          <w:rFonts w:ascii="Consolas" w:hAnsi="Consolas"/>
          <w:spacing w:val="-14"/>
          <w:szCs w:val="22"/>
        </w:rPr>
        <w:t>mean</w:t>
      </w:r>
      <w:r>
        <w:rPr>
          <w:rFonts w:hint="eastAsia"/>
        </w:rPr>
        <w:t xml:space="preserve"> </w:t>
      </w:r>
      <w:r>
        <w:rPr>
          <w:rFonts w:hint="eastAsia"/>
        </w:rPr>
        <w:t>方法輸出美國總統平均身高。</w:t>
      </w:r>
    </w:p>
    <w:p w:rsidR="00626675" w:rsidRDefault="00626675" w:rsidP="00626675">
      <w:pPr>
        <w:pStyle w:val="a"/>
      </w:pPr>
      <w:r>
        <w:rPr>
          <w:rFonts w:hint="eastAsia"/>
        </w:rPr>
        <w:t>6</w:t>
      </w:r>
      <w:r>
        <w:rPr>
          <w:rFonts w:hint="eastAsia"/>
        </w:rPr>
        <w:t>行運用</w:t>
      </w:r>
      <w:r>
        <w:rPr>
          <w:rFonts w:hint="eastAsia"/>
        </w:rPr>
        <w:t>numpy</w:t>
      </w:r>
      <w:r>
        <w:rPr>
          <w:rFonts w:hint="eastAsia"/>
        </w:rPr>
        <w:t>的</w:t>
      </w:r>
      <w:r w:rsidRPr="002A215F">
        <w:rPr>
          <w:rFonts w:ascii="Consolas" w:hAnsi="Consolas"/>
          <w:spacing w:val="-14"/>
          <w:szCs w:val="22"/>
        </w:rPr>
        <w:t>mean</w:t>
      </w:r>
      <w:r>
        <w:rPr>
          <w:rFonts w:hint="eastAsia"/>
        </w:rPr>
        <w:t xml:space="preserve"> </w:t>
      </w:r>
      <w:r>
        <w:rPr>
          <w:rFonts w:hint="eastAsia"/>
        </w:rPr>
        <w:t>方法輸出美國總統平均身高。</w:t>
      </w:r>
    </w:p>
    <w:p w:rsidR="00626675" w:rsidRDefault="00626675" w:rsidP="00626675">
      <w:pPr>
        <w:pStyle w:val="a"/>
      </w:pPr>
      <w:r>
        <w:rPr>
          <w:rFonts w:hint="eastAsia"/>
        </w:rPr>
        <w:t>7</w:t>
      </w:r>
      <w:r>
        <w:rPr>
          <w:rFonts w:hint="eastAsia"/>
        </w:rPr>
        <w:t>行運用</w:t>
      </w:r>
      <w:r>
        <w:rPr>
          <w:rFonts w:hint="eastAsia"/>
        </w:rPr>
        <w:t>numpy</w:t>
      </w:r>
      <w:r>
        <w:rPr>
          <w:rFonts w:hint="eastAsia"/>
        </w:rPr>
        <w:t>的</w:t>
      </w:r>
      <w:r w:rsidRPr="002A215F">
        <w:rPr>
          <w:rFonts w:ascii="Consolas" w:hAnsi="Consolas"/>
          <w:spacing w:val="-14"/>
          <w:szCs w:val="22"/>
        </w:rPr>
        <w:t>std</w:t>
      </w:r>
      <w:r>
        <w:rPr>
          <w:rFonts w:hint="eastAsia"/>
        </w:rPr>
        <w:t xml:space="preserve"> </w:t>
      </w:r>
      <w:r>
        <w:rPr>
          <w:rFonts w:hint="eastAsia"/>
        </w:rPr>
        <w:t>方法輸出美國總統身高</w:t>
      </w:r>
      <w:r w:rsidR="00877E34">
        <w:rPr>
          <w:rFonts w:hint="eastAsia"/>
        </w:rPr>
        <w:t>標準差</w:t>
      </w:r>
      <w:r>
        <w:rPr>
          <w:rFonts w:hint="eastAsia"/>
        </w:rPr>
        <w:t>。</w:t>
      </w:r>
    </w:p>
    <w:p w:rsidR="00626675" w:rsidRDefault="00626675" w:rsidP="00626675">
      <w:pPr>
        <w:pStyle w:val="a"/>
      </w:pPr>
      <w:r>
        <w:rPr>
          <w:rFonts w:hint="eastAsia"/>
        </w:rPr>
        <w:t>8</w:t>
      </w:r>
      <w:r>
        <w:rPr>
          <w:rFonts w:hint="eastAsia"/>
        </w:rPr>
        <w:t>行運用</w:t>
      </w:r>
      <w:r>
        <w:rPr>
          <w:rFonts w:hint="eastAsia"/>
        </w:rPr>
        <w:t>numpy</w:t>
      </w:r>
      <w:r>
        <w:rPr>
          <w:rFonts w:hint="eastAsia"/>
        </w:rPr>
        <w:t>的</w:t>
      </w:r>
      <w:r w:rsidRPr="002A215F">
        <w:rPr>
          <w:rFonts w:ascii="Consolas" w:hAnsi="Consolas"/>
          <w:spacing w:val="-14"/>
          <w:szCs w:val="22"/>
        </w:rPr>
        <w:t>min</w:t>
      </w:r>
      <w:r>
        <w:rPr>
          <w:rFonts w:hint="eastAsia"/>
        </w:rPr>
        <w:t xml:space="preserve"> </w:t>
      </w:r>
      <w:r>
        <w:rPr>
          <w:rFonts w:hint="eastAsia"/>
        </w:rPr>
        <w:t>方法輸出美國總統</w:t>
      </w:r>
      <w:r w:rsidR="00877E34">
        <w:rPr>
          <w:rFonts w:hint="eastAsia"/>
        </w:rPr>
        <w:t>最矮</w:t>
      </w:r>
      <w:r>
        <w:rPr>
          <w:rFonts w:hint="eastAsia"/>
        </w:rPr>
        <w:t>身高。</w:t>
      </w:r>
    </w:p>
    <w:p w:rsidR="00626675" w:rsidRDefault="00626675" w:rsidP="00626675">
      <w:pPr>
        <w:pStyle w:val="a"/>
      </w:pPr>
      <w:r>
        <w:rPr>
          <w:rFonts w:hint="eastAsia"/>
        </w:rPr>
        <w:t>9</w:t>
      </w:r>
      <w:r>
        <w:rPr>
          <w:rFonts w:hint="eastAsia"/>
        </w:rPr>
        <w:t>行運用</w:t>
      </w:r>
      <w:r>
        <w:rPr>
          <w:rFonts w:hint="eastAsia"/>
        </w:rPr>
        <w:t>numpy</w:t>
      </w:r>
      <w:r>
        <w:rPr>
          <w:rFonts w:hint="eastAsia"/>
        </w:rPr>
        <w:t>的</w:t>
      </w:r>
      <w:r w:rsidRPr="002A215F">
        <w:rPr>
          <w:rFonts w:ascii="Consolas" w:hAnsi="Consolas"/>
          <w:spacing w:val="-14"/>
          <w:szCs w:val="22"/>
        </w:rPr>
        <w:t>max</w:t>
      </w:r>
      <w:r>
        <w:rPr>
          <w:rFonts w:hint="eastAsia"/>
        </w:rPr>
        <w:t>方法輸出美國總統</w:t>
      </w:r>
      <w:r w:rsidR="00877E34">
        <w:rPr>
          <w:rFonts w:hint="eastAsia"/>
        </w:rPr>
        <w:t>最高</w:t>
      </w:r>
      <w:r>
        <w:rPr>
          <w:rFonts w:hint="eastAsia"/>
        </w:rPr>
        <w:t>身高。</w:t>
      </w:r>
    </w:p>
    <w:p w:rsidR="00626675" w:rsidRDefault="00626675" w:rsidP="00626675">
      <w:pPr>
        <w:pStyle w:val="a"/>
      </w:pPr>
      <w:r>
        <w:rPr>
          <w:rFonts w:hint="eastAsia"/>
        </w:rPr>
        <w:t>10</w:t>
      </w:r>
      <w:r>
        <w:rPr>
          <w:rFonts w:hint="eastAsia"/>
        </w:rPr>
        <w:t>行運用</w:t>
      </w:r>
      <w:r>
        <w:rPr>
          <w:rFonts w:hint="eastAsia"/>
        </w:rPr>
        <w:t>numpy</w:t>
      </w:r>
      <w:r>
        <w:rPr>
          <w:rFonts w:hint="eastAsia"/>
        </w:rPr>
        <w:t>的</w:t>
      </w:r>
      <w:r w:rsidRPr="002A215F">
        <w:rPr>
          <w:rFonts w:ascii="Consolas" w:hAnsi="Consolas"/>
          <w:spacing w:val="-14"/>
          <w:szCs w:val="22"/>
        </w:rPr>
        <w:t>percentile</w:t>
      </w:r>
      <w:r>
        <w:rPr>
          <w:rFonts w:hint="eastAsia"/>
        </w:rPr>
        <w:t>方法輸出美國總統身高</w:t>
      </w:r>
      <w:r w:rsidR="00877E34">
        <w:rPr>
          <w:rFonts w:hint="eastAsia"/>
        </w:rPr>
        <w:t>第一個四分位數</w:t>
      </w:r>
      <w:r>
        <w:rPr>
          <w:rFonts w:hint="eastAsia"/>
        </w:rPr>
        <w:t>。</w:t>
      </w:r>
    </w:p>
    <w:p w:rsidR="00877E34" w:rsidRDefault="00877E34" w:rsidP="00877E34">
      <w:pPr>
        <w:pStyle w:val="a"/>
      </w:pPr>
      <w:r>
        <w:rPr>
          <w:rFonts w:hint="eastAsia"/>
        </w:rPr>
        <w:t>11</w:t>
      </w:r>
      <w:r>
        <w:rPr>
          <w:rFonts w:hint="eastAsia"/>
        </w:rPr>
        <w:t>行運用</w:t>
      </w:r>
      <w:r>
        <w:rPr>
          <w:rFonts w:hint="eastAsia"/>
        </w:rPr>
        <w:t>numpy</w:t>
      </w:r>
      <w:r>
        <w:rPr>
          <w:rFonts w:hint="eastAsia"/>
        </w:rPr>
        <w:t>的</w:t>
      </w:r>
      <w:r w:rsidRPr="002A215F">
        <w:rPr>
          <w:rFonts w:ascii="Consolas" w:hAnsi="Consolas"/>
          <w:spacing w:val="-14"/>
          <w:szCs w:val="22"/>
        </w:rPr>
        <w:t>median</w:t>
      </w:r>
      <w:r>
        <w:rPr>
          <w:rFonts w:hint="eastAsia"/>
        </w:rPr>
        <w:t>方法輸出美國總統身高中位數。</w:t>
      </w:r>
    </w:p>
    <w:p w:rsidR="00877E34" w:rsidRDefault="00877E34" w:rsidP="00877E34">
      <w:pPr>
        <w:pStyle w:val="a"/>
      </w:pPr>
      <w:r>
        <w:rPr>
          <w:rFonts w:hint="eastAsia"/>
        </w:rPr>
        <w:t>12</w:t>
      </w:r>
      <w:r>
        <w:rPr>
          <w:rFonts w:hint="eastAsia"/>
        </w:rPr>
        <w:t>行運用</w:t>
      </w:r>
      <w:r>
        <w:rPr>
          <w:rFonts w:hint="eastAsia"/>
        </w:rPr>
        <w:t>numpy</w:t>
      </w:r>
      <w:r>
        <w:rPr>
          <w:rFonts w:hint="eastAsia"/>
        </w:rPr>
        <w:t>的</w:t>
      </w:r>
      <w:r w:rsidRPr="002A215F">
        <w:rPr>
          <w:rFonts w:ascii="Consolas" w:hAnsi="Consolas"/>
          <w:spacing w:val="-14"/>
          <w:szCs w:val="22"/>
        </w:rPr>
        <w:t>percentile</w:t>
      </w:r>
      <w:r>
        <w:rPr>
          <w:rFonts w:hint="eastAsia"/>
        </w:rPr>
        <w:t>方法輸出美國總統身高第三</w:t>
      </w:r>
      <w:proofErr w:type="gramStart"/>
      <w:r>
        <w:rPr>
          <w:rFonts w:hint="eastAsia"/>
        </w:rPr>
        <w:t>個</w:t>
      </w:r>
      <w:proofErr w:type="gramEnd"/>
      <w:r>
        <w:rPr>
          <w:rFonts w:hint="eastAsia"/>
        </w:rPr>
        <w:t>四分位數。</w:t>
      </w:r>
    </w:p>
    <w:p w:rsidR="002A215F" w:rsidRPr="00E33579" w:rsidRDefault="002A215F" w:rsidP="002A215F">
      <w:pPr>
        <w:pStyle w:val="4"/>
      </w:pPr>
      <w:r>
        <w:rPr>
          <w:rFonts w:ascii="Noto Serif CJK TC Light" w:eastAsia="Noto Serif CJK TC Light" w:hAnsi="Noto Serif CJK TC Light"/>
          <w:noProof/>
        </w:rPr>
        <w:drawing>
          <wp:inline distT="0" distB="0" distL="0" distR="0" wp14:anchorId="145DACBB" wp14:editId="68B84A2A">
            <wp:extent cx="224790" cy="196850"/>
            <wp:effectExtent l="0" t="0" r="3810" b="0"/>
            <wp:docPr id="20" name="圖片 20"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輸出結果</w:t>
      </w:r>
    </w:p>
    <w:p w:rsidR="002A215F" w:rsidRDefault="002A215F" w:rsidP="002A215F">
      <w:pPr>
        <w:pStyle w:val="C"/>
        <w:spacing w:line="220" w:lineRule="atLeast"/>
      </w:pPr>
      <w:proofErr w:type="gramStart"/>
      <w:r>
        <w:t>[189. 170.</w:t>
      </w:r>
      <w:proofErr w:type="gramEnd"/>
      <w:r>
        <w:t xml:space="preserve"> 189. 163. 183. 171. 185. 168. 173. 183. 173. 173. 175. 178.</w:t>
      </w:r>
    </w:p>
    <w:p w:rsidR="002A215F" w:rsidRDefault="002A215F" w:rsidP="002A215F">
      <w:pPr>
        <w:pStyle w:val="C"/>
        <w:spacing w:line="220" w:lineRule="atLeast"/>
      </w:pPr>
      <w:r>
        <w:lastRenderedPageBreak/>
        <w:t xml:space="preserve"> 183. 193. 178. 173. 174. 183. 183. 168. 170. 178. 182. 180. 183. 178.</w:t>
      </w:r>
    </w:p>
    <w:p w:rsidR="002A215F" w:rsidRDefault="002A215F" w:rsidP="002A215F">
      <w:pPr>
        <w:pStyle w:val="C"/>
        <w:spacing w:line="220" w:lineRule="atLeast"/>
      </w:pPr>
      <w:r>
        <w:t xml:space="preserve"> 182. 188. 175. 179. 183. 193. 182. 183. 177. 185. 188. 188. 182. 185.</w:t>
      </w:r>
    </w:p>
    <w:p w:rsidR="002A215F" w:rsidRDefault="002A215F" w:rsidP="002A215F">
      <w:pPr>
        <w:pStyle w:val="C"/>
        <w:spacing w:line="220" w:lineRule="atLeast"/>
      </w:pPr>
      <w:r>
        <w:t xml:space="preserve"> 190.]</w:t>
      </w:r>
    </w:p>
    <w:p w:rsidR="002A215F" w:rsidRDefault="002A215F" w:rsidP="002A215F">
      <w:pPr>
        <w:pStyle w:val="C"/>
        <w:spacing w:line="220" w:lineRule="atLeast"/>
      </w:pPr>
      <w:r>
        <w:t>Mean height:        179.97674418604652</w:t>
      </w:r>
    </w:p>
    <w:p w:rsidR="002A215F" w:rsidRDefault="002A215F" w:rsidP="002A215F">
      <w:pPr>
        <w:pStyle w:val="C"/>
        <w:spacing w:line="220" w:lineRule="atLeast"/>
      </w:pPr>
      <w:r>
        <w:t>Standard deviation: 7.023178807524852</w:t>
      </w:r>
    </w:p>
    <w:p w:rsidR="002A215F" w:rsidRDefault="002A215F" w:rsidP="002A215F">
      <w:pPr>
        <w:pStyle w:val="C"/>
        <w:spacing w:line="220" w:lineRule="atLeast"/>
      </w:pPr>
      <w:r>
        <w:t>Minimum height:     163.0</w:t>
      </w:r>
    </w:p>
    <w:p w:rsidR="002A215F" w:rsidRDefault="002A215F" w:rsidP="002A215F">
      <w:pPr>
        <w:pStyle w:val="C"/>
        <w:spacing w:line="220" w:lineRule="atLeast"/>
      </w:pPr>
      <w:r>
        <w:t>Maximum height:     193.0</w:t>
      </w:r>
    </w:p>
    <w:p w:rsidR="002A215F" w:rsidRDefault="002A215F" w:rsidP="002A215F">
      <w:pPr>
        <w:pStyle w:val="C"/>
        <w:spacing w:line="220" w:lineRule="atLeast"/>
      </w:pPr>
      <w:r>
        <w:t>25th percentile:    174.5</w:t>
      </w:r>
    </w:p>
    <w:p w:rsidR="002A215F" w:rsidRDefault="002A215F" w:rsidP="002A215F">
      <w:pPr>
        <w:pStyle w:val="C"/>
        <w:spacing w:line="220" w:lineRule="atLeast"/>
      </w:pPr>
      <w:r>
        <w:t>Median:             182.0</w:t>
      </w:r>
    </w:p>
    <w:p w:rsidR="002A215F" w:rsidRDefault="002A215F" w:rsidP="002A215F">
      <w:pPr>
        <w:pStyle w:val="C"/>
        <w:spacing w:line="220" w:lineRule="atLeast"/>
      </w:pPr>
      <w:r>
        <w:t xml:space="preserve">75th percentile:    184.0 </w:t>
      </w:r>
    </w:p>
    <w:p w:rsidR="004E6E9E" w:rsidRDefault="004E6E9E" w:rsidP="004E6E9E">
      <w:pPr>
        <w:pStyle w:val="2"/>
      </w:pPr>
      <w:r>
        <w:rPr>
          <w:rFonts w:hint="eastAsia"/>
        </w:rPr>
        <w:t>4-2-2</w:t>
      </w:r>
      <w:r>
        <w:rPr>
          <w:rFonts w:hint="eastAsia"/>
        </w:rPr>
        <w:tab/>
      </w:r>
      <w:r w:rsidRPr="00622EDE">
        <w:rPr>
          <w:rFonts w:hint="eastAsia"/>
        </w:rPr>
        <w:t>散佈圖</w:t>
      </w:r>
      <w:r>
        <w:rPr>
          <w:rFonts w:hint="eastAsia"/>
        </w:rPr>
        <w:tab/>
      </w:r>
    </w:p>
    <w:p w:rsidR="00A85647" w:rsidRPr="00E33579" w:rsidRDefault="00213C93" w:rsidP="00A85647">
      <w:pPr>
        <w:pStyle w:val="4"/>
      </w:pPr>
      <w:r>
        <w:rPr>
          <w:rFonts w:ascii="Noto Serif CJK TC Light" w:eastAsia="Noto Serif CJK TC Light" w:hAnsi="Noto Serif CJK TC Light"/>
          <w:noProof/>
        </w:rPr>
        <w:drawing>
          <wp:inline distT="0" distB="0" distL="0" distR="0" wp14:anchorId="4E9E16D1" wp14:editId="21DE3D19">
            <wp:extent cx="224790" cy="196850"/>
            <wp:effectExtent l="0" t="0" r="3810" b="0"/>
            <wp:docPr id="669" name="圖片 66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A85647" w:rsidRPr="00E33579">
        <w:rPr>
          <w:rFonts w:hint="eastAsia"/>
        </w:rPr>
        <w:t>範例程式</w:t>
      </w:r>
      <w:r w:rsidR="00A85647">
        <w:rPr>
          <w:rFonts w:hint="eastAsia"/>
        </w:rPr>
        <w:t>E</w:t>
      </w:r>
      <w:r w:rsidR="004E6E9E">
        <w:rPr>
          <w:rFonts w:hint="eastAsia"/>
        </w:rPr>
        <w:t>4-2-</w:t>
      </w:r>
      <w:r w:rsidR="00A85647">
        <w:rPr>
          <w:rFonts w:hint="eastAsia"/>
        </w:rPr>
        <w:t>2-1.</w:t>
      </w:r>
      <w:proofErr w:type="gramStart"/>
      <w:r w:rsidR="00A85647">
        <w:rPr>
          <w:rFonts w:hint="eastAsia"/>
        </w:rPr>
        <w:t>ipynb</w:t>
      </w:r>
      <w:proofErr w:type="gramEnd"/>
    </w:p>
    <w:p w:rsidR="0079447B" w:rsidRPr="0079447B" w:rsidRDefault="0079447B" w:rsidP="0079447B">
      <w:pPr>
        <w:pStyle w:val="tsa"/>
      </w:pPr>
    </w:p>
    <w:p w:rsidR="0079447B" w:rsidRDefault="0079447B" w:rsidP="0079447B">
      <w:pPr>
        <w:pStyle w:val="tsa"/>
        <w:rPr>
          <w:noProof/>
        </w:rPr>
      </w:pPr>
    </w:p>
    <w:p w:rsidR="0079447B" w:rsidRDefault="0079447B" w:rsidP="0079447B">
      <w:pPr>
        <w:pStyle w:val="tsa"/>
        <w:rPr>
          <w:noProof/>
        </w:rPr>
      </w:pPr>
    </w:p>
    <w:p w:rsidR="00B24148" w:rsidRPr="007A4E2F" w:rsidRDefault="00B24148" w:rsidP="00B24148">
      <w:pPr>
        <w:spacing w:before="0"/>
      </w:pPr>
      <w:r w:rsidRPr="007A4E2F">
        <w:t>Numpy</w:t>
      </w:r>
      <w:r w:rsidRPr="007A4E2F">
        <w:t>的聚合操作</w:t>
      </w:r>
      <w:r w:rsidRPr="007A4E2F">
        <w:t>(Aggregation operations)</w:t>
      </w:r>
      <w:hyperlink r:id="rId47" w:anchor="Numpy的聚合操作(Aggregation-operations)" w:history="1">
        <w:r w:rsidRPr="007A4E2F">
          <w:t>¶</w:t>
        </w:r>
      </w:hyperlink>
    </w:p>
    <w:p w:rsidR="00B24148" w:rsidRPr="007A4E2F" w:rsidRDefault="00B24148" w:rsidP="00B24148">
      <w:pPr>
        <w:spacing w:before="0"/>
      </w:pPr>
      <w:r w:rsidRPr="007A4E2F">
        <w:t>通常在面對大量資料時，要先計算相關資料的摘要統計資訊，</w:t>
      </w:r>
      <w:r w:rsidRPr="007A4E2F">
        <w:t>NumPy</w:t>
      </w:r>
      <w:r w:rsidRPr="007A4E2F">
        <w:t>具有內置的聚合操作功能，可用於處理陣列，本範例將展示這些功能。</w:t>
      </w:r>
    </w:p>
    <w:p w:rsidR="00B24148" w:rsidRPr="007A4E2F" w:rsidRDefault="00B24148" w:rsidP="00B24148">
      <w:pPr>
        <w:spacing w:before="0"/>
      </w:pPr>
      <w:r w:rsidRPr="007A4E2F">
        <w:t>加總陣列中的資料值</w:t>
      </w:r>
      <w:hyperlink r:id="rId48" w:anchor="加總陣列中的資料值" w:history="1">
        <w:r w:rsidRPr="007A4E2F">
          <w:t>¶</w:t>
        </w:r>
      </w:hyperlink>
    </w:p>
    <w:p w:rsidR="00B24148" w:rsidRPr="007A4E2F" w:rsidRDefault="00B24148" w:rsidP="00B24148">
      <w:pPr>
        <w:spacing w:before="0"/>
      </w:pPr>
      <w:r w:rsidRPr="007A4E2F">
        <w:t>進行加總，可以利用</w:t>
      </w:r>
      <w:r w:rsidRPr="007A4E2F">
        <w:t>Python</w:t>
      </w:r>
      <w:r w:rsidRPr="007A4E2F">
        <w:t>內建的</w:t>
      </w:r>
      <w:r w:rsidRPr="007A4E2F">
        <w:t xml:space="preserve"> sum </w:t>
      </w:r>
      <w:r w:rsidRPr="007A4E2F">
        <w:t>功能</w:t>
      </w:r>
      <w:r w:rsidRPr="007A4E2F">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1</w:t>
            </w:r>
            <w:r w:rsidRPr="00A06E45">
              <w:t>]:</w:t>
            </w:r>
          </w:p>
        </w:tc>
        <w:tc>
          <w:tcPr>
            <w:tcW w:w="7241" w:type="dxa"/>
            <w:tcBorders>
              <w:bottom w:val="single" w:sz="4" w:space="0" w:color="7F7F7F"/>
            </w:tcBorders>
            <w:shd w:val="clear" w:color="auto" w:fill="EEEEEE"/>
          </w:tcPr>
          <w:p w:rsidR="00B24148" w:rsidRDefault="00B24148" w:rsidP="002301D2">
            <w:pPr>
              <w:pStyle w:val="C6"/>
            </w:pPr>
            <w:r w:rsidRPr="007A4E2F">
              <w:t>import</w:t>
            </w:r>
            <w:r>
              <w:t xml:space="preserve"> </w:t>
            </w:r>
            <w:r w:rsidRPr="007A4E2F">
              <w:t>numpy</w:t>
            </w:r>
            <w:r>
              <w:t xml:space="preserve"> </w:t>
            </w:r>
            <w:r w:rsidRPr="007A4E2F">
              <w:t>as</w:t>
            </w:r>
            <w:r>
              <w:t xml:space="preserve"> </w:t>
            </w:r>
            <w:r w:rsidRPr="007A4E2F">
              <w:t>np</w:t>
            </w:r>
          </w:p>
          <w:p w:rsidR="00B24148" w:rsidRDefault="00B24148" w:rsidP="002301D2">
            <w:pPr>
              <w:pStyle w:val="C6"/>
            </w:pPr>
            <w:r w:rsidRPr="007A4E2F">
              <w:t>L</w:t>
            </w:r>
            <w:r>
              <w:t xml:space="preserve"> </w:t>
            </w:r>
            <w:r w:rsidRPr="007A4E2F">
              <w:t>=</w:t>
            </w:r>
            <w:r>
              <w:t xml:space="preserve"> </w:t>
            </w:r>
            <w:r w:rsidRPr="007A4E2F">
              <w:t>np.random.random(10)</w:t>
            </w:r>
          </w:p>
          <w:p w:rsidR="00B24148" w:rsidRDefault="00B24148" w:rsidP="002301D2">
            <w:pPr>
              <w:pStyle w:val="C6"/>
            </w:pPr>
            <w:r w:rsidRPr="007A4E2F">
              <w:t>print(L)</w:t>
            </w:r>
          </w:p>
          <w:p w:rsidR="00B24148" w:rsidRPr="00B91067" w:rsidRDefault="00B24148" w:rsidP="002301D2">
            <w:pPr>
              <w:pStyle w:val="C6"/>
            </w:pPr>
            <w:r w:rsidRPr="007A4E2F">
              <w:t>print(sum(L))</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1</w:t>
            </w:r>
            <w:r w:rsidRPr="00A06E45">
              <w:t>]</w:t>
            </w:r>
          </w:p>
        </w:tc>
        <w:tc>
          <w:tcPr>
            <w:tcW w:w="7241" w:type="dxa"/>
            <w:shd w:val="clear" w:color="auto" w:fill="auto"/>
          </w:tcPr>
          <w:p w:rsidR="00B24148" w:rsidRPr="00B91067" w:rsidRDefault="00B24148" w:rsidP="002301D2">
            <w:pPr>
              <w:pStyle w:val="C6"/>
            </w:pPr>
            <w:r w:rsidRPr="00B91067">
              <w:t>[0.27519442 0.21383682 0.37824873 0.21087795 0.8437888  0.12147178</w:t>
            </w:r>
          </w:p>
          <w:p w:rsidR="00B24148" w:rsidRPr="00B91067" w:rsidRDefault="00B24148" w:rsidP="002301D2">
            <w:pPr>
              <w:pStyle w:val="C6"/>
            </w:pPr>
            <w:r w:rsidRPr="00B91067">
              <w:t xml:space="preserve"> 0.7981921  0.26025743 0.91075127 0.03418838]</w:t>
            </w:r>
          </w:p>
          <w:p w:rsidR="00B24148" w:rsidRPr="00A06E45" w:rsidRDefault="00B24148" w:rsidP="002301D2">
            <w:pPr>
              <w:pStyle w:val="C6"/>
            </w:pPr>
            <w:r w:rsidRPr="00B91067">
              <w:t>4.046807691021659</w:t>
            </w:r>
          </w:p>
        </w:tc>
      </w:tr>
    </w:tbl>
    <w:p w:rsidR="00B24148" w:rsidRPr="007A4E2F" w:rsidRDefault="00B24148" w:rsidP="00B24148">
      <w:pPr>
        <w:spacing w:before="0"/>
      </w:pPr>
      <w:r w:rsidRPr="007A4E2F">
        <w:t>在</w:t>
      </w:r>
      <w:r w:rsidRPr="007A4E2F">
        <w:t>NumPy</w:t>
      </w:r>
      <w:r w:rsidRPr="007A4E2F">
        <w:t>中</w:t>
      </w:r>
      <w:r w:rsidRPr="007A4E2F">
        <w:t>np.sum</w:t>
      </w:r>
      <w:r w:rsidRPr="007A4E2F">
        <w:t>語法與</w:t>
      </w:r>
      <w:r w:rsidRPr="007A4E2F">
        <w:t>Python</w:t>
      </w:r>
      <w:r w:rsidRPr="007A4E2F">
        <w:t>內建功能類似，也可以得到相同結果</w:t>
      </w:r>
      <w:r w:rsidRPr="007A4E2F">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1040F3" w:rsidP="002301D2">
            <w:pPr>
              <w:pStyle w:val="C6"/>
            </w:pPr>
            <w:r>
              <w:t>In[]</w:t>
            </w:r>
            <w:r w:rsidR="00B24148" w:rsidRPr="00A06E45">
              <w:t>:</w:t>
            </w:r>
          </w:p>
        </w:tc>
        <w:tc>
          <w:tcPr>
            <w:tcW w:w="7241" w:type="dxa"/>
            <w:tcBorders>
              <w:bottom w:val="single" w:sz="4" w:space="0" w:color="7F7F7F"/>
            </w:tcBorders>
            <w:shd w:val="clear" w:color="auto" w:fill="EEEEEE"/>
          </w:tcPr>
          <w:p w:rsidR="00B24148" w:rsidRPr="00CF7A00" w:rsidRDefault="00B24148" w:rsidP="002301D2">
            <w:pPr>
              <w:pStyle w:val="C6"/>
            </w:pPr>
            <w:r w:rsidRPr="007A4E2F">
              <w:t>np.sum(L)</w:t>
            </w:r>
          </w:p>
        </w:tc>
      </w:tr>
      <w:tr w:rsidR="00B24148" w:rsidRPr="00A06E45" w:rsidTr="002301D2">
        <w:tc>
          <w:tcPr>
            <w:tcW w:w="934" w:type="dxa"/>
            <w:shd w:val="clear" w:color="auto" w:fill="auto"/>
          </w:tcPr>
          <w:p w:rsidR="00B24148" w:rsidRPr="00A06E45" w:rsidRDefault="001040F3" w:rsidP="002301D2">
            <w:pPr>
              <w:pStyle w:val="C6"/>
            </w:pPr>
            <w:r>
              <w:rPr>
                <w:rFonts w:hint="eastAsia"/>
              </w:rPr>
              <w:t>Out[]</w:t>
            </w:r>
          </w:p>
        </w:tc>
        <w:tc>
          <w:tcPr>
            <w:tcW w:w="7241" w:type="dxa"/>
            <w:shd w:val="clear" w:color="auto" w:fill="auto"/>
          </w:tcPr>
          <w:p w:rsidR="00B24148" w:rsidRPr="00A06E45" w:rsidRDefault="00B24148" w:rsidP="002301D2">
            <w:pPr>
              <w:pStyle w:val="C6"/>
            </w:pPr>
            <w:r w:rsidRPr="00B91067">
              <w:t>4.046807691021659</w:t>
            </w:r>
          </w:p>
        </w:tc>
      </w:tr>
    </w:tbl>
    <w:p w:rsidR="00B24148" w:rsidRPr="007A4E2F" w:rsidRDefault="00B24148" w:rsidP="00B24148">
      <w:pPr>
        <w:spacing w:before="0"/>
      </w:pPr>
      <w:r w:rsidRPr="007A4E2F">
        <w:t>但是因為利用編譯後程式碼執行，</w:t>
      </w:r>
      <w:r w:rsidRPr="007A4E2F">
        <w:t>NumPy</w:t>
      </w:r>
      <w:r w:rsidRPr="007A4E2F">
        <w:t>版本遠比</w:t>
      </w:r>
      <w:r w:rsidRPr="007A4E2F">
        <w:t>Python</w:t>
      </w:r>
      <w:r w:rsidRPr="007A4E2F">
        <w:t>版本快</w:t>
      </w:r>
      <w:r w:rsidRPr="007A4E2F">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3</w:t>
            </w:r>
            <w:r w:rsidRPr="00A06E45">
              <w:t>]:</w:t>
            </w:r>
          </w:p>
        </w:tc>
        <w:tc>
          <w:tcPr>
            <w:tcW w:w="7241" w:type="dxa"/>
            <w:tcBorders>
              <w:bottom w:val="single" w:sz="4" w:space="0" w:color="7F7F7F"/>
            </w:tcBorders>
            <w:shd w:val="clear" w:color="auto" w:fill="EEEEEE"/>
          </w:tcPr>
          <w:p w:rsidR="00B24148" w:rsidRDefault="00B24148" w:rsidP="002301D2">
            <w:pPr>
              <w:pStyle w:val="C6"/>
            </w:pPr>
            <w:r w:rsidRPr="007A4E2F">
              <w:t>big_array</w:t>
            </w:r>
            <w:r>
              <w:t xml:space="preserve"> </w:t>
            </w:r>
            <w:r w:rsidRPr="007A4E2F">
              <w:t>=</w:t>
            </w:r>
            <w:r>
              <w:t xml:space="preserve"> </w:t>
            </w:r>
            <w:r w:rsidRPr="007A4E2F">
              <w:t>np.random.rand(1000000)</w:t>
            </w:r>
          </w:p>
          <w:p w:rsidR="00B24148" w:rsidRDefault="00B24148" w:rsidP="002301D2">
            <w:pPr>
              <w:pStyle w:val="C6"/>
            </w:pPr>
            <w:r w:rsidRPr="007A4E2F">
              <w:t>print("Python</w:t>
            </w:r>
            <w:r w:rsidRPr="007A4E2F">
              <w:t>內建版本：</w:t>
            </w:r>
            <w:r w:rsidRPr="007A4E2F">
              <w:t>")</w:t>
            </w:r>
          </w:p>
          <w:p w:rsidR="00B24148" w:rsidRDefault="00B24148" w:rsidP="002301D2">
            <w:pPr>
              <w:pStyle w:val="C6"/>
            </w:pPr>
            <w:r w:rsidRPr="007A4E2F">
              <w:t>%timeit</w:t>
            </w:r>
            <w:r>
              <w:t xml:space="preserve"> sum(big_array)</w:t>
            </w:r>
          </w:p>
          <w:p w:rsidR="00B24148" w:rsidRDefault="00B24148" w:rsidP="002301D2">
            <w:pPr>
              <w:pStyle w:val="C6"/>
            </w:pPr>
            <w:r w:rsidRPr="007A4E2F">
              <w:t>print("Numpy</w:t>
            </w:r>
            <w:r w:rsidRPr="007A4E2F">
              <w:t>版本：</w:t>
            </w:r>
            <w:r w:rsidRPr="007A4E2F">
              <w:t>")</w:t>
            </w:r>
          </w:p>
          <w:p w:rsidR="00B24148" w:rsidRPr="00CF7A00" w:rsidRDefault="00B24148" w:rsidP="002301D2">
            <w:pPr>
              <w:pStyle w:val="C6"/>
            </w:pPr>
            <w:r w:rsidRPr="007A4E2F">
              <w:t>%timeit</w:t>
            </w:r>
            <w:r>
              <w:t xml:space="preserve"> np.sum(big_array)</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lastRenderedPageBreak/>
              <w:t>Out</w:t>
            </w:r>
            <w:r w:rsidRPr="00A06E45">
              <w:t>[</w:t>
            </w:r>
            <w:r>
              <w:rPr>
                <w:rFonts w:hint="eastAsia"/>
              </w:rPr>
              <w:t>3</w:t>
            </w:r>
            <w:r w:rsidRPr="00A06E45">
              <w:t>]</w:t>
            </w:r>
          </w:p>
        </w:tc>
        <w:tc>
          <w:tcPr>
            <w:tcW w:w="7241" w:type="dxa"/>
            <w:shd w:val="clear" w:color="auto" w:fill="auto"/>
          </w:tcPr>
          <w:p w:rsidR="00B24148" w:rsidRPr="00B91067" w:rsidRDefault="00B24148" w:rsidP="002301D2">
            <w:pPr>
              <w:pStyle w:val="C6"/>
            </w:pPr>
            <w:r w:rsidRPr="00B91067">
              <w:t>Python</w:t>
            </w:r>
            <w:r w:rsidRPr="00B91067">
              <w:t>內建版本：</w:t>
            </w:r>
          </w:p>
          <w:p w:rsidR="00B24148" w:rsidRPr="00B91067" w:rsidRDefault="00B24148" w:rsidP="002301D2">
            <w:pPr>
              <w:pStyle w:val="C6"/>
            </w:pPr>
            <w:r w:rsidRPr="00B91067">
              <w:t>133 ms ± 1.11 ms per loop (mean ± std. dev. of 7 runs, 10 loops each)</w:t>
            </w:r>
          </w:p>
          <w:p w:rsidR="00B24148" w:rsidRPr="00B91067" w:rsidRDefault="00B24148" w:rsidP="002301D2">
            <w:pPr>
              <w:pStyle w:val="C6"/>
            </w:pPr>
            <w:r w:rsidRPr="00B91067">
              <w:t>Numpy</w:t>
            </w:r>
            <w:r w:rsidRPr="00B91067">
              <w:t>版本：</w:t>
            </w:r>
          </w:p>
          <w:p w:rsidR="00B24148" w:rsidRPr="00B91067" w:rsidRDefault="00B24148" w:rsidP="002301D2">
            <w:pPr>
              <w:pStyle w:val="C6"/>
            </w:pPr>
            <w:r w:rsidRPr="00B91067">
              <w:t>939 µs ± 5.05 µs per loop (mean ± std. dev. of 7 runs, 1000 loops each)</w:t>
            </w:r>
          </w:p>
        </w:tc>
      </w:tr>
    </w:tbl>
    <w:p w:rsidR="00B24148" w:rsidRPr="007A4E2F" w:rsidRDefault="00B24148" w:rsidP="00B24148">
      <w:pPr>
        <w:spacing w:before="0"/>
      </w:pPr>
      <w:r w:rsidRPr="007A4E2F">
        <w:t>最小值與最大值</w:t>
      </w:r>
      <w:hyperlink r:id="rId49" w:anchor="最小值與最大值" w:history="1">
        <w:r w:rsidRPr="007A4E2F">
          <w:t>¶</w:t>
        </w:r>
      </w:hyperlink>
    </w:p>
    <w:p w:rsidR="00B24148" w:rsidRPr="007A4E2F" w:rsidRDefault="00B24148" w:rsidP="00B24148">
      <w:pPr>
        <w:spacing w:before="0"/>
      </w:pPr>
      <w:r w:rsidRPr="007A4E2F">
        <w:t>同樣的，</w:t>
      </w:r>
      <w:r w:rsidRPr="007A4E2F">
        <w:t xml:space="preserve"> Python</w:t>
      </w:r>
      <w:r w:rsidRPr="007A4E2F">
        <w:t>也有內建的</w:t>
      </w:r>
      <w:r w:rsidRPr="007A4E2F">
        <w:t xml:space="preserve">min </w:t>
      </w:r>
      <w:r w:rsidRPr="007A4E2F">
        <w:t>與</w:t>
      </w:r>
      <w:r w:rsidRPr="007A4E2F">
        <w:t xml:space="preserve"> max </w:t>
      </w:r>
      <w:r w:rsidRPr="007A4E2F">
        <w:t>功能，可用來找尋所給陣列中的最小值與最大值</w:t>
      </w:r>
      <w:r w:rsidRPr="007A4E2F">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4</w:t>
            </w:r>
            <w:r w:rsidRPr="00A06E45">
              <w:t>]:</w:t>
            </w:r>
          </w:p>
        </w:tc>
        <w:tc>
          <w:tcPr>
            <w:tcW w:w="7241" w:type="dxa"/>
            <w:tcBorders>
              <w:bottom w:val="single" w:sz="4" w:space="0" w:color="7F7F7F"/>
            </w:tcBorders>
            <w:shd w:val="clear" w:color="auto" w:fill="EEEEEE"/>
          </w:tcPr>
          <w:p w:rsidR="00B24148" w:rsidRPr="00B91067" w:rsidRDefault="00B24148" w:rsidP="002301D2">
            <w:pPr>
              <w:pStyle w:val="C6"/>
            </w:pPr>
            <w:r w:rsidRPr="007A4E2F">
              <w:t>min(big_array),</w:t>
            </w:r>
            <w:r>
              <w:t xml:space="preserve"> </w:t>
            </w:r>
            <w:r w:rsidRPr="007A4E2F">
              <w:t>max(big_array)</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4</w:t>
            </w:r>
            <w:r w:rsidRPr="00A06E45">
              <w:t>]</w:t>
            </w:r>
          </w:p>
        </w:tc>
        <w:tc>
          <w:tcPr>
            <w:tcW w:w="7241" w:type="dxa"/>
            <w:shd w:val="clear" w:color="auto" w:fill="auto"/>
          </w:tcPr>
          <w:p w:rsidR="00B24148" w:rsidRPr="00A06E45" w:rsidRDefault="00B24148" w:rsidP="002301D2">
            <w:pPr>
              <w:pStyle w:val="C6"/>
            </w:pPr>
            <w:r w:rsidRPr="00B91067">
              <w:t>(5.678456824753653e-07, 0.9999999024603322)</w:t>
            </w:r>
          </w:p>
        </w:tc>
      </w:tr>
    </w:tbl>
    <w:p w:rsidR="00B24148" w:rsidRPr="007A4E2F" w:rsidRDefault="00B24148" w:rsidP="00B24148">
      <w:pPr>
        <w:spacing w:before="0"/>
      </w:pPr>
      <w:r w:rsidRPr="007A4E2F">
        <w:t>在</w:t>
      </w:r>
      <w:r w:rsidRPr="007A4E2F">
        <w:t>NumPy</w:t>
      </w:r>
      <w:r w:rsidRPr="007A4E2F">
        <w:t>中也有</w:t>
      </w:r>
      <w:r w:rsidRPr="007A4E2F">
        <w:t>np.min</w:t>
      </w:r>
      <w:r w:rsidRPr="007A4E2F">
        <w:t>與</w:t>
      </w:r>
      <w:r w:rsidRPr="007A4E2F">
        <w:t>np.max</w:t>
      </w:r>
      <w:r w:rsidRPr="007A4E2F">
        <w:t>，也可以得到相同結果，但是速度截然不同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5</w:t>
            </w:r>
            <w:r w:rsidRPr="00A06E45">
              <w:t>]:</w:t>
            </w:r>
          </w:p>
        </w:tc>
        <w:tc>
          <w:tcPr>
            <w:tcW w:w="7241" w:type="dxa"/>
            <w:tcBorders>
              <w:bottom w:val="single" w:sz="4" w:space="0" w:color="7F7F7F"/>
            </w:tcBorders>
            <w:shd w:val="clear" w:color="auto" w:fill="EEEEEE"/>
          </w:tcPr>
          <w:p w:rsidR="00B24148" w:rsidRPr="00B91067" w:rsidRDefault="00B24148" w:rsidP="002301D2">
            <w:pPr>
              <w:pStyle w:val="C6"/>
            </w:pPr>
            <w:r w:rsidRPr="007A4E2F">
              <w:t>np.min(big_array),</w:t>
            </w:r>
            <w:r>
              <w:t xml:space="preserve"> </w:t>
            </w:r>
            <w:r w:rsidRPr="007A4E2F">
              <w:t>np.max(big_array)</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5</w:t>
            </w:r>
            <w:r w:rsidRPr="00A06E45">
              <w:t>]</w:t>
            </w:r>
          </w:p>
        </w:tc>
        <w:tc>
          <w:tcPr>
            <w:tcW w:w="7241" w:type="dxa"/>
            <w:shd w:val="clear" w:color="auto" w:fill="auto"/>
          </w:tcPr>
          <w:p w:rsidR="00B24148" w:rsidRPr="00A06E45" w:rsidRDefault="00B24148" w:rsidP="002301D2">
            <w:pPr>
              <w:pStyle w:val="C6"/>
            </w:pPr>
            <w:r w:rsidRPr="00B91067">
              <w:t>(5.678456824753653e-07, 0.9999999024603322)</w:t>
            </w:r>
          </w:p>
        </w:tc>
      </w:tr>
    </w:tbl>
    <w:p w:rsidR="00B24148" w:rsidRPr="007A4E2F" w:rsidRDefault="00B24148" w:rsidP="00B24148">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6</w:t>
            </w:r>
            <w:r w:rsidRPr="00A06E45">
              <w:t>]:</w:t>
            </w:r>
          </w:p>
        </w:tc>
        <w:tc>
          <w:tcPr>
            <w:tcW w:w="7241" w:type="dxa"/>
            <w:tcBorders>
              <w:bottom w:val="single" w:sz="4" w:space="0" w:color="7F7F7F"/>
            </w:tcBorders>
            <w:shd w:val="clear" w:color="auto" w:fill="EEEEEE"/>
          </w:tcPr>
          <w:p w:rsidR="00B24148" w:rsidRDefault="00B24148" w:rsidP="002301D2">
            <w:pPr>
              <w:pStyle w:val="C6"/>
            </w:pPr>
            <w:r w:rsidRPr="007A4E2F">
              <w:t>print("Python</w:t>
            </w:r>
            <w:r w:rsidRPr="007A4E2F">
              <w:t>內建版本：</w:t>
            </w:r>
            <w:r w:rsidRPr="007A4E2F">
              <w:t>")</w:t>
            </w:r>
          </w:p>
          <w:p w:rsidR="00B24148" w:rsidRDefault="00B24148" w:rsidP="002301D2">
            <w:pPr>
              <w:pStyle w:val="C6"/>
            </w:pPr>
            <w:r w:rsidRPr="007A4E2F">
              <w:t>%timeit</w:t>
            </w:r>
            <w:r>
              <w:t xml:space="preserve"> min(big_array)</w:t>
            </w:r>
          </w:p>
          <w:p w:rsidR="00B24148" w:rsidRDefault="00B24148" w:rsidP="002301D2">
            <w:pPr>
              <w:pStyle w:val="C6"/>
            </w:pPr>
            <w:r w:rsidRPr="007A4E2F">
              <w:t>print("Numpy</w:t>
            </w:r>
            <w:r w:rsidRPr="007A4E2F">
              <w:t>版本：</w:t>
            </w:r>
            <w:r w:rsidRPr="007A4E2F">
              <w:t>")</w:t>
            </w:r>
          </w:p>
          <w:p w:rsidR="00B24148" w:rsidRPr="00CF7A00" w:rsidRDefault="00B24148" w:rsidP="002301D2">
            <w:pPr>
              <w:pStyle w:val="C6"/>
            </w:pPr>
            <w:r w:rsidRPr="007A4E2F">
              <w:t>%timeit</w:t>
            </w:r>
            <w:r>
              <w:t xml:space="preserve"> np.min(big_array)</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6</w:t>
            </w:r>
            <w:r w:rsidRPr="00A06E45">
              <w:t>]</w:t>
            </w:r>
          </w:p>
        </w:tc>
        <w:tc>
          <w:tcPr>
            <w:tcW w:w="7241" w:type="dxa"/>
            <w:shd w:val="clear" w:color="auto" w:fill="auto"/>
          </w:tcPr>
          <w:p w:rsidR="00B24148" w:rsidRPr="00B91067" w:rsidRDefault="00B24148" w:rsidP="002301D2">
            <w:pPr>
              <w:pStyle w:val="C6"/>
            </w:pPr>
            <w:r w:rsidRPr="00B91067">
              <w:t>Python</w:t>
            </w:r>
            <w:r w:rsidRPr="00B91067">
              <w:t>內建版本：</w:t>
            </w:r>
          </w:p>
          <w:p w:rsidR="00B24148" w:rsidRPr="00B91067" w:rsidRDefault="00B24148" w:rsidP="002301D2">
            <w:pPr>
              <w:pStyle w:val="C6"/>
            </w:pPr>
            <w:r w:rsidRPr="00B91067">
              <w:t>54.2 ms ± 356 µs per loop (mean ± std. dev. of 7 runs, 10 loops each)</w:t>
            </w:r>
          </w:p>
          <w:p w:rsidR="00B24148" w:rsidRPr="00B91067" w:rsidRDefault="00B24148" w:rsidP="002301D2">
            <w:pPr>
              <w:pStyle w:val="C6"/>
            </w:pPr>
            <w:r w:rsidRPr="00B91067">
              <w:t>Numpy</w:t>
            </w:r>
            <w:r w:rsidRPr="00B91067">
              <w:t>版本：</w:t>
            </w:r>
          </w:p>
          <w:p w:rsidR="00B24148" w:rsidRPr="00B91067" w:rsidRDefault="00B24148" w:rsidP="002301D2">
            <w:pPr>
              <w:pStyle w:val="C6"/>
            </w:pPr>
            <w:r w:rsidRPr="00B91067">
              <w:t>438 µs ± 21.8 µs per loop (mean ± std. dev. of 7 runs, 1000 loops each)</w:t>
            </w:r>
          </w:p>
        </w:tc>
      </w:tr>
    </w:tbl>
    <w:p w:rsidR="00B24148" w:rsidRPr="007A4E2F" w:rsidRDefault="00B24148" w:rsidP="00B24148">
      <w:pPr>
        <w:spacing w:before="0"/>
      </w:pPr>
      <w:r w:rsidRPr="007A4E2F">
        <w:t>對於</w:t>
      </w:r>
      <w:r w:rsidRPr="007A4E2F">
        <w:t>min</w:t>
      </w:r>
      <w:r w:rsidRPr="007A4E2F">
        <w:t>，</w:t>
      </w:r>
      <w:r w:rsidRPr="007A4E2F">
        <w:t>max</w:t>
      </w:r>
      <w:r w:rsidRPr="007A4E2F">
        <w:t>，</w:t>
      </w:r>
      <w:r w:rsidRPr="007A4E2F">
        <w:t>sum</w:t>
      </w:r>
      <w:r w:rsidRPr="007A4E2F">
        <w:t>和其他幾個</w:t>
      </w:r>
      <w:r w:rsidRPr="007A4E2F">
        <w:t>NumPy</w:t>
      </w:r>
      <w:r w:rsidRPr="007A4E2F">
        <w:t>聚合功能，更短的寫法是使用陣列物件本身的方法：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7</w:t>
            </w:r>
            <w:r w:rsidRPr="00A06E45">
              <w:t>]:</w:t>
            </w:r>
          </w:p>
        </w:tc>
        <w:tc>
          <w:tcPr>
            <w:tcW w:w="7241" w:type="dxa"/>
            <w:tcBorders>
              <w:bottom w:val="single" w:sz="4" w:space="0" w:color="7F7F7F"/>
            </w:tcBorders>
            <w:shd w:val="clear" w:color="auto" w:fill="EEEEEE"/>
          </w:tcPr>
          <w:p w:rsidR="00B24148" w:rsidRPr="00B91067" w:rsidRDefault="00B24148" w:rsidP="002301D2">
            <w:pPr>
              <w:pStyle w:val="C6"/>
            </w:pPr>
            <w:r w:rsidRPr="007A4E2F">
              <w:t>print(big_array.min(),</w:t>
            </w:r>
            <w:r>
              <w:t xml:space="preserve"> </w:t>
            </w:r>
            <w:r w:rsidRPr="007A4E2F">
              <w:t>big_array.max(),</w:t>
            </w:r>
            <w:r>
              <w:t xml:space="preserve"> </w:t>
            </w:r>
            <w:r w:rsidRPr="007A4E2F">
              <w:t>big_array.sum())</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7</w:t>
            </w:r>
            <w:r w:rsidRPr="00A06E45">
              <w:t>]</w:t>
            </w:r>
          </w:p>
        </w:tc>
        <w:tc>
          <w:tcPr>
            <w:tcW w:w="7241" w:type="dxa"/>
            <w:shd w:val="clear" w:color="auto" w:fill="auto"/>
          </w:tcPr>
          <w:p w:rsidR="00B24148" w:rsidRPr="00A06E45" w:rsidRDefault="00B24148" w:rsidP="002301D2">
            <w:pPr>
              <w:pStyle w:val="C6"/>
            </w:pPr>
            <w:r w:rsidRPr="00B91067">
              <w:t>5.678456824753653e-07 0.9999999024603322 500441.63962966343</w:t>
            </w:r>
          </w:p>
        </w:tc>
      </w:tr>
    </w:tbl>
    <w:p w:rsidR="00B24148" w:rsidRPr="007A4E2F" w:rsidRDefault="00B24148" w:rsidP="00B24148">
      <w:pPr>
        <w:spacing w:before="0"/>
      </w:pPr>
      <w:r w:rsidRPr="007A4E2F">
        <w:t>多維陣列聚合操作</w:t>
      </w:r>
      <w:hyperlink r:id="rId50" w:anchor="多維陣列聚合操作" w:history="1">
        <w:r w:rsidRPr="007A4E2F">
          <w:t>¶</w:t>
        </w:r>
      </w:hyperlink>
    </w:p>
    <w:p w:rsidR="00B24148" w:rsidRPr="007A4E2F" w:rsidRDefault="00B24148" w:rsidP="00B24148">
      <w:pPr>
        <w:spacing w:before="0"/>
      </w:pPr>
      <w:r w:rsidRPr="007A4E2F">
        <w:t>假設您有一些儲存存在二維陣列中的資料，預設是對整個陣列進行聚合操作，但也可以進行聚合操作</w:t>
      </w:r>
      <w:proofErr w:type="gramStart"/>
      <w:r w:rsidRPr="007A4E2F">
        <w:t>是沿行或</w:t>
      </w:r>
      <w:proofErr w:type="gramEnd"/>
      <w:r w:rsidRPr="007A4E2F">
        <w:t>列聚合：</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lastRenderedPageBreak/>
              <w:t>In[</w:t>
            </w:r>
            <w:r>
              <w:rPr>
                <w:rFonts w:hint="eastAsia"/>
              </w:rPr>
              <w:t>8</w:t>
            </w:r>
            <w:r w:rsidRPr="00A06E45">
              <w:t>]:</w:t>
            </w:r>
          </w:p>
        </w:tc>
        <w:tc>
          <w:tcPr>
            <w:tcW w:w="7241" w:type="dxa"/>
            <w:tcBorders>
              <w:bottom w:val="single" w:sz="4" w:space="0" w:color="7F7F7F"/>
            </w:tcBorders>
            <w:shd w:val="clear" w:color="auto" w:fill="EEEEEE"/>
          </w:tcPr>
          <w:p w:rsidR="00B24148" w:rsidRDefault="00B24148" w:rsidP="002301D2">
            <w:pPr>
              <w:pStyle w:val="C6"/>
            </w:pPr>
            <w:r w:rsidRPr="007A4E2F">
              <w:t>M</w:t>
            </w:r>
            <w:r>
              <w:t xml:space="preserve"> </w:t>
            </w:r>
            <w:r w:rsidRPr="007A4E2F">
              <w:t>=</w:t>
            </w:r>
            <w:r>
              <w:t xml:space="preserve"> </w:t>
            </w:r>
            <w:r w:rsidRPr="007A4E2F">
              <w:t>np.random.random((4,</w:t>
            </w:r>
            <w:r>
              <w:t xml:space="preserve"> </w:t>
            </w:r>
            <w:r w:rsidRPr="007A4E2F">
              <w:t>4))</w:t>
            </w:r>
          </w:p>
          <w:p w:rsidR="00B24148" w:rsidRDefault="00B24148" w:rsidP="002301D2">
            <w:pPr>
              <w:pStyle w:val="C6"/>
            </w:pPr>
            <w:r w:rsidRPr="007A4E2F">
              <w:t>print(M)</w:t>
            </w:r>
          </w:p>
          <w:p w:rsidR="00B24148" w:rsidRPr="00CF7A00" w:rsidRDefault="00B24148" w:rsidP="002301D2">
            <w:pPr>
              <w:pStyle w:val="C6"/>
            </w:pPr>
            <w:r w:rsidRPr="007A4E2F">
              <w:t>print(M.sum())</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8</w:t>
            </w:r>
            <w:r w:rsidRPr="00A06E45">
              <w:t>]</w:t>
            </w:r>
          </w:p>
        </w:tc>
        <w:tc>
          <w:tcPr>
            <w:tcW w:w="7241" w:type="dxa"/>
            <w:shd w:val="clear" w:color="auto" w:fill="auto"/>
          </w:tcPr>
          <w:p w:rsidR="00B24148" w:rsidRPr="00B91067" w:rsidRDefault="00B24148" w:rsidP="002301D2">
            <w:pPr>
              <w:pStyle w:val="C6"/>
            </w:pPr>
            <w:r w:rsidRPr="00B91067">
              <w:t>[[0.2161298  0.24452895 0.9039042  0.06511674]</w:t>
            </w:r>
          </w:p>
          <w:p w:rsidR="00B24148" w:rsidRPr="00B91067" w:rsidRDefault="00B24148" w:rsidP="002301D2">
            <w:pPr>
              <w:pStyle w:val="C6"/>
            </w:pPr>
            <w:r w:rsidRPr="00B91067">
              <w:t xml:space="preserve"> [0.95245665 0.96426864 0.66881504 0.32197578]</w:t>
            </w:r>
          </w:p>
          <w:p w:rsidR="00B24148" w:rsidRPr="00B91067" w:rsidRDefault="00B24148" w:rsidP="002301D2">
            <w:pPr>
              <w:pStyle w:val="C6"/>
            </w:pPr>
            <w:r w:rsidRPr="00B91067">
              <w:t xml:space="preserve"> [0.43814338 0.03070089 0.30242855 0.33516801]</w:t>
            </w:r>
          </w:p>
          <w:p w:rsidR="00B24148" w:rsidRPr="00B91067" w:rsidRDefault="00B24148" w:rsidP="002301D2">
            <w:pPr>
              <w:pStyle w:val="C6"/>
            </w:pPr>
            <w:r w:rsidRPr="00B91067">
              <w:t xml:space="preserve"> [0.45101403 0.73766608 0.16497214 0.2081843 ]]</w:t>
            </w:r>
          </w:p>
          <w:p w:rsidR="00B24148" w:rsidRPr="00A06E45" w:rsidRDefault="00B24148" w:rsidP="002301D2">
            <w:pPr>
              <w:pStyle w:val="C6"/>
            </w:pPr>
            <w:r w:rsidRPr="00B91067">
              <w:t>7.005473168787838</w:t>
            </w:r>
          </w:p>
        </w:tc>
      </w:tr>
    </w:tbl>
    <w:p w:rsidR="00B24148" w:rsidRPr="007A4E2F" w:rsidRDefault="00B24148" w:rsidP="00B24148">
      <w:pPr>
        <w:spacing w:before="0"/>
      </w:pPr>
      <w:r w:rsidRPr="007A4E2F">
        <w:t>聚合函數採用另一個參數來指定計算聚合的</w:t>
      </w:r>
      <w:r w:rsidRPr="007A4E2F">
        <w:rPr>
          <w:i/>
          <w:iCs/>
        </w:rPr>
        <w:t>軸</w:t>
      </w:r>
      <w:r w:rsidRPr="007A4E2F">
        <w:t>。</w:t>
      </w:r>
      <w:r w:rsidRPr="007A4E2F">
        <w:t xml:space="preserve"> </w:t>
      </w:r>
      <w:r w:rsidRPr="007A4E2F">
        <w:t>例如，我們可以通過指定</w:t>
      </w:r>
      <w:r w:rsidRPr="007A4E2F">
        <w:t>axis = 0</w:t>
      </w:r>
      <w:r w:rsidRPr="007A4E2F">
        <w:t>找到每列中的最小值，指定</w:t>
      </w:r>
      <w:r w:rsidRPr="007A4E2F">
        <w:t>axis = 1</w:t>
      </w:r>
      <w:r w:rsidRPr="007A4E2F">
        <w:t>找到每行中的最小值：</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9</w:t>
            </w:r>
            <w:r w:rsidRPr="00A06E45">
              <w:t>]:</w:t>
            </w:r>
          </w:p>
        </w:tc>
        <w:tc>
          <w:tcPr>
            <w:tcW w:w="7241" w:type="dxa"/>
            <w:tcBorders>
              <w:bottom w:val="single" w:sz="4" w:space="0" w:color="7F7F7F"/>
            </w:tcBorders>
            <w:shd w:val="clear" w:color="auto" w:fill="EEEEEE"/>
          </w:tcPr>
          <w:p w:rsidR="00B24148" w:rsidRDefault="00B24148" w:rsidP="002301D2">
            <w:pPr>
              <w:pStyle w:val="C6"/>
            </w:pPr>
            <w:r w:rsidRPr="007A4E2F">
              <w:t>print(M.min(axis=0))</w:t>
            </w:r>
          </w:p>
          <w:p w:rsidR="00B24148" w:rsidRPr="00B91067" w:rsidRDefault="00B24148" w:rsidP="002301D2">
            <w:pPr>
              <w:pStyle w:val="C6"/>
            </w:pPr>
            <w:r w:rsidRPr="007A4E2F">
              <w:t>print(M.min(axis=1))</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9</w:t>
            </w:r>
            <w:r w:rsidRPr="00A06E45">
              <w:t>]</w:t>
            </w:r>
          </w:p>
        </w:tc>
        <w:tc>
          <w:tcPr>
            <w:tcW w:w="7241" w:type="dxa"/>
            <w:shd w:val="clear" w:color="auto" w:fill="auto"/>
          </w:tcPr>
          <w:p w:rsidR="00B24148" w:rsidRPr="00B91067" w:rsidRDefault="00B24148" w:rsidP="002301D2">
            <w:pPr>
              <w:pStyle w:val="C6"/>
            </w:pPr>
            <w:r w:rsidRPr="00B91067">
              <w:t>[0.2161298  0.03070089 0.16497214 0.06511674]</w:t>
            </w:r>
          </w:p>
          <w:p w:rsidR="00B24148" w:rsidRPr="00A06E45" w:rsidRDefault="00B24148" w:rsidP="002301D2">
            <w:pPr>
              <w:pStyle w:val="C6"/>
            </w:pPr>
            <w:r w:rsidRPr="00B91067">
              <w:t>[0.06511674 0.32197578 0.03070089 0.16497214]</w:t>
            </w:r>
          </w:p>
        </w:tc>
      </w:tr>
    </w:tbl>
    <w:p w:rsidR="00B24148" w:rsidRPr="007A4E2F" w:rsidRDefault="00B24148" w:rsidP="00B24148">
      <w:pPr>
        <w:spacing w:before="0"/>
      </w:pPr>
      <w:r w:rsidRPr="007A4E2F">
        <w:t>max</w:t>
      </w:r>
      <w:r w:rsidRPr="007A4E2F">
        <w:t>與</w:t>
      </w:r>
      <w:r w:rsidRPr="007A4E2F">
        <w:t>sum</w:t>
      </w:r>
      <w:r w:rsidRPr="007A4E2F">
        <w:t>也可以進行類似的操作。</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B24148" w:rsidRPr="00A06E45" w:rsidTr="002301D2">
        <w:tc>
          <w:tcPr>
            <w:tcW w:w="934" w:type="dxa"/>
            <w:tcBorders>
              <w:bottom w:val="single" w:sz="4" w:space="0" w:color="7F7F7F"/>
            </w:tcBorders>
            <w:shd w:val="clear" w:color="auto" w:fill="EEEEEE"/>
          </w:tcPr>
          <w:p w:rsidR="00B24148" w:rsidRPr="00A06E45" w:rsidRDefault="00B24148" w:rsidP="002301D2">
            <w:pPr>
              <w:pStyle w:val="C6"/>
            </w:pPr>
            <w:r w:rsidRPr="00A06E45">
              <w:t>In[</w:t>
            </w:r>
            <w:r>
              <w:rPr>
                <w:rFonts w:hint="eastAsia"/>
              </w:rPr>
              <w:t>10</w:t>
            </w:r>
            <w:r w:rsidRPr="00A06E45">
              <w:t>]:</w:t>
            </w:r>
          </w:p>
        </w:tc>
        <w:tc>
          <w:tcPr>
            <w:tcW w:w="7241" w:type="dxa"/>
            <w:tcBorders>
              <w:bottom w:val="single" w:sz="4" w:space="0" w:color="7F7F7F"/>
            </w:tcBorders>
            <w:shd w:val="clear" w:color="auto" w:fill="EEEEEE"/>
          </w:tcPr>
          <w:p w:rsidR="00B24148" w:rsidRDefault="00B24148" w:rsidP="002301D2">
            <w:pPr>
              <w:pStyle w:val="C6"/>
            </w:pPr>
            <w:r w:rsidRPr="007A4E2F">
              <w:t>print(M.max(axis=0))</w:t>
            </w:r>
          </w:p>
          <w:p w:rsidR="00B24148" w:rsidRDefault="00B24148" w:rsidP="002301D2">
            <w:pPr>
              <w:pStyle w:val="C6"/>
            </w:pPr>
            <w:r w:rsidRPr="007A4E2F">
              <w:t>print(M.max(axis=1))</w:t>
            </w:r>
          </w:p>
          <w:p w:rsidR="00B24148" w:rsidRDefault="00B24148" w:rsidP="002301D2">
            <w:pPr>
              <w:pStyle w:val="C6"/>
            </w:pPr>
            <w:r w:rsidRPr="007A4E2F">
              <w:t>print(M.sum(axis=0))</w:t>
            </w:r>
          </w:p>
          <w:p w:rsidR="00B24148" w:rsidRPr="00B91067" w:rsidRDefault="00B24148" w:rsidP="002301D2">
            <w:pPr>
              <w:pStyle w:val="C6"/>
            </w:pPr>
            <w:r w:rsidRPr="007A4E2F">
              <w:t>print(M.sum(axis=1))</w:t>
            </w:r>
          </w:p>
        </w:tc>
      </w:tr>
      <w:tr w:rsidR="00B24148" w:rsidRPr="00A06E45" w:rsidTr="002301D2">
        <w:tc>
          <w:tcPr>
            <w:tcW w:w="934" w:type="dxa"/>
            <w:shd w:val="clear" w:color="auto" w:fill="auto"/>
          </w:tcPr>
          <w:p w:rsidR="00B24148" w:rsidRPr="00A06E45" w:rsidRDefault="00B24148" w:rsidP="002301D2">
            <w:pPr>
              <w:pStyle w:val="C6"/>
            </w:pPr>
            <w:r w:rsidRPr="00A06E45">
              <w:rPr>
                <w:rFonts w:hint="eastAsia"/>
              </w:rPr>
              <w:t>Out</w:t>
            </w:r>
            <w:r w:rsidRPr="00A06E45">
              <w:t>[</w:t>
            </w:r>
            <w:r>
              <w:rPr>
                <w:rFonts w:hint="eastAsia"/>
              </w:rPr>
              <w:t>10</w:t>
            </w:r>
            <w:r w:rsidRPr="00A06E45">
              <w:t>]</w:t>
            </w:r>
          </w:p>
        </w:tc>
        <w:tc>
          <w:tcPr>
            <w:tcW w:w="7241" w:type="dxa"/>
            <w:shd w:val="clear" w:color="auto" w:fill="auto"/>
          </w:tcPr>
          <w:p w:rsidR="00B24148" w:rsidRPr="00B91067" w:rsidRDefault="00B24148" w:rsidP="002301D2">
            <w:pPr>
              <w:pStyle w:val="C6"/>
            </w:pPr>
            <w:r w:rsidRPr="00B91067">
              <w:t>[0.95245665 0.96426864 0.9039042  0.33516801]</w:t>
            </w:r>
          </w:p>
          <w:p w:rsidR="00B24148" w:rsidRPr="00B91067" w:rsidRDefault="00B24148" w:rsidP="002301D2">
            <w:pPr>
              <w:pStyle w:val="C6"/>
            </w:pPr>
            <w:r w:rsidRPr="00B91067">
              <w:t>[0.9039042  0.96426864 0.43814338 0.73766608]</w:t>
            </w:r>
          </w:p>
          <w:p w:rsidR="00B24148" w:rsidRPr="00B91067" w:rsidRDefault="00B24148" w:rsidP="002301D2">
            <w:pPr>
              <w:pStyle w:val="C6"/>
            </w:pPr>
            <w:r w:rsidRPr="00B91067">
              <w:t>[2.05774385 1.97716456 2.04011993 0.93044482]</w:t>
            </w:r>
          </w:p>
          <w:p w:rsidR="00B24148" w:rsidRPr="00A06E45" w:rsidRDefault="00B24148" w:rsidP="002301D2">
            <w:pPr>
              <w:pStyle w:val="C6"/>
            </w:pPr>
            <w:r w:rsidRPr="00B91067">
              <w:t>[1.42967968 2.90751611 1.10644083 1.56183655]</w:t>
            </w:r>
          </w:p>
        </w:tc>
      </w:tr>
    </w:tbl>
    <w:p w:rsidR="00B24148" w:rsidRPr="007A4E2F" w:rsidRDefault="00B24148" w:rsidP="00B24148">
      <w:pPr>
        <w:spacing w:before="0"/>
      </w:pPr>
      <w:r w:rsidRPr="007A4E2F">
        <w:t>在此處指定軸的方式中，</w:t>
      </w:r>
      <w:r w:rsidRPr="007A4E2F">
        <w:t>axis</w:t>
      </w:r>
      <w:r w:rsidRPr="007A4E2F">
        <w:t>關鍵字指定將折疊</w:t>
      </w:r>
      <w:r w:rsidRPr="007A4E2F">
        <w:rPr>
          <w:i/>
          <w:iCs/>
        </w:rPr>
        <w:t>的陣列的</w:t>
      </w:r>
      <w:r w:rsidRPr="007A4E2F">
        <w:t>維度，而不是將返回的維度。因此，指定</w:t>
      </w:r>
      <w:r w:rsidRPr="007A4E2F">
        <w:t>axis = 0</w:t>
      </w:r>
      <w:r w:rsidRPr="007A4E2F">
        <w:t>意味著第</w:t>
      </w:r>
      <w:proofErr w:type="gramStart"/>
      <w:r w:rsidRPr="007A4E2F">
        <w:t>一個軸將</w:t>
      </w:r>
      <w:proofErr w:type="gramEnd"/>
      <w:r w:rsidRPr="007A4E2F">
        <w:t>被折疊：對於二維陣列，這意味著將聚合每列中的值。</w:t>
      </w:r>
    </w:p>
    <w:p w:rsidR="00B24148" w:rsidRPr="007A4E2F" w:rsidRDefault="00B24148" w:rsidP="00B24148">
      <w:pPr>
        <w:spacing w:before="0"/>
      </w:pPr>
      <w:r w:rsidRPr="007A4E2F">
        <w:t>其他聚合操作</w:t>
      </w:r>
      <w:hyperlink r:id="rId51" w:anchor="其他聚合操作" w:history="1">
        <w:r w:rsidRPr="007A4E2F">
          <w:t>¶</w:t>
        </w:r>
      </w:hyperlink>
    </w:p>
    <w:p w:rsidR="00B24148" w:rsidRPr="007A4E2F" w:rsidRDefault="00B24148" w:rsidP="00B24148">
      <w:pPr>
        <w:spacing w:before="0"/>
      </w:pPr>
      <w:r w:rsidRPr="007A4E2F">
        <w:t>NumPy</w:t>
      </w:r>
      <w:r w:rsidRPr="007A4E2F">
        <w:t>提供了許多其他聚合函數，大多數聚合都有一個</w:t>
      </w:r>
      <w:r w:rsidRPr="007A4E2F">
        <w:t>“NaN”</w:t>
      </w:r>
      <w:r w:rsidRPr="007A4E2F">
        <w:t>安全對應物來計算結果，同時忽略缺失值，缺失值由特殊的</w:t>
      </w:r>
      <w:r w:rsidRPr="007A4E2F">
        <w:t>IEEE</w:t>
      </w:r>
      <w:r w:rsidRPr="007A4E2F">
        <w:t>浮點</w:t>
      </w:r>
      <w:r w:rsidRPr="007A4E2F">
        <w:t>“NaN”</w:t>
      </w:r>
      <w:r w:rsidRPr="007A4E2F">
        <w:t>值標記。</w:t>
      </w:r>
      <w:r w:rsidRPr="007A4E2F">
        <w:t xml:space="preserve"> </w:t>
      </w:r>
      <w:r w:rsidRPr="007A4E2F">
        <w:t>下表提供了</w:t>
      </w:r>
      <w:r w:rsidRPr="007A4E2F">
        <w:t>NumPy</w:t>
      </w:r>
      <w:r w:rsidRPr="007A4E2F">
        <w:t>中可用的有用聚合函數的列表：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3"/>
        <w:gridCol w:w="1630"/>
        <w:gridCol w:w="3230"/>
      </w:tblGrid>
      <w:tr w:rsidR="00B24148" w:rsidRPr="007A4E2F" w:rsidTr="002301D2">
        <w:trPr>
          <w:tblHeader/>
        </w:trPr>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功能名稱</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NaN</w:t>
            </w:r>
            <w:r w:rsidRPr="007A4E2F">
              <w:t>安全版</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說明</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np.sum</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np.nansum</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計算元素之和</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np.prod</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np.nanprod</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計算元素的乘積</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lastRenderedPageBreak/>
              <w:t>np.mean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np.nanmean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計算元素的中位數</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np.std</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np.nanstd</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計算標準差</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np.var</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np.nanvar</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proofErr w:type="gramStart"/>
            <w:r w:rsidRPr="007A4E2F">
              <w:t>計算方差</w:t>
            </w:r>
            <w:proofErr w:type="gramEnd"/>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np.min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np.nanmin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找到最小值</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np.max</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np.nanmax</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找到最大值</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np.argmin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np.nanargmin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查找最小值索引</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np.argmax</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np.nanargmax</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查找最大值的索引</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np.median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np.nanmedian</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計算元素的中位數</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np.percentile</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np.nanpercentile</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計算元素的基於排名的統計數據</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np.any</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 / A</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評估是否有任何元素是真的</w:t>
            </w:r>
          </w:p>
        </w:tc>
      </w:tr>
      <w:tr w:rsidR="00B24148" w:rsidRPr="007A4E2F" w:rsidTr="002301D2">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np.all</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N / A</w:t>
            </w:r>
          </w:p>
        </w:tc>
        <w:tc>
          <w:tcPr>
            <w:tcW w:w="0" w:type="auto"/>
            <w:shd w:val="clear" w:color="auto" w:fill="auto"/>
            <w:tcMar>
              <w:top w:w="0" w:type="dxa"/>
              <w:left w:w="0" w:type="dxa"/>
              <w:bottom w:w="0" w:type="dxa"/>
              <w:right w:w="0" w:type="dxa"/>
            </w:tcMar>
            <w:vAlign w:val="center"/>
            <w:hideMark/>
          </w:tcPr>
          <w:p w:rsidR="00B24148" w:rsidRPr="007A4E2F" w:rsidRDefault="00B24148" w:rsidP="002301D2">
            <w:pPr>
              <w:spacing w:before="0"/>
            </w:pPr>
            <w:r w:rsidRPr="007A4E2F">
              <w:t>評估所有元素是否都為真</w:t>
            </w:r>
          </w:p>
        </w:tc>
      </w:tr>
    </w:tbl>
    <w:p w:rsidR="00B24148" w:rsidRPr="007A4E2F" w:rsidRDefault="00B24148" w:rsidP="00B24148">
      <w:pPr>
        <w:spacing w:before="0"/>
      </w:pPr>
    </w:p>
    <w:p w:rsidR="00144659" w:rsidRDefault="00213C93" w:rsidP="00144659">
      <w:pPr>
        <w:pStyle w:val="4"/>
      </w:pPr>
      <w:r>
        <w:rPr>
          <w:rFonts w:ascii="Noto Serif CJK TC Light" w:eastAsia="Noto Serif CJK TC Light" w:hAnsi="Noto Serif CJK TC Light"/>
          <w:noProof/>
        </w:rPr>
        <w:drawing>
          <wp:inline distT="0" distB="0" distL="0" distR="0" wp14:anchorId="509672D8" wp14:editId="36C0AD40">
            <wp:extent cx="224790" cy="196850"/>
            <wp:effectExtent l="0" t="0" r="3810" b="0"/>
            <wp:docPr id="684" name="圖片 68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144659" w:rsidRPr="00E33579">
        <w:rPr>
          <w:rFonts w:hint="eastAsia"/>
        </w:rPr>
        <w:t>範例程式</w:t>
      </w:r>
      <w:r w:rsidR="00144659">
        <w:rPr>
          <w:rFonts w:hint="eastAsia"/>
        </w:rPr>
        <w:t>E</w:t>
      </w:r>
      <w:r w:rsidR="004E6E9E">
        <w:rPr>
          <w:rFonts w:hint="eastAsia"/>
        </w:rPr>
        <w:t>4-2-</w:t>
      </w:r>
      <w:r w:rsidR="00144659">
        <w:rPr>
          <w:rFonts w:hint="eastAsia"/>
        </w:rPr>
        <w:t>2-2.</w:t>
      </w:r>
      <w:proofErr w:type="gramStart"/>
      <w:r w:rsidR="00144659">
        <w:rPr>
          <w:rFonts w:hint="eastAsia"/>
        </w:rPr>
        <w:t>py</w:t>
      </w:r>
      <w:proofErr w:type="gramEnd"/>
    </w:p>
    <w:tbl>
      <w:tblPr>
        <w:tblW w:w="0" w:type="auto"/>
        <w:tblCellMar>
          <w:left w:w="0" w:type="dxa"/>
          <w:right w:w="0" w:type="dxa"/>
        </w:tblCellMar>
        <w:tblLook w:val="04A0" w:firstRow="1" w:lastRow="0" w:firstColumn="1" w:lastColumn="0" w:noHBand="0" w:noVBand="1"/>
      </w:tblPr>
      <w:tblGrid>
        <w:gridCol w:w="431"/>
        <w:gridCol w:w="7678"/>
      </w:tblGrid>
      <w:tr w:rsidR="00144659" w:rsidRPr="00476610" w:rsidTr="002301D2">
        <w:tc>
          <w:tcPr>
            <w:tcW w:w="431" w:type="dxa"/>
            <w:tcBorders>
              <w:right w:val="single" w:sz="4" w:space="0" w:color="auto"/>
            </w:tcBorders>
            <w:shd w:val="clear" w:color="auto" w:fill="auto"/>
          </w:tcPr>
          <w:p w:rsidR="00144659" w:rsidRDefault="00144659" w:rsidP="002301D2">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23020B" w:rsidRDefault="0023020B" w:rsidP="002301D2">
            <w:pPr>
              <w:pStyle w:val="Android6-"/>
              <w:spacing w:after="0" w:line="300" w:lineRule="exact"/>
              <w:ind w:firstLine="142"/>
              <w:jc w:val="both"/>
              <w:rPr>
                <w:rFonts w:ascii="Consolas" w:eastAsia="Songti TC Regular" w:hAnsi="Consolas"/>
                <w:sz w:val="22"/>
                <w:szCs w:val="22"/>
              </w:rPr>
            </w:pPr>
          </w:p>
          <w:p w:rsidR="0023020B" w:rsidRDefault="0023020B" w:rsidP="002301D2">
            <w:pPr>
              <w:pStyle w:val="Android6-"/>
              <w:spacing w:after="0" w:line="300" w:lineRule="exact"/>
              <w:ind w:firstLine="142"/>
              <w:jc w:val="both"/>
              <w:rPr>
                <w:rFonts w:ascii="Consolas" w:eastAsia="Songti TC Regular" w:hAnsi="Consolas"/>
                <w:sz w:val="22"/>
                <w:szCs w:val="22"/>
              </w:rPr>
            </w:pPr>
          </w:p>
          <w:p w:rsidR="0023020B" w:rsidRDefault="0023020B" w:rsidP="002301D2">
            <w:pPr>
              <w:pStyle w:val="Android6-"/>
              <w:spacing w:after="0" w:line="300" w:lineRule="exact"/>
              <w:ind w:firstLine="142"/>
              <w:jc w:val="both"/>
              <w:rPr>
                <w:rFonts w:ascii="Consolas" w:eastAsia="Songti TC Regular" w:hAnsi="Consolas"/>
                <w:sz w:val="22"/>
                <w:szCs w:val="22"/>
              </w:rPr>
            </w:pPr>
          </w:p>
          <w:p w:rsidR="0023020B" w:rsidRDefault="0023020B" w:rsidP="002301D2">
            <w:pPr>
              <w:pStyle w:val="Android6-"/>
              <w:spacing w:after="0" w:line="300" w:lineRule="exact"/>
              <w:ind w:firstLine="142"/>
              <w:jc w:val="both"/>
              <w:rPr>
                <w:rFonts w:ascii="Consolas" w:eastAsia="Songti TC Regular" w:hAnsi="Consolas"/>
                <w:sz w:val="22"/>
                <w:szCs w:val="22"/>
              </w:rPr>
            </w:pPr>
          </w:p>
          <w:p w:rsidR="0023020B" w:rsidRDefault="0023020B" w:rsidP="002301D2">
            <w:pPr>
              <w:pStyle w:val="Android6-"/>
              <w:spacing w:after="0" w:line="300" w:lineRule="exact"/>
              <w:ind w:firstLine="142"/>
              <w:jc w:val="both"/>
              <w:rPr>
                <w:rFonts w:ascii="Consolas" w:eastAsia="Songti TC Regular" w:hAnsi="Consolas"/>
                <w:sz w:val="22"/>
                <w:szCs w:val="22"/>
              </w:rPr>
            </w:pPr>
          </w:p>
          <w:p w:rsidR="0023020B" w:rsidRDefault="0023020B" w:rsidP="002301D2">
            <w:pPr>
              <w:pStyle w:val="Android6-"/>
              <w:spacing w:after="0" w:line="300" w:lineRule="exact"/>
              <w:ind w:firstLine="142"/>
              <w:jc w:val="both"/>
              <w:rPr>
                <w:rFonts w:ascii="Consolas" w:eastAsia="Songti TC Regular" w:hAnsi="Consolas"/>
                <w:sz w:val="22"/>
                <w:szCs w:val="22"/>
              </w:rPr>
            </w:pPr>
          </w:p>
          <w:p w:rsidR="0023020B" w:rsidRDefault="0023020B" w:rsidP="002301D2">
            <w:pPr>
              <w:pStyle w:val="Android6-"/>
              <w:spacing w:after="0" w:line="300" w:lineRule="exact"/>
              <w:ind w:firstLine="142"/>
              <w:jc w:val="both"/>
              <w:rPr>
                <w:rFonts w:ascii="Consolas" w:eastAsia="Songti TC Regular" w:hAnsi="Consolas"/>
                <w:sz w:val="22"/>
                <w:szCs w:val="22"/>
              </w:rPr>
            </w:pP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8</w:t>
            </w:r>
          </w:p>
          <w:p w:rsidR="00144659" w:rsidRDefault="00144659" w:rsidP="002301D2">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9</w:t>
            </w:r>
          </w:p>
          <w:p w:rsidR="00144659" w:rsidRPr="00D65C9A" w:rsidRDefault="00144659" w:rsidP="002301D2">
            <w:pPr>
              <w:pStyle w:val="Android6-"/>
              <w:spacing w:after="0" w:line="300" w:lineRule="exact"/>
              <w:ind w:firstLine="142"/>
              <w:jc w:val="both"/>
              <w:rPr>
                <w:rFonts w:ascii="Consolas" w:eastAsia="Songti TC Regular" w:hAnsi="Consolas"/>
                <w:sz w:val="22"/>
                <w:szCs w:val="22"/>
              </w:rPr>
            </w:pPr>
          </w:p>
        </w:tc>
        <w:tc>
          <w:tcPr>
            <w:tcW w:w="7678" w:type="dxa"/>
            <w:tcBorders>
              <w:left w:val="single" w:sz="4" w:space="0" w:color="auto"/>
            </w:tcBorders>
            <w:shd w:val="clear" w:color="auto" w:fill="auto"/>
          </w:tcPr>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import numpy as np</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data = [37, 24, 6, 51, 83, 28, 51, 58, 82, 95,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8, 43, 86, 78, 71, 82, 58, 10, 15, 56,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4, 75, 6, 95, 23, 79, 90, 35, 72, 25,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50, 29, 44, 67, 67, 61, 40, 44, 13, 59,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60, 67, 93, 69, 71, 8, 76, 81, 17, 72,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83, 6, 42, 53, 98, 6, 90, 4, 59, 87,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28, 17, 28, 46, 40, 53, 70, 49, 55, 41, </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 xml:space="preserve">        74, 57, 31, 55, 5, 65, 44, 98, 36, 4]</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data = np.array(data)</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w:t>
            </w:r>
            <w:r w:rsidRPr="00BB7979">
              <w:rPr>
                <w:rFonts w:ascii="Consolas" w:hAnsi="Consolas" w:hint="eastAsia"/>
                <w:spacing w:val="-14"/>
                <w:sz w:val="22"/>
                <w:szCs w:val="22"/>
              </w:rPr>
              <w:t>資料型態：</w:t>
            </w:r>
            <w:r w:rsidRPr="00BB7979">
              <w:rPr>
                <w:rFonts w:ascii="Consolas" w:hAnsi="Consolas" w:hint="eastAsia"/>
                <w:spacing w:val="-14"/>
                <w:sz w:val="22"/>
                <w:szCs w:val="22"/>
              </w:rPr>
              <w:t>%s' % type(data))</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w:t>
            </w:r>
            <w:r w:rsidRPr="00BB7979">
              <w:rPr>
                <w:rFonts w:ascii="Consolas" w:hAnsi="Consolas" w:hint="eastAsia"/>
                <w:spacing w:val="-14"/>
                <w:sz w:val="22"/>
                <w:szCs w:val="22"/>
              </w:rPr>
              <w:t>平均值：</w:t>
            </w:r>
            <w:r w:rsidRPr="00BB7979">
              <w:rPr>
                <w:rFonts w:ascii="Consolas" w:hAnsi="Consolas" w:hint="eastAsia"/>
                <w:spacing w:val="-14"/>
                <w:sz w:val="22"/>
                <w:szCs w:val="22"/>
              </w:rPr>
              <w:t>%.2f' % np.mean(data))</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w:t>
            </w:r>
            <w:r w:rsidRPr="00BB7979">
              <w:rPr>
                <w:rFonts w:ascii="Consolas" w:hAnsi="Consolas" w:hint="eastAsia"/>
                <w:spacing w:val="-14"/>
                <w:sz w:val="22"/>
                <w:szCs w:val="22"/>
              </w:rPr>
              <w:t>中位數：</w:t>
            </w:r>
            <w:r w:rsidRPr="00BB7979">
              <w:rPr>
                <w:rFonts w:ascii="Consolas" w:hAnsi="Consolas" w:hint="eastAsia"/>
                <w:spacing w:val="-14"/>
                <w:sz w:val="22"/>
                <w:szCs w:val="22"/>
              </w:rPr>
              <w:t>%.2f' % np.median(data))</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w:t>
            </w:r>
            <w:r w:rsidRPr="00BB7979">
              <w:rPr>
                <w:rFonts w:ascii="Consolas" w:hAnsi="Consolas" w:hint="eastAsia"/>
                <w:spacing w:val="-14"/>
                <w:sz w:val="22"/>
                <w:szCs w:val="22"/>
              </w:rPr>
              <w:t>標準差：</w:t>
            </w:r>
            <w:r w:rsidRPr="00BB7979">
              <w:rPr>
                <w:rFonts w:ascii="Consolas" w:hAnsi="Consolas" w:hint="eastAsia"/>
                <w:spacing w:val="-14"/>
                <w:sz w:val="22"/>
                <w:szCs w:val="22"/>
              </w:rPr>
              <w:t>%.2f' % np.std(data))</w:t>
            </w:r>
          </w:p>
          <w:p w:rsidR="00144659" w:rsidRPr="00BB7979" w:rsidRDefault="00144659" w:rsidP="002301D2">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w:t>
            </w:r>
            <w:r w:rsidRPr="00BB7979">
              <w:rPr>
                <w:rFonts w:ascii="Consolas" w:hAnsi="Consolas" w:hint="eastAsia"/>
                <w:spacing w:val="-14"/>
                <w:sz w:val="22"/>
                <w:szCs w:val="22"/>
              </w:rPr>
              <w:t>變異數：</w:t>
            </w:r>
            <w:r w:rsidRPr="00BB7979">
              <w:rPr>
                <w:rFonts w:ascii="Consolas" w:hAnsi="Consolas" w:hint="eastAsia"/>
                <w:spacing w:val="-14"/>
                <w:sz w:val="22"/>
                <w:szCs w:val="22"/>
              </w:rPr>
              <w:t>%.2f' % np.var(data))</w:t>
            </w:r>
          </w:p>
          <w:p w:rsidR="00144659" w:rsidRPr="004F6E11" w:rsidRDefault="00144659" w:rsidP="002301D2">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w:t>
            </w:r>
            <w:proofErr w:type="gramStart"/>
            <w:r w:rsidRPr="00BB7979">
              <w:rPr>
                <w:rFonts w:ascii="Consolas" w:hAnsi="Consolas" w:hint="eastAsia"/>
                <w:spacing w:val="-14"/>
                <w:sz w:val="22"/>
                <w:szCs w:val="22"/>
              </w:rPr>
              <w:t>極差值</w:t>
            </w:r>
            <w:proofErr w:type="gramEnd"/>
            <w:r w:rsidRPr="00BB7979">
              <w:rPr>
                <w:rFonts w:ascii="Consolas" w:hAnsi="Consolas" w:hint="eastAsia"/>
                <w:spacing w:val="-14"/>
                <w:sz w:val="22"/>
                <w:szCs w:val="22"/>
              </w:rPr>
              <w:t>：</w:t>
            </w:r>
            <w:r w:rsidRPr="00BB7979">
              <w:rPr>
                <w:rFonts w:ascii="Consolas" w:hAnsi="Consolas" w:hint="eastAsia"/>
                <w:spacing w:val="-14"/>
                <w:sz w:val="22"/>
                <w:szCs w:val="22"/>
              </w:rPr>
              <w:t>%.2f' % np.ptp(data))</w:t>
            </w:r>
          </w:p>
        </w:tc>
      </w:tr>
    </w:tbl>
    <w:p w:rsidR="008213D4" w:rsidRPr="00E33579" w:rsidRDefault="00213C93" w:rsidP="00273473">
      <w:pPr>
        <w:pStyle w:val="4"/>
      </w:pPr>
      <w:r>
        <w:rPr>
          <w:rFonts w:ascii="Noto Serif CJK TC Light" w:eastAsia="Noto Serif CJK TC Light" w:hAnsi="Noto Serif CJK TC Light"/>
          <w:noProof/>
        </w:rPr>
        <w:lastRenderedPageBreak/>
        <w:drawing>
          <wp:inline distT="0" distB="0" distL="0" distR="0" wp14:anchorId="6C75B95E" wp14:editId="7B5549A0">
            <wp:extent cx="224790" cy="196850"/>
            <wp:effectExtent l="0" t="0" r="3810" b="0"/>
            <wp:docPr id="671" name="圖片 67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範例程式</w:t>
      </w:r>
      <w:r w:rsidR="008213D4">
        <w:rPr>
          <w:rFonts w:hint="eastAsia"/>
        </w:rPr>
        <w:t>說明</w:t>
      </w:r>
    </w:p>
    <w:p w:rsidR="008213D4" w:rsidRPr="002B24AB" w:rsidRDefault="002F0064" w:rsidP="00B47DDE">
      <w:pPr>
        <w:pStyle w:val="a"/>
        <w:spacing w:line="340" w:lineRule="atLeast"/>
      </w:pPr>
      <w:r>
        <w:rPr>
          <w:rFonts w:hint="eastAsia"/>
        </w:rPr>
        <w:t>1</w:t>
      </w:r>
      <w:r w:rsidR="008213D4" w:rsidRPr="002B24AB">
        <w:rPr>
          <w:rFonts w:hint="eastAsia"/>
        </w:rPr>
        <w:t>行</w:t>
      </w:r>
      <w:r w:rsidR="008213D4" w:rsidRPr="002B24AB">
        <w:rPr>
          <w:rFonts w:hint="eastAsia"/>
        </w:rPr>
        <w:t>import</w:t>
      </w:r>
      <w:r w:rsidR="008213D4" w:rsidRPr="002B24AB">
        <w:rPr>
          <w:rFonts w:hint="eastAsia"/>
        </w:rPr>
        <w:t>所需套件。</w:t>
      </w:r>
    </w:p>
    <w:p w:rsidR="008213D4" w:rsidRPr="002B24AB" w:rsidRDefault="002F0064" w:rsidP="00B47DDE">
      <w:pPr>
        <w:pStyle w:val="a"/>
        <w:spacing w:line="340" w:lineRule="atLeast"/>
      </w:pPr>
      <w:r>
        <w:rPr>
          <w:rFonts w:hint="eastAsia"/>
        </w:rPr>
        <w:t>2-3</w:t>
      </w:r>
      <w:r w:rsidR="008213D4" w:rsidRPr="002B24AB">
        <w:rPr>
          <w:rFonts w:hint="eastAsia"/>
        </w:rPr>
        <w:t>行</w:t>
      </w:r>
      <w:r>
        <w:rPr>
          <w:rFonts w:hint="eastAsia"/>
        </w:rPr>
        <w:t>運用</w:t>
      </w:r>
      <w:r>
        <w:rPr>
          <w:rFonts w:hint="eastAsia"/>
        </w:rPr>
        <w:t>numpy</w:t>
      </w:r>
      <w:r>
        <w:rPr>
          <w:rFonts w:hint="eastAsia"/>
        </w:rPr>
        <w:t>輸入資料建立陣列物件</w:t>
      </w:r>
      <w:r>
        <w:rPr>
          <w:rFonts w:hint="eastAsia"/>
        </w:rPr>
        <w:t>data</w:t>
      </w:r>
      <w:r w:rsidR="008213D4" w:rsidRPr="002B24AB">
        <w:rPr>
          <w:rFonts w:hint="eastAsia"/>
        </w:rPr>
        <w:t>。</w:t>
      </w:r>
    </w:p>
    <w:p w:rsidR="002F0064" w:rsidRDefault="002F0064" w:rsidP="002F0064">
      <w:pPr>
        <w:pStyle w:val="a"/>
        <w:spacing w:line="340" w:lineRule="atLeast"/>
      </w:pPr>
      <w:r>
        <w:rPr>
          <w:rFonts w:hint="eastAsia"/>
        </w:rPr>
        <w:t>4</w:t>
      </w:r>
      <w:r>
        <w:rPr>
          <w:rFonts w:hint="eastAsia"/>
        </w:rPr>
        <w:t>行運用</w:t>
      </w:r>
      <w:r>
        <w:rPr>
          <w:rFonts w:hint="eastAsia"/>
        </w:rPr>
        <w:t>numpy</w:t>
      </w:r>
      <w:r>
        <w:rPr>
          <w:rFonts w:hint="eastAsia"/>
        </w:rPr>
        <w:t>的</w:t>
      </w:r>
      <w:r>
        <w:rPr>
          <w:rFonts w:hint="eastAsia"/>
        </w:rPr>
        <w:t>type</w:t>
      </w:r>
      <w:r>
        <w:rPr>
          <w:rFonts w:hint="eastAsia"/>
        </w:rPr>
        <w:t>方法列印</w:t>
      </w:r>
      <w:r>
        <w:rPr>
          <w:rFonts w:hint="eastAsia"/>
        </w:rPr>
        <w:t>data</w:t>
      </w:r>
      <w:r>
        <w:rPr>
          <w:rFonts w:hint="eastAsia"/>
        </w:rPr>
        <w:t>物件的</w:t>
      </w:r>
      <w:r w:rsidRPr="002F0064">
        <w:rPr>
          <w:rFonts w:hint="eastAsia"/>
        </w:rPr>
        <w:t>資料型態</w:t>
      </w:r>
      <w:r>
        <w:rPr>
          <w:rFonts w:hint="eastAsia"/>
        </w:rPr>
        <w:t>。</w:t>
      </w:r>
    </w:p>
    <w:p w:rsidR="002F0064" w:rsidRDefault="002F0064" w:rsidP="002F0064">
      <w:pPr>
        <w:pStyle w:val="a"/>
        <w:spacing w:line="340" w:lineRule="atLeast"/>
      </w:pPr>
      <w:r>
        <w:rPr>
          <w:rFonts w:hint="eastAsia"/>
        </w:rPr>
        <w:t>5</w:t>
      </w:r>
      <w:r>
        <w:rPr>
          <w:rFonts w:hint="eastAsia"/>
        </w:rPr>
        <w:t>行運用</w:t>
      </w:r>
      <w:r>
        <w:rPr>
          <w:rFonts w:hint="eastAsia"/>
        </w:rPr>
        <w:t>numpy</w:t>
      </w:r>
      <w:r>
        <w:rPr>
          <w:rFonts w:hint="eastAsia"/>
        </w:rPr>
        <w:t>的</w:t>
      </w:r>
      <w:r w:rsidRPr="002F0064">
        <w:rPr>
          <w:rFonts w:hint="eastAsia"/>
        </w:rPr>
        <w:t>mean</w:t>
      </w:r>
      <w:r>
        <w:rPr>
          <w:rFonts w:hint="eastAsia"/>
        </w:rPr>
        <w:t>方法列印</w:t>
      </w:r>
      <w:r>
        <w:rPr>
          <w:rFonts w:hint="eastAsia"/>
        </w:rPr>
        <w:t>data</w:t>
      </w:r>
      <w:r>
        <w:rPr>
          <w:rFonts w:hint="eastAsia"/>
        </w:rPr>
        <w:t>物件的</w:t>
      </w:r>
      <w:r w:rsidRPr="002F0064">
        <w:rPr>
          <w:rFonts w:hint="eastAsia"/>
        </w:rPr>
        <w:t>平均值</w:t>
      </w:r>
      <w:r>
        <w:rPr>
          <w:rFonts w:hint="eastAsia"/>
        </w:rPr>
        <w:t>。</w:t>
      </w:r>
    </w:p>
    <w:p w:rsidR="00D10316" w:rsidRDefault="002F0064" w:rsidP="002F0064">
      <w:pPr>
        <w:pStyle w:val="a"/>
        <w:spacing w:line="340" w:lineRule="atLeast"/>
      </w:pPr>
      <w:r>
        <w:rPr>
          <w:rFonts w:hint="eastAsia"/>
        </w:rPr>
        <w:t>6</w:t>
      </w:r>
      <w:r>
        <w:rPr>
          <w:rFonts w:hint="eastAsia"/>
        </w:rPr>
        <w:t>行運用</w:t>
      </w:r>
      <w:r>
        <w:rPr>
          <w:rFonts w:hint="eastAsia"/>
        </w:rPr>
        <w:t>numpy</w:t>
      </w:r>
      <w:r>
        <w:rPr>
          <w:rFonts w:hint="eastAsia"/>
        </w:rPr>
        <w:t>的</w:t>
      </w:r>
      <w:r w:rsidR="00D10316" w:rsidRPr="002F0064">
        <w:rPr>
          <w:rFonts w:hint="eastAsia"/>
        </w:rPr>
        <w:t>median</w:t>
      </w:r>
      <w:r>
        <w:rPr>
          <w:rFonts w:hint="eastAsia"/>
        </w:rPr>
        <w:t>方法列印</w:t>
      </w:r>
      <w:r>
        <w:rPr>
          <w:rFonts w:hint="eastAsia"/>
        </w:rPr>
        <w:t>data</w:t>
      </w:r>
      <w:r>
        <w:rPr>
          <w:rFonts w:hint="eastAsia"/>
        </w:rPr>
        <w:t>物件的</w:t>
      </w:r>
      <w:r w:rsidRPr="002F0064">
        <w:rPr>
          <w:rFonts w:hint="eastAsia"/>
        </w:rPr>
        <w:t>中位數</w:t>
      </w:r>
      <w:r w:rsidR="00D10316">
        <w:rPr>
          <w:rFonts w:hint="eastAsia"/>
        </w:rPr>
        <w:t>。</w:t>
      </w:r>
    </w:p>
    <w:p w:rsidR="00D10316" w:rsidRDefault="00D10316" w:rsidP="002F0064">
      <w:pPr>
        <w:pStyle w:val="a"/>
        <w:spacing w:line="340" w:lineRule="atLeast"/>
      </w:pPr>
      <w:r>
        <w:rPr>
          <w:rFonts w:hint="eastAsia"/>
        </w:rPr>
        <w:t>7</w:t>
      </w:r>
      <w:r>
        <w:rPr>
          <w:rFonts w:hint="eastAsia"/>
        </w:rPr>
        <w:t>行運用</w:t>
      </w:r>
      <w:r>
        <w:rPr>
          <w:rFonts w:hint="eastAsia"/>
        </w:rPr>
        <w:t>numpy</w:t>
      </w:r>
      <w:r>
        <w:rPr>
          <w:rFonts w:hint="eastAsia"/>
        </w:rPr>
        <w:t>的</w:t>
      </w:r>
      <w:r w:rsidRPr="002F0064">
        <w:rPr>
          <w:rFonts w:hint="eastAsia"/>
        </w:rPr>
        <w:t>std</w:t>
      </w:r>
      <w:r>
        <w:rPr>
          <w:rFonts w:hint="eastAsia"/>
        </w:rPr>
        <w:t>方法列印</w:t>
      </w:r>
      <w:r>
        <w:rPr>
          <w:rFonts w:hint="eastAsia"/>
        </w:rPr>
        <w:t>data</w:t>
      </w:r>
      <w:r>
        <w:rPr>
          <w:rFonts w:hint="eastAsia"/>
        </w:rPr>
        <w:t>物件的</w:t>
      </w:r>
      <w:r w:rsidR="002F0064" w:rsidRPr="002F0064">
        <w:rPr>
          <w:rFonts w:hint="eastAsia"/>
        </w:rPr>
        <w:t>標準差</w:t>
      </w:r>
      <w:r>
        <w:rPr>
          <w:rFonts w:hint="eastAsia"/>
        </w:rPr>
        <w:t>。</w:t>
      </w:r>
    </w:p>
    <w:p w:rsidR="00D10316" w:rsidRDefault="00D10316" w:rsidP="002F0064">
      <w:pPr>
        <w:pStyle w:val="a"/>
        <w:spacing w:line="340" w:lineRule="atLeast"/>
      </w:pPr>
      <w:r>
        <w:rPr>
          <w:rFonts w:hint="eastAsia"/>
        </w:rPr>
        <w:t>8</w:t>
      </w:r>
      <w:r>
        <w:rPr>
          <w:rFonts w:hint="eastAsia"/>
        </w:rPr>
        <w:t>行運用</w:t>
      </w:r>
      <w:r>
        <w:rPr>
          <w:rFonts w:hint="eastAsia"/>
        </w:rPr>
        <w:t>numpy</w:t>
      </w:r>
      <w:r>
        <w:rPr>
          <w:rFonts w:hint="eastAsia"/>
        </w:rPr>
        <w:t>的</w:t>
      </w:r>
      <w:r w:rsidRPr="002F0064">
        <w:rPr>
          <w:rFonts w:hint="eastAsia"/>
        </w:rPr>
        <w:t>var</w:t>
      </w:r>
      <w:r>
        <w:rPr>
          <w:rFonts w:hint="eastAsia"/>
        </w:rPr>
        <w:t>方法列印</w:t>
      </w:r>
      <w:r>
        <w:rPr>
          <w:rFonts w:hint="eastAsia"/>
        </w:rPr>
        <w:t>data</w:t>
      </w:r>
      <w:r>
        <w:rPr>
          <w:rFonts w:hint="eastAsia"/>
        </w:rPr>
        <w:t>物件的</w:t>
      </w:r>
      <w:r w:rsidR="002F0064" w:rsidRPr="002F0064">
        <w:rPr>
          <w:rFonts w:hint="eastAsia"/>
        </w:rPr>
        <w:t>變異數</w:t>
      </w:r>
      <w:r>
        <w:rPr>
          <w:rFonts w:hint="eastAsia"/>
        </w:rPr>
        <w:t>。</w:t>
      </w:r>
    </w:p>
    <w:p w:rsidR="008213D4" w:rsidRPr="002B24AB" w:rsidRDefault="00D10316" w:rsidP="002F0064">
      <w:pPr>
        <w:pStyle w:val="a"/>
        <w:spacing w:line="340" w:lineRule="atLeast"/>
      </w:pPr>
      <w:r>
        <w:rPr>
          <w:rFonts w:hint="eastAsia"/>
        </w:rPr>
        <w:t>9</w:t>
      </w:r>
      <w:r>
        <w:rPr>
          <w:rFonts w:hint="eastAsia"/>
        </w:rPr>
        <w:t>行運用</w:t>
      </w:r>
      <w:r>
        <w:rPr>
          <w:rFonts w:hint="eastAsia"/>
        </w:rPr>
        <w:t>numpy</w:t>
      </w:r>
      <w:r>
        <w:rPr>
          <w:rFonts w:hint="eastAsia"/>
        </w:rPr>
        <w:t>的</w:t>
      </w:r>
      <w:r w:rsidRPr="00D10316">
        <w:rPr>
          <w:rFonts w:hint="eastAsia"/>
        </w:rPr>
        <w:t>ptp(</w:t>
      </w:r>
      <w:r>
        <w:rPr>
          <w:rFonts w:hint="eastAsia"/>
        </w:rPr>
        <w:t>方法列印</w:t>
      </w:r>
      <w:r>
        <w:rPr>
          <w:rFonts w:hint="eastAsia"/>
        </w:rPr>
        <w:t>data</w:t>
      </w:r>
      <w:r>
        <w:rPr>
          <w:rFonts w:hint="eastAsia"/>
        </w:rPr>
        <w:t>物件的</w:t>
      </w:r>
      <w:proofErr w:type="gramStart"/>
      <w:r w:rsidR="002F0064" w:rsidRPr="00D10316">
        <w:rPr>
          <w:rFonts w:hint="eastAsia"/>
        </w:rPr>
        <w:t>極差值</w:t>
      </w:r>
      <w:proofErr w:type="gramEnd"/>
      <w:r>
        <w:rPr>
          <w:rFonts w:hint="eastAsia"/>
        </w:rPr>
        <w:t>。</w:t>
      </w:r>
    </w:p>
    <w:p w:rsidR="008213D4" w:rsidRDefault="00213C93" w:rsidP="00273473">
      <w:pPr>
        <w:pStyle w:val="4"/>
      </w:pPr>
      <w:r>
        <w:rPr>
          <w:rFonts w:ascii="Noto Serif CJK TC Light" w:eastAsia="Noto Serif CJK TC Light" w:hAnsi="Noto Serif CJK TC Light"/>
          <w:noProof/>
        </w:rPr>
        <w:drawing>
          <wp:inline distT="0" distB="0" distL="0" distR="0" wp14:anchorId="11F67058" wp14:editId="3640A521">
            <wp:extent cx="224790" cy="196850"/>
            <wp:effectExtent l="0" t="0" r="3810" b="0"/>
            <wp:docPr id="672" name="圖片 672"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輸出結果</w:t>
      </w:r>
    </w:p>
    <w:p w:rsidR="0079447B" w:rsidRPr="0079447B" w:rsidRDefault="0079447B" w:rsidP="0079447B">
      <w:pPr>
        <w:pStyle w:val="tsa"/>
      </w:pPr>
    </w:p>
    <w:p w:rsidR="002F0064" w:rsidRDefault="002F0064" w:rsidP="002F0064">
      <w:pPr>
        <w:pStyle w:val="C"/>
        <w:spacing w:line="220" w:lineRule="atLeast"/>
      </w:pPr>
      <w:r>
        <w:rPr>
          <w:rFonts w:hint="eastAsia"/>
        </w:rPr>
        <w:t>資料型態：</w:t>
      </w:r>
      <w:r>
        <w:rPr>
          <w:rFonts w:hint="eastAsia"/>
        </w:rPr>
        <w:t>&lt;</w:t>
      </w:r>
      <w:proofErr w:type="gramStart"/>
      <w:r>
        <w:rPr>
          <w:rFonts w:hint="eastAsia"/>
        </w:rPr>
        <w:t>class</w:t>
      </w:r>
      <w:proofErr w:type="gramEnd"/>
      <w:r>
        <w:rPr>
          <w:rFonts w:hint="eastAsia"/>
        </w:rPr>
        <w:t xml:space="preserve"> 'numpy.ndarray'&gt;</w:t>
      </w:r>
    </w:p>
    <w:p w:rsidR="002F0064" w:rsidRDefault="002F0064" w:rsidP="002F0064">
      <w:pPr>
        <w:pStyle w:val="C"/>
        <w:spacing w:line="220" w:lineRule="atLeast"/>
      </w:pPr>
      <w:r>
        <w:rPr>
          <w:rFonts w:hint="eastAsia"/>
        </w:rPr>
        <w:t>平均值：</w:t>
      </w:r>
      <w:r>
        <w:rPr>
          <w:rFonts w:hint="eastAsia"/>
        </w:rPr>
        <w:t>50.48</w:t>
      </w:r>
    </w:p>
    <w:p w:rsidR="002F0064" w:rsidRDefault="002F0064" w:rsidP="002F0064">
      <w:pPr>
        <w:pStyle w:val="C"/>
        <w:spacing w:line="220" w:lineRule="atLeast"/>
      </w:pPr>
      <w:r>
        <w:rPr>
          <w:rFonts w:hint="eastAsia"/>
        </w:rPr>
        <w:t>中位數：</w:t>
      </w:r>
      <w:r>
        <w:rPr>
          <w:rFonts w:hint="eastAsia"/>
        </w:rPr>
        <w:t>53.00</w:t>
      </w:r>
    </w:p>
    <w:p w:rsidR="002F0064" w:rsidRDefault="002F0064" w:rsidP="002F0064">
      <w:pPr>
        <w:pStyle w:val="C"/>
        <w:spacing w:line="220" w:lineRule="atLeast"/>
      </w:pPr>
      <w:r>
        <w:rPr>
          <w:rFonts w:hint="eastAsia"/>
        </w:rPr>
        <w:t>標準差：</w:t>
      </w:r>
      <w:r>
        <w:rPr>
          <w:rFonts w:hint="eastAsia"/>
        </w:rPr>
        <w:t>27.57</w:t>
      </w:r>
    </w:p>
    <w:p w:rsidR="002F0064" w:rsidRDefault="002F0064" w:rsidP="002F0064">
      <w:pPr>
        <w:pStyle w:val="C"/>
        <w:spacing w:line="220" w:lineRule="atLeast"/>
      </w:pPr>
      <w:r>
        <w:rPr>
          <w:rFonts w:hint="eastAsia"/>
        </w:rPr>
        <w:t>變異數：</w:t>
      </w:r>
      <w:r>
        <w:rPr>
          <w:rFonts w:hint="eastAsia"/>
        </w:rPr>
        <w:t>760.27</w:t>
      </w:r>
    </w:p>
    <w:p w:rsidR="00EE1B26" w:rsidRPr="00EE1B26" w:rsidRDefault="002F0064" w:rsidP="002F0064">
      <w:pPr>
        <w:pStyle w:val="C"/>
        <w:spacing w:line="220" w:lineRule="atLeast"/>
      </w:pPr>
      <w:proofErr w:type="gramStart"/>
      <w:r>
        <w:rPr>
          <w:rFonts w:hint="eastAsia"/>
        </w:rPr>
        <w:t>極差值</w:t>
      </w:r>
      <w:proofErr w:type="gramEnd"/>
      <w:r>
        <w:rPr>
          <w:rFonts w:hint="eastAsia"/>
        </w:rPr>
        <w:t>：</w:t>
      </w:r>
      <w:r>
        <w:rPr>
          <w:rFonts w:hint="eastAsia"/>
        </w:rPr>
        <w:t>94.00</w:t>
      </w:r>
      <w:r w:rsidRPr="00EE1B26">
        <w:rPr>
          <w:rFonts w:hint="eastAsia"/>
        </w:rPr>
        <w:t xml:space="preserve"> </w:t>
      </w:r>
    </w:p>
    <w:p w:rsidR="00EE1B26" w:rsidRDefault="00EE1B26" w:rsidP="00B47DDE">
      <w:pPr>
        <w:pStyle w:val="C"/>
        <w:spacing w:line="220" w:lineRule="atLeast"/>
      </w:pPr>
      <w:r w:rsidRPr="00EE1B26">
        <w:rPr>
          <w:rFonts w:hint="eastAsia"/>
        </w:rPr>
        <w:t xml:space="preserve">1008 </w:t>
      </w:r>
      <w:r w:rsidRPr="00EE1B26">
        <w:rPr>
          <w:rFonts w:hint="eastAsia"/>
        </w:rPr>
        <w:t>興華公園</w:t>
      </w:r>
      <w:r w:rsidRPr="00EE1B26">
        <w:rPr>
          <w:rFonts w:hint="eastAsia"/>
        </w:rPr>
        <w:t xml:space="preserve"> 12 20180704221341 28</w:t>
      </w:r>
    </w:p>
    <w:p w:rsidR="00EE1B26" w:rsidRPr="00EE1B26" w:rsidRDefault="00EE1B26" w:rsidP="00B47DDE">
      <w:pPr>
        <w:pStyle w:val="C"/>
        <w:spacing w:line="220" w:lineRule="atLeast"/>
      </w:pPr>
      <w:r>
        <w:t>…</w:t>
      </w:r>
      <w:r>
        <w:rPr>
          <w:rFonts w:hint="eastAsia"/>
        </w:rPr>
        <w:t>略</w:t>
      </w:r>
    </w:p>
    <w:p w:rsidR="0079447B" w:rsidRDefault="0079447B" w:rsidP="0079447B">
      <w:pPr>
        <w:pStyle w:val="tsa"/>
        <w:rPr>
          <w:noProof/>
        </w:rPr>
      </w:pPr>
    </w:p>
    <w:p w:rsidR="008213D4" w:rsidRDefault="00CE3F65" w:rsidP="00EE1B26">
      <w:pPr>
        <w:pStyle w:val="4"/>
      </w:pPr>
      <w:r>
        <w:pict>
          <v:shape id="圖片 673" o:spid="_x0000_i1025" type="#_x0000_t75" alt="ICON2" style="width:17.7pt;height:15.5pt;visibility:visible;mso-wrap-style:square">
            <v:imagedata r:id="rId52" o:title="ICON2" cropright="-17958f"/>
          </v:shape>
        </w:pict>
      </w:r>
      <w:r w:rsidR="008213D4" w:rsidRPr="00E33579">
        <w:rPr>
          <w:rFonts w:hint="eastAsia"/>
        </w:rPr>
        <w:t>範例程式</w:t>
      </w:r>
      <w:r w:rsidR="008213D4">
        <w:rPr>
          <w:rFonts w:hint="eastAsia"/>
        </w:rPr>
        <w:t>E</w:t>
      </w:r>
      <w:r w:rsidR="004E6E9E">
        <w:rPr>
          <w:rFonts w:hint="eastAsia"/>
        </w:rPr>
        <w:t>4-2-</w:t>
      </w:r>
      <w:r w:rsidR="008213D4">
        <w:rPr>
          <w:rFonts w:hint="eastAsia"/>
        </w:rPr>
        <w:t>2-</w:t>
      </w:r>
      <w:r w:rsidR="00144659">
        <w:rPr>
          <w:rFonts w:hint="eastAsia"/>
        </w:rPr>
        <w:t>3</w:t>
      </w:r>
      <w:r w:rsidR="008213D4">
        <w:rPr>
          <w:rFonts w:hint="eastAsia"/>
        </w:rPr>
        <w:t>.</w:t>
      </w:r>
      <w:proofErr w:type="gramStart"/>
      <w:r w:rsidR="008213D4">
        <w:rPr>
          <w:rFonts w:hint="eastAsia"/>
        </w:rPr>
        <w:t>py</w:t>
      </w:r>
      <w:proofErr w:type="gramEnd"/>
    </w:p>
    <w:tbl>
      <w:tblPr>
        <w:tblW w:w="0" w:type="auto"/>
        <w:tblCellMar>
          <w:left w:w="0" w:type="dxa"/>
          <w:right w:w="0" w:type="dxa"/>
        </w:tblCellMar>
        <w:tblLook w:val="04A0" w:firstRow="1" w:lastRow="0" w:firstColumn="1" w:lastColumn="0" w:noHBand="0" w:noVBand="1"/>
      </w:tblPr>
      <w:tblGrid>
        <w:gridCol w:w="431"/>
        <w:gridCol w:w="7678"/>
      </w:tblGrid>
      <w:tr w:rsidR="00F430AF" w:rsidRPr="00476610" w:rsidTr="00985BBE">
        <w:tc>
          <w:tcPr>
            <w:tcW w:w="431" w:type="dxa"/>
            <w:tcBorders>
              <w:right w:val="single" w:sz="4" w:space="0" w:color="auto"/>
            </w:tcBorders>
            <w:shd w:val="clear" w:color="auto" w:fill="auto"/>
          </w:tcPr>
          <w:p w:rsidR="00F430AF" w:rsidRDefault="00F430AF" w:rsidP="00985BBE">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8</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9</w:t>
            </w: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10</w:t>
            </w:r>
          </w:p>
          <w:p w:rsidR="00F430AF" w:rsidRDefault="00F430AF" w:rsidP="00985BBE">
            <w:pPr>
              <w:pStyle w:val="Android6-"/>
              <w:spacing w:after="0" w:line="300" w:lineRule="exact"/>
              <w:ind w:firstLine="142"/>
              <w:jc w:val="both"/>
              <w:rPr>
                <w:rFonts w:ascii="Consolas" w:eastAsia="Songti TC Regular" w:hAnsi="Consolas"/>
                <w:sz w:val="22"/>
                <w:szCs w:val="22"/>
              </w:rPr>
            </w:pPr>
          </w:p>
          <w:p w:rsidR="00F430AF" w:rsidRDefault="00F430AF"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11</w:t>
            </w:r>
          </w:p>
          <w:p w:rsidR="00F430AF" w:rsidRPr="00D65C9A" w:rsidRDefault="00F430AF" w:rsidP="00985BBE">
            <w:pPr>
              <w:pStyle w:val="Android6-"/>
              <w:spacing w:after="0" w:line="300" w:lineRule="exact"/>
              <w:ind w:firstLine="142"/>
              <w:jc w:val="both"/>
              <w:rPr>
                <w:rFonts w:ascii="Consolas" w:eastAsia="Songti TC Regular" w:hAnsi="Consolas"/>
                <w:sz w:val="22"/>
                <w:szCs w:val="22"/>
              </w:rPr>
            </w:pPr>
          </w:p>
        </w:tc>
        <w:tc>
          <w:tcPr>
            <w:tcW w:w="7678" w:type="dxa"/>
            <w:tcBorders>
              <w:left w:val="single" w:sz="4" w:space="0" w:color="auto"/>
            </w:tcBorders>
            <w:shd w:val="clear" w:color="auto" w:fill="auto"/>
          </w:tcPr>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import numpy as np</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matrix1 = np.random.randint(1, 51, 12).reshape(3, 4)</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matrix2 = np.random.randint(1, 51, 20).reshape(4, 5)</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print('matrix1: \n%s' % matrix1)</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print('\nmatrix2: \n%s' % matrix2)</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print('\nmatrix1</w:t>
            </w:r>
            <w:r w:rsidRPr="00BB7979">
              <w:rPr>
                <w:rFonts w:ascii="Consolas" w:hAnsi="Consolas" w:hint="eastAsia"/>
                <w:spacing w:val="-14"/>
                <w:sz w:val="22"/>
                <w:szCs w:val="22"/>
              </w:rPr>
              <w:t>每一列的最大值：</w:t>
            </w:r>
            <w:r w:rsidRPr="00BB7979">
              <w:rPr>
                <w:rFonts w:ascii="Consolas" w:hAnsi="Consolas" w:hint="eastAsia"/>
                <w:spacing w:val="-14"/>
                <w:sz w:val="22"/>
                <w:szCs w:val="22"/>
              </w:rPr>
              <w:t>%s' % np.amax(matrix1, axis=1))</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print("\nmatrix1</w:t>
            </w:r>
            <w:r w:rsidRPr="00BB7979">
              <w:rPr>
                <w:rFonts w:ascii="Consolas" w:hAnsi="Consolas" w:hint="eastAsia"/>
                <w:spacing w:val="-14"/>
                <w:sz w:val="22"/>
                <w:szCs w:val="22"/>
              </w:rPr>
              <w:t>第</w:t>
            </w:r>
            <w:r w:rsidRPr="00BB7979">
              <w:rPr>
                <w:rFonts w:ascii="Consolas" w:hAnsi="Consolas" w:hint="eastAsia"/>
                <w:spacing w:val="-14"/>
                <w:sz w:val="22"/>
                <w:szCs w:val="22"/>
              </w:rPr>
              <w:t>2</w:t>
            </w:r>
            <w:r w:rsidRPr="00BB7979">
              <w:rPr>
                <w:rFonts w:ascii="Consolas" w:hAnsi="Consolas" w:hint="eastAsia"/>
                <w:spacing w:val="-14"/>
                <w:sz w:val="22"/>
                <w:szCs w:val="22"/>
              </w:rPr>
              <w:t>列小於</w:t>
            </w:r>
            <w:r w:rsidRPr="00BB7979">
              <w:rPr>
                <w:rFonts w:ascii="Consolas" w:hAnsi="Consolas" w:hint="eastAsia"/>
                <w:spacing w:val="-14"/>
                <w:sz w:val="22"/>
                <w:szCs w:val="22"/>
              </w:rPr>
              <w:t>30</w:t>
            </w:r>
            <w:r w:rsidRPr="00BB7979">
              <w:rPr>
                <w:rFonts w:ascii="Consolas" w:hAnsi="Consolas" w:hint="eastAsia"/>
                <w:spacing w:val="-14"/>
                <w:sz w:val="22"/>
                <w:szCs w:val="22"/>
              </w:rPr>
              <w:t>的個數：</w:t>
            </w:r>
            <w:r w:rsidRPr="00BB7979">
              <w:rPr>
                <w:rFonts w:ascii="Consolas" w:hAnsi="Consolas" w:hint="eastAsia"/>
                <w:spacing w:val="-14"/>
                <w:sz w:val="22"/>
                <w:szCs w:val="22"/>
              </w:rPr>
              <w:t>%d" % np.sum(matrix1[2, :] &lt; 30))</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print('\nmatrix2</w:t>
            </w:r>
            <w:r w:rsidRPr="00BB7979">
              <w:rPr>
                <w:rFonts w:ascii="Consolas" w:hAnsi="Consolas" w:hint="eastAsia"/>
                <w:spacing w:val="-14"/>
                <w:sz w:val="22"/>
                <w:szCs w:val="22"/>
              </w:rPr>
              <w:t>每一欄的最大值：</w:t>
            </w:r>
            <w:r w:rsidRPr="00BB7979">
              <w:rPr>
                <w:rFonts w:ascii="Consolas" w:hAnsi="Consolas" w:hint="eastAsia"/>
                <w:spacing w:val="-14"/>
                <w:sz w:val="22"/>
                <w:szCs w:val="22"/>
              </w:rPr>
              <w:t>%s' % np.amax(matrix2, axis=0))</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print("\nmatrix2</w:t>
            </w:r>
            <w:r w:rsidRPr="00BB7979">
              <w:rPr>
                <w:rFonts w:ascii="Consolas" w:hAnsi="Consolas" w:hint="eastAsia"/>
                <w:spacing w:val="-14"/>
                <w:sz w:val="22"/>
                <w:szCs w:val="22"/>
              </w:rPr>
              <w:t>第</w:t>
            </w:r>
            <w:r w:rsidRPr="00BB7979">
              <w:rPr>
                <w:rFonts w:ascii="Consolas" w:hAnsi="Consolas" w:hint="eastAsia"/>
                <w:spacing w:val="-14"/>
                <w:sz w:val="22"/>
                <w:szCs w:val="22"/>
              </w:rPr>
              <w:t>2</w:t>
            </w:r>
            <w:r w:rsidRPr="00BB7979">
              <w:rPr>
                <w:rFonts w:ascii="Consolas" w:hAnsi="Consolas" w:hint="eastAsia"/>
                <w:spacing w:val="-14"/>
                <w:sz w:val="22"/>
                <w:szCs w:val="22"/>
              </w:rPr>
              <w:t>欄小於</w:t>
            </w:r>
            <w:r w:rsidRPr="00BB7979">
              <w:rPr>
                <w:rFonts w:ascii="Consolas" w:hAnsi="Consolas" w:hint="eastAsia"/>
                <w:spacing w:val="-14"/>
                <w:sz w:val="22"/>
                <w:szCs w:val="22"/>
              </w:rPr>
              <w:t>30</w:t>
            </w:r>
            <w:r w:rsidRPr="00BB7979">
              <w:rPr>
                <w:rFonts w:ascii="Consolas" w:hAnsi="Consolas" w:hint="eastAsia"/>
                <w:spacing w:val="-14"/>
                <w:sz w:val="22"/>
                <w:szCs w:val="22"/>
              </w:rPr>
              <w:t>的個數：</w:t>
            </w:r>
            <w:r w:rsidRPr="00BB7979">
              <w:rPr>
                <w:rFonts w:ascii="Consolas" w:hAnsi="Consolas" w:hint="eastAsia"/>
                <w:spacing w:val="-14"/>
                <w:sz w:val="22"/>
                <w:szCs w:val="22"/>
              </w:rPr>
              <w:t>%d" % np.sum(matrix2[:, 2] &lt; 30))</w:t>
            </w:r>
          </w:p>
          <w:p w:rsidR="00F430AF" w:rsidRPr="00BB7979" w:rsidRDefault="00F430AF" w:rsidP="00985BBE">
            <w:pPr>
              <w:pStyle w:val="Android6-"/>
              <w:spacing w:after="0" w:line="300" w:lineRule="exact"/>
              <w:jc w:val="left"/>
              <w:rPr>
                <w:rFonts w:ascii="Consolas" w:hAnsi="Consolas"/>
                <w:spacing w:val="-14"/>
                <w:sz w:val="22"/>
                <w:szCs w:val="22"/>
              </w:rPr>
            </w:pPr>
            <w:r w:rsidRPr="00BB7979">
              <w:rPr>
                <w:rFonts w:ascii="Consolas" w:hAnsi="Consolas" w:hint="eastAsia"/>
                <w:spacing w:val="-14"/>
                <w:sz w:val="22"/>
                <w:szCs w:val="22"/>
              </w:rPr>
              <w:t>print('\nmatrix1</w:t>
            </w:r>
            <w:r w:rsidRPr="00BB7979">
              <w:rPr>
                <w:rFonts w:ascii="Consolas" w:hAnsi="Consolas" w:hint="eastAsia"/>
                <w:spacing w:val="-14"/>
                <w:sz w:val="22"/>
                <w:szCs w:val="22"/>
              </w:rPr>
              <w:t>第一列和</w:t>
            </w:r>
            <w:r w:rsidRPr="00BB7979">
              <w:rPr>
                <w:rFonts w:ascii="Consolas" w:hAnsi="Consolas" w:hint="eastAsia"/>
                <w:spacing w:val="-14"/>
                <w:sz w:val="22"/>
                <w:szCs w:val="22"/>
              </w:rPr>
              <w:t>matrix2</w:t>
            </w:r>
            <w:r w:rsidRPr="00BB7979">
              <w:rPr>
                <w:rFonts w:ascii="Consolas" w:hAnsi="Consolas" w:hint="eastAsia"/>
                <w:spacing w:val="-14"/>
                <w:sz w:val="22"/>
                <w:szCs w:val="22"/>
              </w:rPr>
              <w:t>第一列的聯集結果：</w:t>
            </w:r>
            <w:r w:rsidRPr="00BB7979">
              <w:rPr>
                <w:rFonts w:ascii="Consolas" w:hAnsi="Consolas" w:hint="eastAsia"/>
                <w:spacing w:val="-14"/>
                <w:sz w:val="22"/>
                <w:szCs w:val="22"/>
              </w:rPr>
              <w:t>%s' % np.union1d(matrix1[0,:], matrix2[0,:]))</w:t>
            </w:r>
          </w:p>
          <w:p w:rsidR="00F430AF" w:rsidRPr="004F6E11" w:rsidRDefault="00F430AF" w:rsidP="00985BBE">
            <w:pPr>
              <w:pStyle w:val="Android6-"/>
              <w:spacing w:after="0" w:line="300" w:lineRule="exact"/>
              <w:jc w:val="left"/>
              <w:rPr>
                <w:rFonts w:ascii="Consolas" w:hAnsi="Consolas"/>
                <w:spacing w:val="-14"/>
                <w:sz w:val="22"/>
                <w:szCs w:val="22"/>
              </w:rPr>
            </w:pPr>
            <w:r w:rsidRPr="00BB7979">
              <w:rPr>
                <w:rFonts w:ascii="Consolas" w:hAnsi="Consolas"/>
                <w:spacing w:val="-14"/>
                <w:sz w:val="22"/>
                <w:szCs w:val="22"/>
              </w:rPr>
              <w:t>print('\nmatrix1 * matrix2: \n%s' % np.dot(matrix1, matrix2))</w:t>
            </w:r>
          </w:p>
        </w:tc>
      </w:tr>
    </w:tbl>
    <w:p w:rsidR="008213D4" w:rsidRPr="00E33579" w:rsidRDefault="00213C93" w:rsidP="00273473">
      <w:pPr>
        <w:pStyle w:val="4"/>
      </w:pPr>
      <w:r>
        <w:rPr>
          <w:rFonts w:ascii="Noto Serif CJK TC Light" w:eastAsia="Noto Serif CJK TC Light" w:hAnsi="Noto Serif CJK TC Light"/>
          <w:noProof/>
        </w:rPr>
        <w:lastRenderedPageBreak/>
        <w:drawing>
          <wp:inline distT="0" distB="0" distL="0" distR="0" wp14:anchorId="3E4E0E55" wp14:editId="5388BB41">
            <wp:extent cx="224790" cy="196850"/>
            <wp:effectExtent l="0" t="0" r="3810" b="0"/>
            <wp:docPr id="674" name="圖片 67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範例程式</w:t>
      </w:r>
      <w:r w:rsidR="008213D4">
        <w:rPr>
          <w:rFonts w:hint="eastAsia"/>
        </w:rPr>
        <w:t>說明</w:t>
      </w:r>
    </w:p>
    <w:p w:rsidR="00F430AF" w:rsidRDefault="00F430AF" w:rsidP="00F430AF">
      <w:pPr>
        <w:pStyle w:val="a"/>
        <w:spacing w:line="340" w:lineRule="atLeast"/>
      </w:pPr>
      <w:r>
        <w:rPr>
          <w:rFonts w:hint="eastAsia"/>
        </w:rPr>
        <w:t>1</w:t>
      </w:r>
      <w:r w:rsidRPr="002B24AB">
        <w:rPr>
          <w:rFonts w:hint="eastAsia"/>
        </w:rPr>
        <w:t>行</w:t>
      </w:r>
      <w:r w:rsidRPr="002B24AB">
        <w:rPr>
          <w:rFonts w:hint="eastAsia"/>
        </w:rPr>
        <w:t>import</w:t>
      </w:r>
      <w:r w:rsidRPr="002B24AB">
        <w:rPr>
          <w:rFonts w:hint="eastAsia"/>
        </w:rPr>
        <w:t>所需套件。</w:t>
      </w:r>
    </w:p>
    <w:p w:rsidR="00F430AF" w:rsidRPr="002B24AB" w:rsidRDefault="00F430AF" w:rsidP="00F430AF">
      <w:pPr>
        <w:pStyle w:val="a"/>
        <w:spacing w:line="340" w:lineRule="atLeast"/>
      </w:pPr>
      <w:r>
        <w:rPr>
          <w:rFonts w:hint="eastAsia"/>
        </w:rPr>
        <w:t>2</w:t>
      </w:r>
      <w:r>
        <w:rPr>
          <w:rFonts w:hint="eastAsia"/>
        </w:rPr>
        <w:t>行運用</w:t>
      </w:r>
      <w:r>
        <w:rPr>
          <w:rFonts w:hint="eastAsia"/>
        </w:rPr>
        <w:t>numpy</w:t>
      </w:r>
      <w:r>
        <w:rPr>
          <w:rFonts w:hint="eastAsia"/>
        </w:rPr>
        <w:t>的</w:t>
      </w:r>
      <w:r w:rsidRPr="00974361">
        <w:t>random.randint</w:t>
      </w:r>
      <w:r w:rsidRPr="00974361">
        <w:rPr>
          <w:rFonts w:hint="eastAsia"/>
        </w:rPr>
        <w:t>方法取得從</w:t>
      </w:r>
      <w:r w:rsidRPr="00974361">
        <w:rPr>
          <w:rFonts w:hint="eastAsia"/>
        </w:rPr>
        <w:t>1-51</w:t>
      </w:r>
      <w:r w:rsidRPr="00974361">
        <w:rPr>
          <w:rFonts w:hint="eastAsia"/>
        </w:rPr>
        <w:t>的</w:t>
      </w:r>
      <w:r w:rsidRPr="00974361">
        <w:rPr>
          <w:rFonts w:hint="eastAsia"/>
        </w:rPr>
        <w:t>12</w:t>
      </w:r>
      <w:r w:rsidRPr="00974361">
        <w:rPr>
          <w:rFonts w:hint="eastAsia"/>
        </w:rPr>
        <w:t>個隨機數，</w:t>
      </w:r>
      <w:r w:rsidRPr="00974361">
        <w:rPr>
          <w:rFonts w:hint="eastAsia"/>
        </w:rPr>
        <w:t>reshape</w:t>
      </w:r>
      <w:r w:rsidRPr="00974361">
        <w:rPr>
          <w:rFonts w:hint="eastAsia"/>
        </w:rPr>
        <w:t>為</w:t>
      </w:r>
      <w:r w:rsidRPr="00974361">
        <w:rPr>
          <w:rFonts w:hint="eastAsia"/>
        </w:rPr>
        <w:t>3*4</w:t>
      </w:r>
      <w:r w:rsidRPr="00974361">
        <w:rPr>
          <w:rFonts w:hint="eastAsia"/>
        </w:rPr>
        <w:t>陣列</w:t>
      </w:r>
      <w:r w:rsidRPr="00974361">
        <w:t>matrix1</w:t>
      </w:r>
      <w:r w:rsidRPr="00974361">
        <w:rPr>
          <w:rFonts w:hint="eastAsia"/>
        </w:rPr>
        <w:t>。</w:t>
      </w:r>
    </w:p>
    <w:p w:rsidR="00F430AF" w:rsidRPr="002B24AB" w:rsidRDefault="00F430AF" w:rsidP="00F430AF">
      <w:pPr>
        <w:pStyle w:val="a"/>
        <w:spacing w:line="340" w:lineRule="atLeast"/>
      </w:pPr>
      <w:r>
        <w:rPr>
          <w:rFonts w:hint="eastAsia"/>
        </w:rPr>
        <w:t>3</w:t>
      </w:r>
      <w:r>
        <w:rPr>
          <w:rFonts w:hint="eastAsia"/>
        </w:rPr>
        <w:t>行運用</w:t>
      </w:r>
      <w:r>
        <w:rPr>
          <w:rFonts w:hint="eastAsia"/>
        </w:rPr>
        <w:t>numpy</w:t>
      </w:r>
      <w:r>
        <w:rPr>
          <w:rFonts w:hint="eastAsia"/>
        </w:rPr>
        <w:t>的</w:t>
      </w:r>
      <w:r w:rsidRPr="00974361">
        <w:t>random.randint</w:t>
      </w:r>
      <w:r w:rsidRPr="00974361">
        <w:rPr>
          <w:rFonts w:hint="eastAsia"/>
        </w:rPr>
        <w:t>方法取得從</w:t>
      </w:r>
      <w:r w:rsidRPr="00974361">
        <w:rPr>
          <w:rFonts w:hint="eastAsia"/>
        </w:rPr>
        <w:t>1-51</w:t>
      </w:r>
      <w:r w:rsidRPr="00974361">
        <w:rPr>
          <w:rFonts w:hint="eastAsia"/>
        </w:rPr>
        <w:t>的</w:t>
      </w:r>
      <w:r w:rsidRPr="00974361">
        <w:rPr>
          <w:rFonts w:hint="eastAsia"/>
        </w:rPr>
        <w:t>20</w:t>
      </w:r>
      <w:r w:rsidRPr="00974361">
        <w:rPr>
          <w:rFonts w:hint="eastAsia"/>
        </w:rPr>
        <w:t>個隨機數，</w:t>
      </w:r>
      <w:r w:rsidRPr="00974361">
        <w:rPr>
          <w:rFonts w:hint="eastAsia"/>
        </w:rPr>
        <w:t>reshape</w:t>
      </w:r>
      <w:r w:rsidRPr="00974361">
        <w:rPr>
          <w:rFonts w:hint="eastAsia"/>
        </w:rPr>
        <w:t>為</w:t>
      </w:r>
      <w:r w:rsidRPr="00974361">
        <w:rPr>
          <w:rFonts w:hint="eastAsia"/>
        </w:rPr>
        <w:t>4*5</w:t>
      </w:r>
      <w:r w:rsidRPr="00974361">
        <w:rPr>
          <w:rFonts w:hint="eastAsia"/>
        </w:rPr>
        <w:t>陣列</w:t>
      </w:r>
      <w:r w:rsidRPr="00974361">
        <w:t>matrix</w:t>
      </w:r>
      <w:r w:rsidRPr="00974361">
        <w:rPr>
          <w:rFonts w:hint="eastAsia"/>
        </w:rPr>
        <w:t>2</w:t>
      </w:r>
      <w:r w:rsidRPr="00974361">
        <w:rPr>
          <w:rFonts w:hint="eastAsia"/>
        </w:rPr>
        <w:t>。</w:t>
      </w:r>
    </w:p>
    <w:p w:rsidR="00F430AF" w:rsidRDefault="00F430AF" w:rsidP="00F430AF">
      <w:pPr>
        <w:pStyle w:val="a"/>
        <w:spacing w:line="340" w:lineRule="atLeast"/>
      </w:pPr>
      <w:r>
        <w:rPr>
          <w:rFonts w:hint="eastAsia"/>
        </w:rPr>
        <w:t>4-</w:t>
      </w:r>
      <w:r w:rsidRPr="002B24AB">
        <w:rPr>
          <w:rFonts w:hint="eastAsia"/>
        </w:rPr>
        <w:t>5</w:t>
      </w:r>
      <w:r w:rsidRPr="002B24AB">
        <w:rPr>
          <w:rFonts w:hint="eastAsia"/>
        </w:rPr>
        <w:t>行</w:t>
      </w:r>
      <w:r w:rsidRPr="00974361">
        <w:rPr>
          <w:rFonts w:hint="eastAsia"/>
        </w:rPr>
        <w:t>#</w:t>
      </w:r>
      <w:r w:rsidRPr="00974361">
        <w:rPr>
          <w:rFonts w:hint="eastAsia"/>
        </w:rPr>
        <w:t>顯示</w:t>
      </w:r>
      <w:r w:rsidRPr="00974361">
        <w:rPr>
          <w:rFonts w:hint="eastAsia"/>
        </w:rPr>
        <w:t>matrix1</w:t>
      </w:r>
      <w:r>
        <w:rPr>
          <w:rFonts w:hint="eastAsia"/>
        </w:rPr>
        <w:t>與</w:t>
      </w:r>
      <w:r w:rsidRPr="00974361">
        <w:t>matrix</w:t>
      </w:r>
      <w:r w:rsidRPr="00974361">
        <w:rPr>
          <w:rFonts w:hint="eastAsia"/>
        </w:rPr>
        <w:t>2</w:t>
      </w:r>
      <w:r>
        <w:rPr>
          <w:rFonts w:hint="eastAsia"/>
        </w:rPr>
        <w:t>內容。</w:t>
      </w:r>
    </w:p>
    <w:p w:rsidR="00F430AF" w:rsidRPr="0023020B" w:rsidRDefault="00F430AF" w:rsidP="00F430AF">
      <w:pPr>
        <w:pStyle w:val="a"/>
        <w:spacing w:line="340" w:lineRule="atLeast"/>
      </w:pPr>
      <w:r>
        <w:rPr>
          <w:rFonts w:hint="eastAsia"/>
        </w:rPr>
        <w:t>6</w:t>
      </w:r>
      <w:r>
        <w:rPr>
          <w:rFonts w:hint="eastAsia"/>
        </w:rPr>
        <w:t>行</w:t>
      </w:r>
      <w:r w:rsidRPr="00BB7979">
        <w:rPr>
          <w:rFonts w:ascii="Consolas" w:hAnsi="Consolas" w:hint="eastAsia"/>
          <w:spacing w:val="-14"/>
          <w:szCs w:val="22"/>
        </w:rPr>
        <w:t>顯示</w:t>
      </w:r>
      <w:r w:rsidRPr="00BB7979">
        <w:rPr>
          <w:rFonts w:ascii="Consolas" w:hAnsi="Consolas" w:hint="eastAsia"/>
          <w:spacing w:val="-14"/>
          <w:szCs w:val="22"/>
        </w:rPr>
        <w:t>matrix1</w:t>
      </w:r>
      <w:r w:rsidRPr="00BB7979">
        <w:rPr>
          <w:rFonts w:ascii="Consolas" w:hAnsi="Consolas" w:hint="eastAsia"/>
          <w:spacing w:val="-14"/>
          <w:szCs w:val="22"/>
        </w:rPr>
        <w:t>每一列的最大值</w:t>
      </w:r>
      <w:r>
        <w:rPr>
          <w:rFonts w:ascii="Consolas" w:hAnsi="Consolas" w:hint="eastAsia"/>
          <w:spacing w:val="-14"/>
          <w:szCs w:val="22"/>
        </w:rPr>
        <w:t>。</w:t>
      </w:r>
    </w:p>
    <w:p w:rsidR="00F430AF" w:rsidRPr="0023020B" w:rsidRDefault="00F430AF" w:rsidP="00F430AF">
      <w:pPr>
        <w:pStyle w:val="a"/>
        <w:spacing w:line="340" w:lineRule="atLeast"/>
      </w:pPr>
      <w:r>
        <w:rPr>
          <w:rFonts w:hint="eastAsia"/>
        </w:rPr>
        <w:t>7</w:t>
      </w:r>
      <w:r>
        <w:rPr>
          <w:rFonts w:hint="eastAsia"/>
        </w:rPr>
        <w:t>行</w:t>
      </w:r>
      <w:r w:rsidRPr="00BB7979">
        <w:rPr>
          <w:rFonts w:ascii="Consolas" w:hAnsi="Consolas" w:hint="eastAsia"/>
          <w:spacing w:val="-14"/>
          <w:szCs w:val="22"/>
        </w:rPr>
        <w:t>輸出</w:t>
      </w:r>
      <w:r w:rsidRPr="00BB7979">
        <w:rPr>
          <w:rFonts w:ascii="Consolas" w:hAnsi="Consolas" w:hint="eastAsia"/>
          <w:spacing w:val="-14"/>
          <w:szCs w:val="22"/>
        </w:rPr>
        <w:t>matrix1</w:t>
      </w:r>
      <w:r w:rsidRPr="00BB7979">
        <w:rPr>
          <w:rFonts w:ascii="Consolas" w:hAnsi="Consolas" w:hint="eastAsia"/>
          <w:spacing w:val="-14"/>
          <w:szCs w:val="22"/>
        </w:rPr>
        <w:t>第</w:t>
      </w:r>
      <w:r w:rsidRPr="00BB7979">
        <w:rPr>
          <w:rFonts w:ascii="Consolas" w:hAnsi="Consolas" w:hint="eastAsia"/>
          <w:spacing w:val="-14"/>
          <w:szCs w:val="22"/>
        </w:rPr>
        <w:t>2</w:t>
      </w:r>
      <w:r w:rsidRPr="00BB7979">
        <w:rPr>
          <w:rFonts w:ascii="Consolas" w:hAnsi="Consolas" w:hint="eastAsia"/>
          <w:spacing w:val="-14"/>
          <w:szCs w:val="22"/>
        </w:rPr>
        <w:t>列小於</w:t>
      </w:r>
      <w:r w:rsidRPr="00BB7979">
        <w:rPr>
          <w:rFonts w:ascii="Consolas" w:hAnsi="Consolas" w:hint="eastAsia"/>
          <w:spacing w:val="-14"/>
          <w:szCs w:val="22"/>
        </w:rPr>
        <w:t>30</w:t>
      </w:r>
      <w:r w:rsidRPr="00BB7979">
        <w:rPr>
          <w:rFonts w:ascii="Consolas" w:hAnsi="Consolas" w:hint="eastAsia"/>
          <w:spacing w:val="-14"/>
          <w:szCs w:val="22"/>
        </w:rPr>
        <w:t>的個數</w:t>
      </w:r>
      <w:r>
        <w:rPr>
          <w:rFonts w:ascii="Consolas" w:hAnsi="Consolas" w:hint="eastAsia"/>
          <w:spacing w:val="-14"/>
          <w:szCs w:val="22"/>
        </w:rPr>
        <w:t>。</w:t>
      </w:r>
    </w:p>
    <w:p w:rsidR="00F430AF" w:rsidRPr="0023020B" w:rsidRDefault="00F430AF" w:rsidP="00F430AF">
      <w:pPr>
        <w:pStyle w:val="a"/>
        <w:spacing w:line="340" w:lineRule="atLeast"/>
      </w:pPr>
      <w:r>
        <w:rPr>
          <w:rFonts w:hint="eastAsia"/>
        </w:rPr>
        <w:t>8</w:t>
      </w:r>
      <w:r>
        <w:rPr>
          <w:rFonts w:hint="eastAsia"/>
        </w:rPr>
        <w:t>行</w:t>
      </w:r>
      <w:r w:rsidRPr="00BB7979">
        <w:rPr>
          <w:rFonts w:ascii="Consolas" w:hAnsi="Consolas" w:hint="eastAsia"/>
          <w:spacing w:val="-14"/>
          <w:szCs w:val="22"/>
        </w:rPr>
        <w:t>顯示</w:t>
      </w:r>
      <w:r w:rsidRPr="00BB7979">
        <w:rPr>
          <w:rFonts w:ascii="Consolas" w:hAnsi="Consolas" w:hint="eastAsia"/>
          <w:spacing w:val="-14"/>
          <w:szCs w:val="22"/>
        </w:rPr>
        <w:t>matrix2</w:t>
      </w:r>
      <w:r w:rsidRPr="00BB7979">
        <w:rPr>
          <w:rFonts w:ascii="Consolas" w:hAnsi="Consolas" w:hint="eastAsia"/>
          <w:spacing w:val="-14"/>
          <w:szCs w:val="22"/>
        </w:rPr>
        <w:t>每一欄的最大值</w:t>
      </w:r>
      <w:r>
        <w:rPr>
          <w:rFonts w:ascii="Consolas" w:hAnsi="Consolas" w:hint="eastAsia"/>
          <w:spacing w:val="-14"/>
          <w:szCs w:val="22"/>
        </w:rPr>
        <w:t>。</w:t>
      </w:r>
    </w:p>
    <w:p w:rsidR="00F430AF" w:rsidRPr="0023020B" w:rsidRDefault="00F430AF" w:rsidP="00F430AF">
      <w:pPr>
        <w:pStyle w:val="a"/>
        <w:spacing w:line="340" w:lineRule="atLeast"/>
      </w:pPr>
      <w:r>
        <w:rPr>
          <w:rFonts w:hint="eastAsia"/>
        </w:rPr>
        <w:t>9</w:t>
      </w:r>
      <w:r>
        <w:rPr>
          <w:rFonts w:hint="eastAsia"/>
        </w:rPr>
        <w:t>行</w:t>
      </w:r>
      <w:r w:rsidRPr="00BB7979">
        <w:rPr>
          <w:rFonts w:ascii="Consolas" w:hAnsi="Consolas" w:hint="eastAsia"/>
          <w:spacing w:val="-14"/>
          <w:szCs w:val="22"/>
        </w:rPr>
        <w:t>輸出</w:t>
      </w:r>
      <w:r w:rsidRPr="00BB7979">
        <w:rPr>
          <w:rFonts w:ascii="Consolas" w:hAnsi="Consolas" w:hint="eastAsia"/>
          <w:spacing w:val="-14"/>
          <w:szCs w:val="22"/>
        </w:rPr>
        <w:t>matrix2</w:t>
      </w:r>
      <w:r w:rsidRPr="00BB7979">
        <w:rPr>
          <w:rFonts w:ascii="Consolas" w:hAnsi="Consolas" w:hint="eastAsia"/>
          <w:spacing w:val="-14"/>
          <w:szCs w:val="22"/>
        </w:rPr>
        <w:t>第</w:t>
      </w:r>
      <w:r w:rsidRPr="00BB7979">
        <w:rPr>
          <w:rFonts w:ascii="Consolas" w:hAnsi="Consolas" w:hint="eastAsia"/>
          <w:spacing w:val="-14"/>
          <w:szCs w:val="22"/>
        </w:rPr>
        <w:t>2</w:t>
      </w:r>
      <w:r w:rsidRPr="00BB7979">
        <w:rPr>
          <w:rFonts w:ascii="Consolas" w:hAnsi="Consolas" w:hint="eastAsia"/>
          <w:spacing w:val="-14"/>
          <w:szCs w:val="22"/>
        </w:rPr>
        <w:t>欄小於</w:t>
      </w:r>
      <w:r w:rsidRPr="00BB7979">
        <w:rPr>
          <w:rFonts w:ascii="Consolas" w:hAnsi="Consolas" w:hint="eastAsia"/>
          <w:spacing w:val="-14"/>
          <w:szCs w:val="22"/>
        </w:rPr>
        <w:t>30</w:t>
      </w:r>
      <w:r w:rsidRPr="00BB7979">
        <w:rPr>
          <w:rFonts w:ascii="Consolas" w:hAnsi="Consolas" w:hint="eastAsia"/>
          <w:spacing w:val="-14"/>
          <w:szCs w:val="22"/>
        </w:rPr>
        <w:t>的個數</w:t>
      </w:r>
      <w:r>
        <w:rPr>
          <w:rFonts w:ascii="Consolas" w:hAnsi="Consolas" w:hint="eastAsia"/>
          <w:spacing w:val="-14"/>
          <w:szCs w:val="22"/>
        </w:rPr>
        <w:t>。</w:t>
      </w:r>
    </w:p>
    <w:p w:rsidR="00F430AF" w:rsidRPr="0023020B" w:rsidRDefault="00F430AF" w:rsidP="00F430AF">
      <w:pPr>
        <w:pStyle w:val="a"/>
        <w:spacing w:line="340" w:lineRule="atLeast"/>
      </w:pPr>
      <w:r>
        <w:rPr>
          <w:rFonts w:hint="eastAsia"/>
        </w:rPr>
        <w:t>10</w:t>
      </w:r>
      <w:r>
        <w:rPr>
          <w:rFonts w:hint="eastAsia"/>
        </w:rPr>
        <w:t>行</w:t>
      </w:r>
      <w:r w:rsidRPr="00BB7979">
        <w:rPr>
          <w:rFonts w:ascii="Consolas" w:hAnsi="Consolas" w:hint="eastAsia"/>
          <w:spacing w:val="-14"/>
          <w:szCs w:val="22"/>
        </w:rPr>
        <w:t>輸出</w:t>
      </w:r>
      <w:r w:rsidRPr="00BB7979">
        <w:rPr>
          <w:rFonts w:ascii="Consolas" w:hAnsi="Consolas" w:hint="eastAsia"/>
          <w:spacing w:val="-14"/>
          <w:szCs w:val="22"/>
        </w:rPr>
        <w:t>matrix1</w:t>
      </w:r>
      <w:r w:rsidRPr="00BB7979">
        <w:rPr>
          <w:rFonts w:ascii="Consolas" w:hAnsi="Consolas" w:hint="eastAsia"/>
          <w:spacing w:val="-14"/>
          <w:szCs w:val="22"/>
        </w:rPr>
        <w:t>第一列和</w:t>
      </w:r>
      <w:r w:rsidRPr="00BB7979">
        <w:rPr>
          <w:rFonts w:ascii="Consolas" w:hAnsi="Consolas" w:hint="eastAsia"/>
          <w:spacing w:val="-14"/>
          <w:szCs w:val="22"/>
        </w:rPr>
        <w:t>matrix2</w:t>
      </w:r>
      <w:r w:rsidRPr="00BB7979">
        <w:rPr>
          <w:rFonts w:ascii="Consolas" w:hAnsi="Consolas" w:hint="eastAsia"/>
          <w:spacing w:val="-14"/>
          <w:szCs w:val="22"/>
        </w:rPr>
        <w:t>第一列的聯集結果</w:t>
      </w:r>
      <w:r>
        <w:rPr>
          <w:rFonts w:ascii="Consolas" w:hAnsi="Consolas" w:hint="eastAsia"/>
          <w:spacing w:val="-14"/>
          <w:szCs w:val="22"/>
        </w:rPr>
        <w:t>。</w:t>
      </w:r>
    </w:p>
    <w:p w:rsidR="00F430AF" w:rsidRPr="00974361" w:rsidRDefault="00F430AF" w:rsidP="00F430AF">
      <w:pPr>
        <w:pStyle w:val="a"/>
        <w:spacing w:line="340" w:lineRule="atLeast"/>
      </w:pPr>
      <w:r>
        <w:rPr>
          <w:rFonts w:hint="eastAsia"/>
        </w:rPr>
        <w:t>11</w:t>
      </w:r>
      <w:r>
        <w:rPr>
          <w:rFonts w:hint="eastAsia"/>
        </w:rPr>
        <w:t>行</w:t>
      </w:r>
      <w:r w:rsidRPr="00BB7979">
        <w:rPr>
          <w:rFonts w:ascii="Consolas" w:hAnsi="Consolas" w:hint="eastAsia"/>
          <w:spacing w:val="-14"/>
          <w:szCs w:val="22"/>
        </w:rPr>
        <w:t>輸出</w:t>
      </w:r>
      <w:r w:rsidRPr="00BB7979">
        <w:rPr>
          <w:rFonts w:ascii="Consolas" w:hAnsi="Consolas" w:hint="eastAsia"/>
          <w:spacing w:val="-14"/>
          <w:szCs w:val="22"/>
        </w:rPr>
        <w:t>matrix1*matrix2</w:t>
      </w:r>
      <w:r w:rsidRPr="00BB7979">
        <w:rPr>
          <w:rFonts w:ascii="Consolas" w:hAnsi="Consolas" w:hint="eastAsia"/>
          <w:spacing w:val="-14"/>
          <w:szCs w:val="22"/>
        </w:rPr>
        <w:t>的結果</w:t>
      </w:r>
      <w:r>
        <w:rPr>
          <w:rFonts w:ascii="Consolas" w:hAnsi="Consolas" w:hint="eastAsia"/>
          <w:spacing w:val="-14"/>
          <w:szCs w:val="22"/>
        </w:rPr>
        <w:t>。</w:t>
      </w:r>
    </w:p>
    <w:p w:rsidR="008213D4" w:rsidRDefault="00213C93" w:rsidP="00273473">
      <w:pPr>
        <w:pStyle w:val="4"/>
      </w:pPr>
      <w:r>
        <w:rPr>
          <w:rFonts w:ascii="Noto Serif CJK TC Light" w:eastAsia="Noto Serif CJK TC Light" w:hAnsi="Noto Serif CJK TC Light"/>
          <w:noProof/>
        </w:rPr>
        <w:drawing>
          <wp:inline distT="0" distB="0" distL="0" distR="0" wp14:anchorId="3F84876D" wp14:editId="5A4C4021">
            <wp:extent cx="224790" cy="196850"/>
            <wp:effectExtent l="0" t="0" r="3810" b="0"/>
            <wp:docPr id="676" name="圖片 67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輸出結果</w:t>
      </w:r>
    </w:p>
    <w:p w:rsidR="0079447B" w:rsidRPr="0079447B" w:rsidRDefault="0079447B" w:rsidP="0079447B">
      <w:pPr>
        <w:pStyle w:val="tsa"/>
      </w:pPr>
    </w:p>
    <w:p w:rsidR="00F430AF" w:rsidRDefault="00F430AF" w:rsidP="00F430AF">
      <w:pPr>
        <w:pStyle w:val="C"/>
        <w:spacing w:line="220" w:lineRule="atLeast"/>
      </w:pPr>
      <w:r>
        <w:t xml:space="preserve">matrix1: </w:t>
      </w:r>
    </w:p>
    <w:p w:rsidR="00F430AF" w:rsidRDefault="00F430AF" w:rsidP="00F430AF">
      <w:pPr>
        <w:pStyle w:val="C"/>
        <w:spacing w:line="220" w:lineRule="atLeast"/>
      </w:pPr>
      <w:r>
        <w:t xml:space="preserve">[[18 36 </w:t>
      </w:r>
      <w:proofErr w:type="gramStart"/>
      <w:r>
        <w:t>38  2</w:t>
      </w:r>
      <w:proofErr w:type="gramEnd"/>
      <w:r>
        <w:t>]</w:t>
      </w:r>
    </w:p>
    <w:p w:rsidR="00F430AF" w:rsidRDefault="00F430AF" w:rsidP="00F430AF">
      <w:pPr>
        <w:pStyle w:val="C"/>
        <w:spacing w:line="220" w:lineRule="atLeast"/>
      </w:pPr>
      <w:r>
        <w:t xml:space="preserve"> [29 50 29 44]</w:t>
      </w:r>
    </w:p>
    <w:p w:rsidR="00F430AF" w:rsidRDefault="00F430AF" w:rsidP="00F430AF">
      <w:pPr>
        <w:pStyle w:val="C"/>
        <w:spacing w:line="220" w:lineRule="atLeast"/>
      </w:pPr>
      <w:r>
        <w:t xml:space="preserve"> [17 33 </w:t>
      </w:r>
      <w:proofErr w:type="gramStart"/>
      <w:r>
        <w:t>12  4</w:t>
      </w:r>
      <w:proofErr w:type="gramEnd"/>
      <w:r>
        <w:t>]]</w:t>
      </w:r>
    </w:p>
    <w:p w:rsidR="00F430AF" w:rsidRDefault="00F430AF" w:rsidP="00F430AF">
      <w:pPr>
        <w:pStyle w:val="C"/>
        <w:spacing w:line="220" w:lineRule="atLeast"/>
      </w:pPr>
    </w:p>
    <w:p w:rsidR="00F430AF" w:rsidRDefault="00F430AF" w:rsidP="00F430AF">
      <w:pPr>
        <w:pStyle w:val="C"/>
        <w:spacing w:line="220" w:lineRule="atLeast"/>
      </w:pPr>
      <w:r>
        <w:t xml:space="preserve">matrix2: </w:t>
      </w:r>
    </w:p>
    <w:p w:rsidR="00F430AF" w:rsidRDefault="00F430AF" w:rsidP="00F430AF">
      <w:pPr>
        <w:pStyle w:val="C"/>
        <w:spacing w:line="220" w:lineRule="atLeast"/>
      </w:pPr>
      <w:r>
        <w:t xml:space="preserve">[[24 37 20 </w:t>
      </w:r>
      <w:proofErr w:type="gramStart"/>
      <w:r>
        <w:t>28  6</w:t>
      </w:r>
      <w:proofErr w:type="gramEnd"/>
      <w:r>
        <w:t>]</w:t>
      </w:r>
    </w:p>
    <w:p w:rsidR="00F430AF" w:rsidRDefault="00F430AF" w:rsidP="00F430AF">
      <w:pPr>
        <w:pStyle w:val="C"/>
        <w:spacing w:line="220" w:lineRule="atLeast"/>
      </w:pPr>
      <w:r>
        <w:t xml:space="preserve"> </w:t>
      </w:r>
      <w:proofErr w:type="gramStart"/>
      <w:r>
        <w:t>[ 7</w:t>
      </w:r>
      <w:proofErr w:type="gramEnd"/>
      <w:r>
        <w:t xml:space="preserve"> 50  2 11  9]</w:t>
      </w:r>
    </w:p>
    <w:p w:rsidR="00F430AF" w:rsidRDefault="00F430AF" w:rsidP="00F430AF">
      <w:pPr>
        <w:pStyle w:val="C"/>
        <w:spacing w:line="220" w:lineRule="atLeast"/>
      </w:pPr>
      <w:r>
        <w:t xml:space="preserve"> [</w:t>
      </w:r>
      <w:proofErr w:type="gramStart"/>
      <w:r>
        <w:t>15  4</w:t>
      </w:r>
      <w:proofErr w:type="gramEnd"/>
      <w:r>
        <w:t xml:space="preserve"> 21 20 41]</w:t>
      </w:r>
    </w:p>
    <w:p w:rsidR="00F430AF" w:rsidRDefault="00F430AF" w:rsidP="00F430AF">
      <w:pPr>
        <w:pStyle w:val="C"/>
        <w:spacing w:line="220" w:lineRule="atLeast"/>
      </w:pPr>
      <w:r>
        <w:t xml:space="preserve"> [41 26 29 39 21]]</w:t>
      </w:r>
    </w:p>
    <w:p w:rsidR="00F430AF" w:rsidRDefault="00F430AF" w:rsidP="00F430AF">
      <w:pPr>
        <w:pStyle w:val="C"/>
        <w:spacing w:line="220" w:lineRule="atLeast"/>
      </w:pPr>
    </w:p>
    <w:p w:rsidR="00F430AF" w:rsidRDefault="00F430AF" w:rsidP="00F430AF">
      <w:pPr>
        <w:pStyle w:val="C"/>
        <w:spacing w:line="220" w:lineRule="atLeast"/>
      </w:pPr>
      <w:r>
        <w:rPr>
          <w:rFonts w:hint="eastAsia"/>
        </w:rPr>
        <w:t>matrix1</w:t>
      </w:r>
      <w:r>
        <w:rPr>
          <w:rFonts w:hint="eastAsia"/>
        </w:rPr>
        <w:t>每一列的最大值：</w:t>
      </w:r>
      <w:r>
        <w:rPr>
          <w:rFonts w:hint="eastAsia"/>
        </w:rPr>
        <w:t>[38 50 33]</w:t>
      </w:r>
    </w:p>
    <w:p w:rsidR="00F430AF" w:rsidRDefault="00F430AF" w:rsidP="00F430AF">
      <w:pPr>
        <w:pStyle w:val="C"/>
        <w:spacing w:line="220" w:lineRule="atLeast"/>
      </w:pPr>
    </w:p>
    <w:p w:rsidR="00F430AF" w:rsidRDefault="00F430AF" w:rsidP="00F430AF">
      <w:pPr>
        <w:pStyle w:val="C"/>
        <w:spacing w:line="220" w:lineRule="atLeast"/>
      </w:pPr>
      <w:r>
        <w:rPr>
          <w:rFonts w:hint="eastAsia"/>
        </w:rPr>
        <w:t>matrix1</w:t>
      </w:r>
      <w:r>
        <w:rPr>
          <w:rFonts w:hint="eastAsia"/>
        </w:rPr>
        <w:t>第</w:t>
      </w:r>
      <w:r>
        <w:rPr>
          <w:rFonts w:hint="eastAsia"/>
        </w:rPr>
        <w:t>2</w:t>
      </w:r>
      <w:r>
        <w:rPr>
          <w:rFonts w:hint="eastAsia"/>
        </w:rPr>
        <w:t>列小於</w:t>
      </w:r>
      <w:r>
        <w:rPr>
          <w:rFonts w:hint="eastAsia"/>
        </w:rPr>
        <w:t>30</w:t>
      </w:r>
      <w:r>
        <w:rPr>
          <w:rFonts w:hint="eastAsia"/>
        </w:rPr>
        <w:t>的個數：</w:t>
      </w:r>
      <w:r>
        <w:rPr>
          <w:rFonts w:hint="eastAsia"/>
        </w:rPr>
        <w:t>3</w:t>
      </w:r>
    </w:p>
    <w:p w:rsidR="00F430AF" w:rsidRDefault="00F430AF" w:rsidP="00F430AF">
      <w:pPr>
        <w:pStyle w:val="C"/>
        <w:spacing w:line="220" w:lineRule="atLeast"/>
      </w:pPr>
    </w:p>
    <w:p w:rsidR="00F430AF" w:rsidRDefault="00F430AF" w:rsidP="00F430AF">
      <w:pPr>
        <w:pStyle w:val="C"/>
        <w:spacing w:line="220" w:lineRule="atLeast"/>
      </w:pPr>
      <w:r>
        <w:rPr>
          <w:rFonts w:hint="eastAsia"/>
        </w:rPr>
        <w:t>matrix2</w:t>
      </w:r>
      <w:r>
        <w:rPr>
          <w:rFonts w:hint="eastAsia"/>
        </w:rPr>
        <w:t>每一欄的最大值：</w:t>
      </w:r>
      <w:r>
        <w:rPr>
          <w:rFonts w:hint="eastAsia"/>
        </w:rPr>
        <w:t>[41 50 29 39 41]</w:t>
      </w:r>
    </w:p>
    <w:p w:rsidR="00F430AF" w:rsidRDefault="00F430AF" w:rsidP="00F430AF">
      <w:pPr>
        <w:pStyle w:val="C"/>
        <w:spacing w:line="220" w:lineRule="atLeast"/>
      </w:pPr>
    </w:p>
    <w:p w:rsidR="00F430AF" w:rsidRDefault="00F430AF" w:rsidP="00F430AF">
      <w:pPr>
        <w:pStyle w:val="C"/>
        <w:spacing w:line="220" w:lineRule="atLeast"/>
      </w:pPr>
      <w:r>
        <w:rPr>
          <w:rFonts w:hint="eastAsia"/>
        </w:rPr>
        <w:t>matrix2</w:t>
      </w:r>
      <w:r>
        <w:rPr>
          <w:rFonts w:hint="eastAsia"/>
        </w:rPr>
        <w:t>第</w:t>
      </w:r>
      <w:r>
        <w:rPr>
          <w:rFonts w:hint="eastAsia"/>
        </w:rPr>
        <w:t>2</w:t>
      </w:r>
      <w:r>
        <w:rPr>
          <w:rFonts w:hint="eastAsia"/>
        </w:rPr>
        <w:t>欄小於</w:t>
      </w:r>
      <w:r>
        <w:rPr>
          <w:rFonts w:hint="eastAsia"/>
        </w:rPr>
        <w:t>30</w:t>
      </w:r>
      <w:r>
        <w:rPr>
          <w:rFonts w:hint="eastAsia"/>
        </w:rPr>
        <w:t>的個數：</w:t>
      </w:r>
      <w:r>
        <w:rPr>
          <w:rFonts w:hint="eastAsia"/>
        </w:rPr>
        <w:t>4</w:t>
      </w:r>
    </w:p>
    <w:p w:rsidR="00F430AF" w:rsidRDefault="00F430AF" w:rsidP="00F430AF">
      <w:pPr>
        <w:pStyle w:val="C"/>
        <w:spacing w:line="220" w:lineRule="atLeast"/>
      </w:pPr>
    </w:p>
    <w:p w:rsidR="00F430AF" w:rsidRDefault="00F430AF" w:rsidP="00F430AF">
      <w:pPr>
        <w:pStyle w:val="C"/>
        <w:spacing w:line="220" w:lineRule="atLeast"/>
      </w:pPr>
      <w:r>
        <w:rPr>
          <w:rFonts w:hint="eastAsia"/>
        </w:rPr>
        <w:t>matrix1</w:t>
      </w:r>
      <w:r>
        <w:rPr>
          <w:rFonts w:hint="eastAsia"/>
        </w:rPr>
        <w:t>第一列和</w:t>
      </w:r>
      <w:r>
        <w:rPr>
          <w:rFonts w:hint="eastAsia"/>
        </w:rPr>
        <w:t>matrix2</w:t>
      </w:r>
      <w:r>
        <w:rPr>
          <w:rFonts w:hint="eastAsia"/>
        </w:rPr>
        <w:t>第一列的聯集結果：</w:t>
      </w:r>
      <w:proofErr w:type="gramStart"/>
      <w:r>
        <w:rPr>
          <w:rFonts w:hint="eastAsia"/>
        </w:rPr>
        <w:t>[ 2</w:t>
      </w:r>
      <w:proofErr w:type="gramEnd"/>
      <w:r>
        <w:rPr>
          <w:rFonts w:hint="eastAsia"/>
        </w:rPr>
        <w:t xml:space="preserve">  6 18 20 24 28 36 37 38]</w:t>
      </w:r>
    </w:p>
    <w:p w:rsidR="00F430AF" w:rsidRDefault="00F430AF" w:rsidP="00F430AF">
      <w:pPr>
        <w:pStyle w:val="C"/>
        <w:spacing w:line="220" w:lineRule="atLeast"/>
      </w:pPr>
    </w:p>
    <w:p w:rsidR="00F430AF" w:rsidRDefault="00F430AF" w:rsidP="00F430AF">
      <w:pPr>
        <w:pStyle w:val="C"/>
        <w:spacing w:line="220" w:lineRule="atLeast"/>
      </w:pPr>
      <w:r>
        <w:t xml:space="preserve">matrix1 * matrix2: </w:t>
      </w:r>
    </w:p>
    <w:p w:rsidR="00F430AF" w:rsidRDefault="00F430AF" w:rsidP="00F430AF">
      <w:pPr>
        <w:pStyle w:val="C"/>
        <w:spacing w:line="220" w:lineRule="atLeast"/>
      </w:pPr>
      <w:r>
        <w:t>[[1336 2670 1288 1738 2032]</w:t>
      </w:r>
    </w:p>
    <w:p w:rsidR="00F430AF" w:rsidRDefault="00F430AF" w:rsidP="00F430AF">
      <w:pPr>
        <w:pStyle w:val="C"/>
        <w:spacing w:line="220" w:lineRule="atLeast"/>
      </w:pPr>
      <w:r>
        <w:t xml:space="preserve"> [3285 4833 2565 3658 2737]</w:t>
      </w:r>
    </w:p>
    <w:p w:rsidR="00F430AF" w:rsidRPr="00EE1B26" w:rsidRDefault="00F430AF" w:rsidP="00F430AF">
      <w:pPr>
        <w:pStyle w:val="C"/>
        <w:spacing w:line="220" w:lineRule="atLeast"/>
      </w:pPr>
      <w:r>
        <w:lastRenderedPageBreak/>
        <w:t xml:space="preserve"> </w:t>
      </w:r>
      <w:proofErr w:type="gramStart"/>
      <w:r>
        <w:t>[ 983</w:t>
      </w:r>
      <w:proofErr w:type="gramEnd"/>
      <w:r>
        <w:t xml:space="preserve"> 2431  774 1235  975]]</w:t>
      </w:r>
    </w:p>
    <w:p w:rsidR="006B2431" w:rsidRDefault="006B2431" w:rsidP="006B2431">
      <w:pPr>
        <w:pStyle w:val="tsa"/>
      </w:pPr>
    </w:p>
    <w:p w:rsidR="004E6E9E" w:rsidRDefault="004E6E9E" w:rsidP="004E6E9E">
      <w:pPr>
        <w:pStyle w:val="2"/>
      </w:pPr>
      <w:r>
        <w:rPr>
          <w:rFonts w:hint="eastAsia"/>
        </w:rPr>
        <w:t>4-2-3</w:t>
      </w:r>
      <w:r>
        <w:rPr>
          <w:rFonts w:hint="eastAsia"/>
        </w:rPr>
        <w:tab/>
      </w:r>
      <w:r w:rsidRPr="00622EDE">
        <w:rPr>
          <w:rFonts w:hint="eastAsia"/>
        </w:rPr>
        <w:t>長條圖</w:t>
      </w:r>
    </w:p>
    <w:p w:rsidR="00A85647" w:rsidRDefault="00213C93" w:rsidP="00A85647">
      <w:pPr>
        <w:pStyle w:val="4"/>
      </w:pPr>
      <w:r>
        <w:rPr>
          <w:rFonts w:ascii="Noto Serif CJK TC Light" w:eastAsia="Noto Serif CJK TC Light" w:hAnsi="Noto Serif CJK TC Light"/>
          <w:noProof/>
        </w:rPr>
        <w:drawing>
          <wp:inline distT="0" distB="0" distL="0" distR="0" wp14:anchorId="0C49AF34" wp14:editId="01D3042F">
            <wp:extent cx="224790" cy="196850"/>
            <wp:effectExtent l="0" t="0" r="3810" b="0"/>
            <wp:docPr id="677" name="圖片 677"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A85647" w:rsidRPr="00E33579">
        <w:rPr>
          <w:rFonts w:hint="eastAsia"/>
        </w:rPr>
        <w:t>範例程式</w:t>
      </w:r>
      <w:r w:rsidR="00A85647">
        <w:rPr>
          <w:rFonts w:hint="eastAsia"/>
        </w:rPr>
        <w:t>E</w:t>
      </w:r>
      <w:r w:rsidR="004E6E9E">
        <w:rPr>
          <w:rFonts w:hint="eastAsia"/>
        </w:rPr>
        <w:t>4-2-</w:t>
      </w:r>
      <w:r w:rsidR="00A85647">
        <w:rPr>
          <w:rFonts w:hint="eastAsia"/>
        </w:rPr>
        <w:t>3-1.</w:t>
      </w:r>
      <w:proofErr w:type="gramStart"/>
      <w:r w:rsidR="00A85647">
        <w:rPr>
          <w:rFonts w:hint="eastAsia"/>
        </w:rPr>
        <w:t>ipynb</w:t>
      </w:r>
      <w:proofErr w:type="gramEnd"/>
    </w:p>
    <w:p w:rsidR="00494E9B" w:rsidRPr="004F24EA" w:rsidRDefault="00494E9B" w:rsidP="00494E9B">
      <w:pPr>
        <w:spacing w:before="0"/>
      </w:pPr>
      <w:r w:rsidRPr="004F24EA">
        <w:t>陣列排序</w:t>
      </w:r>
      <w:r w:rsidRPr="004F24EA">
        <w:t>(Sorting Arrays)</w:t>
      </w:r>
      <w:hyperlink r:id="rId53" w:anchor="陣列排序(Sorting-Arrays)" w:history="1">
        <w:r w:rsidRPr="004F24EA">
          <w:t>¶</w:t>
        </w:r>
      </w:hyperlink>
    </w:p>
    <w:p w:rsidR="00494E9B" w:rsidRPr="004F24EA" w:rsidRDefault="00494E9B" w:rsidP="00494E9B">
      <w:pPr>
        <w:spacing w:before="0"/>
      </w:pPr>
      <w:r w:rsidRPr="004F24EA">
        <w:t>本範例介紹與</w:t>
      </w:r>
      <w:r w:rsidRPr="004F24EA">
        <w:t>NumPy</w:t>
      </w:r>
      <w:r w:rsidRPr="004F24EA">
        <w:t>陣列中的值排序相關的演算法，例如，一個簡單的選擇排序重複從列表中查找最小值，並進行交換直到列表排序。</w:t>
      </w:r>
      <w:r w:rsidRPr="004F24EA">
        <w:t xml:space="preserve"> </w:t>
      </w:r>
      <w:r w:rsidRPr="004F24EA">
        <w:t>我們可以在幾行</w:t>
      </w:r>
      <w:r w:rsidRPr="004F24EA">
        <w:t>Python</w:t>
      </w:r>
      <w:r w:rsidRPr="004F24EA">
        <w:t>中完成程式編寫：</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1</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import</w:t>
            </w:r>
            <w:r>
              <w:t xml:space="preserve"> </w:t>
            </w:r>
            <w:r w:rsidRPr="004F24EA">
              <w:t>numpy</w:t>
            </w:r>
            <w:r>
              <w:t xml:space="preserve"> </w:t>
            </w:r>
            <w:r w:rsidRPr="004F24EA">
              <w:t>as</w:t>
            </w:r>
            <w:r>
              <w:t xml:space="preserve"> </w:t>
            </w:r>
            <w:r w:rsidRPr="004F24EA">
              <w:t>np</w:t>
            </w:r>
          </w:p>
          <w:p w:rsidR="00494E9B" w:rsidRDefault="00494E9B" w:rsidP="002301D2">
            <w:pPr>
              <w:pStyle w:val="C6"/>
            </w:pPr>
            <w:r w:rsidRPr="004F24EA">
              <w:t>def</w:t>
            </w:r>
            <w:r>
              <w:t xml:space="preserve"> </w:t>
            </w:r>
            <w:r w:rsidRPr="004F24EA">
              <w:t>selection_sort(x):</w:t>
            </w:r>
          </w:p>
          <w:p w:rsidR="00494E9B" w:rsidRDefault="00494E9B" w:rsidP="002301D2">
            <w:pPr>
              <w:pStyle w:val="C6"/>
            </w:pPr>
            <w:r>
              <w:t xml:space="preserve">    </w:t>
            </w:r>
            <w:r w:rsidRPr="004F24EA">
              <w:t>for</w:t>
            </w:r>
            <w:r>
              <w:t xml:space="preserve"> </w:t>
            </w:r>
            <w:r w:rsidRPr="004F24EA">
              <w:t>i</w:t>
            </w:r>
            <w:r>
              <w:t xml:space="preserve"> </w:t>
            </w:r>
            <w:r w:rsidRPr="004F24EA">
              <w:t>in</w:t>
            </w:r>
            <w:r>
              <w:t xml:space="preserve"> </w:t>
            </w:r>
            <w:r w:rsidRPr="004F24EA">
              <w:t>range(len(x)):</w:t>
            </w:r>
          </w:p>
          <w:p w:rsidR="00494E9B" w:rsidRDefault="00494E9B" w:rsidP="002301D2">
            <w:pPr>
              <w:pStyle w:val="C6"/>
            </w:pPr>
            <w:r>
              <w:t xml:space="preserve">        </w:t>
            </w:r>
            <w:r w:rsidRPr="004F24EA">
              <w:t>swap</w:t>
            </w:r>
            <w:r>
              <w:t xml:space="preserve"> </w:t>
            </w:r>
            <w:r w:rsidRPr="004F24EA">
              <w:t>=</w:t>
            </w:r>
            <w:r>
              <w:t xml:space="preserve"> </w:t>
            </w:r>
            <w:r w:rsidRPr="004F24EA">
              <w:t>i</w:t>
            </w:r>
            <w:r>
              <w:t xml:space="preserve"> </w:t>
            </w:r>
            <w:r w:rsidRPr="004F24EA">
              <w:t>+</w:t>
            </w:r>
            <w:r>
              <w:t xml:space="preserve"> </w:t>
            </w:r>
            <w:r w:rsidRPr="004F24EA">
              <w:t>np.argmin(x[i:])</w:t>
            </w:r>
          </w:p>
          <w:p w:rsidR="00494E9B" w:rsidRDefault="00494E9B" w:rsidP="002301D2">
            <w:pPr>
              <w:pStyle w:val="C6"/>
            </w:pPr>
            <w:r>
              <w:t xml:space="preserve">        </w:t>
            </w:r>
            <w:r w:rsidRPr="004F24EA">
              <w:t>(x[i],</w:t>
            </w:r>
            <w:r>
              <w:t xml:space="preserve"> </w:t>
            </w:r>
            <w:r w:rsidRPr="004F24EA">
              <w:t>x[swap])</w:t>
            </w:r>
            <w:r>
              <w:t xml:space="preserve"> </w:t>
            </w:r>
            <w:r w:rsidRPr="004F24EA">
              <w:t>=</w:t>
            </w:r>
            <w:r>
              <w:t xml:space="preserve"> </w:t>
            </w:r>
            <w:r w:rsidRPr="004F24EA">
              <w:t>(x[swap],</w:t>
            </w:r>
            <w:r>
              <w:t xml:space="preserve"> </w:t>
            </w:r>
            <w:r w:rsidRPr="004F24EA">
              <w:t>x[i])</w:t>
            </w:r>
          </w:p>
          <w:p w:rsidR="00494E9B" w:rsidRDefault="00494E9B" w:rsidP="002301D2">
            <w:pPr>
              <w:pStyle w:val="C6"/>
            </w:pPr>
            <w:r>
              <w:t xml:space="preserve">    </w:t>
            </w:r>
            <w:r w:rsidRPr="004F24EA">
              <w:t>return</w:t>
            </w:r>
            <w:r>
              <w:t xml:space="preserve"> </w:t>
            </w:r>
            <w:r w:rsidRPr="004F24EA">
              <w:t>x</w:t>
            </w:r>
          </w:p>
          <w:p w:rsidR="00494E9B" w:rsidRDefault="00494E9B" w:rsidP="002301D2">
            <w:pPr>
              <w:pStyle w:val="C6"/>
            </w:pPr>
            <w:r w:rsidRPr="004F24EA">
              <w:t>x</w:t>
            </w:r>
            <w:r>
              <w:t xml:space="preserve"> </w:t>
            </w:r>
            <w:r w:rsidRPr="004F24EA">
              <w:t>=</w:t>
            </w:r>
            <w:r>
              <w:t xml:space="preserve"> </w:t>
            </w:r>
            <w:r w:rsidRPr="004F24EA">
              <w:t>np.array([2,</w:t>
            </w:r>
            <w:r>
              <w:t xml:space="preserve"> </w:t>
            </w:r>
            <w:r w:rsidRPr="004F24EA">
              <w:t>1,</w:t>
            </w:r>
            <w:r>
              <w:t xml:space="preserve"> </w:t>
            </w:r>
            <w:r w:rsidRPr="004F24EA">
              <w:t>4,</w:t>
            </w:r>
            <w:r>
              <w:t xml:space="preserve"> </w:t>
            </w:r>
            <w:r w:rsidRPr="004F24EA">
              <w:t>6,</w:t>
            </w:r>
            <w:r>
              <w:t xml:space="preserve"> </w:t>
            </w:r>
            <w:r w:rsidRPr="004F24EA">
              <w:t>3,</w:t>
            </w:r>
            <w:r>
              <w:t xml:space="preserve"> </w:t>
            </w:r>
            <w:r w:rsidRPr="004F24EA">
              <w:t>5])</w:t>
            </w:r>
          </w:p>
          <w:p w:rsidR="00494E9B" w:rsidRPr="00CF7A00" w:rsidRDefault="00494E9B" w:rsidP="002301D2">
            <w:pPr>
              <w:pStyle w:val="C6"/>
            </w:pPr>
            <w:r w:rsidRPr="004F24EA">
              <w:t>selection_sort(x)</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1</w:t>
            </w:r>
            <w:r w:rsidRPr="00A06E45">
              <w:t>]</w:t>
            </w:r>
          </w:p>
        </w:tc>
        <w:tc>
          <w:tcPr>
            <w:tcW w:w="7241" w:type="dxa"/>
            <w:shd w:val="clear" w:color="auto" w:fill="auto"/>
          </w:tcPr>
          <w:p w:rsidR="00494E9B" w:rsidRPr="00A06E45" w:rsidRDefault="00494E9B" w:rsidP="002301D2">
            <w:pPr>
              <w:pStyle w:val="C6"/>
            </w:pPr>
            <w:r w:rsidRPr="004F24EA">
              <w:t>array([1, 2, 3, 4, 5, 6])</w:t>
            </w:r>
          </w:p>
        </w:tc>
      </w:tr>
    </w:tbl>
    <w:p w:rsidR="00494E9B" w:rsidRPr="004F24EA" w:rsidRDefault="00494E9B" w:rsidP="00494E9B">
      <w:pPr>
        <w:spacing w:before="0"/>
      </w:pPr>
      <w:r w:rsidRPr="004F24EA">
        <w:t>在</w:t>
      </w:r>
      <w:r w:rsidRPr="004F24EA">
        <w:t>NumPy</w:t>
      </w:r>
      <w:r w:rsidRPr="004F24EA">
        <w:t>中快速排序方式：</w:t>
      </w:r>
      <w:r w:rsidRPr="004F24EA">
        <w:t>np.sort</w:t>
      </w:r>
      <w:r w:rsidRPr="004F24EA">
        <w:t>和</w:t>
      </w:r>
      <w:r w:rsidRPr="004F24EA">
        <w:t>np.</w:t>
      </w:r>
      <w:proofErr w:type="gramStart"/>
      <w:r w:rsidRPr="004F24EA">
        <w:t>argsort</w:t>
      </w:r>
      <w:proofErr w:type="gramEnd"/>
      <w:r w:rsidR="002301D2">
        <w:fldChar w:fldCharType="begin"/>
      </w:r>
      <w:r w:rsidR="002301D2">
        <w:instrText xml:space="preserve"> HYPERLINK "file:///C:\\Users\\User\\TQC+%20</w:instrText>
      </w:r>
      <w:r w:rsidR="002301D2">
        <w:instrText>網頁資料擷取與分析特訓教材</w:instrText>
      </w:r>
      <w:r w:rsidR="002301D2">
        <w:instrText>\\</w:instrText>
      </w:r>
      <w:r w:rsidR="002301D2">
        <w:instrText>第</w:instrText>
      </w:r>
      <w:r w:rsidR="002301D2">
        <w:instrText>3</w:instrText>
      </w:r>
      <w:r w:rsidR="002301D2">
        <w:instrText>章</w:instrText>
      </w:r>
      <w:r w:rsidR="002301D2">
        <w:instrText>\\3-2\\E3-2-3-1.html" \l "</w:instrText>
      </w:r>
      <w:r w:rsidR="002301D2">
        <w:instrText>在</w:instrText>
      </w:r>
      <w:r w:rsidR="002301D2">
        <w:instrText>NumPy</w:instrText>
      </w:r>
      <w:r w:rsidR="002301D2">
        <w:instrText>中快速排序方式：</w:instrText>
      </w:r>
      <w:r w:rsidR="002301D2">
        <w:instrText>np.sort</w:instrText>
      </w:r>
      <w:r w:rsidR="002301D2">
        <w:instrText>和</w:instrText>
      </w:r>
      <w:r w:rsidR="002301D2">
        <w:instrText xml:space="preserve">np.argsort" </w:instrText>
      </w:r>
      <w:r w:rsidR="002301D2">
        <w:fldChar w:fldCharType="separate"/>
      </w:r>
      <w:r w:rsidRPr="004F24EA">
        <w:t>¶</w:t>
      </w:r>
      <w:r w:rsidR="002301D2">
        <w:fldChar w:fldCharType="end"/>
      </w:r>
    </w:p>
    <w:p w:rsidR="00494E9B" w:rsidRPr="004F24EA" w:rsidRDefault="00494E9B" w:rsidP="00494E9B">
      <w:pPr>
        <w:spacing w:before="0"/>
      </w:pPr>
      <w:r w:rsidRPr="004F24EA">
        <w:t>儘管</w:t>
      </w:r>
      <w:r w:rsidRPr="004F24EA">
        <w:t>Python</w:t>
      </w:r>
      <w:r w:rsidRPr="004F24EA">
        <w:t>內建了</w:t>
      </w:r>
      <w:r w:rsidRPr="004F24EA">
        <w:t>sort</w:t>
      </w:r>
      <w:r w:rsidRPr="004F24EA">
        <w:t>和</w:t>
      </w:r>
      <w:r w:rsidRPr="004F24EA">
        <w:t>sorted</w:t>
      </w:r>
      <w:r w:rsidRPr="004F24EA">
        <w:t>函數來處理串列，但效率較差。預設情況下，</w:t>
      </w:r>
      <w:r w:rsidRPr="004F24EA">
        <w:t>np.sort</w:t>
      </w:r>
      <w:r w:rsidRPr="004F24EA">
        <w:t>使用</w:t>
      </w:r>
      <w:r w:rsidRPr="004F24EA">
        <w:rPr>
          <w:i/>
          <w:iCs/>
        </w:rPr>
        <w:t xml:space="preserve"> quicksort </w:t>
      </w:r>
      <w:r w:rsidRPr="004F24EA">
        <w:t>算法，但</w:t>
      </w:r>
      <w:r w:rsidRPr="004F24EA">
        <w:rPr>
          <w:i/>
          <w:iCs/>
        </w:rPr>
        <w:t xml:space="preserve"> mergesort </w:t>
      </w:r>
      <w:r w:rsidRPr="004F24EA">
        <w:t>和</w:t>
      </w:r>
      <w:r w:rsidRPr="004F24EA">
        <w:rPr>
          <w:i/>
          <w:iCs/>
        </w:rPr>
        <w:t xml:space="preserve"> heapsort </w:t>
      </w:r>
      <w:r w:rsidRPr="004F24EA">
        <w:t>也可用。</w:t>
      </w:r>
      <w:r w:rsidRPr="004F24EA">
        <w:t xml:space="preserve"> </w:t>
      </w:r>
      <w:r w:rsidRPr="004F24EA">
        <w:t>要在不修改輸入的情況下返回陣列的排序版本，可以使用</w:t>
      </w:r>
      <w:r w:rsidRPr="004F24EA">
        <w:t>np.sort</w:t>
      </w:r>
      <w:r w:rsidRPr="004F24EA">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1040F3" w:rsidP="002301D2">
            <w:pPr>
              <w:pStyle w:val="C6"/>
            </w:pPr>
            <w:r>
              <w:t>In[]</w:t>
            </w:r>
            <w:r w:rsidR="00494E9B" w:rsidRPr="00A06E45">
              <w:t>:</w:t>
            </w:r>
          </w:p>
        </w:tc>
        <w:tc>
          <w:tcPr>
            <w:tcW w:w="7241" w:type="dxa"/>
            <w:tcBorders>
              <w:bottom w:val="single" w:sz="4" w:space="0" w:color="7F7F7F"/>
            </w:tcBorders>
            <w:shd w:val="clear" w:color="auto" w:fill="EEEEEE"/>
          </w:tcPr>
          <w:p w:rsidR="00494E9B" w:rsidRDefault="00494E9B" w:rsidP="002301D2">
            <w:pPr>
              <w:pStyle w:val="C6"/>
            </w:pPr>
            <w:r w:rsidRPr="004F24EA">
              <w:t>x</w:t>
            </w:r>
            <w:r>
              <w:t xml:space="preserve"> </w:t>
            </w:r>
            <w:r w:rsidRPr="004F24EA">
              <w:t>=</w:t>
            </w:r>
            <w:r>
              <w:t xml:space="preserve"> </w:t>
            </w:r>
            <w:r w:rsidRPr="004F24EA">
              <w:t>np.array([2,</w:t>
            </w:r>
            <w:r>
              <w:t xml:space="preserve"> </w:t>
            </w:r>
            <w:r w:rsidRPr="004F24EA">
              <w:t>1,</w:t>
            </w:r>
            <w:r>
              <w:t xml:space="preserve"> </w:t>
            </w:r>
            <w:r w:rsidRPr="004F24EA">
              <w:t>4,</w:t>
            </w:r>
            <w:r>
              <w:t xml:space="preserve"> </w:t>
            </w:r>
            <w:r w:rsidRPr="004F24EA">
              <w:t>6,</w:t>
            </w:r>
            <w:r>
              <w:t xml:space="preserve"> </w:t>
            </w:r>
            <w:r w:rsidRPr="004F24EA">
              <w:t>3,</w:t>
            </w:r>
            <w:r>
              <w:t xml:space="preserve"> </w:t>
            </w:r>
            <w:r w:rsidRPr="004F24EA">
              <w:t>5])</w:t>
            </w:r>
          </w:p>
          <w:p w:rsidR="00494E9B" w:rsidRPr="004F24EA" w:rsidRDefault="00494E9B" w:rsidP="002301D2">
            <w:pPr>
              <w:pStyle w:val="C6"/>
            </w:pPr>
            <w:r w:rsidRPr="004F24EA">
              <w:t>np.sort(x)</w:t>
            </w:r>
          </w:p>
        </w:tc>
      </w:tr>
      <w:tr w:rsidR="00494E9B" w:rsidRPr="00A06E45" w:rsidTr="002301D2">
        <w:tc>
          <w:tcPr>
            <w:tcW w:w="934" w:type="dxa"/>
            <w:shd w:val="clear" w:color="auto" w:fill="auto"/>
          </w:tcPr>
          <w:p w:rsidR="00494E9B" w:rsidRPr="00A06E45" w:rsidRDefault="001040F3" w:rsidP="002301D2">
            <w:pPr>
              <w:pStyle w:val="C6"/>
            </w:pPr>
            <w:r>
              <w:rPr>
                <w:rFonts w:hint="eastAsia"/>
              </w:rPr>
              <w:t>Out[]</w:t>
            </w:r>
          </w:p>
        </w:tc>
        <w:tc>
          <w:tcPr>
            <w:tcW w:w="7241" w:type="dxa"/>
            <w:shd w:val="clear" w:color="auto" w:fill="auto"/>
          </w:tcPr>
          <w:p w:rsidR="00494E9B" w:rsidRPr="00A06E45" w:rsidRDefault="00494E9B" w:rsidP="002301D2">
            <w:pPr>
              <w:pStyle w:val="C6"/>
            </w:pPr>
            <w:r w:rsidRPr="004F24EA">
              <w:t>array([1, 2, 3, 4, 5, 6])</w:t>
            </w:r>
          </w:p>
        </w:tc>
      </w:tr>
    </w:tbl>
    <w:p w:rsidR="00494E9B" w:rsidRPr="004F24EA" w:rsidRDefault="00494E9B" w:rsidP="00494E9B">
      <w:pPr>
        <w:spacing w:before="0"/>
      </w:pPr>
      <w:r w:rsidRPr="004F24EA">
        <w:t>如果您希望就地對陣列進行排序，則可以使用陣列的</w:t>
      </w:r>
      <w:r w:rsidRPr="004F24EA">
        <w:t>sort</w:t>
      </w:r>
      <w:r w:rsidRPr="004F24EA">
        <w:t>方法：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3</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x.sort()</w:t>
            </w:r>
          </w:p>
          <w:p w:rsidR="00494E9B" w:rsidRPr="00CF7A00" w:rsidRDefault="00494E9B" w:rsidP="002301D2">
            <w:pPr>
              <w:pStyle w:val="C6"/>
            </w:pPr>
            <w:r w:rsidRPr="004F24EA">
              <w:t>print(x)</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3</w:t>
            </w:r>
            <w:r w:rsidRPr="00A06E45">
              <w:t>]</w:t>
            </w:r>
          </w:p>
        </w:tc>
        <w:tc>
          <w:tcPr>
            <w:tcW w:w="7241" w:type="dxa"/>
            <w:shd w:val="clear" w:color="auto" w:fill="auto"/>
          </w:tcPr>
          <w:p w:rsidR="00494E9B" w:rsidRPr="00A06E45" w:rsidRDefault="00494E9B" w:rsidP="002301D2">
            <w:pPr>
              <w:pStyle w:val="C6"/>
            </w:pPr>
            <w:r w:rsidRPr="004F24EA">
              <w:t>[1 2 3 4 5 6]</w:t>
            </w:r>
          </w:p>
        </w:tc>
      </w:tr>
    </w:tbl>
    <w:p w:rsidR="00494E9B" w:rsidRPr="004F24EA" w:rsidRDefault="00494E9B" w:rsidP="00494E9B">
      <w:pPr>
        <w:spacing w:before="0"/>
      </w:pPr>
      <w:r w:rsidRPr="004F24EA">
        <w:t>相關的函數是</w:t>
      </w:r>
      <w:r w:rsidRPr="004F24EA">
        <w:t>argsort</w:t>
      </w:r>
      <w:r w:rsidRPr="004F24EA">
        <w:t>，它返回已排序元素的</w:t>
      </w:r>
      <w:r w:rsidRPr="004F24EA">
        <w:rPr>
          <w:i/>
          <w:iCs/>
        </w:rPr>
        <w:t xml:space="preserve"> indices </w:t>
      </w:r>
      <w:r w:rsidRPr="004F24EA">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4</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x</w:t>
            </w:r>
            <w:r>
              <w:t xml:space="preserve"> </w:t>
            </w:r>
            <w:r w:rsidRPr="004F24EA">
              <w:t>=</w:t>
            </w:r>
            <w:r>
              <w:t xml:space="preserve"> </w:t>
            </w:r>
            <w:r w:rsidRPr="004F24EA">
              <w:t>np.array([2,</w:t>
            </w:r>
            <w:r>
              <w:t xml:space="preserve"> </w:t>
            </w:r>
            <w:r w:rsidRPr="004F24EA">
              <w:t>1,</w:t>
            </w:r>
            <w:r>
              <w:t xml:space="preserve"> </w:t>
            </w:r>
            <w:r w:rsidRPr="004F24EA">
              <w:t>4,</w:t>
            </w:r>
            <w:r>
              <w:t xml:space="preserve"> </w:t>
            </w:r>
            <w:r w:rsidRPr="004F24EA">
              <w:t>6,</w:t>
            </w:r>
            <w:r>
              <w:t xml:space="preserve"> </w:t>
            </w:r>
            <w:r w:rsidRPr="004F24EA">
              <w:t>3,</w:t>
            </w:r>
            <w:r>
              <w:t xml:space="preserve"> </w:t>
            </w:r>
            <w:r w:rsidRPr="004F24EA">
              <w:t>5])</w:t>
            </w:r>
          </w:p>
          <w:p w:rsidR="00494E9B" w:rsidRDefault="00494E9B" w:rsidP="002301D2">
            <w:pPr>
              <w:pStyle w:val="C6"/>
            </w:pPr>
            <w:r w:rsidRPr="004F24EA">
              <w:t>i</w:t>
            </w:r>
            <w:r>
              <w:t xml:space="preserve"> </w:t>
            </w:r>
            <w:r w:rsidRPr="004F24EA">
              <w:t>=</w:t>
            </w:r>
            <w:r>
              <w:t xml:space="preserve"> </w:t>
            </w:r>
            <w:r w:rsidRPr="004F24EA">
              <w:t>np.argsort(x)</w:t>
            </w:r>
          </w:p>
          <w:p w:rsidR="00494E9B" w:rsidRPr="00CF7A00" w:rsidRDefault="00494E9B" w:rsidP="002301D2">
            <w:pPr>
              <w:pStyle w:val="C6"/>
            </w:pPr>
            <w:r w:rsidRPr="004F24EA">
              <w:t>print(i)</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lastRenderedPageBreak/>
              <w:t>Out</w:t>
            </w:r>
            <w:r w:rsidRPr="00A06E45">
              <w:t>[</w:t>
            </w:r>
            <w:r>
              <w:rPr>
                <w:rFonts w:hint="eastAsia"/>
              </w:rPr>
              <w:t>4</w:t>
            </w:r>
            <w:r w:rsidRPr="00A06E45">
              <w:t>]</w:t>
            </w:r>
          </w:p>
        </w:tc>
        <w:tc>
          <w:tcPr>
            <w:tcW w:w="7241" w:type="dxa"/>
            <w:shd w:val="clear" w:color="auto" w:fill="auto"/>
          </w:tcPr>
          <w:p w:rsidR="00494E9B" w:rsidRPr="00A06E45" w:rsidRDefault="00494E9B" w:rsidP="002301D2">
            <w:pPr>
              <w:pStyle w:val="C6"/>
            </w:pPr>
            <w:r w:rsidRPr="004F24EA">
              <w:t>[1 0 4 2 5 3]</w:t>
            </w:r>
          </w:p>
        </w:tc>
      </w:tr>
    </w:tbl>
    <w:p w:rsidR="00494E9B" w:rsidRPr="004F24EA" w:rsidRDefault="00494E9B" w:rsidP="00494E9B">
      <w:pPr>
        <w:spacing w:before="0"/>
      </w:pPr>
      <w:r w:rsidRPr="004F24EA">
        <w:t>此結果的第一個元素給出最小元素的索引，第二</w:t>
      </w:r>
      <w:proofErr w:type="gramStart"/>
      <w:r w:rsidRPr="004F24EA">
        <w:t>個值給</w:t>
      </w:r>
      <w:proofErr w:type="gramEnd"/>
      <w:r w:rsidRPr="004F24EA">
        <w:t>出第二</w:t>
      </w:r>
      <w:proofErr w:type="gramStart"/>
      <w:r w:rsidRPr="004F24EA">
        <w:t>個</w:t>
      </w:r>
      <w:proofErr w:type="gramEnd"/>
      <w:r w:rsidRPr="004F24EA">
        <w:t>最小元素的索引，依此類推。如果需要，可以通過花式索引使用這些索引建構排序陣列：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5</w:t>
            </w:r>
            <w:r w:rsidRPr="00A06E45">
              <w:t>]:</w:t>
            </w:r>
          </w:p>
        </w:tc>
        <w:tc>
          <w:tcPr>
            <w:tcW w:w="7241" w:type="dxa"/>
            <w:tcBorders>
              <w:bottom w:val="single" w:sz="4" w:space="0" w:color="7F7F7F"/>
            </w:tcBorders>
            <w:shd w:val="clear" w:color="auto" w:fill="EEEEEE"/>
          </w:tcPr>
          <w:p w:rsidR="00494E9B" w:rsidRPr="00CF7A00" w:rsidRDefault="00494E9B" w:rsidP="002301D2">
            <w:pPr>
              <w:pStyle w:val="C6"/>
            </w:pPr>
            <w:r w:rsidRPr="004F24EA">
              <w:t>x[i]</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5</w:t>
            </w:r>
            <w:r w:rsidRPr="00A06E45">
              <w:t>]</w:t>
            </w:r>
          </w:p>
        </w:tc>
        <w:tc>
          <w:tcPr>
            <w:tcW w:w="7241" w:type="dxa"/>
            <w:shd w:val="clear" w:color="auto" w:fill="auto"/>
          </w:tcPr>
          <w:p w:rsidR="00494E9B" w:rsidRPr="00A06E45" w:rsidRDefault="00494E9B" w:rsidP="002301D2">
            <w:pPr>
              <w:pStyle w:val="C6"/>
            </w:pPr>
            <w:r w:rsidRPr="004F24EA">
              <w:t>array([1, 2, 3, 4, 5, 6])</w:t>
            </w:r>
          </w:p>
        </w:tc>
      </w:tr>
    </w:tbl>
    <w:p w:rsidR="00494E9B" w:rsidRPr="004F24EA" w:rsidRDefault="00494E9B" w:rsidP="00494E9B">
      <w:pPr>
        <w:spacing w:before="0"/>
      </w:pPr>
      <w:r w:rsidRPr="004F24EA">
        <w:t>經由列或行排序</w:t>
      </w:r>
      <w:hyperlink r:id="rId54" w:anchor="經由列或行排序" w:history="1">
        <w:r w:rsidRPr="004F24EA">
          <w:t>¶</w:t>
        </w:r>
      </w:hyperlink>
    </w:p>
    <w:p w:rsidR="00494E9B" w:rsidRPr="004F24EA" w:rsidRDefault="00494E9B" w:rsidP="00494E9B">
      <w:pPr>
        <w:spacing w:before="0"/>
      </w:pPr>
      <w:r w:rsidRPr="004F24EA">
        <w:t>NumPy</w:t>
      </w:r>
      <w:r w:rsidRPr="004F24EA">
        <w:t>排序演算法的一個有用特性是能夠使用</w:t>
      </w:r>
      <w:r w:rsidRPr="004F24EA">
        <w:t>axis</w:t>
      </w:r>
      <w:r w:rsidRPr="004F24EA">
        <w:t>參數對多維陣列的特定行或列進行排序。</w:t>
      </w:r>
      <w:r w:rsidRPr="004F24EA">
        <w:t xml:space="preserve"> </w:t>
      </w:r>
      <w:r w:rsidRPr="004F24EA">
        <w:t>例如：</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6</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rand</w:t>
            </w:r>
            <w:r>
              <w:t xml:space="preserve"> </w:t>
            </w:r>
            <w:r w:rsidRPr="004F24EA">
              <w:t>=</w:t>
            </w:r>
            <w:r>
              <w:t xml:space="preserve"> </w:t>
            </w:r>
            <w:r w:rsidRPr="004F24EA">
              <w:t>np.random.RandomState(42)</w:t>
            </w:r>
          </w:p>
          <w:p w:rsidR="00494E9B" w:rsidRDefault="00494E9B" w:rsidP="002301D2">
            <w:pPr>
              <w:pStyle w:val="C6"/>
            </w:pPr>
            <w:r w:rsidRPr="004F24EA">
              <w:t>X</w:t>
            </w:r>
            <w:r>
              <w:t xml:space="preserve"> </w:t>
            </w:r>
            <w:r w:rsidRPr="004F24EA">
              <w:t>=</w:t>
            </w:r>
            <w:r>
              <w:t xml:space="preserve"> </w:t>
            </w:r>
            <w:r w:rsidRPr="004F24EA">
              <w:t>rand.randint(0,</w:t>
            </w:r>
            <w:r>
              <w:t xml:space="preserve"> </w:t>
            </w:r>
            <w:r w:rsidRPr="004F24EA">
              <w:t>10,</w:t>
            </w:r>
            <w:r>
              <w:t xml:space="preserve"> </w:t>
            </w:r>
            <w:r w:rsidRPr="004F24EA">
              <w:t>(4,</w:t>
            </w:r>
            <w:r>
              <w:t xml:space="preserve"> </w:t>
            </w:r>
            <w:r w:rsidRPr="004F24EA">
              <w:t>6))</w:t>
            </w:r>
          </w:p>
          <w:p w:rsidR="00494E9B" w:rsidRPr="00CF7A00" w:rsidRDefault="00494E9B" w:rsidP="002301D2">
            <w:pPr>
              <w:pStyle w:val="C6"/>
            </w:pPr>
            <w:r w:rsidRPr="004F24EA">
              <w:t>print(X)</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6</w:t>
            </w:r>
            <w:r w:rsidRPr="00A06E45">
              <w:t>]</w:t>
            </w:r>
          </w:p>
        </w:tc>
        <w:tc>
          <w:tcPr>
            <w:tcW w:w="7241" w:type="dxa"/>
            <w:shd w:val="clear" w:color="auto" w:fill="auto"/>
          </w:tcPr>
          <w:p w:rsidR="00494E9B" w:rsidRPr="004F24EA" w:rsidRDefault="00494E9B" w:rsidP="002301D2">
            <w:pPr>
              <w:pStyle w:val="C6"/>
            </w:pPr>
            <w:r w:rsidRPr="004F24EA">
              <w:t>[[6 3 7 4 6 9]</w:t>
            </w:r>
          </w:p>
          <w:p w:rsidR="00494E9B" w:rsidRPr="004F24EA" w:rsidRDefault="00494E9B" w:rsidP="002301D2">
            <w:pPr>
              <w:pStyle w:val="C6"/>
            </w:pPr>
            <w:r w:rsidRPr="004F24EA">
              <w:t xml:space="preserve"> [2 6 7 4 3 7]</w:t>
            </w:r>
          </w:p>
          <w:p w:rsidR="00494E9B" w:rsidRPr="004F24EA" w:rsidRDefault="00494E9B" w:rsidP="002301D2">
            <w:pPr>
              <w:pStyle w:val="C6"/>
            </w:pPr>
            <w:r w:rsidRPr="004F24EA">
              <w:t xml:space="preserve"> [7 2 5 4 1 7]</w:t>
            </w:r>
          </w:p>
          <w:p w:rsidR="00494E9B" w:rsidRPr="00A06E45" w:rsidRDefault="00494E9B" w:rsidP="002301D2">
            <w:pPr>
              <w:pStyle w:val="C6"/>
            </w:pPr>
            <w:r w:rsidRPr="004F24EA">
              <w:t xml:space="preserve"> [5 1 4 0 9 5]]</w:t>
            </w:r>
          </w:p>
        </w:tc>
      </w:tr>
    </w:tbl>
    <w:p w:rsidR="00494E9B" w:rsidRPr="004F24EA" w:rsidRDefault="00494E9B" w:rsidP="00494E9B">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7</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 sort each column of X</w:t>
            </w:r>
          </w:p>
          <w:p w:rsidR="00494E9B" w:rsidRPr="004F24EA" w:rsidRDefault="00494E9B" w:rsidP="002301D2">
            <w:pPr>
              <w:pStyle w:val="C6"/>
            </w:pPr>
            <w:r w:rsidRPr="004F24EA">
              <w:t>np.sort(X,</w:t>
            </w:r>
            <w:r>
              <w:t xml:space="preserve"> </w:t>
            </w:r>
            <w:r w:rsidRPr="004F24EA">
              <w:t>axis=0)</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7</w:t>
            </w:r>
            <w:r w:rsidRPr="00A06E45">
              <w:t>]</w:t>
            </w:r>
          </w:p>
        </w:tc>
        <w:tc>
          <w:tcPr>
            <w:tcW w:w="7241" w:type="dxa"/>
            <w:shd w:val="clear" w:color="auto" w:fill="auto"/>
          </w:tcPr>
          <w:p w:rsidR="00494E9B" w:rsidRPr="004F24EA" w:rsidRDefault="00494E9B" w:rsidP="002301D2">
            <w:pPr>
              <w:pStyle w:val="C6"/>
            </w:pPr>
            <w:r w:rsidRPr="004F24EA">
              <w:t>array([[2, 1, 4, 0, 1, 5],</w:t>
            </w:r>
          </w:p>
          <w:p w:rsidR="00494E9B" w:rsidRPr="004F24EA" w:rsidRDefault="00494E9B" w:rsidP="002301D2">
            <w:pPr>
              <w:pStyle w:val="C6"/>
            </w:pPr>
            <w:r w:rsidRPr="004F24EA">
              <w:t xml:space="preserve">       [5, 2, 5, 4, 3, 7],</w:t>
            </w:r>
          </w:p>
          <w:p w:rsidR="00494E9B" w:rsidRPr="004F24EA" w:rsidRDefault="00494E9B" w:rsidP="002301D2">
            <w:pPr>
              <w:pStyle w:val="C6"/>
            </w:pPr>
            <w:r w:rsidRPr="004F24EA">
              <w:t xml:space="preserve">       [6, 3, 7, 4, 6, 7],</w:t>
            </w:r>
          </w:p>
          <w:p w:rsidR="00494E9B" w:rsidRPr="00A06E45" w:rsidRDefault="00494E9B" w:rsidP="002301D2">
            <w:pPr>
              <w:pStyle w:val="C6"/>
            </w:pPr>
            <w:r w:rsidRPr="004F24EA">
              <w:t xml:space="preserve">       [7, 6, 7, 4, 9, 9]]</w:t>
            </w:r>
          </w:p>
        </w:tc>
      </w:tr>
    </w:tbl>
    <w:p w:rsidR="00494E9B" w:rsidRPr="004F24EA" w:rsidRDefault="00494E9B" w:rsidP="00494E9B">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8</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 sort each row of X</w:t>
            </w:r>
          </w:p>
          <w:p w:rsidR="00494E9B" w:rsidRPr="004F24EA" w:rsidRDefault="00494E9B" w:rsidP="002301D2">
            <w:pPr>
              <w:pStyle w:val="C6"/>
            </w:pPr>
            <w:r w:rsidRPr="004F24EA">
              <w:t>np.sort(X,</w:t>
            </w:r>
            <w:r>
              <w:t xml:space="preserve"> </w:t>
            </w:r>
            <w:r w:rsidRPr="004F24EA">
              <w:t>axis=1)</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8</w:t>
            </w:r>
            <w:r w:rsidRPr="00A06E45">
              <w:t>]</w:t>
            </w:r>
          </w:p>
        </w:tc>
        <w:tc>
          <w:tcPr>
            <w:tcW w:w="7241" w:type="dxa"/>
            <w:shd w:val="clear" w:color="auto" w:fill="auto"/>
          </w:tcPr>
          <w:p w:rsidR="00494E9B" w:rsidRPr="004F24EA" w:rsidRDefault="00494E9B" w:rsidP="002301D2">
            <w:pPr>
              <w:pStyle w:val="C6"/>
            </w:pPr>
            <w:r w:rsidRPr="004F24EA">
              <w:t>array([[3, 4, 6, 6, 7, 9],</w:t>
            </w:r>
          </w:p>
          <w:p w:rsidR="00494E9B" w:rsidRPr="004F24EA" w:rsidRDefault="00494E9B" w:rsidP="002301D2">
            <w:pPr>
              <w:pStyle w:val="C6"/>
            </w:pPr>
            <w:r w:rsidRPr="004F24EA">
              <w:t xml:space="preserve">       [2, 3, 4, 6, 7, 7],</w:t>
            </w:r>
          </w:p>
          <w:p w:rsidR="00494E9B" w:rsidRPr="004F24EA" w:rsidRDefault="00494E9B" w:rsidP="002301D2">
            <w:pPr>
              <w:pStyle w:val="C6"/>
            </w:pPr>
            <w:r w:rsidRPr="004F24EA">
              <w:t xml:space="preserve">       [1, 2, 4, 5, 7, 7],</w:t>
            </w:r>
          </w:p>
          <w:p w:rsidR="00494E9B" w:rsidRPr="00A06E45" w:rsidRDefault="00494E9B" w:rsidP="002301D2">
            <w:pPr>
              <w:pStyle w:val="C6"/>
            </w:pPr>
            <w:r w:rsidRPr="004F24EA">
              <w:t xml:space="preserve">       [0, 1, 4, 5, 5, 9]])</w:t>
            </w:r>
          </w:p>
        </w:tc>
      </w:tr>
    </w:tbl>
    <w:p w:rsidR="00494E9B" w:rsidRPr="004F24EA" w:rsidRDefault="00494E9B" w:rsidP="00494E9B">
      <w:pPr>
        <w:spacing w:before="0"/>
      </w:pPr>
      <w:r w:rsidRPr="004F24EA">
        <w:t>部分排序：分區</w:t>
      </w:r>
      <w:hyperlink r:id="rId55" w:anchor="部分排序：分區" w:history="1">
        <w:r w:rsidRPr="004F24EA">
          <w:t>¶</w:t>
        </w:r>
      </w:hyperlink>
    </w:p>
    <w:p w:rsidR="00494E9B" w:rsidRPr="004F24EA" w:rsidRDefault="00494E9B" w:rsidP="00494E9B">
      <w:pPr>
        <w:spacing w:before="0"/>
      </w:pPr>
      <w:r w:rsidRPr="004F24EA">
        <w:t>有時我們對排序整個陣列不感興趣，但只想在陣列中找到</w:t>
      </w:r>
      <w:r w:rsidRPr="004F24EA">
        <w:rPr>
          <w:i/>
          <w:iCs/>
        </w:rPr>
        <w:t xml:space="preserve"> k </w:t>
      </w:r>
      <w:r w:rsidRPr="004F24EA">
        <w:t>最小值。</w:t>
      </w:r>
      <w:r w:rsidRPr="004F24EA">
        <w:t xml:space="preserve"> NumPy</w:t>
      </w:r>
      <w:r w:rsidRPr="004F24EA">
        <w:t>在</w:t>
      </w:r>
      <w:r w:rsidRPr="004F24EA">
        <w:t>np.partition</w:t>
      </w:r>
      <w:r w:rsidRPr="004F24EA">
        <w:t>函數中提供了這個功能。</w:t>
      </w:r>
      <w:r w:rsidRPr="004F24EA">
        <w:t xml:space="preserve"> np.partition</w:t>
      </w:r>
      <w:r w:rsidRPr="004F24EA">
        <w:t>取一個陣列和一個數字</w:t>
      </w:r>
      <w:r w:rsidRPr="004F24EA">
        <w:rPr>
          <w:i/>
          <w:iCs/>
        </w:rPr>
        <w:t xml:space="preserve"> K </w:t>
      </w:r>
      <w:r w:rsidRPr="004F24EA">
        <w:t xml:space="preserve">; </w:t>
      </w:r>
      <w:r w:rsidRPr="004F24EA">
        <w:t>結果是一個新陣列，在分區左邊有最小的</w:t>
      </w:r>
      <w:r w:rsidRPr="004F24EA">
        <w:rPr>
          <w:i/>
          <w:iCs/>
        </w:rPr>
        <w:t xml:space="preserve"> K </w:t>
      </w:r>
      <w:r w:rsidRPr="004F24EA">
        <w:t>值，剩下的值按任意順序在右邊：</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lastRenderedPageBreak/>
              <w:t>In[</w:t>
            </w:r>
            <w:r>
              <w:rPr>
                <w:rFonts w:hint="eastAsia"/>
              </w:rPr>
              <w:t>9</w:t>
            </w:r>
            <w:r w:rsidRPr="00A06E45">
              <w:t>]:</w:t>
            </w:r>
          </w:p>
        </w:tc>
        <w:tc>
          <w:tcPr>
            <w:tcW w:w="7241" w:type="dxa"/>
            <w:tcBorders>
              <w:bottom w:val="single" w:sz="4" w:space="0" w:color="7F7F7F"/>
            </w:tcBorders>
            <w:shd w:val="clear" w:color="auto" w:fill="EEEEEE"/>
          </w:tcPr>
          <w:p w:rsidR="00494E9B" w:rsidRDefault="00494E9B" w:rsidP="002301D2">
            <w:pPr>
              <w:pStyle w:val="C6"/>
            </w:pPr>
            <w:r w:rsidRPr="004F24EA">
              <w:t>x</w:t>
            </w:r>
            <w:r>
              <w:t xml:space="preserve"> </w:t>
            </w:r>
            <w:r w:rsidRPr="004F24EA">
              <w:t>=</w:t>
            </w:r>
            <w:r>
              <w:t xml:space="preserve"> </w:t>
            </w:r>
            <w:r w:rsidRPr="004F24EA">
              <w:t>np.array([7,</w:t>
            </w:r>
            <w:r>
              <w:t xml:space="preserve"> </w:t>
            </w:r>
            <w:r w:rsidRPr="004F24EA">
              <w:t>2,</w:t>
            </w:r>
            <w:r>
              <w:t xml:space="preserve"> </w:t>
            </w:r>
            <w:r w:rsidRPr="004F24EA">
              <w:t>3,</w:t>
            </w:r>
            <w:r>
              <w:t xml:space="preserve"> </w:t>
            </w:r>
            <w:r w:rsidRPr="004F24EA">
              <w:t>1,</w:t>
            </w:r>
            <w:r>
              <w:t xml:space="preserve"> </w:t>
            </w:r>
            <w:r w:rsidRPr="004F24EA">
              <w:t>6,</w:t>
            </w:r>
            <w:r>
              <w:t xml:space="preserve"> </w:t>
            </w:r>
            <w:r w:rsidRPr="004F24EA">
              <w:t>5,</w:t>
            </w:r>
            <w:r>
              <w:t xml:space="preserve"> </w:t>
            </w:r>
            <w:r w:rsidRPr="004F24EA">
              <w:t>4])</w:t>
            </w:r>
          </w:p>
          <w:p w:rsidR="00494E9B" w:rsidRPr="004F24EA" w:rsidRDefault="00494E9B" w:rsidP="002301D2">
            <w:pPr>
              <w:pStyle w:val="C6"/>
            </w:pPr>
            <w:r w:rsidRPr="004F24EA">
              <w:t>np.partition(x,</w:t>
            </w:r>
            <w:r>
              <w:t xml:space="preserve"> </w:t>
            </w:r>
            <w:r w:rsidRPr="004F24EA">
              <w:t>4)</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9</w:t>
            </w:r>
            <w:r w:rsidRPr="00A06E45">
              <w:t>]</w:t>
            </w:r>
          </w:p>
        </w:tc>
        <w:tc>
          <w:tcPr>
            <w:tcW w:w="7241" w:type="dxa"/>
            <w:shd w:val="clear" w:color="auto" w:fill="auto"/>
          </w:tcPr>
          <w:p w:rsidR="00494E9B" w:rsidRPr="00A06E45" w:rsidRDefault="00494E9B" w:rsidP="002301D2">
            <w:pPr>
              <w:pStyle w:val="C6"/>
            </w:pPr>
            <w:r w:rsidRPr="004F24EA">
              <w:t>array([2, 1, 3, 4, 5, 6, 7])</w:t>
            </w:r>
          </w:p>
        </w:tc>
      </w:tr>
    </w:tbl>
    <w:p w:rsidR="00494E9B" w:rsidRPr="004F24EA" w:rsidRDefault="00494E9B" w:rsidP="00494E9B">
      <w:pPr>
        <w:spacing w:before="0"/>
      </w:pPr>
      <w:r w:rsidRPr="004F24EA">
        <w:t>請注意，結果陣列中的前四</w:t>
      </w:r>
      <w:proofErr w:type="gramStart"/>
      <w:r w:rsidRPr="004F24EA">
        <w:t>個</w:t>
      </w:r>
      <w:proofErr w:type="gramEnd"/>
      <w:r w:rsidRPr="004F24EA">
        <w:t>值是陣列中的最小四個值，其餘陣列位置包含其餘值。</w:t>
      </w:r>
      <w:r w:rsidRPr="004F24EA">
        <w:t xml:space="preserve"> </w:t>
      </w:r>
      <w:r w:rsidRPr="004F24EA">
        <w:t>在這兩</w:t>
      </w:r>
      <w:proofErr w:type="gramStart"/>
      <w:r w:rsidRPr="004F24EA">
        <w:t>個</w:t>
      </w:r>
      <w:proofErr w:type="gramEnd"/>
      <w:r w:rsidRPr="004F24EA">
        <w:t>分區中，元素具有任意順序。與排序類似，我們</w:t>
      </w:r>
      <w:proofErr w:type="gramStart"/>
      <w:r w:rsidRPr="004F24EA">
        <w:t>可以沿多維</w:t>
      </w:r>
      <w:proofErr w:type="gramEnd"/>
      <w:r w:rsidRPr="004F24EA">
        <w:t>陣列的</w:t>
      </w:r>
      <w:proofErr w:type="gramStart"/>
      <w:r w:rsidRPr="004F24EA">
        <w:t>任意軸</w:t>
      </w:r>
      <w:proofErr w:type="gramEnd"/>
      <w:r w:rsidRPr="004F24EA">
        <w:t>進行分區：</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494E9B" w:rsidRPr="00A06E45" w:rsidTr="002301D2">
        <w:tc>
          <w:tcPr>
            <w:tcW w:w="934" w:type="dxa"/>
            <w:tcBorders>
              <w:bottom w:val="single" w:sz="4" w:space="0" w:color="7F7F7F"/>
            </w:tcBorders>
            <w:shd w:val="clear" w:color="auto" w:fill="EEEEEE"/>
          </w:tcPr>
          <w:p w:rsidR="00494E9B" w:rsidRPr="00A06E45" w:rsidRDefault="00494E9B" w:rsidP="002301D2">
            <w:pPr>
              <w:pStyle w:val="C6"/>
            </w:pPr>
            <w:r w:rsidRPr="00A06E45">
              <w:t>In[</w:t>
            </w:r>
            <w:r>
              <w:rPr>
                <w:rFonts w:hint="eastAsia"/>
              </w:rPr>
              <w:t>10</w:t>
            </w:r>
            <w:r w:rsidRPr="00A06E45">
              <w:t>]:</w:t>
            </w:r>
          </w:p>
        </w:tc>
        <w:tc>
          <w:tcPr>
            <w:tcW w:w="7241" w:type="dxa"/>
            <w:tcBorders>
              <w:bottom w:val="single" w:sz="4" w:space="0" w:color="7F7F7F"/>
            </w:tcBorders>
            <w:shd w:val="clear" w:color="auto" w:fill="EEEEEE"/>
          </w:tcPr>
          <w:p w:rsidR="00494E9B" w:rsidRPr="00CF7A00" w:rsidRDefault="00494E9B" w:rsidP="002301D2">
            <w:pPr>
              <w:pStyle w:val="C6"/>
            </w:pPr>
            <w:r w:rsidRPr="004F24EA">
              <w:t>np.partition(X,</w:t>
            </w:r>
            <w:r>
              <w:t xml:space="preserve"> </w:t>
            </w:r>
            <w:r w:rsidRPr="004F24EA">
              <w:t>2,</w:t>
            </w:r>
            <w:r>
              <w:t xml:space="preserve"> </w:t>
            </w:r>
            <w:r w:rsidRPr="004F24EA">
              <w:t>axis=1)</w:t>
            </w:r>
          </w:p>
        </w:tc>
      </w:tr>
      <w:tr w:rsidR="00494E9B" w:rsidRPr="00A06E45" w:rsidTr="002301D2">
        <w:tc>
          <w:tcPr>
            <w:tcW w:w="934" w:type="dxa"/>
            <w:shd w:val="clear" w:color="auto" w:fill="auto"/>
          </w:tcPr>
          <w:p w:rsidR="00494E9B" w:rsidRPr="00A06E45" w:rsidRDefault="00494E9B" w:rsidP="002301D2">
            <w:pPr>
              <w:pStyle w:val="C6"/>
            </w:pPr>
            <w:r w:rsidRPr="00A06E45">
              <w:rPr>
                <w:rFonts w:hint="eastAsia"/>
              </w:rPr>
              <w:t>Out</w:t>
            </w:r>
            <w:r w:rsidRPr="00A06E45">
              <w:t>[</w:t>
            </w:r>
            <w:r>
              <w:rPr>
                <w:rFonts w:hint="eastAsia"/>
              </w:rPr>
              <w:t>10</w:t>
            </w:r>
            <w:r w:rsidRPr="00A06E45">
              <w:t>]</w:t>
            </w:r>
          </w:p>
        </w:tc>
        <w:tc>
          <w:tcPr>
            <w:tcW w:w="7241" w:type="dxa"/>
            <w:shd w:val="clear" w:color="auto" w:fill="auto"/>
          </w:tcPr>
          <w:p w:rsidR="00494E9B" w:rsidRPr="004F24EA" w:rsidRDefault="00494E9B" w:rsidP="002301D2">
            <w:pPr>
              <w:pStyle w:val="C6"/>
            </w:pPr>
            <w:r w:rsidRPr="004F24EA">
              <w:t>array([[3, 4, 6, 7, 6, 9],</w:t>
            </w:r>
          </w:p>
          <w:p w:rsidR="00494E9B" w:rsidRPr="004F24EA" w:rsidRDefault="00494E9B" w:rsidP="002301D2">
            <w:pPr>
              <w:pStyle w:val="C6"/>
            </w:pPr>
            <w:r w:rsidRPr="004F24EA">
              <w:t xml:space="preserve">       [2, 3, 4, 7, 6, 7],</w:t>
            </w:r>
          </w:p>
          <w:p w:rsidR="00494E9B" w:rsidRPr="004F24EA" w:rsidRDefault="00494E9B" w:rsidP="002301D2">
            <w:pPr>
              <w:pStyle w:val="C6"/>
            </w:pPr>
            <w:r w:rsidRPr="004F24EA">
              <w:t xml:space="preserve">       [1, 2, 4, 5, 7, 7],</w:t>
            </w:r>
          </w:p>
          <w:p w:rsidR="00494E9B" w:rsidRPr="00A06E45" w:rsidRDefault="00494E9B" w:rsidP="002301D2">
            <w:pPr>
              <w:pStyle w:val="C6"/>
            </w:pPr>
            <w:r w:rsidRPr="004F24EA">
              <w:t xml:space="preserve">       [0, 1, 4, 5, 9, 5]])</w:t>
            </w:r>
          </w:p>
        </w:tc>
      </w:tr>
    </w:tbl>
    <w:p w:rsidR="00494E9B" w:rsidRPr="004F24EA" w:rsidRDefault="00494E9B" w:rsidP="00494E9B">
      <w:pPr>
        <w:spacing w:before="0"/>
      </w:pPr>
      <w:r w:rsidRPr="004F24EA">
        <w:t>結果是一個陣列，其中每列中的前兩</w:t>
      </w:r>
      <w:proofErr w:type="gramStart"/>
      <w:r w:rsidRPr="004F24EA">
        <w:t>個</w:t>
      </w:r>
      <w:proofErr w:type="gramEnd"/>
      <w:r w:rsidRPr="004F24EA">
        <w:t>元素為該列中的最小值，其餘值填充剩餘的元素。</w:t>
      </w:r>
    </w:p>
    <w:p w:rsidR="00494E9B" w:rsidRPr="004F24EA" w:rsidRDefault="00494E9B" w:rsidP="00494E9B">
      <w:pPr>
        <w:spacing w:before="0"/>
      </w:pPr>
    </w:p>
    <w:p w:rsidR="008213D4" w:rsidRDefault="00CE3F65" w:rsidP="0079447B">
      <w:pPr>
        <w:pStyle w:val="4"/>
        <w:pageBreakBefore/>
        <w:spacing w:before="0"/>
      </w:pPr>
      <w:r>
        <w:lastRenderedPageBreak/>
        <w:pict>
          <v:shape id="圖片 47" o:spid="_x0000_i1026" type="#_x0000_t75" alt="ICON2" style="width:17.7pt;height:15.5pt;visibility:visible;mso-wrap-style:square">
            <v:imagedata r:id="rId52" o:title="ICON2" cropright="-17958f"/>
          </v:shape>
        </w:pict>
      </w:r>
      <w:r w:rsidR="008213D4" w:rsidRPr="00E33579">
        <w:rPr>
          <w:rFonts w:hint="eastAsia"/>
        </w:rPr>
        <w:t>範例程式</w:t>
      </w:r>
      <w:r w:rsidR="008213D4">
        <w:rPr>
          <w:rFonts w:hint="eastAsia"/>
        </w:rPr>
        <w:t>E</w:t>
      </w:r>
      <w:r w:rsidR="004E6E9E">
        <w:rPr>
          <w:rFonts w:hint="eastAsia"/>
        </w:rPr>
        <w:t>4-2-</w:t>
      </w:r>
      <w:r w:rsidR="008213D4">
        <w:rPr>
          <w:rFonts w:hint="eastAsia"/>
        </w:rPr>
        <w:t>3-</w:t>
      </w:r>
      <w:r w:rsidR="00401C67">
        <w:rPr>
          <w:rFonts w:hint="eastAsia"/>
        </w:rPr>
        <w:t>2</w:t>
      </w:r>
      <w:r w:rsidR="008213D4">
        <w:rPr>
          <w:rFonts w:hint="eastAsia"/>
        </w:rPr>
        <w:t>.</w:t>
      </w:r>
      <w:proofErr w:type="gramStart"/>
      <w:r w:rsidR="008213D4">
        <w:rPr>
          <w:rFonts w:hint="eastAsia"/>
        </w:rPr>
        <w:t>py</w:t>
      </w:r>
      <w:proofErr w:type="gramEnd"/>
    </w:p>
    <w:tbl>
      <w:tblPr>
        <w:tblW w:w="0" w:type="auto"/>
        <w:tblCellMar>
          <w:left w:w="0" w:type="dxa"/>
          <w:right w:w="0" w:type="dxa"/>
        </w:tblCellMar>
        <w:tblLook w:val="04A0" w:firstRow="1" w:lastRow="0" w:firstColumn="1" w:lastColumn="0" w:noHBand="0" w:noVBand="1"/>
      </w:tblPr>
      <w:tblGrid>
        <w:gridCol w:w="431"/>
        <w:gridCol w:w="7678"/>
      </w:tblGrid>
      <w:tr w:rsidR="00401C67" w:rsidRPr="00476610" w:rsidTr="00985BBE">
        <w:tc>
          <w:tcPr>
            <w:tcW w:w="431" w:type="dxa"/>
            <w:tcBorders>
              <w:right w:val="single" w:sz="4" w:space="0" w:color="auto"/>
            </w:tcBorders>
            <w:shd w:val="clear" w:color="auto" w:fill="auto"/>
          </w:tcPr>
          <w:p w:rsidR="00401C67" w:rsidRDefault="00401C67" w:rsidP="00985BBE">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8</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9</w:t>
            </w:r>
          </w:p>
          <w:p w:rsidR="00401C67" w:rsidRDefault="00401C67" w:rsidP="00FF04C5">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10</w:t>
            </w:r>
          </w:p>
          <w:p w:rsidR="008B64EF" w:rsidRPr="00D65C9A" w:rsidRDefault="008B64EF" w:rsidP="00FF04C5">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11</w:t>
            </w:r>
          </w:p>
        </w:tc>
        <w:tc>
          <w:tcPr>
            <w:tcW w:w="7678" w:type="dxa"/>
            <w:tcBorders>
              <w:left w:val="single" w:sz="4" w:space="0" w:color="auto"/>
            </w:tcBorders>
            <w:shd w:val="clear" w:color="auto" w:fill="auto"/>
          </w:tcPr>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import numpy as np</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arr = np.array([[ 3,  2],[ 1,  6],[ 12,  11],[ 10,  9],[ 4, 8],[ 5, 7]])</w:t>
            </w:r>
          </w:p>
          <w:p w:rsidR="00985BBE" w:rsidRDefault="00985BBE" w:rsidP="00FF04C5">
            <w:pPr>
              <w:pStyle w:val="Android6-"/>
              <w:spacing w:after="0" w:line="300" w:lineRule="exact"/>
              <w:jc w:val="left"/>
              <w:rPr>
                <w:rFonts w:ascii="Consolas" w:hAnsi="Consolas"/>
                <w:spacing w:val="-14"/>
                <w:sz w:val="22"/>
                <w:szCs w:val="22"/>
              </w:rPr>
            </w:pPr>
            <w:r w:rsidRPr="00985BBE">
              <w:rPr>
                <w:rFonts w:ascii="Consolas" w:hAnsi="Consolas"/>
                <w:spacing w:val="-14"/>
                <w:sz w:val="22"/>
                <w:szCs w:val="22"/>
              </w:rPr>
              <w:t>print(arr)</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print(arr.shape)</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print(np.sort(arr))</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print(np.sort(arr,axis=-1))</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print(np.sort(arr,axis=0))</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arr1=arr.reshape(3,2,2)</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print(np.sort(arr1,axis=0))</w:t>
            </w:r>
          </w:p>
          <w:p w:rsidR="00FF04C5" w:rsidRPr="00FF04C5"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print(np.sort(arr1,axis=1))</w:t>
            </w:r>
          </w:p>
          <w:p w:rsidR="00401C67" w:rsidRPr="004F6E11" w:rsidRDefault="00FF04C5" w:rsidP="00FF04C5">
            <w:pPr>
              <w:pStyle w:val="Android6-"/>
              <w:spacing w:after="0" w:line="300" w:lineRule="exact"/>
              <w:jc w:val="left"/>
              <w:rPr>
                <w:rFonts w:ascii="Consolas" w:hAnsi="Consolas"/>
                <w:spacing w:val="-14"/>
                <w:sz w:val="22"/>
                <w:szCs w:val="22"/>
              </w:rPr>
            </w:pPr>
            <w:r w:rsidRPr="00FF04C5">
              <w:rPr>
                <w:rFonts w:ascii="Consolas" w:hAnsi="Consolas"/>
                <w:spacing w:val="-14"/>
                <w:sz w:val="22"/>
                <w:szCs w:val="22"/>
              </w:rPr>
              <w:t>print(np.sort(arr1,axis=-1))</w:t>
            </w:r>
          </w:p>
        </w:tc>
      </w:tr>
    </w:tbl>
    <w:p w:rsidR="0079447B" w:rsidRDefault="0079447B" w:rsidP="0079447B">
      <w:pPr>
        <w:pStyle w:val="tsa"/>
        <w:rPr>
          <w:noProof/>
        </w:rPr>
      </w:pPr>
    </w:p>
    <w:p w:rsidR="0079447B" w:rsidRDefault="0079447B" w:rsidP="0079447B">
      <w:pPr>
        <w:pStyle w:val="tsa"/>
        <w:rPr>
          <w:noProof/>
        </w:rPr>
      </w:pPr>
    </w:p>
    <w:p w:rsidR="008213D4" w:rsidRPr="00E33579" w:rsidRDefault="00213C93" w:rsidP="00273473">
      <w:pPr>
        <w:pStyle w:val="4"/>
      </w:pPr>
      <w:r>
        <w:rPr>
          <w:rFonts w:ascii="Noto Serif CJK TC Light" w:eastAsia="Noto Serif CJK TC Light" w:hAnsi="Noto Serif CJK TC Light"/>
          <w:noProof/>
        </w:rPr>
        <w:drawing>
          <wp:inline distT="0" distB="0" distL="0" distR="0" wp14:anchorId="6FC6EDE1" wp14:editId="3DA0C7CD">
            <wp:extent cx="224790" cy="196850"/>
            <wp:effectExtent l="0" t="0" r="3810" b="0"/>
            <wp:docPr id="48" name="圖片 4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範例程式</w:t>
      </w:r>
      <w:r w:rsidR="008213D4">
        <w:rPr>
          <w:rFonts w:hint="eastAsia"/>
        </w:rPr>
        <w:t>說明</w:t>
      </w:r>
    </w:p>
    <w:p w:rsidR="00FF04C5" w:rsidRDefault="00FF04C5" w:rsidP="00FF04C5">
      <w:pPr>
        <w:pStyle w:val="a"/>
      </w:pPr>
      <w:r w:rsidRPr="00FB6269">
        <w:rPr>
          <w:rFonts w:hint="eastAsia"/>
        </w:rPr>
        <w:t>1</w:t>
      </w:r>
      <w:r w:rsidRPr="00FB6269">
        <w:rPr>
          <w:rFonts w:hint="eastAsia"/>
        </w:rPr>
        <w:t>行</w:t>
      </w:r>
      <w:r w:rsidRPr="00FB6269">
        <w:t>匯入</w:t>
      </w:r>
      <w:r w:rsidRPr="00FB6269">
        <w:t xml:space="preserve">  </w:t>
      </w:r>
      <w:r>
        <w:rPr>
          <w:rFonts w:hint="eastAsia"/>
        </w:rPr>
        <w:t>numpy</w:t>
      </w:r>
      <w:r w:rsidRPr="00FB6269">
        <w:t xml:space="preserve"> </w:t>
      </w:r>
      <w:r w:rsidRPr="00FB6269">
        <w:t>套件</w:t>
      </w:r>
      <w:r>
        <w:rPr>
          <w:rFonts w:hint="eastAsia"/>
        </w:rPr>
        <w:t>。</w:t>
      </w:r>
    </w:p>
    <w:p w:rsidR="00FF04C5" w:rsidRDefault="00FF04C5" w:rsidP="00FF04C5">
      <w:pPr>
        <w:pStyle w:val="a"/>
      </w:pPr>
      <w:r>
        <w:rPr>
          <w:rFonts w:hint="eastAsia"/>
        </w:rPr>
        <w:t>2</w:t>
      </w:r>
      <w:r>
        <w:rPr>
          <w:rFonts w:hint="eastAsia"/>
        </w:rPr>
        <w:t>行輸入資料，讀入成為</w:t>
      </w:r>
      <w:r>
        <w:rPr>
          <w:rFonts w:hint="eastAsia"/>
        </w:rPr>
        <w:t>numpy</w:t>
      </w:r>
      <w:r>
        <w:rPr>
          <w:rFonts w:hint="eastAsia"/>
        </w:rPr>
        <w:t>的陣列</w:t>
      </w:r>
      <w:r w:rsidR="00985BBE">
        <w:rPr>
          <w:rFonts w:hint="eastAsia"/>
        </w:rPr>
        <w:t>arr</w:t>
      </w:r>
      <w:r w:rsidRPr="00FB6269">
        <w:rPr>
          <w:rFonts w:hint="eastAsia"/>
        </w:rPr>
        <w:t>。</w:t>
      </w:r>
    </w:p>
    <w:p w:rsidR="00985BBE" w:rsidRDefault="00985BBE" w:rsidP="00FF04C5">
      <w:pPr>
        <w:pStyle w:val="a"/>
      </w:pPr>
      <w:r>
        <w:rPr>
          <w:rFonts w:hint="eastAsia"/>
        </w:rPr>
        <w:t>3</w:t>
      </w:r>
      <w:r>
        <w:rPr>
          <w:rFonts w:hint="eastAsia"/>
        </w:rPr>
        <w:t>行列印輸出陣列</w:t>
      </w:r>
      <w:r>
        <w:rPr>
          <w:rFonts w:hint="eastAsia"/>
        </w:rPr>
        <w:t>arr</w:t>
      </w:r>
      <w:r>
        <w:rPr>
          <w:rFonts w:hint="eastAsia"/>
        </w:rPr>
        <w:t>。</w:t>
      </w:r>
    </w:p>
    <w:p w:rsidR="00985BBE" w:rsidRPr="00FB6269" w:rsidRDefault="00985BBE" w:rsidP="00FF04C5">
      <w:pPr>
        <w:pStyle w:val="a"/>
      </w:pPr>
      <w:r>
        <w:rPr>
          <w:rFonts w:hint="eastAsia"/>
        </w:rPr>
        <w:t>4</w:t>
      </w:r>
      <w:r>
        <w:rPr>
          <w:rFonts w:hint="eastAsia"/>
        </w:rPr>
        <w:t>行列印輸出陣列</w:t>
      </w:r>
      <w:r>
        <w:rPr>
          <w:rFonts w:hint="eastAsia"/>
        </w:rPr>
        <w:t>arr</w:t>
      </w:r>
      <w:r>
        <w:rPr>
          <w:rFonts w:hint="eastAsia"/>
        </w:rPr>
        <w:t>的</w:t>
      </w:r>
      <w:r>
        <w:rPr>
          <w:rFonts w:hint="eastAsia"/>
        </w:rPr>
        <w:t>shape</w:t>
      </w:r>
      <w:r w:rsidR="008B64EF">
        <w:rPr>
          <w:rFonts w:hint="eastAsia"/>
        </w:rPr>
        <w:t>，</w:t>
      </w:r>
      <w:r w:rsidR="008B64EF">
        <w:rPr>
          <w:rFonts w:hint="eastAsia"/>
        </w:rPr>
        <w:t>arr</w:t>
      </w:r>
      <w:r w:rsidR="008B64EF">
        <w:rPr>
          <w:rFonts w:hint="eastAsia"/>
        </w:rPr>
        <w:t>陣列為</w:t>
      </w:r>
      <w:r w:rsidR="008B64EF">
        <w:rPr>
          <w:rFonts w:hint="eastAsia"/>
        </w:rPr>
        <w:t>6*2</w:t>
      </w:r>
      <w:r w:rsidR="008B64EF">
        <w:rPr>
          <w:rFonts w:hint="eastAsia"/>
        </w:rPr>
        <w:t>陣列</w:t>
      </w:r>
      <w:r>
        <w:rPr>
          <w:rFonts w:hint="eastAsia"/>
        </w:rPr>
        <w:t>。</w:t>
      </w:r>
    </w:p>
    <w:p w:rsidR="00FF04C5" w:rsidRPr="00FB6269" w:rsidRDefault="008B64EF" w:rsidP="00FF04C5">
      <w:pPr>
        <w:pStyle w:val="a"/>
      </w:pPr>
      <w:r>
        <w:rPr>
          <w:rFonts w:hint="eastAsia"/>
        </w:rPr>
        <w:t>5</w:t>
      </w:r>
      <w:r w:rsidR="00FF04C5" w:rsidRPr="00FB6269">
        <w:rPr>
          <w:rFonts w:hint="eastAsia"/>
        </w:rPr>
        <w:t>行</w:t>
      </w:r>
      <w:r>
        <w:rPr>
          <w:rFonts w:hint="eastAsia"/>
        </w:rPr>
        <w:t>對</w:t>
      </w:r>
      <w:r>
        <w:rPr>
          <w:rFonts w:hint="eastAsia"/>
        </w:rPr>
        <w:t>arr</w:t>
      </w:r>
      <w:r>
        <w:rPr>
          <w:rFonts w:hint="eastAsia"/>
        </w:rPr>
        <w:t>進行排序</w:t>
      </w:r>
      <w:r>
        <w:rPr>
          <w:rFonts w:hint="eastAsia"/>
        </w:rPr>
        <w:t>(</w:t>
      </w:r>
      <w:r>
        <w:rPr>
          <w:rFonts w:hint="eastAsia"/>
        </w:rPr>
        <w:t>未指定則預設對最後</w:t>
      </w:r>
      <w:proofErr w:type="gramStart"/>
      <w:r>
        <w:rPr>
          <w:rFonts w:hint="eastAsia"/>
        </w:rPr>
        <w:t>一個軸</w:t>
      </w:r>
      <w:proofErr w:type="gramEnd"/>
      <w:r>
        <w:rPr>
          <w:rFonts w:hint="eastAsia"/>
        </w:rPr>
        <w:t>)</w:t>
      </w:r>
      <w:r>
        <w:rPr>
          <w:rFonts w:hint="eastAsia"/>
        </w:rPr>
        <w:t>並輸出</w:t>
      </w:r>
      <w:r w:rsidR="00FF04C5" w:rsidRPr="00FF04C5">
        <w:rPr>
          <w:rFonts w:hint="eastAsia"/>
        </w:rPr>
        <w:t>。</w:t>
      </w:r>
    </w:p>
    <w:p w:rsidR="008B64EF" w:rsidRPr="00FB6269" w:rsidRDefault="008B64EF" w:rsidP="008B64EF">
      <w:pPr>
        <w:pStyle w:val="a"/>
      </w:pPr>
      <w:r>
        <w:rPr>
          <w:rFonts w:hint="eastAsia"/>
        </w:rPr>
        <w:t>6</w:t>
      </w:r>
      <w:r w:rsidRPr="00FB6269">
        <w:rPr>
          <w:rFonts w:hint="eastAsia"/>
        </w:rPr>
        <w:t>行</w:t>
      </w:r>
      <w:r>
        <w:rPr>
          <w:rFonts w:hint="eastAsia"/>
        </w:rPr>
        <w:t>對</w:t>
      </w:r>
      <w:r>
        <w:rPr>
          <w:rFonts w:hint="eastAsia"/>
        </w:rPr>
        <w:t>arr</w:t>
      </w:r>
      <w:r>
        <w:rPr>
          <w:rFonts w:hint="eastAsia"/>
        </w:rPr>
        <w:t>進行排序</w:t>
      </w:r>
      <w:r>
        <w:rPr>
          <w:rFonts w:hint="eastAsia"/>
        </w:rPr>
        <w:t>(</w:t>
      </w:r>
      <w:r>
        <w:rPr>
          <w:rFonts w:hint="eastAsia"/>
        </w:rPr>
        <w:t>指定對最後</w:t>
      </w:r>
      <w:proofErr w:type="gramStart"/>
      <w:r>
        <w:rPr>
          <w:rFonts w:hint="eastAsia"/>
        </w:rPr>
        <w:t>一個軸</w:t>
      </w:r>
      <w:proofErr w:type="gramEnd"/>
      <w:r>
        <w:rPr>
          <w:rFonts w:hint="eastAsia"/>
        </w:rPr>
        <w:t>，因此與</w:t>
      </w:r>
      <w:r>
        <w:rPr>
          <w:rFonts w:hint="eastAsia"/>
        </w:rPr>
        <w:t>5</w:t>
      </w:r>
      <w:r>
        <w:rPr>
          <w:rFonts w:hint="eastAsia"/>
        </w:rPr>
        <w:t>行結果相同</w:t>
      </w:r>
      <w:r>
        <w:rPr>
          <w:rFonts w:hint="eastAsia"/>
        </w:rPr>
        <w:t>)</w:t>
      </w:r>
      <w:r>
        <w:rPr>
          <w:rFonts w:hint="eastAsia"/>
        </w:rPr>
        <w:t>並輸出</w:t>
      </w:r>
      <w:r w:rsidRPr="00FF04C5">
        <w:rPr>
          <w:rFonts w:hint="eastAsia"/>
        </w:rPr>
        <w:t>。</w:t>
      </w:r>
    </w:p>
    <w:p w:rsidR="008B64EF" w:rsidRDefault="008B64EF" w:rsidP="008B64EF">
      <w:pPr>
        <w:pStyle w:val="a"/>
      </w:pPr>
      <w:r>
        <w:rPr>
          <w:rFonts w:hint="eastAsia"/>
        </w:rPr>
        <w:t>7</w:t>
      </w:r>
      <w:r w:rsidRPr="00FB6269">
        <w:rPr>
          <w:rFonts w:hint="eastAsia"/>
        </w:rPr>
        <w:t>行</w:t>
      </w:r>
      <w:r>
        <w:rPr>
          <w:rFonts w:hint="eastAsia"/>
        </w:rPr>
        <w:t>對</w:t>
      </w:r>
      <w:r>
        <w:rPr>
          <w:rFonts w:hint="eastAsia"/>
        </w:rPr>
        <w:t>arr</w:t>
      </w:r>
      <w:r>
        <w:rPr>
          <w:rFonts w:hint="eastAsia"/>
        </w:rPr>
        <w:t>進行排序</w:t>
      </w:r>
      <w:r>
        <w:rPr>
          <w:rFonts w:hint="eastAsia"/>
        </w:rPr>
        <w:t>(</w:t>
      </w:r>
      <w:r>
        <w:rPr>
          <w:rFonts w:hint="eastAsia"/>
        </w:rPr>
        <w:t>指定對第</w:t>
      </w:r>
      <w:proofErr w:type="gramStart"/>
      <w:r>
        <w:rPr>
          <w:rFonts w:hint="eastAsia"/>
        </w:rPr>
        <w:t>一個軸</w:t>
      </w:r>
      <w:proofErr w:type="gramEnd"/>
      <w:r>
        <w:rPr>
          <w:rFonts w:hint="eastAsia"/>
        </w:rPr>
        <w:t>)</w:t>
      </w:r>
      <w:r>
        <w:rPr>
          <w:rFonts w:hint="eastAsia"/>
        </w:rPr>
        <w:t>並輸出</w:t>
      </w:r>
      <w:r w:rsidRPr="00FF04C5">
        <w:rPr>
          <w:rFonts w:hint="eastAsia"/>
        </w:rPr>
        <w:t>。</w:t>
      </w:r>
    </w:p>
    <w:p w:rsidR="008B64EF" w:rsidRPr="00FB6269" w:rsidRDefault="008B64EF" w:rsidP="008B64EF">
      <w:pPr>
        <w:pStyle w:val="a"/>
      </w:pPr>
      <w:r>
        <w:rPr>
          <w:rFonts w:hint="eastAsia"/>
        </w:rPr>
        <w:t>8</w:t>
      </w:r>
      <w:r>
        <w:rPr>
          <w:rFonts w:hint="eastAsia"/>
        </w:rPr>
        <w:t>行將</w:t>
      </w:r>
      <w:r>
        <w:rPr>
          <w:rFonts w:hint="eastAsia"/>
        </w:rPr>
        <w:t>arr</w:t>
      </w:r>
      <w:r>
        <w:rPr>
          <w:rFonts w:hint="eastAsia"/>
        </w:rPr>
        <w:t>調整成</w:t>
      </w:r>
      <w:r>
        <w:rPr>
          <w:rFonts w:hint="eastAsia"/>
        </w:rPr>
        <w:t>3</w:t>
      </w:r>
      <w:r>
        <w:rPr>
          <w:rFonts w:hint="eastAsia"/>
        </w:rPr>
        <w:t>維陣列</w:t>
      </w:r>
      <w:r>
        <w:rPr>
          <w:rFonts w:hint="eastAsia"/>
        </w:rPr>
        <w:t>3*2*2</w:t>
      </w:r>
      <w:r>
        <w:rPr>
          <w:rFonts w:hint="eastAsia"/>
        </w:rPr>
        <w:t>，設定為</w:t>
      </w:r>
      <w:r>
        <w:rPr>
          <w:rFonts w:hint="eastAsia"/>
        </w:rPr>
        <w:t>arr1</w:t>
      </w:r>
      <w:r>
        <w:rPr>
          <w:rFonts w:hint="eastAsia"/>
        </w:rPr>
        <w:t>物件。</w:t>
      </w:r>
    </w:p>
    <w:p w:rsidR="008B64EF" w:rsidRDefault="008B64EF" w:rsidP="008B64EF">
      <w:pPr>
        <w:pStyle w:val="a"/>
      </w:pPr>
      <w:r>
        <w:rPr>
          <w:rFonts w:hint="eastAsia"/>
        </w:rPr>
        <w:t>9</w:t>
      </w:r>
      <w:r w:rsidRPr="00FB6269">
        <w:rPr>
          <w:rFonts w:hint="eastAsia"/>
        </w:rPr>
        <w:t>行</w:t>
      </w:r>
      <w:r>
        <w:rPr>
          <w:rFonts w:hint="eastAsia"/>
        </w:rPr>
        <w:t>對</w:t>
      </w:r>
      <w:r>
        <w:rPr>
          <w:rFonts w:hint="eastAsia"/>
        </w:rPr>
        <w:t>arr1</w:t>
      </w:r>
      <w:r>
        <w:rPr>
          <w:rFonts w:hint="eastAsia"/>
        </w:rPr>
        <w:t>進行排序</w:t>
      </w:r>
      <w:r>
        <w:rPr>
          <w:rFonts w:hint="eastAsia"/>
        </w:rPr>
        <w:t>(</w:t>
      </w:r>
      <w:r>
        <w:rPr>
          <w:rFonts w:hint="eastAsia"/>
        </w:rPr>
        <w:t>指定對第</w:t>
      </w:r>
      <w:proofErr w:type="gramStart"/>
      <w:r>
        <w:rPr>
          <w:rFonts w:hint="eastAsia"/>
        </w:rPr>
        <w:t>一個軸</w:t>
      </w:r>
      <w:proofErr w:type="gramEnd"/>
      <w:r>
        <w:rPr>
          <w:rFonts w:hint="eastAsia"/>
        </w:rPr>
        <w:t>)</w:t>
      </w:r>
      <w:r>
        <w:rPr>
          <w:rFonts w:hint="eastAsia"/>
        </w:rPr>
        <w:t>並輸出</w:t>
      </w:r>
      <w:r w:rsidRPr="00FF04C5">
        <w:rPr>
          <w:rFonts w:hint="eastAsia"/>
        </w:rPr>
        <w:t>。</w:t>
      </w:r>
    </w:p>
    <w:p w:rsidR="008B64EF" w:rsidRDefault="008B64EF" w:rsidP="008B64EF">
      <w:pPr>
        <w:pStyle w:val="a"/>
      </w:pPr>
      <w:r>
        <w:rPr>
          <w:rFonts w:hint="eastAsia"/>
        </w:rPr>
        <w:t>10</w:t>
      </w:r>
      <w:r w:rsidRPr="00FB6269">
        <w:rPr>
          <w:rFonts w:hint="eastAsia"/>
        </w:rPr>
        <w:t>行</w:t>
      </w:r>
      <w:r>
        <w:rPr>
          <w:rFonts w:hint="eastAsia"/>
        </w:rPr>
        <w:t>對</w:t>
      </w:r>
      <w:r>
        <w:rPr>
          <w:rFonts w:hint="eastAsia"/>
        </w:rPr>
        <w:t>arr1</w:t>
      </w:r>
      <w:r>
        <w:rPr>
          <w:rFonts w:hint="eastAsia"/>
        </w:rPr>
        <w:t>進行排序</w:t>
      </w:r>
      <w:r>
        <w:rPr>
          <w:rFonts w:hint="eastAsia"/>
        </w:rPr>
        <w:t>(</w:t>
      </w:r>
      <w:r>
        <w:rPr>
          <w:rFonts w:hint="eastAsia"/>
        </w:rPr>
        <w:t>指定對第二</w:t>
      </w:r>
      <w:proofErr w:type="gramStart"/>
      <w:r>
        <w:rPr>
          <w:rFonts w:hint="eastAsia"/>
        </w:rPr>
        <w:t>個</w:t>
      </w:r>
      <w:proofErr w:type="gramEnd"/>
      <w:r>
        <w:rPr>
          <w:rFonts w:hint="eastAsia"/>
        </w:rPr>
        <w:t>軸</w:t>
      </w:r>
      <w:r>
        <w:rPr>
          <w:rFonts w:hint="eastAsia"/>
        </w:rPr>
        <w:t>)</w:t>
      </w:r>
      <w:r>
        <w:rPr>
          <w:rFonts w:hint="eastAsia"/>
        </w:rPr>
        <w:t>並輸出</w:t>
      </w:r>
      <w:r w:rsidRPr="00FF04C5">
        <w:rPr>
          <w:rFonts w:hint="eastAsia"/>
        </w:rPr>
        <w:t>。</w:t>
      </w:r>
    </w:p>
    <w:p w:rsidR="008B64EF" w:rsidRDefault="008B64EF" w:rsidP="008B64EF">
      <w:pPr>
        <w:pStyle w:val="a"/>
      </w:pPr>
      <w:r>
        <w:rPr>
          <w:rFonts w:hint="eastAsia"/>
        </w:rPr>
        <w:t>11</w:t>
      </w:r>
      <w:r w:rsidRPr="00FB6269">
        <w:rPr>
          <w:rFonts w:hint="eastAsia"/>
        </w:rPr>
        <w:t>行</w:t>
      </w:r>
      <w:r>
        <w:rPr>
          <w:rFonts w:hint="eastAsia"/>
        </w:rPr>
        <w:t>對</w:t>
      </w:r>
      <w:r>
        <w:rPr>
          <w:rFonts w:hint="eastAsia"/>
        </w:rPr>
        <w:t>arr1</w:t>
      </w:r>
      <w:r>
        <w:rPr>
          <w:rFonts w:hint="eastAsia"/>
        </w:rPr>
        <w:t>進行排序</w:t>
      </w:r>
      <w:r>
        <w:rPr>
          <w:rFonts w:hint="eastAsia"/>
        </w:rPr>
        <w:t>(</w:t>
      </w:r>
      <w:r>
        <w:rPr>
          <w:rFonts w:hint="eastAsia"/>
        </w:rPr>
        <w:t>指定對最後</w:t>
      </w:r>
      <w:proofErr w:type="gramStart"/>
      <w:r>
        <w:rPr>
          <w:rFonts w:hint="eastAsia"/>
        </w:rPr>
        <w:t>一個軸</w:t>
      </w:r>
      <w:proofErr w:type="gramEnd"/>
      <w:r>
        <w:rPr>
          <w:rFonts w:hint="eastAsia"/>
        </w:rPr>
        <w:t>)</w:t>
      </w:r>
      <w:r>
        <w:rPr>
          <w:rFonts w:hint="eastAsia"/>
        </w:rPr>
        <w:t>並輸出</w:t>
      </w:r>
      <w:r w:rsidRPr="00FF04C5">
        <w:rPr>
          <w:rFonts w:hint="eastAsia"/>
        </w:rPr>
        <w:t>。</w:t>
      </w:r>
    </w:p>
    <w:p w:rsidR="008213D4" w:rsidRPr="00E33579" w:rsidRDefault="00213C93" w:rsidP="0079447B">
      <w:pPr>
        <w:pStyle w:val="4"/>
      </w:pPr>
      <w:r>
        <w:rPr>
          <w:rFonts w:ascii="Noto Serif CJK TC Light" w:eastAsia="Noto Serif CJK TC Light" w:hAnsi="Noto Serif CJK TC Light"/>
          <w:noProof/>
        </w:rPr>
        <w:drawing>
          <wp:inline distT="0" distB="0" distL="0" distR="0" wp14:anchorId="5C1DCF13" wp14:editId="7E9DF04E">
            <wp:extent cx="224790" cy="196850"/>
            <wp:effectExtent l="0" t="0" r="3810" b="0"/>
            <wp:docPr id="49" name="圖片 4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輸出結果</w:t>
      </w:r>
    </w:p>
    <w:p w:rsidR="00985BBE" w:rsidRDefault="00985BBE" w:rsidP="00985BBE">
      <w:pPr>
        <w:pStyle w:val="C"/>
        <w:spacing w:line="220" w:lineRule="atLeast"/>
      </w:pPr>
      <w:r>
        <w:t>[</w:t>
      </w:r>
      <w:proofErr w:type="gramStart"/>
      <w:r>
        <w:t>[ 3</w:t>
      </w:r>
      <w:proofErr w:type="gramEnd"/>
      <w:r>
        <w:t xml:space="preserve">  2]</w:t>
      </w:r>
    </w:p>
    <w:p w:rsidR="00985BBE" w:rsidRDefault="00985BBE" w:rsidP="00985BBE">
      <w:pPr>
        <w:pStyle w:val="C"/>
        <w:spacing w:line="220" w:lineRule="atLeast"/>
      </w:pPr>
      <w:r>
        <w:t xml:space="preserve"> </w:t>
      </w:r>
      <w:proofErr w:type="gramStart"/>
      <w:r>
        <w:t>[ 1</w:t>
      </w:r>
      <w:proofErr w:type="gramEnd"/>
      <w:r>
        <w:t xml:space="preserve">  6]</w:t>
      </w:r>
    </w:p>
    <w:p w:rsidR="00985BBE" w:rsidRDefault="00985BBE" w:rsidP="00985BBE">
      <w:pPr>
        <w:pStyle w:val="C"/>
        <w:spacing w:line="220" w:lineRule="atLeast"/>
      </w:pPr>
      <w:r>
        <w:t xml:space="preserve"> [12 11]</w:t>
      </w:r>
    </w:p>
    <w:p w:rsidR="00985BBE" w:rsidRDefault="00985BBE" w:rsidP="00985BBE">
      <w:pPr>
        <w:pStyle w:val="C"/>
        <w:spacing w:line="220" w:lineRule="atLeast"/>
      </w:pPr>
      <w:r>
        <w:t xml:space="preserve"> [</w:t>
      </w:r>
      <w:proofErr w:type="gramStart"/>
      <w:r>
        <w:t>10  9</w:t>
      </w:r>
      <w:proofErr w:type="gramEnd"/>
      <w:r>
        <w:t>]</w:t>
      </w:r>
    </w:p>
    <w:p w:rsidR="00985BBE" w:rsidRDefault="00985BBE" w:rsidP="00985BBE">
      <w:pPr>
        <w:pStyle w:val="C"/>
        <w:spacing w:line="220" w:lineRule="atLeast"/>
      </w:pPr>
      <w:r>
        <w:t xml:space="preserve"> </w:t>
      </w:r>
      <w:proofErr w:type="gramStart"/>
      <w:r>
        <w:t>[ 4</w:t>
      </w:r>
      <w:proofErr w:type="gramEnd"/>
      <w:r>
        <w:t xml:space="preserve">  8]</w:t>
      </w:r>
    </w:p>
    <w:p w:rsidR="00985BBE" w:rsidRDefault="00985BBE" w:rsidP="00985BBE">
      <w:pPr>
        <w:pStyle w:val="C"/>
        <w:spacing w:line="220" w:lineRule="atLeast"/>
      </w:pPr>
      <w:r>
        <w:t xml:space="preserve"> </w:t>
      </w:r>
      <w:proofErr w:type="gramStart"/>
      <w:r>
        <w:t>[ 5</w:t>
      </w:r>
      <w:proofErr w:type="gramEnd"/>
      <w:r>
        <w:t xml:space="preserve">  7]] </w:t>
      </w:r>
    </w:p>
    <w:p w:rsidR="00FF04C5" w:rsidRDefault="00FF04C5" w:rsidP="00985BBE">
      <w:pPr>
        <w:pStyle w:val="C"/>
        <w:spacing w:line="220" w:lineRule="atLeast"/>
      </w:pPr>
      <w:r>
        <w:t>(6, 2)</w:t>
      </w:r>
    </w:p>
    <w:p w:rsidR="00FF04C5" w:rsidRDefault="00FF04C5" w:rsidP="00FF04C5">
      <w:pPr>
        <w:pStyle w:val="C"/>
        <w:spacing w:line="220" w:lineRule="atLeast"/>
      </w:pPr>
      <w:r>
        <w:t>[</w:t>
      </w:r>
      <w:proofErr w:type="gramStart"/>
      <w:r>
        <w:t>[ 2</w:t>
      </w:r>
      <w:proofErr w:type="gramEnd"/>
      <w:r>
        <w:t xml:space="preserve">  3]</w:t>
      </w:r>
    </w:p>
    <w:p w:rsidR="00FF04C5" w:rsidRDefault="00FF04C5" w:rsidP="00FF04C5">
      <w:pPr>
        <w:pStyle w:val="C"/>
        <w:spacing w:line="220" w:lineRule="atLeast"/>
      </w:pPr>
      <w:r>
        <w:t xml:space="preserve"> </w:t>
      </w:r>
      <w:proofErr w:type="gramStart"/>
      <w:r>
        <w:t>[ 1</w:t>
      </w:r>
      <w:proofErr w:type="gramEnd"/>
      <w:r>
        <w:t xml:space="preserve">  6]</w:t>
      </w:r>
    </w:p>
    <w:p w:rsidR="00FF04C5" w:rsidRDefault="00FF04C5" w:rsidP="00FF04C5">
      <w:pPr>
        <w:pStyle w:val="C"/>
        <w:spacing w:line="220" w:lineRule="atLeast"/>
      </w:pPr>
      <w:r>
        <w:lastRenderedPageBreak/>
        <w:t xml:space="preserve"> [11 12]</w:t>
      </w:r>
    </w:p>
    <w:p w:rsidR="00FF04C5" w:rsidRDefault="00FF04C5" w:rsidP="00FF04C5">
      <w:pPr>
        <w:pStyle w:val="C"/>
        <w:spacing w:line="220" w:lineRule="atLeast"/>
      </w:pPr>
      <w:r>
        <w:t xml:space="preserve"> </w:t>
      </w:r>
      <w:proofErr w:type="gramStart"/>
      <w:r>
        <w:t>[ 9</w:t>
      </w:r>
      <w:proofErr w:type="gramEnd"/>
      <w:r>
        <w:t xml:space="preserve"> 10]</w:t>
      </w:r>
    </w:p>
    <w:p w:rsidR="00FF04C5" w:rsidRDefault="00FF04C5" w:rsidP="00FF04C5">
      <w:pPr>
        <w:pStyle w:val="C"/>
        <w:spacing w:line="220" w:lineRule="atLeast"/>
      </w:pPr>
      <w:r>
        <w:t xml:space="preserve"> </w:t>
      </w:r>
      <w:proofErr w:type="gramStart"/>
      <w:r>
        <w:t>[ 4</w:t>
      </w:r>
      <w:proofErr w:type="gramEnd"/>
      <w:r>
        <w:t xml:space="preserve">  8]</w:t>
      </w:r>
    </w:p>
    <w:p w:rsidR="00FF04C5" w:rsidRDefault="00FF04C5" w:rsidP="00FF04C5">
      <w:pPr>
        <w:pStyle w:val="C"/>
        <w:spacing w:line="220" w:lineRule="atLeast"/>
      </w:pPr>
      <w:r>
        <w:t xml:space="preserve"> </w:t>
      </w:r>
      <w:proofErr w:type="gramStart"/>
      <w:r>
        <w:t>[ 5</w:t>
      </w:r>
      <w:proofErr w:type="gramEnd"/>
      <w:r>
        <w:t xml:space="preserve">  7]]</w:t>
      </w:r>
    </w:p>
    <w:p w:rsidR="00FF04C5" w:rsidRDefault="00FF04C5" w:rsidP="00FF04C5">
      <w:pPr>
        <w:pStyle w:val="C"/>
        <w:spacing w:line="220" w:lineRule="atLeast"/>
      </w:pPr>
      <w:r>
        <w:t>[</w:t>
      </w:r>
      <w:proofErr w:type="gramStart"/>
      <w:r>
        <w:t>[ 2</w:t>
      </w:r>
      <w:proofErr w:type="gramEnd"/>
      <w:r>
        <w:t xml:space="preserve">  3]</w:t>
      </w:r>
    </w:p>
    <w:p w:rsidR="00FF04C5" w:rsidRDefault="00FF04C5" w:rsidP="00FF04C5">
      <w:pPr>
        <w:pStyle w:val="C"/>
        <w:spacing w:line="220" w:lineRule="atLeast"/>
      </w:pPr>
      <w:r>
        <w:t xml:space="preserve"> </w:t>
      </w:r>
      <w:proofErr w:type="gramStart"/>
      <w:r>
        <w:t>[ 1</w:t>
      </w:r>
      <w:proofErr w:type="gramEnd"/>
      <w:r>
        <w:t xml:space="preserve">  6]</w:t>
      </w:r>
    </w:p>
    <w:p w:rsidR="00FF04C5" w:rsidRDefault="00FF04C5" w:rsidP="00FF04C5">
      <w:pPr>
        <w:pStyle w:val="C"/>
        <w:spacing w:line="220" w:lineRule="atLeast"/>
      </w:pPr>
      <w:r>
        <w:t xml:space="preserve"> [11 12]</w:t>
      </w:r>
    </w:p>
    <w:p w:rsidR="00FF04C5" w:rsidRDefault="00FF04C5" w:rsidP="00FF04C5">
      <w:pPr>
        <w:pStyle w:val="C"/>
        <w:spacing w:line="220" w:lineRule="atLeast"/>
      </w:pPr>
      <w:r>
        <w:t xml:space="preserve"> </w:t>
      </w:r>
      <w:proofErr w:type="gramStart"/>
      <w:r>
        <w:t>[ 9</w:t>
      </w:r>
      <w:proofErr w:type="gramEnd"/>
      <w:r>
        <w:t xml:space="preserve"> 10]</w:t>
      </w:r>
    </w:p>
    <w:p w:rsidR="00FF04C5" w:rsidRDefault="00FF04C5" w:rsidP="00FF04C5">
      <w:pPr>
        <w:pStyle w:val="C"/>
        <w:spacing w:line="220" w:lineRule="atLeast"/>
      </w:pPr>
      <w:r>
        <w:t xml:space="preserve"> </w:t>
      </w:r>
      <w:proofErr w:type="gramStart"/>
      <w:r>
        <w:t>[ 4</w:t>
      </w:r>
      <w:proofErr w:type="gramEnd"/>
      <w:r>
        <w:t xml:space="preserve">  8]</w:t>
      </w:r>
    </w:p>
    <w:p w:rsidR="00FF04C5" w:rsidRDefault="00FF04C5" w:rsidP="00FF04C5">
      <w:pPr>
        <w:pStyle w:val="C"/>
        <w:spacing w:line="220" w:lineRule="atLeast"/>
      </w:pPr>
      <w:r>
        <w:t xml:space="preserve"> </w:t>
      </w:r>
      <w:proofErr w:type="gramStart"/>
      <w:r>
        <w:t>[ 5</w:t>
      </w:r>
      <w:proofErr w:type="gramEnd"/>
      <w:r>
        <w:t xml:space="preserve">  7]]</w:t>
      </w:r>
    </w:p>
    <w:p w:rsidR="00FF04C5" w:rsidRDefault="00FF04C5" w:rsidP="00FF04C5">
      <w:pPr>
        <w:pStyle w:val="C"/>
        <w:spacing w:line="220" w:lineRule="atLeast"/>
      </w:pPr>
      <w:r>
        <w:t>[</w:t>
      </w:r>
      <w:proofErr w:type="gramStart"/>
      <w:r>
        <w:t>[ 1</w:t>
      </w:r>
      <w:proofErr w:type="gramEnd"/>
      <w:r>
        <w:t xml:space="preserve">  2]</w:t>
      </w:r>
    </w:p>
    <w:p w:rsidR="00FF04C5" w:rsidRDefault="00FF04C5" w:rsidP="00FF04C5">
      <w:pPr>
        <w:pStyle w:val="C"/>
        <w:spacing w:line="220" w:lineRule="atLeast"/>
      </w:pPr>
      <w:r>
        <w:t xml:space="preserve"> </w:t>
      </w:r>
      <w:proofErr w:type="gramStart"/>
      <w:r>
        <w:t>[ 3</w:t>
      </w:r>
      <w:proofErr w:type="gramEnd"/>
      <w:r>
        <w:t xml:space="preserve">  6]</w:t>
      </w:r>
    </w:p>
    <w:p w:rsidR="00FF04C5" w:rsidRDefault="00FF04C5" w:rsidP="00FF04C5">
      <w:pPr>
        <w:pStyle w:val="C"/>
        <w:spacing w:line="220" w:lineRule="atLeast"/>
      </w:pPr>
      <w:r>
        <w:t xml:space="preserve"> </w:t>
      </w:r>
      <w:proofErr w:type="gramStart"/>
      <w:r>
        <w:t>[ 4</w:t>
      </w:r>
      <w:proofErr w:type="gramEnd"/>
      <w:r>
        <w:t xml:space="preserve">  7]</w:t>
      </w:r>
    </w:p>
    <w:p w:rsidR="00FF04C5" w:rsidRDefault="00FF04C5" w:rsidP="00FF04C5">
      <w:pPr>
        <w:pStyle w:val="C"/>
        <w:spacing w:line="220" w:lineRule="atLeast"/>
      </w:pPr>
      <w:r>
        <w:t xml:space="preserve"> </w:t>
      </w:r>
      <w:proofErr w:type="gramStart"/>
      <w:r>
        <w:t>[ 5</w:t>
      </w:r>
      <w:proofErr w:type="gramEnd"/>
      <w:r>
        <w:t xml:space="preserve">  8]</w:t>
      </w:r>
    </w:p>
    <w:p w:rsidR="00FF04C5" w:rsidRDefault="00FF04C5" w:rsidP="00FF04C5">
      <w:pPr>
        <w:pStyle w:val="C"/>
        <w:spacing w:line="220" w:lineRule="atLeast"/>
      </w:pPr>
      <w:r>
        <w:t xml:space="preserve"> [</w:t>
      </w:r>
      <w:proofErr w:type="gramStart"/>
      <w:r>
        <w:t>10  9</w:t>
      </w:r>
      <w:proofErr w:type="gramEnd"/>
      <w:r>
        <w:t>]</w:t>
      </w:r>
    </w:p>
    <w:p w:rsidR="00FF04C5" w:rsidRDefault="00FF04C5" w:rsidP="00FF04C5">
      <w:pPr>
        <w:pStyle w:val="C"/>
        <w:spacing w:line="220" w:lineRule="atLeast"/>
      </w:pPr>
      <w:r>
        <w:t xml:space="preserve"> [12 11]]</w:t>
      </w:r>
    </w:p>
    <w:p w:rsidR="00FF04C5" w:rsidRDefault="00FF04C5" w:rsidP="00FF04C5">
      <w:pPr>
        <w:pStyle w:val="C"/>
        <w:spacing w:line="220" w:lineRule="atLeast"/>
      </w:pPr>
      <w:r>
        <w:t>[[</w:t>
      </w:r>
      <w:proofErr w:type="gramStart"/>
      <w:r>
        <w:t>[ 3</w:t>
      </w:r>
      <w:proofErr w:type="gramEnd"/>
      <w:r>
        <w:t xml:space="preserve">  2]</w:t>
      </w:r>
    </w:p>
    <w:p w:rsidR="00FF04C5" w:rsidRDefault="00FF04C5" w:rsidP="00FF04C5">
      <w:pPr>
        <w:pStyle w:val="C"/>
        <w:spacing w:line="220" w:lineRule="atLeast"/>
      </w:pPr>
      <w:r>
        <w:t xml:space="preserve">  </w:t>
      </w:r>
      <w:proofErr w:type="gramStart"/>
      <w:r>
        <w:t>[ 1</w:t>
      </w:r>
      <w:proofErr w:type="gramEnd"/>
      <w:r>
        <w:t xml:space="preserve">  6]]</w:t>
      </w:r>
    </w:p>
    <w:p w:rsidR="00FF04C5" w:rsidRDefault="00FF04C5" w:rsidP="00FF04C5">
      <w:pPr>
        <w:pStyle w:val="C"/>
        <w:spacing w:line="220" w:lineRule="atLeast"/>
      </w:pPr>
    </w:p>
    <w:p w:rsidR="00FF04C5" w:rsidRDefault="00FF04C5" w:rsidP="00FF04C5">
      <w:pPr>
        <w:pStyle w:val="C"/>
        <w:spacing w:line="220" w:lineRule="atLeast"/>
      </w:pPr>
      <w:r>
        <w:t xml:space="preserve"> [</w:t>
      </w:r>
      <w:proofErr w:type="gramStart"/>
      <w:r>
        <w:t>[ 4</w:t>
      </w:r>
      <w:proofErr w:type="gramEnd"/>
      <w:r>
        <w:t xml:space="preserve">  8]</w:t>
      </w:r>
    </w:p>
    <w:p w:rsidR="00FF04C5" w:rsidRDefault="00FF04C5" w:rsidP="00FF04C5">
      <w:pPr>
        <w:pStyle w:val="C"/>
        <w:spacing w:line="220" w:lineRule="atLeast"/>
      </w:pPr>
      <w:r>
        <w:t xml:space="preserve">  </w:t>
      </w:r>
      <w:proofErr w:type="gramStart"/>
      <w:r>
        <w:t>[ 5</w:t>
      </w:r>
      <w:proofErr w:type="gramEnd"/>
      <w:r>
        <w:t xml:space="preserve">  7]]</w:t>
      </w:r>
    </w:p>
    <w:p w:rsidR="00FF04C5" w:rsidRDefault="00FF04C5" w:rsidP="00FF04C5">
      <w:pPr>
        <w:pStyle w:val="C"/>
        <w:spacing w:line="220" w:lineRule="atLeast"/>
      </w:pPr>
    </w:p>
    <w:p w:rsidR="00FF04C5" w:rsidRDefault="00FF04C5" w:rsidP="00FF04C5">
      <w:pPr>
        <w:pStyle w:val="C"/>
        <w:spacing w:line="220" w:lineRule="atLeast"/>
      </w:pPr>
      <w:r>
        <w:t xml:space="preserve"> [[12 11]</w:t>
      </w:r>
    </w:p>
    <w:p w:rsidR="00FF04C5" w:rsidRDefault="00FF04C5" w:rsidP="00FF04C5">
      <w:pPr>
        <w:pStyle w:val="C"/>
        <w:spacing w:line="220" w:lineRule="atLeast"/>
      </w:pPr>
      <w:r>
        <w:t xml:space="preserve">  [</w:t>
      </w:r>
      <w:proofErr w:type="gramStart"/>
      <w:r>
        <w:t>10  9</w:t>
      </w:r>
      <w:proofErr w:type="gramEnd"/>
      <w:r>
        <w:t>]]]</w:t>
      </w:r>
    </w:p>
    <w:p w:rsidR="00FF04C5" w:rsidRDefault="00FF04C5" w:rsidP="00FF04C5">
      <w:pPr>
        <w:pStyle w:val="C"/>
        <w:spacing w:line="220" w:lineRule="atLeast"/>
      </w:pPr>
      <w:r>
        <w:t>[[</w:t>
      </w:r>
      <w:proofErr w:type="gramStart"/>
      <w:r>
        <w:t>[ 1</w:t>
      </w:r>
      <w:proofErr w:type="gramEnd"/>
      <w:r>
        <w:t xml:space="preserve">  2]</w:t>
      </w:r>
    </w:p>
    <w:p w:rsidR="00FF04C5" w:rsidRDefault="00FF04C5" w:rsidP="00FF04C5">
      <w:pPr>
        <w:pStyle w:val="C"/>
        <w:spacing w:line="220" w:lineRule="atLeast"/>
      </w:pPr>
      <w:r>
        <w:t xml:space="preserve">  </w:t>
      </w:r>
      <w:proofErr w:type="gramStart"/>
      <w:r>
        <w:t>[ 3</w:t>
      </w:r>
      <w:proofErr w:type="gramEnd"/>
      <w:r>
        <w:t xml:space="preserve">  6]]</w:t>
      </w:r>
    </w:p>
    <w:p w:rsidR="00FF04C5" w:rsidRDefault="00FF04C5" w:rsidP="00FF04C5">
      <w:pPr>
        <w:pStyle w:val="C"/>
        <w:spacing w:line="220" w:lineRule="atLeast"/>
      </w:pPr>
    </w:p>
    <w:p w:rsidR="00FF04C5" w:rsidRDefault="00FF04C5" w:rsidP="00FF04C5">
      <w:pPr>
        <w:pStyle w:val="C"/>
        <w:spacing w:line="220" w:lineRule="atLeast"/>
      </w:pPr>
      <w:r>
        <w:t xml:space="preserve"> [[</w:t>
      </w:r>
      <w:proofErr w:type="gramStart"/>
      <w:r>
        <w:t>10  9</w:t>
      </w:r>
      <w:proofErr w:type="gramEnd"/>
      <w:r>
        <w:t>]</w:t>
      </w:r>
    </w:p>
    <w:p w:rsidR="00FF04C5" w:rsidRDefault="00FF04C5" w:rsidP="00FF04C5">
      <w:pPr>
        <w:pStyle w:val="C"/>
        <w:spacing w:line="220" w:lineRule="atLeast"/>
      </w:pPr>
      <w:r>
        <w:t xml:space="preserve">  [12 11]]</w:t>
      </w:r>
    </w:p>
    <w:p w:rsidR="00FF04C5" w:rsidRDefault="00FF04C5" w:rsidP="00FF04C5">
      <w:pPr>
        <w:pStyle w:val="C"/>
        <w:spacing w:line="220" w:lineRule="atLeast"/>
      </w:pPr>
    </w:p>
    <w:p w:rsidR="00FF04C5" w:rsidRDefault="00FF04C5" w:rsidP="00FF04C5">
      <w:pPr>
        <w:pStyle w:val="C"/>
        <w:spacing w:line="220" w:lineRule="atLeast"/>
      </w:pPr>
      <w:r>
        <w:t xml:space="preserve"> [</w:t>
      </w:r>
      <w:proofErr w:type="gramStart"/>
      <w:r>
        <w:t>[ 4</w:t>
      </w:r>
      <w:proofErr w:type="gramEnd"/>
      <w:r>
        <w:t xml:space="preserve">  7]</w:t>
      </w:r>
    </w:p>
    <w:p w:rsidR="00FF04C5" w:rsidRDefault="00FF04C5" w:rsidP="00FF04C5">
      <w:pPr>
        <w:pStyle w:val="C"/>
        <w:spacing w:line="220" w:lineRule="atLeast"/>
      </w:pPr>
      <w:r>
        <w:t xml:space="preserve">  </w:t>
      </w:r>
      <w:proofErr w:type="gramStart"/>
      <w:r>
        <w:t>[ 5</w:t>
      </w:r>
      <w:proofErr w:type="gramEnd"/>
      <w:r>
        <w:t xml:space="preserve">  8]]]</w:t>
      </w:r>
    </w:p>
    <w:p w:rsidR="00FF04C5" w:rsidRDefault="00FF04C5" w:rsidP="00FF04C5">
      <w:pPr>
        <w:pStyle w:val="C"/>
        <w:spacing w:line="220" w:lineRule="atLeast"/>
      </w:pPr>
      <w:r>
        <w:t>[[</w:t>
      </w:r>
      <w:proofErr w:type="gramStart"/>
      <w:r>
        <w:t>[ 2</w:t>
      </w:r>
      <w:proofErr w:type="gramEnd"/>
      <w:r>
        <w:t xml:space="preserve">  3]</w:t>
      </w:r>
    </w:p>
    <w:p w:rsidR="00FF04C5" w:rsidRDefault="00FF04C5" w:rsidP="00FF04C5">
      <w:pPr>
        <w:pStyle w:val="C"/>
        <w:spacing w:line="220" w:lineRule="atLeast"/>
      </w:pPr>
      <w:r>
        <w:t xml:space="preserve">  </w:t>
      </w:r>
      <w:proofErr w:type="gramStart"/>
      <w:r>
        <w:t>[ 1</w:t>
      </w:r>
      <w:proofErr w:type="gramEnd"/>
      <w:r>
        <w:t xml:space="preserve">  6]]</w:t>
      </w:r>
    </w:p>
    <w:p w:rsidR="00FF04C5" w:rsidRDefault="00FF04C5" w:rsidP="00FF04C5">
      <w:pPr>
        <w:pStyle w:val="C"/>
        <w:spacing w:line="220" w:lineRule="atLeast"/>
      </w:pPr>
    </w:p>
    <w:p w:rsidR="00FF04C5" w:rsidRDefault="00FF04C5" w:rsidP="00FF04C5">
      <w:pPr>
        <w:pStyle w:val="C"/>
        <w:spacing w:line="220" w:lineRule="atLeast"/>
      </w:pPr>
      <w:r>
        <w:t xml:space="preserve"> [[11 12]</w:t>
      </w:r>
    </w:p>
    <w:p w:rsidR="00FF04C5" w:rsidRDefault="00FF04C5" w:rsidP="00FF04C5">
      <w:pPr>
        <w:pStyle w:val="C"/>
        <w:spacing w:line="220" w:lineRule="atLeast"/>
      </w:pPr>
      <w:r>
        <w:t xml:space="preserve">  </w:t>
      </w:r>
      <w:proofErr w:type="gramStart"/>
      <w:r>
        <w:t>[ 9</w:t>
      </w:r>
      <w:proofErr w:type="gramEnd"/>
      <w:r>
        <w:t xml:space="preserve"> 10]]</w:t>
      </w:r>
    </w:p>
    <w:p w:rsidR="00FF04C5" w:rsidRDefault="00FF04C5" w:rsidP="00FF04C5">
      <w:pPr>
        <w:pStyle w:val="C"/>
        <w:spacing w:line="220" w:lineRule="atLeast"/>
      </w:pPr>
    </w:p>
    <w:p w:rsidR="00FF04C5" w:rsidRDefault="00FF04C5" w:rsidP="00FF04C5">
      <w:pPr>
        <w:pStyle w:val="C"/>
        <w:spacing w:line="220" w:lineRule="atLeast"/>
      </w:pPr>
      <w:r>
        <w:t xml:space="preserve"> [</w:t>
      </w:r>
      <w:proofErr w:type="gramStart"/>
      <w:r>
        <w:t>[ 4</w:t>
      </w:r>
      <w:proofErr w:type="gramEnd"/>
      <w:r>
        <w:t xml:space="preserve">  8]</w:t>
      </w:r>
    </w:p>
    <w:p w:rsidR="00401C67" w:rsidRDefault="00FF04C5" w:rsidP="00FF04C5">
      <w:pPr>
        <w:pStyle w:val="C"/>
        <w:spacing w:line="220" w:lineRule="atLeast"/>
      </w:pPr>
      <w:r>
        <w:t xml:space="preserve">  </w:t>
      </w:r>
      <w:proofErr w:type="gramStart"/>
      <w:r>
        <w:t>[ 5</w:t>
      </w:r>
      <w:proofErr w:type="gramEnd"/>
      <w:r>
        <w:t xml:space="preserve">  7]]]</w:t>
      </w:r>
    </w:p>
    <w:p w:rsidR="00401C67" w:rsidRDefault="00401C67" w:rsidP="00401C67">
      <w:pPr>
        <w:pStyle w:val="4"/>
        <w:pageBreakBefore/>
        <w:spacing w:before="0"/>
      </w:pPr>
      <w:r>
        <w:rPr>
          <w:noProof/>
        </w:rPr>
        <w:lastRenderedPageBreak/>
        <w:drawing>
          <wp:inline distT="0" distB="0" distL="0" distR="0" wp14:anchorId="0C18C977" wp14:editId="2DF587B7">
            <wp:extent cx="224790" cy="196850"/>
            <wp:effectExtent l="0" t="0" r="3810" b="0"/>
            <wp:docPr id="10" name="圖片 10"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E</w:t>
      </w:r>
      <w:r w:rsidR="004E6E9E">
        <w:rPr>
          <w:rFonts w:hint="eastAsia"/>
        </w:rPr>
        <w:t>4-2-</w:t>
      </w:r>
      <w:r>
        <w:rPr>
          <w:rFonts w:hint="eastAsia"/>
        </w:rPr>
        <w:t>3-3.</w:t>
      </w:r>
      <w:proofErr w:type="gramStart"/>
      <w:r>
        <w:rPr>
          <w:rFonts w:hint="eastAsia"/>
        </w:rPr>
        <w:t>py</w:t>
      </w:r>
      <w:proofErr w:type="gramEnd"/>
    </w:p>
    <w:tbl>
      <w:tblPr>
        <w:tblW w:w="0" w:type="auto"/>
        <w:tblCellMar>
          <w:left w:w="0" w:type="dxa"/>
          <w:right w:w="0" w:type="dxa"/>
        </w:tblCellMar>
        <w:tblLook w:val="04A0" w:firstRow="1" w:lastRow="0" w:firstColumn="1" w:lastColumn="0" w:noHBand="0" w:noVBand="1"/>
      </w:tblPr>
      <w:tblGrid>
        <w:gridCol w:w="431"/>
        <w:gridCol w:w="7678"/>
      </w:tblGrid>
      <w:tr w:rsidR="00401C67" w:rsidRPr="00476610" w:rsidTr="00985BBE">
        <w:tc>
          <w:tcPr>
            <w:tcW w:w="431" w:type="dxa"/>
            <w:tcBorders>
              <w:right w:val="single" w:sz="4" w:space="0" w:color="auto"/>
            </w:tcBorders>
            <w:shd w:val="clear" w:color="auto" w:fill="auto"/>
          </w:tcPr>
          <w:p w:rsidR="00401C67" w:rsidRDefault="00401C67" w:rsidP="00985BBE">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401C67" w:rsidRDefault="00401C67" w:rsidP="00985BBE">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401C67" w:rsidRPr="00D65C9A" w:rsidRDefault="00401C67" w:rsidP="00401C67">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tc>
        <w:tc>
          <w:tcPr>
            <w:tcW w:w="7678" w:type="dxa"/>
            <w:tcBorders>
              <w:left w:val="single" w:sz="4" w:space="0" w:color="auto"/>
            </w:tcBorders>
            <w:shd w:val="clear" w:color="auto" w:fill="auto"/>
          </w:tcPr>
          <w:p w:rsidR="00401C67" w:rsidRPr="00401C67" w:rsidRDefault="00401C67" w:rsidP="00401C67">
            <w:pPr>
              <w:pStyle w:val="Android6-"/>
              <w:spacing w:after="0" w:line="300" w:lineRule="exact"/>
              <w:jc w:val="left"/>
              <w:rPr>
                <w:rFonts w:ascii="Consolas" w:hAnsi="Consolas"/>
                <w:spacing w:val="-14"/>
                <w:sz w:val="22"/>
                <w:szCs w:val="22"/>
              </w:rPr>
            </w:pPr>
            <w:r w:rsidRPr="00401C67">
              <w:rPr>
                <w:rFonts w:ascii="Consolas" w:hAnsi="Consolas"/>
                <w:spacing w:val="-14"/>
                <w:sz w:val="22"/>
                <w:szCs w:val="22"/>
              </w:rPr>
              <w:t>import numpy as np</w:t>
            </w:r>
          </w:p>
          <w:p w:rsidR="00401C67" w:rsidRPr="00401C67" w:rsidRDefault="00401C67" w:rsidP="00401C67">
            <w:pPr>
              <w:pStyle w:val="Android6-"/>
              <w:spacing w:after="0" w:line="300" w:lineRule="exact"/>
              <w:jc w:val="left"/>
              <w:rPr>
                <w:rFonts w:ascii="Consolas" w:hAnsi="Consolas"/>
                <w:spacing w:val="-14"/>
                <w:sz w:val="22"/>
                <w:szCs w:val="22"/>
              </w:rPr>
            </w:pPr>
            <w:r w:rsidRPr="00401C67">
              <w:rPr>
                <w:rFonts w:ascii="Consolas" w:hAnsi="Consolas"/>
                <w:spacing w:val="-14"/>
                <w:sz w:val="22"/>
                <w:szCs w:val="22"/>
              </w:rPr>
              <w:t>data = [(2,'c',85.4),(3,'java',90),(4,'php',88)]</w:t>
            </w:r>
          </w:p>
          <w:p w:rsidR="00401C67" w:rsidRPr="00401C67" w:rsidRDefault="00401C67" w:rsidP="00401C67">
            <w:pPr>
              <w:pStyle w:val="Android6-"/>
              <w:spacing w:after="0" w:line="300" w:lineRule="exact"/>
              <w:jc w:val="left"/>
              <w:rPr>
                <w:rFonts w:ascii="Consolas" w:hAnsi="Consolas"/>
                <w:spacing w:val="-14"/>
                <w:sz w:val="22"/>
                <w:szCs w:val="22"/>
              </w:rPr>
            </w:pPr>
            <w:r w:rsidRPr="00401C67">
              <w:rPr>
                <w:rFonts w:ascii="Consolas" w:hAnsi="Consolas"/>
                <w:spacing w:val="-14"/>
                <w:sz w:val="22"/>
                <w:szCs w:val="22"/>
              </w:rPr>
              <w:t>arr2 = np.array(data,dtype =[('no',int),('name','S10'),('score',float)])</w:t>
            </w:r>
          </w:p>
          <w:p w:rsidR="00401C67" w:rsidRPr="00401C67" w:rsidRDefault="00401C67" w:rsidP="00401C67">
            <w:pPr>
              <w:pStyle w:val="Android6-"/>
              <w:spacing w:after="0" w:line="300" w:lineRule="exact"/>
              <w:jc w:val="left"/>
              <w:rPr>
                <w:rFonts w:ascii="Consolas" w:hAnsi="Consolas"/>
                <w:spacing w:val="-14"/>
                <w:sz w:val="22"/>
                <w:szCs w:val="22"/>
              </w:rPr>
            </w:pPr>
            <w:r w:rsidRPr="00401C67">
              <w:rPr>
                <w:rFonts w:ascii="Consolas" w:hAnsi="Consolas"/>
                <w:spacing w:val="-14"/>
                <w:sz w:val="22"/>
                <w:szCs w:val="22"/>
              </w:rPr>
              <w:t>print(np.sort(arr2,order='score'))</w:t>
            </w:r>
          </w:p>
          <w:p w:rsidR="00401C67" w:rsidRPr="004F6E11" w:rsidRDefault="00401C67" w:rsidP="00AE437F">
            <w:pPr>
              <w:pStyle w:val="Android6-"/>
              <w:spacing w:after="0" w:line="300" w:lineRule="exact"/>
              <w:jc w:val="left"/>
              <w:rPr>
                <w:rFonts w:ascii="Consolas" w:hAnsi="Consolas"/>
                <w:spacing w:val="-14"/>
                <w:sz w:val="22"/>
                <w:szCs w:val="22"/>
              </w:rPr>
            </w:pPr>
            <w:r w:rsidRPr="00401C67">
              <w:rPr>
                <w:rFonts w:ascii="Consolas" w:hAnsi="Consolas"/>
                <w:spacing w:val="-14"/>
                <w:sz w:val="22"/>
                <w:szCs w:val="22"/>
              </w:rPr>
              <w:t>print(np.sort(arr2,order = ['no','score']))</w:t>
            </w:r>
          </w:p>
        </w:tc>
      </w:tr>
    </w:tbl>
    <w:p w:rsidR="00401C67" w:rsidRDefault="00401C67" w:rsidP="00401C67">
      <w:pPr>
        <w:pStyle w:val="tsa"/>
        <w:rPr>
          <w:noProof/>
        </w:rPr>
      </w:pPr>
    </w:p>
    <w:p w:rsidR="00401C67" w:rsidRDefault="00401C67" w:rsidP="00401C67">
      <w:pPr>
        <w:pStyle w:val="tsa"/>
        <w:rPr>
          <w:noProof/>
        </w:rPr>
      </w:pPr>
    </w:p>
    <w:p w:rsidR="00401C67" w:rsidRPr="00E33579" w:rsidRDefault="00401C67" w:rsidP="00401C67">
      <w:pPr>
        <w:pStyle w:val="4"/>
      </w:pPr>
      <w:r>
        <w:rPr>
          <w:rFonts w:ascii="Noto Serif CJK TC Light" w:eastAsia="Noto Serif CJK TC Light" w:hAnsi="Noto Serif CJK TC Light"/>
          <w:noProof/>
        </w:rPr>
        <w:drawing>
          <wp:inline distT="0" distB="0" distL="0" distR="0" wp14:anchorId="51B9348F" wp14:editId="492222A6">
            <wp:extent cx="224790" cy="196850"/>
            <wp:effectExtent l="0" t="0" r="3810" b="0"/>
            <wp:docPr id="8" name="圖片 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說明</w:t>
      </w:r>
    </w:p>
    <w:p w:rsidR="00401C67" w:rsidRDefault="00401C67" w:rsidP="00401C67">
      <w:pPr>
        <w:pStyle w:val="a"/>
      </w:pPr>
      <w:r w:rsidRPr="00FB6269">
        <w:rPr>
          <w:rFonts w:hint="eastAsia"/>
        </w:rPr>
        <w:t>1</w:t>
      </w:r>
      <w:r w:rsidRPr="00FB6269">
        <w:rPr>
          <w:rFonts w:hint="eastAsia"/>
        </w:rPr>
        <w:t>行</w:t>
      </w:r>
      <w:r w:rsidRPr="00FB6269">
        <w:t>匯入</w:t>
      </w:r>
      <w:r w:rsidRPr="00FB6269">
        <w:t xml:space="preserve">  </w:t>
      </w:r>
      <w:r>
        <w:rPr>
          <w:rFonts w:hint="eastAsia"/>
        </w:rPr>
        <w:t>numpy</w:t>
      </w:r>
      <w:r w:rsidRPr="00FB6269">
        <w:t xml:space="preserve"> </w:t>
      </w:r>
      <w:r w:rsidRPr="00FB6269">
        <w:t>套件</w:t>
      </w:r>
      <w:r>
        <w:rPr>
          <w:rFonts w:hint="eastAsia"/>
        </w:rPr>
        <w:t>。</w:t>
      </w:r>
    </w:p>
    <w:p w:rsidR="00401C67" w:rsidRPr="00FB6269" w:rsidRDefault="00401C67" w:rsidP="00401C67">
      <w:pPr>
        <w:pStyle w:val="a"/>
      </w:pPr>
      <w:r>
        <w:rPr>
          <w:rFonts w:hint="eastAsia"/>
        </w:rPr>
        <w:t>2</w:t>
      </w:r>
      <w:r>
        <w:rPr>
          <w:rFonts w:hint="eastAsia"/>
        </w:rPr>
        <w:t>行輸入資料，設定為</w:t>
      </w:r>
      <w:r>
        <w:rPr>
          <w:rFonts w:hint="eastAsia"/>
        </w:rPr>
        <w:t>data</w:t>
      </w:r>
      <w:r>
        <w:rPr>
          <w:rFonts w:hint="eastAsia"/>
        </w:rPr>
        <w:t>物件。</w:t>
      </w:r>
    </w:p>
    <w:p w:rsidR="00401C67" w:rsidRPr="00FB6269" w:rsidRDefault="00401C67" w:rsidP="00401C67">
      <w:pPr>
        <w:pStyle w:val="a"/>
      </w:pPr>
      <w:r w:rsidRPr="00FB6269">
        <w:rPr>
          <w:rFonts w:hint="eastAsia"/>
        </w:rPr>
        <w:t>3</w:t>
      </w:r>
      <w:r w:rsidRPr="00FB6269">
        <w:rPr>
          <w:rFonts w:hint="eastAsia"/>
        </w:rPr>
        <w:t>行</w:t>
      </w:r>
      <w:r>
        <w:rPr>
          <w:rFonts w:hint="eastAsia"/>
        </w:rPr>
        <w:t>將</w:t>
      </w:r>
      <w:r>
        <w:rPr>
          <w:rFonts w:hint="eastAsia"/>
        </w:rPr>
        <w:t>data</w:t>
      </w:r>
      <w:r>
        <w:rPr>
          <w:rFonts w:hint="eastAsia"/>
        </w:rPr>
        <w:t>讀入成為</w:t>
      </w:r>
      <w:r>
        <w:rPr>
          <w:rFonts w:hint="eastAsia"/>
        </w:rPr>
        <w:t>numpy</w:t>
      </w:r>
      <w:r>
        <w:rPr>
          <w:rFonts w:hint="eastAsia"/>
        </w:rPr>
        <w:t>的陣列，並指定各欄位名稱與資料型態</w:t>
      </w:r>
      <w:r w:rsidRPr="00FB6269">
        <w:rPr>
          <w:rFonts w:hint="eastAsia"/>
        </w:rPr>
        <w:t>。</w:t>
      </w:r>
    </w:p>
    <w:p w:rsidR="00401C67" w:rsidRPr="00FB6269" w:rsidRDefault="00401C67" w:rsidP="00401C67">
      <w:pPr>
        <w:pStyle w:val="a"/>
      </w:pPr>
      <w:r w:rsidRPr="00FB6269">
        <w:rPr>
          <w:rFonts w:hint="eastAsia"/>
        </w:rPr>
        <w:t>4</w:t>
      </w:r>
      <w:r w:rsidRPr="00FB6269">
        <w:rPr>
          <w:rFonts w:hint="eastAsia"/>
        </w:rPr>
        <w:t>行</w:t>
      </w:r>
      <w:r>
        <w:rPr>
          <w:rFonts w:hint="eastAsia"/>
        </w:rPr>
        <w:t>指定</w:t>
      </w:r>
      <w:r w:rsidRPr="00FF04C5">
        <w:t>'score'</w:t>
      </w:r>
      <w:r w:rsidRPr="00FF04C5">
        <w:rPr>
          <w:rFonts w:hint="eastAsia"/>
        </w:rPr>
        <w:t>欄位進行遞增排序後輸出。</w:t>
      </w:r>
    </w:p>
    <w:p w:rsidR="00401C67" w:rsidRPr="00FB6269" w:rsidRDefault="00401C67" w:rsidP="00401C67">
      <w:pPr>
        <w:pStyle w:val="a"/>
      </w:pPr>
      <w:r w:rsidRPr="00FB6269">
        <w:rPr>
          <w:rFonts w:hint="eastAsia"/>
        </w:rPr>
        <w:t>5</w:t>
      </w:r>
      <w:r w:rsidRPr="00FB6269">
        <w:rPr>
          <w:rFonts w:hint="eastAsia"/>
        </w:rPr>
        <w:t>行</w:t>
      </w:r>
      <w:r w:rsidR="00FF04C5">
        <w:rPr>
          <w:rFonts w:hint="eastAsia"/>
        </w:rPr>
        <w:t>指定</w:t>
      </w:r>
      <w:r w:rsidR="00FF04C5" w:rsidRPr="00FF04C5">
        <w:t>'no','score'</w:t>
      </w:r>
      <w:r w:rsidR="00FF04C5" w:rsidRPr="00FF04C5">
        <w:rPr>
          <w:rFonts w:hint="eastAsia"/>
        </w:rPr>
        <w:t>欄位進行多列组合排序排序後輸出。</w:t>
      </w:r>
    </w:p>
    <w:p w:rsidR="00401C67" w:rsidRPr="00E33579" w:rsidRDefault="00401C67" w:rsidP="00401C67">
      <w:pPr>
        <w:pStyle w:val="4"/>
      </w:pPr>
      <w:r>
        <w:rPr>
          <w:rFonts w:ascii="Noto Serif CJK TC Light" w:eastAsia="Noto Serif CJK TC Light" w:hAnsi="Noto Serif CJK TC Light"/>
          <w:noProof/>
        </w:rPr>
        <w:drawing>
          <wp:inline distT="0" distB="0" distL="0" distR="0" wp14:anchorId="3D9805D5" wp14:editId="0C2499D1">
            <wp:extent cx="224790" cy="196850"/>
            <wp:effectExtent l="0" t="0" r="3810" b="0"/>
            <wp:docPr id="9" name="圖片 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輸出結果</w:t>
      </w:r>
    </w:p>
    <w:p w:rsidR="00401C67" w:rsidRDefault="00401C67" w:rsidP="00401C67">
      <w:pPr>
        <w:pStyle w:val="C"/>
        <w:spacing w:line="220" w:lineRule="atLeast"/>
      </w:pPr>
      <w:r>
        <w:t>[(2, b'c', 85.4) (4, b'php', 88</w:t>
      </w:r>
      <w:proofErr w:type="gramStart"/>
      <w:r>
        <w:t>. )</w:t>
      </w:r>
      <w:proofErr w:type="gramEnd"/>
      <w:r>
        <w:t xml:space="preserve"> (3, b'java', 90</w:t>
      </w:r>
      <w:proofErr w:type="gramStart"/>
      <w:r>
        <w:t>. )</w:t>
      </w:r>
      <w:proofErr w:type="gramEnd"/>
      <w:r>
        <w:t>]</w:t>
      </w:r>
    </w:p>
    <w:p w:rsidR="00401C67" w:rsidRDefault="00401C67" w:rsidP="00401C67">
      <w:pPr>
        <w:pStyle w:val="C"/>
        <w:spacing w:line="220" w:lineRule="atLeast"/>
      </w:pPr>
      <w:r>
        <w:t>[(2, b'c', 85.4) (3, b'java', 90</w:t>
      </w:r>
      <w:proofErr w:type="gramStart"/>
      <w:r>
        <w:t>. )</w:t>
      </w:r>
      <w:proofErr w:type="gramEnd"/>
      <w:r>
        <w:t xml:space="preserve"> (4, b'php', 88</w:t>
      </w:r>
      <w:proofErr w:type="gramStart"/>
      <w:r>
        <w:t>. )</w:t>
      </w:r>
      <w:proofErr w:type="gramEnd"/>
      <w:r>
        <w:t>]</w:t>
      </w:r>
    </w:p>
    <w:p w:rsidR="004E6E9E" w:rsidRDefault="004E6E9E" w:rsidP="004E6E9E">
      <w:pPr>
        <w:pStyle w:val="2"/>
      </w:pPr>
      <w:r>
        <w:rPr>
          <w:rFonts w:hint="eastAsia"/>
        </w:rPr>
        <w:t>4-2-4</w:t>
      </w:r>
      <w:r>
        <w:rPr>
          <w:rFonts w:hint="eastAsia"/>
        </w:rPr>
        <w:tab/>
      </w:r>
      <w:proofErr w:type="gramStart"/>
      <w:r w:rsidRPr="00622EDE">
        <w:rPr>
          <w:rFonts w:hint="eastAsia"/>
        </w:rPr>
        <w:t>直方圖</w:t>
      </w:r>
      <w:proofErr w:type="gramEnd"/>
      <w:r>
        <w:rPr>
          <w:rFonts w:hint="eastAsia"/>
        </w:rPr>
        <w:tab/>
      </w:r>
    </w:p>
    <w:p w:rsidR="004E6E9E" w:rsidRDefault="004E6E9E" w:rsidP="004E6E9E">
      <w:pPr>
        <w:pStyle w:val="2"/>
        <w:rPr>
          <w:rFonts w:hint="eastAsia"/>
        </w:rPr>
      </w:pPr>
      <w:r>
        <w:rPr>
          <w:rFonts w:hint="eastAsia"/>
        </w:rPr>
        <w:t>4-2-5</w:t>
      </w:r>
      <w:r>
        <w:rPr>
          <w:rFonts w:hint="eastAsia"/>
        </w:rPr>
        <w:tab/>
      </w:r>
      <w:r w:rsidRPr="00622EDE">
        <w:rPr>
          <w:rFonts w:hint="eastAsia"/>
        </w:rPr>
        <w:t>圓形圖</w:t>
      </w:r>
      <w:r>
        <w:rPr>
          <w:rFonts w:hint="eastAsia"/>
        </w:rPr>
        <w:tab/>
      </w:r>
    </w:p>
    <w:p w:rsidR="004E6E9E" w:rsidRPr="004E6E9E" w:rsidRDefault="004E6E9E" w:rsidP="004E6E9E">
      <w:pPr>
        <w:pStyle w:val="2"/>
      </w:pPr>
      <w:r>
        <w:rPr>
          <w:rFonts w:hint="eastAsia"/>
        </w:rPr>
        <w:t>4-2-6</w:t>
      </w:r>
      <w:r>
        <w:rPr>
          <w:rFonts w:hint="eastAsia"/>
        </w:rPr>
        <w:tab/>
      </w:r>
      <w:r w:rsidRPr="00622EDE">
        <w:rPr>
          <w:rFonts w:hint="eastAsia"/>
        </w:rPr>
        <w:t>柱狀圖</w:t>
      </w:r>
    </w:p>
    <w:p w:rsidR="008213D4" w:rsidRDefault="004E6E9E" w:rsidP="009337D7">
      <w:pPr>
        <w:pStyle w:val="1"/>
        <w:rPr>
          <w:rFonts w:hint="eastAsia"/>
        </w:rPr>
      </w:pPr>
      <w:r>
        <w:rPr>
          <w:rFonts w:hint="eastAsia"/>
        </w:rPr>
        <w:t>4</w:t>
      </w:r>
      <w:r w:rsidR="009D5114">
        <w:rPr>
          <w:rFonts w:hint="eastAsia"/>
        </w:rPr>
        <w:t>-</w:t>
      </w:r>
      <w:r w:rsidR="008213D4">
        <w:rPr>
          <w:rFonts w:hint="eastAsia"/>
        </w:rPr>
        <w:t xml:space="preserve">3 </w:t>
      </w:r>
      <w:r w:rsidR="009337D7">
        <w:t xml:space="preserve"> </w:t>
      </w:r>
      <w:r w:rsidRPr="00622EDE">
        <w:rPr>
          <w:rFonts w:hint="eastAsia"/>
        </w:rPr>
        <w:t>多圖表繪製</w:t>
      </w:r>
    </w:p>
    <w:p w:rsidR="009337D7" w:rsidRDefault="009337D7" w:rsidP="009337D7">
      <w:pPr>
        <w:pStyle w:val="tsa"/>
      </w:pPr>
    </w:p>
    <w:p w:rsidR="008213D4" w:rsidRDefault="004E6E9E" w:rsidP="00B47DDE">
      <w:pPr>
        <w:pStyle w:val="2"/>
      </w:pPr>
      <w:r>
        <w:rPr>
          <w:rFonts w:hint="eastAsia"/>
        </w:rPr>
        <w:t>4-3-</w:t>
      </w:r>
      <w:r w:rsidR="008213D4">
        <w:rPr>
          <w:rFonts w:hint="eastAsia"/>
        </w:rPr>
        <w:t>1</w:t>
      </w:r>
      <w:r w:rsidR="00B47DDE">
        <w:t xml:space="preserve">  </w:t>
      </w:r>
      <w:r w:rsidR="00F6002B">
        <w:rPr>
          <w:rFonts w:hint="eastAsia"/>
        </w:rPr>
        <w:t>pandas</w:t>
      </w:r>
      <w:r w:rsidR="00F6002B">
        <w:rPr>
          <w:rFonts w:hint="eastAsia"/>
        </w:rPr>
        <w:t>的</w:t>
      </w:r>
      <w:r w:rsidR="00F6002B" w:rsidRPr="00FD44BE">
        <w:rPr>
          <w:rFonts w:hint="eastAsia"/>
        </w:rPr>
        <w:t>物件</w:t>
      </w:r>
    </w:p>
    <w:p w:rsidR="008213D4" w:rsidRPr="0009579E" w:rsidRDefault="008213D4" w:rsidP="009337D7">
      <w:pPr>
        <w:rPr>
          <w:shd w:val="clear" w:color="auto" w:fill="FFFFFF"/>
        </w:rPr>
      </w:pPr>
      <w:r w:rsidRPr="0009579E">
        <w:rPr>
          <w:rFonts w:hint="eastAsia"/>
          <w:shd w:val="clear" w:color="auto" w:fill="FFFFFF"/>
        </w:rPr>
        <w:t>通過標準庫中的</w:t>
      </w:r>
      <w:r w:rsidRPr="0009579E">
        <w:rPr>
          <w:shd w:val="clear" w:color="auto" w:fill="FFFFFF"/>
        </w:rPr>
        <w:t xml:space="preserve"> json </w:t>
      </w:r>
      <w:r>
        <w:rPr>
          <w:rFonts w:hint="eastAsia"/>
          <w:shd w:val="clear" w:color="auto" w:fill="FFFFFF"/>
        </w:rPr>
        <w:t>模組</w:t>
      </w:r>
      <w:r w:rsidRPr="0009579E">
        <w:rPr>
          <w:rFonts w:hint="eastAsia"/>
          <w:shd w:val="clear" w:color="auto" w:fill="FFFFFF"/>
        </w:rPr>
        <w:t>，使用函數</w:t>
      </w:r>
      <w:r w:rsidRPr="0009579E">
        <w:rPr>
          <w:shd w:val="clear" w:color="auto" w:fill="FFFFFF"/>
        </w:rPr>
        <w:t xml:space="preserve"> dumps()</w:t>
      </w:r>
      <w:r>
        <w:rPr>
          <w:rFonts w:hint="eastAsia"/>
          <w:shd w:val="clear" w:color="auto" w:fill="FFFFFF"/>
        </w:rPr>
        <w:t>與</w:t>
      </w:r>
      <w:r w:rsidRPr="0009579E">
        <w:rPr>
          <w:shd w:val="clear" w:color="auto" w:fill="FFFFFF"/>
        </w:rPr>
        <w:t xml:space="preserve">loads() </w:t>
      </w:r>
      <w:r>
        <w:rPr>
          <w:rFonts w:hint="eastAsia"/>
          <w:shd w:val="clear" w:color="auto" w:fill="FFFFFF"/>
        </w:rPr>
        <w:t>進行</w:t>
      </w:r>
      <w:r w:rsidRPr="0009579E">
        <w:rPr>
          <w:shd w:val="clear" w:color="auto" w:fill="FFFFFF"/>
        </w:rPr>
        <w:t xml:space="preserve"> json </w:t>
      </w:r>
      <w:r>
        <w:rPr>
          <w:rFonts w:hint="eastAsia"/>
          <w:shd w:val="clear" w:color="auto" w:fill="FFFFFF"/>
        </w:rPr>
        <w:t>資料</w:t>
      </w:r>
      <w:r w:rsidRPr="0009579E">
        <w:rPr>
          <w:rFonts w:hint="eastAsia"/>
          <w:shd w:val="clear" w:color="auto" w:fill="FFFFFF"/>
        </w:rPr>
        <w:t>基本讀寫。</w:t>
      </w:r>
      <w:r w:rsidRPr="0009579E">
        <w:rPr>
          <w:shd w:val="clear" w:color="auto" w:fill="FFFFFF"/>
        </w:rPr>
        <w:t xml:space="preserve">json.dumps() </w:t>
      </w:r>
      <w:r w:rsidRPr="0009579E">
        <w:rPr>
          <w:rFonts w:hint="eastAsia"/>
          <w:shd w:val="clear" w:color="auto" w:fill="FFFFFF"/>
        </w:rPr>
        <w:t>是將</w:t>
      </w:r>
      <w:r>
        <w:rPr>
          <w:rFonts w:hint="eastAsia"/>
          <w:shd w:val="clear" w:color="auto" w:fill="FFFFFF"/>
        </w:rPr>
        <w:t>Python</w:t>
      </w:r>
      <w:r>
        <w:rPr>
          <w:rFonts w:hint="eastAsia"/>
          <w:shd w:val="clear" w:color="auto" w:fill="FFFFFF"/>
        </w:rPr>
        <w:t>中的五件</w:t>
      </w:r>
      <w:r w:rsidRPr="0009579E">
        <w:rPr>
          <w:rFonts w:hint="eastAsia"/>
          <w:shd w:val="clear" w:color="auto" w:fill="FFFFFF"/>
        </w:rPr>
        <w:t>序列化為</w:t>
      </w:r>
      <w:r w:rsidRPr="0009579E">
        <w:rPr>
          <w:shd w:val="clear" w:color="auto" w:fill="FFFFFF"/>
        </w:rPr>
        <w:t xml:space="preserve"> json </w:t>
      </w:r>
      <w:r w:rsidRPr="0009579E">
        <w:rPr>
          <w:rFonts w:hint="eastAsia"/>
          <w:shd w:val="clear" w:color="auto" w:fill="FFFFFF"/>
        </w:rPr>
        <w:t>格式的</w:t>
      </w:r>
      <w:r w:rsidRPr="0009579E">
        <w:rPr>
          <w:shd w:val="clear" w:color="auto" w:fill="FFFFFF"/>
        </w:rPr>
        <w:t xml:space="preserve"> str</w:t>
      </w:r>
      <w:r w:rsidRPr="0009579E">
        <w:rPr>
          <w:rFonts w:hint="eastAsia"/>
          <w:shd w:val="clear" w:color="auto" w:fill="FFFFFF"/>
        </w:rPr>
        <w:t>，而</w:t>
      </w:r>
      <w:r w:rsidRPr="0009579E">
        <w:rPr>
          <w:shd w:val="clear" w:color="auto" w:fill="FFFFFF"/>
        </w:rPr>
        <w:t xml:space="preserve"> json.loads() </w:t>
      </w:r>
      <w:r w:rsidRPr="0009579E">
        <w:rPr>
          <w:rFonts w:hint="eastAsia"/>
          <w:shd w:val="clear" w:color="auto" w:fill="FFFFFF"/>
        </w:rPr>
        <w:t>是反向操作</w:t>
      </w:r>
      <w:r>
        <w:rPr>
          <w:rFonts w:hint="eastAsia"/>
          <w:shd w:val="clear" w:color="auto" w:fill="FFFFFF"/>
        </w:rPr>
        <w:t>，</w:t>
      </w:r>
      <w:r w:rsidRPr="0009579E">
        <w:rPr>
          <w:rFonts w:hint="eastAsia"/>
          <w:shd w:val="clear" w:color="auto" w:fill="FFFFFF"/>
        </w:rPr>
        <w:t>將已編碼的</w:t>
      </w:r>
      <w:r w:rsidRPr="0009579E">
        <w:rPr>
          <w:shd w:val="clear" w:color="auto" w:fill="FFFFFF"/>
        </w:rPr>
        <w:t xml:space="preserve"> JSON </w:t>
      </w:r>
      <w:r w:rsidRPr="0009579E">
        <w:rPr>
          <w:rFonts w:hint="eastAsia"/>
          <w:shd w:val="clear" w:color="auto" w:fill="FFFFFF"/>
        </w:rPr>
        <w:t>字串解碼為</w:t>
      </w:r>
      <w:r w:rsidRPr="0009579E">
        <w:rPr>
          <w:shd w:val="clear" w:color="auto" w:fill="FFFFFF"/>
        </w:rPr>
        <w:t xml:space="preserve"> Python </w:t>
      </w:r>
      <w:r w:rsidRPr="0009579E">
        <w:rPr>
          <w:rFonts w:hint="eastAsia"/>
          <w:shd w:val="clear" w:color="auto" w:fill="FFFFFF"/>
        </w:rPr>
        <w:t>物件。</w:t>
      </w:r>
    </w:p>
    <w:p w:rsidR="008213D4" w:rsidRPr="00B47DDE" w:rsidRDefault="008213D4" w:rsidP="00B47DDE">
      <w:pPr>
        <w:pStyle w:val="C5"/>
      </w:pPr>
      <w:r w:rsidRPr="00B47DDE">
        <w:t>Encoding basic Python object hierarchies:</w:t>
      </w:r>
    </w:p>
    <w:p w:rsidR="00664229" w:rsidRDefault="00213C93" w:rsidP="00664229">
      <w:pPr>
        <w:pStyle w:val="4"/>
      </w:pPr>
      <w:r>
        <w:rPr>
          <w:rFonts w:ascii="Noto Serif CJK TC Light" w:eastAsia="Noto Serif CJK TC Light" w:hAnsi="Noto Serif CJK TC Light"/>
          <w:noProof/>
        </w:rPr>
        <w:lastRenderedPageBreak/>
        <w:drawing>
          <wp:inline distT="0" distB="0" distL="0" distR="0" wp14:anchorId="592BE6DC" wp14:editId="0444799D">
            <wp:extent cx="224790" cy="196850"/>
            <wp:effectExtent l="0" t="0" r="3810" b="0"/>
            <wp:docPr id="678" name="圖片 67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664229" w:rsidRPr="00E33579">
        <w:rPr>
          <w:rFonts w:hint="eastAsia"/>
        </w:rPr>
        <w:t>範例程式</w:t>
      </w:r>
      <w:r w:rsidR="00664229">
        <w:rPr>
          <w:rFonts w:hint="eastAsia"/>
        </w:rPr>
        <w:t>E3-</w:t>
      </w:r>
      <w:r w:rsidR="004E6E9E">
        <w:rPr>
          <w:rFonts w:hint="eastAsia"/>
        </w:rPr>
        <w:t>4-1-</w:t>
      </w:r>
      <w:r w:rsidR="00664229">
        <w:rPr>
          <w:rFonts w:hint="eastAsia"/>
        </w:rPr>
        <w:t>1.</w:t>
      </w:r>
      <w:proofErr w:type="gramStart"/>
      <w:r w:rsidR="00664229">
        <w:rPr>
          <w:rFonts w:hint="eastAsia"/>
        </w:rPr>
        <w:t>ipynb</w:t>
      </w:r>
      <w:proofErr w:type="gramEnd"/>
    </w:p>
    <w:p w:rsidR="00664229" w:rsidRPr="00BE2E77" w:rsidRDefault="00664229" w:rsidP="00664229">
      <w:pPr>
        <w:spacing w:before="0"/>
      </w:pPr>
      <w:r w:rsidRPr="00BE2E77">
        <w:t xml:space="preserve">Pandas </w:t>
      </w:r>
      <w:r w:rsidRPr="00BE2E77">
        <w:t>物件</w:t>
      </w:r>
      <w:hyperlink r:id="rId56" w:anchor="Pandas-物件" w:history="1">
        <w:r w:rsidRPr="00BE2E77">
          <w:t>¶</w:t>
        </w:r>
      </w:hyperlink>
    </w:p>
    <w:p w:rsidR="00664229" w:rsidRPr="00BE2E77" w:rsidRDefault="00664229" w:rsidP="00664229">
      <w:pPr>
        <w:spacing w:before="0"/>
      </w:pPr>
      <w:r w:rsidRPr="00BE2E77">
        <w:t>在最基本的層面上，</w:t>
      </w:r>
      <w:r w:rsidRPr="00BE2E77">
        <w:t>Pandas</w:t>
      </w:r>
      <w:r w:rsidRPr="00BE2E77">
        <w:t>物件可以被認為是</w:t>
      </w:r>
      <w:r w:rsidRPr="00BE2E77">
        <w:t>NumPy</w:t>
      </w:r>
      <w:r w:rsidRPr="00BE2E77">
        <w:t>結構化陣列的增強版本，其中行</w:t>
      </w:r>
      <w:proofErr w:type="gramStart"/>
      <w:r w:rsidRPr="00BE2E77">
        <w:t>和列用標籤</w:t>
      </w:r>
      <w:proofErr w:type="gramEnd"/>
      <w:r w:rsidRPr="00BE2E77">
        <w:t>而不是簡單的整數索引來標識。由此</w:t>
      </w:r>
      <w:r w:rsidRPr="00BE2E77">
        <w:t>Pandas</w:t>
      </w:r>
      <w:r w:rsidRPr="00BE2E77">
        <w:t>在基本資料結構之上提供了許多有用的工具，方法和功能，這三</w:t>
      </w:r>
      <w:proofErr w:type="gramStart"/>
      <w:r w:rsidRPr="00BE2E77">
        <w:t>個</w:t>
      </w:r>
      <w:proofErr w:type="gramEnd"/>
      <w:r w:rsidRPr="00BE2E77">
        <w:t>基本的</w:t>
      </w:r>
      <w:r w:rsidRPr="00BE2E77">
        <w:t>Pandas</w:t>
      </w:r>
      <w:r w:rsidRPr="00BE2E77">
        <w:t>資料結構是：</w:t>
      </w:r>
      <w:r w:rsidRPr="00BE2E77">
        <w:t>Series</w:t>
      </w:r>
      <w:r w:rsidRPr="00BE2E77">
        <w:t>，</w:t>
      </w:r>
      <w:r w:rsidRPr="00BE2E77">
        <w:t>DataFrame</w:t>
      </w:r>
      <w:r w:rsidRPr="00BE2E77">
        <w:t>和</w:t>
      </w:r>
      <w:r w:rsidRPr="00BE2E77">
        <w:t>Index</w:t>
      </w:r>
      <w:r w:rsidRPr="00BE2E77">
        <w:t>。</w:t>
      </w:r>
    </w:p>
    <w:p w:rsidR="00664229" w:rsidRPr="00BE2E77" w:rsidRDefault="00664229" w:rsidP="00664229">
      <w:pPr>
        <w:spacing w:before="0"/>
      </w:pPr>
      <w:r w:rsidRPr="00BE2E77">
        <w:t>先導入</w:t>
      </w:r>
      <w:r w:rsidRPr="00BE2E77">
        <w:t>NumPy</w:t>
      </w:r>
      <w:r w:rsidRPr="00BE2E77">
        <w:t>和</w:t>
      </w:r>
      <w:r w:rsidRPr="00BE2E77">
        <w:t>Pandas</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import</w:t>
            </w:r>
            <w:r>
              <w:t xml:space="preserve"> </w:t>
            </w:r>
            <w:r w:rsidRPr="00BE2E77">
              <w:t>numpy</w:t>
            </w:r>
            <w:r>
              <w:t xml:space="preserve"> </w:t>
            </w:r>
            <w:r w:rsidRPr="00BE2E77">
              <w:t>as</w:t>
            </w:r>
            <w:r>
              <w:t xml:space="preserve"> </w:t>
            </w:r>
            <w:r w:rsidRPr="00BE2E77">
              <w:t>np</w:t>
            </w:r>
          </w:p>
          <w:p w:rsidR="00664229" w:rsidRPr="000E1FBE" w:rsidRDefault="00664229" w:rsidP="002301D2">
            <w:pPr>
              <w:pStyle w:val="C6"/>
            </w:pPr>
            <w:r w:rsidRPr="00BE2E77">
              <w:t>import</w:t>
            </w:r>
            <w:r>
              <w:t xml:space="preserve"> </w:t>
            </w:r>
            <w:r w:rsidRPr="00BE2E77">
              <w:t>pandas</w:t>
            </w:r>
            <w:r>
              <w:t xml:space="preserve"> </w:t>
            </w:r>
            <w:r w:rsidRPr="00BE2E77">
              <w:t>as</w:t>
            </w:r>
            <w:r>
              <w:t xml:space="preserve"> </w:t>
            </w:r>
            <w:r w:rsidRPr="00BE2E77">
              <w:t>pd</w:t>
            </w:r>
          </w:p>
        </w:tc>
      </w:tr>
    </w:tbl>
    <w:p w:rsidR="00664229" w:rsidRPr="00BE2E77" w:rsidRDefault="00664229" w:rsidP="00664229">
      <w:pPr>
        <w:spacing w:before="0"/>
      </w:pPr>
      <w:r w:rsidRPr="00BE2E77">
        <w:t>Pandas Series</w:t>
      </w:r>
      <w:r w:rsidRPr="00BE2E77">
        <w:t>物件</w:t>
      </w:r>
      <w:hyperlink r:id="rId57" w:anchor="Pandas-Series物件" w:history="1">
        <w:r w:rsidRPr="00BE2E77">
          <w:t>¶</w:t>
        </w:r>
      </w:hyperlink>
    </w:p>
    <w:p w:rsidR="00664229" w:rsidRPr="00BE2E77" w:rsidRDefault="00664229" w:rsidP="00664229">
      <w:pPr>
        <w:spacing w:before="0"/>
      </w:pPr>
      <w:r w:rsidRPr="00BE2E77">
        <w:t>PandasSeries</w:t>
      </w:r>
      <w:r w:rsidRPr="00BE2E77">
        <w:t>是索引資料的一維陣列，可以從串列或陣列創建，如下所示：</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w:t>
            </w:r>
            <w:r>
              <w:t xml:space="preserve"> </w:t>
            </w:r>
            <w:r w:rsidRPr="00BE2E77">
              <w:t>=</w:t>
            </w:r>
            <w:r>
              <w:t xml:space="preserve"> </w:t>
            </w:r>
            <w:r w:rsidRPr="00BE2E77">
              <w:t>pd.Series([0.25,</w:t>
            </w:r>
            <w:r>
              <w:t xml:space="preserve"> </w:t>
            </w:r>
            <w:r w:rsidRPr="00BE2E77">
              <w:t>0.5,</w:t>
            </w:r>
            <w:r>
              <w:t xml:space="preserve"> </w:t>
            </w:r>
            <w:r w:rsidRPr="00BE2E77">
              <w:t>0.75,</w:t>
            </w:r>
            <w:r>
              <w:t xml:space="preserve"> </w:t>
            </w:r>
            <w:r w:rsidRPr="00BE2E77">
              <w:t>1.0])</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Out[2]</w:t>
            </w:r>
          </w:p>
        </w:tc>
        <w:tc>
          <w:tcPr>
            <w:tcW w:w="7241" w:type="dxa"/>
            <w:shd w:val="clear" w:color="auto" w:fill="auto"/>
          </w:tcPr>
          <w:p w:rsidR="00664229" w:rsidRPr="00BE2E77" w:rsidRDefault="00664229" w:rsidP="002301D2">
            <w:pPr>
              <w:pStyle w:val="C6"/>
            </w:pPr>
            <w:r w:rsidRPr="00BE2E77">
              <w:t>0    0.25</w:t>
            </w:r>
          </w:p>
          <w:p w:rsidR="00664229" w:rsidRPr="00BE2E77" w:rsidRDefault="00664229" w:rsidP="002301D2">
            <w:pPr>
              <w:pStyle w:val="C6"/>
            </w:pPr>
            <w:r w:rsidRPr="00BE2E77">
              <w:t>1    0.50</w:t>
            </w:r>
          </w:p>
          <w:p w:rsidR="00664229" w:rsidRPr="00BE2E77" w:rsidRDefault="00664229" w:rsidP="002301D2">
            <w:pPr>
              <w:pStyle w:val="C6"/>
            </w:pPr>
            <w:r w:rsidRPr="00BE2E77">
              <w:t>2    0.75</w:t>
            </w:r>
          </w:p>
          <w:p w:rsidR="00664229" w:rsidRPr="00BE2E77" w:rsidRDefault="00664229" w:rsidP="002301D2">
            <w:pPr>
              <w:pStyle w:val="C6"/>
            </w:pPr>
            <w:r w:rsidRPr="00BE2E77">
              <w:t>3    1.00</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如下面輸出，</w:t>
      </w:r>
      <w:r w:rsidRPr="00BE2E77">
        <w:t>Series</w:t>
      </w:r>
      <w:r w:rsidRPr="00BE2E77">
        <w:t>包含了一系列值和一系列索引，我們可以使用</w:t>
      </w:r>
      <w:r w:rsidRPr="00BE2E77">
        <w:t>values</w:t>
      </w:r>
      <w:r w:rsidRPr="00BE2E77">
        <w:t>和</w:t>
      </w:r>
      <w:r w:rsidRPr="00BE2E77">
        <w:t>index</w:t>
      </w:r>
      <w:r w:rsidRPr="00BE2E77">
        <w:t>屬性來訪問。</w:t>
      </w:r>
      <w:r w:rsidRPr="00BE2E77">
        <w:t>values</w:t>
      </w:r>
      <w:r w:rsidRPr="00BE2E77">
        <w:t>就只是一個</w:t>
      </w:r>
      <w:r w:rsidRPr="00BE2E77">
        <w:t>NumPy</w:t>
      </w:r>
      <w:r w:rsidRPr="00BE2E77">
        <w:t>陣列，</w:t>
      </w:r>
      <w:r w:rsidRPr="00BE2E77">
        <w:t>index</w:t>
      </w:r>
      <w:r w:rsidRPr="00BE2E77">
        <w:t>則是類型為</w:t>
      </w:r>
      <w:r w:rsidRPr="00BE2E77">
        <w:t>pd.Index</w:t>
      </w:r>
      <w:r w:rsidRPr="00BE2E77">
        <w:t>的類似陣列的物件：</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data.values</w:t>
            </w:r>
          </w:p>
        </w:tc>
      </w:tr>
      <w:tr w:rsidR="00664229" w:rsidRPr="00A06E45" w:rsidTr="002301D2">
        <w:tc>
          <w:tcPr>
            <w:tcW w:w="934" w:type="dxa"/>
            <w:shd w:val="clear" w:color="auto" w:fill="auto"/>
          </w:tcPr>
          <w:p w:rsidR="00664229" w:rsidRPr="00A06E45" w:rsidRDefault="00664229" w:rsidP="002301D2">
            <w:pPr>
              <w:pStyle w:val="C6"/>
            </w:pPr>
            <w:r>
              <w:rPr>
                <w:rFonts w:hint="eastAsia"/>
              </w:rPr>
              <w:t>Out[3]</w:t>
            </w:r>
          </w:p>
        </w:tc>
        <w:tc>
          <w:tcPr>
            <w:tcW w:w="7241" w:type="dxa"/>
            <w:shd w:val="clear" w:color="auto" w:fill="auto"/>
          </w:tcPr>
          <w:p w:rsidR="00664229" w:rsidRPr="00A06E45" w:rsidRDefault="00664229" w:rsidP="002301D2">
            <w:pPr>
              <w:pStyle w:val="C6"/>
            </w:pPr>
            <w:proofErr w:type="gramStart"/>
            <w:r w:rsidRPr="00BE2E77">
              <w:t>array(</w:t>
            </w:r>
            <w:proofErr w:type="gramEnd"/>
            <w:r w:rsidRPr="00BE2E77">
              <w:t>[0.25, 0.5 , 0.75, 1.  ])</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4</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data.index</w:t>
            </w:r>
          </w:p>
        </w:tc>
      </w:tr>
      <w:tr w:rsidR="00664229" w:rsidRPr="00A06E45" w:rsidTr="002301D2">
        <w:tc>
          <w:tcPr>
            <w:tcW w:w="934" w:type="dxa"/>
            <w:shd w:val="clear" w:color="auto" w:fill="auto"/>
          </w:tcPr>
          <w:p w:rsidR="00664229" w:rsidRPr="00A06E45" w:rsidRDefault="00664229" w:rsidP="002301D2">
            <w:pPr>
              <w:pStyle w:val="C6"/>
            </w:pPr>
            <w:r>
              <w:rPr>
                <w:rFonts w:hint="eastAsia"/>
              </w:rPr>
              <w:t>Out[4]</w:t>
            </w:r>
          </w:p>
        </w:tc>
        <w:tc>
          <w:tcPr>
            <w:tcW w:w="7241" w:type="dxa"/>
            <w:shd w:val="clear" w:color="auto" w:fill="auto"/>
          </w:tcPr>
          <w:p w:rsidR="00664229" w:rsidRPr="00A06E45" w:rsidRDefault="00664229" w:rsidP="002301D2">
            <w:pPr>
              <w:pStyle w:val="C6"/>
            </w:pPr>
            <w:r w:rsidRPr="00BE2E77">
              <w:t>RangeIndex(start=0, stop=4, step=1)</w:t>
            </w:r>
          </w:p>
        </w:tc>
      </w:tr>
    </w:tbl>
    <w:p w:rsidR="00664229" w:rsidRPr="00BE2E77" w:rsidRDefault="00664229" w:rsidP="00664229">
      <w:pPr>
        <w:spacing w:before="0"/>
      </w:pPr>
      <w:r w:rsidRPr="00BE2E77">
        <w:t>與</w:t>
      </w:r>
      <w:r w:rsidRPr="00BE2E77">
        <w:t>NumPy</w:t>
      </w:r>
      <w:r w:rsidRPr="00BE2E77">
        <w:t>陣列一樣，相關索引可以通過熟悉的</w:t>
      </w:r>
      <w:r w:rsidRPr="00BE2E77">
        <w:t>Python</w:t>
      </w:r>
      <w:r w:rsidRPr="00BE2E77">
        <w:t>方括號表示法訪問資料：</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5</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data[1]</w:t>
            </w:r>
          </w:p>
        </w:tc>
      </w:tr>
      <w:tr w:rsidR="00664229" w:rsidRPr="00A06E45" w:rsidTr="002301D2">
        <w:tc>
          <w:tcPr>
            <w:tcW w:w="934" w:type="dxa"/>
            <w:shd w:val="clear" w:color="auto" w:fill="auto"/>
          </w:tcPr>
          <w:p w:rsidR="00664229" w:rsidRPr="00A06E45" w:rsidRDefault="00664229" w:rsidP="002301D2">
            <w:pPr>
              <w:pStyle w:val="C6"/>
            </w:pPr>
            <w:r>
              <w:rPr>
                <w:rFonts w:hint="eastAsia"/>
              </w:rPr>
              <w:t>Out[5]</w:t>
            </w:r>
          </w:p>
        </w:tc>
        <w:tc>
          <w:tcPr>
            <w:tcW w:w="7241" w:type="dxa"/>
            <w:shd w:val="clear" w:color="auto" w:fill="auto"/>
          </w:tcPr>
          <w:p w:rsidR="00664229" w:rsidRPr="00A06E45" w:rsidRDefault="00664229" w:rsidP="002301D2">
            <w:pPr>
              <w:pStyle w:val="C6"/>
            </w:pPr>
            <w:r w:rsidRPr="00BE2E77">
              <w:t>0.5</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6</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data[1:3]</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Out[6]</w:t>
            </w:r>
          </w:p>
        </w:tc>
        <w:tc>
          <w:tcPr>
            <w:tcW w:w="7241" w:type="dxa"/>
            <w:shd w:val="clear" w:color="auto" w:fill="auto"/>
          </w:tcPr>
          <w:p w:rsidR="00664229" w:rsidRPr="00BE2E77" w:rsidRDefault="00664229" w:rsidP="002301D2">
            <w:pPr>
              <w:pStyle w:val="C6"/>
            </w:pPr>
            <w:r w:rsidRPr="00BE2E77">
              <w:t>1    0.50</w:t>
            </w:r>
          </w:p>
          <w:p w:rsidR="00664229" w:rsidRPr="00BE2E77" w:rsidRDefault="00664229" w:rsidP="002301D2">
            <w:pPr>
              <w:pStyle w:val="C6"/>
            </w:pPr>
            <w:r w:rsidRPr="00BE2E77">
              <w:t>2    0.75</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PandasSeries</w:t>
      </w:r>
      <w:r w:rsidRPr="00BE2E77">
        <w:t>比一維</w:t>
      </w:r>
      <w:r w:rsidRPr="00BE2E77">
        <w:t>NumPy</w:t>
      </w:r>
      <w:r w:rsidRPr="00BE2E77">
        <w:t>陣列更加通用和靈活。</w:t>
      </w:r>
    </w:p>
    <w:p w:rsidR="00664229" w:rsidRPr="00BE2E77" w:rsidRDefault="00664229" w:rsidP="00664229">
      <w:pPr>
        <w:spacing w:before="0"/>
      </w:pPr>
      <w:r w:rsidRPr="00BE2E77">
        <w:t xml:space="preserve">Series </w:t>
      </w:r>
      <w:r w:rsidRPr="00BE2E77">
        <w:t>可被看一般化的</w:t>
      </w:r>
      <w:r w:rsidRPr="00BE2E77">
        <w:t xml:space="preserve">NumPy </w:t>
      </w:r>
      <w:r w:rsidRPr="00BE2E77">
        <w:t>陣列</w:t>
      </w:r>
      <w:hyperlink r:id="rId58" w:anchor="Series-可被看一般化的NumPy-陣列" w:history="1">
        <w:r w:rsidRPr="00BE2E77">
          <w:t>¶</w:t>
        </w:r>
      </w:hyperlink>
    </w:p>
    <w:p w:rsidR="00664229" w:rsidRPr="00BE2E77" w:rsidRDefault="00664229" w:rsidP="00664229">
      <w:pPr>
        <w:spacing w:before="0"/>
      </w:pPr>
      <w:r w:rsidRPr="00BE2E77">
        <w:t>可能看起來</w:t>
      </w:r>
      <w:r w:rsidRPr="00BE2E77">
        <w:t>Series</w:t>
      </w:r>
      <w:r w:rsidRPr="00BE2E77">
        <w:t>物件可以與一維</w:t>
      </w:r>
      <w:r w:rsidRPr="00BE2E77">
        <w:t>NumPy</w:t>
      </w:r>
      <w:r w:rsidRPr="00BE2E77">
        <w:t>陣列互換，其本質區別在於索引的存在：</w:t>
      </w:r>
      <w:r w:rsidRPr="00BE2E77">
        <w:t>Numpy</w:t>
      </w:r>
      <w:r w:rsidRPr="00BE2E77">
        <w:t>陣列有</w:t>
      </w:r>
      <w:proofErr w:type="gramStart"/>
      <w:r w:rsidRPr="00BE2E77">
        <w:t>一個</w:t>
      </w:r>
      <w:r w:rsidRPr="00BE2E77">
        <w:rPr>
          <w:i/>
          <w:iCs/>
        </w:rPr>
        <w:t>隱式</w:t>
      </w:r>
      <w:proofErr w:type="gramEnd"/>
      <w:r w:rsidRPr="00BE2E77">
        <w:rPr>
          <w:i/>
          <w:iCs/>
        </w:rPr>
        <w:t>定義的</w:t>
      </w:r>
      <w:r w:rsidRPr="00BE2E77">
        <w:t>整數索引用於訪問值時，</w:t>
      </w:r>
      <w:r w:rsidRPr="00BE2E77">
        <w:t>PandasSeries</w:t>
      </w:r>
      <w:r w:rsidRPr="00BE2E77">
        <w:t>有</w:t>
      </w:r>
      <w:proofErr w:type="gramStart"/>
      <w:r w:rsidRPr="00BE2E77">
        <w:t>一個</w:t>
      </w:r>
      <w:r w:rsidRPr="00BE2E77">
        <w:rPr>
          <w:i/>
          <w:iCs/>
        </w:rPr>
        <w:t>顯式</w:t>
      </w:r>
      <w:proofErr w:type="gramEnd"/>
      <w:r w:rsidRPr="00BE2E77">
        <w:rPr>
          <w:i/>
          <w:iCs/>
        </w:rPr>
        <w:t>定義的</w:t>
      </w:r>
      <w:r w:rsidRPr="00BE2E77">
        <w:t>索引</w:t>
      </w:r>
      <w:proofErr w:type="gramStart"/>
      <w:r w:rsidRPr="00BE2E77">
        <w:t>與值相關聯</w:t>
      </w:r>
      <w:proofErr w:type="gramEnd"/>
      <w:r w:rsidRPr="00BE2E77">
        <w:t>。這個顯式索引定義為</w:t>
      </w:r>
      <w:r w:rsidRPr="00BE2E77">
        <w:t>Series</w:t>
      </w:r>
      <w:r w:rsidRPr="00BE2E77">
        <w:t>物件提供了額外的功能。</w:t>
      </w:r>
      <w:r w:rsidRPr="00BE2E77">
        <w:t xml:space="preserve"> </w:t>
      </w:r>
      <w:r w:rsidRPr="00BE2E77">
        <w:t>例如，索引不必是整數，但可以包含任何所需類型的值。甚至如果我們願意，我們可以使用</w:t>
      </w:r>
      <w:proofErr w:type="gramStart"/>
      <w:r w:rsidRPr="00BE2E77">
        <w:t>字符串</w:t>
      </w:r>
      <w:proofErr w:type="gramEnd"/>
      <w:r w:rsidRPr="00BE2E77">
        <w:t>作為索引：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7</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w:t>
            </w:r>
            <w:r>
              <w:t xml:space="preserve"> </w:t>
            </w:r>
            <w:r w:rsidRPr="00BE2E77">
              <w:t>=</w:t>
            </w:r>
            <w:r>
              <w:t xml:space="preserve"> </w:t>
            </w:r>
            <w:r w:rsidRPr="00BE2E77">
              <w:t>pd.Series([0.25,</w:t>
            </w:r>
            <w:r>
              <w:t xml:space="preserve"> </w:t>
            </w:r>
            <w:r w:rsidRPr="00BE2E77">
              <w:t>0.5,</w:t>
            </w:r>
            <w:r>
              <w:t xml:space="preserve"> </w:t>
            </w:r>
            <w:r w:rsidRPr="00BE2E77">
              <w:t>0.75,</w:t>
            </w:r>
            <w:r>
              <w:t xml:space="preserve"> </w:t>
            </w:r>
            <w:r w:rsidRPr="00BE2E77">
              <w:t>1.0],</w:t>
            </w:r>
          </w:p>
          <w:p w:rsidR="00664229" w:rsidRDefault="00664229" w:rsidP="002301D2">
            <w:pPr>
              <w:pStyle w:val="C6"/>
            </w:pPr>
            <w:r>
              <w:t xml:space="preserve">                 </w:t>
            </w:r>
            <w:r w:rsidRPr="00BE2E77">
              <w:t>index=['a',</w:t>
            </w:r>
            <w:r>
              <w:t xml:space="preserve"> </w:t>
            </w:r>
            <w:r w:rsidRPr="00BE2E77">
              <w:t>'b',</w:t>
            </w:r>
            <w:r>
              <w:t xml:space="preserve"> </w:t>
            </w:r>
            <w:r w:rsidRPr="00BE2E77">
              <w:t>'c',</w:t>
            </w:r>
            <w:r>
              <w:t xml:space="preserve"> </w:t>
            </w:r>
            <w:r w:rsidRPr="00BE2E77">
              <w:t>'d'])</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Out[7]</w:t>
            </w:r>
          </w:p>
        </w:tc>
        <w:tc>
          <w:tcPr>
            <w:tcW w:w="7241" w:type="dxa"/>
            <w:shd w:val="clear" w:color="auto" w:fill="auto"/>
          </w:tcPr>
          <w:p w:rsidR="00664229" w:rsidRPr="00BE2E77" w:rsidRDefault="00664229" w:rsidP="002301D2">
            <w:pPr>
              <w:pStyle w:val="C6"/>
            </w:pPr>
            <w:r w:rsidRPr="00BE2E77">
              <w:t>a    0.25</w:t>
            </w:r>
          </w:p>
          <w:p w:rsidR="00664229" w:rsidRPr="00BE2E77" w:rsidRDefault="00664229" w:rsidP="002301D2">
            <w:pPr>
              <w:pStyle w:val="C6"/>
            </w:pPr>
            <w:r w:rsidRPr="00BE2E77">
              <w:t>b    0.50</w:t>
            </w:r>
          </w:p>
          <w:p w:rsidR="00664229" w:rsidRPr="00BE2E77" w:rsidRDefault="00664229" w:rsidP="002301D2">
            <w:pPr>
              <w:pStyle w:val="C6"/>
            </w:pPr>
            <w:r w:rsidRPr="00BE2E77">
              <w:t>c    0.75</w:t>
            </w:r>
          </w:p>
          <w:p w:rsidR="00664229" w:rsidRPr="00BE2E77" w:rsidRDefault="00664229" w:rsidP="002301D2">
            <w:pPr>
              <w:pStyle w:val="C6"/>
            </w:pPr>
            <w:r w:rsidRPr="00BE2E77">
              <w:t>d    1.00</w:t>
            </w:r>
          </w:p>
          <w:p w:rsidR="00664229" w:rsidRPr="00686387" w:rsidRDefault="00664229" w:rsidP="002301D2">
            <w:pPr>
              <w:pStyle w:val="C6"/>
            </w:pPr>
            <w:r w:rsidRPr="00BE2E77">
              <w:t>dtype: float64</w:t>
            </w:r>
          </w:p>
        </w:tc>
      </w:tr>
    </w:tbl>
    <w:p w:rsidR="00664229" w:rsidRPr="00BE2E77" w:rsidRDefault="00664229" w:rsidP="00664229">
      <w:pPr>
        <w:spacing w:before="0"/>
      </w:pPr>
      <w:r w:rsidRPr="00BE2E77">
        <w:t>項目訪問按預期進行：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8</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data['b']</w:t>
            </w:r>
          </w:p>
        </w:tc>
      </w:tr>
      <w:tr w:rsidR="00664229" w:rsidRPr="00A06E45" w:rsidTr="002301D2">
        <w:tc>
          <w:tcPr>
            <w:tcW w:w="934" w:type="dxa"/>
            <w:shd w:val="clear" w:color="auto" w:fill="auto"/>
          </w:tcPr>
          <w:p w:rsidR="00664229" w:rsidRPr="00A06E45" w:rsidRDefault="00664229" w:rsidP="002301D2">
            <w:pPr>
              <w:pStyle w:val="C6"/>
            </w:pPr>
            <w:r>
              <w:rPr>
                <w:rFonts w:hint="eastAsia"/>
              </w:rPr>
              <w:t>Out[8]</w:t>
            </w:r>
          </w:p>
        </w:tc>
        <w:tc>
          <w:tcPr>
            <w:tcW w:w="7241" w:type="dxa"/>
            <w:shd w:val="clear" w:color="auto" w:fill="auto"/>
          </w:tcPr>
          <w:p w:rsidR="00664229" w:rsidRPr="00A06E45" w:rsidRDefault="00664229" w:rsidP="002301D2">
            <w:pPr>
              <w:pStyle w:val="C6"/>
            </w:pPr>
            <w:r w:rsidRPr="00BE2E77">
              <w:t>0.5</w:t>
            </w:r>
          </w:p>
        </w:tc>
      </w:tr>
    </w:tbl>
    <w:p w:rsidR="00664229" w:rsidRPr="00BE2E77" w:rsidRDefault="00664229" w:rsidP="00664229">
      <w:pPr>
        <w:spacing w:before="0"/>
      </w:pPr>
      <w:r w:rsidRPr="00BE2E77">
        <w:t>我們甚至可以使用非連續或無順序的索引：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9</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w:t>
            </w:r>
            <w:r>
              <w:t xml:space="preserve"> </w:t>
            </w:r>
            <w:r w:rsidRPr="00BE2E77">
              <w:t>=</w:t>
            </w:r>
            <w:r>
              <w:t xml:space="preserve"> </w:t>
            </w:r>
            <w:r w:rsidRPr="00BE2E77">
              <w:t>pd.Series([0.25,</w:t>
            </w:r>
            <w:r>
              <w:t xml:space="preserve"> </w:t>
            </w:r>
            <w:r w:rsidRPr="00BE2E77">
              <w:t>0.5,</w:t>
            </w:r>
            <w:r>
              <w:t xml:space="preserve"> </w:t>
            </w:r>
            <w:r w:rsidRPr="00BE2E77">
              <w:t>0.75,</w:t>
            </w:r>
            <w:r>
              <w:t xml:space="preserve"> </w:t>
            </w:r>
            <w:r w:rsidRPr="00BE2E77">
              <w:t>1.0],</w:t>
            </w:r>
          </w:p>
          <w:p w:rsidR="00664229" w:rsidRDefault="00664229" w:rsidP="002301D2">
            <w:pPr>
              <w:pStyle w:val="C6"/>
            </w:pPr>
            <w:r>
              <w:t xml:space="preserve">                 </w:t>
            </w:r>
            <w:r w:rsidRPr="00BE2E77">
              <w:t>index=[2,</w:t>
            </w:r>
            <w:r>
              <w:t xml:space="preserve"> </w:t>
            </w:r>
            <w:r w:rsidRPr="00BE2E77">
              <w:t>5,</w:t>
            </w:r>
            <w:r>
              <w:t xml:space="preserve"> </w:t>
            </w:r>
            <w:r w:rsidRPr="00BE2E77">
              <w:t>3,</w:t>
            </w:r>
            <w:r>
              <w:t xml:space="preserve"> </w:t>
            </w:r>
            <w:r w:rsidRPr="00BE2E77">
              <w:t>7])</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Out[9]</w:t>
            </w:r>
          </w:p>
        </w:tc>
        <w:tc>
          <w:tcPr>
            <w:tcW w:w="7241" w:type="dxa"/>
            <w:shd w:val="clear" w:color="auto" w:fill="auto"/>
          </w:tcPr>
          <w:p w:rsidR="00664229" w:rsidRPr="00BE2E77" w:rsidRDefault="00664229" w:rsidP="002301D2">
            <w:pPr>
              <w:pStyle w:val="C6"/>
            </w:pPr>
            <w:r w:rsidRPr="00BE2E77">
              <w:t>2    0.25</w:t>
            </w:r>
          </w:p>
          <w:p w:rsidR="00664229" w:rsidRPr="00BE2E77" w:rsidRDefault="00664229" w:rsidP="002301D2">
            <w:pPr>
              <w:pStyle w:val="C6"/>
            </w:pPr>
            <w:r w:rsidRPr="00BE2E77">
              <w:t>5    0.50</w:t>
            </w:r>
          </w:p>
          <w:p w:rsidR="00664229" w:rsidRPr="00BE2E77" w:rsidRDefault="00664229" w:rsidP="002301D2">
            <w:pPr>
              <w:pStyle w:val="C6"/>
            </w:pPr>
            <w:r w:rsidRPr="00BE2E77">
              <w:t>3    0.75</w:t>
            </w:r>
          </w:p>
          <w:p w:rsidR="00664229" w:rsidRPr="00BE2E77" w:rsidRDefault="00664229" w:rsidP="002301D2">
            <w:pPr>
              <w:pStyle w:val="C6"/>
            </w:pPr>
            <w:r w:rsidRPr="00BE2E77">
              <w:t>7    1.00</w:t>
            </w:r>
          </w:p>
          <w:p w:rsidR="00664229" w:rsidRPr="00A06E45" w:rsidRDefault="00664229" w:rsidP="002301D2">
            <w:pPr>
              <w:pStyle w:val="C6"/>
            </w:pPr>
            <w:r w:rsidRPr="00BE2E77">
              <w:t>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10</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data[5]</w:t>
            </w:r>
          </w:p>
        </w:tc>
      </w:tr>
      <w:tr w:rsidR="00664229" w:rsidRPr="00A06E45" w:rsidTr="002301D2">
        <w:tc>
          <w:tcPr>
            <w:tcW w:w="934" w:type="dxa"/>
            <w:shd w:val="clear" w:color="auto" w:fill="auto"/>
          </w:tcPr>
          <w:p w:rsidR="00664229" w:rsidRPr="00A06E45" w:rsidRDefault="00664229" w:rsidP="002301D2">
            <w:pPr>
              <w:pStyle w:val="C6"/>
            </w:pPr>
            <w:r>
              <w:rPr>
                <w:rFonts w:hint="eastAsia"/>
              </w:rPr>
              <w:t>Out[10</w:t>
            </w:r>
            <w:r>
              <w:rPr>
                <w:rFonts w:hint="eastAsia"/>
              </w:rPr>
              <w:lastRenderedPageBreak/>
              <w:t>]</w:t>
            </w:r>
          </w:p>
        </w:tc>
        <w:tc>
          <w:tcPr>
            <w:tcW w:w="7241" w:type="dxa"/>
            <w:shd w:val="clear" w:color="auto" w:fill="auto"/>
          </w:tcPr>
          <w:p w:rsidR="00664229" w:rsidRPr="00A06E45" w:rsidRDefault="00664229" w:rsidP="002301D2">
            <w:pPr>
              <w:pStyle w:val="C6"/>
            </w:pPr>
            <w:r w:rsidRPr="00BE2E77">
              <w:lastRenderedPageBreak/>
              <w:t>0.5</w:t>
            </w:r>
          </w:p>
        </w:tc>
      </w:tr>
    </w:tbl>
    <w:p w:rsidR="00664229" w:rsidRPr="00BE2E77" w:rsidRDefault="00664229" w:rsidP="00664229">
      <w:pPr>
        <w:spacing w:before="0"/>
      </w:pPr>
      <w:r w:rsidRPr="00BE2E77">
        <w:lastRenderedPageBreak/>
        <w:t xml:space="preserve">Series </w:t>
      </w:r>
      <w:r w:rsidRPr="00BE2E77">
        <w:t>可以當作特殊的字典</w:t>
      </w:r>
      <w:hyperlink r:id="rId59" w:anchor="Series-可以當作特殊的字典" w:history="1">
        <w:r w:rsidRPr="00BE2E77">
          <w:t>¶</w:t>
        </w:r>
      </w:hyperlink>
    </w:p>
    <w:p w:rsidR="00664229" w:rsidRPr="00BE2E77" w:rsidRDefault="00664229" w:rsidP="00664229">
      <w:pPr>
        <w:spacing w:before="0"/>
      </w:pPr>
      <w:r w:rsidRPr="00BE2E77">
        <w:t>通過這種方式，可以將</w:t>
      </w:r>
      <w:r w:rsidRPr="00BE2E77">
        <w:t>PandasSeries`</w:t>
      </w:r>
      <w:r w:rsidRPr="00BE2E77">
        <w:t>視為</w:t>
      </w:r>
      <w:r w:rsidRPr="00BE2E77">
        <w:t>Python</w:t>
      </w:r>
      <w:r w:rsidRPr="00BE2E77">
        <w:t>字典的特化。字典是將任意鍵映射到一組任意值的結構，而</w:t>
      </w:r>
      <w:r w:rsidRPr="00BE2E77">
        <w:t>Series</w:t>
      </w:r>
      <w:r w:rsidRPr="00BE2E77">
        <w:t>是將鍵入的鍵映射到一組鍵入值的結構。這種類型很重要：正如</w:t>
      </w:r>
      <w:r w:rsidRPr="00BE2E77">
        <w:t>NumPy</w:t>
      </w:r>
      <w:r w:rsidRPr="00BE2E77">
        <w:t>陣列後面的特定於類型的編譯代碼使其比某些操作的</w:t>
      </w:r>
      <w:r w:rsidRPr="00BE2E77">
        <w:t>Python</w:t>
      </w:r>
      <w:r w:rsidRPr="00BE2E77">
        <w:t>串列更有效，</w:t>
      </w:r>
      <w:r w:rsidRPr="00BE2E77">
        <w:t>PandasSeries</w:t>
      </w:r>
      <w:r w:rsidRPr="00BE2E77">
        <w:t>的類型信息使得它比</w:t>
      </w:r>
      <w:r w:rsidRPr="00BE2E77">
        <w:t>Python</w:t>
      </w:r>
      <w:r w:rsidRPr="00BE2E77">
        <w:t>字典更有效操作。</w:t>
      </w:r>
      <w:r w:rsidRPr="00BE2E77">
        <w:t xml:space="preserve"> </w:t>
      </w:r>
      <w:r w:rsidRPr="00BE2E77">
        <w:t>通過直接從</w:t>
      </w:r>
      <w:r w:rsidRPr="00BE2E77">
        <w:t>Python</w:t>
      </w:r>
      <w:r w:rsidRPr="00BE2E77">
        <w:t>字典構造一個</w:t>
      </w:r>
      <w:r w:rsidRPr="00BE2E77">
        <w:t>Series</w:t>
      </w:r>
      <w:r w:rsidRPr="00BE2E77">
        <w:t>物件，可以使</w:t>
      </w:r>
      <w:r w:rsidRPr="00BE2E77">
        <w:t>Series``-as-dictionary</w:t>
      </w:r>
      <w:r w:rsidRPr="00BE2E77">
        <w:t>類比更加清晰：</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11</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population_dict</w:t>
            </w:r>
            <w:r>
              <w:t xml:space="preserve"> </w:t>
            </w:r>
            <w:r w:rsidRPr="00BE2E77">
              <w:t>=</w:t>
            </w:r>
            <w:r>
              <w:t xml:space="preserve"> </w:t>
            </w:r>
            <w:r w:rsidRPr="00BE2E77">
              <w:t>{'California':</w:t>
            </w:r>
            <w:r>
              <w:t xml:space="preserve"> </w:t>
            </w:r>
            <w:r w:rsidRPr="00BE2E77">
              <w:t>39250017,</w:t>
            </w:r>
          </w:p>
          <w:p w:rsidR="00664229" w:rsidRDefault="00664229" w:rsidP="002301D2">
            <w:pPr>
              <w:pStyle w:val="C6"/>
            </w:pPr>
            <w:r>
              <w:t xml:space="preserve">                   </w:t>
            </w:r>
            <w:r w:rsidRPr="00BE2E77">
              <w:t>'Texas':</w:t>
            </w:r>
            <w:r>
              <w:t xml:space="preserve"> </w:t>
            </w:r>
            <w:r w:rsidRPr="00BE2E77">
              <w:t>27862596,</w:t>
            </w:r>
          </w:p>
          <w:p w:rsidR="00664229" w:rsidRDefault="00664229" w:rsidP="002301D2">
            <w:pPr>
              <w:pStyle w:val="C6"/>
            </w:pPr>
            <w:r>
              <w:t xml:space="preserve">                   </w:t>
            </w:r>
            <w:r w:rsidRPr="00BE2E77">
              <w:t>'Florida':</w:t>
            </w:r>
            <w:r>
              <w:t xml:space="preserve"> </w:t>
            </w:r>
            <w:r w:rsidRPr="00BE2E77">
              <w:t>20612439,</w:t>
            </w:r>
          </w:p>
          <w:p w:rsidR="00664229" w:rsidRDefault="00664229" w:rsidP="002301D2">
            <w:pPr>
              <w:pStyle w:val="C6"/>
            </w:pPr>
            <w:r>
              <w:t xml:space="preserve">                   </w:t>
            </w:r>
            <w:r w:rsidRPr="00BE2E77">
              <w:t>'New York':</w:t>
            </w:r>
            <w:r>
              <w:t xml:space="preserve"> </w:t>
            </w:r>
            <w:r w:rsidRPr="00BE2E77">
              <w:t>19745289,</w:t>
            </w:r>
          </w:p>
          <w:p w:rsidR="00664229" w:rsidRDefault="00664229" w:rsidP="002301D2">
            <w:pPr>
              <w:pStyle w:val="C6"/>
            </w:pPr>
            <w:r>
              <w:t xml:space="preserve">                   </w:t>
            </w:r>
            <w:r w:rsidRPr="00BE2E77">
              <w:t>'Illinois':</w:t>
            </w:r>
            <w:r>
              <w:t xml:space="preserve"> </w:t>
            </w:r>
            <w:r w:rsidRPr="00BE2E77">
              <w:t>12801539}</w:t>
            </w:r>
          </w:p>
          <w:p w:rsidR="00664229" w:rsidRDefault="00664229" w:rsidP="002301D2">
            <w:pPr>
              <w:pStyle w:val="C6"/>
            </w:pPr>
            <w:r w:rsidRPr="00BE2E77">
              <w:t>population</w:t>
            </w:r>
            <w:r>
              <w:t xml:space="preserve"> </w:t>
            </w:r>
            <w:r w:rsidRPr="00BE2E77">
              <w:t>=</w:t>
            </w:r>
            <w:r>
              <w:t xml:space="preserve"> </w:t>
            </w:r>
            <w:r w:rsidRPr="00BE2E77">
              <w:t>pd.Series(population_dict)</w:t>
            </w:r>
          </w:p>
          <w:p w:rsidR="00664229" w:rsidRPr="004F24EA" w:rsidRDefault="00664229" w:rsidP="002301D2">
            <w:pPr>
              <w:pStyle w:val="C6"/>
            </w:pPr>
            <w:r w:rsidRPr="00BE2E77">
              <w:t>population</w:t>
            </w:r>
          </w:p>
        </w:tc>
      </w:tr>
      <w:tr w:rsidR="00664229" w:rsidRPr="00A06E45" w:rsidTr="002301D2">
        <w:tc>
          <w:tcPr>
            <w:tcW w:w="934" w:type="dxa"/>
            <w:shd w:val="clear" w:color="auto" w:fill="auto"/>
          </w:tcPr>
          <w:p w:rsidR="00664229" w:rsidRPr="00A06E45" w:rsidRDefault="00664229" w:rsidP="002301D2">
            <w:pPr>
              <w:pStyle w:val="C6"/>
            </w:pPr>
            <w:r>
              <w:rPr>
                <w:rFonts w:hint="eastAsia"/>
              </w:rPr>
              <w:t>Out[11]</w:t>
            </w:r>
          </w:p>
        </w:tc>
        <w:tc>
          <w:tcPr>
            <w:tcW w:w="7241" w:type="dxa"/>
            <w:shd w:val="clear" w:color="auto" w:fill="auto"/>
          </w:tcPr>
          <w:p w:rsidR="00664229" w:rsidRPr="00BE2E77" w:rsidRDefault="00664229" w:rsidP="002301D2">
            <w:pPr>
              <w:pStyle w:val="C6"/>
            </w:pPr>
            <w:r w:rsidRPr="00BE2E77">
              <w:t>California    39250017</w:t>
            </w:r>
          </w:p>
          <w:p w:rsidR="00664229" w:rsidRPr="00BE2E77" w:rsidRDefault="00664229" w:rsidP="002301D2">
            <w:pPr>
              <w:pStyle w:val="C6"/>
            </w:pPr>
            <w:r w:rsidRPr="00BE2E77">
              <w:t>Texas         27862596</w:t>
            </w:r>
          </w:p>
          <w:p w:rsidR="00664229" w:rsidRPr="00BE2E77" w:rsidRDefault="00664229" w:rsidP="002301D2">
            <w:pPr>
              <w:pStyle w:val="C6"/>
            </w:pPr>
            <w:r w:rsidRPr="00BE2E77">
              <w:t>Florida       20612439</w:t>
            </w:r>
          </w:p>
          <w:p w:rsidR="00664229" w:rsidRPr="00BE2E77" w:rsidRDefault="00664229" w:rsidP="002301D2">
            <w:pPr>
              <w:pStyle w:val="C6"/>
            </w:pPr>
            <w:r w:rsidRPr="00BE2E77">
              <w:t>New York      19745289</w:t>
            </w:r>
          </w:p>
          <w:p w:rsidR="00664229" w:rsidRPr="00BE2E77" w:rsidRDefault="00664229" w:rsidP="002301D2">
            <w:pPr>
              <w:pStyle w:val="C6"/>
            </w:pPr>
            <w:r w:rsidRPr="00BE2E77">
              <w:t>Illinois      12801539</w:t>
            </w:r>
          </w:p>
          <w:p w:rsidR="00664229" w:rsidRPr="00A06E45" w:rsidRDefault="00664229" w:rsidP="002301D2">
            <w:pPr>
              <w:pStyle w:val="C6"/>
            </w:pPr>
            <w:r w:rsidRPr="00BE2E77">
              <w:t>dtype: int64</w:t>
            </w:r>
          </w:p>
        </w:tc>
      </w:tr>
    </w:tbl>
    <w:p w:rsidR="00664229" w:rsidRPr="00BE2E77" w:rsidRDefault="00664229" w:rsidP="00664229">
      <w:pPr>
        <w:spacing w:before="0"/>
      </w:pPr>
      <w:r w:rsidRPr="00BE2E77">
        <w:t>預設情況下，將創建一個</w:t>
      </w:r>
      <w:r w:rsidRPr="00BE2E77">
        <w:t>Series</w:t>
      </w:r>
      <w:r w:rsidRPr="00BE2E77">
        <w:t>，其中索引是從</w:t>
      </w:r>
      <w:proofErr w:type="gramStart"/>
      <w:r w:rsidRPr="00BE2E77">
        <w:t>排序鍵中提取</w:t>
      </w:r>
      <w:proofErr w:type="gramEnd"/>
      <w:r w:rsidRPr="00BE2E77">
        <w:t>的。從這裡，可以執行典型的字典式項目訪問：</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12</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population['California']</w:t>
            </w:r>
          </w:p>
        </w:tc>
      </w:tr>
      <w:tr w:rsidR="00664229" w:rsidRPr="00A06E45" w:rsidTr="002301D2">
        <w:tc>
          <w:tcPr>
            <w:tcW w:w="934" w:type="dxa"/>
            <w:shd w:val="clear" w:color="auto" w:fill="auto"/>
          </w:tcPr>
          <w:p w:rsidR="00664229" w:rsidRPr="00A06E45" w:rsidRDefault="00664229" w:rsidP="002301D2">
            <w:pPr>
              <w:pStyle w:val="C6"/>
            </w:pPr>
            <w:r>
              <w:rPr>
                <w:rFonts w:hint="eastAsia"/>
              </w:rPr>
              <w:t>Out[12]</w:t>
            </w:r>
          </w:p>
        </w:tc>
        <w:tc>
          <w:tcPr>
            <w:tcW w:w="7241" w:type="dxa"/>
            <w:shd w:val="clear" w:color="auto" w:fill="auto"/>
          </w:tcPr>
          <w:p w:rsidR="00664229" w:rsidRPr="00A06E45" w:rsidRDefault="00664229" w:rsidP="002301D2">
            <w:pPr>
              <w:pStyle w:val="C6"/>
            </w:pPr>
            <w:r w:rsidRPr="00BE2E77">
              <w:t>39250017</w:t>
            </w:r>
          </w:p>
        </w:tc>
      </w:tr>
    </w:tbl>
    <w:p w:rsidR="00664229" w:rsidRPr="00BE2E77" w:rsidRDefault="00664229" w:rsidP="00664229">
      <w:pPr>
        <w:spacing w:before="0"/>
      </w:pPr>
      <w:r w:rsidRPr="00BE2E77">
        <w:t>但是與字典不同，</w:t>
      </w:r>
      <w:r w:rsidRPr="00BE2E77">
        <w:t>Series</w:t>
      </w:r>
      <w:r w:rsidRPr="00BE2E77">
        <w:t>也支持陣列樣式的操作，例如切片：</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13</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population['California':'Illinois']</w:t>
            </w:r>
          </w:p>
        </w:tc>
      </w:tr>
      <w:tr w:rsidR="00664229" w:rsidRPr="00A06E45" w:rsidTr="002301D2">
        <w:tc>
          <w:tcPr>
            <w:tcW w:w="934" w:type="dxa"/>
            <w:shd w:val="clear" w:color="auto" w:fill="auto"/>
          </w:tcPr>
          <w:p w:rsidR="00664229" w:rsidRPr="00A06E45" w:rsidRDefault="00664229" w:rsidP="002301D2">
            <w:pPr>
              <w:pStyle w:val="C6"/>
            </w:pPr>
            <w:r>
              <w:rPr>
                <w:rFonts w:hint="eastAsia"/>
              </w:rPr>
              <w:t>Out[13]</w:t>
            </w:r>
          </w:p>
        </w:tc>
        <w:tc>
          <w:tcPr>
            <w:tcW w:w="7241" w:type="dxa"/>
            <w:shd w:val="clear" w:color="auto" w:fill="auto"/>
          </w:tcPr>
          <w:p w:rsidR="00664229" w:rsidRPr="00BE2E77" w:rsidRDefault="00664229" w:rsidP="002301D2">
            <w:pPr>
              <w:pStyle w:val="C6"/>
            </w:pPr>
            <w:r w:rsidRPr="00BE2E77">
              <w:t>California    39250017</w:t>
            </w:r>
          </w:p>
          <w:p w:rsidR="00664229" w:rsidRPr="00BE2E77" w:rsidRDefault="00664229" w:rsidP="002301D2">
            <w:pPr>
              <w:pStyle w:val="C6"/>
            </w:pPr>
            <w:r w:rsidRPr="00BE2E77">
              <w:t>Texas         27862596</w:t>
            </w:r>
          </w:p>
          <w:p w:rsidR="00664229" w:rsidRPr="00BE2E77" w:rsidRDefault="00664229" w:rsidP="002301D2">
            <w:pPr>
              <w:pStyle w:val="C6"/>
            </w:pPr>
            <w:r w:rsidRPr="00BE2E77">
              <w:t>Florida       20612439</w:t>
            </w:r>
          </w:p>
          <w:p w:rsidR="00664229" w:rsidRPr="00BE2E77" w:rsidRDefault="00664229" w:rsidP="002301D2">
            <w:pPr>
              <w:pStyle w:val="C6"/>
            </w:pPr>
            <w:r w:rsidRPr="00BE2E77">
              <w:t>New York      19745289</w:t>
            </w:r>
          </w:p>
          <w:p w:rsidR="00664229" w:rsidRPr="00BE2E77" w:rsidRDefault="00664229" w:rsidP="002301D2">
            <w:pPr>
              <w:pStyle w:val="C6"/>
            </w:pPr>
            <w:r w:rsidRPr="00BE2E77">
              <w:t>Illinois      12801539</w:t>
            </w:r>
          </w:p>
          <w:p w:rsidR="00664229" w:rsidRPr="00A06E45" w:rsidRDefault="00664229" w:rsidP="002301D2">
            <w:pPr>
              <w:pStyle w:val="C6"/>
            </w:pPr>
            <w:r w:rsidRPr="00BE2E77">
              <w:lastRenderedPageBreak/>
              <w:t>dtype: int64</w:t>
            </w:r>
          </w:p>
        </w:tc>
      </w:tr>
    </w:tbl>
    <w:p w:rsidR="00664229" w:rsidRPr="00BE2E77" w:rsidRDefault="00664229" w:rsidP="00664229">
      <w:pPr>
        <w:spacing w:before="0"/>
      </w:pPr>
      <w:r w:rsidRPr="00BE2E77">
        <w:lastRenderedPageBreak/>
        <w:t>建構</w:t>
      </w:r>
      <w:r w:rsidRPr="00BE2E77">
        <w:t>Series</w:t>
      </w:r>
      <w:r w:rsidRPr="00BE2E77">
        <w:t>物件</w:t>
      </w:r>
      <w:hyperlink r:id="rId60" w:anchor="建構Series物件" w:history="1">
        <w:r w:rsidRPr="00BE2E77">
          <w:t>¶</w:t>
        </w:r>
      </w:hyperlink>
    </w:p>
    <w:p w:rsidR="00664229" w:rsidRPr="00BE2E77" w:rsidRDefault="00664229" w:rsidP="00664229">
      <w:pPr>
        <w:spacing w:before="0"/>
      </w:pPr>
      <w:r w:rsidRPr="00BE2E77">
        <w:t>我們已經看到了從頭開始構建</w:t>
      </w:r>
      <w:r w:rsidRPr="00BE2E77">
        <w:t>PandasSeries</w:t>
      </w:r>
      <w:r w:rsidRPr="00BE2E77">
        <w:t>的幾種方法</w:t>
      </w:r>
      <w:r w:rsidRPr="00BE2E77">
        <w:t xml:space="preserve">; </w:t>
      </w:r>
      <w:r w:rsidRPr="00BE2E77">
        <w:t>所有這些都是以下版本的某些版本：</w:t>
      </w:r>
    </w:p>
    <w:p w:rsidR="00664229" w:rsidRPr="00BE2E77" w:rsidRDefault="00664229" w:rsidP="00664229">
      <w:pPr>
        <w:spacing w:before="0"/>
      </w:pPr>
      <w:r w:rsidRPr="00BE2E77">
        <w:t>pd.Series</w:t>
      </w:r>
      <w:r w:rsidRPr="00BE2E77">
        <w:t>（</w:t>
      </w:r>
      <w:r w:rsidRPr="00BE2E77">
        <w:t>data, index=index</w:t>
      </w:r>
      <w:r w:rsidRPr="00BE2E77">
        <w:t>）</w:t>
      </w:r>
      <w:r w:rsidRPr="00BE2E77">
        <w:t xml:space="preserve"> </w:t>
      </w:r>
      <w:r w:rsidRPr="00BE2E77">
        <w:t>其中</w:t>
      </w:r>
      <w:r w:rsidRPr="00BE2E77">
        <w:t>index</w:t>
      </w:r>
      <w:r w:rsidRPr="00BE2E77">
        <w:t>是一個可選參數，</w:t>
      </w:r>
      <w:r w:rsidRPr="00BE2E77">
        <w:t>data</w:t>
      </w:r>
      <w:r w:rsidRPr="00BE2E77">
        <w:t>可以是許多實體之</w:t>
      </w:r>
      <w:proofErr w:type="gramStart"/>
      <w:r w:rsidRPr="00BE2E77">
        <w:t>一</w:t>
      </w:r>
      <w:proofErr w:type="gramEnd"/>
      <w:r w:rsidRPr="00BE2E77">
        <w:t>。例如，</w:t>
      </w:r>
      <w:r w:rsidRPr="00BE2E77">
        <w:t>data</w:t>
      </w:r>
      <w:r w:rsidRPr="00BE2E77">
        <w:t>可以是串列或</w:t>
      </w:r>
      <w:r w:rsidRPr="00BE2E77">
        <w:t>NumPy</w:t>
      </w:r>
      <w:r w:rsidRPr="00BE2E77">
        <w:t>陣列，在這種情況下</w:t>
      </w:r>
      <w:r w:rsidRPr="00BE2E77">
        <w:t>index</w:t>
      </w:r>
      <w:r w:rsidRPr="00BE2E77">
        <w:t>預設為整數序列：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14</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pd.Series([2,</w:t>
            </w:r>
            <w:r>
              <w:t xml:space="preserve"> </w:t>
            </w:r>
            <w:r w:rsidRPr="00BE2E77">
              <w:t>4,</w:t>
            </w:r>
            <w:r>
              <w:t xml:space="preserve"> </w:t>
            </w:r>
            <w:r w:rsidRPr="00BE2E77">
              <w:t>6])</w:t>
            </w:r>
          </w:p>
        </w:tc>
      </w:tr>
      <w:tr w:rsidR="00664229" w:rsidRPr="00A06E45" w:rsidTr="002301D2">
        <w:tc>
          <w:tcPr>
            <w:tcW w:w="934" w:type="dxa"/>
            <w:shd w:val="clear" w:color="auto" w:fill="auto"/>
          </w:tcPr>
          <w:p w:rsidR="00664229" w:rsidRPr="00A06E45" w:rsidRDefault="00664229" w:rsidP="002301D2">
            <w:pPr>
              <w:pStyle w:val="C6"/>
            </w:pPr>
            <w:r>
              <w:rPr>
                <w:rFonts w:hint="eastAsia"/>
              </w:rPr>
              <w:t>Out[14]</w:t>
            </w:r>
          </w:p>
        </w:tc>
        <w:tc>
          <w:tcPr>
            <w:tcW w:w="7241" w:type="dxa"/>
            <w:shd w:val="clear" w:color="auto" w:fill="auto"/>
          </w:tcPr>
          <w:p w:rsidR="00664229" w:rsidRPr="00BE2E77" w:rsidRDefault="00664229" w:rsidP="002301D2">
            <w:pPr>
              <w:pStyle w:val="C6"/>
            </w:pPr>
            <w:r w:rsidRPr="00BE2E77">
              <w:t>0    2</w:t>
            </w:r>
          </w:p>
          <w:p w:rsidR="00664229" w:rsidRPr="00BE2E77" w:rsidRDefault="00664229" w:rsidP="002301D2">
            <w:pPr>
              <w:pStyle w:val="C6"/>
            </w:pPr>
            <w:r w:rsidRPr="00BE2E77">
              <w:t>1    4</w:t>
            </w:r>
          </w:p>
          <w:p w:rsidR="00664229" w:rsidRPr="00BE2E77" w:rsidRDefault="00664229" w:rsidP="002301D2">
            <w:pPr>
              <w:pStyle w:val="C6"/>
            </w:pPr>
            <w:r w:rsidRPr="00BE2E77">
              <w:t>2    6</w:t>
            </w:r>
          </w:p>
          <w:p w:rsidR="00664229" w:rsidRPr="00A06E45" w:rsidRDefault="00664229" w:rsidP="002301D2">
            <w:pPr>
              <w:pStyle w:val="C6"/>
            </w:pPr>
            <w:r w:rsidRPr="00BE2E77">
              <w:t>dtype: int64</w:t>
            </w:r>
          </w:p>
        </w:tc>
      </w:tr>
    </w:tbl>
    <w:p w:rsidR="00664229" w:rsidRPr="00BE2E77" w:rsidRDefault="00664229" w:rsidP="00664229">
      <w:pPr>
        <w:spacing w:before="0"/>
      </w:pPr>
      <w:r w:rsidRPr="00BE2E77">
        <w:t>data</w:t>
      </w:r>
      <w:r w:rsidRPr="00BE2E77">
        <w:t>可以是純量，或是重複填入特定的索引；</w:t>
      </w:r>
      <w:r w:rsidRPr="00BE2E77">
        <w:t>data</w:t>
      </w:r>
      <w:r w:rsidRPr="00BE2E77">
        <w:t>也可以是一個字典，其中</w:t>
      </w:r>
      <w:r w:rsidRPr="00BE2E77">
        <w:t>index</w:t>
      </w:r>
      <w:r w:rsidRPr="00BE2E77">
        <w:t>預設為排序的字典鍵；</w:t>
      </w:r>
      <w:proofErr w:type="gramStart"/>
      <w:r w:rsidRPr="00BE2E77">
        <w:t>不</w:t>
      </w:r>
      <w:proofErr w:type="gramEnd"/>
      <w:r w:rsidRPr="00BE2E77">
        <w:t>館在每種情況下，如果會有不同的結果，最好以顯式設置索引：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15</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pd.Series(5,</w:t>
            </w:r>
            <w:r>
              <w:t xml:space="preserve"> </w:t>
            </w:r>
            <w:r w:rsidRPr="00BE2E77">
              <w:t>index=[100,</w:t>
            </w:r>
            <w:r>
              <w:t xml:space="preserve"> </w:t>
            </w:r>
            <w:r w:rsidRPr="00BE2E77">
              <w:t>200,</w:t>
            </w:r>
            <w:r>
              <w:t xml:space="preserve"> </w:t>
            </w:r>
            <w:r w:rsidRPr="00BE2E77">
              <w:t>300])</w:t>
            </w:r>
          </w:p>
        </w:tc>
      </w:tr>
      <w:tr w:rsidR="00664229" w:rsidRPr="00A06E45" w:rsidTr="002301D2">
        <w:tc>
          <w:tcPr>
            <w:tcW w:w="934" w:type="dxa"/>
            <w:shd w:val="clear" w:color="auto" w:fill="auto"/>
          </w:tcPr>
          <w:p w:rsidR="00664229" w:rsidRPr="00A06E45" w:rsidRDefault="00664229" w:rsidP="002301D2">
            <w:pPr>
              <w:pStyle w:val="C6"/>
            </w:pPr>
            <w:r>
              <w:rPr>
                <w:rFonts w:hint="eastAsia"/>
              </w:rPr>
              <w:t>Out[15]</w:t>
            </w:r>
          </w:p>
        </w:tc>
        <w:tc>
          <w:tcPr>
            <w:tcW w:w="7241" w:type="dxa"/>
            <w:shd w:val="clear" w:color="auto" w:fill="auto"/>
          </w:tcPr>
          <w:p w:rsidR="00664229" w:rsidRPr="00BE2E77" w:rsidRDefault="00664229" w:rsidP="002301D2">
            <w:pPr>
              <w:pStyle w:val="C6"/>
            </w:pPr>
            <w:r w:rsidRPr="00BE2E77">
              <w:t>100    5</w:t>
            </w:r>
          </w:p>
          <w:p w:rsidR="00664229" w:rsidRPr="00BE2E77" w:rsidRDefault="00664229" w:rsidP="002301D2">
            <w:pPr>
              <w:pStyle w:val="C6"/>
            </w:pPr>
            <w:r w:rsidRPr="00BE2E77">
              <w:t>200    5</w:t>
            </w:r>
          </w:p>
          <w:p w:rsidR="00664229" w:rsidRPr="00BE2E77" w:rsidRDefault="00664229" w:rsidP="002301D2">
            <w:pPr>
              <w:pStyle w:val="C6"/>
            </w:pPr>
            <w:r w:rsidRPr="00BE2E77">
              <w:t>300    5</w:t>
            </w:r>
          </w:p>
          <w:p w:rsidR="00664229" w:rsidRPr="00A06E45" w:rsidRDefault="00664229" w:rsidP="002301D2">
            <w:pPr>
              <w:pStyle w:val="C6"/>
            </w:pPr>
            <w:r w:rsidRPr="00BE2E77">
              <w:t>dtype: int64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16</w:t>
            </w:r>
            <w:r>
              <w:t>]</w:t>
            </w:r>
            <w:r w:rsidRPr="00A06E45">
              <w:t>:</w:t>
            </w:r>
          </w:p>
        </w:tc>
        <w:tc>
          <w:tcPr>
            <w:tcW w:w="7241" w:type="dxa"/>
            <w:tcBorders>
              <w:bottom w:val="single" w:sz="4" w:space="0" w:color="7F7F7F"/>
            </w:tcBorders>
            <w:shd w:val="clear" w:color="auto" w:fill="EEEEEE"/>
          </w:tcPr>
          <w:p w:rsidR="00664229" w:rsidRPr="00ED42FB" w:rsidRDefault="00664229" w:rsidP="002301D2">
            <w:pPr>
              <w:pStyle w:val="C6"/>
            </w:pPr>
            <w:r w:rsidRPr="00BE2E77">
              <w:t>pd.Series({2:'a',</w:t>
            </w:r>
            <w:r>
              <w:t xml:space="preserve"> </w:t>
            </w:r>
            <w:r w:rsidRPr="00BE2E77">
              <w:t>1:'b',</w:t>
            </w:r>
            <w:r>
              <w:t xml:space="preserve"> </w:t>
            </w:r>
            <w:r w:rsidRPr="00BE2E77">
              <w:t>3:'c'})</w:t>
            </w:r>
          </w:p>
        </w:tc>
      </w:tr>
      <w:tr w:rsidR="00664229" w:rsidRPr="00A06E45" w:rsidTr="002301D2">
        <w:tc>
          <w:tcPr>
            <w:tcW w:w="934" w:type="dxa"/>
            <w:shd w:val="clear" w:color="auto" w:fill="auto"/>
          </w:tcPr>
          <w:p w:rsidR="00664229" w:rsidRPr="00A06E45" w:rsidRDefault="00664229" w:rsidP="002301D2">
            <w:pPr>
              <w:pStyle w:val="C6"/>
            </w:pPr>
            <w:r>
              <w:rPr>
                <w:rFonts w:hint="eastAsia"/>
              </w:rPr>
              <w:t>Out[16]</w:t>
            </w:r>
          </w:p>
        </w:tc>
        <w:tc>
          <w:tcPr>
            <w:tcW w:w="7241" w:type="dxa"/>
            <w:shd w:val="clear" w:color="auto" w:fill="auto"/>
          </w:tcPr>
          <w:p w:rsidR="00664229" w:rsidRPr="00BE2E77" w:rsidRDefault="00664229" w:rsidP="002301D2">
            <w:pPr>
              <w:pStyle w:val="C6"/>
            </w:pPr>
            <w:r w:rsidRPr="00BE2E77">
              <w:t>2    a</w:t>
            </w:r>
          </w:p>
          <w:p w:rsidR="00664229" w:rsidRPr="00BE2E77" w:rsidRDefault="00664229" w:rsidP="002301D2">
            <w:pPr>
              <w:pStyle w:val="C6"/>
            </w:pPr>
            <w:r w:rsidRPr="00BE2E77">
              <w:t>1    b</w:t>
            </w:r>
          </w:p>
          <w:p w:rsidR="00664229" w:rsidRPr="00BE2E77" w:rsidRDefault="00664229" w:rsidP="002301D2">
            <w:pPr>
              <w:pStyle w:val="C6"/>
            </w:pPr>
            <w:r w:rsidRPr="00BE2E77">
              <w:t>3    c</w:t>
            </w:r>
          </w:p>
          <w:p w:rsidR="00664229" w:rsidRPr="00A06E45" w:rsidRDefault="00664229" w:rsidP="002301D2">
            <w:pPr>
              <w:pStyle w:val="C6"/>
            </w:pPr>
            <w:r w:rsidRPr="00BE2E77">
              <w:t>dtype: object</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17</w:t>
            </w:r>
            <w:r>
              <w:t>]</w:t>
            </w:r>
            <w:r w:rsidRPr="00A06E45">
              <w:t>:</w:t>
            </w:r>
          </w:p>
        </w:tc>
        <w:tc>
          <w:tcPr>
            <w:tcW w:w="7241" w:type="dxa"/>
            <w:tcBorders>
              <w:bottom w:val="single" w:sz="4" w:space="0" w:color="7F7F7F"/>
            </w:tcBorders>
            <w:shd w:val="clear" w:color="auto" w:fill="EEEEEE"/>
          </w:tcPr>
          <w:p w:rsidR="00664229" w:rsidRPr="00ED42FB" w:rsidRDefault="00664229" w:rsidP="002301D2">
            <w:pPr>
              <w:pStyle w:val="C6"/>
            </w:pPr>
            <w:r w:rsidRPr="00BE2E77">
              <w:t>pd.Series({2:'a',</w:t>
            </w:r>
            <w:r>
              <w:t xml:space="preserve"> </w:t>
            </w:r>
            <w:r w:rsidRPr="00BE2E77">
              <w:t>1:'b',</w:t>
            </w:r>
            <w:r>
              <w:t xml:space="preserve"> </w:t>
            </w:r>
            <w:r w:rsidRPr="00BE2E77">
              <w:t>3:'c'},</w:t>
            </w:r>
            <w:r>
              <w:t xml:space="preserve"> </w:t>
            </w:r>
            <w:r w:rsidRPr="00BE2E77">
              <w:t>index=[3,</w:t>
            </w:r>
            <w:r>
              <w:t xml:space="preserve"> </w:t>
            </w:r>
            <w:r w:rsidRPr="00BE2E77">
              <w:t>2])</w:t>
            </w:r>
          </w:p>
        </w:tc>
      </w:tr>
      <w:tr w:rsidR="00664229" w:rsidRPr="00A06E45" w:rsidTr="002301D2">
        <w:tc>
          <w:tcPr>
            <w:tcW w:w="934" w:type="dxa"/>
            <w:shd w:val="clear" w:color="auto" w:fill="auto"/>
          </w:tcPr>
          <w:p w:rsidR="00664229" w:rsidRPr="00A06E45" w:rsidRDefault="00664229" w:rsidP="002301D2">
            <w:pPr>
              <w:pStyle w:val="C6"/>
            </w:pPr>
            <w:r>
              <w:rPr>
                <w:rFonts w:hint="eastAsia"/>
              </w:rPr>
              <w:t>Out[17]</w:t>
            </w:r>
          </w:p>
        </w:tc>
        <w:tc>
          <w:tcPr>
            <w:tcW w:w="7241" w:type="dxa"/>
            <w:shd w:val="clear" w:color="auto" w:fill="auto"/>
          </w:tcPr>
          <w:p w:rsidR="00664229" w:rsidRPr="00BE2E77" w:rsidRDefault="00664229" w:rsidP="002301D2">
            <w:pPr>
              <w:pStyle w:val="C6"/>
            </w:pPr>
            <w:r w:rsidRPr="00BE2E77">
              <w:t>3    c</w:t>
            </w:r>
          </w:p>
          <w:p w:rsidR="00664229" w:rsidRPr="00BE2E77" w:rsidRDefault="00664229" w:rsidP="002301D2">
            <w:pPr>
              <w:pStyle w:val="C6"/>
            </w:pPr>
            <w:r w:rsidRPr="00BE2E77">
              <w:t>2    a</w:t>
            </w:r>
          </w:p>
          <w:p w:rsidR="00664229" w:rsidRPr="00A06E45" w:rsidRDefault="00664229" w:rsidP="002301D2">
            <w:pPr>
              <w:pStyle w:val="C6"/>
            </w:pPr>
            <w:r w:rsidRPr="00BE2E77">
              <w:lastRenderedPageBreak/>
              <w:t>dtype: object</w:t>
            </w:r>
          </w:p>
        </w:tc>
      </w:tr>
    </w:tbl>
    <w:p w:rsidR="00664229" w:rsidRPr="00BE2E77" w:rsidRDefault="00664229" w:rsidP="00664229">
      <w:pPr>
        <w:spacing w:before="0"/>
      </w:pPr>
      <w:r w:rsidRPr="00BE2E77">
        <w:lastRenderedPageBreak/>
        <w:t>Pandas DataFrame</w:t>
      </w:r>
      <w:r w:rsidRPr="00BE2E77">
        <w:t>物件</w:t>
      </w:r>
      <w:hyperlink r:id="rId61" w:anchor="Pandas-DataFrame物件" w:history="1">
        <w:r w:rsidRPr="00BE2E77">
          <w:t>¶</w:t>
        </w:r>
      </w:hyperlink>
    </w:p>
    <w:p w:rsidR="00664229" w:rsidRPr="00BE2E77" w:rsidRDefault="00664229" w:rsidP="00664229">
      <w:pPr>
        <w:spacing w:before="0"/>
      </w:pPr>
      <w:r w:rsidRPr="00BE2E77">
        <w:t>Pandas</w:t>
      </w:r>
      <w:r w:rsidRPr="00BE2E77">
        <w:t>的</w:t>
      </w:r>
      <w:r w:rsidRPr="00BE2E77">
        <w:t>DataFrame</w:t>
      </w:r>
      <w:r w:rsidRPr="00BE2E77">
        <w:t>被認為是</w:t>
      </w:r>
      <w:r w:rsidRPr="00BE2E77">
        <w:t>NumPy</w:t>
      </w:r>
      <w:r w:rsidRPr="00BE2E77">
        <w:t>陣列的一般化，也可以被認為是</w:t>
      </w:r>
      <w:r w:rsidRPr="00BE2E77">
        <w:t>Python</w:t>
      </w:r>
      <w:r w:rsidRPr="00BE2E77">
        <w:t>字典的特化。</w:t>
      </w:r>
    </w:p>
    <w:p w:rsidR="00664229" w:rsidRPr="00BE2E77" w:rsidRDefault="00664229" w:rsidP="00664229">
      <w:pPr>
        <w:spacing w:before="0"/>
      </w:pPr>
      <w:r w:rsidRPr="00BE2E77">
        <w:t>DataFrame</w:t>
      </w:r>
      <w:r w:rsidRPr="00BE2E77">
        <w:t>作為一般化的</w:t>
      </w:r>
      <w:r w:rsidRPr="00BE2E77">
        <w:t>NumPy</w:t>
      </w:r>
      <w:r w:rsidRPr="00BE2E77">
        <w:t>陣列</w:t>
      </w:r>
      <w:hyperlink r:id="rId62" w:anchor="DataFrame作為一般化的NumPy陣列" w:history="1">
        <w:r w:rsidRPr="00BE2E77">
          <w:t>¶</w:t>
        </w:r>
      </w:hyperlink>
    </w:p>
    <w:p w:rsidR="00664229" w:rsidRPr="00BE2E77" w:rsidRDefault="00664229" w:rsidP="00664229">
      <w:pPr>
        <w:spacing w:before="0"/>
      </w:pPr>
      <w:r w:rsidRPr="00BE2E77">
        <w:t>DataFrame</w:t>
      </w:r>
      <w:r w:rsidRPr="00BE2E77">
        <w:t>是具有</w:t>
      </w:r>
      <w:proofErr w:type="gramStart"/>
      <w:r w:rsidRPr="00BE2E77">
        <w:t>靈活劣</w:t>
      </w:r>
      <w:proofErr w:type="gramEnd"/>
      <w:r w:rsidRPr="00BE2E77">
        <w:t>索引和</w:t>
      </w:r>
      <w:proofErr w:type="gramStart"/>
      <w:r w:rsidRPr="00BE2E77">
        <w:t>靈活行名的</w:t>
      </w:r>
      <w:proofErr w:type="gramEnd"/>
      <w:r w:rsidRPr="00BE2E77">
        <w:t>二維陣列的模擬，可以將</w:t>
      </w:r>
      <w:r w:rsidRPr="00BE2E77">
        <w:t>“DataFrame”</w:t>
      </w:r>
      <w:r w:rsidRPr="00BE2E77">
        <w:t>視為一系列對齊的</w:t>
      </w:r>
      <w:r w:rsidRPr="00BE2E77">
        <w:t>Series</w:t>
      </w:r>
      <w:r w:rsidRPr="00BE2E77">
        <w:t>物件。在這裡，</w:t>
      </w:r>
      <w:r w:rsidRPr="00BE2E77">
        <w:t>“</w:t>
      </w:r>
      <w:r w:rsidRPr="00BE2E77">
        <w:t>對齊</w:t>
      </w:r>
      <w:r w:rsidRPr="00BE2E77">
        <w:t>”</w:t>
      </w:r>
      <w:r w:rsidRPr="00BE2E77">
        <w:t>是指它們共享相同的索引。下面首先構建一個新的</w:t>
      </w:r>
      <w:r w:rsidRPr="00BE2E77">
        <w:t>Series</w:t>
      </w:r>
      <w:r w:rsidRPr="00BE2E77">
        <w:t>，列出上一節討論的五個狀態中每</w:t>
      </w:r>
      <w:proofErr w:type="gramStart"/>
      <w:r w:rsidRPr="00BE2E77">
        <w:t>個</w:t>
      </w:r>
      <w:proofErr w:type="gramEnd"/>
      <w:r w:rsidRPr="00BE2E77">
        <w:t>狀態的區域：</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18</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area_dict</w:t>
            </w:r>
            <w:r>
              <w:t xml:space="preserve"> </w:t>
            </w:r>
            <w:r w:rsidRPr="00BE2E77">
              <w:t>=</w:t>
            </w:r>
            <w:r>
              <w:t xml:space="preserve"> </w:t>
            </w:r>
            <w:r w:rsidRPr="00BE2E77">
              <w:t>{'California':</w:t>
            </w:r>
            <w:r>
              <w:t xml:space="preserve"> </w:t>
            </w:r>
            <w:r w:rsidRPr="00BE2E77">
              <w:t>423967,</w:t>
            </w:r>
            <w:r>
              <w:t xml:space="preserve"> </w:t>
            </w:r>
            <w:r w:rsidRPr="00BE2E77">
              <w:t>'Texas':</w:t>
            </w:r>
            <w:r>
              <w:t xml:space="preserve"> </w:t>
            </w:r>
            <w:r w:rsidRPr="00BE2E77">
              <w:t>695662,</w:t>
            </w:r>
            <w:r>
              <w:t xml:space="preserve"> </w:t>
            </w:r>
            <w:r w:rsidRPr="00BE2E77">
              <w:t>'New York':</w:t>
            </w:r>
            <w:r>
              <w:t xml:space="preserve"> </w:t>
            </w:r>
            <w:r w:rsidRPr="00BE2E77">
              <w:t>141297,</w:t>
            </w:r>
          </w:p>
          <w:p w:rsidR="00664229" w:rsidRDefault="00664229" w:rsidP="002301D2">
            <w:pPr>
              <w:pStyle w:val="C6"/>
            </w:pPr>
            <w:r>
              <w:t xml:space="preserve">             </w:t>
            </w:r>
            <w:r w:rsidRPr="00BE2E77">
              <w:t>'Florida':</w:t>
            </w:r>
            <w:r>
              <w:t xml:space="preserve"> </w:t>
            </w:r>
            <w:r w:rsidRPr="00BE2E77">
              <w:t>170312,</w:t>
            </w:r>
            <w:r>
              <w:t xml:space="preserve"> </w:t>
            </w:r>
            <w:r w:rsidRPr="00BE2E77">
              <w:t>'Illinois':</w:t>
            </w:r>
            <w:r>
              <w:t xml:space="preserve"> </w:t>
            </w:r>
            <w:r w:rsidRPr="00BE2E77">
              <w:t>149995}</w:t>
            </w:r>
          </w:p>
          <w:p w:rsidR="00664229" w:rsidRDefault="00664229" w:rsidP="002301D2">
            <w:pPr>
              <w:pStyle w:val="C6"/>
            </w:pPr>
            <w:r w:rsidRPr="00BE2E77">
              <w:t>area</w:t>
            </w:r>
            <w:r>
              <w:t xml:space="preserve"> </w:t>
            </w:r>
            <w:r w:rsidRPr="00BE2E77">
              <w:t>=</w:t>
            </w:r>
            <w:r>
              <w:t xml:space="preserve"> </w:t>
            </w:r>
            <w:r w:rsidRPr="00BE2E77">
              <w:t>pd.Series(area_dict)</w:t>
            </w:r>
          </w:p>
          <w:p w:rsidR="00664229" w:rsidRPr="004F24EA" w:rsidRDefault="00664229" w:rsidP="002301D2">
            <w:pPr>
              <w:pStyle w:val="C6"/>
            </w:pPr>
            <w:r w:rsidRPr="00BE2E77">
              <w:t>area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Out[18]</w:t>
            </w:r>
          </w:p>
        </w:tc>
        <w:tc>
          <w:tcPr>
            <w:tcW w:w="7241" w:type="dxa"/>
            <w:shd w:val="clear" w:color="auto" w:fill="auto"/>
          </w:tcPr>
          <w:p w:rsidR="00664229" w:rsidRPr="00BE2E77" w:rsidRDefault="00664229" w:rsidP="002301D2">
            <w:pPr>
              <w:pStyle w:val="C6"/>
            </w:pPr>
            <w:r w:rsidRPr="00BE2E77">
              <w:t>California    423967</w:t>
            </w:r>
          </w:p>
          <w:p w:rsidR="00664229" w:rsidRPr="00BE2E77" w:rsidRDefault="00664229" w:rsidP="002301D2">
            <w:pPr>
              <w:pStyle w:val="C6"/>
            </w:pPr>
            <w:r w:rsidRPr="00BE2E77">
              <w:t>Texas         695662</w:t>
            </w:r>
          </w:p>
          <w:p w:rsidR="00664229" w:rsidRPr="00BE2E77" w:rsidRDefault="00664229" w:rsidP="002301D2">
            <w:pPr>
              <w:pStyle w:val="C6"/>
            </w:pPr>
            <w:r w:rsidRPr="00BE2E77">
              <w:t>New York      141297</w:t>
            </w:r>
          </w:p>
          <w:p w:rsidR="00664229" w:rsidRPr="00BE2E77" w:rsidRDefault="00664229" w:rsidP="002301D2">
            <w:pPr>
              <w:pStyle w:val="C6"/>
            </w:pPr>
            <w:r w:rsidRPr="00BE2E77">
              <w:t>Florida       170312</w:t>
            </w:r>
          </w:p>
          <w:p w:rsidR="00664229" w:rsidRPr="00BE2E77" w:rsidRDefault="00664229" w:rsidP="002301D2">
            <w:pPr>
              <w:pStyle w:val="C6"/>
            </w:pPr>
            <w:r w:rsidRPr="00BE2E77">
              <w:t>Illinois      149995</w:t>
            </w:r>
          </w:p>
          <w:p w:rsidR="00664229" w:rsidRPr="00A06E45" w:rsidRDefault="00664229" w:rsidP="002301D2">
            <w:pPr>
              <w:pStyle w:val="C6"/>
            </w:pPr>
            <w:r w:rsidRPr="00BE2E77">
              <w:t>dtype: int64</w:t>
            </w:r>
          </w:p>
        </w:tc>
      </w:tr>
    </w:tbl>
    <w:p w:rsidR="00664229" w:rsidRPr="00BE2E77" w:rsidRDefault="00664229" w:rsidP="00664229">
      <w:pPr>
        <w:spacing w:before="0"/>
      </w:pPr>
      <w:r w:rsidRPr="00BE2E77">
        <w:t>現在我們已經將它與之前的</w:t>
      </w:r>
      <w:r w:rsidRPr="00BE2E77">
        <w:t>populationSeries</w:t>
      </w:r>
      <w:r w:rsidRPr="00BE2E77">
        <w:t>一起使用，我們可以使用字典來建構包含這些信息的單</w:t>
      </w:r>
      <w:proofErr w:type="gramStart"/>
      <w:r w:rsidRPr="00BE2E77">
        <w:t>個</w:t>
      </w:r>
      <w:proofErr w:type="gramEnd"/>
      <w:r w:rsidRPr="00BE2E77">
        <w:t>二維物件：</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19</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states</w:t>
            </w:r>
            <w:r>
              <w:t xml:space="preserve"> </w:t>
            </w:r>
            <w:r w:rsidRPr="00BE2E77">
              <w:t>=</w:t>
            </w:r>
            <w:r>
              <w:t xml:space="preserve"> </w:t>
            </w:r>
            <w:r w:rsidRPr="00BE2E77">
              <w:t>pd.DataFrame({'population':</w:t>
            </w:r>
            <w:r>
              <w:t xml:space="preserve"> </w:t>
            </w:r>
            <w:r w:rsidRPr="00BE2E77">
              <w:t>population,</w:t>
            </w:r>
          </w:p>
          <w:p w:rsidR="00664229" w:rsidRDefault="00664229" w:rsidP="002301D2">
            <w:pPr>
              <w:pStyle w:val="C6"/>
            </w:pPr>
            <w:r>
              <w:t xml:space="preserve">                       </w:t>
            </w:r>
            <w:r w:rsidRPr="00BE2E77">
              <w:t>'area':</w:t>
            </w:r>
            <w:r>
              <w:t xml:space="preserve"> </w:t>
            </w:r>
            <w:r w:rsidRPr="00BE2E77">
              <w:t>area})</w:t>
            </w:r>
          </w:p>
          <w:p w:rsidR="00664229" w:rsidRPr="004F24EA" w:rsidRDefault="00664229" w:rsidP="002301D2">
            <w:pPr>
              <w:pStyle w:val="C6"/>
            </w:pPr>
            <w:r w:rsidRPr="00BE2E77">
              <w:t>states</w:t>
            </w:r>
          </w:p>
        </w:tc>
      </w:tr>
      <w:tr w:rsidR="00664229" w:rsidRPr="00A06E45" w:rsidTr="002301D2">
        <w:tc>
          <w:tcPr>
            <w:tcW w:w="934" w:type="dxa"/>
            <w:shd w:val="clear" w:color="auto" w:fill="auto"/>
          </w:tcPr>
          <w:p w:rsidR="00664229" w:rsidRPr="00A06E45" w:rsidRDefault="00664229" w:rsidP="002301D2">
            <w:pPr>
              <w:pStyle w:val="C6"/>
            </w:pPr>
            <w:r>
              <w:rPr>
                <w:rFonts w:hint="eastAsia"/>
              </w:rPr>
              <w:t>Out[19]</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1057"/>
              <w:gridCol w:w="735"/>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population</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Texas</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27862596</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695662</w:t>
                  </w:r>
                </w:p>
              </w:tc>
            </w:tr>
          </w:tbl>
          <w:p w:rsidR="00664229" w:rsidRPr="00A06E45" w:rsidRDefault="00664229" w:rsidP="002301D2">
            <w:pPr>
              <w:pStyle w:val="C6"/>
            </w:pPr>
          </w:p>
        </w:tc>
      </w:tr>
    </w:tbl>
    <w:p w:rsidR="00664229" w:rsidRPr="00BE2E77" w:rsidRDefault="00664229" w:rsidP="00664229">
      <w:pPr>
        <w:spacing w:before="0"/>
      </w:pPr>
      <w:r w:rsidRPr="00BE2E77">
        <w:t>DataFrame</w:t>
      </w:r>
      <w:r w:rsidRPr="00BE2E77">
        <w:t>有一個</w:t>
      </w:r>
      <w:r w:rsidRPr="00BE2E77">
        <w:t>index</w:t>
      </w:r>
      <w:r w:rsidRPr="00BE2E77">
        <w:t>屬性，可以訪問索引標籤，還有一個</w:t>
      </w:r>
      <w:r w:rsidRPr="00BE2E77">
        <w:t>columns</w:t>
      </w:r>
      <w:r w:rsidRPr="00BE2E77">
        <w:t>屬性，它是一個包含行標籤的</w:t>
      </w:r>
      <w:r w:rsidRPr="00BE2E77">
        <w:t>Index</w:t>
      </w:r>
      <w:r w:rsidRPr="00BE2E77">
        <w:t>物件：：</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lastRenderedPageBreak/>
              <w:t>In[</w:t>
            </w:r>
            <w:r>
              <w:rPr>
                <w:rFonts w:hint="eastAsia"/>
              </w:rPr>
              <w:t>20</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states.index</w:t>
            </w:r>
          </w:p>
        </w:tc>
      </w:tr>
      <w:tr w:rsidR="00664229" w:rsidRPr="00A06E45" w:rsidTr="002301D2">
        <w:tc>
          <w:tcPr>
            <w:tcW w:w="934" w:type="dxa"/>
            <w:shd w:val="clear" w:color="auto" w:fill="auto"/>
          </w:tcPr>
          <w:p w:rsidR="00664229" w:rsidRPr="00A06E45" w:rsidRDefault="00664229" w:rsidP="002301D2">
            <w:pPr>
              <w:pStyle w:val="C6"/>
            </w:pPr>
            <w:r>
              <w:rPr>
                <w:rFonts w:hint="eastAsia"/>
              </w:rPr>
              <w:t>Out[20]</w:t>
            </w:r>
          </w:p>
        </w:tc>
        <w:tc>
          <w:tcPr>
            <w:tcW w:w="7241" w:type="dxa"/>
            <w:shd w:val="clear" w:color="auto" w:fill="auto"/>
          </w:tcPr>
          <w:p w:rsidR="00664229" w:rsidRPr="00A06E45" w:rsidRDefault="00664229" w:rsidP="002301D2">
            <w:pPr>
              <w:pStyle w:val="C6"/>
            </w:pPr>
            <w:r w:rsidRPr="00BE2E77">
              <w:t>Index(['California', 'Florida', 'Illinois', 'New York', 'Texas'], dtype='object')</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21</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states.columns</w:t>
            </w:r>
          </w:p>
        </w:tc>
      </w:tr>
      <w:tr w:rsidR="00664229" w:rsidRPr="00A06E45" w:rsidTr="002301D2">
        <w:tc>
          <w:tcPr>
            <w:tcW w:w="934" w:type="dxa"/>
            <w:shd w:val="clear" w:color="auto" w:fill="auto"/>
          </w:tcPr>
          <w:p w:rsidR="00664229" w:rsidRPr="00A06E45" w:rsidRDefault="00664229" w:rsidP="002301D2">
            <w:pPr>
              <w:pStyle w:val="C6"/>
            </w:pPr>
            <w:r>
              <w:rPr>
                <w:rFonts w:hint="eastAsia"/>
              </w:rPr>
              <w:t>Out[21]</w:t>
            </w:r>
          </w:p>
        </w:tc>
        <w:tc>
          <w:tcPr>
            <w:tcW w:w="7241" w:type="dxa"/>
            <w:shd w:val="clear" w:color="auto" w:fill="auto"/>
          </w:tcPr>
          <w:p w:rsidR="00664229" w:rsidRPr="00ED42FB" w:rsidRDefault="00664229" w:rsidP="002301D2">
            <w:pPr>
              <w:pStyle w:val="C6"/>
            </w:pPr>
            <w:r w:rsidRPr="00BE2E77">
              <w:t>Index(['population', 'area'], dtype='object')</w:t>
            </w:r>
          </w:p>
        </w:tc>
      </w:tr>
    </w:tbl>
    <w:p w:rsidR="00664229" w:rsidRPr="00BE2E77" w:rsidRDefault="00664229" w:rsidP="00664229">
      <w:pPr>
        <w:spacing w:before="0"/>
      </w:pPr>
      <w:r w:rsidRPr="00BE2E77">
        <w:t>因此，</w:t>
      </w:r>
      <w:r w:rsidRPr="00BE2E77">
        <w:t>DataFrame</w:t>
      </w:r>
      <w:r w:rsidRPr="00BE2E77">
        <w:t>可以被認為是二維</w:t>
      </w:r>
      <w:r w:rsidRPr="00BE2E77">
        <w:t>NumPy</w:t>
      </w:r>
      <w:r w:rsidRPr="00BE2E77">
        <w:t>陣列的一般化，其中行和列都具有用於訪問資料的通用索引。</w:t>
      </w:r>
    </w:p>
    <w:p w:rsidR="00664229" w:rsidRPr="00BE2E77" w:rsidRDefault="00664229" w:rsidP="00664229">
      <w:pPr>
        <w:spacing w:before="0"/>
      </w:pPr>
      <w:r w:rsidRPr="00BE2E77">
        <w:t>DataFrame</w:t>
      </w:r>
      <w:r w:rsidRPr="00BE2E77">
        <w:t>作為特殊的字典</w:t>
      </w:r>
      <w:hyperlink r:id="rId63" w:anchor="DataFrame作為特殊的字典" w:history="1">
        <w:r w:rsidRPr="00BE2E77">
          <w:t>¶</w:t>
        </w:r>
      </w:hyperlink>
    </w:p>
    <w:p w:rsidR="00664229" w:rsidRPr="00BE2E77" w:rsidRDefault="00664229" w:rsidP="00664229">
      <w:pPr>
        <w:spacing w:before="0"/>
      </w:pPr>
      <w:r w:rsidRPr="00BE2E77">
        <w:t>同樣，我們也可以將</w:t>
      </w:r>
      <w:r w:rsidRPr="00BE2E77">
        <w:t>DataFrame</w:t>
      </w:r>
      <w:r w:rsidRPr="00BE2E77">
        <w:t>視為字典的特化。當字典</w:t>
      </w:r>
      <w:proofErr w:type="gramStart"/>
      <w:r w:rsidRPr="00BE2E77">
        <w:t>將鍵映射到值</w:t>
      </w:r>
      <w:proofErr w:type="gramEnd"/>
      <w:r w:rsidRPr="00BE2E77">
        <w:t>時，</w:t>
      </w:r>
      <w:r w:rsidRPr="00BE2E77">
        <w:t>“DataFrame”</w:t>
      </w:r>
      <w:r w:rsidRPr="00BE2E77">
        <w:t>將行名稱映射到行資料的</w:t>
      </w:r>
      <w:r w:rsidRPr="00BE2E77">
        <w:t>“Series”</w:t>
      </w:r>
      <w:r w:rsidRPr="00BE2E77">
        <w:t>。例如，要求</w:t>
      </w:r>
      <w:r w:rsidRPr="00BE2E77">
        <w:t>'area'</w:t>
      </w:r>
      <w:r w:rsidRPr="00BE2E77">
        <w:t>屬性返回包含我們之前看到的面積的</w:t>
      </w:r>
      <w:r w:rsidRPr="00BE2E77">
        <w:t>Series</w:t>
      </w:r>
      <w:r w:rsidRPr="00BE2E77">
        <w:t>物件：</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22</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states['area']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Out[22]</w:t>
            </w:r>
          </w:p>
        </w:tc>
        <w:tc>
          <w:tcPr>
            <w:tcW w:w="7241" w:type="dxa"/>
            <w:shd w:val="clear" w:color="auto" w:fill="auto"/>
          </w:tcPr>
          <w:p w:rsidR="00664229" w:rsidRPr="00BE2E77" w:rsidRDefault="00664229" w:rsidP="002301D2">
            <w:pPr>
              <w:pStyle w:val="C6"/>
            </w:pPr>
            <w:r w:rsidRPr="00BE2E77">
              <w:t>California    423967</w:t>
            </w:r>
          </w:p>
          <w:p w:rsidR="00664229" w:rsidRPr="00BE2E77" w:rsidRDefault="00664229" w:rsidP="002301D2">
            <w:pPr>
              <w:pStyle w:val="C6"/>
            </w:pPr>
            <w:r w:rsidRPr="00BE2E77">
              <w:t>Florida       170312</w:t>
            </w:r>
          </w:p>
          <w:p w:rsidR="00664229" w:rsidRPr="00BE2E77" w:rsidRDefault="00664229" w:rsidP="002301D2">
            <w:pPr>
              <w:pStyle w:val="C6"/>
            </w:pPr>
            <w:r w:rsidRPr="00BE2E77">
              <w:t>Illinois      149995</w:t>
            </w:r>
          </w:p>
          <w:p w:rsidR="00664229" w:rsidRPr="00BE2E77" w:rsidRDefault="00664229" w:rsidP="002301D2">
            <w:pPr>
              <w:pStyle w:val="C6"/>
            </w:pPr>
            <w:r w:rsidRPr="00BE2E77">
              <w:t>New York      141297</w:t>
            </w:r>
          </w:p>
          <w:p w:rsidR="00664229" w:rsidRPr="00BE2E77" w:rsidRDefault="00664229" w:rsidP="002301D2">
            <w:pPr>
              <w:pStyle w:val="C6"/>
            </w:pPr>
            <w:r w:rsidRPr="00BE2E77">
              <w:t>Texas         695662</w:t>
            </w:r>
          </w:p>
          <w:p w:rsidR="00664229" w:rsidRPr="00ED42FB" w:rsidRDefault="00664229" w:rsidP="002301D2">
            <w:pPr>
              <w:pStyle w:val="C6"/>
            </w:pPr>
            <w:r w:rsidRPr="00BE2E77">
              <w:t>Name: area, dtype: int64</w:t>
            </w:r>
          </w:p>
        </w:tc>
      </w:tr>
    </w:tbl>
    <w:p w:rsidR="00664229" w:rsidRPr="00BE2E77" w:rsidRDefault="00664229" w:rsidP="00664229">
      <w:pPr>
        <w:spacing w:before="0"/>
      </w:pPr>
      <w:r w:rsidRPr="00BE2E77">
        <w:t>注意這裡潛在的混淆點：在一個二維</w:t>
      </w:r>
      <w:r w:rsidRPr="00BE2E77">
        <w:t>NumPy</w:t>
      </w:r>
      <w:r w:rsidRPr="00BE2E77">
        <w:t>陣列中，</w:t>
      </w:r>
      <w:r w:rsidRPr="00BE2E77">
        <w:t>data [0]</w:t>
      </w:r>
      <w:r w:rsidRPr="00BE2E77">
        <w:t>將返回第一個</w:t>
      </w:r>
      <w:r w:rsidRPr="00BE2E77">
        <w:rPr>
          <w:i/>
          <w:iCs/>
        </w:rPr>
        <w:t>列</w:t>
      </w:r>
      <w:r w:rsidRPr="00BE2E77">
        <w:t>。</w:t>
      </w:r>
      <w:r w:rsidRPr="00BE2E77">
        <w:t xml:space="preserve"> </w:t>
      </w:r>
      <w:r w:rsidRPr="00BE2E77">
        <w:t>對於</w:t>
      </w:r>
      <w:r w:rsidRPr="00BE2E77">
        <w:t>DataFrame</w:t>
      </w:r>
      <w:r w:rsidRPr="00BE2E77">
        <w:t>，</w:t>
      </w:r>
      <w:r w:rsidRPr="00BE2E77">
        <w:t>data ['col0']</w:t>
      </w:r>
      <w:r w:rsidRPr="00BE2E77">
        <w:t>將返回第一個</w:t>
      </w:r>
      <w:r w:rsidRPr="00BE2E77">
        <w:rPr>
          <w:i/>
          <w:iCs/>
        </w:rPr>
        <w:t>行</w:t>
      </w:r>
      <w:r w:rsidRPr="00BE2E77">
        <w:t>。因此，最好將</w:t>
      </w:r>
      <w:r w:rsidRPr="00BE2E77">
        <w:t>“DataFrame”</w:t>
      </w:r>
      <w:r w:rsidRPr="00BE2E77">
        <w:t>視為通用字典而不是通用陣列，儘管兩種方式都可以看到這種情況。</w:t>
      </w:r>
    </w:p>
    <w:p w:rsidR="00664229" w:rsidRPr="00BE2E77" w:rsidRDefault="00664229" w:rsidP="00664229">
      <w:pPr>
        <w:spacing w:before="0"/>
      </w:pPr>
      <w:r w:rsidRPr="00BE2E77">
        <w:t>建構</w:t>
      </w:r>
      <w:r w:rsidRPr="00BE2E77">
        <w:t>DataFrame</w:t>
      </w:r>
      <w:r w:rsidRPr="00BE2E77">
        <w:t>物件</w:t>
      </w:r>
      <w:hyperlink r:id="rId64" w:anchor="建構DataFrame物件" w:history="1">
        <w:r w:rsidRPr="00BE2E77">
          <w:t>¶</w:t>
        </w:r>
      </w:hyperlink>
    </w:p>
    <w:p w:rsidR="00664229" w:rsidRPr="00BE2E77" w:rsidRDefault="00664229" w:rsidP="00664229">
      <w:pPr>
        <w:spacing w:before="0"/>
      </w:pPr>
      <w:r w:rsidRPr="00BE2E77">
        <w:t>PandasDataFrame</w:t>
      </w:r>
      <w:r w:rsidRPr="00BE2E77">
        <w:t>可以通過多種方式建構。這裡我們舉幾個例子。</w:t>
      </w:r>
    </w:p>
    <w:p w:rsidR="00664229" w:rsidRPr="00BE2E77" w:rsidRDefault="00664229" w:rsidP="00664229">
      <w:pPr>
        <w:spacing w:before="0"/>
      </w:pPr>
      <w:r w:rsidRPr="00BE2E77">
        <w:t>來自單</w:t>
      </w:r>
      <w:proofErr w:type="gramStart"/>
      <w:r w:rsidRPr="00BE2E77">
        <w:t>個</w:t>
      </w:r>
      <w:proofErr w:type="gramEnd"/>
      <w:r w:rsidRPr="00BE2E77">
        <w:t>Series</w:t>
      </w:r>
      <w:r w:rsidRPr="00BE2E77">
        <w:t>物件</w:t>
      </w:r>
      <w:hyperlink r:id="rId65" w:anchor="來自單個Series物件" w:history="1">
        <w:r w:rsidRPr="00BE2E77">
          <w:t>¶</w:t>
        </w:r>
      </w:hyperlink>
    </w:p>
    <w:p w:rsidR="00664229" w:rsidRPr="00BE2E77" w:rsidRDefault="00664229" w:rsidP="00664229">
      <w:pPr>
        <w:spacing w:before="0"/>
      </w:pPr>
      <w:r w:rsidRPr="00BE2E77">
        <w:t>DataFrame</w:t>
      </w:r>
      <w:r w:rsidRPr="00BE2E77">
        <w:t>是</w:t>
      </w:r>
      <w:r w:rsidRPr="00BE2E77">
        <w:t>Series</w:t>
      </w:r>
      <w:r w:rsidRPr="00BE2E77">
        <w:t>物件的集合，單列</w:t>
      </w:r>
      <w:r w:rsidRPr="00BE2E77">
        <w:t>DataFrame</w:t>
      </w:r>
      <w:r w:rsidRPr="00BE2E77">
        <w:t>可以從單</w:t>
      </w:r>
      <w:proofErr w:type="gramStart"/>
      <w:r w:rsidRPr="00BE2E77">
        <w:t>個</w:t>
      </w:r>
      <w:proofErr w:type="gramEnd"/>
      <w:r w:rsidRPr="00BE2E77">
        <w:t>Series</w:t>
      </w:r>
      <w:r w:rsidRPr="00BE2E77">
        <w:t>建構：</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23</w:t>
            </w:r>
            <w:r>
              <w:t>]</w:t>
            </w:r>
            <w:r w:rsidRPr="00A06E45">
              <w:t>:</w:t>
            </w:r>
          </w:p>
        </w:tc>
        <w:tc>
          <w:tcPr>
            <w:tcW w:w="7241" w:type="dxa"/>
            <w:tcBorders>
              <w:bottom w:val="single" w:sz="4" w:space="0" w:color="7F7F7F"/>
            </w:tcBorders>
            <w:shd w:val="clear" w:color="auto" w:fill="EEEEEE"/>
          </w:tcPr>
          <w:p w:rsidR="00664229" w:rsidRPr="00ED42FB" w:rsidRDefault="00664229" w:rsidP="002301D2">
            <w:pPr>
              <w:pStyle w:val="C6"/>
            </w:pPr>
            <w:r w:rsidRPr="00BE2E77">
              <w:t>pd.DataFrame(population,</w:t>
            </w:r>
            <w:r>
              <w:t xml:space="preserve"> </w:t>
            </w:r>
            <w:r w:rsidRPr="00BE2E77">
              <w:t>columns=['population'])</w:t>
            </w:r>
          </w:p>
        </w:tc>
      </w:tr>
      <w:tr w:rsidR="00664229" w:rsidRPr="00A06E45" w:rsidTr="002301D2">
        <w:tc>
          <w:tcPr>
            <w:tcW w:w="934" w:type="dxa"/>
            <w:shd w:val="clear" w:color="auto" w:fill="auto"/>
          </w:tcPr>
          <w:p w:rsidR="00664229" w:rsidRPr="00A06E45" w:rsidRDefault="00664229" w:rsidP="002301D2">
            <w:pPr>
              <w:pStyle w:val="C6"/>
            </w:pPr>
            <w:r>
              <w:rPr>
                <w:rFonts w:hint="eastAsia"/>
              </w:rPr>
              <w:t>Out[23]</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1057"/>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population</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California</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Texas</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27862596</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從一個字典串列</w:t>
      </w:r>
      <w:hyperlink r:id="rId66" w:anchor="從一個字典串列" w:history="1">
        <w:r w:rsidRPr="00BE2E77">
          <w:t>¶</w:t>
        </w:r>
      </w:hyperlink>
    </w:p>
    <w:p w:rsidR="00664229" w:rsidRPr="00BE2E77" w:rsidRDefault="00664229" w:rsidP="00664229">
      <w:pPr>
        <w:spacing w:before="0"/>
      </w:pPr>
      <w:r w:rsidRPr="00BE2E77">
        <w:t>任何字典串列都可以製作成</w:t>
      </w:r>
      <w:r w:rsidRPr="00BE2E77">
        <w:t>“DataFrame”</w:t>
      </w:r>
      <w:r w:rsidRPr="00BE2E77">
        <w:t>。我們將使用簡單的串列推導來創建一些資料：</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24</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w:t>
            </w:r>
            <w:r>
              <w:t xml:space="preserve"> </w:t>
            </w:r>
            <w:r w:rsidRPr="00BE2E77">
              <w:t>=</w:t>
            </w:r>
            <w:r>
              <w:t xml:space="preserve"> </w:t>
            </w:r>
            <w:r w:rsidRPr="00BE2E77">
              <w:t>[{'a':</w:t>
            </w:r>
            <w:r>
              <w:t xml:space="preserve"> </w:t>
            </w:r>
            <w:r w:rsidRPr="00BE2E77">
              <w:t>i,</w:t>
            </w:r>
            <w:r>
              <w:t xml:space="preserve"> </w:t>
            </w:r>
            <w:r w:rsidRPr="00BE2E77">
              <w:t>'b':</w:t>
            </w:r>
            <w:r>
              <w:t xml:space="preserve"> </w:t>
            </w:r>
            <w:r w:rsidRPr="00BE2E77">
              <w:t>2</w:t>
            </w:r>
            <w:r>
              <w:t xml:space="preserve"> </w:t>
            </w:r>
            <w:r w:rsidRPr="00BE2E77">
              <w:t>*</w:t>
            </w:r>
            <w:r>
              <w:t xml:space="preserve"> </w:t>
            </w:r>
            <w:r w:rsidRPr="00BE2E77">
              <w:t>i}</w:t>
            </w:r>
          </w:p>
          <w:p w:rsidR="00664229" w:rsidRDefault="00664229" w:rsidP="002301D2">
            <w:pPr>
              <w:pStyle w:val="C6"/>
            </w:pPr>
            <w:r>
              <w:t xml:space="preserve">        </w:t>
            </w:r>
            <w:r w:rsidRPr="00BE2E77">
              <w:t>for</w:t>
            </w:r>
            <w:r>
              <w:t xml:space="preserve"> </w:t>
            </w:r>
            <w:r w:rsidRPr="00BE2E77">
              <w:t>i</w:t>
            </w:r>
            <w:r>
              <w:t xml:space="preserve"> </w:t>
            </w:r>
            <w:r w:rsidRPr="00BE2E77">
              <w:t>in</w:t>
            </w:r>
            <w:r>
              <w:t xml:space="preserve"> </w:t>
            </w:r>
            <w:r w:rsidRPr="00BE2E77">
              <w:t>range(3)]</w:t>
            </w:r>
          </w:p>
          <w:p w:rsidR="00664229" w:rsidRPr="00ED42FB" w:rsidRDefault="00664229" w:rsidP="002301D2">
            <w:pPr>
              <w:pStyle w:val="C6"/>
            </w:pPr>
            <w:r w:rsidRPr="00BE2E77">
              <w:t>pd.DataFrame(data)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Out[24]</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135"/>
              <w:gridCol w:w="135"/>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r>
          </w:tbl>
          <w:p w:rsidR="00664229" w:rsidRPr="00A06E45" w:rsidRDefault="00664229" w:rsidP="002301D2">
            <w:pPr>
              <w:pStyle w:val="C6"/>
            </w:pPr>
          </w:p>
        </w:tc>
      </w:tr>
    </w:tbl>
    <w:p w:rsidR="00664229" w:rsidRPr="00BE2E77" w:rsidRDefault="00664229" w:rsidP="00664229">
      <w:pPr>
        <w:spacing w:before="0"/>
      </w:pPr>
      <w:r w:rsidRPr="00BE2E77">
        <w:t>即使字典中的某些鍵丟失，</w:t>
      </w:r>
      <w:r w:rsidRPr="00BE2E77">
        <w:t>Pandas</w:t>
      </w:r>
      <w:r w:rsidRPr="00BE2E77">
        <w:t>也會用</w:t>
      </w:r>
      <w:r w:rsidRPr="00BE2E77">
        <w:t>“NaN`”</w:t>
      </w:r>
      <w:r w:rsidRPr="00BE2E77">
        <w:t>（即</w:t>
      </w:r>
      <w:r w:rsidRPr="00BE2E77">
        <w:t>“</w:t>
      </w:r>
      <w:r w:rsidRPr="00BE2E77">
        <w:t>非數字</w:t>
      </w:r>
      <w:r w:rsidRPr="00BE2E77">
        <w:t>”</w:t>
      </w:r>
      <w:r w:rsidRPr="00BE2E77">
        <w:t>）值填充它們：</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25</w:t>
            </w:r>
            <w:r>
              <w:t>]</w:t>
            </w:r>
            <w:r w:rsidRPr="00A06E45">
              <w:t>:</w:t>
            </w:r>
          </w:p>
        </w:tc>
        <w:tc>
          <w:tcPr>
            <w:tcW w:w="7241" w:type="dxa"/>
            <w:tcBorders>
              <w:bottom w:val="single" w:sz="4" w:space="0" w:color="7F7F7F"/>
            </w:tcBorders>
            <w:shd w:val="clear" w:color="auto" w:fill="EEEEEE"/>
          </w:tcPr>
          <w:p w:rsidR="00664229" w:rsidRPr="00ED42FB" w:rsidRDefault="00664229" w:rsidP="002301D2">
            <w:pPr>
              <w:pStyle w:val="C6"/>
            </w:pPr>
            <w:r w:rsidRPr="00BE2E77">
              <w:t>pd.DataFrame([{'a':</w:t>
            </w:r>
            <w:r>
              <w:t xml:space="preserve"> </w:t>
            </w:r>
            <w:r w:rsidRPr="00BE2E77">
              <w:t>1,</w:t>
            </w:r>
            <w:r>
              <w:t xml:space="preserve"> </w:t>
            </w:r>
            <w:r w:rsidRPr="00BE2E77">
              <w:t>'b':</w:t>
            </w:r>
            <w:r>
              <w:t xml:space="preserve"> </w:t>
            </w:r>
            <w:r w:rsidRPr="00BE2E77">
              <w:t>2},</w:t>
            </w:r>
            <w:r>
              <w:t xml:space="preserve"> </w:t>
            </w:r>
            <w:r w:rsidRPr="00BE2E77">
              <w:t>{'b':</w:t>
            </w:r>
            <w:r>
              <w:t xml:space="preserve"> </w:t>
            </w:r>
            <w:r w:rsidRPr="00BE2E77">
              <w:t>3,</w:t>
            </w:r>
            <w:r>
              <w:t xml:space="preserve"> </w:t>
            </w:r>
            <w:r w:rsidRPr="00BE2E77">
              <w:t>'c':</w:t>
            </w:r>
            <w:r>
              <w:t xml:space="preserve"> </w:t>
            </w:r>
            <w:r w:rsidRPr="00BE2E77">
              <w:t>4}])</w:t>
            </w:r>
          </w:p>
        </w:tc>
      </w:tr>
      <w:tr w:rsidR="00664229" w:rsidRPr="00A06E45" w:rsidTr="002301D2">
        <w:tc>
          <w:tcPr>
            <w:tcW w:w="934" w:type="dxa"/>
            <w:shd w:val="clear" w:color="auto" w:fill="auto"/>
          </w:tcPr>
          <w:p w:rsidR="00664229" w:rsidRPr="00A06E45" w:rsidRDefault="00664229" w:rsidP="002301D2">
            <w:pPr>
              <w:pStyle w:val="C6"/>
            </w:pPr>
            <w:r>
              <w:rPr>
                <w:rFonts w:hint="eastAsia"/>
              </w:rPr>
              <w:t>Out[25]</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461"/>
              <w:gridCol w:w="135"/>
              <w:gridCol w:w="461"/>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4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4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4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4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NaN</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4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NaN</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46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w:t>
                  </w:r>
                </w:p>
              </w:tc>
            </w:tr>
          </w:tbl>
          <w:p w:rsidR="00664229" w:rsidRPr="00A06E45" w:rsidRDefault="00664229" w:rsidP="002301D2">
            <w:pPr>
              <w:pStyle w:val="C6"/>
            </w:pPr>
          </w:p>
        </w:tc>
      </w:tr>
    </w:tbl>
    <w:p w:rsidR="00664229" w:rsidRPr="00BE2E77" w:rsidRDefault="00664229" w:rsidP="00664229">
      <w:pPr>
        <w:spacing w:before="0"/>
      </w:pPr>
      <w:r w:rsidRPr="00BE2E77">
        <w:t>從</w:t>
      </w:r>
      <w:r w:rsidRPr="00BE2E77">
        <w:t>Series</w:t>
      </w:r>
      <w:r w:rsidRPr="00BE2E77">
        <w:t>物件的字典</w:t>
      </w:r>
      <w:hyperlink r:id="rId67" w:anchor="從Series物件的字典" w:history="1">
        <w:r w:rsidRPr="00BE2E77">
          <w:t>¶</w:t>
        </w:r>
      </w:hyperlink>
    </w:p>
    <w:p w:rsidR="00664229" w:rsidRPr="00BE2E77" w:rsidRDefault="00664229" w:rsidP="00664229">
      <w:pPr>
        <w:spacing w:before="0"/>
      </w:pPr>
      <w:r w:rsidRPr="00BE2E77">
        <w:t>正如我們之前看到的那樣，</w:t>
      </w:r>
      <w:r w:rsidRPr="00BE2E77">
        <w:t>DataFrame</w:t>
      </w:r>
      <w:r w:rsidRPr="00BE2E77">
        <w:t>也可以從</w:t>
      </w:r>
      <w:r w:rsidRPr="00BE2E77">
        <w:t>Series</w:t>
      </w:r>
      <w:r w:rsidRPr="00BE2E77">
        <w:t>物件的字典建構：</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26</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pd.DataFrame({'population':</w:t>
            </w:r>
            <w:r>
              <w:t xml:space="preserve"> </w:t>
            </w:r>
            <w:r w:rsidRPr="00BE2E77">
              <w:t>population,</w:t>
            </w:r>
          </w:p>
          <w:p w:rsidR="00664229" w:rsidRPr="00ED42FB" w:rsidRDefault="00664229" w:rsidP="002301D2">
            <w:pPr>
              <w:pStyle w:val="C6"/>
            </w:pPr>
            <w:r>
              <w:t xml:space="preserve">              </w:t>
            </w:r>
            <w:r w:rsidRPr="00BE2E77">
              <w:t>'area':</w:t>
            </w:r>
            <w:r>
              <w:t xml:space="preserve"> </w:t>
            </w:r>
            <w:r w:rsidRPr="00BE2E77">
              <w:t>area})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Out[26]</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1057"/>
              <w:gridCol w:w="735"/>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population</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New York</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Texas</w:t>
                  </w:r>
                </w:p>
              </w:tc>
              <w:tc>
                <w:tcPr>
                  <w:tcW w:w="105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27862596</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695662</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來自二維</w:t>
      </w:r>
      <w:r w:rsidRPr="00BE2E77">
        <w:t>NumPy</w:t>
      </w:r>
      <w:r w:rsidRPr="00BE2E77">
        <w:t>陣列</w:t>
      </w:r>
      <w:hyperlink r:id="rId68" w:anchor="來自二維NumPy陣列" w:history="1">
        <w:r w:rsidRPr="00BE2E77">
          <w:t>¶</w:t>
        </w:r>
      </w:hyperlink>
    </w:p>
    <w:p w:rsidR="00664229" w:rsidRPr="00BE2E77" w:rsidRDefault="00664229" w:rsidP="00664229">
      <w:pPr>
        <w:spacing w:before="0"/>
      </w:pPr>
      <w:r w:rsidRPr="00BE2E77">
        <w:t>給定一個二維資料陣列，我們可以創建一個帶有任何指定行和索引名稱的</w:t>
      </w:r>
      <w:r w:rsidRPr="00BE2E77">
        <w:t>DataFrame</w:t>
      </w:r>
      <w:r w:rsidRPr="00BE2E77">
        <w:t>。</w:t>
      </w:r>
      <w:r w:rsidRPr="00BE2E77">
        <w:t xml:space="preserve"> </w:t>
      </w:r>
      <w:r w:rsidRPr="00BE2E77">
        <w:t>如果省略，將為每</w:t>
      </w:r>
      <w:proofErr w:type="gramStart"/>
      <w:r w:rsidRPr="00BE2E77">
        <w:t>個</w:t>
      </w:r>
      <w:proofErr w:type="gramEnd"/>
      <w:r w:rsidRPr="00BE2E77">
        <w:t>使用整數索引：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27</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pd.DataFrame(np.random.rand(3,</w:t>
            </w:r>
            <w:r>
              <w:t xml:space="preserve"> </w:t>
            </w:r>
            <w:r w:rsidRPr="00BE2E77">
              <w:t>2),</w:t>
            </w:r>
          </w:p>
          <w:p w:rsidR="00664229" w:rsidRDefault="00664229" w:rsidP="002301D2">
            <w:pPr>
              <w:pStyle w:val="C6"/>
            </w:pPr>
            <w:r>
              <w:t xml:space="preserve">             </w:t>
            </w:r>
            <w:r w:rsidRPr="00BE2E77">
              <w:t>columns=['foo',</w:t>
            </w:r>
            <w:r>
              <w:t xml:space="preserve"> </w:t>
            </w:r>
            <w:r w:rsidRPr="00BE2E77">
              <w:t>'bar'],</w:t>
            </w:r>
          </w:p>
          <w:p w:rsidR="00664229" w:rsidRPr="00ED42FB" w:rsidRDefault="00664229" w:rsidP="002301D2">
            <w:pPr>
              <w:pStyle w:val="C6"/>
            </w:pPr>
            <w:r>
              <w:t xml:space="preserve">             </w:t>
            </w:r>
            <w:r w:rsidRPr="00BE2E77">
              <w:t>index=['a',</w:t>
            </w:r>
            <w:r>
              <w:t xml:space="preserve"> </w:t>
            </w:r>
            <w:r w:rsidRPr="00BE2E77">
              <w:t>'b',</w:t>
            </w:r>
            <w:r>
              <w:t xml:space="preserve"> </w:t>
            </w:r>
            <w:r w:rsidRPr="00BE2E77">
              <w:t>'c'])</w:t>
            </w:r>
          </w:p>
        </w:tc>
      </w:tr>
      <w:tr w:rsidR="00664229" w:rsidRPr="00A06E45" w:rsidTr="002301D2">
        <w:tc>
          <w:tcPr>
            <w:tcW w:w="934" w:type="dxa"/>
            <w:shd w:val="clear" w:color="auto" w:fill="auto"/>
          </w:tcPr>
          <w:p w:rsidR="00664229" w:rsidRPr="00A06E45" w:rsidRDefault="00664229" w:rsidP="002301D2">
            <w:pPr>
              <w:pStyle w:val="C6"/>
            </w:pPr>
            <w:r>
              <w:rPr>
                <w:rFonts w:hint="eastAsia"/>
              </w:rPr>
              <w:t>Out[27]</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920"/>
              <w:gridCol w:w="920"/>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foo</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bar</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0.511105</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0.024971</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0.106175</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0.401511</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0.488746</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0.884107</w:t>
                  </w:r>
                </w:p>
              </w:tc>
            </w:tr>
          </w:tbl>
          <w:p w:rsidR="00664229" w:rsidRPr="00A06E45" w:rsidRDefault="00664229" w:rsidP="002301D2">
            <w:pPr>
              <w:pStyle w:val="C6"/>
            </w:pPr>
          </w:p>
        </w:tc>
      </w:tr>
    </w:tbl>
    <w:p w:rsidR="00664229" w:rsidRPr="00BE2E77" w:rsidRDefault="00664229" w:rsidP="00664229">
      <w:pPr>
        <w:spacing w:before="0"/>
      </w:pPr>
      <w:r w:rsidRPr="00BE2E77">
        <w:t>來自</w:t>
      </w:r>
      <w:r w:rsidRPr="00BE2E77">
        <w:t>NumPy</w:t>
      </w:r>
      <w:r w:rsidRPr="00BE2E77">
        <w:t>結構化陣列</w:t>
      </w:r>
      <w:hyperlink r:id="rId69" w:anchor="來自NumPy結構化陣列" w:history="1">
        <w:r w:rsidRPr="00BE2E77">
          <w:t>¶</w:t>
        </w:r>
      </w:hyperlink>
    </w:p>
    <w:p w:rsidR="00664229" w:rsidRPr="00BE2E77" w:rsidRDefault="00664229" w:rsidP="00664229">
      <w:pPr>
        <w:spacing w:before="0"/>
      </w:pPr>
      <w:r w:rsidRPr="00BE2E77">
        <w:t>PandasDataFrame</w:t>
      </w:r>
      <w:r w:rsidRPr="00BE2E77">
        <w:t>的運行方式與結構化陣列非常相似，可以直接從一個陣列創建：</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28</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A</w:t>
            </w:r>
            <w:r>
              <w:t xml:space="preserve"> </w:t>
            </w:r>
            <w:r w:rsidRPr="00BE2E77">
              <w:t>=</w:t>
            </w:r>
            <w:r>
              <w:t xml:space="preserve"> </w:t>
            </w:r>
            <w:r w:rsidRPr="00BE2E77">
              <w:t>np.zeros(3,</w:t>
            </w:r>
            <w:r>
              <w:t xml:space="preserve"> </w:t>
            </w:r>
            <w:r w:rsidRPr="00BE2E77">
              <w:t>dtype=[('A',</w:t>
            </w:r>
            <w:r>
              <w:t xml:space="preserve"> </w:t>
            </w:r>
            <w:r w:rsidRPr="00BE2E77">
              <w:t>'i8'),</w:t>
            </w:r>
            <w:r>
              <w:t xml:space="preserve"> </w:t>
            </w:r>
            <w:r w:rsidRPr="00BE2E77">
              <w:t>('B',</w:t>
            </w:r>
            <w:r>
              <w:t xml:space="preserve"> </w:t>
            </w:r>
            <w:r w:rsidRPr="00BE2E77">
              <w:t>'f8')])</w:t>
            </w:r>
          </w:p>
          <w:p w:rsidR="00664229" w:rsidRPr="004F24EA" w:rsidRDefault="00664229" w:rsidP="002301D2">
            <w:pPr>
              <w:pStyle w:val="C6"/>
            </w:pPr>
            <w:r w:rsidRPr="00BE2E77">
              <w: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Out[28]</w:t>
            </w:r>
          </w:p>
        </w:tc>
        <w:tc>
          <w:tcPr>
            <w:tcW w:w="7241" w:type="dxa"/>
            <w:shd w:val="clear" w:color="auto" w:fill="auto"/>
          </w:tcPr>
          <w:p w:rsidR="00664229" w:rsidRPr="00A06E45" w:rsidRDefault="00664229" w:rsidP="002301D2">
            <w:pPr>
              <w:pStyle w:val="C6"/>
            </w:pPr>
            <w:r w:rsidRPr="00BE2E77">
              <w:t>array([(0, 0.), (0, 0.), (0, 0.)], dtype=[('A', '&lt;i8'), ('B', '&lt;f8')])</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29</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pd.DataFrame(A)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Out[29]</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184"/>
              <w:gridCol w:w="320"/>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8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18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18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18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r>
          </w:tbl>
          <w:p w:rsidR="00664229" w:rsidRPr="00A06E45" w:rsidRDefault="00664229" w:rsidP="002301D2">
            <w:pPr>
              <w:pStyle w:val="C6"/>
            </w:pPr>
          </w:p>
        </w:tc>
      </w:tr>
    </w:tbl>
    <w:p w:rsidR="00664229" w:rsidRPr="00BE2E77" w:rsidRDefault="00664229" w:rsidP="00664229">
      <w:pPr>
        <w:spacing w:before="0"/>
      </w:pPr>
      <w:r w:rsidRPr="00BE2E77">
        <w:t>Pandas Index</w:t>
      </w:r>
      <w:r w:rsidRPr="00BE2E77">
        <w:t>物件</w:t>
      </w:r>
      <w:hyperlink r:id="rId70" w:anchor="Pandas-Index物件" w:history="1">
        <w:r w:rsidRPr="00BE2E77">
          <w:t>¶</w:t>
        </w:r>
      </w:hyperlink>
    </w:p>
    <w:p w:rsidR="00664229" w:rsidRPr="00BE2E77" w:rsidRDefault="00664229" w:rsidP="00664229">
      <w:pPr>
        <w:spacing w:before="0"/>
      </w:pPr>
      <w:r w:rsidRPr="00BE2E77">
        <w:t>我們在這裡看到</w:t>
      </w:r>
      <w:r w:rsidRPr="00BE2E77">
        <w:t>Series</w:t>
      </w:r>
      <w:r w:rsidRPr="00BE2E77">
        <w:t>和</w:t>
      </w:r>
      <w:r w:rsidRPr="00BE2E77">
        <w:t>DataFrame</w:t>
      </w:r>
      <w:r w:rsidRPr="00BE2E77">
        <w:t>物件都包含</w:t>
      </w:r>
      <w:proofErr w:type="gramStart"/>
      <w:r w:rsidRPr="00BE2E77">
        <w:t>一個顯式的</w:t>
      </w:r>
      <w:proofErr w:type="gramEnd"/>
      <w:r w:rsidRPr="00BE2E77">
        <w:rPr>
          <w:i/>
          <w:iCs/>
        </w:rPr>
        <w:t xml:space="preserve"> index </w:t>
      </w:r>
      <w:r w:rsidRPr="00BE2E77">
        <w:t>，它允許你引用和修改</w:t>
      </w:r>
      <w:r>
        <w:t>資料</w:t>
      </w:r>
      <w:r w:rsidRPr="00BE2E77">
        <w:t>。</w:t>
      </w:r>
      <w:r w:rsidRPr="00BE2E77">
        <w:t xml:space="preserve"> </w:t>
      </w:r>
      <w:r w:rsidRPr="00BE2E77">
        <w:t>這個</w:t>
      </w:r>
      <w:r w:rsidRPr="00BE2E77">
        <w:t>Index</w:t>
      </w:r>
      <w:r w:rsidRPr="00BE2E77">
        <w:t>物件可以被認為是</w:t>
      </w:r>
      <w:r w:rsidRPr="00BE2E77">
        <w:rPr>
          <w:i/>
          <w:iCs/>
        </w:rPr>
        <w:t>不可變數組</w:t>
      </w:r>
      <w:r w:rsidRPr="00BE2E77">
        <w:t>或</w:t>
      </w:r>
      <w:proofErr w:type="gramStart"/>
      <w:r w:rsidRPr="00BE2E77">
        <w:rPr>
          <w:i/>
          <w:iCs/>
        </w:rPr>
        <w:t>有序集</w:t>
      </w:r>
      <w:proofErr w:type="gramEnd"/>
      <w:r w:rsidRPr="00BE2E77">
        <w:t>，舉個簡單的例子，讓我們從整數串列建構一個</w:t>
      </w:r>
      <w:r w:rsidRPr="00BE2E77">
        <w:t>Index</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30</w:t>
            </w:r>
            <w:r>
              <w:t>]</w:t>
            </w:r>
            <w:r w:rsidRPr="00A06E45">
              <w:lastRenderedPageBreak/>
              <w:t>:</w:t>
            </w:r>
          </w:p>
        </w:tc>
        <w:tc>
          <w:tcPr>
            <w:tcW w:w="7241" w:type="dxa"/>
            <w:tcBorders>
              <w:bottom w:val="single" w:sz="4" w:space="0" w:color="7F7F7F"/>
            </w:tcBorders>
            <w:shd w:val="clear" w:color="auto" w:fill="EEEEEE"/>
          </w:tcPr>
          <w:p w:rsidR="00664229" w:rsidRDefault="00664229" w:rsidP="002301D2">
            <w:pPr>
              <w:pStyle w:val="C6"/>
            </w:pPr>
            <w:r w:rsidRPr="00BE2E77">
              <w:lastRenderedPageBreak/>
              <w:t>ind</w:t>
            </w:r>
            <w:r>
              <w:t xml:space="preserve"> </w:t>
            </w:r>
            <w:r w:rsidRPr="00BE2E77">
              <w:t>=</w:t>
            </w:r>
            <w:r>
              <w:t xml:space="preserve"> </w:t>
            </w:r>
            <w:r w:rsidRPr="00BE2E77">
              <w:t>pd.Index([2,</w:t>
            </w:r>
            <w:r>
              <w:t xml:space="preserve"> </w:t>
            </w:r>
            <w:r w:rsidRPr="00BE2E77">
              <w:t>3,</w:t>
            </w:r>
            <w:r>
              <w:t xml:space="preserve"> </w:t>
            </w:r>
            <w:r w:rsidRPr="00BE2E77">
              <w:t>5,</w:t>
            </w:r>
            <w:r>
              <w:t xml:space="preserve"> </w:t>
            </w:r>
            <w:r w:rsidRPr="00BE2E77">
              <w:t>7,</w:t>
            </w:r>
            <w:r>
              <w:t xml:space="preserve"> </w:t>
            </w:r>
            <w:r w:rsidRPr="00BE2E77">
              <w:t>11])</w:t>
            </w:r>
          </w:p>
          <w:p w:rsidR="00664229" w:rsidRPr="004F24EA" w:rsidRDefault="00664229" w:rsidP="002301D2">
            <w:pPr>
              <w:pStyle w:val="C6"/>
            </w:pPr>
            <w:r w:rsidRPr="00BE2E77">
              <w:lastRenderedPageBreak/>
              <w:t>ind</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Out[30]</w:t>
            </w:r>
          </w:p>
        </w:tc>
        <w:tc>
          <w:tcPr>
            <w:tcW w:w="7241" w:type="dxa"/>
            <w:shd w:val="clear" w:color="auto" w:fill="auto"/>
          </w:tcPr>
          <w:p w:rsidR="00664229" w:rsidRPr="00A06E45" w:rsidRDefault="00664229" w:rsidP="002301D2">
            <w:pPr>
              <w:pStyle w:val="C6"/>
            </w:pPr>
            <w:r w:rsidRPr="00BE2E77">
              <w:t>Int64Index([2, 3, 5, 7, 11], dtype='int64')</w:t>
            </w:r>
          </w:p>
        </w:tc>
      </w:tr>
    </w:tbl>
    <w:p w:rsidR="00664229" w:rsidRPr="00BE2E77" w:rsidRDefault="00664229" w:rsidP="00664229">
      <w:pPr>
        <w:spacing w:before="0"/>
      </w:pPr>
      <w:r w:rsidRPr="00BE2E77">
        <w:t>索引為不可變陣列</w:t>
      </w:r>
      <w:hyperlink r:id="rId71" w:anchor="索引為不可變陣列" w:history="1">
        <w:r w:rsidRPr="00BE2E77">
          <w:t>¶</w:t>
        </w:r>
      </w:hyperlink>
    </w:p>
    <w:p w:rsidR="00664229" w:rsidRPr="00BE2E77" w:rsidRDefault="00664229" w:rsidP="00664229">
      <w:pPr>
        <w:spacing w:before="0"/>
      </w:pPr>
      <w:r w:rsidRPr="00BE2E77">
        <w:t>Index</w:t>
      </w:r>
      <w:r w:rsidRPr="00BE2E77">
        <w:t>在很多方面都像陣列一樣運作。例如，我們可以使用標準的</w:t>
      </w:r>
      <w:r w:rsidRPr="00BE2E77">
        <w:t>Python</w:t>
      </w:r>
      <w:r w:rsidRPr="00BE2E77">
        <w:t>索引表示法來檢索值或切片：</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31</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ind[1]</w:t>
            </w:r>
          </w:p>
        </w:tc>
      </w:tr>
      <w:tr w:rsidR="00664229" w:rsidRPr="00A06E45" w:rsidTr="002301D2">
        <w:tc>
          <w:tcPr>
            <w:tcW w:w="934" w:type="dxa"/>
            <w:shd w:val="clear" w:color="auto" w:fill="auto"/>
          </w:tcPr>
          <w:p w:rsidR="00664229" w:rsidRPr="00A06E45" w:rsidRDefault="00664229" w:rsidP="002301D2">
            <w:pPr>
              <w:pStyle w:val="C6"/>
            </w:pPr>
            <w:r>
              <w:rPr>
                <w:rFonts w:hint="eastAsia"/>
              </w:rPr>
              <w:t>Out[31]</w:t>
            </w:r>
          </w:p>
        </w:tc>
        <w:tc>
          <w:tcPr>
            <w:tcW w:w="7241" w:type="dxa"/>
            <w:shd w:val="clear" w:color="auto" w:fill="auto"/>
          </w:tcPr>
          <w:p w:rsidR="00664229" w:rsidRPr="00A06E45" w:rsidRDefault="00664229" w:rsidP="002301D2">
            <w:pPr>
              <w:pStyle w:val="C6"/>
            </w:pPr>
            <w:r w:rsidRPr="00BE2E77">
              <w:t>3</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32</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ind[::2]</w:t>
            </w:r>
          </w:p>
        </w:tc>
      </w:tr>
      <w:tr w:rsidR="00664229" w:rsidRPr="00A06E45" w:rsidTr="002301D2">
        <w:tc>
          <w:tcPr>
            <w:tcW w:w="934" w:type="dxa"/>
            <w:shd w:val="clear" w:color="auto" w:fill="auto"/>
          </w:tcPr>
          <w:p w:rsidR="00664229" w:rsidRPr="00A06E45" w:rsidRDefault="00664229" w:rsidP="002301D2">
            <w:pPr>
              <w:pStyle w:val="C6"/>
            </w:pPr>
            <w:r>
              <w:rPr>
                <w:rFonts w:hint="eastAsia"/>
              </w:rPr>
              <w:t>Out[32]</w:t>
            </w:r>
          </w:p>
        </w:tc>
        <w:tc>
          <w:tcPr>
            <w:tcW w:w="7241" w:type="dxa"/>
            <w:shd w:val="clear" w:color="auto" w:fill="auto"/>
          </w:tcPr>
          <w:p w:rsidR="00664229" w:rsidRPr="00A06E45" w:rsidRDefault="00664229" w:rsidP="002301D2">
            <w:pPr>
              <w:pStyle w:val="C6"/>
            </w:pPr>
            <w:r w:rsidRPr="00BE2E77">
              <w:t>Int64Index([2, 5, 11], dtype='int64')</w:t>
            </w:r>
          </w:p>
        </w:tc>
      </w:tr>
    </w:tbl>
    <w:p w:rsidR="00664229" w:rsidRPr="00BE2E77" w:rsidRDefault="00664229" w:rsidP="00664229">
      <w:pPr>
        <w:spacing w:before="0"/>
      </w:pPr>
      <w:r w:rsidRPr="00BE2E77">
        <w:t>Index</w:t>
      </w:r>
      <w:r w:rsidRPr="00BE2E77">
        <w:t>物件也有許多</w:t>
      </w:r>
      <w:r w:rsidRPr="00BE2E77">
        <w:t>NumPy</w:t>
      </w:r>
      <w:r w:rsidRPr="00BE2E77">
        <w:t>陣列中熟悉的屬性：</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33</w:t>
            </w:r>
            <w:r>
              <w:t>]</w:t>
            </w:r>
            <w:r w:rsidRPr="00A06E45">
              <w:t>:</w:t>
            </w:r>
          </w:p>
        </w:tc>
        <w:tc>
          <w:tcPr>
            <w:tcW w:w="7241" w:type="dxa"/>
            <w:tcBorders>
              <w:bottom w:val="single" w:sz="4" w:space="0" w:color="7F7F7F"/>
            </w:tcBorders>
            <w:shd w:val="clear" w:color="auto" w:fill="EEEEEE"/>
          </w:tcPr>
          <w:p w:rsidR="00664229" w:rsidRPr="00A061E2" w:rsidRDefault="00664229" w:rsidP="002301D2">
            <w:pPr>
              <w:pStyle w:val="C6"/>
            </w:pPr>
            <w:r w:rsidRPr="00BE2E77">
              <w:t>print(ind.size,</w:t>
            </w:r>
            <w:r>
              <w:t xml:space="preserve"> </w:t>
            </w:r>
            <w:r w:rsidRPr="00BE2E77">
              <w:t>ind.shape,</w:t>
            </w:r>
            <w:r>
              <w:t xml:space="preserve"> </w:t>
            </w:r>
            <w:r w:rsidRPr="00BE2E77">
              <w:t>ind.ndim,</w:t>
            </w:r>
            <w:r>
              <w:t xml:space="preserve"> </w:t>
            </w:r>
            <w:r w:rsidRPr="00BE2E77">
              <w:t>ind.dtype)</w:t>
            </w:r>
          </w:p>
        </w:tc>
      </w:tr>
      <w:tr w:rsidR="00664229" w:rsidRPr="00A06E45" w:rsidTr="002301D2">
        <w:tc>
          <w:tcPr>
            <w:tcW w:w="934" w:type="dxa"/>
            <w:shd w:val="clear" w:color="auto" w:fill="auto"/>
          </w:tcPr>
          <w:p w:rsidR="00664229" w:rsidRPr="00A06E45" w:rsidRDefault="00664229" w:rsidP="002301D2">
            <w:pPr>
              <w:pStyle w:val="C6"/>
            </w:pPr>
            <w:r>
              <w:rPr>
                <w:rFonts w:hint="eastAsia"/>
              </w:rPr>
              <w:t>Out[33]</w:t>
            </w:r>
          </w:p>
        </w:tc>
        <w:tc>
          <w:tcPr>
            <w:tcW w:w="7241" w:type="dxa"/>
            <w:shd w:val="clear" w:color="auto" w:fill="auto"/>
          </w:tcPr>
          <w:p w:rsidR="00664229" w:rsidRPr="00A06E45" w:rsidRDefault="00664229" w:rsidP="002301D2">
            <w:pPr>
              <w:pStyle w:val="C6"/>
            </w:pPr>
            <w:r w:rsidRPr="00BE2E77">
              <w:t>5 (5,) 1 int64</w:t>
            </w:r>
          </w:p>
        </w:tc>
      </w:tr>
    </w:tbl>
    <w:p w:rsidR="00664229" w:rsidRPr="00BE2E77" w:rsidRDefault="00664229" w:rsidP="00664229">
      <w:pPr>
        <w:spacing w:before="0"/>
      </w:pPr>
      <w:r w:rsidRPr="00BE2E77">
        <w:t>Index</w:t>
      </w:r>
      <w:r w:rsidRPr="00BE2E77">
        <w:t>物件和</w:t>
      </w:r>
      <w:r w:rsidRPr="00BE2E77">
        <w:t>NumPy</w:t>
      </w:r>
      <w:r w:rsidRPr="00BE2E77">
        <w:t>陣列之間的一個區別是索引是不可變的</w:t>
      </w:r>
      <w:r w:rsidRPr="00BE2E77">
        <w:t xml:space="preserve"> - </w:t>
      </w:r>
      <w:r w:rsidRPr="00BE2E77">
        <w:t>也就是說，它們不能通過常規方式修改：</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34</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ind[1]</w:t>
            </w:r>
            <w:r>
              <w:t xml:space="preserve"> </w:t>
            </w:r>
            <w:r w:rsidRPr="00BE2E77">
              <w:t>=</w:t>
            </w:r>
            <w:r>
              <w:t xml:space="preserve"> </w:t>
            </w:r>
            <w:r w:rsidRPr="00BE2E77">
              <w:t>0</w:t>
            </w:r>
          </w:p>
        </w:tc>
      </w:tr>
      <w:tr w:rsidR="00664229" w:rsidRPr="00A06E45" w:rsidTr="002301D2">
        <w:tc>
          <w:tcPr>
            <w:tcW w:w="934" w:type="dxa"/>
            <w:shd w:val="clear" w:color="auto" w:fill="auto"/>
          </w:tcPr>
          <w:p w:rsidR="00664229" w:rsidRPr="00A06E45" w:rsidRDefault="00664229" w:rsidP="002301D2">
            <w:pPr>
              <w:pStyle w:val="C6"/>
            </w:pPr>
            <w:r>
              <w:rPr>
                <w:rFonts w:hint="eastAsia"/>
              </w:rPr>
              <w:t>Out[34]</w:t>
            </w:r>
          </w:p>
        </w:tc>
        <w:tc>
          <w:tcPr>
            <w:tcW w:w="7241" w:type="dxa"/>
            <w:shd w:val="clear" w:color="auto" w:fill="auto"/>
          </w:tcPr>
          <w:p w:rsidR="00664229" w:rsidRPr="00BE2E77" w:rsidRDefault="00664229" w:rsidP="002301D2">
            <w:pPr>
              <w:pStyle w:val="C6"/>
            </w:pPr>
            <w:r w:rsidRPr="00BE2E77">
              <w:t>---------------------------------------------------------------------------</w:t>
            </w:r>
          </w:p>
          <w:p w:rsidR="00664229" w:rsidRPr="00BE2E77" w:rsidRDefault="00664229" w:rsidP="002301D2">
            <w:pPr>
              <w:pStyle w:val="C6"/>
            </w:pPr>
            <w:r w:rsidRPr="00BE2E77">
              <w:t>TypeError                                 Traceback (most recent call last)</w:t>
            </w:r>
          </w:p>
          <w:p w:rsidR="00664229" w:rsidRPr="00BE2E77" w:rsidRDefault="00664229" w:rsidP="002301D2">
            <w:pPr>
              <w:pStyle w:val="C6"/>
            </w:pPr>
            <w:r w:rsidRPr="00BE2E77">
              <w:t>&lt;ipython-input-35-906a9fa1424c&gt; in &lt;module&gt;()</w:t>
            </w:r>
          </w:p>
          <w:p w:rsidR="00664229" w:rsidRPr="00BE2E77" w:rsidRDefault="00664229" w:rsidP="002301D2">
            <w:pPr>
              <w:pStyle w:val="C6"/>
            </w:pPr>
            <w:r w:rsidRPr="00BE2E77">
              <w:t>----&gt; 1 ind[1] = 0</w:t>
            </w:r>
          </w:p>
          <w:p w:rsidR="00664229" w:rsidRPr="00BE2E77" w:rsidRDefault="00664229" w:rsidP="002301D2">
            <w:pPr>
              <w:pStyle w:val="C6"/>
            </w:pPr>
          </w:p>
          <w:p w:rsidR="00664229" w:rsidRPr="00BE2E77" w:rsidRDefault="00664229" w:rsidP="002301D2">
            <w:pPr>
              <w:pStyle w:val="C6"/>
            </w:pPr>
            <w:r w:rsidRPr="00BE2E77">
              <w:t>~\Anaconda3\lib\site-packages\pandas\core\indexes\base.py in __setitem__(self, key, value)</w:t>
            </w:r>
          </w:p>
          <w:p w:rsidR="00664229" w:rsidRPr="00BE2E77" w:rsidRDefault="00664229" w:rsidP="002301D2">
            <w:pPr>
              <w:pStyle w:val="C6"/>
            </w:pPr>
            <w:r w:rsidRPr="00BE2E77">
              <w:t xml:space="preserve">   2048 </w:t>
            </w:r>
          </w:p>
          <w:p w:rsidR="00664229" w:rsidRPr="00BE2E77" w:rsidRDefault="00664229" w:rsidP="002301D2">
            <w:pPr>
              <w:pStyle w:val="C6"/>
            </w:pPr>
            <w:r w:rsidRPr="00BE2E77">
              <w:t xml:space="preserve">   2049     def __setitem__(self, key, value):</w:t>
            </w:r>
          </w:p>
          <w:p w:rsidR="00664229" w:rsidRPr="00BE2E77" w:rsidRDefault="00664229" w:rsidP="002301D2">
            <w:pPr>
              <w:pStyle w:val="C6"/>
            </w:pPr>
            <w:r w:rsidRPr="00BE2E77">
              <w:t>-&gt; 2050         raise TypeError("Index does not support mutable operations")</w:t>
            </w:r>
          </w:p>
          <w:p w:rsidR="00664229" w:rsidRPr="00BE2E77" w:rsidRDefault="00664229" w:rsidP="002301D2">
            <w:pPr>
              <w:pStyle w:val="C6"/>
            </w:pPr>
            <w:r w:rsidRPr="00BE2E77">
              <w:lastRenderedPageBreak/>
              <w:t xml:space="preserve">   2051 </w:t>
            </w:r>
          </w:p>
          <w:p w:rsidR="00664229" w:rsidRPr="00BE2E77" w:rsidRDefault="00664229" w:rsidP="002301D2">
            <w:pPr>
              <w:pStyle w:val="C6"/>
            </w:pPr>
            <w:r w:rsidRPr="00BE2E77">
              <w:t xml:space="preserve">   2052     def __getitem__(self, key):</w:t>
            </w:r>
          </w:p>
          <w:p w:rsidR="00664229" w:rsidRPr="00BE2E77" w:rsidRDefault="00664229" w:rsidP="002301D2">
            <w:pPr>
              <w:pStyle w:val="C6"/>
            </w:pPr>
          </w:p>
          <w:p w:rsidR="00664229" w:rsidRPr="00A061E2" w:rsidRDefault="00664229" w:rsidP="002301D2">
            <w:pPr>
              <w:pStyle w:val="C6"/>
            </w:pPr>
            <w:r w:rsidRPr="00BE2E77">
              <w:t>TypeError: Index does not support mutable operations</w:t>
            </w:r>
          </w:p>
        </w:tc>
      </w:tr>
    </w:tbl>
    <w:p w:rsidR="00664229" w:rsidRPr="00BE2E77" w:rsidRDefault="00664229" w:rsidP="00664229">
      <w:pPr>
        <w:spacing w:before="0"/>
      </w:pPr>
      <w:r w:rsidRPr="00BE2E77">
        <w:lastRenderedPageBreak/>
        <w:t>這使得不變性可以更安全地共享多個</w:t>
      </w:r>
      <w:r w:rsidRPr="00BE2E77">
        <w:t>DataFrames</w:t>
      </w:r>
      <w:r w:rsidRPr="00BE2E77">
        <w:t>和陣列之間的索引，而不用於從無意索引修改副作用的可能性。</w:t>
      </w:r>
    </w:p>
    <w:p w:rsidR="00664229" w:rsidRPr="00BE2E77" w:rsidRDefault="00664229" w:rsidP="00664229">
      <w:pPr>
        <w:spacing w:before="0"/>
      </w:pPr>
      <w:r w:rsidRPr="00BE2E77">
        <w:t>索引作為</w:t>
      </w:r>
      <w:proofErr w:type="gramStart"/>
      <w:r w:rsidRPr="00BE2E77">
        <w:t>有序集</w:t>
      </w:r>
      <w:proofErr w:type="gramEnd"/>
      <w:r w:rsidRPr="00BE2E77">
        <w:rPr>
          <w:rFonts w:hint="eastAsia"/>
        </w:rPr>
        <w:fldChar w:fldCharType="begin"/>
      </w:r>
      <w:r w:rsidRPr="00BE2E77">
        <w:rPr>
          <w:rFonts w:hint="eastAsia"/>
        </w:rPr>
        <w:instrText xml:space="preserve"> HYPERLINK "file:///C:\\Users\\User\\TQC+%20</w:instrText>
      </w:r>
      <w:r w:rsidRPr="00BE2E77">
        <w:rPr>
          <w:rFonts w:hint="eastAsia"/>
        </w:rPr>
        <w:instrText>網頁資料擷取與分析特訓教材</w:instrText>
      </w:r>
      <w:r w:rsidRPr="00BE2E77">
        <w:rPr>
          <w:rFonts w:hint="eastAsia"/>
        </w:rPr>
        <w:instrText>\\</w:instrText>
      </w:r>
      <w:r w:rsidRPr="00BE2E77">
        <w:rPr>
          <w:rFonts w:hint="eastAsia"/>
        </w:rPr>
        <w:instrText>第</w:instrText>
      </w:r>
      <w:r w:rsidRPr="00BE2E77">
        <w:rPr>
          <w:rFonts w:hint="eastAsia"/>
        </w:rPr>
        <w:instrText>3</w:instrText>
      </w:r>
      <w:r w:rsidRPr="00BE2E77">
        <w:rPr>
          <w:rFonts w:hint="eastAsia"/>
        </w:rPr>
        <w:instrText>章</w:instrText>
      </w:r>
      <w:r w:rsidRPr="00BE2E77">
        <w:rPr>
          <w:rFonts w:hint="eastAsia"/>
        </w:rPr>
        <w:instrText>\\3-3\\E3-3-1-1.html" \l "</w:instrText>
      </w:r>
      <w:r w:rsidRPr="00BE2E77">
        <w:rPr>
          <w:rFonts w:hint="eastAsia"/>
        </w:rPr>
        <w:instrText>索引作為有序集</w:instrText>
      </w:r>
      <w:r w:rsidRPr="00BE2E77">
        <w:rPr>
          <w:rFonts w:hint="eastAsia"/>
        </w:rPr>
        <w:instrText xml:space="preserve">" </w:instrText>
      </w:r>
      <w:r w:rsidRPr="00BE2E77">
        <w:rPr>
          <w:rFonts w:hint="eastAsia"/>
        </w:rPr>
        <w:fldChar w:fldCharType="separate"/>
      </w:r>
      <w:r w:rsidRPr="00BE2E77">
        <w:t>¶</w:t>
      </w:r>
      <w:r w:rsidRPr="00BE2E77">
        <w:rPr>
          <w:rFonts w:hint="eastAsia"/>
        </w:rPr>
        <w:fldChar w:fldCharType="end"/>
      </w:r>
    </w:p>
    <w:p w:rsidR="00664229" w:rsidRPr="00BE2E77" w:rsidRDefault="00664229" w:rsidP="00664229">
      <w:pPr>
        <w:spacing w:before="0"/>
      </w:pPr>
      <w:r w:rsidRPr="00BE2E77">
        <w:t>Pandas</w:t>
      </w:r>
      <w:r w:rsidRPr="00BE2E77">
        <w:t>物件旨在促進跨資料集的連接等操作，這取決於集合算術的許多方面。</w:t>
      </w:r>
      <w:r w:rsidRPr="00BE2E77">
        <w:t>Index</w:t>
      </w:r>
      <w:r w:rsidRPr="00BE2E77">
        <w:t>物件遵循</w:t>
      </w:r>
      <w:r w:rsidRPr="00BE2E77">
        <w:t>Python</w:t>
      </w:r>
      <w:r w:rsidRPr="00BE2E77">
        <w:t>內置的</w:t>
      </w:r>
      <w:r w:rsidRPr="00BE2E77">
        <w:t>set</w:t>
      </w:r>
      <w:r w:rsidRPr="00BE2E77">
        <w:t>資料結構使用的許多約定，因此可以用熟悉的方式計算聯合，交集，差異和其他組合：</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35</w:t>
            </w:r>
            <w:r>
              <w:t>]</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indA</w:t>
            </w:r>
            <w:r>
              <w:t xml:space="preserve"> </w:t>
            </w:r>
            <w:r w:rsidRPr="00BE2E77">
              <w:t>=</w:t>
            </w:r>
            <w:r>
              <w:t xml:space="preserve"> </w:t>
            </w:r>
            <w:r w:rsidRPr="00BE2E77">
              <w:t>pd.Index([1,</w:t>
            </w:r>
            <w:r>
              <w:t xml:space="preserve"> </w:t>
            </w:r>
            <w:r w:rsidRPr="00BE2E77">
              <w:t>3,</w:t>
            </w:r>
            <w:r>
              <w:t xml:space="preserve"> </w:t>
            </w:r>
            <w:r w:rsidRPr="00BE2E77">
              <w:t>5,</w:t>
            </w:r>
            <w:r>
              <w:t xml:space="preserve"> </w:t>
            </w:r>
            <w:r w:rsidRPr="00BE2E77">
              <w:t>7,</w:t>
            </w:r>
            <w:r>
              <w:t xml:space="preserve"> </w:t>
            </w:r>
            <w:r w:rsidRPr="00BE2E77">
              <w:t>9])</w:t>
            </w:r>
          </w:p>
          <w:p w:rsidR="00664229" w:rsidRDefault="00664229" w:rsidP="002301D2">
            <w:pPr>
              <w:pStyle w:val="C6"/>
            </w:pPr>
            <w:r w:rsidRPr="00BE2E77">
              <w:t>indB</w:t>
            </w:r>
            <w:r>
              <w:t xml:space="preserve"> </w:t>
            </w:r>
            <w:r w:rsidRPr="00BE2E77">
              <w:t>=</w:t>
            </w:r>
            <w:r>
              <w:t xml:space="preserve"> </w:t>
            </w:r>
            <w:r w:rsidRPr="00BE2E77">
              <w:t>pd.Index([2,</w:t>
            </w:r>
            <w:r>
              <w:t xml:space="preserve"> </w:t>
            </w:r>
            <w:r w:rsidRPr="00BE2E77">
              <w:t>3,</w:t>
            </w:r>
            <w:r>
              <w:t xml:space="preserve"> </w:t>
            </w:r>
            <w:r w:rsidRPr="00BE2E77">
              <w:t>5,</w:t>
            </w:r>
            <w:r>
              <w:t xml:space="preserve"> </w:t>
            </w:r>
            <w:r w:rsidRPr="00BE2E77">
              <w:t>7,</w:t>
            </w:r>
            <w:r>
              <w:t xml:space="preserve"> </w:t>
            </w:r>
            <w:r w:rsidRPr="00BE2E77">
              <w:t>11])</w:t>
            </w:r>
          </w:p>
          <w:p w:rsidR="00664229" w:rsidRPr="004F24EA" w:rsidRDefault="00664229" w:rsidP="002301D2">
            <w:pPr>
              <w:pStyle w:val="C6"/>
            </w:pPr>
            <w:r w:rsidRPr="00BE2E77">
              <w:t>indA</w:t>
            </w:r>
            <w:r>
              <w:t xml:space="preserve"> </w:t>
            </w:r>
            <w:r w:rsidRPr="00BE2E77">
              <w:t>&amp;</w:t>
            </w:r>
            <w:r>
              <w:t xml:space="preserve"> </w:t>
            </w:r>
            <w:r w:rsidRPr="00BE2E77">
              <w:t>indB</w:t>
            </w:r>
            <w:r>
              <w:t xml:space="preserve">  </w:t>
            </w:r>
            <w:r w:rsidRPr="00BE2E77">
              <w:t># intersection</w:t>
            </w:r>
          </w:p>
        </w:tc>
      </w:tr>
      <w:tr w:rsidR="00664229" w:rsidRPr="00A06E45" w:rsidTr="002301D2">
        <w:tc>
          <w:tcPr>
            <w:tcW w:w="934" w:type="dxa"/>
            <w:shd w:val="clear" w:color="auto" w:fill="auto"/>
          </w:tcPr>
          <w:p w:rsidR="00664229" w:rsidRPr="00A06E45" w:rsidRDefault="00664229" w:rsidP="002301D2">
            <w:pPr>
              <w:pStyle w:val="C6"/>
            </w:pPr>
            <w:r>
              <w:rPr>
                <w:rFonts w:hint="eastAsia"/>
              </w:rPr>
              <w:t>Out[35]</w:t>
            </w:r>
          </w:p>
        </w:tc>
        <w:tc>
          <w:tcPr>
            <w:tcW w:w="7241" w:type="dxa"/>
            <w:shd w:val="clear" w:color="auto" w:fill="auto"/>
          </w:tcPr>
          <w:p w:rsidR="00664229" w:rsidRPr="00A06E45" w:rsidRDefault="00664229" w:rsidP="002301D2">
            <w:pPr>
              <w:pStyle w:val="C6"/>
            </w:pPr>
            <w:r w:rsidRPr="00BE2E77">
              <w:t>Int64Index([3, 5, 7], dtype='int64')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36</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indA</w:t>
            </w:r>
            <w:r>
              <w:t xml:space="preserve"> </w:t>
            </w:r>
            <w:r w:rsidRPr="00BE2E77">
              <w:t>|</w:t>
            </w:r>
            <w:r>
              <w:t xml:space="preserve"> </w:t>
            </w:r>
            <w:r w:rsidRPr="00BE2E77">
              <w:t>indB</w:t>
            </w:r>
            <w:r>
              <w:t xml:space="preserve">  </w:t>
            </w:r>
            <w:r w:rsidRPr="00BE2E77">
              <w:t># union</w:t>
            </w:r>
          </w:p>
        </w:tc>
      </w:tr>
      <w:tr w:rsidR="00664229" w:rsidRPr="00A06E45" w:rsidTr="002301D2">
        <w:tc>
          <w:tcPr>
            <w:tcW w:w="934" w:type="dxa"/>
            <w:shd w:val="clear" w:color="auto" w:fill="auto"/>
          </w:tcPr>
          <w:p w:rsidR="00664229" w:rsidRPr="00A06E45" w:rsidRDefault="00664229" w:rsidP="002301D2">
            <w:pPr>
              <w:pStyle w:val="C6"/>
            </w:pPr>
            <w:r>
              <w:rPr>
                <w:rFonts w:hint="eastAsia"/>
              </w:rPr>
              <w:t>Out[36]</w:t>
            </w:r>
          </w:p>
        </w:tc>
        <w:tc>
          <w:tcPr>
            <w:tcW w:w="7241" w:type="dxa"/>
            <w:shd w:val="clear" w:color="auto" w:fill="auto"/>
          </w:tcPr>
          <w:p w:rsidR="00664229" w:rsidRPr="00A06E45" w:rsidRDefault="00664229" w:rsidP="002301D2">
            <w:pPr>
              <w:pStyle w:val="C6"/>
            </w:pPr>
            <w:r w:rsidRPr="00BE2E77">
              <w:t>Int64Index([1, 2, 3, 5, 7, 9, 11], dtype='int64')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Pr>
                <w:rFonts w:hint="eastAsia"/>
              </w:rPr>
              <w:t>37</w:t>
            </w:r>
            <w:r>
              <w:t>]</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indA</w:t>
            </w:r>
            <w:r>
              <w:t xml:space="preserve"> </w:t>
            </w:r>
            <w:r w:rsidRPr="00BE2E77">
              <w:t>^</w:t>
            </w:r>
            <w:r>
              <w:t xml:space="preserve"> </w:t>
            </w:r>
            <w:r w:rsidRPr="00BE2E77">
              <w:t>indB</w:t>
            </w:r>
            <w:r>
              <w:t xml:space="preserve">  </w:t>
            </w:r>
            <w:r w:rsidRPr="00BE2E77">
              <w:t># symmetric difference</w:t>
            </w:r>
          </w:p>
        </w:tc>
      </w:tr>
      <w:tr w:rsidR="00664229" w:rsidRPr="00A06E45" w:rsidTr="002301D2">
        <w:trPr>
          <w:trHeight w:val="246"/>
        </w:trPr>
        <w:tc>
          <w:tcPr>
            <w:tcW w:w="934" w:type="dxa"/>
            <w:shd w:val="clear" w:color="auto" w:fill="auto"/>
          </w:tcPr>
          <w:p w:rsidR="00664229" w:rsidRPr="00A06E45" w:rsidRDefault="00664229" w:rsidP="002301D2">
            <w:pPr>
              <w:pStyle w:val="C6"/>
            </w:pPr>
            <w:r>
              <w:rPr>
                <w:rFonts w:hint="eastAsia"/>
              </w:rPr>
              <w:t>Out[37]</w:t>
            </w:r>
          </w:p>
        </w:tc>
        <w:tc>
          <w:tcPr>
            <w:tcW w:w="7241" w:type="dxa"/>
            <w:shd w:val="clear" w:color="auto" w:fill="auto"/>
          </w:tcPr>
          <w:p w:rsidR="00664229" w:rsidRPr="00A06E45" w:rsidRDefault="00664229" w:rsidP="002301D2">
            <w:pPr>
              <w:pStyle w:val="C6"/>
            </w:pPr>
            <w:r w:rsidRPr="00BE2E77">
              <w:t>Int64Index([1, 2, 9, 11], dtype='int64')</w:t>
            </w:r>
          </w:p>
        </w:tc>
      </w:tr>
    </w:tbl>
    <w:p w:rsidR="00B47DDE" w:rsidRDefault="00B47DDE" w:rsidP="00B47DDE">
      <w:pPr>
        <w:pStyle w:val="tsa"/>
      </w:pPr>
    </w:p>
    <w:p w:rsidR="008213D4" w:rsidRDefault="004E6E9E" w:rsidP="008213D4">
      <w:pPr>
        <w:pStyle w:val="2"/>
      </w:pPr>
      <w:r>
        <w:rPr>
          <w:rFonts w:hint="eastAsia"/>
        </w:rPr>
        <w:t>4-3-</w:t>
      </w:r>
      <w:r w:rsidR="008213D4">
        <w:rPr>
          <w:rFonts w:hint="eastAsia"/>
        </w:rPr>
        <w:t>2</w:t>
      </w:r>
      <w:r w:rsidR="00F6002B">
        <w:rPr>
          <w:rFonts w:hint="eastAsia"/>
        </w:rPr>
        <w:t xml:space="preserve"> pandas</w:t>
      </w:r>
      <w:r w:rsidR="00F6002B">
        <w:rPr>
          <w:rFonts w:hint="eastAsia"/>
        </w:rPr>
        <w:t>的索引與資料選取</w:t>
      </w:r>
    </w:p>
    <w:p w:rsidR="00664229" w:rsidRDefault="00213C93" w:rsidP="00664229">
      <w:pPr>
        <w:pStyle w:val="4"/>
      </w:pPr>
      <w:r>
        <w:rPr>
          <w:rFonts w:ascii="Noto Serif CJK TC Light" w:eastAsia="Noto Serif CJK TC Light" w:hAnsi="Noto Serif CJK TC Light"/>
          <w:noProof/>
        </w:rPr>
        <w:drawing>
          <wp:inline distT="0" distB="0" distL="0" distR="0" wp14:anchorId="23765188" wp14:editId="0D229FEF">
            <wp:extent cx="224790" cy="196850"/>
            <wp:effectExtent l="0" t="0" r="3810" b="0"/>
            <wp:docPr id="679" name="圖片 67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664229" w:rsidRPr="00E33579">
        <w:rPr>
          <w:rFonts w:hint="eastAsia"/>
        </w:rPr>
        <w:t>範例程式</w:t>
      </w:r>
      <w:r w:rsidR="00664229">
        <w:rPr>
          <w:rFonts w:hint="eastAsia"/>
        </w:rPr>
        <w:t>E3-</w:t>
      </w:r>
      <w:r w:rsidR="004E6E9E">
        <w:rPr>
          <w:rFonts w:hint="eastAsia"/>
        </w:rPr>
        <w:t>4-2-</w:t>
      </w:r>
      <w:r w:rsidR="00664229">
        <w:rPr>
          <w:rFonts w:hint="eastAsia"/>
        </w:rPr>
        <w:t>1.</w:t>
      </w:r>
      <w:proofErr w:type="gramStart"/>
      <w:r w:rsidR="00664229">
        <w:rPr>
          <w:rFonts w:hint="eastAsia"/>
        </w:rPr>
        <w:t>ipynb</w:t>
      </w:r>
      <w:proofErr w:type="gramEnd"/>
    </w:p>
    <w:p w:rsidR="00664229" w:rsidRPr="00BE2E77" w:rsidRDefault="00664229" w:rsidP="00664229">
      <w:pPr>
        <w:spacing w:before="0"/>
      </w:pPr>
      <w:r w:rsidRPr="00BE2E77">
        <w:t>資料索引</w:t>
      </w:r>
      <w:r w:rsidRPr="00BE2E77">
        <w:t>(Indexing)</w:t>
      </w:r>
      <w:r w:rsidRPr="00BE2E77">
        <w:t>與選取</w:t>
      </w:r>
      <w:r w:rsidRPr="00BE2E77">
        <w:t>(Selection)</w:t>
      </w:r>
      <w:hyperlink r:id="rId72" w:anchor="資料索引(Indexing)與選取(Selection)" w:history="1">
        <w:r w:rsidRPr="00BE2E77">
          <w:t>¶</w:t>
        </w:r>
      </w:hyperlink>
    </w:p>
    <w:p w:rsidR="00664229" w:rsidRPr="00BE2E77" w:rsidRDefault="00664229" w:rsidP="00664229">
      <w:pPr>
        <w:spacing w:before="0"/>
      </w:pPr>
      <w:r w:rsidRPr="00BE2E77">
        <w:t>在</w:t>
      </w:r>
      <w:r w:rsidRPr="00BE2E77">
        <w:t>NumPy</w:t>
      </w:r>
      <w:r w:rsidRPr="00BE2E77">
        <w:t>陣列中訪問，設置和修改值的方法和工具包括索引（例如，</w:t>
      </w:r>
      <w:r w:rsidRPr="00BE2E77">
        <w:t>arr [2,1]</w:t>
      </w:r>
      <w:r w:rsidRPr="00BE2E77">
        <w:t>），切片</w:t>
      </w:r>
      <w:proofErr w:type="gramStart"/>
      <w:r w:rsidRPr="00BE2E77">
        <w:t>（</w:t>
      </w:r>
      <w:proofErr w:type="gramEnd"/>
      <w:r w:rsidRPr="00BE2E77">
        <w:t>例如，</w:t>
      </w:r>
      <w:r w:rsidRPr="00BE2E77">
        <w:t>arr [</w:t>
      </w:r>
      <w:r w:rsidRPr="00BE2E77">
        <w:t>：，</w:t>
      </w:r>
      <w:r w:rsidRPr="00BE2E77">
        <w:t>1</w:t>
      </w:r>
      <w:r w:rsidRPr="00BE2E77">
        <w:t>：</w:t>
      </w:r>
      <w:r w:rsidRPr="00BE2E77">
        <w:t>5]</w:t>
      </w:r>
      <w:proofErr w:type="gramStart"/>
      <w:r w:rsidRPr="00BE2E77">
        <w:t>）</w:t>
      </w:r>
      <w:proofErr w:type="gramEnd"/>
      <w:r w:rsidRPr="00BE2E77">
        <w:t>，遮罩（例如，</w:t>
      </w:r>
      <w:r w:rsidRPr="00BE2E77">
        <w:t xml:space="preserve">arr [arr&gt; 0] </w:t>
      </w:r>
      <w:r w:rsidRPr="00BE2E77">
        <w:t>），花式索引（例如，</w:t>
      </w:r>
      <w:r w:rsidRPr="00BE2E77">
        <w:t>arr [0</w:t>
      </w:r>
      <w:r w:rsidRPr="00BE2E77">
        <w:t>，</w:t>
      </w:r>
      <w:r w:rsidRPr="00BE2E77">
        <w:t>[1,5]]</w:t>
      </w:r>
      <w:r w:rsidRPr="00BE2E77">
        <w:t>）及其組合</w:t>
      </w:r>
      <w:proofErr w:type="gramStart"/>
      <w:r w:rsidRPr="00BE2E77">
        <w:t>（</w:t>
      </w:r>
      <w:proofErr w:type="gramEnd"/>
      <w:r w:rsidRPr="00BE2E77">
        <w:t>例如，</w:t>
      </w:r>
      <w:r w:rsidRPr="00BE2E77">
        <w:t>arr [</w:t>
      </w:r>
      <w:r w:rsidRPr="00BE2E77">
        <w:t>：，</w:t>
      </w:r>
      <w:r w:rsidRPr="00BE2E77">
        <w:t>[1,5]]</w:t>
      </w:r>
      <w:proofErr w:type="gramStart"/>
      <w:r w:rsidRPr="00BE2E77">
        <w:t>）</w:t>
      </w:r>
      <w:proofErr w:type="gramEnd"/>
      <w:r w:rsidRPr="00BE2E77">
        <w:t>。在</w:t>
      </w:r>
      <w:r w:rsidRPr="00BE2E77">
        <w:t>PandasSeries</w:t>
      </w:r>
      <w:r w:rsidRPr="00BE2E77">
        <w:t>和</w:t>
      </w:r>
      <w:r w:rsidRPr="00BE2E77">
        <w:t>DataFrame</w:t>
      </w:r>
      <w:r w:rsidRPr="00BE2E77">
        <w:t>物件中訪問和修改值有類似方法。</w:t>
      </w:r>
    </w:p>
    <w:p w:rsidR="00664229" w:rsidRPr="00BE2E77" w:rsidRDefault="00664229" w:rsidP="00664229">
      <w:pPr>
        <w:spacing w:before="0"/>
      </w:pPr>
      <w:r w:rsidRPr="00BE2E77">
        <w:lastRenderedPageBreak/>
        <w:t>Series</w:t>
      </w:r>
      <w:r w:rsidRPr="00BE2E77">
        <w:t>中資料的選取</w:t>
      </w:r>
      <w:hyperlink r:id="rId73" w:anchor="Series中資料的選取" w:history="1">
        <w:r w:rsidRPr="00BE2E77">
          <w:t>¶</w:t>
        </w:r>
      </w:hyperlink>
    </w:p>
    <w:p w:rsidR="00664229" w:rsidRPr="00BE2E77" w:rsidRDefault="00664229" w:rsidP="00664229">
      <w:pPr>
        <w:spacing w:before="0"/>
      </w:pPr>
      <w:r w:rsidRPr="00BE2E77">
        <w:t>Series</w:t>
      </w:r>
      <w:r w:rsidRPr="00BE2E77">
        <w:t>物件可用於一維</w:t>
      </w:r>
      <w:r w:rsidRPr="00BE2E77">
        <w:t>NumPy</w:t>
      </w:r>
      <w:r w:rsidRPr="00BE2E77">
        <w:t>陣列與標準的</w:t>
      </w:r>
      <w:r w:rsidRPr="00BE2E77">
        <w:t>Python</w:t>
      </w:r>
      <w:r w:rsidRPr="00BE2E77">
        <w:t>字典。記住這兩</w:t>
      </w:r>
      <w:proofErr w:type="gramStart"/>
      <w:r w:rsidRPr="00BE2E77">
        <w:t>個</w:t>
      </w:r>
      <w:proofErr w:type="gramEnd"/>
      <w:r w:rsidRPr="00BE2E77">
        <w:t>重疊的類比，可幫助理解這些陣列中資料索引和選擇的模式。</w:t>
      </w:r>
    </w:p>
    <w:p w:rsidR="00664229" w:rsidRPr="00BE2E77" w:rsidRDefault="00664229" w:rsidP="00664229">
      <w:pPr>
        <w:spacing w:before="0"/>
      </w:pPr>
      <w:r w:rsidRPr="00BE2E77">
        <w:t>將</w:t>
      </w:r>
      <w:r w:rsidRPr="00BE2E77">
        <w:t xml:space="preserve"> Series</w:t>
      </w:r>
      <w:r w:rsidRPr="00BE2E77">
        <w:t>當作</w:t>
      </w:r>
      <w:r w:rsidRPr="00BE2E77">
        <w:t>dict</w:t>
      </w:r>
      <w:hyperlink r:id="rId74" w:anchor="將-Series當作dict" w:history="1">
        <w:r w:rsidRPr="00BE2E77">
          <w:t>¶</w:t>
        </w:r>
      </w:hyperlink>
    </w:p>
    <w:p w:rsidR="00664229" w:rsidRPr="00BE2E77" w:rsidRDefault="00664229" w:rsidP="00664229">
      <w:pPr>
        <w:spacing w:before="0"/>
      </w:pPr>
      <w:r w:rsidRPr="00BE2E77">
        <w:t>像字典一樣，</w:t>
      </w:r>
      <w:r w:rsidRPr="00BE2E77">
        <w:t>Seriesj</w:t>
      </w:r>
      <w:r w:rsidRPr="00BE2E77">
        <w:t>物件提供從</w:t>
      </w:r>
      <w:proofErr w:type="gramStart"/>
      <w:r w:rsidRPr="00BE2E77">
        <w:t>一組鍵到一組</w:t>
      </w:r>
      <w:proofErr w:type="gramEnd"/>
      <w:r w:rsidRPr="00BE2E77">
        <w:t>值的映射：</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import</w:t>
            </w:r>
            <w:r>
              <w:t xml:space="preserve"> </w:t>
            </w:r>
            <w:r w:rsidRPr="00BE2E77">
              <w:t>pandas</w:t>
            </w:r>
            <w:r>
              <w:t xml:space="preserve"> </w:t>
            </w:r>
            <w:r w:rsidRPr="00BE2E77">
              <w:t>as</w:t>
            </w:r>
            <w:r>
              <w:t xml:space="preserve"> </w:t>
            </w:r>
            <w:r w:rsidRPr="00BE2E77">
              <w:t>pd</w:t>
            </w:r>
          </w:p>
          <w:p w:rsidR="00664229" w:rsidRDefault="00664229" w:rsidP="002301D2">
            <w:pPr>
              <w:pStyle w:val="C6"/>
            </w:pPr>
            <w:r w:rsidRPr="00BE2E77">
              <w:t>data</w:t>
            </w:r>
            <w:r>
              <w:t xml:space="preserve"> </w:t>
            </w:r>
            <w:r w:rsidRPr="00BE2E77">
              <w:t>=</w:t>
            </w:r>
            <w:r>
              <w:t xml:space="preserve"> </w:t>
            </w:r>
            <w:r w:rsidRPr="00BE2E77">
              <w:t>pd.Series([0.25,</w:t>
            </w:r>
            <w:r>
              <w:t xml:space="preserve"> </w:t>
            </w:r>
            <w:r w:rsidRPr="00BE2E77">
              <w:t>0.5,</w:t>
            </w:r>
            <w:r>
              <w:t xml:space="preserve"> </w:t>
            </w:r>
            <w:r w:rsidRPr="00BE2E77">
              <w:t>0.75,</w:t>
            </w:r>
            <w:r>
              <w:t xml:space="preserve"> </w:t>
            </w:r>
            <w:r w:rsidRPr="00BE2E77">
              <w:t>1.0],</w:t>
            </w:r>
          </w:p>
          <w:p w:rsidR="00664229" w:rsidRDefault="00664229" w:rsidP="002301D2">
            <w:pPr>
              <w:pStyle w:val="C6"/>
            </w:pPr>
            <w:r>
              <w:t xml:space="preserve">                 </w:t>
            </w:r>
            <w:r w:rsidRPr="00BE2E77">
              <w:t>index=['a',</w:t>
            </w:r>
            <w:r>
              <w:t xml:space="preserve"> </w:t>
            </w:r>
            <w:r w:rsidRPr="00BE2E77">
              <w:t>'b',</w:t>
            </w:r>
            <w:r>
              <w:t xml:space="preserve"> </w:t>
            </w:r>
            <w:r w:rsidRPr="00BE2E77">
              <w:t>'c',</w:t>
            </w:r>
            <w:r>
              <w:t xml:space="preserve"> </w:t>
            </w:r>
            <w:r w:rsidRPr="00BE2E77">
              <w:t>'d'])</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    0.25</w:t>
            </w:r>
          </w:p>
          <w:p w:rsidR="00664229" w:rsidRPr="00BE2E77" w:rsidRDefault="00664229" w:rsidP="002301D2">
            <w:pPr>
              <w:pStyle w:val="C6"/>
            </w:pPr>
            <w:r w:rsidRPr="00BE2E77">
              <w:t>b    0.50</w:t>
            </w:r>
          </w:p>
          <w:p w:rsidR="00664229" w:rsidRPr="00BE2E77" w:rsidRDefault="00664229" w:rsidP="002301D2">
            <w:pPr>
              <w:pStyle w:val="C6"/>
            </w:pPr>
            <w:r w:rsidRPr="00BE2E77">
              <w:t>c    0.75</w:t>
            </w:r>
          </w:p>
          <w:p w:rsidR="00664229" w:rsidRPr="00BE2E77" w:rsidRDefault="00664229" w:rsidP="002301D2">
            <w:pPr>
              <w:pStyle w:val="C6"/>
            </w:pPr>
            <w:r w:rsidRPr="00BE2E77">
              <w:t>d    1.00</w:t>
            </w:r>
          </w:p>
          <w:p w:rsidR="00664229" w:rsidRPr="00A06E45" w:rsidRDefault="00664229" w:rsidP="002301D2">
            <w:pPr>
              <w:pStyle w:val="C6"/>
            </w:pPr>
            <w:r w:rsidRPr="00BE2E77">
              <w:t>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data['b']</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0.5</w:t>
            </w:r>
          </w:p>
        </w:tc>
      </w:tr>
    </w:tbl>
    <w:p w:rsidR="00664229" w:rsidRPr="00BE2E77" w:rsidRDefault="00664229" w:rsidP="00664229">
      <w:pPr>
        <w:spacing w:before="0"/>
      </w:pPr>
      <w:r w:rsidRPr="00BE2E77">
        <w:t>我們還可以使用類似字典的</w:t>
      </w:r>
      <w:r w:rsidRPr="00BE2E77">
        <w:t>Python</w:t>
      </w:r>
      <w:proofErr w:type="gramStart"/>
      <w:r w:rsidRPr="00BE2E77">
        <w:t>表</w:t>
      </w:r>
      <w:r>
        <w:rPr>
          <w:rFonts w:hint="eastAsia"/>
        </w:rPr>
        <w:t>示</w:t>
      </w:r>
      <w:r w:rsidRPr="00BE2E77">
        <w:t>式和方法</w:t>
      </w:r>
      <w:proofErr w:type="gramEnd"/>
      <w:r w:rsidRPr="00BE2E77">
        <w:t>來檢查鍵</w:t>
      </w:r>
      <w:r w:rsidRPr="00BE2E77">
        <w:t>/</w:t>
      </w:r>
      <w:proofErr w:type="gramStart"/>
      <w:r w:rsidRPr="00BE2E77">
        <w:t>索引和值</w:t>
      </w:r>
      <w:proofErr w:type="gramEnd"/>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'a'</w:t>
            </w:r>
            <w:r>
              <w:t xml:space="preserve"> </w:t>
            </w:r>
            <w:r w:rsidRPr="00BE2E77">
              <w:t>in</w:t>
            </w:r>
            <w:r>
              <w:t xml:space="preserve"> </w:t>
            </w: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True</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data.keys()</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Index(['a', 'b', 'c', 'd'], dtype='object')</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list(data.items())</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[('a', 0.25), ('b', 0.5), ('c', 0.75), ('d', 1.0)]</w:t>
            </w:r>
          </w:p>
        </w:tc>
      </w:tr>
    </w:tbl>
    <w:p w:rsidR="00664229" w:rsidRPr="00BE2E77" w:rsidRDefault="00664229" w:rsidP="00664229">
      <w:pPr>
        <w:spacing w:before="0"/>
      </w:pPr>
      <w:r w:rsidRPr="00BE2E77">
        <w:t>Series</w:t>
      </w:r>
      <w:r w:rsidRPr="00BE2E77">
        <w:t>物件甚至可以用類似字典的語法修改。如同通過</w:t>
      </w:r>
      <w:proofErr w:type="gramStart"/>
      <w:r w:rsidRPr="00BE2E77">
        <w:t>分配新鍵來</w:t>
      </w:r>
      <w:proofErr w:type="gramEnd"/>
      <w:r w:rsidRPr="00BE2E77">
        <w:t>擴展字典一樣，可以通過分配新的索引值來擴展</w:t>
      </w:r>
      <w:r w:rsidRPr="00BE2E77">
        <w:t>Series</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data['e']</w:t>
            </w:r>
            <w:r>
              <w:t xml:space="preserve"> </w:t>
            </w:r>
            <w:r w:rsidRPr="00BE2E77">
              <w:t>=</w:t>
            </w:r>
            <w:r>
              <w:t xml:space="preserve"> </w:t>
            </w:r>
            <w:r w:rsidRPr="00BE2E77">
              <w:t>1.25</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    0.25</w:t>
            </w:r>
          </w:p>
          <w:p w:rsidR="00664229" w:rsidRPr="00BE2E77" w:rsidRDefault="00664229" w:rsidP="002301D2">
            <w:pPr>
              <w:pStyle w:val="C6"/>
            </w:pPr>
            <w:r w:rsidRPr="00BE2E77">
              <w:t>b    0.50</w:t>
            </w:r>
          </w:p>
          <w:p w:rsidR="00664229" w:rsidRPr="00BE2E77" w:rsidRDefault="00664229" w:rsidP="002301D2">
            <w:pPr>
              <w:pStyle w:val="C6"/>
            </w:pPr>
            <w:r w:rsidRPr="00BE2E77">
              <w:lastRenderedPageBreak/>
              <w:t>c    0.75</w:t>
            </w:r>
          </w:p>
          <w:p w:rsidR="00664229" w:rsidRPr="00BE2E77" w:rsidRDefault="00664229" w:rsidP="002301D2">
            <w:pPr>
              <w:pStyle w:val="C6"/>
            </w:pPr>
            <w:r w:rsidRPr="00BE2E77">
              <w:t>d    1.00</w:t>
            </w:r>
          </w:p>
          <w:p w:rsidR="00664229" w:rsidRPr="00BE2E77" w:rsidRDefault="00664229" w:rsidP="002301D2">
            <w:pPr>
              <w:pStyle w:val="C6"/>
            </w:pPr>
            <w:r w:rsidRPr="00BE2E77">
              <w:t>e    1.25</w:t>
            </w:r>
          </w:p>
          <w:p w:rsidR="00664229" w:rsidRPr="00F4404A" w:rsidRDefault="00664229" w:rsidP="002301D2">
            <w:pPr>
              <w:pStyle w:val="C6"/>
            </w:pPr>
            <w:r w:rsidRPr="00BE2E77">
              <w:t>dtype: float64</w:t>
            </w:r>
          </w:p>
        </w:tc>
      </w:tr>
    </w:tbl>
    <w:p w:rsidR="00664229" w:rsidRPr="00BE2E77" w:rsidRDefault="00664229" w:rsidP="00664229">
      <w:pPr>
        <w:spacing w:before="0"/>
      </w:pPr>
      <w:r w:rsidRPr="00BE2E77">
        <w:lastRenderedPageBreak/>
        <w:t>物件的容易可變性是一個方便特性：在物件內，</w:t>
      </w:r>
      <w:r w:rsidRPr="00BE2E77">
        <w:t>Pandas</w:t>
      </w:r>
      <w:r w:rsidRPr="00BE2E77">
        <w:t>正在決定可能需要進行的記憶體佈局和</w:t>
      </w:r>
      <w:r>
        <w:t>資料</w:t>
      </w:r>
      <w:r w:rsidRPr="00BE2E77">
        <w:t>複製</w:t>
      </w:r>
      <w:r w:rsidRPr="00BE2E77">
        <w:t xml:space="preserve">; </w:t>
      </w:r>
      <w:r w:rsidRPr="00BE2E77">
        <w:t>用戶通常不需要擔心這些問題。</w:t>
      </w:r>
    </w:p>
    <w:p w:rsidR="00664229" w:rsidRPr="00BE2E77" w:rsidRDefault="00664229" w:rsidP="00664229">
      <w:pPr>
        <w:spacing w:before="0"/>
      </w:pPr>
      <w:r w:rsidRPr="00BE2E77">
        <w:t>將</w:t>
      </w:r>
      <w:r w:rsidRPr="00BE2E77">
        <w:t>Series</w:t>
      </w:r>
      <w:r w:rsidRPr="00BE2E77">
        <w:t>當作一維陣列</w:t>
      </w:r>
      <w:hyperlink r:id="rId75" w:anchor="將Series當作一維陣列" w:history="1">
        <w:r w:rsidRPr="00BE2E77">
          <w:t>¶</w:t>
        </w:r>
      </w:hyperlink>
    </w:p>
    <w:p w:rsidR="00664229" w:rsidRPr="00BE2E77" w:rsidRDefault="00664229" w:rsidP="00664229">
      <w:pPr>
        <w:spacing w:before="0"/>
      </w:pPr>
      <w:r w:rsidRPr="00BE2E77">
        <w:t>一個</w:t>
      </w:r>
      <w:r w:rsidRPr="00BE2E77">
        <w:t>Series</w:t>
      </w:r>
      <w:r w:rsidRPr="00BE2E77">
        <w:t>建立在這個類似字典的界面上，並通過與</w:t>
      </w:r>
      <w:r w:rsidRPr="00BE2E77">
        <w:t>NumPy</w:t>
      </w:r>
      <w:r w:rsidRPr="00BE2E77">
        <w:t>陣列相同的基本機制提供陣列樣式的項目選擇</w:t>
      </w:r>
      <w:r w:rsidRPr="00BE2E77">
        <w:t xml:space="preserve"> - </w:t>
      </w:r>
      <w:r w:rsidRPr="00BE2E77">
        <w:t>即</w:t>
      </w:r>
      <w:r w:rsidRPr="00BE2E77">
        <w:rPr>
          <w:i/>
          <w:iCs/>
        </w:rPr>
        <w:t xml:space="preserve"> slices </w:t>
      </w:r>
      <w:r w:rsidRPr="00BE2E77">
        <w:t>，</w:t>
      </w:r>
      <w:r w:rsidRPr="00BE2E77">
        <w:rPr>
          <w:i/>
          <w:iCs/>
        </w:rPr>
        <w:t xml:space="preserve"> masking </w:t>
      </w:r>
      <w:r w:rsidRPr="00BE2E77">
        <w:t>和</w:t>
      </w:r>
      <w:r w:rsidRPr="00BE2E77">
        <w:rPr>
          <w:i/>
          <w:iCs/>
        </w:rPr>
        <w:t xml:space="preserve"> fancy indexing </w:t>
      </w:r>
      <w:r w:rsidRPr="00BE2E77">
        <w:t>。這些例子如下：</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 slicing by explicit index</w:t>
            </w:r>
          </w:p>
          <w:p w:rsidR="00664229" w:rsidRPr="00F4404A" w:rsidRDefault="00664229" w:rsidP="002301D2">
            <w:pPr>
              <w:pStyle w:val="C6"/>
            </w:pPr>
            <w:r w:rsidRPr="00BE2E77">
              <w:t>data['a':'c']</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    0.25</w:t>
            </w:r>
          </w:p>
          <w:p w:rsidR="00664229" w:rsidRPr="00BE2E77" w:rsidRDefault="00664229" w:rsidP="002301D2">
            <w:pPr>
              <w:pStyle w:val="C6"/>
            </w:pPr>
            <w:r w:rsidRPr="00BE2E77">
              <w:t>b    0.50</w:t>
            </w:r>
          </w:p>
          <w:p w:rsidR="00664229" w:rsidRPr="00BE2E77" w:rsidRDefault="00664229" w:rsidP="002301D2">
            <w:pPr>
              <w:pStyle w:val="C6"/>
            </w:pPr>
            <w:r w:rsidRPr="00BE2E77">
              <w:t>c    0.75</w:t>
            </w:r>
          </w:p>
          <w:p w:rsidR="00664229" w:rsidRPr="00A06E45" w:rsidRDefault="00664229" w:rsidP="002301D2">
            <w:pPr>
              <w:pStyle w:val="C6"/>
            </w:pPr>
            <w:r w:rsidRPr="00BE2E77">
              <w:t>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 slicing by implicit integer index</w:t>
            </w:r>
          </w:p>
          <w:p w:rsidR="00664229" w:rsidRPr="00F4404A" w:rsidRDefault="00664229" w:rsidP="002301D2">
            <w:pPr>
              <w:pStyle w:val="C6"/>
            </w:pPr>
            <w:r w:rsidRPr="00BE2E77">
              <w:t>data[0:2]</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    0.25</w:t>
            </w:r>
          </w:p>
          <w:p w:rsidR="00664229" w:rsidRPr="00BE2E77" w:rsidRDefault="00664229" w:rsidP="002301D2">
            <w:pPr>
              <w:pStyle w:val="C6"/>
            </w:pPr>
            <w:r w:rsidRPr="00BE2E77">
              <w:t>b    0.50</w:t>
            </w:r>
          </w:p>
          <w:p w:rsidR="00664229" w:rsidRPr="00A06E45" w:rsidRDefault="00664229" w:rsidP="002301D2">
            <w:pPr>
              <w:pStyle w:val="C6"/>
            </w:pPr>
            <w:r w:rsidRPr="00BE2E77">
              <w:t>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 masking</w:t>
            </w:r>
          </w:p>
          <w:p w:rsidR="00664229" w:rsidRPr="004F24EA" w:rsidRDefault="00664229" w:rsidP="002301D2">
            <w:pPr>
              <w:pStyle w:val="C6"/>
            </w:pPr>
            <w:r w:rsidRPr="00BE2E77">
              <w:t>data[(data</w:t>
            </w:r>
            <w:r>
              <w:t xml:space="preserve"> </w:t>
            </w:r>
            <w:r w:rsidRPr="00BE2E77">
              <w:t>&gt;</w:t>
            </w:r>
            <w:r>
              <w:t xml:space="preserve"> </w:t>
            </w:r>
            <w:r w:rsidRPr="00BE2E77">
              <w:t>0.3)</w:t>
            </w:r>
            <w:r>
              <w:t xml:space="preserve"> </w:t>
            </w:r>
            <w:r w:rsidRPr="00BE2E77">
              <w:t>&amp;</w:t>
            </w:r>
            <w:r>
              <w:t xml:space="preserve"> </w:t>
            </w:r>
            <w:r w:rsidRPr="00BE2E77">
              <w:t>(data</w:t>
            </w:r>
            <w:r>
              <w:t xml:space="preserve"> </w:t>
            </w:r>
            <w:r w:rsidRPr="00BE2E77">
              <w:t>&lt;</w:t>
            </w:r>
            <w:r>
              <w:t xml:space="preserve"> </w:t>
            </w:r>
            <w:r w:rsidRPr="00BE2E77">
              <w:t>0.8)]</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b    0.50</w:t>
            </w:r>
          </w:p>
          <w:p w:rsidR="00664229" w:rsidRPr="00BE2E77" w:rsidRDefault="00664229" w:rsidP="002301D2">
            <w:pPr>
              <w:pStyle w:val="C6"/>
            </w:pPr>
            <w:r w:rsidRPr="00BE2E77">
              <w:t>c    0.75</w:t>
            </w:r>
          </w:p>
          <w:p w:rsidR="00664229" w:rsidRPr="00A06E45" w:rsidRDefault="00664229" w:rsidP="002301D2">
            <w:pPr>
              <w:pStyle w:val="C6"/>
            </w:pPr>
            <w:r w:rsidRPr="00BE2E77">
              <w:t>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 fancy indexing</w:t>
            </w:r>
          </w:p>
          <w:p w:rsidR="00664229" w:rsidRPr="00F4404A" w:rsidRDefault="00664229" w:rsidP="002301D2">
            <w:pPr>
              <w:pStyle w:val="C6"/>
            </w:pPr>
            <w:r w:rsidRPr="00BE2E77">
              <w:t>data[['a',</w:t>
            </w:r>
            <w:r>
              <w:t xml:space="preserve"> </w:t>
            </w:r>
            <w:r w:rsidRPr="00BE2E77">
              <w:t>'e']]</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    0.25</w:t>
            </w:r>
          </w:p>
          <w:p w:rsidR="00664229" w:rsidRPr="00BE2E77" w:rsidRDefault="00664229" w:rsidP="002301D2">
            <w:pPr>
              <w:pStyle w:val="C6"/>
            </w:pPr>
            <w:r w:rsidRPr="00BE2E77">
              <w:t>e    1.25</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lastRenderedPageBreak/>
        <w:t>其中切片可能是混亂的根源。請留意，當使用顯式索引進行切片時</w:t>
      </w:r>
      <w:proofErr w:type="gramStart"/>
      <w:r w:rsidRPr="00BE2E77">
        <w:t>（</w:t>
      </w:r>
      <w:proofErr w:type="gramEnd"/>
      <w:r w:rsidRPr="00BE2E77">
        <w:t>即</w:t>
      </w:r>
      <w:r w:rsidRPr="00BE2E77">
        <w:t>data ['a'</w:t>
      </w:r>
      <w:r w:rsidRPr="00BE2E77">
        <w:t>：</w:t>
      </w:r>
      <w:r w:rsidRPr="00BE2E77">
        <w:t>'c']</w:t>
      </w:r>
      <w:proofErr w:type="gramStart"/>
      <w:r w:rsidRPr="00BE2E77">
        <w:t>）</w:t>
      </w:r>
      <w:proofErr w:type="gramEnd"/>
      <w:r w:rsidRPr="00BE2E77">
        <w:t>，最終索引在切片中包含</w:t>
      </w:r>
      <w:r w:rsidRPr="00BE2E77">
        <w:rPr>
          <w:i/>
          <w:iCs/>
        </w:rPr>
        <w:t>，而在使用隱式索引進行切片時</w:t>
      </w:r>
      <w:proofErr w:type="gramStart"/>
      <w:r w:rsidRPr="00BE2E77">
        <w:rPr>
          <w:i/>
          <w:iCs/>
        </w:rPr>
        <w:t>（</w:t>
      </w:r>
      <w:proofErr w:type="gramEnd"/>
      <w:r w:rsidRPr="00BE2E77">
        <w:rPr>
          <w:i/>
          <w:iCs/>
        </w:rPr>
        <w:t>即</w:t>
      </w:r>
      <w:r w:rsidRPr="00BE2E77">
        <w:t>data [0</w:t>
      </w:r>
      <w:r w:rsidRPr="00BE2E77">
        <w:t>：</w:t>
      </w:r>
      <w:r w:rsidRPr="00BE2E77">
        <w:t>2]</w:t>
      </w:r>
      <w:proofErr w:type="gramStart"/>
      <w:r w:rsidRPr="00BE2E77">
        <w:rPr>
          <w:i/>
          <w:iCs/>
        </w:rPr>
        <w:t>）</w:t>
      </w:r>
      <w:proofErr w:type="gramEnd"/>
      <w:r w:rsidRPr="00BE2E77">
        <w:rPr>
          <w:i/>
          <w:iCs/>
        </w:rPr>
        <w:t>，最終索引從切片中排除</w:t>
      </w:r>
      <w:r w:rsidRPr="00BE2E77">
        <w:t>。</w:t>
      </w:r>
    </w:p>
    <w:p w:rsidR="00664229" w:rsidRPr="00BE2E77" w:rsidRDefault="00664229" w:rsidP="00664229">
      <w:pPr>
        <w:spacing w:before="0"/>
      </w:pPr>
      <w:r w:rsidRPr="00BE2E77">
        <w:t>索引採用指令</w:t>
      </w:r>
      <w:r w:rsidRPr="00BE2E77">
        <w:t xml:space="preserve">: </w:t>
      </w:r>
      <w:proofErr w:type="gramStart"/>
      <w:r w:rsidRPr="00BE2E77">
        <w:t>loc</w:t>
      </w:r>
      <w:proofErr w:type="gramEnd"/>
      <w:r w:rsidRPr="00BE2E77">
        <w:t>, iloc, and ix</w:t>
      </w:r>
      <w:hyperlink r:id="rId76" w:anchor="索引採用指令:-loc,-iloc,-and-ix" w:history="1">
        <w:r w:rsidRPr="00BE2E77">
          <w:t>¶</w:t>
        </w:r>
      </w:hyperlink>
    </w:p>
    <w:p w:rsidR="00664229" w:rsidRPr="00BE2E77" w:rsidRDefault="00664229" w:rsidP="00664229">
      <w:pPr>
        <w:spacing w:before="0"/>
      </w:pPr>
      <w:r w:rsidRPr="00BE2E77">
        <w:t>這些切片和索引約定可能會引起混淆。例如，如果你的</w:t>
      </w:r>
      <w:r w:rsidRPr="00BE2E77">
        <w:t>Series</w:t>
      </w:r>
      <w:r w:rsidRPr="00BE2E77">
        <w:t>有</w:t>
      </w:r>
      <w:proofErr w:type="gramStart"/>
      <w:r w:rsidRPr="00BE2E77">
        <w:t>一個顯式的</w:t>
      </w:r>
      <w:proofErr w:type="gramEnd"/>
      <w:r w:rsidRPr="00BE2E77">
        <w:t>整數索引，那麼索引操作如</w:t>
      </w:r>
      <w:r w:rsidRPr="00BE2E77">
        <w:t>data [1]</w:t>
      </w:r>
      <w:r w:rsidRPr="00BE2E77">
        <w:t>將使用顯式索引，而切片操作如</w:t>
      </w:r>
      <w:r w:rsidRPr="00BE2E77">
        <w:t>data [1</w:t>
      </w:r>
      <w:r w:rsidRPr="00BE2E77">
        <w:t>：</w:t>
      </w:r>
      <w:r w:rsidRPr="00BE2E77">
        <w:t xml:space="preserve">3] </w:t>
      </w:r>
      <w:r w:rsidRPr="00BE2E77">
        <w:t>將使用</w:t>
      </w:r>
      <w:proofErr w:type="gramStart"/>
      <w:r w:rsidRPr="00BE2E77">
        <w:t>隱式的</w:t>
      </w:r>
      <w:proofErr w:type="gramEnd"/>
      <w:r w:rsidRPr="00BE2E77">
        <w:t>Python</w:t>
      </w:r>
      <w:r w:rsidRPr="00BE2E77">
        <w:t>風格索引。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w:t>
            </w:r>
            <w:r>
              <w:t xml:space="preserve"> </w:t>
            </w:r>
            <w:r w:rsidRPr="00BE2E77">
              <w:t>=</w:t>
            </w:r>
            <w:r>
              <w:t xml:space="preserve"> </w:t>
            </w:r>
            <w:r w:rsidRPr="00BE2E77">
              <w:t>pd.Series(['a',</w:t>
            </w:r>
            <w:r>
              <w:t xml:space="preserve"> </w:t>
            </w:r>
            <w:r w:rsidRPr="00BE2E77">
              <w:t>'b',</w:t>
            </w:r>
            <w:r>
              <w:t xml:space="preserve"> </w:t>
            </w:r>
            <w:r w:rsidRPr="00BE2E77">
              <w:t>'c'],</w:t>
            </w:r>
            <w:r>
              <w:t xml:space="preserve"> </w:t>
            </w:r>
            <w:r w:rsidRPr="00BE2E77">
              <w:t>index=[1,</w:t>
            </w:r>
            <w:r>
              <w:t xml:space="preserve"> </w:t>
            </w:r>
            <w:r w:rsidRPr="00BE2E77">
              <w:t>3,</w:t>
            </w:r>
            <w:r>
              <w:t xml:space="preserve"> </w:t>
            </w:r>
            <w:r w:rsidRPr="00BE2E77">
              <w:t>5])</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1    a</w:t>
            </w:r>
          </w:p>
          <w:p w:rsidR="00664229" w:rsidRPr="00BE2E77" w:rsidRDefault="00664229" w:rsidP="002301D2">
            <w:pPr>
              <w:pStyle w:val="C6"/>
            </w:pPr>
            <w:r w:rsidRPr="00BE2E77">
              <w:t>3    b</w:t>
            </w:r>
          </w:p>
          <w:p w:rsidR="00664229" w:rsidRPr="00BE2E77" w:rsidRDefault="00664229" w:rsidP="002301D2">
            <w:pPr>
              <w:pStyle w:val="C6"/>
            </w:pPr>
            <w:r w:rsidRPr="00BE2E77">
              <w:t>5    c</w:t>
            </w:r>
          </w:p>
          <w:p w:rsidR="00664229" w:rsidRPr="00A06E45" w:rsidRDefault="00664229" w:rsidP="002301D2">
            <w:pPr>
              <w:pStyle w:val="C6"/>
            </w:pPr>
            <w:r w:rsidRPr="00BE2E77">
              <w:t>dtype: object</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 explicit index when indexing</w:t>
            </w:r>
          </w:p>
          <w:p w:rsidR="00664229" w:rsidRPr="00F4404A" w:rsidRDefault="00664229" w:rsidP="002301D2">
            <w:pPr>
              <w:pStyle w:val="C6"/>
            </w:pPr>
            <w:r w:rsidRPr="00BE2E77">
              <w:t>data[1]</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'a'</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 implicit index when slicing</w:t>
            </w:r>
          </w:p>
          <w:p w:rsidR="00664229" w:rsidRPr="00F4404A" w:rsidRDefault="00664229" w:rsidP="002301D2">
            <w:pPr>
              <w:pStyle w:val="C6"/>
            </w:pPr>
            <w:r w:rsidRPr="00BE2E77">
              <w:t>data[1:3]</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3    b</w:t>
            </w:r>
          </w:p>
          <w:p w:rsidR="00664229" w:rsidRPr="00BE2E77" w:rsidRDefault="00664229" w:rsidP="002301D2">
            <w:pPr>
              <w:pStyle w:val="C6"/>
            </w:pPr>
            <w:r w:rsidRPr="00BE2E77">
              <w:t>5    c</w:t>
            </w:r>
          </w:p>
          <w:p w:rsidR="00664229" w:rsidRPr="00A06E45" w:rsidRDefault="00664229" w:rsidP="002301D2">
            <w:pPr>
              <w:pStyle w:val="C6"/>
            </w:pPr>
            <w:r w:rsidRPr="00BE2E77">
              <w:t>dtype: object</w:t>
            </w:r>
          </w:p>
        </w:tc>
      </w:tr>
    </w:tbl>
    <w:p w:rsidR="00664229" w:rsidRPr="00BE2E77" w:rsidRDefault="00664229" w:rsidP="00664229">
      <w:pPr>
        <w:spacing w:before="0"/>
      </w:pPr>
      <w:r w:rsidRPr="00BE2E77">
        <w:t>由於在整數索引的情況下存在這種潛在的混淆，</w:t>
      </w:r>
      <w:r w:rsidRPr="00BE2E77">
        <w:t>Pandas</w:t>
      </w:r>
      <w:r w:rsidRPr="00BE2E77">
        <w:t>提供了一些特殊的</w:t>
      </w:r>
      <w:r w:rsidRPr="00BE2E77">
        <w:rPr>
          <w:i/>
          <w:iCs/>
        </w:rPr>
        <w:t xml:space="preserve"> indexer </w:t>
      </w:r>
      <w:r w:rsidRPr="00BE2E77">
        <w:t>屬性，這些屬性明確地顯示了某些索引方案。這些不是函數方法，而是將特定切片接口顯示給</w:t>
      </w:r>
      <w:r w:rsidRPr="00BE2E77">
        <w:t>Series</w:t>
      </w:r>
      <w:r w:rsidRPr="00BE2E77">
        <w:t>中的資料的屬性。</w:t>
      </w:r>
    </w:p>
    <w:p w:rsidR="00664229" w:rsidRPr="00BE2E77" w:rsidRDefault="00664229" w:rsidP="00664229">
      <w:pPr>
        <w:spacing w:before="0"/>
      </w:pPr>
      <w:r w:rsidRPr="00BE2E77">
        <w:t>首先，</w:t>
      </w:r>
      <w:r w:rsidRPr="00BE2E77">
        <w:t>loc</w:t>
      </w:r>
      <w:r w:rsidRPr="00BE2E77">
        <w:t>屬性允許索引和切片始終引用顯式索引：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data.loc[1]</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'a'</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data.loc[1:3]</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1    a</w:t>
            </w:r>
          </w:p>
          <w:p w:rsidR="00664229" w:rsidRPr="00BE2E77" w:rsidRDefault="00664229" w:rsidP="002301D2">
            <w:pPr>
              <w:pStyle w:val="C6"/>
            </w:pPr>
            <w:r w:rsidRPr="00BE2E77">
              <w:lastRenderedPageBreak/>
              <w:t>3    b</w:t>
            </w:r>
          </w:p>
          <w:p w:rsidR="00664229" w:rsidRPr="00A06E45" w:rsidRDefault="00664229" w:rsidP="002301D2">
            <w:pPr>
              <w:pStyle w:val="C6"/>
            </w:pPr>
            <w:r w:rsidRPr="00BE2E77">
              <w:t>dtype: object</w:t>
            </w:r>
          </w:p>
        </w:tc>
      </w:tr>
    </w:tbl>
    <w:p w:rsidR="00664229" w:rsidRPr="00BE2E77" w:rsidRDefault="00664229" w:rsidP="00664229">
      <w:pPr>
        <w:spacing w:before="0"/>
      </w:pPr>
      <w:r w:rsidRPr="00BE2E77">
        <w:lastRenderedPageBreak/>
        <w:t>iloc</w:t>
      </w:r>
      <w:r w:rsidRPr="00BE2E77">
        <w:t>屬性允許索引和切片引用</w:t>
      </w:r>
      <w:proofErr w:type="gramStart"/>
      <w:r w:rsidRPr="00BE2E77">
        <w:t>隱式的</w:t>
      </w:r>
      <w:proofErr w:type="gramEnd"/>
      <w:r w:rsidRPr="00BE2E77">
        <w:t>Python</w:t>
      </w:r>
      <w:r w:rsidRPr="00BE2E77">
        <w:t>樣式索引：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data.iloc[1]</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'b'</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data.iloc[1:3]</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3    b</w:t>
            </w:r>
          </w:p>
          <w:p w:rsidR="00664229" w:rsidRPr="00BE2E77" w:rsidRDefault="00664229" w:rsidP="002301D2">
            <w:pPr>
              <w:pStyle w:val="C6"/>
            </w:pPr>
            <w:r w:rsidRPr="00BE2E77">
              <w:t>5    c</w:t>
            </w:r>
          </w:p>
          <w:p w:rsidR="00664229" w:rsidRPr="00A06E45" w:rsidRDefault="00664229" w:rsidP="002301D2">
            <w:pPr>
              <w:pStyle w:val="C6"/>
            </w:pPr>
            <w:r w:rsidRPr="00BE2E77">
              <w:t>dtype: object</w:t>
            </w:r>
          </w:p>
        </w:tc>
      </w:tr>
    </w:tbl>
    <w:p w:rsidR="00664229" w:rsidRPr="00BE2E77" w:rsidRDefault="00664229" w:rsidP="00664229">
      <w:pPr>
        <w:spacing w:before="0"/>
      </w:pPr>
      <w:r w:rsidRPr="00BE2E77">
        <w:t>第三</w:t>
      </w:r>
      <w:proofErr w:type="gramStart"/>
      <w:r w:rsidRPr="00BE2E77">
        <w:t>個</w:t>
      </w:r>
      <w:proofErr w:type="gramEnd"/>
      <w:r w:rsidRPr="00BE2E77">
        <w:t>索引屬性</w:t>
      </w:r>
      <w:r w:rsidRPr="00BE2E77">
        <w:t>ix</w:t>
      </w:r>
      <w:r w:rsidRPr="00BE2E77">
        <w:t>是兩者的混合，而</w:t>
      </w:r>
      <w:r w:rsidRPr="00BE2E77">
        <w:t>Series</w:t>
      </w:r>
      <w:r w:rsidRPr="00BE2E77">
        <w:t>物件相當於標準的</w:t>
      </w:r>
      <w:r w:rsidRPr="00BE2E77">
        <w:t>[]</w:t>
      </w:r>
      <w:r w:rsidRPr="00BE2E77">
        <w:t>索引。</w:t>
      </w:r>
      <w:r w:rsidRPr="00BE2E77">
        <w:t>ix</w:t>
      </w:r>
      <w:r w:rsidRPr="00BE2E77">
        <w:t>索引器的目的將在</w:t>
      </w:r>
      <w:r w:rsidRPr="00BE2E77">
        <w:t>DataFrame</w:t>
      </w:r>
      <w:r w:rsidRPr="00BE2E77">
        <w:t>物件的上下文中變得更加明顯。</w:t>
      </w:r>
    </w:p>
    <w:p w:rsidR="00664229" w:rsidRPr="00BE2E77" w:rsidRDefault="00664229" w:rsidP="00664229">
      <w:pPr>
        <w:spacing w:before="0"/>
      </w:pPr>
      <w:r w:rsidRPr="00BE2E77">
        <w:t>Python</w:t>
      </w:r>
      <w:r w:rsidRPr="00BE2E77">
        <w:t>代碼的一個指導原則是</w:t>
      </w:r>
      <w:r w:rsidRPr="00BE2E77">
        <w:t>“</w:t>
      </w:r>
      <w:r w:rsidRPr="00BE2E77">
        <w:t>顯式優於隱式</w:t>
      </w:r>
      <w:r w:rsidRPr="00BE2E77">
        <w:t>”</w:t>
      </w:r>
      <w:r w:rsidRPr="00BE2E77">
        <w:t>。</w:t>
      </w:r>
      <w:r w:rsidRPr="00BE2E77">
        <w:t>loc</w:t>
      </w:r>
      <w:r w:rsidRPr="00BE2E77">
        <w:t>和</w:t>
      </w:r>
      <w:r w:rsidRPr="00BE2E77">
        <w:t>iloc</w:t>
      </w:r>
      <w:r w:rsidRPr="00BE2E77">
        <w:t>的顯式特性使它們在維護清晰可讀的代碼時非常有用</w:t>
      </w:r>
      <w:r w:rsidRPr="00BE2E77">
        <w:t xml:space="preserve">; </w:t>
      </w:r>
      <w:r w:rsidRPr="00BE2E77">
        <w:t>特別是在整數索引的情況下，儘量使用這兩者來使代碼更容易閱讀和理解，並防止由於混合索引</w:t>
      </w:r>
      <w:r w:rsidRPr="00BE2E77">
        <w:t>/</w:t>
      </w:r>
      <w:r w:rsidRPr="00BE2E77">
        <w:t>切片約定導致的細微錯誤。</w:t>
      </w:r>
    </w:p>
    <w:p w:rsidR="00664229" w:rsidRPr="00BE2E77" w:rsidRDefault="00664229" w:rsidP="00664229">
      <w:pPr>
        <w:spacing w:before="0"/>
      </w:pPr>
      <w:r w:rsidRPr="00BE2E77">
        <w:t>DataFrame</w:t>
      </w:r>
      <w:r w:rsidRPr="00BE2E77">
        <w:t>中的資料選取</w:t>
      </w:r>
      <w:hyperlink r:id="rId77" w:anchor="DataFrame中的資料選取" w:history="1">
        <w:r w:rsidRPr="00BE2E77">
          <w:t>¶</w:t>
        </w:r>
      </w:hyperlink>
    </w:p>
    <w:p w:rsidR="00664229" w:rsidRPr="00BE2E77" w:rsidRDefault="00664229" w:rsidP="00664229">
      <w:pPr>
        <w:spacing w:before="0"/>
      </w:pPr>
      <w:r w:rsidRPr="00BE2E77">
        <w:t>DataFrame</w:t>
      </w:r>
      <w:r w:rsidRPr="00BE2E77">
        <w:t>類同二</w:t>
      </w:r>
      <w:proofErr w:type="gramStart"/>
      <w:r w:rsidRPr="00BE2E77">
        <w:t>維或結構</w:t>
      </w:r>
      <w:proofErr w:type="gramEnd"/>
      <w:r w:rsidRPr="00BE2E77">
        <w:t>化陣列與共享相同索引的</w:t>
      </w:r>
      <w:r w:rsidRPr="00BE2E77">
        <w:t>Series</w:t>
      </w:r>
      <w:r w:rsidRPr="00BE2E77">
        <w:t>結構字典。</w:t>
      </w:r>
    </w:p>
    <w:p w:rsidR="00664229" w:rsidRPr="00BE2E77" w:rsidRDefault="00664229" w:rsidP="00664229">
      <w:pPr>
        <w:spacing w:before="0"/>
      </w:pPr>
      <w:r w:rsidRPr="00BE2E77">
        <w:t>將</w:t>
      </w:r>
      <w:r w:rsidRPr="00BE2E77">
        <w:t>DataFrame</w:t>
      </w:r>
      <w:r w:rsidRPr="00BE2E77">
        <w:t>當作字典</w:t>
      </w:r>
      <w:r w:rsidRPr="00BE2E77">
        <w:t>(dictionary)</w:t>
      </w:r>
      <w:hyperlink r:id="rId78" w:anchor="將DataFrame當作字典(dictionary)" w:history="1">
        <w:r w:rsidRPr="00BE2E77">
          <w:t>¶</w:t>
        </w:r>
      </w:hyperlink>
    </w:p>
    <w:p w:rsidR="00664229" w:rsidRPr="00BE2E77" w:rsidRDefault="00664229" w:rsidP="00664229">
      <w:pPr>
        <w:spacing w:before="0"/>
      </w:pPr>
      <w:r w:rsidRPr="00BE2E77">
        <w:t>將</w:t>
      </w:r>
      <w:r w:rsidRPr="00BE2E77">
        <w:t>DataFrame</w:t>
      </w:r>
      <w:r w:rsidRPr="00BE2E77">
        <w:t>作為相關</w:t>
      </w:r>
      <w:r w:rsidRPr="00BE2E77">
        <w:t>Series</w:t>
      </w:r>
      <w:r w:rsidRPr="00BE2E77">
        <w:t>物件的字典。以美國各州面積與人口數的來舉例：</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area</w:t>
            </w:r>
            <w:r>
              <w:t xml:space="preserve"> </w:t>
            </w:r>
            <w:r w:rsidRPr="00BE2E77">
              <w:t>=</w:t>
            </w:r>
            <w:r>
              <w:t xml:space="preserve"> </w:t>
            </w:r>
            <w:r w:rsidRPr="00BE2E77">
              <w:t>pd.Series({'California':</w:t>
            </w:r>
            <w:r>
              <w:t xml:space="preserve"> </w:t>
            </w:r>
            <w:r w:rsidRPr="00BE2E77">
              <w:t>423967,</w:t>
            </w:r>
            <w:r>
              <w:t xml:space="preserve"> </w:t>
            </w:r>
            <w:r w:rsidRPr="00BE2E77">
              <w:t>'Texas':</w:t>
            </w:r>
            <w:r>
              <w:t xml:space="preserve"> </w:t>
            </w:r>
            <w:r w:rsidRPr="00BE2E77">
              <w:t>695662,</w:t>
            </w:r>
          </w:p>
          <w:p w:rsidR="00664229" w:rsidRDefault="00664229" w:rsidP="002301D2">
            <w:pPr>
              <w:pStyle w:val="C6"/>
            </w:pPr>
            <w:r>
              <w:t xml:space="preserve">                  </w:t>
            </w:r>
            <w:r w:rsidRPr="00BE2E77">
              <w:t>'New York':</w:t>
            </w:r>
            <w:r>
              <w:t xml:space="preserve"> </w:t>
            </w:r>
            <w:r w:rsidRPr="00BE2E77">
              <w:t>141297,</w:t>
            </w:r>
            <w:r>
              <w:t xml:space="preserve"> </w:t>
            </w:r>
            <w:r w:rsidRPr="00BE2E77">
              <w:t>'Florida':</w:t>
            </w:r>
            <w:r>
              <w:t xml:space="preserve"> </w:t>
            </w:r>
            <w:r w:rsidRPr="00BE2E77">
              <w:t>170312,</w:t>
            </w:r>
          </w:p>
          <w:p w:rsidR="00664229" w:rsidRDefault="00664229" w:rsidP="002301D2">
            <w:pPr>
              <w:pStyle w:val="C6"/>
            </w:pPr>
            <w:r>
              <w:t xml:space="preserve">                  </w:t>
            </w:r>
            <w:r w:rsidRPr="00BE2E77">
              <w:t>'Illinois':</w:t>
            </w:r>
            <w:r>
              <w:t xml:space="preserve"> </w:t>
            </w:r>
            <w:r w:rsidRPr="00BE2E77">
              <w:t>149995})</w:t>
            </w:r>
          </w:p>
          <w:p w:rsidR="00664229" w:rsidRDefault="00664229" w:rsidP="002301D2">
            <w:pPr>
              <w:pStyle w:val="C6"/>
            </w:pPr>
            <w:r w:rsidRPr="00BE2E77">
              <w:t>pop</w:t>
            </w:r>
            <w:r>
              <w:t xml:space="preserve"> </w:t>
            </w:r>
            <w:r w:rsidRPr="00BE2E77">
              <w:t>=</w:t>
            </w:r>
            <w:r>
              <w:t xml:space="preserve"> </w:t>
            </w:r>
            <w:r w:rsidRPr="00BE2E77">
              <w:t>pd.Series({'California':</w:t>
            </w:r>
            <w:r>
              <w:t xml:space="preserve"> </w:t>
            </w:r>
            <w:r w:rsidRPr="00BE2E77">
              <w:t>39250017,'Texas':</w:t>
            </w:r>
            <w:r>
              <w:t xml:space="preserve"> </w:t>
            </w:r>
            <w:r w:rsidRPr="00BE2E77">
              <w:t>27862596,</w:t>
            </w:r>
          </w:p>
          <w:p w:rsidR="00664229" w:rsidRDefault="00664229" w:rsidP="002301D2">
            <w:pPr>
              <w:pStyle w:val="C6"/>
            </w:pPr>
            <w:r>
              <w:t xml:space="preserve">                   </w:t>
            </w:r>
            <w:r w:rsidRPr="00BE2E77">
              <w:t>'Florida':</w:t>
            </w:r>
            <w:r>
              <w:t xml:space="preserve"> </w:t>
            </w:r>
            <w:r w:rsidRPr="00BE2E77">
              <w:t>20612439,'New York':</w:t>
            </w:r>
            <w:r>
              <w:t xml:space="preserve"> </w:t>
            </w:r>
            <w:r w:rsidRPr="00BE2E77">
              <w:t>19745289,</w:t>
            </w:r>
          </w:p>
          <w:p w:rsidR="00664229" w:rsidRDefault="00664229" w:rsidP="002301D2">
            <w:pPr>
              <w:pStyle w:val="C6"/>
            </w:pPr>
            <w:r>
              <w:t xml:space="preserve">                   </w:t>
            </w:r>
            <w:r w:rsidRPr="00BE2E77">
              <w:t>'Illinois':</w:t>
            </w:r>
            <w:r>
              <w:t xml:space="preserve"> </w:t>
            </w:r>
            <w:r w:rsidRPr="00BE2E77">
              <w:t>12801539})</w:t>
            </w:r>
          </w:p>
          <w:p w:rsidR="00664229" w:rsidRDefault="00664229" w:rsidP="002301D2">
            <w:pPr>
              <w:pStyle w:val="C6"/>
            </w:pPr>
            <w:r w:rsidRPr="00BE2E77">
              <w:t>data</w:t>
            </w:r>
            <w:r>
              <w:t xml:space="preserve"> </w:t>
            </w:r>
            <w:r w:rsidRPr="00BE2E77">
              <w:t>=</w:t>
            </w:r>
            <w:r>
              <w:t xml:space="preserve"> </w:t>
            </w:r>
            <w:r w:rsidRPr="00BE2E77">
              <w:t>pd.DataFrame({'area':area,</w:t>
            </w:r>
            <w:r>
              <w:t xml:space="preserve"> </w:t>
            </w:r>
            <w:r w:rsidRPr="00BE2E77">
              <w:t>'pop':pop})</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735"/>
              <w:gridCol w:w="975"/>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Texas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695662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27862596</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構成</w:t>
      </w:r>
      <w:r w:rsidRPr="00BE2E77">
        <w:t>DataFrame</w:t>
      </w:r>
      <w:r w:rsidRPr="00BE2E77">
        <w:t>行的單</w:t>
      </w:r>
      <w:proofErr w:type="gramStart"/>
      <w:r w:rsidRPr="00BE2E77">
        <w:t>個</w:t>
      </w:r>
      <w:proofErr w:type="gramEnd"/>
      <w:r w:rsidRPr="00BE2E77">
        <w:t>Series</w:t>
      </w:r>
      <w:r w:rsidRPr="00BE2E77">
        <w:t>可以通過</w:t>
      </w:r>
      <w:r w:rsidRPr="00BE2E77">
        <w:t>column</w:t>
      </w:r>
      <w:r w:rsidRPr="00BE2E77">
        <w:t>名稱的字典式索引來訪問：</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data['area']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California    423967</w:t>
            </w:r>
          </w:p>
          <w:p w:rsidR="00664229" w:rsidRPr="00BE2E77" w:rsidRDefault="00664229" w:rsidP="002301D2">
            <w:pPr>
              <w:pStyle w:val="C6"/>
            </w:pPr>
            <w:r w:rsidRPr="00BE2E77">
              <w:t>Florida       170312</w:t>
            </w:r>
          </w:p>
          <w:p w:rsidR="00664229" w:rsidRPr="00BE2E77" w:rsidRDefault="00664229" w:rsidP="002301D2">
            <w:pPr>
              <w:pStyle w:val="C6"/>
            </w:pPr>
            <w:r w:rsidRPr="00BE2E77">
              <w:t>Illinois      149995</w:t>
            </w:r>
          </w:p>
          <w:p w:rsidR="00664229" w:rsidRPr="00BE2E77" w:rsidRDefault="00664229" w:rsidP="002301D2">
            <w:pPr>
              <w:pStyle w:val="C6"/>
            </w:pPr>
            <w:r w:rsidRPr="00BE2E77">
              <w:t>New York      141297</w:t>
            </w:r>
          </w:p>
          <w:p w:rsidR="00664229" w:rsidRPr="00BE2E77" w:rsidRDefault="00664229" w:rsidP="002301D2">
            <w:pPr>
              <w:pStyle w:val="C6"/>
            </w:pPr>
            <w:r w:rsidRPr="00BE2E77">
              <w:t>Texas         695662</w:t>
            </w:r>
          </w:p>
          <w:p w:rsidR="00664229" w:rsidRPr="00A06E45" w:rsidRDefault="00664229" w:rsidP="002301D2">
            <w:pPr>
              <w:pStyle w:val="C6"/>
            </w:pPr>
            <w:r w:rsidRPr="00BE2E77">
              <w:t>Name: area, dtype: int64</w:t>
            </w:r>
          </w:p>
        </w:tc>
      </w:tr>
    </w:tbl>
    <w:p w:rsidR="00664229" w:rsidRPr="00BE2E77" w:rsidRDefault="00664229" w:rsidP="00664229">
      <w:pPr>
        <w:spacing w:before="0"/>
      </w:pPr>
      <w:r w:rsidRPr="00BE2E77">
        <w:t>同樣，我們可以使用屬性樣式訪問，其</w:t>
      </w:r>
      <w:r w:rsidRPr="00BE2E77">
        <w:t>column</w:t>
      </w:r>
      <w:r w:rsidRPr="00BE2E77">
        <w:t>名是字串：</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data.area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California    423967</w:t>
            </w:r>
          </w:p>
          <w:p w:rsidR="00664229" w:rsidRPr="00BE2E77" w:rsidRDefault="00664229" w:rsidP="002301D2">
            <w:pPr>
              <w:pStyle w:val="C6"/>
            </w:pPr>
            <w:r w:rsidRPr="00BE2E77">
              <w:t>Florida       170312</w:t>
            </w:r>
          </w:p>
          <w:p w:rsidR="00664229" w:rsidRPr="00BE2E77" w:rsidRDefault="00664229" w:rsidP="002301D2">
            <w:pPr>
              <w:pStyle w:val="C6"/>
            </w:pPr>
            <w:r w:rsidRPr="00BE2E77">
              <w:t>Illinois      149995</w:t>
            </w:r>
          </w:p>
          <w:p w:rsidR="00664229" w:rsidRPr="00BE2E77" w:rsidRDefault="00664229" w:rsidP="002301D2">
            <w:pPr>
              <w:pStyle w:val="C6"/>
            </w:pPr>
            <w:r w:rsidRPr="00BE2E77">
              <w:t>New York      141297</w:t>
            </w:r>
          </w:p>
          <w:p w:rsidR="00664229" w:rsidRPr="00BE2E77" w:rsidRDefault="00664229" w:rsidP="002301D2">
            <w:pPr>
              <w:pStyle w:val="C6"/>
            </w:pPr>
            <w:r w:rsidRPr="00BE2E77">
              <w:t>Texas         695662</w:t>
            </w:r>
          </w:p>
          <w:p w:rsidR="00664229" w:rsidRPr="00A06E45" w:rsidRDefault="00664229" w:rsidP="002301D2">
            <w:pPr>
              <w:pStyle w:val="C6"/>
            </w:pPr>
            <w:r w:rsidRPr="00BE2E77">
              <w:t>Name: area, dtype: int64</w:t>
            </w:r>
          </w:p>
        </w:tc>
      </w:tr>
    </w:tbl>
    <w:p w:rsidR="00664229" w:rsidRPr="00BE2E77" w:rsidRDefault="00664229" w:rsidP="00664229">
      <w:pPr>
        <w:spacing w:before="0"/>
      </w:pPr>
      <w:r w:rsidRPr="00BE2E77">
        <w:t>此屬性樣式行訪問實際上訪問與字典樣式訪問完全相同的物件：</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F4404A" w:rsidRDefault="00664229" w:rsidP="002301D2">
            <w:pPr>
              <w:pStyle w:val="C6"/>
            </w:pPr>
            <w:r w:rsidRPr="00BE2E77">
              <w:t>data.area</w:t>
            </w:r>
            <w:r>
              <w:t xml:space="preserve"> </w:t>
            </w:r>
            <w:r w:rsidRPr="00BE2E77">
              <w:t>is</w:t>
            </w:r>
            <w:r>
              <w:t xml:space="preserve"> </w:t>
            </w:r>
            <w:r w:rsidRPr="00BE2E77">
              <w:t>data['area']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True</w:t>
            </w:r>
          </w:p>
        </w:tc>
      </w:tr>
    </w:tbl>
    <w:p w:rsidR="00664229" w:rsidRPr="00BE2E77" w:rsidRDefault="00664229" w:rsidP="00664229">
      <w:pPr>
        <w:spacing w:before="0"/>
      </w:pPr>
      <w:r w:rsidRPr="00BE2E77">
        <w:t>雖然這是一個有用的簡寫，但請記住，它並不適用於所有情況！</w:t>
      </w:r>
      <w:r w:rsidRPr="00BE2E77">
        <w:t xml:space="preserve"> </w:t>
      </w:r>
      <w:r w:rsidRPr="00BE2E77">
        <w:t>例如，</w:t>
      </w:r>
      <w:proofErr w:type="gramStart"/>
      <w:r w:rsidRPr="00BE2E77">
        <w:t>如果行名不是</w:t>
      </w:r>
      <w:proofErr w:type="gramEnd"/>
      <w:r w:rsidRPr="00BE2E77">
        <w:t>字串，</w:t>
      </w:r>
      <w:proofErr w:type="gramStart"/>
      <w:r w:rsidRPr="00BE2E77">
        <w:t>或者行名與</w:t>
      </w:r>
      <w:proofErr w:type="gramEnd"/>
      <w:r w:rsidRPr="00BE2E77">
        <w:t>“DataFrame”</w:t>
      </w:r>
      <w:r w:rsidRPr="00BE2E77">
        <w:t>的方法衝突，則無法進行此屬性樣式的訪問。</w:t>
      </w:r>
      <w:r w:rsidRPr="00BE2E77">
        <w:t xml:space="preserve"> </w:t>
      </w:r>
      <w:r w:rsidRPr="00BE2E77">
        <w:t>例如，</w:t>
      </w:r>
      <w:r w:rsidRPr="00BE2E77">
        <w:t>DataFrame</w:t>
      </w:r>
      <w:r w:rsidRPr="00BE2E77">
        <w:t>有一個</w:t>
      </w:r>
      <w:r w:rsidRPr="00BE2E77">
        <w:t>pop</w:t>
      </w:r>
      <w:r w:rsidRPr="00BE2E77">
        <w:t>（</w:t>
      </w:r>
      <w:proofErr w:type="gramStart"/>
      <w:r w:rsidRPr="00BE2E77">
        <w:t>）</w:t>
      </w:r>
      <w:proofErr w:type="gramEnd"/>
      <w:r w:rsidRPr="00BE2E77">
        <w:t>方法，所以</w:t>
      </w:r>
      <w:r w:rsidRPr="00BE2E77">
        <w:t>data.pop</w:t>
      </w:r>
      <w:r w:rsidRPr="00BE2E77">
        <w:t>將指向這個而不是</w:t>
      </w:r>
      <w:r w:rsidRPr="00BE2E77">
        <w:t>“pop”</w:t>
      </w:r>
      <w:r w:rsidRPr="00BE2E77">
        <w:t>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F4404A" w:rsidRDefault="00664229" w:rsidP="002301D2">
            <w:pPr>
              <w:pStyle w:val="C6"/>
            </w:pPr>
            <w:r w:rsidRPr="00BE2E77">
              <w:t>data.pop</w:t>
            </w:r>
            <w:r>
              <w:t xml:space="preserve"> </w:t>
            </w:r>
            <w:r w:rsidRPr="00BE2E77">
              <w:t>is</w:t>
            </w:r>
            <w:r>
              <w:t xml:space="preserve"> </w:t>
            </w:r>
            <w:r w:rsidRPr="00BE2E77">
              <w:t>data['pop']</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False</w:t>
            </w:r>
          </w:p>
        </w:tc>
      </w:tr>
    </w:tbl>
    <w:p w:rsidR="00664229" w:rsidRPr="00BE2E77" w:rsidRDefault="00664229" w:rsidP="00664229">
      <w:pPr>
        <w:spacing w:before="0"/>
      </w:pPr>
      <w:r w:rsidRPr="00BE2E77">
        <w:t>特別是要避免通過屬性嘗試行分配的誘惑</w:t>
      </w:r>
      <w:proofErr w:type="gramStart"/>
      <w:r w:rsidRPr="00BE2E77">
        <w:t>（</w:t>
      </w:r>
      <w:proofErr w:type="gramEnd"/>
      <w:r w:rsidRPr="00BE2E77">
        <w:t>即使用</w:t>
      </w:r>
      <w:r w:rsidRPr="00BE2E77">
        <w:t>data ['pop'] = z</w:t>
      </w:r>
      <w:r w:rsidRPr="00BE2E77">
        <w:t>而不是</w:t>
      </w:r>
      <w:r w:rsidRPr="00BE2E77">
        <w:t>data.pop = z</w:t>
      </w:r>
      <w:proofErr w:type="gramStart"/>
      <w:r w:rsidRPr="00BE2E77">
        <w:t>）</w:t>
      </w:r>
      <w:proofErr w:type="gramEnd"/>
      <w:r w:rsidRPr="00BE2E77">
        <w:t>。</w:t>
      </w:r>
      <w:r w:rsidRPr="00BE2E77">
        <w:t xml:space="preserve"> </w:t>
      </w:r>
      <w:r w:rsidRPr="00BE2E77">
        <w:t>與前面討論的</w:t>
      </w:r>
      <w:r w:rsidRPr="00BE2E77">
        <w:t>Series</w:t>
      </w:r>
      <w:r w:rsidRPr="00BE2E77">
        <w:t>物件一樣，這種字典式語法也可用於修改物件，在這種情況下添加一個新行：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data['density']</w:t>
            </w:r>
            <w:r>
              <w:t xml:space="preserve"> </w:t>
            </w:r>
            <w:r w:rsidRPr="00BE2E77">
              <w:t>=</w:t>
            </w:r>
            <w:r>
              <w:t xml:space="preserve"> </w:t>
            </w:r>
            <w:r w:rsidRPr="00BE2E77">
              <w:t>data['pop']</w:t>
            </w:r>
            <w:r>
              <w:t xml:space="preserve"> </w:t>
            </w:r>
            <w:r w:rsidRPr="00BE2E77">
              <w:t>/</w:t>
            </w:r>
            <w:r>
              <w:t xml:space="preserve"> </w:t>
            </w:r>
            <w:r w:rsidRPr="00BE2E77">
              <w:t>data['area']</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735"/>
              <w:gridCol w:w="975"/>
              <w:gridCol w:w="1160"/>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density</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92.578000</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121.027520</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85.346438</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139.743158</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Texas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695662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27862596</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40.051916</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DataFrame</w:t>
      </w:r>
      <w:r w:rsidRPr="00BE2E77">
        <w:t>當作二維陣列</w:t>
      </w:r>
      <w:hyperlink r:id="rId79" w:anchor="DataFrame當作二維陣列" w:history="1">
        <w:r w:rsidRPr="00BE2E77">
          <w:t>¶</w:t>
        </w:r>
      </w:hyperlink>
    </w:p>
    <w:p w:rsidR="00664229" w:rsidRPr="00BE2E77" w:rsidRDefault="00664229" w:rsidP="00664229">
      <w:pPr>
        <w:spacing w:before="0"/>
      </w:pPr>
      <w:r w:rsidRPr="00BE2E77">
        <w:t>如前所述，我們還可以將</w:t>
      </w:r>
      <w:r w:rsidRPr="00BE2E77">
        <w:t>DataFrame</w:t>
      </w:r>
      <w:r w:rsidRPr="00BE2E77">
        <w:t>視為增強的二維陣列。我們可以使用</w:t>
      </w:r>
      <w:r w:rsidRPr="00BE2E77">
        <w:t>values</w:t>
      </w:r>
      <w:r w:rsidRPr="00BE2E77">
        <w:t>屬性檢查原始底層資料陣列：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data.values</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spacing w:before="0"/>
            </w:pPr>
            <w:r w:rsidRPr="00BE2E77">
              <w:t>array([[4.23967000e+05, 3.92500170e+07, 9.25780002e+01],</w:t>
            </w:r>
          </w:p>
          <w:p w:rsidR="00664229" w:rsidRPr="00BE2E77" w:rsidRDefault="00664229" w:rsidP="002301D2">
            <w:pPr>
              <w:spacing w:before="0"/>
            </w:pPr>
            <w:r w:rsidRPr="00BE2E77">
              <w:t xml:space="preserve">       [1.70312000e+05, 2.06124390e+07, 1.21027520e+02],</w:t>
            </w:r>
          </w:p>
          <w:p w:rsidR="00664229" w:rsidRPr="00BE2E77" w:rsidRDefault="00664229" w:rsidP="002301D2">
            <w:pPr>
              <w:spacing w:before="0"/>
            </w:pPr>
            <w:r w:rsidRPr="00BE2E77">
              <w:t xml:space="preserve">       [1.49995000e+05, 1.28015390e+07, 8.53464382e+01],</w:t>
            </w:r>
          </w:p>
          <w:p w:rsidR="00664229" w:rsidRPr="00BE2E77" w:rsidRDefault="00664229" w:rsidP="002301D2">
            <w:pPr>
              <w:spacing w:before="0"/>
            </w:pPr>
            <w:r w:rsidRPr="00BE2E77">
              <w:t xml:space="preserve">       [1.41297000e+05, 1.97452890e+07, 1.39743158e+02],</w:t>
            </w:r>
          </w:p>
          <w:p w:rsidR="00664229" w:rsidRPr="00A06E45" w:rsidRDefault="00664229" w:rsidP="002301D2">
            <w:pPr>
              <w:spacing w:before="0"/>
            </w:pPr>
            <w:r w:rsidRPr="00BE2E77">
              <w:t xml:space="preserve">       [6.95662000e+05, 2.78625960e+07, 4.00519160e+01]])</w:t>
            </w:r>
          </w:p>
        </w:tc>
      </w:tr>
    </w:tbl>
    <w:p w:rsidR="00664229" w:rsidRPr="00BE2E77" w:rsidRDefault="00664229" w:rsidP="00664229">
      <w:pPr>
        <w:spacing w:before="0"/>
      </w:pPr>
      <w:r w:rsidRPr="00BE2E77">
        <w:t>考慮到這一點，許多熟悉的類似陣列的觀察可以在</w:t>
      </w:r>
      <w:r w:rsidRPr="00BE2E77">
        <w:t>DataFrame</w:t>
      </w:r>
      <w:r w:rsidRPr="00BE2E77">
        <w:t>本身上完成。例如，我們可以將完整的</w:t>
      </w:r>
      <w:r w:rsidRPr="00BE2E77">
        <w:t>DataFrame</w:t>
      </w:r>
      <w:r w:rsidRPr="00BE2E77">
        <w:t>轉置為交換行和列：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21"/>
              <w:gridCol w:w="1402"/>
              <w:gridCol w:w="1402"/>
              <w:gridCol w:w="1402"/>
              <w:gridCol w:w="1402"/>
              <w:gridCol w:w="1402"/>
            </w:tblGrid>
            <w:tr w:rsidR="00664229" w:rsidRPr="00BE2E77" w:rsidTr="002301D2">
              <w:trPr>
                <w:tblHeader/>
              </w:trPr>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California</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Florida</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Illinois</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New York</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Texas</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area</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4.239670e+05</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1.703120e+05</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1.499950e+05</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1.412970e+05</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6.956620e+05</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pop</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3.925002e+07</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2.061244e+07</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1.280154e+07</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1.974529e+07</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2.786260e+07</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density</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9.257800e+01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1.210275e+02</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8.534644e+01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1.397432e+02</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4.005192e+01</w:t>
                  </w:r>
                </w:p>
              </w:tc>
            </w:tr>
          </w:tbl>
          <w:p w:rsidR="00664229" w:rsidRPr="00A06E45" w:rsidRDefault="00664229" w:rsidP="002301D2">
            <w:pPr>
              <w:pStyle w:val="C6"/>
            </w:pPr>
          </w:p>
        </w:tc>
      </w:tr>
    </w:tbl>
    <w:p w:rsidR="00664229" w:rsidRPr="00BE2E77" w:rsidRDefault="00664229" w:rsidP="00664229">
      <w:pPr>
        <w:spacing w:before="0"/>
      </w:pPr>
      <w:r w:rsidRPr="00BE2E77">
        <w:t>然而，當談到</w:t>
      </w:r>
      <w:r w:rsidRPr="00BE2E77">
        <w:t>“DataFrame”</w:t>
      </w:r>
      <w:r w:rsidRPr="00BE2E77">
        <w:t>物件的索引時，很明顯行的字典式索引排除了我們將其簡單地視為</w:t>
      </w:r>
      <w:r w:rsidRPr="00BE2E77">
        <w:t>NumPy</w:t>
      </w:r>
      <w:r w:rsidRPr="00BE2E77">
        <w:t>陣列的能力。</w:t>
      </w:r>
      <w:r w:rsidRPr="00BE2E77">
        <w:t xml:space="preserve"> </w:t>
      </w:r>
      <w:r w:rsidRPr="00BE2E77">
        <w:t>特別是，將單</w:t>
      </w:r>
      <w:proofErr w:type="gramStart"/>
      <w:r w:rsidRPr="00BE2E77">
        <w:t>個</w:t>
      </w:r>
      <w:proofErr w:type="gramEnd"/>
      <w:r w:rsidRPr="00BE2E77">
        <w:t>索引傳遞給陣列會訪問一列：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data.values[</w:t>
            </w:r>
            <w:r>
              <w:t>0</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array([4.23967000e+05, 3.92500170e+07, 9.25780002e+01])</w:t>
            </w:r>
          </w:p>
        </w:tc>
      </w:tr>
    </w:tbl>
    <w:p w:rsidR="00664229" w:rsidRPr="00BE2E77" w:rsidRDefault="00664229" w:rsidP="00664229">
      <w:pPr>
        <w:spacing w:before="0"/>
      </w:pPr>
      <w:r w:rsidRPr="00BE2E77">
        <w:t>將單</w:t>
      </w:r>
      <w:proofErr w:type="gramStart"/>
      <w:r w:rsidRPr="00BE2E77">
        <w:t>個</w:t>
      </w:r>
      <w:proofErr w:type="gramEnd"/>
      <w:r w:rsidRPr="00BE2E77">
        <w:t>“</w:t>
      </w:r>
      <w:r w:rsidRPr="00BE2E77">
        <w:t>索引</w:t>
      </w:r>
      <w:r w:rsidRPr="00BE2E77">
        <w:t>”</w:t>
      </w:r>
      <w:r w:rsidRPr="00BE2E77">
        <w:t>傳遞給</w:t>
      </w:r>
      <w:r w:rsidRPr="00BE2E77">
        <w:t>DataFrame</w:t>
      </w:r>
      <w:r w:rsidRPr="00BE2E77">
        <w:t>可以訪問一行：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w:t>
            </w:r>
            <w:r>
              <w:t>'area'</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California    423967</w:t>
            </w:r>
          </w:p>
          <w:p w:rsidR="00664229" w:rsidRPr="00BE2E77" w:rsidRDefault="00664229" w:rsidP="002301D2">
            <w:pPr>
              <w:pStyle w:val="C6"/>
            </w:pPr>
            <w:r w:rsidRPr="00BE2E77">
              <w:t>Florida       170312</w:t>
            </w:r>
          </w:p>
          <w:p w:rsidR="00664229" w:rsidRPr="00BE2E77" w:rsidRDefault="00664229" w:rsidP="002301D2">
            <w:pPr>
              <w:pStyle w:val="C6"/>
            </w:pPr>
            <w:r w:rsidRPr="00BE2E77">
              <w:t>Illinois      149995</w:t>
            </w:r>
          </w:p>
          <w:p w:rsidR="00664229" w:rsidRPr="00BE2E77" w:rsidRDefault="00664229" w:rsidP="002301D2">
            <w:pPr>
              <w:pStyle w:val="C6"/>
            </w:pPr>
            <w:r w:rsidRPr="00BE2E77">
              <w:lastRenderedPageBreak/>
              <w:t>New York      141297</w:t>
            </w:r>
          </w:p>
          <w:p w:rsidR="00664229" w:rsidRPr="00BE2E77" w:rsidRDefault="00664229" w:rsidP="002301D2">
            <w:pPr>
              <w:pStyle w:val="C6"/>
            </w:pPr>
            <w:r w:rsidRPr="00BE2E77">
              <w:t>Texas         695662</w:t>
            </w:r>
          </w:p>
          <w:p w:rsidR="00664229" w:rsidRPr="00A06E45" w:rsidRDefault="00664229" w:rsidP="002301D2">
            <w:pPr>
              <w:pStyle w:val="C6"/>
            </w:pPr>
            <w:r w:rsidRPr="00BE2E77">
              <w:t>Name: area, dtype: int64</w:t>
            </w:r>
          </w:p>
        </w:tc>
      </w:tr>
    </w:tbl>
    <w:p w:rsidR="00664229" w:rsidRPr="00BE2E77" w:rsidRDefault="00664229" w:rsidP="00664229">
      <w:pPr>
        <w:spacing w:before="0"/>
      </w:pPr>
      <w:r w:rsidRPr="00BE2E77">
        <w:lastRenderedPageBreak/>
        <w:t>因此，對於陣列樣式的索引，我們需要另一個約定。</w:t>
      </w:r>
      <w:r w:rsidRPr="00BE2E77">
        <w:t xml:space="preserve"> Pandas</w:t>
      </w:r>
      <w:r w:rsidRPr="00BE2E77">
        <w:t>再次使用前面提到的</w:t>
      </w:r>
      <w:r w:rsidRPr="00BE2E77">
        <w:t>loc</w:t>
      </w:r>
      <w:r w:rsidRPr="00BE2E77">
        <w:t>，</w:t>
      </w:r>
      <w:r w:rsidRPr="00BE2E77">
        <w:t>iloc</w:t>
      </w:r>
      <w:r w:rsidRPr="00BE2E77">
        <w:t>和</w:t>
      </w:r>
      <w:r w:rsidRPr="00BE2E77">
        <w:t>ix</w:t>
      </w:r>
      <w:r w:rsidRPr="00BE2E77">
        <w:t>索引器。使用</w:t>
      </w:r>
      <w:r w:rsidRPr="00BE2E77">
        <w:t>iloc</w:t>
      </w:r>
      <w:r w:rsidRPr="00BE2E77">
        <w:t>索引器，我們可以將底層陣列索引為好像它是一個簡單的</w:t>
      </w:r>
      <w:r w:rsidRPr="00BE2E77">
        <w:t>NumPy</w:t>
      </w:r>
      <w:r w:rsidRPr="00BE2E77">
        <w:t>陣列（使用隱式的</w:t>
      </w:r>
      <w:r w:rsidRPr="00BE2E77">
        <w:t>Python</w:t>
      </w:r>
      <w:r w:rsidRPr="00BE2E77">
        <w:t>樣式索引），但結果中保留了</w:t>
      </w:r>
      <w:r w:rsidRPr="00BE2E77">
        <w:t>DataFrame</w:t>
      </w:r>
      <w:r w:rsidRPr="00BE2E77">
        <w:t>索引和行標籤：</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data.iloc[:</w:t>
            </w:r>
            <w:r>
              <w:t>3</w:t>
            </w:r>
            <w:r w:rsidRPr="00BE2E77">
              <w:t>,</w:t>
            </w:r>
            <w:r>
              <w:t xml:space="preserve"> </w:t>
            </w:r>
            <w:r w:rsidRPr="00BE2E77">
              <w:t>:</w:t>
            </w:r>
            <w:r>
              <w:t>2</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07"/>
              <w:gridCol w:w="735"/>
              <w:gridCol w:w="975"/>
            </w:tblGrid>
            <w:tr w:rsidR="00664229" w:rsidRPr="00BE2E77" w:rsidTr="002301D2">
              <w:trPr>
                <w:tblHeader/>
              </w:trPr>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r>
          </w:tbl>
          <w:p w:rsidR="00664229" w:rsidRPr="00A06E45" w:rsidRDefault="00664229" w:rsidP="002301D2">
            <w:pPr>
              <w:pStyle w:val="C6"/>
            </w:pPr>
          </w:p>
        </w:tc>
      </w:tr>
    </w:tbl>
    <w:p w:rsidR="00664229" w:rsidRPr="00BE2E77" w:rsidRDefault="00664229" w:rsidP="00664229">
      <w:pPr>
        <w:spacing w:before="0"/>
      </w:pPr>
      <w:r w:rsidRPr="00BE2E77">
        <w:t>類似地，使用</w:t>
      </w:r>
      <w:r w:rsidRPr="00BE2E77">
        <w:t>loc</w:t>
      </w:r>
      <w:r w:rsidRPr="00BE2E77">
        <w:t>索引器，我們可以使用顯式索引和行名稱以類似陣列的樣式索引基礎資料：</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data.loc[:</w:t>
            </w:r>
            <w:r>
              <w:t>'Illinois'</w:t>
            </w:r>
            <w:r w:rsidRPr="00BE2E77">
              <w:t>,</w:t>
            </w:r>
            <w:r>
              <w:t xml:space="preserve"> </w:t>
            </w:r>
            <w:r w:rsidRPr="00BE2E77">
              <w:t>:</w:t>
            </w:r>
            <w:r>
              <w:t>'pop'</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07"/>
              <w:gridCol w:w="735"/>
              <w:gridCol w:w="975"/>
            </w:tblGrid>
            <w:tr w:rsidR="00664229" w:rsidRPr="00BE2E77" w:rsidTr="002301D2">
              <w:trPr>
                <w:tblHeader/>
              </w:trPr>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r>
          </w:tbl>
          <w:p w:rsidR="00664229" w:rsidRPr="00A06E45" w:rsidRDefault="00664229" w:rsidP="002301D2">
            <w:pPr>
              <w:pStyle w:val="C6"/>
            </w:pPr>
          </w:p>
        </w:tc>
      </w:tr>
    </w:tbl>
    <w:p w:rsidR="00664229" w:rsidRPr="00BE2E77" w:rsidRDefault="00664229" w:rsidP="00664229">
      <w:pPr>
        <w:spacing w:before="0"/>
      </w:pPr>
      <w:r w:rsidRPr="00BE2E77">
        <w:t>ix</w:t>
      </w:r>
      <w:r w:rsidRPr="00BE2E77">
        <w:t>索引器允許這兩種方法的混合：</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data.ix[:</w:t>
            </w:r>
            <w:r>
              <w:t>3</w:t>
            </w:r>
            <w:r w:rsidRPr="00BE2E77">
              <w:t>,</w:t>
            </w:r>
            <w:r>
              <w:t xml:space="preserve"> </w:t>
            </w:r>
            <w:r w:rsidRPr="00BE2E77">
              <w:t>:</w:t>
            </w:r>
            <w:r>
              <w:t>'pop'</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07"/>
              <w:gridCol w:w="735"/>
              <w:gridCol w:w="975"/>
            </w:tblGrid>
            <w:tr w:rsidR="00664229" w:rsidRPr="00BE2E77" w:rsidTr="002301D2">
              <w:trPr>
                <w:tblHeader/>
              </w:trPr>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r>
            <w:tr w:rsidR="00664229" w:rsidRPr="00BE2E77" w:rsidTr="002301D2">
              <w:tc>
                <w:tcPr>
                  <w:tcW w:w="1007"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r>
          </w:tbl>
          <w:p w:rsidR="00664229" w:rsidRPr="00A06E45" w:rsidRDefault="00664229" w:rsidP="002301D2">
            <w:pPr>
              <w:pStyle w:val="C6"/>
            </w:pPr>
          </w:p>
        </w:tc>
      </w:tr>
    </w:tbl>
    <w:p w:rsidR="00664229" w:rsidRPr="00BE2E77" w:rsidRDefault="00664229" w:rsidP="00664229">
      <w:pPr>
        <w:spacing w:before="0"/>
      </w:pPr>
      <w:r w:rsidRPr="00BE2E77">
        <w:t>請記住，對於整數索引，</w:t>
      </w:r>
      <w:r w:rsidRPr="00BE2E77">
        <w:t>ix</w:t>
      </w:r>
      <w:r w:rsidRPr="00BE2E77">
        <w:t>索引器受到與整數索引的</w:t>
      </w:r>
      <w:r w:rsidRPr="00BE2E77">
        <w:t>Series</w:t>
      </w:r>
      <w:r w:rsidRPr="00BE2E77">
        <w:t>物件討論的相同的潛在混淆來源。</w:t>
      </w:r>
    </w:p>
    <w:p w:rsidR="00664229" w:rsidRPr="00BE2E77" w:rsidRDefault="00664229" w:rsidP="00664229">
      <w:pPr>
        <w:spacing w:before="0"/>
      </w:pPr>
      <w:r w:rsidRPr="00BE2E77">
        <w:t>任何熟悉的</w:t>
      </w:r>
      <w:r w:rsidRPr="00BE2E77">
        <w:t>NumPy</w:t>
      </w:r>
      <w:r w:rsidRPr="00BE2E77">
        <w:t>風格的資料訪問模式都可以在這些索引器中使用。</w:t>
      </w:r>
      <w:r w:rsidRPr="00BE2E77">
        <w:t xml:space="preserve"> </w:t>
      </w:r>
      <w:r w:rsidRPr="00BE2E77">
        <w:t>例如，在</w:t>
      </w:r>
      <w:r w:rsidRPr="00BE2E77">
        <w:t>loc</w:t>
      </w:r>
      <w:r w:rsidRPr="00BE2E77">
        <w:t>索引器中，我們可以組合遮罩和花式索引，如下所示：</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lastRenderedPageBreak/>
              <w:t>In[]</w:t>
            </w:r>
            <w:r w:rsidRPr="00A06E45">
              <w:t>:</w:t>
            </w:r>
          </w:p>
        </w:tc>
        <w:tc>
          <w:tcPr>
            <w:tcW w:w="7241" w:type="dxa"/>
            <w:tcBorders>
              <w:bottom w:val="single" w:sz="4" w:space="0" w:color="7F7F7F"/>
            </w:tcBorders>
            <w:shd w:val="clear" w:color="auto" w:fill="EEEEEE"/>
          </w:tcPr>
          <w:p w:rsidR="00664229" w:rsidRPr="004721A6" w:rsidRDefault="00664229" w:rsidP="002301D2">
            <w:pPr>
              <w:pStyle w:val="C6"/>
            </w:pPr>
            <w:r w:rsidRPr="00BE2E77">
              <w:t>data.loc[data.density</w:t>
            </w:r>
            <w:r>
              <w:t xml:space="preserve"> </w:t>
            </w:r>
            <w:r w:rsidRPr="00BE2E77">
              <w:t>&gt;</w:t>
            </w:r>
            <w:r>
              <w:t xml:space="preserve"> 100</w:t>
            </w:r>
            <w:r w:rsidRPr="00BE2E77">
              <w:t>,</w:t>
            </w:r>
            <w:r>
              <w:t xml:space="preserve"> </w:t>
            </w:r>
            <w:r w:rsidRPr="00BE2E77">
              <w:t>[</w:t>
            </w:r>
            <w:r>
              <w:t>'pop'</w:t>
            </w:r>
            <w:r w:rsidRPr="00BE2E77">
              <w:t>,</w:t>
            </w:r>
            <w:r>
              <w:t xml:space="preserve"> 'density'</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975"/>
              <w:gridCol w:w="1160"/>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density</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121.027520</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139.743158</w:t>
                  </w:r>
                </w:p>
              </w:tc>
            </w:tr>
          </w:tbl>
          <w:p w:rsidR="00664229" w:rsidRPr="00A06E45" w:rsidRDefault="00664229" w:rsidP="002301D2">
            <w:pPr>
              <w:pStyle w:val="C6"/>
            </w:pPr>
          </w:p>
        </w:tc>
      </w:tr>
    </w:tbl>
    <w:p w:rsidR="00664229" w:rsidRPr="00BE2E77" w:rsidRDefault="00664229" w:rsidP="00664229">
      <w:pPr>
        <w:spacing w:before="0"/>
      </w:pPr>
      <w:r w:rsidRPr="00BE2E77">
        <w:t>任何這些索引約定也可用於設置或修改值</w:t>
      </w:r>
      <w:r w:rsidRPr="00BE2E77">
        <w:t xml:space="preserve">; </w:t>
      </w:r>
      <w:r w:rsidRPr="00BE2E77">
        <w:t>也可以使用</w:t>
      </w:r>
      <w:r w:rsidRPr="00BE2E77">
        <w:t>NumPy</w:t>
      </w:r>
      <w:r w:rsidRPr="00BE2E77">
        <w:t>的標準方式完成：</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data.iloc[</w:t>
            </w:r>
            <w:r>
              <w:t>0</w:t>
            </w:r>
            <w:r w:rsidRPr="00BE2E77">
              <w:t>,</w:t>
            </w:r>
            <w:r>
              <w:t xml:space="preserve"> 2</w:t>
            </w:r>
            <w:r w:rsidRPr="00BE2E77">
              <w:t>]</w:t>
            </w:r>
            <w:r>
              <w:t xml:space="preserve"> </w:t>
            </w:r>
            <w:r w:rsidRPr="00BE2E77">
              <w:t>=</w:t>
            </w:r>
            <w:r>
              <w:t xml:space="preserve"> 90</w:t>
            </w:r>
          </w:p>
          <w:p w:rsidR="00664229" w:rsidRPr="004F24EA" w:rsidRDefault="00664229" w:rsidP="002301D2">
            <w:pPr>
              <w:pStyle w:val="C6"/>
            </w:pPr>
            <w:r w:rsidRPr="00BE2E77">
              <w:t>data</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735"/>
              <w:gridCol w:w="975"/>
              <w:gridCol w:w="1160"/>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density</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California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423967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39250017</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90.000000</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121.027520</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85.346438</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139.743158</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Texas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695662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27862596</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40.051916</w:t>
                  </w:r>
                </w:p>
              </w:tc>
            </w:tr>
          </w:tbl>
          <w:p w:rsidR="00664229" w:rsidRPr="00A06E45" w:rsidRDefault="00664229" w:rsidP="002301D2">
            <w:pPr>
              <w:pStyle w:val="C6"/>
            </w:pPr>
          </w:p>
        </w:tc>
      </w:tr>
    </w:tbl>
    <w:p w:rsidR="00664229" w:rsidRPr="00BE2E77" w:rsidRDefault="00664229" w:rsidP="00664229">
      <w:pPr>
        <w:spacing w:before="0"/>
      </w:pPr>
      <w:r w:rsidRPr="00BE2E77">
        <w:t>其他索引約定</w:t>
      </w:r>
      <w:hyperlink r:id="rId80" w:anchor="其他索引約定" w:history="1">
        <w:r w:rsidRPr="00BE2E77">
          <w:t>¶</w:t>
        </w:r>
      </w:hyperlink>
    </w:p>
    <w:p w:rsidR="00664229" w:rsidRPr="00BE2E77" w:rsidRDefault="00664229" w:rsidP="00664229">
      <w:pPr>
        <w:spacing w:before="0"/>
      </w:pPr>
      <w:r w:rsidRPr="00BE2E77">
        <w:t>有一些額外的索引約定可能與前面的討論不一致，但在實踐中可能非常有用。</w:t>
      </w:r>
      <w:r w:rsidRPr="00BE2E77">
        <w:t xml:space="preserve"> </w:t>
      </w:r>
      <w:r w:rsidRPr="00BE2E77">
        <w:t>首先，</w:t>
      </w:r>
      <w:r w:rsidRPr="00BE2E77">
        <w:rPr>
          <w:i/>
          <w:iCs/>
        </w:rPr>
        <w:t xml:space="preserve"> indexing </w:t>
      </w:r>
      <w:r w:rsidRPr="00BE2E77">
        <w:t>引用行，</w:t>
      </w:r>
      <w:r w:rsidRPr="00BE2E77">
        <w:rPr>
          <w:i/>
          <w:iCs/>
        </w:rPr>
        <w:t xml:space="preserve"> slicing </w:t>
      </w:r>
      <w:r w:rsidRPr="00BE2E77">
        <w:t>引用列：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data['Florida':'Illinois']</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21"/>
              <w:gridCol w:w="735"/>
              <w:gridCol w:w="975"/>
              <w:gridCol w:w="1160"/>
            </w:tblGrid>
            <w:tr w:rsidR="00664229" w:rsidRPr="00BE2E77" w:rsidTr="002301D2">
              <w:trPr>
                <w:tblHeader/>
              </w:trPr>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density</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121.027520</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85.346438</w:t>
                  </w:r>
                </w:p>
              </w:tc>
            </w:tr>
          </w:tbl>
          <w:p w:rsidR="00664229" w:rsidRPr="00A06E45" w:rsidRDefault="00664229" w:rsidP="002301D2">
            <w:pPr>
              <w:pStyle w:val="C6"/>
            </w:pPr>
          </w:p>
        </w:tc>
      </w:tr>
    </w:tbl>
    <w:p w:rsidR="00664229" w:rsidRPr="00BE2E77" w:rsidRDefault="00664229" w:rsidP="00664229">
      <w:pPr>
        <w:spacing w:before="0"/>
      </w:pPr>
      <w:r w:rsidRPr="00BE2E77">
        <w:t>這樣的切片也可以通過數字而不是索引來引用列：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data[1:3]</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21"/>
              <w:gridCol w:w="735"/>
              <w:gridCol w:w="975"/>
              <w:gridCol w:w="1160"/>
            </w:tblGrid>
            <w:tr w:rsidR="00664229" w:rsidRPr="00BE2E77" w:rsidTr="002301D2">
              <w:trPr>
                <w:tblHeader/>
              </w:trPr>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density</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121.027520</w:t>
                  </w:r>
                </w:p>
              </w:tc>
            </w:tr>
            <w:tr w:rsidR="00664229" w:rsidRPr="00BE2E77" w:rsidTr="002301D2">
              <w:tc>
                <w:tcPr>
                  <w:tcW w:w="72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Illinois</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149995</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12801539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85.346438</w:t>
                  </w:r>
                </w:p>
              </w:tc>
            </w:tr>
          </w:tbl>
          <w:p w:rsidR="00664229" w:rsidRPr="00A06E45" w:rsidRDefault="00664229" w:rsidP="002301D2">
            <w:pPr>
              <w:pStyle w:val="C6"/>
            </w:pPr>
          </w:p>
        </w:tc>
      </w:tr>
    </w:tbl>
    <w:p w:rsidR="00664229" w:rsidRPr="00BE2E77" w:rsidRDefault="00664229" w:rsidP="00664229">
      <w:pPr>
        <w:spacing w:before="0"/>
      </w:pPr>
      <w:r w:rsidRPr="00BE2E77">
        <w:t>類似地，直接遮罩操作也是按列而</w:t>
      </w:r>
      <w:proofErr w:type="gramStart"/>
      <w:r w:rsidRPr="00BE2E77">
        <w:t>不是按行解釋</w:t>
      </w:r>
      <w:proofErr w:type="gramEnd"/>
      <w:r w:rsidRPr="00BE2E77">
        <w:t>的：</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data[data.density</w:t>
            </w:r>
            <w:r>
              <w:t xml:space="preserve"> </w:t>
            </w:r>
            <w:r w:rsidRPr="00BE2E77">
              <w:t>&gt;</w:t>
            </w:r>
            <w:r>
              <w:t xml:space="preserve"> </w:t>
            </w:r>
            <w:r w:rsidRPr="00BE2E77">
              <w:t>100]</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8"/>
              <w:gridCol w:w="735"/>
              <w:gridCol w:w="975"/>
              <w:gridCol w:w="1160"/>
            </w:tblGrid>
            <w:tr w:rsidR="00664229" w:rsidRPr="00BE2E77" w:rsidTr="002301D2">
              <w:trPr>
                <w:tblHeader/>
              </w:trPr>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area</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pop</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density</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Florida</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170312</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20612439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121.027520</w:t>
                  </w:r>
                </w:p>
              </w:tc>
            </w:tr>
            <w:tr w:rsidR="00664229" w:rsidRPr="00BE2E77" w:rsidTr="002301D2">
              <w:tc>
                <w:tcPr>
                  <w:tcW w:w="101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New York</w:t>
                  </w:r>
                </w:p>
              </w:tc>
              <w:tc>
                <w:tcPr>
                  <w:tcW w:w="7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141297</w:t>
                  </w:r>
                </w:p>
              </w:tc>
              <w:tc>
                <w:tcPr>
                  <w:tcW w:w="97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19745289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139.743158</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這兩</w:t>
      </w:r>
      <w:proofErr w:type="gramStart"/>
      <w:r w:rsidRPr="00BE2E77">
        <w:t>個</w:t>
      </w:r>
      <w:proofErr w:type="gramEnd"/>
      <w:r w:rsidRPr="00BE2E77">
        <w:t>約定在語法上類似於</w:t>
      </w:r>
      <w:r w:rsidRPr="00BE2E77">
        <w:t>NumPy</w:t>
      </w:r>
      <w:r w:rsidRPr="00BE2E77">
        <w:t>陣列上的約定，雖然這些約定可能不完全符合</w:t>
      </w:r>
      <w:r w:rsidRPr="00BE2E77">
        <w:t>Pandas</w:t>
      </w:r>
      <w:r w:rsidRPr="00BE2E77">
        <w:t>約定的模型，但它們在實踐中非常有用。</w:t>
      </w:r>
    </w:p>
    <w:p w:rsidR="0079447B" w:rsidRDefault="0079447B" w:rsidP="0079447B">
      <w:pPr>
        <w:pStyle w:val="tsa"/>
        <w:rPr>
          <w:shd w:val="clear" w:color="auto" w:fill="FFFFFF"/>
        </w:rPr>
      </w:pPr>
    </w:p>
    <w:p w:rsidR="008213D4" w:rsidRPr="0009579E" w:rsidRDefault="008213D4" w:rsidP="00B47DDE">
      <w:pPr>
        <w:rPr>
          <w:shd w:val="clear" w:color="auto" w:fill="FFFFFF"/>
        </w:rPr>
      </w:pPr>
      <w:r w:rsidRPr="0009579E">
        <w:rPr>
          <w:rFonts w:hint="eastAsia"/>
          <w:shd w:val="clear" w:color="auto" w:fill="FFFFFF"/>
        </w:rPr>
        <w:t>以下</w:t>
      </w:r>
      <w:r>
        <w:rPr>
          <w:rFonts w:hint="eastAsia"/>
          <w:shd w:val="clear" w:color="auto" w:fill="FFFFFF"/>
        </w:rPr>
        <w:t>範例程式</w:t>
      </w:r>
      <w:r w:rsidRPr="0009579E">
        <w:rPr>
          <w:rFonts w:hint="eastAsia"/>
          <w:shd w:val="clear" w:color="auto" w:fill="FFFFFF"/>
        </w:rPr>
        <w:t>展示了</w:t>
      </w:r>
      <w:r w:rsidRPr="0009579E">
        <w:rPr>
          <w:shd w:val="clear" w:color="auto" w:fill="FFFFFF"/>
        </w:rPr>
        <w:t xml:space="preserve">Python </w:t>
      </w:r>
      <w:r w:rsidRPr="0009579E">
        <w:rPr>
          <w:rFonts w:hint="eastAsia"/>
          <w:shd w:val="clear" w:color="auto" w:fill="FFFFFF"/>
        </w:rPr>
        <w:t>如何解碼</w:t>
      </w:r>
      <w:r w:rsidRPr="0009579E">
        <w:rPr>
          <w:shd w:val="clear" w:color="auto" w:fill="FFFFFF"/>
        </w:rPr>
        <w:t xml:space="preserve"> JSON </w:t>
      </w:r>
      <w:r w:rsidRPr="0009579E">
        <w:rPr>
          <w:rFonts w:hint="eastAsia"/>
          <w:shd w:val="clear" w:color="auto" w:fill="FFFFFF"/>
        </w:rPr>
        <w:t>物件：</w:t>
      </w:r>
    </w:p>
    <w:p w:rsidR="008213D4" w:rsidRDefault="00213C93" w:rsidP="00273473">
      <w:pPr>
        <w:pStyle w:val="4"/>
      </w:pPr>
      <w:r>
        <w:rPr>
          <w:rFonts w:ascii="Noto Serif CJK TC Light" w:eastAsia="Noto Serif CJK TC Light" w:hAnsi="Noto Serif CJK TC Light"/>
          <w:noProof/>
        </w:rPr>
        <w:drawing>
          <wp:inline distT="0" distB="0" distL="0" distR="0" wp14:anchorId="045E38EB" wp14:editId="2DBA3F7A">
            <wp:extent cx="224790" cy="196850"/>
            <wp:effectExtent l="0" t="0" r="3810" b="0"/>
            <wp:docPr id="55" name="圖片 55"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範例程式</w:t>
      </w:r>
      <w:r w:rsidR="008213D4">
        <w:rPr>
          <w:rFonts w:hint="eastAsia"/>
        </w:rPr>
        <w:t>E</w:t>
      </w:r>
      <w:r w:rsidR="009D5114">
        <w:rPr>
          <w:rFonts w:hint="eastAsia"/>
        </w:rPr>
        <w:t>3-</w:t>
      </w:r>
      <w:r w:rsidR="004E6E9E">
        <w:rPr>
          <w:rFonts w:hint="eastAsia"/>
        </w:rPr>
        <w:t>4-2-</w:t>
      </w:r>
      <w:r w:rsidR="00144659">
        <w:rPr>
          <w:rFonts w:hint="eastAsia"/>
        </w:rPr>
        <w:t>2</w:t>
      </w:r>
      <w:r w:rsidR="008213D4">
        <w:rPr>
          <w:rFonts w:hint="eastAsia"/>
        </w:rPr>
        <w:t>.</w:t>
      </w:r>
      <w:proofErr w:type="gramStart"/>
      <w:r w:rsidR="008213D4">
        <w:rPr>
          <w:rFonts w:hint="eastAsia"/>
        </w:rPr>
        <w:t>py</w:t>
      </w:r>
      <w:proofErr w:type="gramEnd"/>
    </w:p>
    <w:p w:rsidR="0079447B" w:rsidRPr="0079447B" w:rsidRDefault="0079447B" w:rsidP="0079447B">
      <w:pPr>
        <w:pStyle w:val="tsa"/>
      </w:pPr>
    </w:p>
    <w:tbl>
      <w:tblPr>
        <w:tblW w:w="0" w:type="auto"/>
        <w:tblCellMar>
          <w:left w:w="0" w:type="dxa"/>
          <w:right w:w="0" w:type="dxa"/>
        </w:tblCellMar>
        <w:tblLook w:val="04A0" w:firstRow="1" w:lastRow="0" w:firstColumn="1" w:lastColumn="0" w:noHBand="0" w:noVBand="1"/>
      </w:tblPr>
      <w:tblGrid>
        <w:gridCol w:w="431"/>
        <w:gridCol w:w="7678"/>
      </w:tblGrid>
      <w:tr w:rsidR="00A64D0D" w:rsidRPr="00476610" w:rsidTr="00CD4D10">
        <w:tc>
          <w:tcPr>
            <w:tcW w:w="431" w:type="dxa"/>
            <w:tcBorders>
              <w:right w:val="single" w:sz="4" w:space="0" w:color="auto"/>
            </w:tcBorders>
            <w:shd w:val="clear" w:color="auto" w:fill="auto"/>
          </w:tcPr>
          <w:p w:rsidR="00A64D0D" w:rsidRDefault="00A64D0D" w:rsidP="00CD4D10">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A64D0D" w:rsidRPr="00D65C9A" w:rsidRDefault="00A64D0D" w:rsidP="00EE2838">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tc>
        <w:tc>
          <w:tcPr>
            <w:tcW w:w="7678" w:type="dxa"/>
            <w:tcBorders>
              <w:left w:val="single" w:sz="4" w:space="0" w:color="auto"/>
            </w:tcBorders>
            <w:shd w:val="clear" w:color="auto" w:fill="auto"/>
          </w:tcPr>
          <w:p w:rsidR="00877E34" w:rsidRPr="00877E34" w:rsidRDefault="00877E34" w:rsidP="00877E34">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import pandas as pd</w:t>
            </w:r>
          </w:p>
          <w:p w:rsidR="00877E34" w:rsidRPr="00877E34" w:rsidRDefault="00877E34" w:rsidP="00877E34">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df1 = pd.read_csv('2017pig.csv',encoding="utf-8", sep=",")</w:t>
            </w:r>
          </w:p>
          <w:p w:rsidR="00877E34" w:rsidRPr="00877E34" w:rsidRDefault="00877E34" w:rsidP="00877E34">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df1.columns = [ 'total_amt', 'average_weight', 'average_price']</w:t>
            </w:r>
          </w:p>
          <w:p w:rsidR="00877E34" w:rsidRPr="00877E34" w:rsidRDefault="00EE2838" w:rsidP="00877E34">
            <w:pPr>
              <w:pStyle w:val="Android6-"/>
              <w:spacing w:after="0" w:line="300" w:lineRule="exact"/>
              <w:jc w:val="left"/>
              <w:rPr>
                <w:rFonts w:ascii="Consolas" w:hAnsi="Consolas"/>
                <w:spacing w:val="-14"/>
                <w:sz w:val="22"/>
                <w:szCs w:val="22"/>
              </w:rPr>
            </w:pPr>
            <w:r>
              <w:rPr>
                <w:rFonts w:ascii="Consolas" w:hAnsi="Consolas" w:hint="eastAsia"/>
                <w:spacing w:val="-14"/>
                <w:sz w:val="22"/>
                <w:szCs w:val="22"/>
              </w:rPr>
              <w:t>print(</w:t>
            </w:r>
            <w:r w:rsidR="00877E34" w:rsidRPr="00877E34">
              <w:rPr>
                <w:rFonts w:ascii="Consolas" w:hAnsi="Consolas"/>
                <w:spacing w:val="-14"/>
                <w:sz w:val="22"/>
                <w:szCs w:val="22"/>
              </w:rPr>
              <w:t>df1.describe()</w:t>
            </w:r>
            <w:r>
              <w:rPr>
                <w:rFonts w:ascii="Consolas" w:hAnsi="Consolas" w:hint="eastAsia"/>
                <w:spacing w:val="-14"/>
                <w:sz w:val="22"/>
                <w:szCs w:val="22"/>
              </w:rPr>
              <w:t>)</w:t>
            </w:r>
          </w:p>
          <w:p w:rsidR="00877E34" w:rsidRPr="00877E34" w:rsidRDefault="00877E34" w:rsidP="00877E34">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print(df1.average_price.max())</w:t>
            </w:r>
          </w:p>
          <w:p w:rsidR="00877E34" w:rsidRPr="00877E34" w:rsidRDefault="00877E34" w:rsidP="00877E34">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print(df1.sort_values("average_price", ascending=False).head(5))</w:t>
            </w:r>
          </w:p>
          <w:p w:rsidR="00A64D0D" w:rsidRPr="004F6E11" w:rsidRDefault="00877E34" w:rsidP="00877E34">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print(df1[df1.average_price&gt;90])</w:t>
            </w:r>
          </w:p>
        </w:tc>
      </w:tr>
    </w:tbl>
    <w:p w:rsidR="00A64D0D" w:rsidRPr="00E33579" w:rsidRDefault="00A64D0D" w:rsidP="00A64D0D">
      <w:pPr>
        <w:pStyle w:val="4"/>
      </w:pPr>
      <w:r>
        <w:rPr>
          <w:rFonts w:ascii="Noto Serif CJK TC Light" w:eastAsia="Noto Serif CJK TC Light" w:hAnsi="Noto Serif CJK TC Light"/>
          <w:noProof/>
        </w:rPr>
        <w:drawing>
          <wp:inline distT="0" distB="0" distL="0" distR="0" wp14:anchorId="5D21F652" wp14:editId="7AF3A12B">
            <wp:extent cx="224790" cy="196850"/>
            <wp:effectExtent l="0" t="0" r="3810" b="0"/>
            <wp:docPr id="14" name="圖片 1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說明</w:t>
      </w:r>
    </w:p>
    <w:p w:rsidR="00EE2838" w:rsidRPr="00FC2592" w:rsidRDefault="00EE2838" w:rsidP="00EE2838">
      <w:pPr>
        <w:pStyle w:val="a"/>
        <w:spacing w:line="340" w:lineRule="atLeast"/>
      </w:pPr>
      <w:r>
        <w:rPr>
          <w:rFonts w:hint="eastAsia"/>
        </w:rPr>
        <w:t>1</w:t>
      </w:r>
      <w:r w:rsidRPr="00FC2592">
        <w:rPr>
          <w:rFonts w:hint="eastAsia"/>
        </w:rPr>
        <w:t>行</w:t>
      </w:r>
      <w:r w:rsidRPr="00FC2592">
        <w:rPr>
          <w:rFonts w:hint="eastAsia"/>
        </w:rPr>
        <w:t>import</w:t>
      </w:r>
      <w:r>
        <w:rPr>
          <w:rFonts w:hint="eastAsia"/>
        </w:rPr>
        <w:t xml:space="preserve"> </w:t>
      </w:r>
      <w:r w:rsidRPr="00EE2838">
        <w:t>pandas</w:t>
      </w:r>
      <w:r>
        <w:rPr>
          <w:rFonts w:hint="eastAsia"/>
        </w:rPr>
        <w:t>以進行資料分析。</w:t>
      </w:r>
    </w:p>
    <w:p w:rsidR="00EE2838" w:rsidRPr="000C1295" w:rsidRDefault="00EE2838" w:rsidP="00133024">
      <w:pPr>
        <w:pStyle w:val="a"/>
        <w:spacing w:line="340" w:lineRule="atLeast"/>
      </w:pPr>
      <w:r>
        <w:rPr>
          <w:rFonts w:hint="eastAsia"/>
        </w:rPr>
        <w:t>2</w:t>
      </w:r>
      <w:r w:rsidR="00271F73">
        <w:rPr>
          <w:rFonts w:hint="eastAsia"/>
        </w:rPr>
        <w:t>-3</w:t>
      </w:r>
      <w:r>
        <w:rPr>
          <w:rFonts w:hint="eastAsia"/>
        </w:rPr>
        <w:t>行運用</w:t>
      </w:r>
      <w:r w:rsidRPr="00EE2838">
        <w:t>panda</w:t>
      </w:r>
      <w:r>
        <w:rPr>
          <w:rFonts w:hint="eastAsia"/>
        </w:rPr>
        <w:t>s</w:t>
      </w:r>
      <w:r>
        <w:rPr>
          <w:rFonts w:hint="eastAsia"/>
        </w:rPr>
        <w:t>的</w:t>
      </w:r>
      <w:r w:rsidRPr="00EE2838">
        <w:t>read_csv</w:t>
      </w:r>
      <w:r>
        <w:rPr>
          <w:rFonts w:hint="eastAsia"/>
        </w:rPr>
        <w:t>方法由</w:t>
      </w:r>
      <w:r w:rsidRPr="00626675">
        <w:t>'2017pig.csv'</w:t>
      </w:r>
      <w:r w:rsidRPr="00626675">
        <w:rPr>
          <w:rFonts w:hint="eastAsia"/>
        </w:rPr>
        <w:t>(</w:t>
      </w:r>
      <w:r w:rsidRPr="00626675">
        <w:rPr>
          <w:rFonts w:hint="eastAsia"/>
        </w:rPr>
        <w:t>此為</w:t>
      </w:r>
      <w:r w:rsidRPr="000C1295">
        <w:rPr>
          <w:rFonts w:hint="eastAsia"/>
        </w:rPr>
        <w:t>某市場</w:t>
      </w:r>
      <w:r w:rsidRPr="000C1295">
        <w:rPr>
          <w:rFonts w:hint="eastAsia"/>
        </w:rPr>
        <w:t>2017</w:t>
      </w:r>
      <w:r w:rsidRPr="000C1295">
        <w:rPr>
          <w:rFonts w:hint="eastAsia"/>
        </w:rPr>
        <w:t>年全年毛豬交易行情資料，主要欄位：</w:t>
      </w:r>
      <w:r w:rsidRPr="000C1295">
        <w:rPr>
          <w:rFonts w:hint="eastAsia"/>
        </w:rPr>
        <w:t>total_amt(</w:t>
      </w:r>
      <w:r w:rsidRPr="000C1295">
        <w:rPr>
          <w:rFonts w:hint="eastAsia"/>
        </w:rPr>
        <w:t>成交頭數</w:t>
      </w:r>
      <w:r w:rsidRPr="000C1295">
        <w:rPr>
          <w:rFonts w:hint="eastAsia"/>
        </w:rPr>
        <w:t>-</w:t>
      </w:r>
      <w:r w:rsidRPr="000C1295">
        <w:rPr>
          <w:rFonts w:hint="eastAsia"/>
        </w:rPr>
        <w:t>總數</w:t>
      </w:r>
      <w:r w:rsidRPr="000C1295">
        <w:rPr>
          <w:rFonts w:hint="eastAsia"/>
        </w:rPr>
        <w:t>)</w:t>
      </w:r>
      <w:r w:rsidRPr="000C1295">
        <w:rPr>
          <w:rFonts w:hint="eastAsia"/>
        </w:rPr>
        <w:t>、</w:t>
      </w:r>
      <w:r w:rsidRPr="000C1295">
        <w:rPr>
          <w:rFonts w:hint="eastAsia"/>
        </w:rPr>
        <w:t>average_weight(</w:t>
      </w:r>
      <w:r w:rsidRPr="000C1295">
        <w:rPr>
          <w:rFonts w:hint="eastAsia"/>
        </w:rPr>
        <w:t>成交頭數</w:t>
      </w:r>
      <w:r w:rsidRPr="000C1295">
        <w:rPr>
          <w:rFonts w:hint="eastAsia"/>
        </w:rPr>
        <w:t>-</w:t>
      </w:r>
      <w:r w:rsidRPr="000C1295">
        <w:rPr>
          <w:rFonts w:hint="eastAsia"/>
        </w:rPr>
        <w:t>平均重量、</w:t>
      </w:r>
      <w:r w:rsidRPr="000C1295">
        <w:rPr>
          <w:rFonts w:hint="eastAsia"/>
        </w:rPr>
        <w:t>average_price(</w:t>
      </w:r>
      <w:r w:rsidRPr="000C1295">
        <w:rPr>
          <w:rFonts w:hint="eastAsia"/>
        </w:rPr>
        <w:t>成交頭數</w:t>
      </w:r>
      <w:r w:rsidRPr="000C1295">
        <w:rPr>
          <w:rFonts w:hint="eastAsia"/>
        </w:rPr>
        <w:t>-</w:t>
      </w:r>
      <w:r w:rsidRPr="000C1295">
        <w:rPr>
          <w:rFonts w:hint="eastAsia"/>
        </w:rPr>
        <w:t>平均價格</w:t>
      </w:r>
      <w:r w:rsidRPr="000C1295">
        <w:rPr>
          <w:rFonts w:hint="eastAsia"/>
        </w:rPr>
        <w:t>)</w:t>
      </w:r>
      <w:r w:rsidRPr="00626675">
        <w:rPr>
          <w:rFonts w:hint="eastAsia"/>
        </w:rPr>
        <w:t>讀入資料，檔案中以</w:t>
      </w:r>
      <w:r w:rsidRPr="00626675">
        <w:t>","</w:t>
      </w:r>
      <w:r w:rsidRPr="00626675">
        <w:rPr>
          <w:rFonts w:hint="eastAsia"/>
        </w:rPr>
        <w:t>分隔，</w:t>
      </w:r>
      <w:r>
        <w:rPr>
          <w:rFonts w:hint="eastAsia"/>
        </w:rPr>
        <w:t>編碼方式為</w:t>
      </w:r>
      <w:r w:rsidRPr="00EE2838">
        <w:t>"utf-8"</w:t>
      </w:r>
      <w:r w:rsidRPr="00626675">
        <w:rPr>
          <w:rFonts w:hint="eastAsia"/>
        </w:rPr>
        <w:t>，設定為</w:t>
      </w:r>
      <w:r>
        <w:rPr>
          <w:rFonts w:hint="eastAsia"/>
        </w:rPr>
        <w:t>d</w:t>
      </w:r>
      <w:r w:rsidRPr="00626675">
        <w:rPr>
          <w:rFonts w:hint="eastAsia"/>
        </w:rPr>
        <w:t>f1</w:t>
      </w:r>
      <w:r w:rsidRPr="00626675">
        <w:rPr>
          <w:rFonts w:hint="eastAsia"/>
        </w:rPr>
        <w:t>物件。</w:t>
      </w:r>
    </w:p>
    <w:p w:rsidR="00EE2838" w:rsidRDefault="00271F73" w:rsidP="00EE2838">
      <w:pPr>
        <w:pStyle w:val="a"/>
      </w:pPr>
      <w:r>
        <w:rPr>
          <w:rFonts w:hint="eastAsia"/>
        </w:rPr>
        <w:t>4</w:t>
      </w:r>
      <w:r w:rsidR="00EE2838">
        <w:rPr>
          <w:rFonts w:hint="eastAsia"/>
        </w:rPr>
        <w:t>行運用</w:t>
      </w:r>
      <w:r w:rsidR="00EE2838" w:rsidRPr="00EE2838">
        <w:t>panda</w:t>
      </w:r>
      <w:r w:rsidR="00EE2838">
        <w:rPr>
          <w:rFonts w:hint="eastAsia"/>
        </w:rPr>
        <w:t>s</w:t>
      </w:r>
      <w:r w:rsidR="00EE2838">
        <w:rPr>
          <w:rFonts w:hint="eastAsia"/>
        </w:rPr>
        <w:t>的</w:t>
      </w:r>
      <w:r w:rsidR="00EE2838" w:rsidRPr="00EE2838">
        <w:t>describe</w:t>
      </w:r>
      <w:r w:rsidR="00EE2838">
        <w:rPr>
          <w:rFonts w:hint="eastAsia"/>
        </w:rPr>
        <w:t xml:space="preserve"> </w:t>
      </w:r>
      <w:r w:rsidR="00EE2838">
        <w:rPr>
          <w:rFonts w:hint="eastAsia"/>
        </w:rPr>
        <w:t>方法輸出對</w:t>
      </w:r>
      <w:r w:rsidR="00EE2838">
        <w:rPr>
          <w:rFonts w:hint="eastAsia"/>
        </w:rPr>
        <w:t>df1</w:t>
      </w:r>
      <w:r w:rsidR="00EE2838">
        <w:rPr>
          <w:rFonts w:hint="eastAsia"/>
        </w:rPr>
        <w:t>的敘述統計結果。</w:t>
      </w:r>
    </w:p>
    <w:p w:rsidR="00EE2838" w:rsidRDefault="00271F73" w:rsidP="00EE2838">
      <w:pPr>
        <w:pStyle w:val="a"/>
      </w:pPr>
      <w:r>
        <w:rPr>
          <w:rFonts w:hint="eastAsia"/>
        </w:rPr>
        <w:t>5</w:t>
      </w:r>
      <w:r w:rsidR="00EE2838">
        <w:rPr>
          <w:rFonts w:hint="eastAsia"/>
        </w:rPr>
        <w:t>行運用</w:t>
      </w:r>
      <w:r w:rsidR="00EE2838" w:rsidRPr="00EE2838">
        <w:t>panda</w:t>
      </w:r>
      <w:r w:rsidR="00EE2838">
        <w:rPr>
          <w:rFonts w:hint="eastAsia"/>
        </w:rPr>
        <w:t>s</w:t>
      </w:r>
      <w:r w:rsidR="00EE2838">
        <w:rPr>
          <w:rFonts w:hint="eastAsia"/>
        </w:rPr>
        <w:t>的</w:t>
      </w:r>
      <w:r w:rsidR="00EE2838">
        <w:rPr>
          <w:rFonts w:hint="eastAsia"/>
        </w:rPr>
        <w:t>max</w:t>
      </w:r>
      <w:r w:rsidR="00EE2838">
        <w:rPr>
          <w:rFonts w:hint="eastAsia"/>
        </w:rPr>
        <w:t>方法輸出</w:t>
      </w:r>
      <w:r w:rsidR="00EE2838">
        <w:rPr>
          <w:rFonts w:hint="eastAsia"/>
        </w:rPr>
        <w:t>df1</w:t>
      </w:r>
      <w:r w:rsidR="00EE2838">
        <w:rPr>
          <w:rFonts w:hint="eastAsia"/>
        </w:rPr>
        <w:t>的市場全年成交最高平均價。</w:t>
      </w:r>
    </w:p>
    <w:p w:rsidR="00EE2838" w:rsidRDefault="00271F73" w:rsidP="00EE2838">
      <w:pPr>
        <w:pStyle w:val="a"/>
      </w:pPr>
      <w:r>
        <w:rPr>
          <w:rFonts w:hint="eastAsia"/>
        </w:rPr>
        <w:t>6</w:t>
      </w:r>
      <w:r w:rsidR="00EE2838">
        <w:rPr>
          <w:rFonts w:hint="eastAsia"/>
        </w:rPr>
        <w:t>行運用</w:t>
      </w:r>
      <w:r w:rsidR="00EE2838" w:rsidRPr="00EE2838">
        <w:t>panda</w:t>
      </w:r>
      <w:r w:rsidR="00EE2838">
        <w:rPr>
          <w:rFonts w:hint="eastAsia"/>
        </w:rPr>
        <w:t>s</w:t>
      </w:r>
      <w:r w:rsidR="00EE2838">
        <w:rPr>
          <w:rFonts w:hint="eastAsia"/>
        </w:rPr>
        <w:t>的</w:t>
      </w:r>
      <w:r w:rsidR="00EE2838" w:rsidRPr="00877E34">
        <w:rPr>
          <w:rFonts w:ascii="Consolas" w:hAnsi="Consolas"/>
          <w:spacing w:val="-14"/>
          <w:szCs w:val="22"/>
        </w:rPr>
        <w:t>sort_values</w:t>
      </w:r>
      <w:r w:rsidR="00EE2838">
        <w:rPr>
          <w:rFonts w:hint="eastAsia"/>
        </w:rPr>
        <w:t xml:space="preserve"> </w:t>
      </w:r>
      <w:r w:rsidR="00EE2838">
        <w:rPr>
          <w:rFonts w:hint="eastAsia"/>
        </w:rPr>
        <w:t>方法以</w:t>
      </w:r>
      <w:r w:rsidR="00EE2838" w:rsidRPr="00877E34">
        <w:rPr>
          <w:rFonts w:ascii="Consolas" w:hAnsi="Consolas"/>
          <w:spacing w:val="-14"/>
          <w:szCs w:val="22"/>
        </w:rPr>
        <w:t>"average_price"</w:t>
      </w:r>
      <w:r w:rsidR="00EE2838">
        <w:rPr>
          <w:rFonts w:ascii="Consolas" w:hAnsi="Consolas" w:hint="eastAsia"/>
          <w:spacing w:val="-14"/>
          <w:szCs w:val="22"/>
        </w:rPr>
        <w:t>為排序欄位進行由大到小排序後，將結果輸出前五位的資料</w:t>
      </w:r>
      <w:r w:rsidR="00EE2838">
        <w:rPr>
          <w:rFonts w:hint="eastAsia"/>
        </w:rPr>
        <w:t>。</w:t>
      </w:r>
    </w:p>
    <w:p w:rsidR="00EE2838" w:rsidRPr="00D65C9A" w:rsidRDefault="00271F73" w:rsidP="00EE2838">
      <w:pPr>
        <w:pStyle w:val="a"/>
      </w:pPr>
      <w:r>
        <w:rPr>
          <w:rFonts w:hint="eastAsia"/>
        </w:rPr>
        <w:t>7</w:t>
      </w:r>
      <w:r w:rsidR="00EE2838">
        <w:rPr>
          <w:rFonts w:hint="eastAsia"/>
        </w:rPr>
        <w:t>行</w:t>
      </w:r>
      <w:r>
        <w:rPr>
          <w:rFonts w:hint="eastAsia"/>
        </w:rPr>
        <w:t>輸出平均成交價大於</w:t>
      </w:r>
      <w:r>
        <w:rPr>
          <w:rFonts w:hint="eastAsia"/>
        </w:rPr>
        <w:t>90</w:t>
      </w:r>
      <w:r>
        <w:rPr>
          <w:rFonts w:hint="eastAsia"/>
        </w:rPr>
        <w:t>的資料</w:t>
      </w:r>
      <w:r w:rsidR="00EE2838">
        <w:rPr>
          <w:rFonts w:hint="eastAsia"/>
        </w:rPr>
        <w:t>。</w:t>
      </w:r>
    </w:p>
    <w:p w:rsidR="008213D4" w:rsidRDefault="00213C93" w:rsidP="00273473">
      <w:pPr>
        <w:pStyle w:val="4"/>
      </w:pPr>
      <w:r>
        <w:rPr>
          <w:rFonts w:ascii="Noto Serif CJK TC Light" w:eastAsia="Noto Serif CJK TC Light" w:hAnsi="Noto Serif CJK TC Light"/>
          <w:noProof/>
        </w:rPr>
        <w:drawing>
          <wp:inline distT="0" distB="0" distL="0" distR="0" wp14:anchorId="6F7AF8B6" wp14:editId="5BA45554">
            <wp:extent cx="224790" cy="196850"/>
            <wp:effectExtent l="0" t="0" r="3810" b="0"/>
            <wp:docPr id="58" name="圖片 58"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輸出結果</w:t>
      </w:r>
    </w:p>
    <w:p w:rsidR="0079447B" w:rsidRPr="0079447B" w:rsidRDefault="0079447B" w:rsidP="0079447B">
      <w:pPr>
        <w:pStyle w:val="tsa"/>
      </w:pPr>
    </w:p>
    <w:p w:rsidR="00EE2838" w:rsidRDefault="00EE2838" w:rsidP="00EE2838">
      <w:pPr>
        <w:pStyle w:val="C"/>
      </w:pPr>
      <w:r>
        <w:t xml:space="preserve">         total_</w:t>
      </w:r>
      <w:proofErr w:type="gramStart"/>
      <w:r>
        <w:t>amt  average</w:t>
      </w:r>
      <w:proofErr w:type="gramEnd"/>
      <w:r>
        <w:t>_weight  average_price</w:t>
      </w:r>
    </w:p>
    <w:p w:rsidR="00EE2838" w:rsidRDefault="00EE2838" w:rsidP="00EE2838">
      <w:pPr>
        <w:pStyle w:val="C"/>
      </w:pPr>
      <w:proofErr w:type="gramStart"/>
      <w:r>
        <w:t>count  3001.000000</w:t>
      </w:r>
      <w:proofErr w:type="gramEnd"/>
      <w:r>
        <w:t xml:space="preserve">     3001.000000    3001.000000</w:t>
      </w:r>
    </w:p>
    <w:p w:rsidR="00EE2838" w:rsidRDefault="00EE2838" w:rsidP="00EE2838">
      <w:pPr>
        <w:pStyle w:val="C"/>
      </w:pPr>
      <w:proofErr w:type="gramStart"/>
      <w:r>
        <w:t>mean</w:t>
      </w:r>
      <w:proofErr w:type="gramEnd"/>
      <w:r>
        <w:t xml:space="preserve">   1127.539820      123.920560      76.744558</w:t>
      </w:r>
    </w:p>
    <w:p w:rsidR="00EE2838" w:rsidRDefault="00EE2838" w:rsidP="00EE2838">
      <w:pPr>
        <w:pStyle w:val="C"/>
      </w:pPr>
      <w:proofErr w:type="gramStart"/>
      <w:r>
        <w:t>std</w:t>
      </w:r>
      <w:proofErr w:type="gramEnd"/>
      <w:r>
        <w:t xml:space="preserve">     747.706354        5.858829       3.445397</w:t>
      </w:r>
    </w:p>
    <w:p w:rsidR="00EE2838" w:rsidRDefault="00EE2838" w:rsidP="00EE2838">
      <w:pPr>
        <w:pStyle w:val="C"/>
      </w:pPr>
      <w:proofErr w:type="gramStart"/>
      <w:r>
        <w:t>min</w:t>
      </w:r>
      <w:proofErr w:type="gramEnd"/>
      <w:r>
        <w:t xml:space="preserve">      77.000000       94.290000      66.350000</w:t>
      </w:r>
    </w:p>
    <w:p w:rsidR="00EE2838" w:rsidRDefault="00EE2838" w:rsidP="00EE2838">
      <w:pPr>
        <w:pStyle w:val="C"/>
      </w:pPr>
      <w:r>
        <w:t>25%     592.000000      119.790000      74.440000</w:t>
      </w:r>
    </w:p>
    <w:p w:rsidR="00EE2838" w:rsidRDefault="00EE2838" w:rsidP="00EE2838">
      <w:pPr>
        <w:pStyle w:val="C"/>
      </w:pPr>
      <w:r>
        <w:lastRenderedPageBreak/>
        <w:t>50%     894.000000      122.740000      76.790000</w:t>
      </w:r>
    </w:p>
    <w:p w:rsidR="00EE2838" w:rsidRDefault="00EE2838" w:rsidP="00EE2838">
      <w:pPr>
        <w:pStyle w:val="C"/>
      </w:pPr>
      <w:r>
        <w:t>75%    1539.000000      127.540000      78.950000</w:t>
      </w:r>
    </w:p>
    <w:p w:rsidR="00EE2838" w:rsidRDefault="00EE2838" w:rsidP="00EE2838">
      <w:pPr>
        <w:pStyle w:val="C"/>
      </w:pPr>
      <w:proofErr w:type="gramStart"/>
      <w:r>
        <w:t>max</w:t>
      </w:r>
      <w:proofErr w:type="gramEnd"/>
      <w:r>
        <w:t xml:space="preserve">    5231.000000      148.180000      95.410000</w:t>
      </w:r>
    </w:p>
    <w:p w:rsidR="00EE2838" w:rsidRDefault="00EE2838" w:rsidP="00EE2838">
      <w:pPr>
        <w:pStyle w:val="C"/>
      </w:pPr>
      <w:r>
        <w:t>95.41</w:t>
      </w:r>
    </w:p>
    <w:p w:rsidR="00EE2838" w:rsidRDefault="00EE2838" w:rsidP="00EE2838">
      <w:pPr>
        <w:pStyle w:val="C"/>
      </w:pPr>
      <w:r>
        <w:t xml:space="preserve">      total_</w:t>
      </w:r>
      <w:proofErr w:type="gramStart"/>
      <w:r>
        <w:t>amt  average</w:t>
      </w:r>
      <w:proofErr w:type="gramEnd"/>
      <w:r>
        <w:t>_weight  average_price</w:t>
      </w:r>
    </w:p>
    <w:p w:rsidR="00EE2838" w:rsidRDefault="00EE2838" w:rsidP="00EE2838">
      <w:pPr>
        <w:pStyle w:val="C"/>
      </w:pPr>
      <w:r>
        <w:t>2976        100           96.46          95.41</w:t>
      </w:r>
    </w:p>
    <w:p w:rsidR="00EE2838" w:rsidRDefault="00EE2838" w:rsidP="00EE2838">
      <w:pPr>
        <w:pStyle w:val="C"/>
      </w:pPr>
      <w:r>
        <w:t>2999         91          103.11          94.50</w:t>
      </w:r>
    </w:p>
    <w:p w:rsidR="00EE2838" w:rsidRDefault="00EE2838" w:rsidP="00EE2838">
      <w:pPr>
        <w:pStyle w:val="C"/>
      </w:pPr>
      <w:r>
        <w:t>2992         91          102.42          93.83</w:t>
      </w:r>
    </w:p>
    <w:p w:rsidR="00EE2838" w:rsidRDefault="00EE2838" w:rsidP="00EE2838">
      <w:pPr>
        <w:pStyle w:val="C"/>
      </w:pPr>
      <w:r>
        <w:t>2985         90           99.20          93.43</w:t>
      </w:r>
    </w:p>
    <w:p w:rsidR="00EE2838" w:rsidRDefault="00EE2838" w:rsidP="00EE2838">
      <w:pPr>
        <w:pStyle w:val="C"/>
      </w:pPr>
      <w:r>
        <w:t>2980         90          100.47          92.98</w:t>
      </w:r>
    </w:p>
    <w:p w:rsidR="00EE2838" w:rsidRDefault="00EE2838" w:rsidP="00EE2838">
      <w:pPr>
        <w:pStyle w:val="C"/>
      </w:pPr>
      <w:r>
        <w:t xml:space="preserve">      total_</w:t>
      </w:r>
      <w:proofErr w:type="gramStart"/>
      <w:r>
        <w:t>amt  average</w:t>
      </w:r>
      <w:proofErr w:type="gramEnd"/>
      <w:r>
        <w:t>_weight  average_price</w:t>
      </w:r>
    </w:p>
    <w:p w:rsidR="00EE2838" w:rsidRDefault="00EE2838" w:rsidP="00EE2838">
      <w:pPr>
        <w:pStyle w:val="C"/>
      </w:pPr>
      <w:r>
        <w:t>2942         97          101.68          90.99</w:t>
      </w:r>
    </w:p>
    <w:p w:rsidR="00EE2838" w:rsidRDefault="00EE2838" w:rsidP="00EE2838">
      <w:pPr>
        <w:pStyle w:val="C"/>
      </w:pPr>
      <w:r>
        <w:t>2955        101          101.59          90.57</w:t>
      </w:r>
    </w:p>
    <w:p w:rsidR="00EE2838" w:rsidRDefault="00EE2838" w:rsidP="00EE2838">
      <w:pPr>
        <w:pStyle w:val="C"/>
      </w:pPr>
      <w:r>
        <w:t>2965        101           94.29          90.78</w:t>
      </w:r>
    </w:p>
    <w:p w:rsidR="00EE2838" w:rsidRDefault="00EE2838" w:rsidP="00EE2838">
      <w:pPr>
        <w:pStyle w:val="C"/>
      </w:pPr>
      <w:r>
        <w:t>2969         97          102.70          91.89</w:t>
      </w:r>
    </w:p>
    <w:p w:rsidR="00EE2838" w:rsidRDefault="00EE2838" w:rsidP="00EE2838">
      <w:pPr>
        <w:pStyle w:val="C"/>
      </w:pPr>
      <w:r>
        <w:t>2973        101           99.81          91.76</w:t>
      </w:r>
    </w:p>
    <w:p w:rsidR="00EE2838" w:rsidRDefault="00EE2838" w:rsidP="00EE2838">
      <w:pPr>
        <w:pStyle w:val="C"/>
      </w:pPr>
      <w:r>
        <w:t>2976        100           96.46          95.41</w:t>
      </w:r>
    </w:p>
    <w:p w:rsidR="00EE2838" w:rsidRDefault="00EE2838" w:rsidP="00EE2838">
      <w:pPr>
        <w:pStyle w:val="C"/>
      </w:pPr>
      <w:r>
        <w:t>2980         90          100.47          92.98</w:t>
      </w:r>
    </w:p>
    <w:p w:rsidR="00EE2838" w:rsidRDefault="00EE2838" w:rsidP="00EE2838">
      <w:pPr>
        <w:pStyle w:val="C"/>
      </w:pPr>
      <w:r>
        <w:t>2985         90           99.20          93.43</w:t>
      </w:r>
    </w:p>
    <w:p w:rsidR="00EE2838" w:rsidRDefault="00EE2838" w:rsidP="00EE2838">
      <w:pPr>
        <w:pStyle w:val="C"/>
      </w:pPr>
      <w:r>
        <w:t>2992         91          102.42          93.83</w:t>
      </w:r>
    </w:p>
    <w:p w:rsidR="00EE2838" w:rsidRDefault="00EE2838" w:rsidP="00EE2838">
      <w:pPr>
        <w:pStyle w:val="C"/>
      </w:pPr>
      <w:r>
        <w:t>2999         91          103.11          94.50</w:t>
      </w:r>
    </w:p>
    <w:p w:rsidR="008213D4" w:rsidRDefault="004E6E9E" w:rsidP="00311970">
      <w:pPr>
        <w:pStyle w:val="2"/>
      </w:pPr>
      <w:r>
        <w:rPr>
          <w:rFonts w:hint="eastAsia"/>
        </w:rPr>
        <w:t>4-3-</w:t>
      </w:r>
      <w:r w:rsidR="008213D4">
        <w:rPr>
          <w:rFonts w:hint="eastAsia"/>
        </w:rPr>
        <w:t>3</w:t>
      </w:r>
      <w:r w:rsidR="00311970">
        <w:t xml:space="preserve">  </w:t>
      </w:r>
      <w:r w:rsidR="008213D4">
        <w:rPr>
          <w:rFonts w:hint="eastAsia"/>
        </w:rPr>
        <w:t xml:space="preserve"> </w:t>
      </w:r>
      <w:r w:rsidR="00F6002B">
        <w:rPr>
          <w:rFonts w:hint="eastAsia"/>
        </w:rPr>
        <w:t>pandas</w:t>
      </w:r>
      <w:r w:rsidR="00F6002B">
        <w:rPr>
          <w:rFonts w:hint="eastAsia"/>
        </w:rPr>
        <w:t>的聚合操作</w:t>
      </w:r>
    </w:p>
    <w:p w:rsidR="00664229" w:rsidRDefault="00213C93" w:rsidP="00664229">
      <w:pPr>
        <w:pStyle w:val="4"/>
      </w:pPr>
      <w:r>
        <w:rPr>
          <w:rFonts w:ascii="Noto Serif CJK TC Light" w:eastAsia="Noto Serif CJK TC Light" w:hAnsi="Noto Serif CJK TC Light"/>
          <w:noProof/>
        </w:rPr>
        <w:drawing>
          <wp:inline distT="0" distB="0" distL="0" distR="0" wp14:anchorId="0229F4C4" wp14:editId="1E9FA9A5">
            <wp:extent cx="224790" cy="196850"/>
            <wp:effectExtent l="0" t="0" r="3810" b="0"/>
            <wp:docPr id="680" name="圖片 680"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664229" w:rsidRPr="00E33579">
        <w:rPr>
          <w:rFonts w:hint="eastAsia"/>
        </w:rPr>
        <w:t>範例程式</w:t>
      </w:r>
      <w:r w:rsidR="00664229">
        <w:rPr>
          <w:rFonts w:hint="eastAsia"/>
        </w:rPr>
        <w:t>E</w:t>
      </w:r>
      <w:r w:rsidR="004E6E9E">
        <w:rPr>
          <w:rFonts w:hint="eastAsia"/>
        </w:rPr>
        <w:t>4-3-</w:t>
      </w:r>
      <w:r w:rsidR="00664229">
        <w:rPr>
          <w:rFonts w:hint="eastAsia"/>
        </w:rPr>
        <w:t>3-1.</w:t>
      </w:r>
      <w:proofErr w:type="gramStart"/>
      <w:r w:rsidR="00664229">
        <w:rPr>
          <w:rFonts w:hint="eastAsia"/>
        </w:rPr>
        <w:t>ipynb</w:t>
      </w:r>
      <w:proofErr w:type="gramEnd"/>
    </w:p>
    <w:p w:rsidR="00664229" w:rsidRPr="00BE2E77" w:rsidRDefault="00664229" w:rsidP="00664229">
      <w:pPr>
        <w:spacing w:before="0"/>
      </w:pPr>
      <w:r w:rsidRPr="00BE2E77">
        <w:t>聚合操作</w:t>
      </w:r>
      <w:r w:rsidRPr="00BE2E77">
        <w:t>(Aggregation)</w:t>
      </w:r>
      <w:r w:rsidRPr="00BE2E77">
        <w:t>與群聚</w:t>
      </w:r>
      <w:r w:rsidRPr="00BE2E77">
        <w:t>(Grouping)</w:t>
      </w:r>
      <w:hyperlink r:id="rId81" w:anchor="聚合操作(Aggregation)與群聚(Grouping)" w:history="1">
        <w:r w:rsidRPr="00BE2E77">
          <w:t>¶</w:t>
        </w:r>
      </w:hyperlink>
    </w:p>
    <w:p w:rsidR="00664229" w:rsidRPr="00BE2E77" w:rsidRDefault="00664229" w:rsidP="00664229">
      <w:pPr>
        <w:spacing w:before="0"/>
      </w:pPr>
      <w:r w:rsidRPr="00BE2E77">
        <w:t>對大量資料進行總結主要利用聚合操作：如</w:t>
      </w:r>
      <w:r w:rsidRPr="00BE2E77">
        <w:t>`sum</w:t>
      </w:r>
      <w:r w:rsidRPr="00BE2E77">
        <w:t>（</w:t>
      </w:r>
      <w:proofErr w:type="gramStart"/>
      <w:r w:rsidRPr="00BE2E77">
        <w:t>）</w:t>
      </w:r>
      <w:proofErr w:type="gramEnd"/>
      <w:r w:rsidRPr="00BE2E77">
        <w:t>，</w:t>
      </w:r>
      <w:r w:rsidRPr="00BE2E77">
        <w:t>mean</w:t>
      </w:r>
      <w:r w:rsidRPr="00BE2E77">
        <w:t>（</w:t>
      </w:r>
      <w:proofErr w:type="gramStart"/>
      <w:r w:rsidRPr="00BE2E77">
        <w:t>）</w:t>
      </w:r>
      <w:proofErr w:type="gramEnd"/>
      <w:r w:rsidRPr="00BE2E77">
        <w:t>，</w:t>
      </w:r>
      <w:r w:rsidRPr="00BE2E77">
        <w:t>median</w:t>
      </w:r>
      <w:r w:rsidRPr="00BE2E77">
        <w:t>（</w:t>
      </w:r>
      <w:proofErr w:type="gramStart"/>
      <w:r w:rsidRPr="00BE2E77">
        <w:t>）</w:t>
      </w:r>
      <w:proofErr w:type="gramEnd"/>
      <w:r w:rsidRPr="00BE2E77">
        <w:t>，</w:t>
      </w:r>
      <w:r w:rsidRPr="00BE2E77">
        <w:t>min</w:t>
      </w:r>
      <w:r w:rsidRPr="00BE2E77">
        <w:t>（</w:t>
      </w:r>
      <w:proofErr w:type="gramStart"/>
      <w:r w:rsidRPr="00BE2E77">
        <w:t>）</w:t>
      </w:r>
      <w:proofErr w:type="gramEnd"/>
      <w:r w:rsidRPr="00BE2E77">
        <w:t>和</w:t>
      </w:r>
      <w:r w:rsidRPr="00BE2E77">
        <w:t xml:space="preserve"> max</w:t>
      </w:r>
      <w:r w:rsidRPr="00BE2E77">
        <w:t>（</w:t>
      </w:r>
      <w:proofErr w:type="gramStart"/>
      <w:r w:rsidRPr="00BE2E77">
        <w:t>）</w:t>
      </w:r>
      <w:proofErr w:type="gramEnd"/>
      <w:r w:rsidRPr="00BE2E77">
        <w:t>``</w:t>
      </w:r>
      <w:r w:rsidRPr="00BE2E77">
        <w:t>，</w:t>
      </w:r>
      <w:r>
        <w:t>由此</w:t>
      </w:r>
      <w:r w:rsidRPr="00BE2E77">
        <w:t>可以深入了解大型資料集</w:t>
      </w:r>
      <w:r>
        <w:t>中</w:t>
      </w:r>
      <w:r w:rsidRPr="00BE2E77">
        <w:t>潛在</w:t>
      </w:r>
      <w:r>
        <w:t>的</w:t>
      </w:r>
      <w:r>
        <w:rPr>
          <w:rFonts w:hint="eastAsia"/>
        </w:rPr>
        <w:t>性</w:t>
      </w:r>
      <w:r w:rsidRPr="00BE2E77">
        <w:t>質。</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import</w:t>
            </w:r>
            <w:r>
              <w:t xml:space="preserve"> </w:t>
            </w:r>
            <w:r w:rsidRPr="00BE2E77">
              <w:t>numpy</w:t>
            </w:r>
            <w:r>
              <w:t xml:space="preserve"> </w:t>
            </w:r>
            <w:r w:rsidRPr="00BE2E77">
              <w:t>as</w:t>
            </w:r>
            <w:r>
              <w:t xml:space="preserve"> </w:t>
            </w:r>
            <w:r w:rsidRPr="00BE2E77">
              <w:t>np</w:t>
            </w:r>
          </w:p>
          <w:p w:rsidR="00664229" w:rsidRDefault="00664229" w:rsidP="002301D2">
            <w:pPr>
              <w:pStyle w:val="C6"/>
            </w:pPr>
            <w:r w:rsidRPr="00BE2E77">
              <w:t>import</w:t>
            </w:r>
            <w:r>
              <w:t xml:space="preserve"> </w:t>
            </w:r>
            <w:r w:rsidRPr="00BE2E77">
              <w:t>pandas</w:t>
            </w:r>
            <w:r>
              <w:t xml:space="preserve"> </w:t>
            </w:r>
            <w:r w:rsidRPr="00BE2E77">
              <w:t>as</w:t>
            </w:r>
            <w:r>
              <w:t xml:space="preserve"> </w:t>
            </w:r>
            <w:r w:rsidRPr="00BE2E77">
              <w:t>pd</w:t>
            </w:r>
          </w:p>
          <w:p w:rsidR="00664229" w:rsidRDefault="00664229" w:rsidP="002301D2">
            <w:pPr>
              <w:pStyle w:val="C6"/>
            </w:pPr>
            <w:r w:rsidRPr="00BE2E77">
              <w:t>class</w:t>
            </w:r>
            <w:r>
              <w:t xml:space="preserve"> display</w:t>
            </w:r>
            <w:r w:rsidRPr="00BE2E77">
              <w:t>(object):</w:t>
            </w:r>
          </w:p>
          <w:p w:rsidR="00664229" w:rsidRDefault="00664229" w:rsidP="002301D2">
            <w:pPr>
              <w:pStyle w:val="C6"/>
            </w:pPr>
            <w:r>
              <w:t xml:space="preserve">    """Display HTML representation of multiple objects"""</w:t>
            </w:r>
          </w:p>
          <w:p w:rsidR="00664229" w:rsidRDefault="00664229" w:rsidP="002301D2">
            <w:pPr>
              <w:pStyle w:val="C6"/>
            </w:pPr>
            <w:r>
              <w:t xml:space="preserve">    </w:t>
            </w:r>
            <w:r w:rsidRPr="00BE2E77">
              <w:t>template</w:t>
            </w:r>
            <w:r>
              <w:t xml:space="preserve"> </w:t>
            </w:r>
            <w:r w:rsidRPr="00BE2E77">
              <w:t>=</w:t>
            </w:r>
            <w:r>
              <w:t xml:space="preserve"> </w:t>
            </w:r>
            <w:r w:rsidRPr="00BE2E77">
              <w:t>"""&lt;div style="float: left; padding: 10px;"&gt;</w:t>
            </w:r>
          </w:p>
          <w:p w:rsidR="00664229" w:rsidRDefault="00664229" w:rsidP="002301D2">
            <w:pPr>
              <w:pStyle w:val="C6"/>
            </w:pPr>
            <w:r w:rsidRPr="00BE2E77">
              <w:t xml:space="preserve">    &lt;p style='font-family:"Courier New", Courier, monospace'&gt;</w:t>
            </w:r>
            <w:r>
              <w:t>{0}</w:t>
            </w:r>
            <w:r w:rsidRPr="00BE2E77">
              <w:t>&lt;/p&gt;</w:t>
            </w:r>
            <w:r>
              <w:t>{1}</w:t>
            </w:r>
          </w:p>
          <w:p w:rsidR="00664229" w:rsidRDefault="00664229" w:rsidP="002301D2">
            <w:pPr>
              <w:pStyle w:val="C6"/>
            </w:pPr>
            <w:r w:rsidRPr="00BE2E77">
              <w:t xml:space="preserve">    &lt;/div&gt;"""</w:t>
            </w:r>
          </w:p>
          <w:p w:rsidR="00664229" w:rsidRDefault="00664229" w:rsidP="002301D2">
            <w:pPr>
              <w:pStyle w:val="C6"/>
            </w:pPr>
            <w:r>
              <w:t xml:space="preserve">    </w:t>
            </w:r>
            <w:r w:rsidRPr="00BE2E77">
              <w:t>def</w:t>
            </w:r>
            <w:r>
              <w:t xml:space="preserve"> </w:t>
            </w:r>
            <w:r w:rsidRPr="00BE2E77">
              <w:t>__init__(</w:t>
            </w:r>
            <w:r>
              <w:t>self</w:t>
            </w:r>
            <w:r w:rsidRPr="00BE2E77">
              <w:t>,</w:t>
            </w:r>
            <w:r>
              <w:t xml:space="preserve"> </w:t>
            </w:r>
            <w:r w:rsidRPr="00BE2E77">
              <w:t>*args):</w:t>
            </w:r>
          </w:p>
          <w:p w:rsidR="00664229" w:rsidRDefault="00664229" w:rsidP="002301D2">
            <w:pPr>
              <w:pStyle w:val="C6"/>
            </w:pPr>
            <w:r>
              <w:t xml:space="preserve">        self</w:t>
            </w:r>
            <w:r w:rsidRPr="00BE2E77">
              <w:t>.args</w:t>
            </w:r>
            <w:r>
              <w:t xml:space="preserve"> </w:t>
            </w:r>
            <w:r w:rsidRPr="00BE2E77">
              <w:t>=</w:t>
            </w:r>
            <w:r>
              <w:t xml:space="preserve"> </w:t>
            </w:r>
            <w:r w:rsidRPr="00BE2E77">
              <w:t>args</w:t>
            </w:r>
          </w:p>
          <w:p w:rsidR="00664229" w:rsidRDefault="00664229" w:rsidP="002301D2">
            <w:pPr>
              <w:pStyle w:val="C6"/>
            </w:pPr>
            <w:r>
              <w:t xml:space="preserve">        </w:t>
            </w:r>
          </w:p>
          <w:p w:rsidR="00664229" w:rsidRDefault="00664229" w:rsidP="002301D2">
            <w:pPr>
              <w:pStyle w:val="C6"/>
            </w:pPr>
            <w:r>
              <w:t xml:space="preserve">    </w:t>
            </w:r>
            <w:r w:rsidRPr="00BE2E77">
              <w:t>def</w:t>
            </w:r>
            <w:r>
              <w:t xml:space="preserve"> </w:t>
            </w:r>
            <w:r w:rsidRPr="00BE2E77">
              <w:t>_repr_html_(</w:t>
            </w:r>
            <w:r>
              <w:t>self</w:t>
            </w:r>
            <w:r w:rsidRPr="00BE2E77">
              <w:t>):</w:t>
            </w:r>
          </w:p>
          <w:p w:rsidR="00664229" w:rsidRDefault="00664229" w:rsidP="002301D2">
            <w:pPr>
              <w:pStyle w:val="C6"/>
            </w:pPr>
            <w:r>
              <w:t xml:space="preserve">        </w:t>
            </w:r>
            <w:r w:rsidRPr="00BE2E77">
              <w:t>return</w:t>
            </w:r>
            <w:r>
              <w:t xml:space="preserve"> </w:t>
            </w:r>
            <w:r w:rsidRPr="00BE2E77">
              <w:t>'\n'.join(</w:t>
            </w:r>
            <w:r>
              <w:t>self</w:t>
            </w:r>
            <w:r w:rsidRPr="00BE2E77">
              <w:t>.template.format(a,</w:t>
            </w:r>
            <w:r>
              <w:t xml:space="preserve"> </w:t>
            </w:r>
            <w:r w:rsidRPr="00BE2E77">
              <w:t>eval(a)._repr_html_())</w:t>
            </w:r>
          </w:p>
          <w:p w:rsidR="00664229" w:rsidRDefault="00664229" w:rsidP="002301D2">
            <w:pPr>
              <w:pStyle w:val="C6"/>
            </w:pPr>
            <w:r>
              <w:lastRenderedPageBreak/>
              <w:t xml:space="preserve">                         </w:t>
            </w:r>
            <w:r w:rsidRPr="00BE2E77">
              <w:t>for</w:t>
            </w:r>
            <w:r>
              <w:t xml:space="preserve"> </w:t>
            </w:r>
            <w:r w:rsidRPr="00BE2E77">
              <w:t>a</w:t>
            </w:r>
            <w:r>
              <w:t xml:space="preserve"> </w:t>
            </w:r>
            <w:r w:rsidRPr="00BE2E77">
              <w:t>in</w:t>
            </w:r>
            <w:r>
              <w:t xml:space="preserve"> self</w:t>
            </w:r>
            <w:r w:rsidRPr="00BE2E77">
              <w:t>.args)</w:t>
            </w:r>
          </w:p>
          <w:p w:rsidR="00664229" w:rsidRDefault="00664229" w:rsidP="002301D2">
            <w:pPr>
              <w:pStyle w:val="C6"/>
            </w:pPr>
            <w:r>
              <w:t xml:space="preserve">    </w:t>
            </w:r>
          </w:p>
          <w:p w:rsidR="00664229" w:rsidRDefault="00664229" w:rsidP="002301D2">
            <w:pPr>
              <w:pStyle w:val="C6"/>
            </w:pPr>
            <w:r>
              <w:t xml:space="preserve">    </w:t>
            </w:r>
            <w:r w:rsidRPr="00BE2E77">
              <w:t>def</w:t>
            </w:r>
            <w:r>
              <w:t xml:space="preserve"> </w:t>
            </w:r>
            <w:r w:rsidRPr="00BE2E77">
              <w:t>__repr__(</w:t>
            </w:r>
            <w:r>
              <w:t>self</w:t>
            </w:r>
            <w:r w:rsidRPr="00BE2E77">
              <w:t>):</w:t>
            </w:r>
          </w:p>
          <w:p w:rsidR="00664229" w:rsidRDefault="00664229" w:rsidP="002301D2">
            <w:pPr>
              <w:pStyle w:val="C6"/>
            </w:pPr>
            <w:r>
              <w:t xml:space="preserve">        </w:t>
            </w:r>
            <w:r w:rsidRPr="00BE2E77">
              <w:t>return</w:t>
            </w:r>
            <w:r>
              <w:t xml:space="preserve"> </w:t>
            </w:r>
            <w:r w:rsidRPr="00BE2E77">
              <w:t>'\n\n'.join(a</w:t>
            </w:r>
            <w:r>
              <w:t xml:space="preserve"> </w:t>
            </w:r>
            <w:r w:rsidRPr="00BE2E77">
              <w:t>+</w:t>
            </w:r>
            <w:r>
              <w:t xml:space="preserve"> </w:t>
            </w:r>
            <w:r w:rsidRPr="00BE2E77">
              <w:t>'\n'</w:t>
            </w:r>
            <w:r>
              <w:t xml:space="preserve"> </w:t>
            </w:r>
            <w:r w:rsidRPr="00BE2E77">
              <w:t>+</w:t>
            </w:r>
            <w:r>
              <w:t xml:space="preserve"> </w:t>
            </w:r>
            <w:r w:rsidRPr="00BE2E77">
              <w:t>repr(eval(a))</w:t>
            </w:r>
          </w:p>
          <w:p w:rsidR="00664229" w:rsidRPr="00F10863" w:rsidRDefault="00664229" w:rsidP="002301D2">
            <w:pPr>
              <w:pStyle w:val="C6"/>
            </w:pPr>
            <w:r>
              <w:t xml:space="preserve">                           </w:t>
            </w:r>
            <w:r w:rsidRPr="00BE2E77">
              <w:t>for</w:t>
            </w:r>
            <w:r>
              <w:t xml:space="preserve"> </w:t>
            </w:r>
            <w:r w:rsidRPr="00BE2E77">
              <w:t>a</w:t>
            </w:r>
            <w:r>
              <w:t xml:space="preserve"> </w:t>
            </w:r>
            <w:r w:rsidRPr="00BE2E77">
              <w:t>in</w:t>
            </w:r>
            <w:r>
              <w:t xml:space="preserve"> self</w:t>
            </w:r>
            <w:r w:rsidRPr="00BE2E77">
              <w:t>.args)</w:t>
            </w:r>
          </w:p>
        </w:tc>
      </w:tr>
    </w:tbl>
    <w:p w:rsidR="00664229" w:rsidRPr="00BE2E77" w:rsidRDefault="00664229" w:rsidP="00664229">
      <w:pPr>
        <w:spacing w:before="0"/>
      </w:pPr>
      <w:r w:rsidRPr="00BE2E77">
        <w:lastRenderedPageBreak/>
        <w:t>行星資料</w:t>
      </w:r>
      <w:hyperlink r:id="rId82" w:anchor="行星資料" w:history="1">
        <w:r w:rsidRPr="00BE2E77">
          <w:t>¶</w:t>
        </w:r>
      </w:hyperlink>
    </w:p>
    <w:p w:rsidR="00664229" w:rsidRPr="00BE2E77" w:rsidRDefault="00664229" w:rsidP="00664229">
      <w:pPr>
        <w:spacing w:before="0"/>
      </w:pPr>
      <w:r w:rsidRPr="00BE2E77">
        <w:t>在此使用</w:t>
      </w:r>
      <w:r>
        <w:rPr>
          <w:rFonts w:hint="eastAsia"/>
        </w:rPr>
        <w:t>的</w:t>
      </w:r>
      <w:r w:rsidRPr="00BE2E77">
        <w:t>行星資料集，提供了天文學家在其他恆星周圍發現的超過</w:t>
      </w:r>
      <w:r w:rsidRPr="00BE2E77">
        <w:t>1000</w:t>
      </w:r>
      <w:r w:rsidRPr="00BE2E77">
        <w:t>個太陽系外行星資料</w:t>
      </w:r>
      <w:r>
        <w:rPr>
          <w:rFonts w:hint="eastAsia"/>
        </w:rPr>
        <w:t>，</w:t>
      </w:r>
      <w:r w:rsidRPr="00BE2E77">
        <w:t>可通過</w:t>
      </w:r>
      <w:r w:rsidRPr="00BE2E77">
        <w:t>Seaborn</w:t>
      </w:r>
      <w:proofErr w:type="gramStart"/>
      <w:r w:rsidRPr="00BE2E77">
        <w:t>軟件包獲得</w:t>
      </w:r>
      <w:proofErr w:type="gramEnd"/>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import</w:t>
            </w:r>
            <w:r>
              <w:t xml:space="preserve"> </w:t>
            </w:r>
            <w:r w:rsidRPr="00BE2E77">
              <w:t>seaborn</w:t>
            </w:r>
            <w:r>
              <w:t xml:space="preserve"> </w:t>
            </w:r>
            <w:r w:rsidRPr="00BE2E77">
              <w:t>as</w:t>
            </w:r>
            <w:r>
              <w:t xml:space="preserve"> </w:t>
            </w:r>
            <w:r w:rsidRPr="00BE2E77">
              <w:t>sns</w:t>
            </w:r>
          </w:p>
          <w:p w:rsidR="00664229" w:rsidRDefault="00664229" w:rsidP="002301D2">
            <w:pPr>
              <w:pStyle w:val="C6"/>
            </w:pPr>
            <w:r w:rsidRPr="00BE2E77">
              <w:t>planets</w:t>
            </w:r>
            <w:r>
              <w:t xml:space="preserve"> </w:t>
            </w:r>
            <w:r w:rsidRPr="00BE2E77">
              <w:t>=</w:t>
            </w:r>
            <w:r>
              <w:t xml:space="preserve"> </w:t>
            </w:r>
            <w:r w:rsidRPr="00BE2E77">
              <w:t>sns.load_dataset('planets')</w:t>
            </w:r>
          </w:p>
          <w:p w:rsidR="00664229" w:rsidRPr="004F24EA" w:rsidRDefault="00664229" w:rsidP="002301D2">
            <w:pPr>
              <w:pStyle w:val="C6"/>
            </w:pPr>
            <w:r w:rsidRPr="00BE2E77">
              <w:t>planets.shape</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(1035, 6)</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planets.head()</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1552"/>
              <w:gridCol w:w="748"/>
              <w:gridCol w:w="1402"/>
              <w:gridCol w:w="560"/>
              <w:gridCol w:w="816"/>
              <w:gridCol w:w="495"/>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55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method</w:t>
                  </w:r>
                </w:p>
              </w:tc>
              <w:tc>
                <w:tcPr>
                  <w:tcW w:w="74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number</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orbital_period</w:t>
                  </w:r>
                </w:p>
              </w:tc>
              <w:tc>
                <w:tcPr>
                  <w:tcW w:w="5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mass</w:t>
                  </w:r>
                </w:p>
              </w:tc>
              <w:tc>
                <w:tcPr>
                  <w:tcW w:w="81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distance</w:t>
                  </w:r>
                </w:p>
              </w:tc>
              <w:tc>
                <w:tcPr>
                  <w:tcW w:w="49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year</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155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Radial Velocity</w:t>
                  </w:r>
                </w:p>
              </w:tc>
              <w:tc>
                <w:tcPr>
                  <w:tcW w:w="74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269.300</w:t>
                  </w:r>
                </w:p>
              </w:tc>
              <w:tc>
                <w:tcPr>
                  <w:tcW w:w="5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7.10</w:t>
                  </w:r>
                </w:p>
              </w:tc>
              <w:tc>
                <w:tcPr>
                  <w:tcW w:w="81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77.40</w:t>
                  </w:r>
                </w:p>
              </w:tc>
              <w:tc>
                <w:tcPr>
                  <w:tcW w:w="49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2006</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155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Radial Velocity</w:t>
                  </w:r>
                </w:p>
              </w:tc>
              <w:tc>
                <w:tcPr>
                  <w:tcW w:w="74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874.774</w:t>
                  </w:r>
                </w:p>
              </w:tc>
              <w:tc>
                <w:tcPr>
                  <w:tcW w:w="5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2.21</w:t>
                  </w:r>
                </w:p>
              </w:tc>
              <w:tc>
                <w:tcPr>
                  <w:tcW w:w="81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56.95</w:t>
                  </w:r>
                </w:p>
              </w:tc>
              <w:tc>
                <w:tcPr>
                  <w:tcW w:w="49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2008</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155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Radial Velocity</w:t>
                  </w:r>
                </w:p>
              </w:tc>
              <w:tc>
                <w:tcPr>
                  <w:tcW w:w="74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763.000</w:t>
                  </w:r>
                </w:p>
              </w:tc>
              <w:tc>
                <w:tcPr>
                  <w:tcW w:w="5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2.60</w:t>
                  </w:r>
                </w:p>
              </w:tc>
              <w:tc>
                <w:tcPr>
                  <w:tcW w:w="81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19.84</w:t>
                  </w:r>
                </w:p>
              </w:tc>
              <w:tc>
                <w:tcPr>
                  <w:tcW w:w="49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2011</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155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Radial Velocity</w:t>
                  </w:r>
                </w:p>
              </w:tc>
              <w:tc>
                <w:tcPr>
                  <w:tcW w:w="74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326.030</w:t>
                  </w:r>
                </w:p>
              </w:tc>
              <w:tc>
                <w:tcPr>
                  <w:tcW w:w="5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19.40</w:t>
                  </w:r>
                </w:p>
              </w:tc>
              <w:tc>
                <w:tcPr>
                  <w:tcW w:w="81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110.62</w:t>
                  </w:r>
                </w:p>
              </w:tc>
              <w:tc>
                <w:tcPr>
                  <w:tcW w:w="49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155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Radial Velocity</w:t>
                  </w:r>
                </w:p>
              </w:tc>
              <w:tc>
                <w:tcPr>
                  <w:tcW w:w="74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516.220</w:t>
                  </w:r>
                </w:p>
              </w:tc>
              <w:tc>
                <w:tcPr>
                  <w:tcW w:w="5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10.50</w:t>
                  </w:r>
                </w:p>
              </w:tc>
              <w:tc>
                <w:tcPr>
                  <w:tcW w:w="81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119.47</w:t>
                  </w:r>
                </w:p>
              </w:tc>
              <w:tc>
                <w:tcPr>
                  <w:tcW w:w="49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2009</w:t>
                  </w:r>
                </w:p>
              </w:tc>
            </w:tr>
          </w:tbl>
          <w:p w:rsidR="00664229" w:rsidRPr="00A06E45" w:rsidRDefault="00664229" w:rsidP="002301D2">
            <w:pPr>
              <w:pStyle w:val="C6"/>
            </w:pPr>
          </w:p>
        </w:tc>
      </w:tr>
    </w:tbl>
    <w:p w:rsidR="00664229" w:rsidRPr="00BE2E77" w:rsidRDefault="00664229" w:rsidP="00664229">
      <w:pPr>
        <w:spacing w:before="0"/>
      </w:pPr>
      <w:r w:rsidRPr="00BE2E77">
        <w:t>Pandas</w:t>
      </w:r>
      <w:r w:rsidRPr="00BE2E77">
        <w:t>簡單聚合操作</w:t>
      </w:r>
      <w:hyperlink r:id="rId83" w:anchor="Pandas簡單聚合操作" w:history="1">
        <w:r w:rsidRPr="00BE2E77">
          <w:t>¶</w:t>
        </w:r>
      </w:hyperlink>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rng</w:t>
            </w:r>
            <w:r>
              <w:t xml:space="preserve"> </w:t>
            </w:r>
            <w:r w:rsidRPr="00BE2E77">
              <w:t>=</w:t>
            </w:r>
            <w:r>
              <w:t xml:space="preserve"> </w:t>
            </w:r>
            <w:r w:rsidRPr="00BE2E77">
              <w:t>np.random.RandomState(</w:t>
            </w:r>
            <w:r>
              <w:t>42</w:t>
            </w:r>
            <w:r w:rsidRPr="00BE2E77">
              <w:t>)</w:t>
            </w:r>
          </w:p>
          <w:p w:rsidR="00664229" w:rsidRDefault="00664229" w:rsidP="002301D2">
            <w:pPr>
              <w:pStyle w:val="C6"/>
            </w:pPr>
            <w:r w:rsidRPr="00BE2E77">
              <w:t>ser</w:t>
            </w:r>
            <w:r>
              <w:t xml:space="preserve"> </w:t>
            </w:r>
            <w:r w:rsidRPr="00BE2E77">
              <w:t>=</w:t>
            </w:r>
            <w:r>
              <w:t xml:space="preserve"> </w:t>
            </w:r>
            <w:r w:rsidRPr="00BE2E77">
              <w:t>pd.Series(rng.rand(</w:t>
            </w:r>
            <w:r>
              <w:t>5</w:t>
            </w:r>
            <w:r w:rsidRPr="00BE2E77">
              <w:t>))</w:t>
            </w:r>
          </w:p>
          <w:p w:rsidR="00664229" w:rsidRPr="004F24EA" w:rsidRDefault="00664229" w:rsidP="002301D2">
            <w:pPr>
              <w:pStyle w:val="C6"/>
            </w:pPr>
            <w:r w:rsidRPr="00BE2E77">
              <w:t>ser</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0    0.374540</w:t>
            </w:r>
          </w:p>
          <w:p w:rsidR="00664229" w:rsidRPr="00BE2E77" w:rsidRDefault="00664229" w:rsidP="002301D2">
            <w:pPr>
              <w:pStyle w:val="C6"/>
            </w:pPr>
            <w:r w:rsidRPr="00BE2E77">
              <w:t>1    0.950714</w:t>
            </w:r>
          </w:p>
          <w:p w:rsidR="00664229" w:rsidRPr="00BE2E77" w:rsidRDefault="00664229" w:rsidP="002301D2">
            <w:pPr>
              <w:pStyle w:val="C6"/>
            </w:pPr>
            <w:r w:rsidRPr="00BE2E77">
              <w:t>2    0.731994</w:t>
            </w:r>
          </w:p>
          <w:p w:rsidR="00664229" w:rsidRPr="00BE2E77" w:rsidRDefault="00664229" w:rsidP="002301D2">
            <w:pPr>
              <w:pStyle w:val="C6"/>
            </w:pPr>
            <w:r w:rsidRPr="00BE2E77">
              <w:t>3    0.598658</w:t>
            </w:r>
          </w:p>
          <w:p w:rsidR="00664229" w:rsidRPr="00BE2E77" w:rsidRDefault="00664229" w:rsidP="002301D2">
            <w:pPr>
              <w:pStyle w:val="C6"/>
            </w:pPr>
            <w:r w:rsidRPr="00BE2E77">
              <w:t>4    0.156019</w:t>
            </w:r>
          </w:p>
          <w:p w:rsidR="00664229" w:rsidRPr="00A06E45" w:rsidRDefault="00664229" w:rsidP="002301D2">
            <w:pPr>
              <w:pStyle w:val="C6"/>
            </w:pPr>
            <w:r w:rsidRPr="00BE2E77">
              <w:t>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ser.sum()</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w:t>
            </w:r>
          </w:p>
        </w:tc>
        <w:tc>
          <w:tcPr>
            <w:tcW w:w="7241" w:type="dxa"/>
            <w:shd w:val="clear" w:color="auto" w:fill="auto"/>
          </w:tcPr>
          <w:p w:rsidR="00664229" w:rsidRPr="00A06E45" w:rsidRDefault="00664229" w:rsidP="002301D2">
            <w:pPr>
              <w:pStyle w:val="C6"/>
            </w:pPr>
            <w:r w:rsidRPr="00BE2E77">
              <w:t>2.811925491708157</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ser.mean()</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0.5623850983416314</w:t>
            </w:r>
          </w:p>
        </w:tc>
      </w:tr>
    </w:tbl>
    <w:p w:rsidR="00664229" w:rsidRPr="00BE2E77" w:rsidRDefault="00664229" w:rsidP="00664229">
      <w:pPr>
        <w:spacing w:before="0"/>
      </w:pPr>
      <w:r w:rsidRPr="00BE2E77">
        <w:t>對於</w:t>
      </w:r>
      <w:r w:rsidRPr="00BE2E77">
        <w:t>DataFrame</w:t>
      </w:r>
      <w:r w:rsidRPr="00BE2E77">
        <w:t>預設情況下聚合返回每列中的結果：</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567"/>
        <w:gridCol w:w="920"/>
        <w:gridCol w:w="920"/>
        <w:gridCol w:w="4834"/>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gridSpan w:val="4"/>
            <w:tcBorders>
              <w:bottom w:val="single" w:sz="4" w:space="0" w:color="7F7F7F"/>
            </w:tcBorders>
            <w:shd w:val="clear" w:color="auto" w:fill="EEEEEE"/>
          </w:tcPr>
          <w:p w:rsidR="00664229" w:rsidRDefault="00664229" w:rsidP="002301D2">
            <w:pPr>
              <w:pStyle w:val="C6"/>
            </w:pPr>
            <w:r w:rsidRPr="00BE2E77">
              <w:t>df</w:t>
            </w:r>
            <w:r>
              <w:t xml:space="preserve"> </w:t>
            </w:r>
            <w:r w:rsidRPr="00BE2E77">
              <w:t>=</w:t>
            </w:r>
            <w:r>
              <w:t xml:space="preserve"> </w:t>
            </w:r>
            <w:r w:rsidRPr="00BE2E77">
              <w:t>pd.DataFrame({'A':</w:t>
            </w:r>
            <w:r>
              <w:t xml:space="preserve"> </w:t>
            </w:r>
            <w:r w:rsidRPr="00BE2E77">
              <w:t>rng.rand(</w:t>
            </w:r>
            <w:r>
              <w:t>5</w:t>
            </w:r>
            <w:r w:rsidRPr="00BE2E77">
              <w:t>),</w:t>
            </w:r>
          </w:p>
          <w:p w:rsidR="00664229" w:rsidRDefault="00664229" w:rsidP="002301D2">
            <w:pPr>
              <w:pStyle w:val="C6"/>
            </w:pPr>
            <w:r>
              <w:t xml:space="preserve">                   </w:t>
            </w:r>
            <w:r w:rsidRPr="00BE2E77">
              <w:t>'B':</w:t>
            </w:r>
            <w:r>
              <w:t xml:space="preserve"> </w:t>
            </w:r>
            <w:r w:rsidRPr="00BE2E77">
              <w:t>rng.rand(</w:t>
            </w:r>
            <w:r>
              <w:t>5</w:t>
            </w:r>
            <w:r w:rsidRPr="00BE2E77">
              <w:t>)})</w:t>
            </w:r>
          </w:p>
          <w:p w:rsidR="00664229" w:rsidRPr="004F24EA" w:rsidRDefault="00664229" w:rsidP="002301D2">
            <w:pPr>
              <w:pStyle w:val="C6"/>
            </w:pPr>
            <w:r w:rsidRPr="00BE2E77">
              <w:t>df</w:t>
            </w:r>
          </w:p>
        </w:tc>
      </w:tr>
      <w:tr w:rsidR="00664229" w:rsidRPr="00A06E45" w:rsidTr="002301D2">
        <w:trPr>
          <w:gridAfter w:val="1"/>
          <w:wAfter w:w="4834" w:type="dxa"/>
        </w:trPr>
        <w:tc>
          <w:tcPr>
            <w:tcW w:w="934" w:type="dxa"/>
            <w:shd w:val="clear" w:color="auto" w:fill="auto"/>
          </w:tcPr>
          <w:p w:rsidR="00664229" w:rsidRPr="00A06E45" w:rsidRDefault="00664229" w:rsidP="002301D2">
            <w:pPr>
              <w:pStyle w:val="C6"/>
            </w:pPr>
            <w:r>
              <w:rPr>
                <w:rFonts w:hint="eastAsia"/>
              </w:rPr>
              <w:t>Out[]</w:t>
            </w:r>
          </w:p>
        </w:tc>
        <w:tc>
          <w:tcPr>
            <w:tcW w:w="567" w:type="dxa"/>
            <w:shd w:val="clear" w:color="auto" w:fill="auto"/>
            <w:vAlign w:val="center"/>
          </w:tcPr>
          <w:p w:rsidR="00664229" w:rsidRPr="00BE2E77" w:rsidRDefault="00664229" w:rsidP="002301D2">
            <w:pPr>
              <w:spacing w:before="0"/>
            </w:pPr>
          </w:p>
        </w:tc>
        <w:tc>
          <w:tcPr>
            <w:tcW w:w="920" w:type="dxa"/>
            <w:vAlign w:val="center"/>
          </w:tcPr>
          <w:p w:rsidR="00664229" w:rsidRPr="00BE2E77" w:rsidRDefault="00664229" w:rsidP="002301D2">
            <w:pPr>
              <w:spacing w:before="0"/>
            </w:pPr>
            <w:r w:rsidRPr="00BE2E77">
              <w:t>A</w:t>
            </w:r>
          </w:p>
        </w:tc>
        <w:tc>
          <w:tcPr>
            <w:tcW w:w="920" w:type="dxa"/>
            <w:vAlign w:val="center"/>
          </w:tcPr>
          <w:p w:rsidR="00664229" w:rsidRPr="00BE2E77" w:rsidRDefault="00664229" w:rsidP="002301D2">
            <w:pPr>
              <w:spacing w:before="0"/>
            </w:pPr>
            <w:r w:rsidRPr="00BE2E77">
              <w:t>B</w:t>
            </w:r>
          </w:p>
        </w:tc>
      </w:tr>
      <w:tr w:rsidR="00664229" w:rsidRPr="00A06E45" w:rsidTr="002301D2">
        <w:trPr>
          <w:gridAfter w:val="1"/>
          <w:wAfter w:w="4834" w:type="dxa"/>
        </w:trPr>
        <w:tc>
          <w:tcPr>
            <w:tcW w:w="934" w:type="dxa"/>
            <w:shd w:val="clear" w:color="auto" w:fill="auto"/>
          </w:tcPr>
          <w:p w:rsidR="00664229" w:rsidRPr="00A06E45" w:rsidRDefault="00664229" w:rsidP="002301D2">
            <w:pPr>
              <w:pStyle w:val="C6"/>
            </w:pPr>
          </w:p>
        </w:tc>
        <w:tc>
          <w:tcPr>
            <w:tcW w:w="567" w:type="dxa"/>
            <w:shd w:val="clear" w:color="auto" w:fill="auto"/>
          </w:tcPr>
          <w:p w:rsidR="00664229" w:rsidRPr="00BE2E77" w:rsidRDefault="00664229" w:rsidP="002301D2">
            <w:pPr>
              <w:spacing w:before="0"/>
            </w:pPr>
            <w:r w:rsidRPr="00BE2E77">
              <w:t>0</w:t>
            </w:r>
          </w:p>
        </w:tc>
        <w:tc>
          <w:tcPr>
            <w:tcW w:w="920" w:type="dxa"/>
            <w:vAlign w:val="center"/>
          </w:tcPr>
          <w:p w:rsidR="00664229" w:rsidRPr="00BE2E77" w:rsidRDefault="00664229" w:rsidP="002301D2">
            <w:pPr>
              <w:spacing w:before="0"/>
            </w:pPr>
            <w:r w:rsidRPr="00BE2E77">
              <w:t>0.155995</w:t>
            </w:r>
          </w:p>
        </w:tc>
        <w:tc>
          <w:tcPr>
            <w:tcW w:w="920" w:type="dxa"/>
            <w:vAlign w:val="center"/>
          </w:tcPr>
          <w:p w:rsidR="00664229" w:rsidRPr="00BE2E77" w:rsidRDefault="00664229" w:rsidP="002301D2">
            <w:pPr>
              <w:spacing w:before="0"/>
            </w:pPr>
            <w:r w:rsidRPr="00BE2E77">
              <w:t>0.020584</w:t>
            </w:r>
          </w:p>
        </w:tc>
      </w:tr>
      <w:tr w:rsidR="00664229" w:rsidRPr="00A06E45" w:rsidTr="002301D2">
        <w:trPr>
          <w:gridAfter w:val="1"/>
          <w:wAfter w:w="4834" w:type="dxa"/>
        </w:trPr>
        <w:tc>
          <w:tcPr>
            <w:tcW w:w="934" w:type="dxa"/>
            <w:shd w:val="clear" w:color="auto" w:fill="auto"/>
          </w:tcPr>
          <w:p w:rsidR="00664229" w:rsidRPr="00A06E45" w:rsidRDefault="00664229" w:rsidP="002301D2">
            <w:pPr>
              <w:pStyle w:val="C6"/>
            </w:pPr>
          </w:p>
        </w:tc>
        <w:tc>
          <w:tcPr>
            <w:tcW w:w="567" w:type="dxa"/>
            <w:shd w:val="clear" w:color="auto" w:fill="auto"/>
          </w:tcPr>
          <w:p w:rsidR="00664229" w:rsidRPr="00BE2E77" w:rsidRDefault="00664229" w:rsidP="002301D2">
            <w:pPr>
              <w:spacing w:before="0"/>
            </w:pPr>
            <w:r w:rsidRPr="00BE2E77">
              <w:t>1</w:t>
            </w:r>
          </w:p>
        </w:tc>
        <w:tc>
          <w:tcPr>
            <w:tcW w:w="920" w:type="dxa"/>
            <w:vAlign w:val="center"/>
          </w:tcPr>
          <w:p w:rsidR="00664229" w:rsidRPr="00BE2E77" w:rsidRDefault="00664229" w:rsidP="002301D2">
            <w:pPr>
              <w:spacing w:before="0"/>
            </w:pPr>
            <w:r w:rsidRPr="00BE2E77">
              <w:t>0.058084</w:t>
            </w:r>
          </w:p>
        </w:tc>
        <w:tc>
          <w:tcPr>
            <w:tcW w:w="920" w:type="dxa"/>
            <w:vAlign w:val="center"/>
          </w:tcPr>
          <w:p w:rsidR="00664229" w:rsidRPr="00BE2E77" w:rsidRDefault="00664229" w:rsidP="002301D2">
            <w:pPr>
              <w:spacing w:before="0"/>
            </w:pPr>
            <w:r w:rsidRPr="00BE2E77">
              <w:t>0.969910</w:t>
            </w:r>
          </w:p>
        </w:tc>
      </w:tr>
      <w:tr w:rsidR="00664229" w:rsidRPr="00A06E45" w:rsidTr="002301D2">
        <w:trPr>
          <w:gridAfter w:val="1"/>
          <w:wAfter w:w="4834" w:type="dxa"/>
        </w:trPr>
        <w:tc>
          <w:tcPr>
            <w:tcW w:w="934" w:type="dxa"/>
            <w:shd w:val="clear" w:color="auto" w:fill="auto"/>
          </w:tcPr>
          <w:p w:rsidR="00664229" w:rsidRPr="00A06E45" w:rsidRDefault="00664229" w:rsidP="002301D2">
            <w:pPr>
              <w:pStyle w:val="C6"/>
            </w:pPr>
          </w:p>
        </w:tc>
        <w:tc>
          <w:tcPr>
            <w:tcW w:w="567" w:type="dxa"/>
            <w:shd w:val="clear" w:color="auto" w:fill="auto"/>
          </w:tcPr>
          <w:p w:rsidR="00664229" w:rsidRPr="00BE2E77" w:rsidRDefault="00664229" w:rsidP="002301D2">
            <w:pPr>
              <w:spacing w:before="0"/>
            </w:pPr>
            <w:r w:rsidRPr="00BE2E77">
              <w:t>2</w:t>
            </w:r>
          </w:p>
        </w:tc>
        <w:tc>
          <w:tcPr>
            <w:tcW w:w="920" w:type="dxa"/>
            <w:vAlign w:val="center"/>
          </w:tcPr>
          <w:p w:rsidR="00664229" w:rsidRPr="00BE2E77" w:rsidRDefault="00664229" w:rsidP="002301D2">
            <w:pPr>
              <w:spacing w:before="0"/>
            </w:pPr>
            <w:r w:rsidRPr="00BE2E77">
              <w:t>0.866176</w:t>
            </w:r>
          </w:p>
        </w:tc>
        <w:tc>
          <w:tcPr>
            <w:tcW w:w="920" w:type="dxa"/>
            <w:vAlign w:val="center"/>
          </w:tcPr>
          <w:p w:rsidR="00664229" w:rsidRPr="00BE2E77" w:rsidRDefault="00664229" w:rsidP="002301D2">
            <w:pPr>
              <w:spacing w:before="0"/>
            </w:pPr>
            <w:r w:rsidRPr="00BE2E77">
              <w:t>0.832443</w:t>
            </w:r>
          </w:p>
        </w:tc>
      </w:tr>
      <w:tr w:rsidR="00664229" w:rsidRPr="00A06E45" w:rsidTr="002301D2">
        <w:trPr>
          <w:gridAfter w:val="1"/>
          <w:wAfter w:w="4834" w:type="dxa"/>
        </w:trPr>
        <w:tc>
          <w:tcPr>
            <w:tcW w:w="934" w:type="dxa"/>
            <w:shd w:val="clear" w:color="auto" w:fill="auto"/>
          </w:tcPr>
          <w:p w:rsidR="00664229" w:rsidRPr="00A06E45" w:rsidRDefault="00664229" w:rsidP="002301D2">
            <w:pPr>
              <w:pStyle w:val="C6"/>
            </w:pPr>
          </w:p>
        </w:tc>
        <w:tc>
          <w:tcPr>
            <w:tcW w:w="567" w:type="dxa"/>
            <w:shd w:val="clear" w:color="auto" w:fill="auto"/>
          </w:tcPr>
          <w:p w:rsidR="00664229" w:rsidRPr="00BE2E77" w:rsidRDefault="00664229" w:rsidP="002301D2">
            <w:pPr>
              <w:spacing w:before="0"/>
            </w:pPr>
            <w:r w:rsidRPr="00BE2E77">
              <w:t>3</w:t>
            </w:r>
          </w:p>
        </w:tc>
        <w:tc>
          <w:tcPr>
            <w:tcW w:w="920" w:type="dxa"/>
            <w:vAlign w:val="center"/>
          </w:tcPr>
          <w:p w:rsidR="00664229" w:rsidRPr="00BE2E77" w:rsidRDefault="00664229" w:rsidP="002301D2">
            <w:pPr>
              <w:spacing w:before="0"/>
            </w:pPr>
            <w:r w:rsidRPr="00BE2E77">
              <w:t>0.601115</w:t>
            </w:r>
          </w:p>
        </w:tc>
        <w:tc>
          <w:tcPr>
            <w:tcW w:w="920" w:type="dxa"/>
            <w:vAlign w:val="center"/>
          </w:tcPr>
          <w:p w:rsidR="00664229" w:rsidRPr="00BE2E77" w:rsidRDefault="00664229" w:rsidP="002301D2">
            <w:pPr>
              <w:spacing w:before="0"/>
            </w:pPr>
            <w:r w:rsidRPr="00BE2E77">
              <w:t>0.212339</w:t>
            </w:r>
          </w:p>
        </w:tc>
      </w:tr>
      <w:tr w:rsidR="00664229" w:rsidRPr="00A06E45" w:rsidTr="002301D2">
        <w:trPr>
          <w:gridAfter w:val="1"/>
          <w:wAfter w:w="4834" w:type="dxa"/>
        </w:trPr>
        <w:tc>
          <w:tcPr>
            <w:tcW w:w="934" w:type="dxa"/>
            <w:shd w:val="clear" w:color="auto" w:fill="auto"/>
          </w:tcPr>
          <w:p w:rsidR="00664229" w:rsidRPr="00A06E45" w:rsidRDefault="00664229" w:rsidP="002301D2">
            <w:pPr>
              <w:pStyle w:val="C6"/>
            </w:pPr>
          </w:p>
        </w:tc>
        <w:tc>
          <w:tcPr>
            <w:tcW w:w="567" w:type="dxa"/>
            <w:shd w:val="clear" w:color="auto" w:fill="auto"/>
          </w:tcPr>
          <w:p w:rsidR="00664229" w:rsidRPr="00BE2E77" w:rsidRDefault="00664229" w:rsidP="002301D2">
            <w:pPr>
              <w:spacing w:before="0"/>
            </w:pPr>
            <w:r w:rsidRPr="00BE2E77">
              <w:t>4</w:t>
            </w:r>
          </w:p>
        </w:tc>
        <w:tc>
          <w:tcPr>
            <w:tcW w:w="920" w:type="dxa"/>
            <w:vAlign w:val="center"/>
          </w:tcPr>
          <w:p w:rsidR="00664229" w:rsidRPr="00BE2E77" w:rsidRDefault="00664229" w:rsidP="002301D2">
            <w:pPr>
              <w:spacing w:before="0"/>
            </w:pPr>
            <w:r w:rsidRPr="00BE2E77">
              <w:t>0.708073</w:t>
            </w:r>
          </w:p>
        </w:tc>
        <w:tc>
          <w:tcPr>
            <w:tcW w:w="920" w:type="dxa"/>
            <w:vAlign w:val="center"/>
          </w:tcPr>
          <w:p w:rsidR="00664229" w:rsidRPr="00BE2E77" w:rsidRDefault="00664229" w:rsidP="002301D2">
            <w:pPr>
              <w:spacing w:before="0"/>
            </w:pPr>
            <w:r w:rsidRPr="00BE2E77">
              <w:t>0.181825</w:t>
            </w:r>
          </w:p>
        </w:tc>
      </w:tr>
    </w:tbl>
    <w:p w:rsidR="00664229" w:rsidRPr="00BE2E77" w:rsidRDefault="00664229" w:rsidP="00664229">
      <w:pPr>
        <w:spacing w:before="0"/>
      </w:pPr>
    </w:p>
    <w:tbl>
      <w:tblPr>
        <w:tblW w:w="8181" w:type="dxa"/>
        <w:tblInd w:w="-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CellMar>
          <w:left w:w="0" w:type="dxa"/>
          <w:right w:w="0" w:type="dxa"/>
        </w:tblCellMar>
        <w:tblLook w:val="04A0" w:firstRow="1" w:lastRow="0" w:firstColumn="1" w:lastColumn="0" w:noHBand="0" w:noVBand="1"/>
      </w:tblPr>
      <w:tblGrid>
        <w:gridCol w:w="921"/>
        <w:gridCol w:w="7260"/>
      </w:tblGrid>
      <w:tr w:rsidR="00664229" w:rsidRPr="00A06E45" w:rsidTr="002301D2">
        <w:tc>
          <w:tcPr>
            <w:tcW w:w="921"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60" w:type="dxa"/>
            <w:tcBorders>
              <w:bottom w:val="single" w:sz="4" w:space="0" w:color="7F7F7F"/>
            </w:tcBorders>
            <w:shd w:val="clear" w:color="auto" w:fill="EEEEEE"/>
          </w:tcPr>
          <w:p w:rsidR="00664229" w:rsidRPr="004F24EA" w:rsidRDefault="00664229" w:rsidP="002301D2">
            <w:pPr>
              <w:pStyle w:val="C6"/>
            </w:pPr>
            <w:r w:rsidRPr="00BE2E77">
              <w:t>df.mean()</w:t>
            </w:r>
          </w:p>
        </w:tc>
      </w:tr>
      <w:tr w:rsidR="00664229" w:rsidRPr="00A06E45" w:rsidTr="002301D2">
        <w:tc>
          <w:tcPr>
            <w:tcW w:w="921" w:type="dxa"/>
            <w:shd w:val="clear" w:color="auto" w:fill="auto"/>
          </w:tcPr>
          <w:p w:rsidR="00664229" w:rsidRPr="00A06E45" w:rsidRDefault="00664229" w:rsidP="002301D2">
            <w:pPr>
              <w:pStyle w:val="C6"/>
            </w:pPr>
            <w:r>
              <w:rPr>
                <w:rFonts w:hint="eastAsia"/>
              </w:rPr>
              <w:t>Out[]</w:t>
            </w:r>
          </w:p>
        </w:tc>
        <w:tc>
          <w:tcPr>
            <w:tcW w:w="7260" w:type="dxa"/>
            <w:shd w:val="clear" w:color="auto" w:fill="auto"/>
          </w:tcPr>
          <w:p w:rsidR="00664229" w:rsidRPr="00BE2E77" w:rsidRDefault="00664229" w:rsidP="002301D2">
            <w:pPr>
              <w:pStyle w:val="C6"/>
            </w:pPr>
            <w:r w:rsidRPr="00BE2E77">
              <w:t>A    0.477888</w:t>
            </w:r>
          </w:p>
          <w:p w:rsidR="00664229" w:rsidRPr="00BE2E77" w:rsidRDefault="00664229" w:rsidP="002301D2">
            <w:pPr>
              <w:pStyle w:val="C6"/>
            </w:pPr>
            <w:r w:rsidRPr="00BE2E77">
              <w:t>B    0.443420</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通過指定</w:t>
      </w:r>
      <w:r w:rsidRPr="00BE2E77">
        <w:t>axis</w:t>
      </w:r>
      <w:r w:rsidRPr="00BE2E77">
        <w:t>參數，可以在每行內進行聚合操作：</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df.mean(axis='columns')</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0    0.088290</w:t>
            </w:r>
          </w:p>
          <w:p w:rsidR="00664229" w:rsidRPr="00BE2E77" w:rsidRDefault="00664229" w:rsidP="002301D2">
            <w:pPr>
              <w:pStyle w:val="C6"/>
            </w:pPr>
            <w:r w:rsidRPr="00BE2E77">
              <w:t>1    0.513997</w:t>
            </w:r>
          </w:p>
          <w:p w:rsidR="00664229" w:rsidRPr="00BE2E77" w:rsidRDefault="00664229" w:rsidP="002301D2">
            <w:pPr>
              <w:pStyle w:val="C6"/>
            </w:pPr>
            <w:r w:rsidRPr="00BE2E77">
              <w:t>2    0.849309</w:t>
            </w:r>
          </w:p>
          <w:p w:rsidR="00664229" w:rsidRPr="00BE2E77" w:rsidRDefault="00664229" w:rsidP="002301D2">
            <w:pPr>
              <w:pStyle w:val="C6"/>
            </w:pPr>
            <w:r w:rsidRPr="00BE2E77">
              <w:t>3    0.406727</w:t>
            </w:r>
          </w:p>
          <w:p w:rsidR="00664229" w:rsidRPr="00BE2E77" w:rsidRDefault="00664229" w:rsidP="002301D2">
            <w:pPr>
              <w:pStyle w:val="C6"/>
            </w:pPr>
            <w:r w:rsidRPr="00BE2E77">
              <w:t>4    0.444949</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 xml:space="preserve">Pandas </w:t>
      </w:r>
      <w:r w:rsidRPr="00BE2E77">
        <w:t>中</w:t>
      </w:r>
      <w:r w:rsidRPr="00BE2E77">
        <w:t xml:space="preserve">Series </w:t>
      </w:r>
      <w:r w:rsidRPr="00BE2E77">
        <w:t>與</w:t>
      </w:r>
      <w:r w:rsidRPr="00BE2E77">
        <w:t>DataFrame</w:t>
      </w:r>
      <w:r w:rsidRPr="00BE2E77">
        <w:t>包含所有常用的聚合操作</w:t>
      </w:r>
      <w:r w:rsidRPr="00BE2E77">
        <w:t>[</w:t>
      </w:r>
      <w:r w:rsidRPr="00BE2E77">
        <w:t>包括</w:t>
      </w:r>
      <w:r w:rsidRPr="00BE2E77">
        <w:t>Min, Max, ...]</w:t>
      </w:r>
      <w:r w:rsidRPr="00BE2E77">
        <w:t>，甚至還有一個</w:t>
      </w:r>
      <w:r w:rsidRPr="00BE2E77">
        <w:t xml:space="preserve"> describe() </w:t>
      </w:r>
      <w:r w:rsidRPr="00BE2E77">
        <w:t>指令提供最常用的敘述統計結果</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planets.dropna().describe()</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54"/>
              <w:gridCol w:w="1040"/>
              <w:gridCol w:w="1402"/>
              <w:gridCol w:w="1160"/>
              <w:gridCol w:w="1160"/>
              <w:gridCol w:w="1280"/>
            </w:tblGrid>
            <w:tr w:rsidR="00664229" w:rsidRPr="00BE2E77" w:rsidTr="002301D2">
              <w:trPr>
                <w:tblHeader/>
              </w:trPr>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number</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orbital_period</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mass</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distance</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year</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count</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498.00000</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498.000000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498.000000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498.000000</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498.000000</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mean</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1.73494</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835.778671</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2.509320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52.068213</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2007.377510</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std</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1.17572</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1469.128259</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3.636274</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46.596041</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4.167284</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min</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1.00000</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1.328300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0.003600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1.350000</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1989.000000</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25%</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1.00000</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38.272250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0.212500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24.497500</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2005.000000</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50%</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1.00000</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357.000000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1.245000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39.940000</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2009.000000</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75%</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2.00000</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999.600000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2.867500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59.332500</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2011.000000</w:t>
                  </w:r>
                </w:p>
              </w:tc>
            </w:tr>
            <w:tr w:rsidR="00664229" w:rsidRPr="00BE2E77" w:rsidTr="002301D2">
              <w:tc>
                <w:tcPr>
                  <w:tcW w:w="55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max</w:t>
                  </w:r>
                </w:p>
              </w:tc>
              <w:tc>
                <w:tcPr>
                  <w:tcW w:w="104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6.00000</w:t>
                  </w:r>
                </w:p>
              </w:tc>
              <w:tc>
                <w:tcPr>
                  <w:tcW w:w="140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17337.500000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25.000000</w:t>
                  </w:r>
                </w:p>
              </w:tc>
              <w:tc>
                <w:tcPr>
                  <w:tcW w:w="116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354.000000</w:t>
                  </w:r>
                </w:p>
              </w:tc>
              <w:tc>
                <w:tcPr>
                  <w:tcW w:w="128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2014.000000</w:t>
                  </w:r>
                </w:p>
              </w:tc>
            </w:tr>
          </w:tbl>
          <w:p w:rsidR="00664229" w:rsidRPr="00A06E45" w:rsidRDefault="00664229" w:rsidP="002301D2">
            <w:pPr>
              <w:pStyle w:val="C6"/>
            </w:pPr>
          </w:p>
        </w:tc>
      </w:tr>
    </w:tbl>
    <w:p w:rsidR="00664229" w:rsidRPr="00BE2E77" w:rsidRDefault="00664229" w:rsidP="00664229">
      <w:pPr>
        <w:spacing w:before="0"/>
      </w:pPr>
      <w:r>
        <w:rPr>
          <w:rFonts w:hint="eastAsia"/>
        </w:rPr>
        <w:lastRenderedPageBreak/>
        <w:t>由此</w:t>
      </w:r>
      <w:r w:rsidRPr="00BE2E77">
        <w:t>可以開始了解資料集的整體屬性</w:t>
      </w:r>
      <w:r>
        <w:rPr>
          <w:rFonts w:hint="eastAsia"/>
        </w:rPr>
        <w:t>，</w:t>
      </w:r>
      <w:r w:rsidRPr="00BE2E77">
        <w:t>例如，我們在年份欄中看到，雖然早在</w:t>
      </w:r>
      <w:r w:rsidRPr="00BE2E77">
        <w:t>1989</w:t>
      </w:r>
      <w:r w:rsidRPr="00BE2E77">
        <w:t>年就</w:t>
      </w:r>
      <w:proofErr w:type="gramStart"/>
      <w:r w:rsidRPr="00BE2E77">
        <w:t>發現了系外行星</w:t>
      </w:r>
      <w:proofErr w:type="gramEnd"/>
      <w:r w:rsidRPr="00BE2E77">
        <w:t>，但是直到</w:t>
      </w:r>
      <w:r w:rsidRPr="00BE2E77">
        <w:t>2010</w:t>
      </w:r>
      <w:r w:rsidRPr="00BE2E77">
        <w:t>年或之後才發現了一半已知的系外行星。</w:t>
      </w:r>
      <w:r w:rsidRPr="00BE2E77">
        <w:t xml:space="preserve"> </w:t>
      </w:r>
      <w:r w:rsidRPr="00BE2E77">
        <w:t>這主要歸功於開普勒計畫提供了一種專門設計用於尋找其他恆星周圍的遮蔽行星的太空望遠鏡。下表總結了其他一些內置的</w:t>
      </w:r>
      <w:r w:rsidRPr="00BE2E77">
        <w:t>Pandas</w:t>
      </w:r>
      <w:r w:rsidRPr="00BE2E77">
        <w:t>聚合操作方法：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4"/>
        <w:gridCol w:w="2310"/>
      </w:tblGrid>
      <w:tr w:rsidR="00664229" w:rsidRPr="00BE2E77" w:rsidTr="002301D2">
        <w:trPr>
          <w:tblHeader/>
        </w:trPr>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聚合操作</w:t>
            </w:r>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說明</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count</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項目總數</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first</w:t>
            </w:r>
            <w:r w:rsidRPr="00BE2E77">
              <w:t>（</w:t>
            </w:r>
            <w:proofErr w:type="gramStart"/>
            <w:r w:rsidRPr="00BE2E77">
              <w:t>）</w:t>
            </w:r>
            <w:proofErr w:type="gramEnd"/>
            <w:r w:rsidRPr="00BE2E77">
              <w:t>，</w:t>
            </w:r>
            <w:r w:rsidRPr="00BE2E77">
              <w:t>last</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第一個和最後一個項目</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mean</w:t>
            </w:r>
            <w:r w:rsidRPr="00BE2E77">
              <w:t>（</w:t>
            </w:r>
            <w:proofErr w:type="gramStart"/>
            <w:r w:rsidRPr="00BE2E77">
              <w:t>）</w:t>
            </w:r>
            <w:proofErr w:type="gramEnd"/>
            <w:r w:rsidRPr="00BE2E77">
              <w:t>，</w:t>
            </w:r>
            <w:r w:rsidRPr="00BE2E77">
              <w:t>median</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平均值和中位數</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min</w:t>
            </w:r>
            <w:r w:rsidRPr="00BE2E77">
              <w:t>（</w:t>
            </w:r>
            <w:proofErr w:type="gramStart"/>
            <w:r w:rsidRPr="00BE2E77">
              <w:t>）</w:t>
            </w:r>
            <w:proofErr w:type="gramEnd"/>
            <w:r w:rsidRPr="00BE2E77">
              <w:t>，</w:t>
            </w:r>
            <w:r w:rsidRPr="00BE2E77">
              <w:t>max</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最小值和最大值</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std</w:t>
            </w:r>
            <w:r w:rsidRPr="00BE2E77">
              <w:t>（</w:t>
            </w:r>
            <w:proofErr w:type="gramStart"/>
            <w:r w:rsidRPr="00BE2E77">
              <w:t>）</w:t>
            </w:r>
            <w:proofErr w:type="gramEnd"/>
            <w:r w:rsidRPr="00BE2E77">
              <w:t>，</w:t>
            </w:r>
            <w:r w:rsidRPr="00BE2E77">
              <w:t>var</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標準差和變異數</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mad</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平均絕對偏差</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prod</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所有項目的乘積</w:t>
            </w:r>
          </w:p>
        </w:tc>
      </w:tr>
      <w:tr w:rsidR="00664229" w:rsidRPr="00BE2E77" w:rsidTr="002301D2">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sum</w:t>
            </w:r>
            <w:r w:rsidRPr="00BE2E77">
              <w:t>（</w:t>
            </w:r>
            <w:proofErr w:type="gramStart"/>
            <w:r w:rsidRPr="00BE2E77">
              <w:t>）</w:t>
            </w:r>
            <w:proofErr w:type="gramEnd"/>
          </w:p>
        </w:tc>
        <w:tc>
          <w:tcPr>
            <w:tcW w:w="0" w:type="auto"/>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所有項目的總和</w:t>
            </w:r>
          </w:p>
        </w:tc>
      </w:tr>
    </w:tbl>
    <w:p w:rsidR="00664229" w:rsidRPr="00BE2E77" w:rsidRDefault="00664229" w:rsidP="00664229">
      <w:pPr>
        <w:spacing w:before="0"/>
      </w:pPr>
      <w:r w:rsidRPr="00BE2E77">
        <w:t>這些都是</w:t>
      </w:r>
      <w:r w:rsidRPr="00BE2E77">
        <w:t>DataFrame</w:t>
      </w:r>
      <w:r w:rsidRPr="00BE2E77">
        <w:t>和</w:t>
      </w:r>
      <w:r w:rsidRPr="00BE2E77">
        <w:t>Series</w:t>
      </w:r>
      <w:r>
        <w:rPr>
          <w:rFonts w:hint="eastAsia"/>
        </w:rPr>
        <w:t>物件</w:t>
      </w:r>
      <w:r w:rsidRPr="00BE2E77">
        <w:t>的方法。</w:t>
      </w:r>
    </w:p>
    <w:p w:rsidR="00664229" w:rsidRPr="00BE2E77" w:rsidRDefault="00664229" w:rsidP="00664229">
      <w:pPr>
        <w:spacing w:before="0"/>
      </w:pPr>
      <w:r w:rsidRPr="00BE2E77">
        <w:t xml:space="preserve">GroupBy: Split, Apply, </w:t>
      </w:r>
      <w:proofErr w:type="gramStart"/>
      <w:r w:rsidRPr="00BE2E77">
        <w:t>Combine</w:t>
      </w:r>
      <w:hyperlink r:id="rId84" w:anchor="GroupBy:-Split,-Apply,-Combine" w:history="1">
        <w:r w:rsidRPr="00BE2E77">
          <w:t>¶</w:t>
        </w:r>
        <w:proofErr w:type="gramEnd"/>
      </w:hyperlink>
    </w:p>
    <w:p w:rsidR="00664229" w:rsidRPr="00BE2E77" w:rsidRDefault="00664229" w:rsidP="00664229">
      <w:pPr>
        <w:spacing w:before="0"/>
      </w:pPr>
      <w:r w:rsidRPr="00BE2E77">
        <w:t>簡單的聚合可以為您提供</w:t>
      </w:r>
      <w:r>
        <w:t>資料</w:t>
      </w:r>
      <w:r w:rsidRPr="00BE2E77">
        <w:t>集的風格，但我們通常更願意在某些標籤或索引上有條件地聚合：這是在所謂的</w:t>
      </w:r>
      <w:r w:rsidRPr="00BE2E77">
        <w:t>groupby</w:t>
      </w:r>
      <w:r w:rsidRPr="00BE2E77">
        <w:t>操作中實現。</w:t>
      </w:r>
      <w:r w:rsidRPr="00BE2E77">
        <w:t>groupby</w:t>
      </w:r>
      <w:r w:rsidRPr="00BE2E77">
        <w:t>可以進行下列功能：</w:t>
      </w:r>
    </w:p>
    <w:p w:rsidR="00664229" w:rsidRPr="00BE2E77" w:rsidRDefault="00664229" w:rsidP="00664229">
      <w:pPr>
        <w:spacing w:before="0"/>
      </w:pPr>
      <w:r w:rsidRPr="00BE2E77">
        <w:t>spli</w:t>
      </w:r>
      <w:r>
        <w:rPr>
          <w:rFonts w:hint="eastAsia"/>
        </w:rPr>
        <w:t>)</w:t>
      </w:r>
      <w:r>
        <w:rPr>
          <w:rFonts w:hint="eastAsia"/>
        </w:rPr>
        <w:t>：</w:t>
      </w:r>
      <w:r w:rsidRPr="00BE2E77">
        <w:t>根據指定鍵的值分解和</w:t>
      </w:r>
      <w:r w:rsidRPr="00BE2E77">
        <w:t>DataFrame</w:t>
      </w:r>
      <w:r w:rsidRPr="00BE2E77">
        <w:t>分組。</w:t>
      </w:r>
    </w:p>
    <w:p w:rsidR="00664229" w:rsidRPr="00BE2E77" w:rsidRDefault="00664229" w:rsidP="00664229">
      <w:pPr>
        <w:spacing w:before="0"/>
      </w:pPr>
      <w:r w:rsidRPr="00BE2E77">
        <w:t xml:space="preserve">apply </w:t>
      </w:r>
      <w:r>
        <w:rPr>
          <w:rFonts w:hint="eastAsia"/>
        </w:rPr>
        <w:t>：</w:t>
      </w:r>
      <w:r w:rsidRPr="00BE2E77">
        <w:t>計算單</w:t>
      </w:r>
      <w:proofErr w:type="gramStart"/>
      <w:r w:rsidRPr="00BE2E77">
        <w:t>個</w:t>
      </w:r>
      <w:proofErr w:type="gramEnd"/>
      <w:r w:rsidRPr="00BE2E77">
        <w:t>組內的某些功能，通常是聚合，轉換或過濾。</w:t>
      </w:r>
    </w:p>
    <w:p w:rsidR="00664229" w:rsidRPr="00BE2E77" w:rsidRDefault="00664229" w:rsidP="00664229">
      <w:pPr>
        <w:spacing w:before="0"/>
      </w:pPr>
      <w:r w:rsidRPr="00BE2E77">
        <w:t>Combine</w:t>
      </w:r>
      <w:r>
        <w:rPr>
          <w:rFonts w:hint="eastAsia"/>
        </w:rPr>
        <w:t>：</w:t>
      </w:r>
      <w:r w:rsidRPr="00BE2E77">
        <w:t>將這些操作的結果合併到輸出陣列中。</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lastRenderedPageBreak/>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df</w:t>
            </w:r>
            <w:r>
              <w:t xml:space="preserve"> </w:t>
            </w:r>
            <w:r w:rsidRPr="00BE2E77">
              <w:t>=</w:t>
            </w:r>
            <w:r>
              <w:t xml:space="preserve"> </w:t>
            </w:r>
            <w:r w:rsidRPr="00BE2E77">
              <w:t>pd.DataFrame({'key':</w:t>
            </w:r>
            <w:r>
              <w:t xml:space="preserve"> </w:t>
            </w:r>
            <w:r w:rsidRPr="00BE2E77">
              <w:t>['A',</w:t>
            </w:r>
            <w:r>
              <w:t xml:space="preserve"> </w:t>
            </w:r>
            <w:r w:rsidRPr="00BE2E77">
              <w:t>'B',</w:t>
            </w:r>
            <w:r>
              <w:t xml:space="preserve"> </w:t>
            </w:r>
            <w:r w:rsidRPr="00BE2E77">
              <w:t>'C',</w:t>
            </w:r>
            <w:r>
              <w:t xml:space="preserve"> </w:t>
            </w:r>
            <w:r w:rsidRPr="00BE2E77">
              <w:t>'A',</w:t>
            </w:r>
            <w:r>
              <w:t xml:space="preserve"> </w:t>
            </w:r>
            <w:r w:rsidRPr="00BE2E77">
              <w:t>'B',</w:t>
            </w:r>
            <w:r>
              <w:t xml:space="preserve"> </w:t>
            </w:r>
            <w:r w:rsidRPr="00BE2E77">
              <w:t>'C'],</w:t>
            </w:r>
          </w:p>
          <w:p w:rsidR="00664229" w:rsidRDefault="00664229" w:rsidP="002301D2">
            <w:pPr>
              <w:pStyle w:val="C6"/>
            </w:pPr>
            <w:r>
              <w:t xml:space="preserve">                   </w:t>
            </w:r>
            <w:r w:rsidRPr="00BE2E77">
              <w:t>'data':</w:t>
            </w:r>
            <w:r>
              <w:t xml:space="preserve"> range</w:t>
            </w:r>
            <w:r w:rsidRPr="00BE2E77">
              <w:t>(</w:t>
            </w:r>
            <w:r>
              <w:t>6</w:t>
            </w:r>
            <w:r w:rsidRPr="00BE2E77">
              <w:t>)},</w:t>
            </w:r>
            <w:r>
              <w:t xml:space="preserve"> </w:t>
            </w:r>
            <w:r w:rsidRPr="00BE2E77">
              <w:t>columns=['key',</w:t>
            </w:r>
            <w:r>
              <w:t xml:space="preserve"> </w:t>
            </w:r>
            <w:r w:rsidRPr="00BE2E77">
              <w:t>'data'])</w:t>
            </w:r>
          </w:p>
          <w:p w:rsidR="00664229" w:rsidRPr="004F24EA" w:rsidRDefault="00664229" w:rsidP="002301D2">
            <w:pPr>
              <w:pStyle w:val="C6"/>
            </w:pPr>
            <w:r w:rsidRPr="00BE2E77">
              <w:t>df</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42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bl>
          <w:p w:rsidR="00664229" w:rsidRPr="00A06E45" w:rsidRDefault="00664229" w:rsidP="002301D2">
            <w:pPr>
              <w:pStyle w:val="C6"/>
            </w:pPr>
          </w:p>
        </w:tc>
      </w:tr>
    </w:tbl>
    <w:p w:rsidR="00664229" w:rsidRPr="00BE2E77" w:rsidRDefault="00664229" w:rsidP="00664229">
      <w:pPr>
        <w:spacing w:before="0"/>
      </w:pPr>
      <w:r w:rsidRPr="00BE2E77">
        <w:t>最基本的</w:t>
      </w:r>
      <w:r w:rsidRPr="00BE2E77">
        <w:t>split-apply-combine</w:t>
      </w:r>
      <w:r w:rsidRPr="00BE2E77">
        <w:t>操作可以使用</w:t>
      </w:r>
      <w:r w:rsidRPr="00BE2E77">
        <w:t>DataFrame</w:t>
      </w:r>
      <w:r w:rsidRPr="00BE2E77">
        <w:t>的</w:t>
      </w:r>
      <w:r w:rsidRPr="00BE2E77">
        <w:t>groupby</w:t>
      </w:r>
      <w:r w:rsidRPr="00BE2E77">
        <w:t>（</w:t>
      </w:r>
      <w:proofErr w:type="gramStart"/>
      <w:r w:rsidRPr="00BE2E77">
        <w:t>）</w:t>
      </w:r>
      <w:proofErr w:type="gramEnd"/>
      <w:r w:rsidRPr="00BE2E77">
        <w:t>方法計算，傳遞所</w:t>
      </w:r>
      <w:proofErr w:type="gramStart"/>
      <w:r w:rsidRPr="00BE2E77">
        <w:t>需鍵列</w:t>
      </w:r>
      <w:proofErr w:type="gramEnd"/>
      <w:r w:rsidRPr="00BE2E77">
        <w:t>的名稱：</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df.groupby('key')</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8711F1" w:rsidRDefault="00664229" w:rsidP="002301D2">
            <w:pPr>
              <w:pStyle w:val="C6"/>
            </w:pPr>
            <w:r w:rsidRPr="00BE2E77">
              <w:t>&lt;pandas.core.groupby.groupby.DataFrameGroupBy object at 0x00000203130DE710&gt;</w:t>
            </w:r>
          </w:p>
        </w:tc>
      </w:tr>
    </w:tbl>
    <w:p w:rsidR="00664229" w:rsidRPr="00BE2E77" w:rsidRDefault="00664229" w:rsidP="00664229">
      <w:pPr>
        <w:spacing w:before="0"/>
      </w:pPr>
      <w:r w:rsidRPr="00BE2E77">
        <w:t>請注意，返回的不是一組</w:t>
      </w:r>
      <w:r w:rsidRPr="00BE2E77">
        <w:t>DataFrame</w:t>
      </w:r>
      <w:r w:rsidRPr="00BE2E77">
        <w:t>，而是一個</w:t>
      </w:r>
      <w:r w:rsidRPr="00BE2E77">
        <w:t>DataFrameGroupBy</w:t>
      </w:r>
      <w:r w:rsidRPr="00BE2E77">
        <w:t>物件。</w:t>
      </w:r>
      <w:r w:rsidRPr="00BE2E77">
        <w:t xml:space="preserve"> </w:t>
      </w:r>
      <w:r w:rsidRPr="00BE2E77">
        <w:t>這個物件就是神奇的地方：你可以把它想像成</w:t>
      </w:r>
      <w:r w:rsidRPr="00BE2E77">
        <w:t>DataFrame</w:t>
      </w:r>
      <w:r w:rsidRPr="00BE2E77">
        <w:t>的特殊視圖，它可以深入挖掘群組，但在應用聚合操作之前不會進行實際計算。</w:t>
      </w:r>
      <w:r w:rsidRPr="00BE2E77">
        <w:t xml:space="preserve"> </w:t>
      </w:r>
      <w:r w:rsidRPr="00BE2E77">
        <w:t>為了產生結果，我們可以將聚合應用於這個</w:t>
      </w:r>
      <w:r w:rsidRPr="00BE2E77">
        <w:t>DataFrameGroupBy</w:t>
      </w:r>
      <w:r w:rsidRPr="00BE2E77">
        <w:t>對象，該對象將執行適當的應用</w:t>
      </w:r>
      <w:r w:rsidRPr="00BE2E77">
        <w:t>/</w:t>
      </w:r>
      <w:r w:rsidRPr="00BE2E77">
        <w:t>組合步驟以產生所需的結果：</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df.groupby('key').sum()</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422"/>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42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bl>
          <w:p w:rsidR="00664229" w:rsidRPr="00A06E45" w:rsidRDefault="00664229" w:rsidP="002301D2">
            <w:pPr>
              <w:pStyle w:val="C6"/>
            </w:pPr>
          </w:p>
        </w:tc>
      </w:tr>
    </w:tbl>
    <w:p w:rsidR="00664229" w:rsidRPr="00BE2E77" w:rsidRDefault="00664229" w:rsidP="00664229">
      <w:pPr>
        <w:spacing w:before="0"/>
      </w:pPr>
      <w:r w:rsidRPr="00BE2E77">
        <w:t>`sum</w:t>
      </w:r>
      <w:r w:rsidRPr="00BE2E77">
        <w:t>（</w:t>
      </w:r>
      <w:proofErr w:type="gramStart"/>
      <w:r w:rsidRPr="00BE2E77">
        <w:t>）</w:t>
      </w:r>
      <w:proofErr w:type="gramEnd"/>
      <w:r w:rsidRPr="00BE2E77">
        <w:t>方法只是這裡的一種可能性</w:t>
      </w:r>
      <w:r w:rsidRPr="00BE2E77">
        <w:t xml:space="preserve">; </w:t>
      </w:r>
      <w:r w:rsidRPr="00BE2E77">
        <w:t>可以應用幾乎任何常見的</w:t>
      </w:r>
      <w:r w:rsidRPr="00BE2E77">
        <w:t>Pandas</w:t>
      </w:r>
      <w:r w:rsidRPr="00BE2E77">
        <w:t>或</w:t>
      </w:r>
      <w:r w:rsidRPr="00BE2E77">
        <w:t>NumPy</w:t>
      </w:r>
      <w:r w:rsidRPr="00BE2E77">
        <w:t>聚合函數，以及幾乎任何有效的</w:t>
      </w:r>
      <w:r w:rsidRPr="00BE2E77">
        <w:t>DataFrame``</w:t>
      </w:r>
      <w:r w:rsidRPr="00BE2E77">
        <w:t>操作，我們將在下面的討論中看到。</w:t>
      </w:r>
    </w:p>
    <w:p w:rsidR="00664229" w:rsidRPr="00BE2E77" w:rsidRDefault="00664229" w:rsidP="00664229">
      <w:pPr>
        <w:spacing w:before="0"/>
      </w:pPr>
      <w:r w:rsidRPr="00BE2E77">
        <w:t>GroupBy</w:t>
      </w:r>
      <w:r w:rsidRPr="00BE2E77">
        <w:t>物件</w:t>
      </w:r>
      <w:hyperlink r:id="rId85" w:anchor="GroupBy物件" w:history="1">
        <w:r w:rsidRPr="00BE2E77">
          <w:t>¶</w:t>
        </w:r>
      </w:hyperlink>
    </w:p>
    <w:p w:rsidR="00664229" w:rsidRPr="00BE2E77" w:rsidRDefault="00664229" w:rsidP="00664229">
      <w:pPr>
        <w:spacing w:before="0"/>
      </w:pPr>
      <w:r w:rsidRPr="00BE2E77">
        <w:lastRenderedPageBreak/>
        <w:t>GroupBy</w:t>
      </w:r>
      <w:r w:rsidRPr="00BE2E77">
        <w:t>物件是一個非常靈活的抽象。在許多方面，你可以簡單地將它視為</w:t>
      </w:r>
      <w:r w:rsidRPr="00BE2E77">
        <w:t>“DataFrame”</w:t>
      </w:r>
      <w:r w:rsidRPr="00BE2E77">
        <w:t>的集合，它可以解決困難的問題。</w:t>
      </w:r>
      <w:r w:rsidRPr="00BE2E77">
        <w:t xml:space="preserve"> </w:t>
      </w:r>
      <w:r w:rsidRPr="00BE2E77">
        <w:t>讓我們看一些使用</w:t>
      </w:r>
      <w:r w:rsidRPr="00BE2E77">
        <w:t>Planets</w:t>
      </w:r>
      <w:r>
        <w:t>資料</w:t>
      </w:r>
      <w:r w:rsidRPr="00BE2E77">
        <w:t>的例子。也許由</w:t>
      </w:r>
      <w:r w:rsidRPr="00BE2E77">
        <w:t>GroupBy</w:t>
      </w:r>
      <w:r w:rsidRPr="00BE2E77">
        <w:t>提供的最重要的操作是</w:t>
      </w:r>
      <w:r w:rsidRPr="00BE2E77">
        <w:rPr>
          <w:i/>
          <w:iCs/>
        </w:rPr>
        <w:t xml:space="preserve"> aggregate </w:t>
      </w:r>
      <w:r w:rsidRPr="00BE2E77">
        <w:t>，</w:t>
      </w:r>
      <w:r w:rsidRPr="00BE2E77">
        <w:rPr>
          <w:i/>
          <w:iCs/>
        </w:rPr>
        <w:t xml:space="preserve"> filter </w:t>
      </w:r>
      <w:r w:rsidRPr="00BE2E77">
        <w:t>，</w:t>
      </w:r>
      <w:r w:rsidRPr="00BE2E77">
        <w:rPr>
          <w:i/>
          <w:iCs/>
        </w:rPr>
        <w:t xml:space="preserve"> transform </w:t>
      </w:r>
      <w:r w:rsidRPr="00BE2E77">
        <w:t>和</w:t>
      </w:r>
      <w:r w:rsidRPr="00BE2E77">
        <w:rPr>
          <w:i/>
          <w:iCs/>
        </w:rPr>
        <w:t xml:space="preserve"> apply </w:t>
      </w:r>
      <w:r w:rsidRPr="00BE2E77">
        <w:t>。</w:t>
      </w:r>
      <w:r w:rsidRPr="00BE2E77">
        <w:t xml:space="preserve"> </w:t>
      </w:r>
      <w:r w:rsidRPr="00BE2E77">
        <w:t>我們將在</w:t>
      </w:r>
      <w:r w:rsidRPr="00BE2E77">
        <w:t>[“</w:t>
      </w:r>
      <w:r w:rsidRPr="00BE2E77">
        <w:t>聚合，過濾，轉換，應用</w:t>
      </w:r>
      <w:r w:rsidRPr="00BE2E77">
        <w:t>”]</w:t>
      </w:r>
      <w:r w:rsidRPr="00BE2E77">
        <w:t>（＃</w:t>
      </w:r>
      <w:r w:rsidRPr="00BE2E77">
        <w:t>Aggregate</w:t>
      </w:r>
      <w:r w:rsidRPr="00BE2E77">
        <w:t>，</w:t>
      </w:r>
      <w:r w:rsidRPr="00BE2E77">
        <w:t>-Filter</w:t>
      </w:r>
      <w:r w:rsidRPr="00BE2E77">
        <w:t>，</w:t>
      </w:r>
      <w:r w:rsidRPr="00BE2E77">
        <w:t>-Transform</w:t>
      </w:r>
      <w:r w:rsidRPr="00BE2E77">
        <w:t>，</w:t>
      </w:r>
      <w:r w:rsidRPr="00BE2E77">
        <w:t>-Apply</w:t>
      </w:r>
      <w:r w:rsidRPr="00BE2E77">
        <w:t>）中更全面地討論這些內容，但在此之前，我們將介紹一些可以與之配合使用的其他功能。</w:t>
      </w:r>
      <w:r w:rsidRPr="00BE2E77">
        <w:t xml:space="preserve"> </w:t>
      </w:r>
      <w:r w:rsidRPr="00BE2E77">
        <w:t>基本的</w:t>
      </w:r>
      <w:r w:rsidRPr="00BE2E77">
        <w:t>GroupBy</w:t>
      </w:r>
      <w:r w:rsidRPr="00BE2E77">
        <w:t>操作。</w:t>
      </w:r>
    </w:p>
    <w:p w:rsidR="00664229" w:rsidRPr="00BE2E77" w:rsidRDefault="00664229" w:rsidP="00664229">
      <w:pPr>
        <w:spacing w:before="0"/>
      </w:pPr>
      <w:r w:rsidRPr="00BE2E77">
        <w:t>行索引</w:t>
      </w:r>
      <w:r w:rsidRPr="00BE2E77">
        <w:t>(Column indexing)</w:t>
      </w:r>
      <w:hyperlink r:id="rId86" w:anchor="行索引(Column-indexing)" w:history="1">
        <w:r w:rsidRPr="00BE2E77">
          <w:t>¶</w:t>
        </w:r>
      </w:hyperlink>
    </w:p>
    <w:p w:rsidR="00664229" w:rsidRPr="00BE2E77" w:rsidRDefault="00664229" w:rsidP="00664229">
      <w:pPr>
        <w:spacing w:before="0"/>
      </w:pPr>
      <w:r w:rsidRPr="00BE2E77">
        <w:t>`GroupBy</w:t>
      </w:r>
      <w:r w:rsidRPr="00BE2E77">
        <w:t>物件以與</w:t>
      </w:r>
      <w:r w:rsidRPr="00BE2E77">
        <w:t>DataFrame</w:t>
      </w:r>
      <w:r w:rsidRPr="00BE2E77">
        <w:t>相同的方式支持行索引，並返回修改後的</w:t>
      </w:r>
      <w:r w:rsidRPr="00BE2E77">
        <w:t>GroupBy``</w:t>
      </w:r>
      <w:r w:rsidRPr="00BE2E77">
        <w:t>物件。</w:t>
      </w:r>
      <w:r w:rsidRPr="00BE2E77">
        <w:t xml:space="preserve"> </w:t>
      </w:r>
      <w:r w:rsidRPr="00BE2E77">
        <w:t>例如：</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planets.groupby('method')</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A06E45" w:rsidRDefault="00664229" w:rsidP="002301D2">
            <w:pPr>
              <w:pStyle w:val="C6"/>
            </w:pPr>
            <w:r w:rsidRPr="00BE2E77">
              <w:t>&lt;pandas.core.groupby.groupby.DataFrameGroupBy object at 0x00000203130DE780&gt;</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89456F" w:rsidRDefault="00664229" w:rsidP="002301D2">
            <w:pPr>
              <w:pStyle w:val="C6"/>
            </w:pPr>
            <w:r w:rsidRPr="00BE2E77">
              <w:t>planets.groupby('method')['orbital_period']</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89456F" w:rsidRDefault="00664229" w:rsidP="002301D2">
            <w:pPr>
              <w:pStyle w:val="C6"/>
            </w:pPr>
            <w:r w:rsidRPr="00BE2E77">
              <w:t>&lt;pandas.core.groupby.groupby.SeriesGroupBy object at 0x0000020313108DA0&gt;</w:t>
            </w:r>
          </w:p>
        </w:tc>
      </w:tr>
    </w:tbl>
    <w:p w:rsidR="00664229" w:rsidRPr="00BE2E77" w:rsidRDefault="00664229" w:rsidP="00664229">
      <w:pPr>
        <w:spacing w:before="0"/>
      </w:pPr>
      <w:r w:rsidRPr="00BE2E77">
        <w:t>在這裡，我們通過引用其列名從原始的</w:t>
      </w:r>
      <w:r w:rsidRPr="00BE2E77">
        <w:t>DataFrame</w:t>
      </w:r>
      <w:r w:rsidRPr="00BE2E77">
        <w:t>組中選擇了一個特定的</w:t>
      </w:r>
      <w:r w:rsidRPr="00BE2E77">
        <w:t>Series</w:t>
      </w:r>
      <w:r w:rsidRPr="00BE2E77">
        <w:t>組。與</w:t>
      </w:r>
      <w:r w:rsidRPr="00BE2E77">
        <w:t>GroupBy</w:t>
      </w:r>
      <w:r w:rsidRPr="00BE2E77">
        <w:t>物件一樣，在我們呼叫物件上的聚合之前，不會進行任何計算：</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89456F" w:rsidRDefault="00664229" w:rsidP="002301D2">
            <w:pPr>
              <w:pStyle w:val="C6"/>
            </w:pPr>
            <w:r w:rsidRPr="00BE2E77">
              <w:t>planets.groupby('method')['orbital_period'].median()</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method</w:t>
            </w:r>
          </w:p>
          <w:p w:rsidR="00664229" w:rsidRPr="00BE2E77" w:rsidRDefault="00664229" w:rsidP="002301D2">
            <w:pPr>
              <w:pStyle w:val="C6"/>
            </w:pPr>
            <w:r w:rsidRPr="00BE2E77">
              <w:t>Astrometry                         631.180000</w:t>
            </w:r>
          </w:p>
          <w:p w:rsidR="00664229" w:rsidRPr="00BE2E77" w:rsidRDefault="00664229" w:rsidP="002301D2">
            <w:pPr>
              <w:pStyle w:val="C6"/>
            </w:pPr>
            <w:r w:rsidRPr="00BE2E77">
              <w:t>Eclipse Timing Variations         4343.500000</w:t>
            </w:r>
          </w:p>
          <w:p w:rsidR="00664229" w:rsidRPr="00BE2E77" w:rsidRDefault="00664229" w:rsidP="002301D2">
            <w:pPr>
              <w:pStyle w:val="C6"/>
            </w:pPr>
            <w:r w:rsidRPr="00BE2E77">
              <w:t>Imaging                          27500.000000</w:t>
            </w:r>
          </w:p>
          <w:p w:rsidR="00664229" w:rsidRPr="00BE2E77" w:rsidRDefault="00664229" w:rsidP="002301D2">
            <w:pPr>
              <w:pStyle w:val="C6"/>
            </w:pPr>
            <w:r w:rsidRPr="00BE2E77">
              <w:t>Microlensing                      3300.000000</w:t>
            </w:r>
          </w:p>
          <w:p w:rsidR="00664229" w:rsidRPr="00BE2E77" w:rsidRDefault="00664229" w:rsidP="002301D2">
            <w:pPr>
              <w:pStyle w:val="C6"/>
            </w:pPr>
            <w:r w:rsidRPr="00BE2E77">
              <w:t>Orbital Brightness Modulation        0.342887</w:t>
            </w:r>
          </w:p>
          <w:p w:rsidR="00664229" w:rsidRPr="00BE2E77" w:rsidRDefault="00664229" w:rsidP="002301D2">
            <w:pPr>
              <w:pStyle w:val="C6"/>
            </w:pPr>
            <w:r w:rsidRPr="00BE2E77">
              <w:t>Pulsar Timing                       66.541900</w:t>
            </w:r>
          </w:p>
          <w:p w:rsidR="00664229" w:rsidRPr="00BE2E77" w:rsidRDefault="00664229" w:rsidP="002301D2">
            <w:pPr>
              <w:pStyle w:val="C6"/>
            </w:pPr>
            <w:r w:rsidRPr="00BE2E77">
              <w:t>Pulsation Timing Variations       1170.000000</w:t>
            </w:r>
          </w:p>
          <w:p w:rsidR="00664229" w:rsidRPr="00BE2E77" w:rsidRDefault="00664229" w:rsidP="002301D2">
            <w:pPr>
              <w:pStyle w:val="C6"/>
            </w:pPr>
            <w:r w:rsidRPr="00BE2E77">
              <w:t>Radial Velocity                    360.200000</w:t>
            </w:r>
          </w:p>
          <w:p w:rsidR="00664229" w:rsidRPr="00BE2E77" w:rsidRDefault="00664229" w:rsidP="002301D2">
            <w:pPr>
              <w:pStyle w:val="C6"/>
            </w:pPr>
            <w:r w:rsidRPr="00BE2E77">
              <w:t>Transit                              5.714932</w:t>
            </w:r>
          </w:p>
          <w:p w:rsidR="00664229" w:rsidRPr="00BE2E77" w:rsidRDefault="00664229" w:rsidP="002301D2">
            <w:pPr>
              <w:pStyle w:val="C6"/>
            </w:pPr>
            <w:r w:rsidRPr="00BE2E77">
              <w:t>Transit Timing Variations           57.011000</w:t>
            </w:r>
          </w:p>
          <w:p w:rsidR="00664229" w:rsidRPr="0089456F" w:rsidRDefault="00664229" w:rsidP="002301D2">
            <w:pPr>
              <w:pStyle w:val="C6"/>
            </w:pPr>
            <w:r w:rsidRPr="00BE2E77">
              <w:t>Name: orbital_period, dtype: float64</w:t>
            </w:r>
          </w:p>
        </w:tc>
      </w:tr>
    </w:tbl>
    <w:p w:rsidR="00664229" w:rsidRPr="00BE2E77" w:rsidRDefault="00664229" w:rsidP="00664229">
      <w:pPr>
        <w:spacing w:before="0"/>
      </w:pPr>
      <w:r w:rsidRPr="00BE2E77">
        <w:t>這給出了每種方法對軌道周期（以天為單位）的一般尺度的概念。</w:t>
      </w:r>
    </w:p>
    <w:p w:rsidR="00664229" w:rsidRPr="00BE2E77" w:rsidRDefault="00664229" w:rsidP="00664229">
      <w:pPr>
        <w:spacing w:before="0"/>
      </w:pPr>
      <w:r w:rsidRPr="00BE2E77">
        <w:t>群組迭代</w:t>
      </w:r>
      <w:r w:rsidRPr="00BE2E77">
        <w:t>(Iteration over groups)</w:t>
      </w:r>
      <w:hyperlink r:id="rId87" w:anchor="群組迭代(Iteration-over-groups)" w:history="1">
        <w:r w:rsidRPr="00BE2E77">
          <w:t>¶</w:t>
        </w:r>
      </w:hyperlink>
    </w:p>
    <w:p w:rsidR="00664229" w:rsidRPr="00BE2E77" w:rsidRDefault="00664229" w:rsidP="00664229">
      <w:pPr>
        <w:spacing w:before="0"/>
      </w:pPr>
      <w:r w:rsidRPr="00BE2E77">
        <w:lastRenderedPageBreak/>
        <w:t>GroupBy</w:t>
      </w:r>
      <w:r w:rsidRPr="00BE2E77">
        <w:t>物件支持對群組進行直接迭代，將每</w:t>
      </w:r>
      <w:proofErr w:type="gramStart"/>
      <w:r w:rsidRPr="00BE2E77">
        <w:t>個</w:t>
      </w:r>
      <w:proofErr w:type="gramEnd"/>
      <w:r w:rsidRPr="00BE2E77">
        <w:t>群組作為</w:t>
      </w:r>
      <w:r w:rsidRPr="00BE2E77">
        <w:t>Series</w:t>
      </w:r>
      <w:r w:rsidRPr="00BE2E77">
        <w:t>或</w:t>
      </w:r>
      <w:r w:rsidRPr="00BE2E77">
        <w:t>DataFrame</w:t>
      </w:r>
      <w:r w:rsidRPr="00BE2E77">
        <w:t>返回：</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t xml:space="preserve">for </w:t>
            </w:r>
            <w:r w:rsidRPr="00BE2E77">
              <w:t>(method,</w:t>
            </w:r>
            <w:r>
              <w:t xml:space="preserve"> </w:t>
            </w:r>
            <w:r w:rsidRPr="00BE2E77">
              <w:t>group)</w:t>
            </w:r>
            <w:r>
              <w:t xml:space="preserve"> in </w:t>
            </w:r>
            <w:r w:rsidRPr="00BE2E77">
              <w:t>planets.groupby('method'):</w:t>
            </w:r>
          </w:p>
          <w:p w:rsidR="00664229" w:rsidRPr="0089456F" w:rsidRDefault="00664229" w:rsidP="002301D2">
            <w:pPr>
              <w:pStyle w:val="C6"/>
            </w:pPr>
            <w:r>
              <w:t xml:space="preserve">    print</w:t>
            </w:r>
            <w:r w:rsidRPr="00BE2E77">
              <w:t>(</w:t>
            </w:r>
            <w:r>
              <w:t>"{0:30s} shape={1}"</w:t>
            </w:r>
            <w:r w:rsidRPr="00BE2E77">
              <w:t>.format(method,</w:t>
            </w:r>
            <w:r>
              <w:t xml:space="preserve"> </w:t>
            </w:r>
            <w:r w:rsidRPr="00BE2E77">
              <w:t>group.shape))</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Astrometry                     shape=(2, 6)</w:t>
            </w:r>
          </w:p>
          <w:p w:rsidR="00664229" w:rsidRPr="00BE2E77" w:rsidRDefault="00664229" w:rsidP="002301D2">
            <w:pPr>
              <w:pStyle w:val="C6"/>
            </w:pPr>
            <w:r w:rsidRPr="00BE2E77">
              <w:t>Eclipse Timing Variations      shape=(9, 6)</w:t>
            </w:r>
          </w:p>
          <w:p w:rsidR="00664229" w:rsidRPr="00BE2E77" w:rsidRDefault="00664229" w:rsidP="002301D2">
            <w:pPr>
              <w:pStyle w:val="C6"/>
            </w:pPr>
            <w:r w:rsidRPr="00BE2E77">
              <w:t>Imaging                        shape=(38, 6)</w:t>
            </w:r>
          </w:p>
          <w:p w:rsidR="00664229" w:rsidRPr="00BE2E77" w:rsidRDefault="00664229" w:rsidP="002301D2">
            <w:pPr>
              <w:pStyle w:val="C6"/>
            </w:pPr>
            <w:r w:rsidRPr="00BE2E77">
              <w:t>Microlensing                   shape=(23, 6)</w:t>
            </w:r>
          </w:p>
          <w:p w:rsidR="00664229" w:rsidRPr="00BE2E77" w:rsidRDefault="00664229" w:rsidP="002301D2">
            <w:pPr>
              <w:pStyle w:val="C6"/>
            </w:pPr>
            <w:r w:rsidRPr="00BE2E77">
              <w:t>Orbital Brightness Modulation  shape=(3, 6)</w:t>
            </w:r>
          </w:p>
          <w:p w:rsidR="00664229" w:rsidRPr="00BE2E77" w:rsidRDefault="00664229" w:rsidP="002301D2">
            <w:pPr>
              <w:pStyle w:val="C6"/>
            </w:pPr>
            <w:r w:rsidRPr="00BE2E77">
              <w:t>Pulsar Timing                  shape=(5, 6)</w:t>
            </w:r>
          </w:p>
          <w:p w:rsidR="00664229" w:rsidRPr="00BE2E77" w:rsidRDefault="00664229" w:rsidP="002301D2">
            <w:pPr>
              <w:pStyle w:val="C6"/>
            </w:pPr>
            <w:r w:rsidRPr="00BE2E77">
              <w:t>Pulsation Timing Variations    shape=(1, 6)</w:t>
            </w:r>
          </w:p>
          <w:p w:rsidR="00664229" w:rsidRPr="00BE2E77" w:rsidRDefault="00664229" w:rsidP="002301D2">
            <w:pPr>
              <w:pStyle w:val="C6"/>
            </w:pPr>
            <w:r w:rsidRPr="00BE2E77">
              <w:t>Radial Velocity                shape=(553, 6)</w:t>
            </w:r>
          </w:p>
          <w:p w:rsidR="00664229" w:rsidRPr="00BE2E77" w:rsidRDefault="00664229" w:rsidP="002301D2">
            <w:pPr>
              <w:pStyle w:val="C6"/>
            </w:pPr>
            <w:r w:rsidRPr="00BE2E77">
              <w:t>Transit                        shape=(397, 6)</w:t>
            </w:r>
          </w:p>
          <w:p w:rsidR="00664229" w:rsidRPr="00A06E45" w:rsidRDefault="00664229" w:rsidP="002301D2">
            <w:pPr>
              <w:pStyle w:val="C6"/>
            </w:pPr>
            <w:r w:rsidRPr="00BE2E77">
              <w:t>Transit Timing Variations      shape=(4, 6)</w:t>
            </w:r>
          </w:p>
        </w:tc>
      </w:tr>
    </w:tbl>
    <w:p w:rsidR="00664229" w:rsidRPr="00BE2E77" w:rsidRDefault="00664229" w:rsidP="00664229">
      <w:pPr>
        <w:spacing w:before="0"/>
      </w:pPr>
      <w:r w:rsidRPr="00BE2E77">
        <w:t>Dispatch</w:t>
      </w:r>
      <w:r w:rsidRPr="00BE2E77">
        <w:t>方法</w:t>
      </w:r>
      <w:hyperlink r:id="rId88" w:anchor="Dispatch方法" w:history="1">
        <w:r w:rsidRPr="00BE2E77">
          <w:t>¶</w:t>
        </w:r>
      </w:hyperlink>
    </w:p>
    <w:p w:rsidR="00664229" w:rsidRPr="00BE2E77" w:rsidRDefault="00664229" w:rsidP="00664229">
      <w:pPr>
        <w:spacing w:before="0"/>
      </w:pPr>
      <w:r w:rsidRPr="00BE2E77">
        <w:t>通過一些</w:t>
      </w:r>
      <w:r w:rsidRPr="00BE2E77">
        <w:t>Python</w:t>
      </w:r>
      <w:r w:rsidRPr="00BE2E77">
        <w:t>類別魔術，任何未由</w:t>
      </w:r>
      <w:r w:rsidRPr="00BE2E77">
        <w:t>GroupBy</w:t>
      </w:r>
      <w:r w:rsidRPr="00BE2E77">
        <w:t>物件顯式實現的方法都將被傳遞並呼叫群組，無論它們是</w:t>
      </w:r>
      <w:r w:rsidRPr="00BE2E77">
        <w:t>DataFrame</w:t>
      </w:r>
      <w:r w:rsidRPr="00BE2E77">
        <w:t>還是</w:t>
      </w:r>
      <w:r w:rsidRPr="00BE2E77">
        <w:t>Series</w:t>
      </w:r>
      <w:r w:rsidRPr="00BE2E77">
        <w:t>物件。</w:t>
      </w:r>
      <w:r w:rsidRPr="00BE2E77">
        <w:t xml:space="preserve"> </w:t>
      </w:r>
      <w:r w:rsidRPr="00BE2E77">
        <w:t>例如，您可以使用</w:t>
      </w:r>
      <w:r w:rsidRPr="00BE2E77">
        <w:t>DataFrame</w:t>
      </w:r>
      <w:r w:rsidRPr="00BE2E77">
        <w:t>的</w:t>
      </w:r>
      <w:r w:rsidRPr="00BE2E77">
        <w:t>describe</w:t>
      </w:r>
      <w:r w:rsidRPr="00BE2E77">
        <w:t>（</w:t>
      </w:r>
      <w:proofErr w:type="gramStart"/>
      <w:r w:rsidRPr="00BE2E77">
        <w:t>）</w:t>
      </w:r>
      <w:proofErr w:type="gramEnd"/>
      <w:r w:rsidRPr="00BE2E77">
        <w:t>方法來執行一組聚合來描述資料中的每</w:t>
      </w:r>
      <w:proofErr w:type="gramStart"/>
      <w:r w:rsidRPr="00BE2E77">
        <w:t>個</w:t>
      </w:r>
      <w:proofErr w:type="gramEnd"/>
      <w:r w:rsidRPr="00BE2E77">
        <w:t>群組：</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89456F" w:rsidRDefault="00664229" w:rsidP="002301D2">
            <w:pPr>
              <w:pStyle w:val="C6"/>
            </w:pPr>
            <w:r w:rsidRPr="00BE2E77">
              <w:t>planets.groupby('method')['year'].describe().unstack()</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 xml:space="preserve">       method                       </w:t>
            </w:r>
          </w:p>
          <w:p w:rsidR="00664229" w:rsidRPr="00BE2E77" w:rsidRDefault="00664229" w:rsidP="002301D2">
            <w:pPr>
              <w:pStyle w:val="C6"/>
            </w:pPr>
            <w:r w:rsidRPr="00BE2E77">
              <w:t>count  Astrometry                          2.000000</w:t>
            </w:r>
          </w:p>
          <w:p w:rsidR="00664229" w:rsidRPr="00BE2E77" w:rsidRDefault="00664229" w:rsidP="002301D2">
            <w:pPr>
              <w:pStyle w:val="C6"/>
            </w:pPr>
            <w:r w:rsidRPr="00BE2E77">
              <w:t xml:space="preserve">       Eclipse Timing Variations           9.000000</w:t>
            </w:r>
          </w:p>
          <w:p w:rsidR="00664229" w:rsidRPr="00BE2E77" w:rsidRDefault="00664229" w:rsidP="002301D2">
            <w:pPr>
              <w:pStyle w:val="C6"/>
            </w:pPr>
            <w:r w:rsidRPr="00BE2E77">
              <w:t xml:space="preserve">       Imaging                            38.000000</w:t>
            </w:r>
          </w:p>
          <w:p w:rsidR="00664229" w:rsidRPr="00BE2E77" w:rsidRDefault="00664229" w:rsidP="002301D2">
            <w:pPr>
              <w:pStyle w:val="C6"/>
            </w:pPr>
            <w:r w:rsidRPr="00BE2E77">
              <w:t xml:space="preserve">       Microlensing                       23.000000</w:t>
            </w:r>
          </w:p>
          <w:p w:rsidR="00664229" w:rsidRPr="00BE2E77" w:rsidRDefault="00664229" w:rsidP="002301D2">
            <w:pPr>
              <w:pStyle w:val="C6"/>
            </w:pPr>
            <w:r w:rsidRPr="00BE2E77">
              <w:t xml:space="preserve">       Orbital Brightness Modulation       3.000000</w:t>
            </w:r>
          </w:p>
          <w:p w:rsidR="00664229" w:rsidRPr="00BE2E77" w:rsidRDefault="00664229" w:rsidP="002301D2">
            <w:pPr>
              <w:pStyle w:val="C6"/>
            </w:pPr>
            <w:r w:rsidRPr="00BE2E77">
              <w:t xml:space="preserve">       Pulsar Timing                       5.000000</w:t>
            </w:r>
          </w:p>
          <w:p w:rsidR="00664229" w:rsidRPr="00BE2E77" w:rsidRDefault="00664229" w:rsidP="002301D2">
            <w:pPr>
              <w:pStyle w:val="C6"/>
            </w:pPr>
            <w:r w:rsidRPr="00BE2E77">
              <w:t xml:space="preserve">       Pulsation Timing Variations         1.000000</w:t>
            </w:r>
          </w:p>
          <w:p w:rsidR="00664229" w:rsidRPr="00BE2E77" w:rsidRDefault="00664229" w:rsidP="002301D2">
            <w:pPr>
              <w:pStyle w:val="C6"/>
            </w:pPr>
            <w:r w:rsidRPr="00BE2E77">
              <w:t xml:space="preserve">       Radial Velocity                   553.000000</w:t>
            </w:r>
          </w:p>
          <w:p w:rsidR="00664229" w:rsidRPr="00BE2E77" w:rsidRDefault="00664229" w:rsidP="002301D2">
            <w:pPr>
              <w:pStyle w:val="C6"/>
            </w:pPr>
            <w:r w:rsidRPr="00BE2E77">
              <w:t xml:space="preserve">       Transit                           397.000000</w:t>
            </w:r>
          </w:p>
          <w:p w:rsidR="00664229" w:rsidRPr="00BE2E77" w:rsidRDefault="00664229" w:rsidP="002301D2">
            <w:pPr>
              <w:pStyle w:val="C6"/>
            </w:pPr>
            <w:r w:rsidRPr="00BE2E77">
              <w:t xml:space="preserve">       Transit Timing Variations           4.000000</w:t>
            </w:r>
          </w:p>
          <w:p w:rsidR="00664229" w:rsidRPr="00BE2E77" w:rsidRDefault="00664229" w:rsidP="002301D2">
            <w:pPr>
              <w:pStyle w:val="C6"/>
            </w:pPr>
            <w:r w:rsidRPr="00BE2E77">
              <w:t>mean   Astrometry                       2011.500000</w:t>
            </w:r>
          </w:p>
          <w:p w:rsidR="00664229" w:rsidRPr="00BE2E77" w:rsidRDefault="00664229" w:rsidP="002301D2">
            <w:pPr>
              <w:pStyle w:val="C6"/>
            </w:pPr>
            <w:r w:rsidRPr="00BE2E77">
              <w:t xml:space="preserve">       Eclipse Timing Variations        2010.000000</w:t>
            </w:r>
          </w:p>
          <w:p w:rsidR="00664229" w:rsidRPr="00BE2E77" w:rsidRDefault="00664229" w:rsidP="002301D2">
            <w:pPr>
              <w:pStyle w:val="C6"/>
            </w:pPr>
            <w:r w:rsidRPr="00BE2E77">
              <w:t xml:space="preserve">       Imaging                          2009.131579</w:t>
            </w:r>
          </w:p>
          <w:p w:rsidR="00664229" w:rsidRPr="00BE2E77" w:rsidRDefault="00664229" w:rsidP="002301D2">
            <w:pPr>
              <w:pStyle w:val="C6"/>
            </w:pPr>
            <w:r w:rsidRPr="00BE2E77">
              <w:t xml:space="preserve">       Microlensing                     2009.782609</w:t>
            </w:r>
          </w:p>
          <w:p w:rsidR="00664229" w:rsidRPr="00BE2E77" w:rsidRDefault="00664229" w:rsidP="002301D2">
            <w:pPr>
              <w:pStyle w:val="C6"/>
            </w:pPr>
            <w:r w:rsidRPr="00BE2E77">
              <w:t xml:space="preserve">       Orbital Brightness Modulation    2011.666667</w:t>
            </w:r>
          </w:p>
          <w:p w:rsidR="00664229" w:rsidRPr="00BE2E77" w:rsidRDefault="00664229" w:rsidP="002301D2">
            <w:pPr>
              <w:pStyle w:val="C6"/>
            </w:pPr>
            <w:r w:rsidRPr="00BE2E77">
              <w:t xml:space="preserve">       Pulsar Timing                    1998.400000</w:t>
            </w:r>
          </w:p>
          <w:p w:rsidR="00664229" w:rsidRPr="00BE2E77" w:rsidRDefault="00664229" w:rsidP="002301D2">
            <w:pPr>
              <w:pStyle w:val="C6"/>
            </w:pPr>
            <w:r w:rsidRPr="00BE2E77">
              <w:lastRenderedPageBreak/>
              <w:t xml:space="preserve">       Pulsation Timing Variations      2007.000000</w:t>
            </w:r>
          </w:p>
          <w:p w:rsidR="00664229" w:rsidRPr="00BE2E77" w:rsidRDefault="00664229" w:rsidP="002301D2">
            <w:pPr>
              <w:pStyle w:val="C6"/>
            </w:pPr>
            <w:r w:rsidRPr="00BE2E77">
              <w:t xml:space="preserve">       Radial Velocity                  2007.518987</w:t>
            </w:r>
          </w:p>
          <w:p w:rsidR="00664229" w:rsidRPr="00BE2E77" w:rsidRDefault="00664229" w:rsidP="002301D2">
            <w:pPr>
              <w:pStyle w:val="C6"/>
            </w:pPr>
            <w:r w:rsidRPr="00BE2E77">
              <w:t xml:space="preserve">       Transit                          2011.236776</w:t>
            </w:r>
          </w:p>
          <w:p w:rsidR="00664229" w:rsidRPr="00BE2E77" w:rsidRDefault="00664229" w:rsidP="002301D2">
            <w:pPr>
              <w:pStyle w:val="C6"/>
            </w:pPr>
            <w:r w:rsidRPr="00BE2E77">
              <w:t xml:space="preserve">       Transit Timing Variations        2012.500000</w:t>
            </w:r>
          </w:p>
          <w:p w:rsidR="00664229" w:rsidRPr="00BE2E77" w:rsidRDefault="00664229" w:rsidP="002301D2">
            <w:pPr>
              <w:pStyle w:val="C6"/>
            </w:pPr>
            <w:r w:rsidRPr="00BE2E77">
              <w:t>std    Astrometry                          2.121320</w:t>
            </w:r>
          </w:p>
          <w:p w:rsidR="00664229" w:rsidRPr="00BE2E77" w:rsidRDefault="00664229" w:rsidP="002301D2">
            <w:pPr>
              <w:pStyle w:val="C6"/>
            </w:pPr>
            <w:r w:rsidRPr="00BE2E77">
              <w:t xml:space="preserve">       Eclipse Timing Variations           1.414214</w:t>
            </w:r>
          </w:p>
          <w:p w:rsidR="00664229" w:rsidRPr="00BE2E77" w:rsidRDefault="00664229" w:rsidP="002301D2">
            <w:pPr>
              <w:pStyle w:val="C6"/>
            </w:pPr>
            <w:r w:rsidRPr="00BE2E77">
              <w:t xml:space="preserve">       Imaging                             2.781901</w:t>
            </w:r>
          </w:p>
          <w:p w:rsidR="00664229" w:rsidRPr="00BE2E77" w:rsidRDefault="00664229" w:rsidP="002301D2">
            <w:pPr>
              <w:pStyle w:val="C6"/>
            </w:pPr>
            <w:r w:rsidRPr="00BE2E77">
              <w:t xml:space="preserve">       Microlensing                        2.859697</w:t>
            </w:r>
          </w:p>
          <w:p w:rsidR="00664229" w:rsidRPr="00BE2E77" w:rsidRDefault="00664229" w:rsidP="002301D2">
            <w:pPr>
              <w:pStyle w:val="C6"/>
            </w:pPr>
            <w:r w:rsidRPr="00BE2E77">
              <w:t xml:space="preserve">       Orbital Brightness Modulation       1.154701</w:t>
            </w:r>
          </w:p>
          <w:p w:rsidR="00664229" w:rsidRPr="00BE2E77" w:rsidRDefault="00664229" w:rsidP="002301D2">
            <w:pPr>
              <w:pStyle w:val="C6"/>
            </w:pPr>
            <w:r w:rsidRPr="00BE2E77">
              <w:t xml:space="preserve">       Pulsar Timing                       8.384510</w:t>
            </w:r>
          </w:p>
          <w:p w:rsidR="00664229" w:rsidRPr="00BE2E77" w:rsidRDefault="00664229" w:rsidP="002301D2">
            <w:pPr>
              <w:pStyle w:val="C6"/>
            </w:pPr>
            <w:r w:rsidRPr="00BE2E77">
              <w:t xml:space="preserve">       Pulsation Timing Variations              NaN</w:t>
            </w:r>
          </w:p>
          <w:p w:rsidR="00664229" w:rsidRPr="00BE2E77" w:rsidRDefault="00664229" w:rsidP="002301D2">
            <w:pPr>
              <w:pStyle w:val="C6"/>
            </w:pPr>
            <w:r w:rsidRPr="00BE2E77">
              <w:t xml:space="preserve">       Radial Velocity                     4.249052</w:t>
            </w:r>
          </w:p>
          <w:p w:rsidR="00664229" w:rsidRPr="00BE2E77" w:rsidRDefault="00664229" w:rsidP="002301D2">
            <w:pPr>
              <w:pStyle w:val="C6"/>
            </w:pPr>
            <w:r w:rsidRPr="00BE2E77">
              <w:t xml:space="preserve">       Transit                             2.077867</w:t>
            </w:r>
          </w:p>
          <w:p w:rsidR="00664229" w:rsidRPr="00BE2E77" w:rsidRDefault="00664229" w:rsidP="002301D2">
            <w:pPr>
              <w:pStyle w:val="C6"/>
            </w:pPr>
            <w:r w:rsidRPr="00BE2E77">
              <w:t xml:space="preserve">       Transit Timing Variations           1.290994</w:t>
            </w:r>
          </w:p>
          <w:p w:rsidR="00664229" w:rsidRPr="00BE2E77" w:rsidRDefault="00664229" w:rsidP="002301D2">
            <w:pPr>
              <w:pStyle w:val="C6"/>
            </w:pPr>
            <w:r w:rsidRPr="00BE2E77">
              <w:t xml:space="preserve">                                           ...     </w:t>
            </w:r>
          </w:p>
          <w:p w:rsidR="00664229" w:rsidRPr="00BE2E77" w:rsidRDefault="00664229" w:rsidP="002301D2">
            <w:pPr>
              <w:pStyle w:val="C6"/>
            </w:pPr>
            <w:r w:rsidRPr="00BE2E77">
              <w:t>50%    Astrometry                       2011.500000</w:t>
            </w:r>
          </w:p>
          <w:p w:rsidR="00664229" w:rsidRPr="00BE2E77" w:rsidRDefault="00664229" w:rsidP="002301D2">
            <w:pPr>
              <w:pStyle w:val="C6"/>
            </w:pPr>
            <w:r w:rsidRPr="00BE2E77">
              <w:t xml:space="preserve">       Eclipse Timing Variations        2010.000000</w:t>
            </w:r>
          </w:p>
          <w:p w:rsidR="00664229" w:rsidRPr="00BE2E77" w:rsidRDefault="00664229" w:rsidP="002301D2">
            <w:pPr>
              <w:pStyle w:val="C6"/>
            </w:pPr>
            <w:r w:rsidRPr="00BE2E77">
              <w:t xml:space="preserve">       Imaging                          2009.000000</w:t>
            </w:r>
          </w:p>
          <w:p w:rsidR="00664229" w:rsidRPr="00BE2E77" w:rsidRDefault="00664229" w:rsidP="002301D2">
            <w:pPr>
              <w:pStyle w:val="C6"/>
            </w:pPr>
            <w:r w:rsidRPr="00BE2E77">
              <w:t xml:space="preserve">       Microlensing                     2010.000000</w:t>
            </w:r>
          </w:p>
          <w:p w:rsidR="00664229" w:rsidRPr="00BE2E77" w:rsidRDefault="00664229" w:rsidP="002301D2">
            <w:pPr>
              <w:pStyle w:val="C6"/>
            </w:pPr>
            <w:r w:rsidRPr="00BE2E77">
              <w:t xml:space="preserve">       Orbital Brightness Modulation    2011.000000</w:t>
            </w:r>
          </w:p>
          <w:p w:rsidR="00664229" w:rsidRPr="00BE2E77" w:rsidRDefault="00664229" w:rsidP="002301D2">
            <w:pPr>
              <w:pStyle w:val="C6"/>
            </w:pPr>
            <w:r w:rsidRPr="00BE2E77">
              <w:t xml:space="preserve">       Pulsar Timing                    1994.000000</w:t>
            </w:r>
          </w:p>
          <w:p w:rsidR="00664229" w:rsidRPr="00BE2E77" w:rsidRDefault="00664229" w:rsidP="002301D2">
            <w:pPr>
              <w:pStyle w:val="C6"/>
            </w:pPr>
            <w:r w:rsidRPr="00BE2E77">
              <w:t xml:space="preserve">       Pulsation Timing Variations      2007.000000</w:t>
            </w:r>
          </w:p>
          <w:p w:rsidR="00664229" w:rsidRPr="00BE2E77" w:rsidRDefault="00664229" w:rsidP="002301D2">
            <w:pPr>
              <w:pStyle w:val="C6"/>
            </w:pPr>
            <w:r w:rsidRPr="00BE2E77">
              <w:t xml:space="preserve">       Radial Velocity                  2009.000000</w:t>
            </w:r>
          </w:p>
          <w:p w:rsidR="00664229" w:rsidRPr="00BE2E77" w:rsidRDefault="00664229" w:rsidP="002301D2">
            <w:pPr>
              <w:pStyle w:val="C6"/>
            </w:pPr>
            <w:r w:rsidRPr="00BE2E77">
              <w:t xml:space="preserve">       Transit                          2012.000000</w:t>
            </w:r>
          </w:p>
          <w:p w:rsidR="00664229" w:rsidRPr="00BE2E77" w:rsidRDefault="00664229" w:rsidP="002301D2">
            <w:pPr>
              <w:pStyle w:val="C6"/>
            </w:pPr>
            <w:r w:rsidRPr="00BE2E77">
              <w:t xml:space="preserve">       Transit Timing Variations        2012.500000</w:t>
            </w:r>
          </w:p>
          <w:p w:rsidR="00664229" w:rsidRPr="00BE2E77" w:rsidRDefault="00664229" w:rsidP="002301D2">
            <w:pPr>
              <w:pStyle w:val="C6"/>
            </w:pPr>
            <w:r w:rsidRPr="00BE2E77">
              <w:t>75%    Astrometry                       2012.250000</w:t>
            </w:r>
          </w:p>
          <w:p w:rsidR="00664229" w:rsidRPr="00BE2E77" w:rsidRDefault="00664229" w:rsidP="002301D2">
            <w:pPr>
              <w:pStyle w:val="C6"/>
            </w:pPr>
            <w:r w:rsidRPr="00BE2E77">
              <w:t xml:space="preserve">       Eclipse Timing Variations        2011.000000</w:t>
            </w:r>
          </w:p>
          <w:p w:rsidR="00664229" w:rsidRPr="00BE2E77" w:rsidRDefault="00664229" w:rsidP="002301D2">
            <w:pPr>
              <w:pStyle w:val="C6"/>
            </w:pPr>
            <w:r w:rsidRPr="00BE2E77">
              <w:t xml:space="preserve">       Imaging                          2011.000000</w:t>
            </w:r>
          </w:p>
          <w:p w:rsidR="00664229" w:rsidRPr="00BE2E77" w:rsidRDefault="00664229" w:rsidP="002301D2">
            <w:pPr>
              <w:pStyle w:val="C6"/>
            </w:pPr>
            <w:r w:rsidRPr="00BE2E77">
              <w:t xml:space="preserve">       Microlensing                     2012.000000</w:t>
            </w:r>
          </w:p>
          <w:p w:rsidR="00664229" w:rsidRPr="00BE2E77" w:rsidRDefault="00664229" w:rsidP="002301D2">
            <w:pPr>
              <w:pStyle w:val="C6"/>
            </w:pPr>
            <w:r w:rsidRPr="00BE2E77">
              <w:t xml:space="preserve">       Orbital Brightness Modulation    2012.000000</w:t>
            </w:r>
          </w:p>
          <w:p w:rsidR="00664229" w:rsidRPr="00BE2E77" w:rsidRDefault="00664229" w:rsidP="002301D2">
            <w:pPr>
              <w:pStyle w:val="C6"/>
            </w:pPr>
            <w:r w:rsidRPr="00BE2E77">
              <w:t xml:space="preserve">       Pulsar Timing                    2003.000000</w:t>
            </w:r>
          </w:p>
          <w:p w:rsidR="00664229" w:rsidRPr="00BE2E77" w:rsidRDefault="00664229" w:rsidP="002301D2">
            <w:pPr>
              <w:pStyle w:val="C6"/>
            </w:pPr>
            <w:r w:rsidRPr="00BE2E77">
              <w:t xml:space="preserve">       Pulsation Timing Variations      2007.000000</w:t>
            </w:r>
          </w:p>
          <w:p w:rsidR="00664229" w:rsidRPr="00BE2E77" w:rsidRDefault="00664229" w:rsidP="002301D2">
            <w:pPr>
              <w:pStyle w:val="C6"/>
            </w:pPr>
            <w:r w:rsidRPr="00BE2E77">
              <w:t xml:space="preserve">       Radial Velocity                  2011.000000</w:t>
            </w:r>
          </w:p>
          <w:p w:rsidR="00664229" w:rsidRPr="00BE2E77" w:rsidRDefault="00664229" w:rsidP="002301D2">
            <w:pPr>
              <w:pStyle w:val="C6"/>
            </w:pPr>
            <w:r w:rsidRPr="00BE2E77">
              <w:t xml:space="preserve">       Transit                          2013.000000</w:t>
            </w:r>
          </w:p>
          <w:p w:rsidR="00664229" w:rsidRPr="00BE2E77" w:rsidRDefault="00664229" w:rsidP="002301D2">
            <w:pPr>
              <w:pStyle w:val="C6"/>
            </w:pPr>
            <w:r w:rsidRPr="00BE2E77">
              <w:t xml:space="preserve">       Transit Timing Variations        2013.250000</w:t>
            </w:r>
          </w:p>
          <w:p w:rsidR="00664229" w:rsidRPr="00BE2E77" w:rsidRDefault="00664229" w:rsidP="002301D2">
            <w:pPr>
              <w:pStyle w:val="C6"/>
            </w:pPr>
            <w:r w:rsidRPr="00BE2E77">
              <w:t>max    Astrometry                       2013.000000</w:t>
            </w:r>
          </w:p>
          <w:p w:rsidR="00664229" w:rsidRPr="00BE2E77" w:rsidRDefault="00664229" w:rsidP="002301D2">
            <w:pPr>
              <w:pStyle w:val="C6"/>
            </w:pPr>
            <w:r w:rsidRPr="00BE2E77">
              <w:t xml:space="preserve">       Eclipse Timing Variations        2012.000000</w:t>
            </w:r>
          </w:p>
          <w:p w:rsidR="00664229" w:rsidRPr="00BE2E77" w:rsidRDefault="00664229" w:rsidP="002301D2">
            <w:pPr>
              <w:pStyle w:val="C6"/>
            </w:pPr>
            <w:r w:rsidRPr="00BE2E77">
              <w:t xml:space="preserve">       Imaging                          2013.000000</w:t>
            </w:r>
          </w:p>
          <w:p w:rsidR="00664229" w:rsidRPr="00BE2E77" w:rsidRDefault="00664229" w:rsidP="002301D2">
            <w:pPr>
              <w:pStyle w:val="C6"/>
            </w:pPr>
            <w:r w:rsidRPr="00BE2E77">
              <w:t xml:space="preserve">       Microlensing                     2013.000000</w:t>
            </w:r>
          </w:p>
          <w:p w:rsidR="00664229" w:rsidRPr="00BE2E77" w:rsidRDefault="00664229" w:rsidP="002301D2">
            <w:pPr>
              <w:pStyle w:val="C6"/>
            </w:pPr>
            <w:r w:rsidRPr="00BE2E77">
              <w:lastRenderedPageBreak/>
              <w:t xml:space="preserve">       Orbital Brightness Modulation    2013.000000</w:t>
            </w:r>
          </w:p>
          <w:p w:rsidR="00664229" w:rsidRPr="00BE2E77" w:rsidRDefault="00664229" w:rsidP="002301D2">
            <w:pPr>
              <w:pStyle w:val="C6"/>
            </w:pPr>
            <w:r w:rsidRPr="00BE2E77">
              <w:t xml:space="preserve">       Pulsar Timing                    2011.000000</w:t>
            </w:r>
          </w:p>
          <w:p w:rsidR="00664229" w:rsidRPr="00BE2E77" w:rsidRDefault="00664229" w:rsidP="002301D2">
            <w:pPr>
              <w:pStyle w:val="C6"/>
            </w:pPr>
            <w:r w:rsidRPr="00BE2E77">
              <w:t xml:space="preserve">       Pulsation Timing Variations      2007.000000</w:t>
            </w:r>
          </w:p>
          <w:p w:rsidR="00664229" w:rsidRPr="00BE2E77" w:rsidRDefault="00664229" w:rsidP="002301D2">
            <w:pPr>
              <w:pStyle w:val="C6"/>
            </w:pPr>
            <w:r w:rsidRPr="00BE2E77">
              <w:t xml:space="preserve">       Radial Velocity                  2014.000000</w:t>
            </w:r>
          </w:p>
          <w:p w:rsidR="00664229" w:rsidRPr="00BE2E77" w:rsidRDefault="00664229" w:rsidP="002301D2">
            <w:pPr>
              <w:pStyle w:val="C6"/>
            </w:pPr>
            <w:r w:rsidRPr="00BE2E77">
              <w:t xml:space="preserve">       Transit                          2014.000000</w:t>
            </w:r>
          </w:p>
          <w:p w:rsidR="00664229" w:rsidRPr="00BE2E77" w:rsidRDefault="00664229" w:rsidP="002301D2">
            <w:pPr>
              <w:pStyle w:val="C6"/>
            </w:pPr>
            <w:r w:rsidRPr="00BE2E77">
              <w:t xml:space="preserve">       Transit Timing Variations        2014.000000</w:t>
            </w:r>
          </w:p>
          <w:p w:rsidR="00664229" w:rsidRPr="0089456F" w:rsidRDefault="00664229" w:rsidP="002301D2">
            <w:pPr>
              <w:pStyle w:val="C6"/>
            </w:pPr>
            <w:r w:rsidRPr="00BE2E77">
              <w:t>Length: 80, dtype: float64</w:t>
            </w:r>
          </w:p>
        </w:tc>
      </w:tr>
    </w:tbl>
    <w:p w:rsidR="00664229" w:rsidRPr="00BE2E77" w:rsidRDefault="00664229" w:rsidP="00664229">
      <w:pPr>
        <w:spacing w:before="0"/>
      </w:pPr>
      <w:r w:rsidRPr="00BE2E77">
        <w:lastRenderedPageBreak/>
        <w:t xml:space="preserve">Aggregate, filter, transform, </w:t>
      </w:r>
      <w:proofErr w:type="gramStart"/>
      <w:r w:rsidRPr="00BE2E77">
        <w:t>apply</w:t>
      </w:r>
      <w:hyperlink r:id="rId89" w:anchor="Aggregate,-filter,-transform,-apply" w:history="1">
        <w:r w:rsidRPr="00BE2E77">
          <w:t>¶</w:t>
        </w:r>
        <w:proofErr w:type="gramEnd"/>
      </w:hyperlink>
    </w:p>
    <w:p w:rsidR="00664229" w:rsidRPr="00BE2E77" w:rsidRDefault="00664229" w:rsidP="00664229">
      <w:pPr>
        <w:spacing w:before="0"/>
      </w:pPr>
      <w:r w:rsidRPr="00BE2E77">
        <w:t>GroupBy</w:t>
      </w:r>
      <w:r w:rsidRPr="00BE2E77">
        <w:t>對像有</w:t>
      </w:r>
      <w:r w:rsidRPr="00BE2E77">
        <w:t>aggregate</w:t>
      </w:r>
      <w:r w:rsidRPr="00BE2E77">
        <w:t>（</w:t>
      </w:r>
      <w:proofErr w:type="gramStart"/>
      <w:r w:rsidRPr="00BE2E77">
        <w:t>）</w:t>
      </w:r>
      <w:proofErr w:type="gramEnd"/>
      <w:r w:rsidRPr="00BE2E77">
        <w:t>，</w:t>
      </w:r>
      <w:r w:rsidRPr="00BE2E77">
        <w:t>filter</w:t>
      </w:r>
      <w:r w:rsidRPr="00BE2E77">
        <w:t>（</w:t>
      </w:r>
      <w:proofErr w:type="gramStart"/>
      <w:r w:rsidRPr="00BE2E77">
        <w:t>）</w:t>
      </w:r>
      <w:proofErr w:type="gramEnd"/>
      <w:r w:rsidRPr="00BE2E77">
        <w:t>，</w:t>
      </w:r>
      <w:r w:rsidRPr="00BE2E77">
        <w:t>transform</w:t>
      </w:r>
      <w:r w:rsidRPr="00BE2E77">
        <w:t>（</w:t>
      </w:r>
      <w:proofErr w:type="gramStart"/>
      <w:r w:rsidRPr="00BE2E77">
        <w:t>）</w:t>
      </w:r>
      <w:proofErr w:type="gramEnd"/>
      <w:r w:rsidRPr="00BE2E77">
        <w:t>和</w:t>
      </w:r>
      <w:r w:rsidRPr="00BE2E77">
        <w:t>apply</w:t>
      </w:r>
      <w:r w:rsidRPr="00BE2E77">
        <w:t>（</w:t>
      </w:r>
      <w:proofErr w:type="gramStart"/>
      <w:r w:rsidRPr="00BE2E77">
        <w:t>）</w:t>
      </w:r>
      <w:proofErr w:type="gramEnd"/>
      <w:r w:rsidRPr="00BE2E77">
        <w:t>有效實現各種有用的方法</w:t>
      </w:r>
      <w:r w:rsidRPr="00BE2E77">
        <w:t xml:space="preserve"> </w:t>
      </w:r>
      <w:r w:rsidRPr="00BE2E77">
        <w:t>組合分組</w:t>
      </w:r>
      <w:r>
        <w:t>資料</w:t>
      </w:r>
      <w:r w:rsidRPr="00BE2E77">
        <w:t>之前的操作。</w:t>
      </w:r>
      <w:r>
        <w:rPr>
          <w:rFonts w:hint="eastAsia"/>
        </w:rPr>
        <w:t>在此</w:t>
      </w:r>
      <w:r w:rsidRPr="00BE2E77">
        <w:t>將使用這個</w:t>
      </w:r>
      <w:r w:rsidRPr="00BE2E77">
        <w:t>DataFrame</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rng</w:t>
            </w:r>
            <w:r>
              <w:t xml:space="preserve"> </w:t>
            </w:r>
            <w:r w:rsidRPr="00BE2E77">
              <w:t>=</w:t>
            </w:r>
            <w:r>
              <w:t xml:space="preserve"> </w:t>
            </w:r>
            <w:r w:rsidRPr="00BE2E77">
              <w:t>np.random.RandomState(</w:t>
            </w:r>
            <w:r>
              <w:t>0</w:t>
            </w:r>
            <w:r w:rsidRPr="00BE2E77">
              <w:t>)</w:t>
            </w:r>
          </w:p>
          <w:p w:rsidR="00664229" w:rsidRDefault="00664229" w:rsidP="002301D2">
            <w:pPr>
              <w:pStyle w:val="C6"/>
            </w:pPr>
            <w:r w:rsidRPr="00BE2E77">
              <w:t>df</w:t>
            </w:r>
            <w:r>
              <w:t xml:space="preserve"> </w:t>
            </w:r>
            <w:r w:rsidRPr="00BE2E77">
              <w:t>=</w:t>
            </w:r>
            <w:r>
              <w:t xml:space="preserve"> </w:t>
            </w:r>
            <w:r w:rsidRPr="00BE2E77">
              <w:t>pd.DataFrame({'key':</w:t>
            </w:r>
            <w:r>
              <w:t xml:space="preserve"> </w:t>
            </w:r>
            <w:r w:rsidRPr="00BE2E77">
              <w:t>['A',</w:t>
            </w:r>
            <w:r>
              <w:t xml:space="preserve"> </w:t>
            </w:r>
            <w:r w:rsidRPr="00BE2E77">
              <w:t>'B',</w:t>
            </w:r>
            <w:r>
              <w:t xml:space="preserve"> </w:t>
            </w:r>
            <w:r w:rsidRPr="00BE2E77">
              <w:t>'C',</w:t>
            </w:r>
            <w:r>
              <w:t xml:space="preserve"> </w:t>
            </w:r>
            <w:r w:rsidRPr="00BE2E77">
              <w:t>'A',</w:t>
            </w:r>
            <w:r>
              <w:t xml:space="preserve"> </w:t>
            </w:r>
            <w:r w:rsidRPr="00BE2E77">
              <w:t>'B',</w:t>
            </w:r>
            <w:r>
              <w:t xml:space="preserve"> </w:t>
            </w:r>
            <w:r w:rsidRPr="00BE2E77">
              <w:t>'C'],</w:t>
            </w:r>
          </w:p>
          <w:p w:rsidR="00664229" w:rsidRDefault="00664229" w:rsidP="002301D2">
            <w:pPr>
              <w:pStyle w:val="C6"/>
            </w:pPr>
            <w:r>
              <w:t xml:space="preserve">                   </w:t>
            </w:r>
            <w:r w:rsidRPr="00BE2E77">
              <w:t>'data1':</w:t>
            </w:r>
            <w:r>
              <w:t xml:space="preserve"> range</w:t>
            </w:r>
            <w:r w:rsidRPr="00BE2E77">
              <w:t>(</w:t>
            </w:r>
            <w:r>
              <w:t>6</w:t>
            </w:r>
            <w:r w:rsidRPr="00BE2E77">
              <w:t>),</w:t>
            </w:r>
          </w:p>
          <w:p w:rsidR="00664229" w:rsidRDefault="00664229" w:rsidP="002301D2">
            <w:pPr>
              <w:pStyle w:val="C6"/>
            </w:pPr>
            <w:r>
              <w:t xml:space="preserve">                   </w:t>
            </w:r>
            <w:r w:rsidRPr="00BE2E77">
              <w:t>'data2':</w:t>
            </w:r>
            <w:r>
              <w:t xml:space="preserve"> </w:t>
            </w:r>
            <w:r w:rsidRPr="00BE2E77">
              <w:t>rng.randint(</w:t>
            </w:r>
            <w:r>
              <w:t>0</w:t>
            </w:r>
            <w:r w:rsidRPr="00BE2E77">
              <w:t>,</w:t>
            </w:r>
            <w:r>
              <w:t xml:space="preserve"> 10</w:t>
            </w:r>
            <w:r w:rsidRPr="00BE2E77">
              <w:t>,</w:t>
            </w:r>
            <w:r>
              <w:t xml:space="preserve"> 6</w:t>
            </w:r>
            <w:r w:rsidRPr="00BE2E77">
              <w:t>)},</w:t>
            </w:r>
          </w:p>
          <w:p w:rsidR="00664229" w:rsidRDefault="00664229" w:rsidP="002301D2">
            <w:pPr>
              <w:pStyle w:val="C6"/>
            </w:pPr>
            <w:r>
              <w:t xml:space="preserve">                   </w:t>
            </w:r>
            <w:r w:rsidRPr="00BE2E77">
              <w:t>columns</w:t>
            </w:r>
            <w:r>
              <w:t xml:space="preserve"> </w:t>
            </w:r>
            <w:r w:rsidRPr="00BE2E77">
              <w:t>=</w:t>
            </w:r>
            <w:r>
              <w:t xml:space="preserve"> </w:t>
            </w:r>
            <w:r w:rsidRPr="00BE2E77">
              <w:t>['key',</w:t>
            </w:r>
            <w:r>
              <w:t xml:space="preserve"> </w:t>
            </w:r>
            <w:r w:rsidRPr="00BE2E77">
              <w:t>'data1',</w:t>
            </w:r>
            <w:r>
              <w:t xml:space="preserve"> </w:t>
            </w:r>
            <w:r w:rsidRPr="00BE2E77">
              <w:t>'data2'])</w:t>
            </w:r>
          </w:p>
          <w:p w:rsidR="00664229" w:rsidRPr="004F24EA" w:rsidRDefault="00664229" w:rsidP="002301D2">
            <w:pPr>
              <w:pStyle w:val="C6"/>
            </w:pPr>
            <w:r w:rsidRPr="00BE2E77">
              <w:t>df</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A06E45" w:rsidRDefault="00664229" w:rsidP="002301D2">
            <w:pPr>
              <w:pStyle w:val="C6"/>
            </w:pPr>
          </w:p>
        </w:tc>
      </w:tr>
    </w:tbl>
    <w:p w:rsidR="00664229" w:rsidRPr="00BE2E77" w:rsidRDefault="00664229" w:rsidP="00664229">
      <w:pPr>
        <w:spacing w:before="0"/>
      </w:pPr>
      <w:r w:rsidRPr="00BE2E77">
        <w:t>聚合操作</w:t>
      </w:r>
      <w:r w:rsidRPr="00BE2E77">
        <w:t>(Aggregation)</w:t>
      </w:r>
      <w:hyperlink r:id="rId90" w:anchor="聚合操作(Aggregation)" w:history="1">
        <w:r w:rsidRPr="00BE2E77">
          <w:t>¶</w:t>
        </w:r>
      </w:hyperlink>
    </w:p>
    <w:p w:rsidR="00664229" w:rsidRPr="00BE2E77" w:rsidRDefault="00664229" w:rsidP="00664229">
      <w:pPr>
        <w:spacing w:before="0"/>
      </w:pPr>
      <w:r w:rsidRPr="00BE2E77">
        <w:t>我們現在熟悉</w:t>
      </w:r>
      <w:r w:rsidRPr="00BE2E77">
        <w:t>GroupBy</w:t>
      </w:r>
      <w:r w:rsidRPr="00BE2E77">
        <w:t>聚合與</w:t>
      </w:r>
      <w:r w:rsidRPr="00BE2E77">
        <w:t>`sum</w:t>
      </w:r>
      <w:r w:rsidRPr="00BE2E77">
        <w:t>（</w:t>
      </w:r>
      <w:proofErr w:type="gramStart"/>
      <w:r w:rsidRPr="00BE2E77">
        <w:t>）</w:t>
      </w:r>
      <w:proofErr w:type="gramEnd"/>
      <w:r w:rsidRPr="00BE2E77">
        <w:t>，</w:t>
      </w:r>
      <w:r w:rsidRPr="00BE2E77">
        <w:t>median</w:t>
      </w:r>
      <w:r w:rsidRPr="00BE2E77">
        <w:t>（</w:t>
      </w:r>
      <w:proofErr w:type="gramStart"/>
      <w:r w:rsidRPr="00BE2E77">
        <w:t>）</w:t>
      </w:r>
      <w:proofErr w:type="gramEnd"/>
      <w:r w:rsidRPr="00BE2E77">
        <w:t>等，但</w:t>
      </w:r>
      <w:r w:rsidRPr="00BE2E77">
        <w:t>aggregate</w:t>
      </w:r>
      <w:r w:rsidRPr="00BE2E77">
        <w:t>（</w:t>
      </w:r>
      <w:proofErr w:type="gramStart"/>
      <w:r w:rsidRPr="00BE2E77">
        <w:t>）</w:t>
      </w:r>
      <w:proofErr w:type="gramEnd"/>
      <w:r w:rsidRPr="00BE2E77">
        <w:t>``</w:t>
      </w:r>
      <w:r w:rsidRPr="00BE2E77">
        <w:t>方法允許更多的靈活性。</w:t>
      </w:r>
      <w:r w:rsidRPr="00BE2E77">
        <w:t xml:space="preserve"> </w:t>
      </w:r>
      <w:r w:rsidRPr="00BE2E77">
        <w:t>它可以採用</w:t>
      </w:r>
      <w:proofErr w:type="gramStart"/>
      <w:r w:rsidRPr="00BE2E77">
        <w:t>字符串</w:t>
      </w:r>
      <w:proofErr w:type="gramEnd"/>
      <w:r w:rsidRPr="00BE2E77">
        <w:t>，函數或其列表，並一次計算所有聚合。</w:t>
      </w:r>
      <w:r w:rsidRPr="00BE2E77">
        <w:t xml:space="preserve"> </w:t>
      </w:r>
      <w:r w:rsidRPr="00BE2E77">
        <w:t>這是一個結合所有這些的快速示例：</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89456F" w:rsidRDefault="00664229" w:rsidP="002301D2">
            <w:pPr>
              <w:pStyle w:val="C6"/>
            </w:pPr>
            <w:r w:rsidRPr="00BE2E77">
              <w:t>df.groupby('key').aggregate(['min',</w:t>
            </w:r>
            <w:r>
              <w:t xml:space="preserve"> </w:t>
            </w:r>
            <w:r w:rsidRPr="00BE2E77">
              <w:t>np.median,</w:t>
            </w:r>
            <w:r>
              <w:t xml:space="preserve"> </w:t>
            </w:r>
            <w:r w:rsidRPr="00BE2E77">
              <w:t>max])</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388"/>
              <w:gridCol w:w="723"/>
              <w:gridCol w:w="424"/>
              <w:gridCol w:w="388"/>
              <w:gridCol w:w="723"/>
              <w:gridCol w:w="424"/>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535" w:type="dxa"/>
                  <w:gridSpan w:val="3"/>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1535" w:type="dxa"/>
                  <w:gridSpan w:val="3"/>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min</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median</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max</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min</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median</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max</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B</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2.5</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38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72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6.0</w:t>
                  </w:r>
                </w:p>
              </w:tc>
              <w:tc>
                <w:tcPr>
                  <w:tcW w:w="42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另一個有用的模式是將字典映射行名稱映射到要應用於該行的操作：</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df.groupby('key').aggregate({'data1':</w:t>
            </w:r>
            <w:r>
              <w:t xml:space="preserve"> </w:t>
            </w:r>
            <w:r w:rsidRPr="00BE2E77">
              <w:t>'min',</w:t>
            </w:r>
          </w:p>
          <w:p w:rsidR="00664229" w:rsidRPr="004F24EA" w:rsidRDefault="00664229" w:rsidP="002301D2">
            <w:pPr>
              <w:pStyle w:val="C6"/>
            </w:pPr>
            <w:r>
              <w:t xml:space="preserve">                             </w:t>
            </w:r>
            <w:r w:rsidRPr="00BE2E77">
              <w:t>'data2':</w:t>
            </w:r>
            <w:r>
              <w:t xml:space="preserve"> </w:t>
            </w:r>
            <w:r w:rsidRPr="00BE2E77">
              <w:t>'max'})</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542"/>
              <w:gridCol w:w="542"/>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A06E45" w:rsidRDefault="00664229" w:rsidP="002301D2">
            <w:pPr>
              <w:pStyle w:val="C6"/>
            </w:pPr>
          </w:p>
        </w:tc>
      </w:tr>
    </w:tbl>
    <w:p w:rsidR="00664229" w:rsidRPr="00BE2E77" w:rsidRDefault="00664229" w:rsidP="00664229">
      <w:pPr>
        <w:spacing w:before="0"/>
      </w:pPr>
      <w:r w:rsidRPr="00BE2E77">
        <w:t>過濾操作</w:t>
      </w:r>
      <w:r w:rsidRPr="00BE2E77">
        <w:t>(Filtering)</w:t>
      </w:r>
      <w:hyperlink r:id="rId91" w:anchor="過濾操作(Filtering)" w:history="1">
        <w:r w:rsidRPr="00BE2E77">
          <w:t>¶</w:t>
        </w:r>
      </w:hyperlink>
    </w:p>
    <w:p w:rsidR="00664229" w:rsidRPr="00BE2E77" w:rsidRDefault="00664229" w:rsidP="00664229">
      <w:pPr>
        <w:spacing w:before="0"/>
      </w:pPr>
      <w:r w:rsidRPr="00BE2E77">
        <w:t>過濾操作允許您根據群組屬性刪除資料。例如，我們可能希望保留標準偏差大於某個臨界值的所有組：</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def</w:t>
            </w:r>
            <w:r>
              <w:t xml:space="preserve"> </w:t>
            </w:r>
            <w:r w:rsidRPr="00BE2E77">
              <w:t>filter_func(x):</w:t>
            </w:r>
          </w:p>
          <w:p w:rsidR="00664229" w:rsidRDefault="00664229" w:rsidP="002301D2">
            <w:pPr>
              <w:pStyle w:val="C6"/>
            </w:pPr>
            <w:r>
              <w:t xml:space="preserve">    </w:t>
            </w:r>
            <w:r w:rsidRPr="00BE2E77">
              <w:t>return</w:t>
            </w:r>
            <w:r>
              <w:t xml:space="preserve"> </w:t>
            </w:r>
            <w:r w:rsidRPr="00BE2E77">
              <w:t>x['data2'].std()</w:t>
            </w:r>
            <w:r>
              <w:t xml:space="preserve"> </w:t>
            </w:r>
            <w:r w:rsidRPr="00BE2E77">
              <w:t>&gt;</w:t>
            </w:r>
            <w:r>
              <w:t xml:space="preserve"> 4</w:t>
            </w:r>
          </w:p>
          <w:p w:rsidR="00664229" w:rsidRPr="002E11B7" w:rsidRDefault="00664229" w:rsidP="002301D2">
            <w:pPr>
              <w:pStyle w:val="C6"/>
            </w:pPr>
            <w:r w:rsidRPr="00BE2E77">
              <w:t>display('df',</w:t>
            </w:r>
            <w:r>
              <w:t xml:space="preserve"> </w:t>
            </w:r>
            <w:r w:rsidRPr="00BE2E77">
              <w:t>"df.groupby('key').std()",</w:t>
            </w:r>
            <w:r>
              <w:t xml:space="preserve"> </w:t>
            </w:r>
            <w:r w:rsidRPr="00BE2E77">
              <w:t>"df.groupby('key').filter(filter_func)")</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spacing w:before="0"/>
            </w:pPr>
            <w:r w:rsidRPr="00BE2E77">
              <w:t>df</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BE2E77" w:rsidRDefault="00664229" w:rsidP="002301D2">
            <w:pPr>
              <w:spacing w:before="0"/>
            </w:pPr>
            <w:r w:rsidRPr="00BE2E77">
              <w:t>df.groupby('key').std()</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800"/>
              <w:gridCol w:w="920"/>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8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8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8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2.12132</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1.414214</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B</w:t>
                  </w:r>
                </w:p>
              </w:tc>
              <w:tc>
                <w:tcPr>
                  <w:tcW w:w="8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2.12132</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4.949747</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80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2.12132</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4.242641</w:t>
                  </w:r>
                </w:p>
              </w:tc>
            </w:tr>
          </w:tbl>
          <w:p w:rsidR="00664229" w:rsidRPr="00BE2E77" w:rsidRDefault="00664229" w:rsidP="002301D2">
            <w:pPr>
              <w:spacing w:before="0"/>
            </w:pPr>
            <w:r w:rsidRPr="00BE2E77">
              <w:t>df.groupby('key').filter(filter_func)</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filter</w:t>
      </w:r>
      <w:r w:rsidRPr="00BE2E77">
        <w:t>函數應返回一個布林值，指定群組是否通過過濾。</w:t>
      </w:r>
      <w:r w:rsidRPr="00BE2E77">
        <w:t xml:space="preserve"> </w:t>
      </w:r>
      <w:r w:rsidRPr="00BE2E77">
        <w:t>這裡因為群組</w:t>
      </w:r>
      <w:r w:rsidRPr="00BE2E77">
        <w:t>A</w:t>
      </w:r>
      <w:r w:rsidRPr="00BE2E77">
        <w:t>沒有大於</w:t>
      </w:r>
      <w:r w:rsidRPr="00BE2E77">
        <w:t>4</w:t>
      </w:r>
      <w:r w:rsidRPr="00BE2E77">
        <w:t>的標準差，所以從結果中刪除它。</w:t>
      </w:r>
    </w:p>
    <w:p w:rsidR="00664229" w:rsidRPr="00BE2E77" w:rsidRDefault="00664229" w:rsidP="00664229">
      <w:pPr>
        <w:spacing w:before="0"/>
      </w:pPr>
      <w:r w:rsidRPr="00BE2E77">
        <w:t>轉換</w:t>
      </w:r>
      <w:r w:rsidRPr="00BE2E77">
        <w:t>(Transformation)</w:t>
      </w:r>
      <w:hyperlink r:id="rId92" w:anchor="轉換(Transformation)" w:history="1">
        <w:r w:rsidRPr="00BE2E77">
          <w:t>¶</w:t>
        </w:r>
      </w:hyperlink>
    </w:p>
    <w:p w:rsidR="00664229" w:rsidRPr="00BE2E77" w:rsidRDefault="00664229" w:rsidP="00664229">
      <w:pPr>
        <w:spacing w:before="0"/>
      </w:pPr>
      <w:r w:rsidRPr="00BE2E77">
        <w:t>雖然聚合必須返回資料的簡化版本，但轉換可以返回完整</w:t>
      </w:r>
      <w:r>
        <w:t>資料</w:t>
      </w:r>
      <w:r w:rsidRPr="00BE2E77">
        <w:t>的某些轉換版本以重新組合。對於這種變換，輸出與輸入的形狀相同。一個常見的例子是通過減去</w:t>
      </w:r>
      <w:proofErr w:type="gramStart"/>
      <w:r w:rsidRPr="00BE2E77">
        <w:t>分組均值來</w:t>
      </w:r>
      <w:proofErr w:type="gramEnd"/>
      <w:r w:rsidRPr="00BE2E77">
        <w:t>使</w:t>
      </w:r>
      <w:r>
        <w:t>資料</w:t>
      </w:r>
      <w:r w:rsidRPr="00BE2E77">
        <w:t>居中：</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2E11B7" w:rsidRDefault="00664229" w:rsidP="002301D2">
            <w:pPr>
              <w:pStyle w:val="C6"/>
            </w:pPr>
            <w:r w:rsidRPr="00BE2E77">
              <w:t>df.groupby('key').transform(lambda</w:t>
            </w:r>
            <w:r>
              <w:t xml:space="preserve"> </w:t>
            </w:r>
            <w:r w:rsidRPr="00BE2E77">
              <w:t>x:</w:t>
            </w:r>
            <w:r>
              <w:t xml:space="preserve"> </w:t>
            </w:r>
            <w:r w:rsidRPr="00BE2E77">
              <w:t>x</w:t>
            </w:r>
            <w:r>
              <w:t xml:space="preserve"> </w:t>
            </w:r>
            <w:r w:rsidRPr="00BE2E77">
              <w:t>-</w:t>
            </w:r>
            <w:r>
              <w:t xml:space="preserve"> </w:t>
            </w:r>
            <w:r w:rsidRPr="00BE2E77">
              <w:t>x.mean())</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r>
          </w:tbl>
          <w:p w:rsidR="00664229" w:rsidRPr="00A06E45" w:rsidRDefault="00664229" w:rsidP="002301D2">
            <w:pPr>
              <w:pStyle w:val="C6"/>
            </w:pPr>
          </w:p>
        </w:tc>
      </w:tr>
    </w:tbl>
    <w:p w:rsidR="00664229" w:rsidRPr="00BE2E77" w:rsidRDefault="00664229" w:rsidP="00664229">
      <w:pPr>
        <w:spacing w:before="0"/>
      </w:pPr>
      <w:r w:rsidRPr="00BE2E77">
        <w:t xml:space="preserve">apply() </w:t>
      </w:r>
      <w:r w:rsidRPr="00BE2E77">
        <w:t>方法</w:t>
      </w:r>
      <w:hyperlink r:id="rId93" w:anchor="apply()-方法" w:history="1">
        <w:r w:rsidRPr="00BE2E77">
          <w:t>¶</w:t>
        </w:r>
      </w:hyperlink>
    </w:p>
    <w:p w:rsidR="00664229" w:rsidRPr="00BE2E77" w:rsidRDefault="00664229" w:rsidP="00664229">
      <w:pPr>
        <w:spacing w:before="0"/>
      </w:pPr>
      <w:r w:rsidRPr="00BE2E77">
        <w:t>apply</w:t>
      </w:r>
      <w:r w:rsidRPr="00BE2E77">
        <w:t>（</w:t>
      </w:r>
      <w:proofErr w:type="gramStart"/>
      <w:r w:rsidRPr="00BE2E77">
        <w:t>）</w:t>
      </w:r>
      <w:proofErr w:type="gramEnd"/>
      <w:r w:rsidRPr="00BE2E77">
        <w:t>方法允許您將任意函數</w:t>
      </w:r>
      <w:proofErr w:type="gramStart"/>
      <w:r w:rsidRPr="00BE2E77">
        <w:t>應用於群組</w:t>
      </w:r>
      <w:proofErr w:type="gramEnd"/>
      <w:r w:rsidRPr="00BE2E77">
        <w:t>結果。該函數應該採用</w:t>
      </w:r>
      <w:r w:rsidRPr="00BE2E77">
        <w:t>DataFrame</w:t>
      </w:r>
      <w:r w:rsidRPr="00BE2E77">
        <w:t>，並返回一個</w:t>
      </w:r>
      <w:r w:rsidRPr="00BE2E77">
        <w:t>Pandas</w:t>
      </w:r>
      <w:r w:rsidRPr="00BE2E77">
        <w:t>物件（例如，</w:t>
      </w:r>
      <w:r w:rsidRPr="00BE2E77">
        <w:t>DataFrame</w:t>
      </w:r>
      <w:r w:rsidRPr="00BE2E77">
        <w:t>，</w:t>
      </w:r>
      <w:r w:rsidRPr="00BE2E77">
        <w:t>Series</w:t>
      </w:r>
      <w:r w:rsidRPr="00BE2E77">
        <w:t>）或一個純量</w:t>
      </w:r>
      <w:r w:rsidRPr="00BE2E77">
        <w:t xml:space="preserve">; </w:t>
      </w:r>
      <w:r w:rsidRPr="00BE2E77">
        <w:t>組合操作將根據返回的輸出類型進行調整。</w:t>
      </w:r>
      <w:r w:rsidRPr="00BE2E77">
        <w:t xml:space="preserve"> </w:t>
      </w:r>
      <w:r w:rsidRPr="00BE2E77">
        <w:t>例如，這裡是一個</w:t>
      </w:r>
      <w:r w:rsidRPr="00BE2E77">
        <w:t>apply</w:t>
      </w:r>
      <w:r w:rsidRPr="00BE2E77">
        <w:t>（</w:t>
      </w:r>
      <w:proofErr w:type="gramStart"/>
      <w:r w:rsidRPr="00BE2E77">
        <w:t>）</w:t>
      </w:r>
      <w:proofErr w:type="gramEnd"/>
      <w:r w:rsidRPr="00BE2E77">
        <w:t>，它將第一行標準化為第二行的總和：</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def</w:t>
            </w:r>
            <w:r>
              <w:t xml:space="preserve"> </w:t>
            </w:r>
            <w:r w:rsidRPr="00BE2E77">
              <w:t>norm_by_data2(x):</w:t>
            </w:r>
          </w:p>
          <w:p w:rsidR="00664229" w:rsidRDefault="00664229" w:rsidP="002301D2">
            <w:pPr>
              <w:pStyle w:val="C6"/>
            </w:pPr>
            <w:r>
              <w:t xml:space="preserve">    </w:t>
            </w:r>
            <w:r w:rsidRPr="00BE2E77">
              <w:t># x is a DataFrame of group values</w:t>
            </w:r>
          </w:p>
          <w:p w:rsidR="00664229" w:rsidRDefault="00664229" w:rsidP="002301D2">
            <w:pPr>
              <w:pStyle w:val="C6"/>
            </w:pPr>
            <w:r>
              <w:lastRenderedPageBreak/>
              <w:t xml:space="preserve">    </w:t>
            </w:r>
            <w:r w:rsidRPr="00BE2E77">
              <w:t>x['data1']</w:t>
            </w:r>
            <w:r>
              <w:t xml:space="preserve"> </w:t>
            </w:r>
            <w:r w:rsidRPr="00BE2E77">
              <w:t>/=</w:t>
            </w:r>
            <w:r>
              <w:t xml:space="preserve"> </w:t>
            </w:r>
            <w:r w:rsidRPr="00BE2E77">
              <w:t>x['data2'].sum()</w:t>
            </w:r>
          </w:p>
          <w:p w:rsidR="00664229" w:rsidRDefault="00664229" w:rsidP="002301D2">
            <w:pPr>
              <w:pStyle w:val="C6"/>
            </w:pPr>
            <w:r>
              <w:t xml:space="preserve">    </w:t>
            </w:r>
            <w:r w:rsidRPr="00BE2E77">
              <w:t>return</w:t>
            </w:r>
            <w:r>
              <w:t xml:space="preserve"> </w:t>
            </w:r>
            <w:r w:rsidRPr="00BE2E77">
              <w:t>x</w:t>
            </w:r>
          </w:p>
          <w:p w:rsidR="00664229" w:rsidRPr="002E11B7" w:rsidRDefault="00664229" w:rsidP="002301D2">
            <w:pPr>
              <w:pStyle w:val="C6"/>
            </w:pPr>
            <w:r w:rsidRPr="00BE2E77">
              <w:t>display('df',</w:t>
            </w:r>
            <w:r>
              <w:t xml:space="preserve"> </w:t>
            </w:r>
            <w:r w:rsidRPr="00BE2E77">
              <w:t>"df.groupby('key').apply(norm_by_data2)")</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w:t>
            </w:r>
          </w:p>
        </w:tc>
        <w:tc>
          <w:tcPr>
            <w:tcW w:w="7241" w:type="dxa"/>
            <w:shd w:val="clear" w:color="auto" w:fill="auto"/>
          </w:tcPr>
          <w:p w:rsidR="00664229" w:rsidRPr="00BE2E77" w:rsidRDefault="00664229" w:rsidP="002301D2">
            <w:pPr>
              <w:spacing w:before="0"/>
            </w:pPr>
            <w:r w:rsidRPr="00BE2E77">
              <w:t>df</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BE2E77" w:rsidRDefault="00664229" w:rsidP="002301D2">
            <w:pPr>
              <w:spacing w:before="0"/>
            </w:pPr>
            <w:r w:rsidRPr="00BE2E77">
              <w:t>df.groupby('key').apply(norm_by_data2)</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920"/>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0.000000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0.142857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0.166667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0.375000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0.571429</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9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0.416667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A06E45" w:rsidRDefault="00664229" w:rsidP="002301D2">
            <w:pPr>
              <w:pStyle w:val="C6"/>
            </w:pPr>
          </w:p>
        </w:tc>
      </w:tr>
    </w:tbl>
    <w:p w:rsidR="00664229" w:rsidRDefault="00664229" w:rsidP="00664229">
      <w:pPr>
        <w:spacing w:before="0"/>
      </w:pPr>
      <w:r>
        <w:rPr>
          <w:rFonts w:hint="eastAsia"/>
        </w:rPr>
        <w:t>指定</w:t>
      </w:r>
      <w:proofErr w:type="gramStart"/>
      <w:r>
        <w:rPr>
          <w:rFonts w:hint="eastAsia"/>
        </w:rPr>
        <w:t>拆分鍵</w:t>
      </w:r>
      <w:proofErr w:type="gramEnd"/>
      <w:r>
        <w:rPr>
          <w:rFonts w:hint="cs"/>
        </w:rPr>
        <w:t>¶</w:t>
      </w:r>
    </w:p>
    <w:p w:rsidR="00664229" w:rsidRPr="00BE2E77" w:rsidRDefault="00664229" w:rsidP="00664229">
      <w:pPr>
        <w:spacing w:before="0"/>
      </w:pPr>
      <w:r>
        <w:rPr>
          <w:rFonts w:hint="eastAsia"/>
        </w:rPr>
        <w:t>串列，陣列，系列或索引均可提供分組鍵，</w:t>
      </w:r>
      <w:r w:rsidRPr="00BE2E77">
        <w:t>key</w:t>
      </w:r>
      <w:r w:rsidRPr="00BE2E77">
        <w:t>可以是任何系列或</w:t>
      </w:r>
      <w:r>
        <w:rPr>
          <w:rFonts w:hint="eastAsia"/>
        </w:rPr>
        <w:t>串列</w:t>
      </w:r>
      <w:r w:rsidRPr="00BE2E77">
        <w:t>，其長度與</w:t>
      </w:r>
      <w:r w:rsidRPr="00BE2E77">
        <w:t>“DataFrame”</w:t>
      </w:r>
      <w:r w:rsidRPr="00BE2E77">
        <w:t>的長度相匹配。</w:t>
      </w:r>
      <w:r w:rsidRPr="00BE2E77">
        <w:t xml:space="preserve"> </w:t>
      </w:r>
      <w:r w:rsidRPr="00BE2E77">
        <w:t>例如：</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L</w:t>
            </w:r>
            <w:r>
              <w:t xml:space="preserve"> = </w:t>
            </w:r>
            <w:r w:rsidRPr="00BE2E77">
              <w:t>[</w:t>
            </w:r>
            <w:r>
              <w:t>0</w:t>
            </w:r>
            <w:r w:rsidRPr="00BE2E77">
              <w:t>,</w:t>
            </w:r>
            <w:r>
              <w:t xml:space="preserve"> 1</w:t>
            </w:r>
            <w:r w:rsidRPr="00BE2E77">
              <w:t>,</w:t>
            </w:r>
            <w:r>
              <w:t xml:space="preserve"> 0</w:t>
            </w:r>
            <w:r w:rsidRPr="00BE2E77">
              <w:t>,</w:t>
            </w:r>
            <w:r>
              <w:t xml:space="preserve"> 1</w:t>
            </w:r>
            <w:r w:rsidRPr="00BE2E77">
              <w:t>,</w:t>
            </w:r>
            <w:r>
              <w:t xml:space="preserve"> 2</w:t>
            </w:r>
            <w:r w:rsidRPr="00BE2E77">
              <w:t>,</w:t>
            </w:r>
            <w:r>
              <w:t xml:space="preserve"> 0</w:t>
            </w:r>
            <w:r w:rsidRPr="00BE2E77">
              <w:t>]</w:t>
            </w:r>
          </w:p>
          <w:p w:rsidR="00664229" w:rsidRPr="00C466EF" w:rsidRDefault="00664229" w:rsidP="002301D2">
            <w:pPr>
              <w:pStyle w:val="C6"/>
            </w:pPr>
            <w:r w:rsidRPr="00BE2E77">
              <w:t>display(</w:t>
            </w:r>
            <w:r>
              <w:t>'df'</w:t>
            </w:r>
            <w:r w:rsidRPr="00BE2E77">
              <w:t>,</w:t>
            </w:r>
            <w:r>
              <w:t xml:space="preserve"> 'df.groupby(L).sum()'</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spacing w:before="0"/>
            </w:pPr>
            <w:r w:rsidRPr="00BE2E77">
              <w:t>df</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BE2E77" w:rsidRDefault="00664229" w:rsidP="002301D2">
            <w:pPr>
              <w:spacing w:before="0"/>
            </w:pPr>
            <w:r w:rsidRPr="00BE2E77">
              <w:t>df.groupby(L).sum()</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當然，這意味著還有另一種更冗長的方式來實現之前的</w:t>
      </w:r>
      <w:r w:rsidRPr="00BE2E77">
        <w:t>df.groupby</w:t>
      </w:r>
      <w:r w:rsidRPr="00BE2E77">
        <w:t>（</w:t>
      </w:r>
      <w:r w:rsidRPr="00BE2E77">
        <w:t>'key'</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C466EF" w:rsidRDefault="00664229" w:rsidP="002301D2">
            <w:pPr>
              <w:pStyle w:val="C6"/>
            </w:pPr>
            <w:r w:rsidRPr="00BE2E77">
              <w:t>display('df', "df.groupby(df['key']).sum()")</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spacing w:before="0"/>
            </w:pPr>
            <w:r w:rsidRPr="00BE2E77">
              <w:t>df</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363"/>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BE2E77" w:rsidRDefault="00664229" w:rsidP="002301D2">
            <w:pPr>
              <w:spacing w:before="0"/>
            </w:pPr>
            <w:r w:rsidRPr="00BE2E77">
              <w:t>df.groupby(df['key']).sum()</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542"/>
              <w:gridCol w:w="542"/>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w:t>
                  </w:r>
                </w:p>
              </w:tc>
            </w:tr>
          </w:tbl>
          <w:p w:rsidR="00664229" w:rsidRPr="00A06E45" w:rsidRDefault="00664229" w:rsidP="002301D2">
            <w:pPr>
              <w:pStyle w:val="C6"/>
            </w:pPr>
          </w:p>
        </w:tc>
      </w:tr>
    </w:tbl>
    <w:p w:rsidR="00664229" w:rsidRPr="00BE2E77" w:rsidRDefault="00664229" w:rsidP="00664229">
      <w:pPr>
        <w:spacing w:before="0"/>
      </w:pPr>
      <w:r w:rsidRPr="00BE2E77">
        <w:t>字典或系列映射索引到組</w:t>
      </w:r>
      <w:hyperlink r:id="rId94" w:anchor="字典或系列映射索引到組" w:history="1">
        <w:r w:rsidRPr="00BE2E77">
          <w:t>¶</w:t>
        </w:r>
      </w:hyperlink>
    </w:p>
    <w:p w:rsidR="00664229" w:rsidRPr="00BE2E77" w:rsidRDefault="00664229" w:rsidP="00664229">
      <w:pPr>
        <w:spacing w:before="0"/>
      </w:pPr>
      <w:r w:rsidRPr="00BE2E77">
        <w:t>另一種方法是提供將索引值映射</w:t>
      </w:r>
      <w:proofErr w:type="gramStart"/>
      <w:r w:rsidRPr="00BE2E77">
        <w:t>到組鍵的</w:t>
      </w:r>
      <w:proofErr w:type="gramEnd"/>
      <w:r w:rsidRPr="00BE2E77">
        <w:t>字典：</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BE2E77" w:rsidRDefault="00664229" w:rsidP="002301D2">
            <w:pPr>
              <w:pStyle w:val="C6"/>
            </w:pPr>
            <w:r w:rsidRPr="00BE2E77">
              <w:t>df2 = df.set_index('key')</w:t>
            </w:r>
          </w:p>
          <w:p w:rsidR="00664229" w:rsidRPr="00BE2E77" w:rsidRDefault="00664229" w:rsidP="002301D2">
            <w:pPr>
              <w:pStyle w:val="C6"/>
            </w:pPr>
            <w:r w:rsidRPr="00BE2E77">
              <w:t>mapping = {'A': 'vowel', 'B': 'consonant', 'C': 'consonant'}</w:t>
            </w:r>
          </w:p>
          <w:p w:rsidR="00664229" w:rsidRPr="00106C0E" w:rsidRDefault="00664229" w:rsidP="002301D2">
            <w:pPr>
              <w:pStyle w:val="C6"/>
            </w:pPr>
            <w:r w:rsidRPr="00BE2E77">
              <w:lastRenderedPageBreak/>
              <w:t>display('df2', 'df2.groupby(mapping).sum()')</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w:t>
            </w:r>
          </w:p>
        </w:tc>
        <w:tc>
          <w:tcPr>
            <w:tcW w:w="7241" w:type="dxa"/>
            <w:shd w:val="clear" w:color="auto" w:fill="auto"/>
          </w:tcPr>
          <w:p w:rsidR="00664229" w:rsidRPr="00BE2E77" w:rsidRDefault="00664229" w:rsidP="002301D2">
            <w:pPr>
              <w:spacing w:before="0"/>
            </w:pPr>
            <w:r w:rsidRPr="00BE2E77">
              <w:t>df2</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542"/>
              <w:gridCol w:w="542"/>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BE2E77" w:rsidRDefault="00664229" w:rsidP="002301D2">
            <w:pPr>
              <w:spacing w:before="0"/>
            </w:pPr>
            <w:r w:rsidRPr="00BE2E77">
              <w:t>df2.groupby(mapping).sum()</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998"/>
              <w:gridCol w:w="542"/>
              <w:gridCol w:w="542"/>
            </w:tblGrid>
            <w:tr w:rsidR="00664229" w:rsidRPr="00BE2E77" w:rsidTr="002301D2">
              <w:trPr>
                <w:tblHeader/>
              </w:trPr>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consonant</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w:t>
                  </w:r>
                </w:p>
              </w:tc>
            </w:tr>
            <w:tr w:rsidR="00664229" w:rsidRPr="00BE2E77" w:rsidTr="002301D2">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vowel</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r>
          </w:tbl>
          <w:p w:rsidR="00664229" w:rsidRPr="00A06E45" w:rsidRDefault="00664229" w:rsidP="002301D2">
            <w:pPr>
              <w:pStyle w:val="C6"/>
            </w:pPr>
          </w:p>
        </w:tc>
      </w:tr>
    </w:tbl>
    <w:p w:rsidR="00664229" w:rsidRPr="00BE2E77" w:rsidRDefault="00664229" w:rsidP="00664229">
      <w:pPr>
        <w:spacing w:before="0"/>
      </w:pPr>
      <w:r w:rsidRPr="00BE2E77">
        <w:t>任何</w:t>
      </w:r>
      <w:r w:rsidRPr="00BE2E77">
        <w:t>Python</w:t>
      </w:r>
      <w:r w:rsidRPr="00BE2E77">
        <w:t>函數</w:t>
      </w:r>
      <w:hyperlink r:id="rId95" w:anchor="任何Python函數" w:history="1">
        <w:r w:rsidRPr="00BE2E77">
          <w:t>¶</w:t>
        </w:r>
      </w:hyperlink>
    </w:p>
    <w:p w:rsidR="00664229" w:rsidRPr="00BE2E77" w:rsidRDefault="00664229" w:rsidP="00664229">
      <w:pPr>
        <w:spacing w:before="0"/>
      </w:pPr>
      <w:r w:rsidRPr="00BE2E77">
        <w:t>與映射類似，您可以傳遞任何將輸入索引值並輸出組的</w:t>
      </w:r>
      <w:r w:rsidRPr="00BE2E77">
        <w:t>Python</w:t>
      </w:r>
      <w:r w:rsidRPr="00BE2E77">
        <w:t>函數：</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106C0E" w:rsidRDefault="00664229" w:rsidP="002301D2">
            <w:pPr>
              <w:pStyle w:val="C6"/>
            </w:pPr>
            <w:r w:rsidRPr="00BE2E77">
              <w:t>display('df2', 'df2.groupby(str.lower).mean()')</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spacing w:before="0"/>
            </w:pPr>
            <w:r w:rsidRPr="00BE2E77">
              <w:t>df2</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63"/>
              <w:gridCol w:w="542"/>
              <w:gridCol w:w="542"/>
            </w:tblGrid>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rPr>
                <w:tblHeader/>
              </w:trPr>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key</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363"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BE2E77" w:rsidRDefault="00664229" w:rsidP="002301D2">
            <w:pPr>
              <w:spacing w:before="0"/>
            </w:pPr>
            <w:r w:rsidRPr="00BE2E77">
              <w:t>df2.groupby(str.lower).mean()</w:t>
            </w:r>
          </w:p>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a</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6.0</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有效鍵串列</w:t>
      </w:r>
      <w:hyperlink r:id="rId96" w:anchor="有效鍵串列" w:history="1">
        <w:r w:rsidRPr="00BE2E77">
          <w:t>¶</w:t>
        </w:r>
      </w:hyperlink>
    </w:p>
    <w:p w:rsidR="00664229" w:rsidRPr="00BE2E77" w:rsidRDefault="00664229" w:rsidP="00664229">
      <w:pPr>
        <w:spacing w:before="0"/>
      </w:pPr>
      <w:proofErr w:type="gramStart"/>
      <w:r w:rsidRPr="00BE2E77">
        <w:t>此外，</w:t>
      </w:r>
      <w:proofErr w:type="gramEnd"/>
      <w:r w:rsidRPr="00BE2E77">
        <w:t>任何前面的鍵選擇可以組合在一個多索引上分組：</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106C0E" w:rsidRDefault="00664229" w:rsidP="002301D2">
            <w:pPr>
              <w:pStyle w:val="C6"/>
            </w:pPr>
            <w:r w:rsidRPr="00BE2E77">
              <w:t>df2.groupby([str.lower, mapping]).mean()</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998"/>
              <w:gridCol w:w="542"/>
              <w:gridCol w:w="542"/>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data2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w:t>
                  </w:r>
                </w:p>
              </w:tc>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vowel</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b</w:t>
                  </w:r>
                </w:p>
              </w:tc>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consonant</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w:t>
                  </w:r>
                </w:p>
              </w:tc>
              <w:tc>
                <w:tcPr>
                  <w:tcW w:w="998"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consonant</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6.0</w:t>
                  </w:r>
                </w:p>
              </w:tc>
            </w:tr>
          </w:tbl>
          <w:p w:rsidR="00664229" w:rsidRPr="00A06E45" w:rsidRDefault="00664229" w:rsidP="002301D2">
            <w:pPr>
              <w:pStyle w:val="C6"/>
            </w:pPr>
          </w:p>
        </w:tc>
      </w:tr>
    </w:tbl>
    <w:p w:rsidR="00664229" w:rsidRPr="00BE2E77" w:rsidRDefault="00664229" w:rsidP="00664229">
      <w:pPr>
        <w:spacing w:before="0"/>
      </w:pPr>
      <w:r w:rsidRPr="00BE2E77">
        <w:t>Grouping</w:t>
      </w:r>
      <w:r w:rsidRPr="00BE2E77">
        <w:t>實例</w:t>
      </w:r>
      <w:hyperlink r:id="rId97" w:anchor="Grouping實例" w:history="1">
        <w:r w:rsidRPr="00BE2E77">
          <w:t>¶</w:t>
        </w:r>
      </w:hyperlink>
    </w:p>
    <w:p w:rsidR="00664229" w:rsidRPr="00BE2E77" w:rsidRDefault="00664229" w:rsidP="00664229">
      <w:pPr>
        <w:spacing w:before="0"/>
      </w:pPr>
      <w:r w:rsidRPr="00BE2E77">
        <w:t>下面這個例子可以在幾行</w:t>
      </w:r>
      <w:r w:rsidRPr="00BE2E77">
        <w:t>Python</w:t>
      </w:r>
      <w:r w:rsidRPr="00BE2E77">
        <w:t>代碼中將所有這些放在一起，並通過方法計算每十年發現的行星：</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BE2E77" w:rsidRDefault="00664229" w:rsidP="002301D2">
            <w:pPr>
              <w:pStyle w:val="C6"/>
            </w:pPr>
            <w:r w:rsidRPr="00BE2E77">
              <w:t>decade = 10 * (planets['year'] // 10)</w:t>
            </w:r>
          </w:p>
          <w:p w:rsidR="00664229" w:rsidRPr="00BE2E77" w:rsidRDefault="00664229" w:rsidP="002301D2">
            <w:pPr>
              <w:pStyle w:val="C6"/>
            </w:pPr>
            <w:r w:rsidRPr="00BE2E77">
              <w:t>decade = decade.astype(str) + 's'</w:t>
            </w:r>
          </w:p>
          <w:p w:rsidR="00664229" w:rsidRPr="00BE2E77" w:rsidRDefault="00664229" w:rsidP="002301D2">
            <w:pPr>
              <w:pStyle w:val="C6"/>
            </w:pPr>
            <w:r w:rsidRPr="00BE2E77">
              <w:t>decade.name = 'decade'</w:t>
            </w:r>
          </w:p>
          <w:p w:rsidR="00664229" w:rsidRPr="00106C0E" w:rsidRDefault="00664229" w:rsidP="002301D2">
            <w:pPr>
              <w:pStyle w:val="C6"/>
            </w:pPr>
            <w:r w:rsidRPr="00BE2E77">
              <w:t>planets.groupby(['method', decade])['number'].sum().unstack().fillna(0)</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3006"/>
              <w:gridCol w:w="591"/>
              <w:gridCol w:w="591"/>
              <w:gridCol w:w="591"/>
              <w:gridCol w:w="591"/>
            </w:tblGrid>
            <w:tr w:rsidR="00664229" w:rsidRPr="00BE2E77" w:rsidTr="002301D2">
              <w:trPr>
                <w:tblHeader/>
              </w:trPr>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decade</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1980s</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1990s</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2000s</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2010s</w:t>
                  </w:r>
                </w:p>
              </w:tc>
            </w:tr>
            <w:tr w:rsidR="00664229" w:rsidRPr="00BE2E77" w:rsidTr="002301D2">
              <w:trPr>
                <w:tblHeader/>
              </w:trPr>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method</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Astrometry</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Eclipse Timing Variations</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Imaging</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29.0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21.0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Microlensing</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12.0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Orbital Brightness Modulation</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Pulsar Timing</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Pulsation Timing Variations</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Radial Velocity</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52.0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475.0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424.0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Transit</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64.0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712.0</w:t>
                  </w:r>
                </w:p>
              </w:tc>
            </w:tr>
            <w:tr w:rsidR="00664229" w:rsidRPr="00BE2E77" w:rsidTr="002301D2">
              <w:tc>
                <w:tcPr>
                  <w:tcW w:w="3006"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Transit Timing Variations</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0.0</w:t>
                  </w:r>
                </w:p>
              </w:tc>
              <w:tc>
                <w:tcPr>
                  <w:tcW w:w="591"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9.0</w:t>
                  </w:r>
                </w:p>
              </w:tc>
            </w:tr>
          </w:tbl>
          <w:p w:rsidR="00664229" w:rsidRPr="00A06E45" w:rsidRDefault="00664229" w:rsidP="002301D2">
            <w:pPr>
              <w:pStyle w:val="C6"/>
            </w:pPr>
          </w:p>
        </w:tc>
      </w:tr>
    </w:tbl>
    <w:p w:rsidR="00664229" w:rsidRDefault="00664229" w:rsidP="00664229">
      <w:pPr>
        <w:spacing w:before="0"/>
      </w:pPr>
      <w:r w:rsidRPr="00BE2E77">
        <w:lastRenderedPageBreak/>
        <w:t>這顯示了在查看真實資料集時，結合我們討論過的許多操作的強大功能。我們立即大致了解過去幾十年內行星何時以及如何被發現！</w:t>
      </w:r>
    </w:p>
    <w:p w:rsidR="00271F73" w:rsidRDefault="00271F73" w:rsidP="00271F73">
      <w:pPr>
        <w:pStyle w:val="4"/>
      </w:pPr>
      <w:r>
        <w:rPr>
          <w:rFonts w:ascii="Noto Serif CJK TC Light" w:eastAsia="Noto Serif CJK TC Light" w:hAnsi="Noto Serif CJK TC Light"/>
          <w:noProof/>
        </w:rPr>
        <w:drawing>
          <wp:inline distT="0" distB="0" distL="0" distR="0" wp14:anchorId="56DA287B" wp14:editId="0A4FE129">
            <wp:extent cx="224790" cy="196850"/>
            <wp:effectExtent l="0" t="0" r="3810" b="0"/>
            <wp:docPr id="21" name="圖片 2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E</w:t>
      </w:r>
      <w:r w:rsidR="004E6E9E">
        <w:rPr>
          <w:rFonts w:hint="eastAsia"/>
        </w:rPr>
        <w:t>4-3-</w:t>
      </w:r>
      <w:r>
        <w:rPr>
          <w:rFonts w:hint="eastAsia"/>
        </w:rPr>
        <w:t>3-2.</w:t>
      </w:r>
      <w:proofErr w:type="gramStart"/>
      <w:r>
        <w:rPr>
          <w:rFonts w:hint="eastAsia"/>
        </w:rPr>
        <w:t>py</w:t>
      </w:r>
      <w:proofErr w:type="gramEnd"/>
    </w:p>
    <w:p w:rsidR="00271F73" w:rsidRPr="0079447B" w:rsidRDefault="00271F73" w:rsidP="00271F73">
      <w:pPr>
        <w:pStyle w:val="tsa"/>
      </w:pPr>
    </w:p>
    <w:tbl>
      <w:tblPr>
        <w:tblW w:w="0" w:type="auto"/>
        <w:tblCellMar>
          <w:left w:w="0" w:type="dxa"/>
          <w:right w:w="0" w:type="dxa"/>
        </w:tblCellMar>
        <w:tblLook w:val="04A0" w:firstRow="1" w:lastRow="0" w:firstColumn="1" w:lastColumn="0" w:noHBand="0" w:noVBand="1"/>
      </w:tblPr>
      <w:tblGrid>
        <w:gridCol w:w="431"/>
        <w:gridCol w:w="7678"/>
      </w:tblGrid>
      <w:tr w:rsidR="00271F73" w:rsidRPr="00476610" w:rsidTr="00CD4D10">
        <w:tc>
          <w:tcPr>
            <w:tcW w:w="431" w:type="dxa"/>
            <w:tcBorders>
              <w:right w:val="single" w:sz="4" w:space="0" w:color="auto"/>
            </w:tcBorders>
            <w:shd w:val="clear" w:color="auto" w:fill="auto"/>
          </w:tcPr>
          <w:p w:rsidR="00271F73" w:rsidRDefault="00271F73" w:rsidP="00CD4D10">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271F73" w:rsidRDefault="00271F73"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271F73" w:rsidRDefault="00271F73"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271F73" w:rsidRDefault="00271F73"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271F73" w:rsidRDefault="00271F73"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271F73" w:rsidRDefault="00271F73"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271F73" w:rsidRPr="00D65C9A" w:rsidRDefault="00271F73"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tc>
        <w:tc>
          <w:tcPr>
            <w:tcW w:w="7678" w:type="dxa"/>
            <w:tcBorders>
              <w:left w:val="single" w:sz="4" w:space="0" w:color="auto"/>
            </w:tcBorders>
            <w:shd w:val="clear" w:color="auto" w:fill="auto"/>
          </w:tcPr>
          <w:p w:rsidR="00271F73" w:rsidRPr="00877E34" w:rsidRDefault="00271F73" w:rsidP="00CD4D10">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import pandas as pd</w:t>
            </w:r>
          </w:p>
          <w:p w:rsidR="00271F73" w:rsidRPr="00877E34" w:rsidRDefault="00271F73" w:rsidP="00CD4D10">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df1 = pd.read_csv('2017pig.csv',encoding="utf-8", sep=",")</w:t>
            </w:r>
          </w:p>
          <w:p w:rsidR="00271F73" w:rsidRPr="00877E34" w:rsidRDefault="00271F73" w:rsidP="00CD4D10">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df1.columns = [ 'total_amt', 'average_weight', 'average_price']</w:t>
            </w:r>
          </w:p>
          <w:p w:rsidR="00271F73" w:rsidRPr="00877E34" w:rsidRDefault="00271F73" w:rsidP="00CD4D10">
            <w:pPr>
              <w:pStyle w:val="Android6-"/>
              <w:spacing w:after="0" w:line="300" w:lineRule="exact"/>
              <w:jc w:val="left"/>
              <w:rPr>
                <w:rFonts w:ascii="Consolas" w:hAnsi="Consolas"/>
                <w:spacing w:val="-14"/>
                <w:sz w:val="22"/>
                <w:szCs w:val="22"/>
              </w:rPr>
            </w:pPr>
            <w:r>
              <w:rPr>
                <w:rFonts w:ascii="Consolas" w:hAnsi="Consolas" w:hint="eastAsia"/>
                <w:spacing w:val="-14"/>
                <w:sz w:val="22"/>
                <w:szCs w:val="22"/>
              </w:rPr>
              <w:t>print(</w:t>
            </w:r>
            <w:r w:rsidRPr="00877E34">
              <w:rPr>
                <w:rFonts w:ascii="Consolas" w:hAnsi="Consolas"/>
                <w:spacing w:val="-14"/>
                <w:sz w:val="22"/>
                <w:szCs w:val="22"/>
              </w:rPr>
              <w:t>df1.describe()</w:t>
            </w:r>
            <w:r>
              <w:rPr>
                <w:rFonts w:ascii="Consolas" w:hAnsi="Consolas" w:hint="eastAsia"/>
                <w:spacing w:val="-14"/>
                <w:sz w:val="22"/>
                <w:szCs w:val="22"/>
              </w:rPr>
              <w:t>)</w:t>
            </w:r>
          </w:p>
          <w:p w:rsidR="00271F73" w:rsidRPr="00877E34" w:rsidRDefault="00271F73" w:rsidP="00CD4D10">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print(df1.average_price.max())</w:t>
            </w:r>
          </w:p>
          <w:p w:rsidR="00271F73" w:rsidRPr="00877E34" w:rsidRDefault="00271F73" w:rsidP="00CD4D10">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print(df1.sort_values("average_price", ascending=False).head(5))</w:t>
            </w:r>
          </w:p>
          <w:p w:rsidR="00271F73" w:rsidRPr="004F6E11" w:rsidRDefault="00271F73" w:rsidP="00CD4D10">
            <w:pPr>
              <w:pStyle w:val="Android6-"/>
              <w:spacing w:after="0" w:line="300" w:lineRule="exact"/>
              <w:jc w:val="left"/>
              <w:rPr>
                <w:rFonts w:ascii="Consolas" w:hAnsi="Consolas"/>
                <w:spacing w:val="-14"/>
                <w:sz w:val="22"/>
                <w:szCs w:val="22"/>
              </w:rPr>
            </w:pPr>
            <w:r w:rsidRPr="00877E34">
              <w:rPr>
                <w:rFonts w:ascii="Consolas" w:hAnsi="Consolas"/>
                <w:spacing w:val="-14"/>
                <w:sz w:val="22"/>
                <w:szCs w:val="22"/>
              </w:rPr>
              <w:t>print(df1[df1.average_price&gt;90])</w:t>
            </w:r>
          </w:p>
        </w:tc>
      </w:tr>
    </w:tbl>
    <w:p w:rsidR="0079447B" w:rsidRPr="00271F73" w:rsidRDefault="0079447B" w:rsidP="0079447B">
      <w:pPr>
        <w:pStyle w:val="tsa"/>
        <w:rPr>
          <w:noProof/>
        </w:rPr>
      </w:pPr>
    </w:p>
    <w:p w:rsidR="008213D4" w:rsidRDefault="00213C93" w:rsidP="00273473">
      <w:pPr>
        <w:pStyle w:val="4"/>
      </w:pPr>
      <w:r>
        <w:rPr>
          <w:rFonts w:ascii="Noto Serif CJK TC Light" w:eastAsia="Noto Serif CJK TC Light" w:hAnsi="Noto Serif CJK TC Light"/>
          <w:noProof/>
        </w:rPr>
        <w:drawing>
          <wp:inline distT="0" distB="0" distL="0" distR="0" wp14:anchorId="1D11301B" wp14:editId="376F3009">
            <wp:extent cx="224790" cy="196850"/>
            <wp:effectExtent l="0" t="0" r="3810" b="0"/>
            <wp:docPr id="60" name="圖片 60"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輸出結果</w:t>
      </w:r>
    </w:p>
    <w:p w:rsidR="0079447B" w:rsidRPr="0079447B" w:rsidRDefault="0079447B" w:rsidP="0079447B">
      <w:pPr>
        <w:pStyle w:val="tsa"/>
      </w:pPr>
    </w:p>
    <w:p w:rsidR="00311970" w:rsidRPr="00311970" w:rsidRDefault="00311970" w:rsidP="00311970">
      <w:pPr>
        <w:pStyle w:val="C"/>
      </w:pPr>
      <w:r w:rsidRPr="00311970">
        <w:rPr>
          <w:rFonts w:hint="eastAsia"/>
        </w:rPr>
        <w:t>['1001', '</w:t>
      </w:r>
      <w:proofErr w:type="gramStart"/>
      <w:r w:rsidRPr="00311970">
        <w:rPr>
          <w:rFonts w:hint="eastAsia"/>
        </w:rPr>
        <w:t>大鵬華城</w:t>
      </w:r>
      <w:proofErr w:type="gramEnd"/>
      <w:r w:rsidRPr="00311970">
        <w:rPr>
          <w:rFonts w:hint="eastAsia"/>
        </w:rPr>
        <w:t>', '38']</w:t>
      </w:r>
    </w:p>
    <w:p w:rsidR="00311970" w:rsidRPr="00311970" w:rsidRDefault="00311970" w:rsidP="00311970">
      <w:pPr>
        <w:pStyle w:val="C"/>
      </w:pPr>
      <w:r w:rsidRPr="00311970">
        <w:rPr>
          <w:rFonts w:hint="eastAsia"/>
        </w:rPr>
        <w:t>['1002', '</w:t>
      </w:r>
      <w:r w:rsidRPr="00311970">
        <w:rPr>
          <w:rFonts w:hint="eastAsia"/>
        </w:rPr>
        <w:t>汐止火車站</w:t>
      </w:r>
      <w:r w:rsidRPr="00311970">
        <w:rPr>
          <w:rFonts w:hint="eastAsia"/>
        </w:rPr>
        <w:t>', '56']</w:t>
      </w:r>
    </w:p>
    <w:p w:rsidR="00311970" w:rsidRPr="00311970" w:rsidRDefault="00311970" w:rsidP="00311970">
      <w:pPr>
        <w:pStyle w:val="C"/>
      </w:pPr>
      <w:r w:rsidRPr="00311970">
        <w:rPr>
          <w:rFonts w:hint="eastAsia"/>
        </w:rPr>
        <w:t>['1003', '</w:t>
      </w:r>
      <w:r w:rsidRPr="00311970">
        <w:rPr>
          <w:rFonts w:hint="eastAsia"/>
        </w:rPr>
        <w:t>汐止區公所</w:t>
      </w:r>
      <w:r w:rsidRPr="00311970">
        <w:rPr>
          <w:rFonts w:hint="eastAsia"/>
        </w:rPr>
        <w:t>', '46']</w:t>
      </w:r>
    </w:p>
    <w:p w:rsidR="00311970" w:rsidRPr="00311970" w:rsidRDefault="00311970" w:rsidP="00311970">
      <w:pPr>
        <w:pStyle w:val="C"/>
      </w:pPr>
      <w:r w:rsidRPr="00311970">
        <w:rPr>
          <w:rFonts w:hint="eastAsia"/>
        </w:rPr>
        <w:t>['1004', '</w:t>
      </w:r>
      <w:r w:rsidRPr="00311970">
        <w:rPr>
          <w:rFonts w:hint="eastAsia"/>
        </w:rPr>
        <w:t>國泰綜合醫院</w:t>
      </w:r>
      <w:r w:rsidRPr="00311970">
        <w:rPr>
          <w:rFonts w:hint="eastAsia"/>
        </w:rPr>
        <w:t>', '56']</w:t>
      </w:r>
    </w:p>
    <w:p w:rsidR="00311970" w:rsidRPr="00311970" w:rsidRDefault="00311970" w:rsidP="00311970">
      <w:pPr>
        <w:pStyle w:val="C"/>
      </w:pPr>
      <w:r w:rsidRPr="00311970">
        <w:rPr>
          <w:rFonts w:hint="eastAsia"/>
        </w:rPr>
        <w:t>['1005', '</w:t>
      </w:r>
      <w:r w:rsidRPr="00311970">
        <w:rPr>
          <w:rFonts w:hint="eastAsia"/>
        </w:rPr>
        <w:t>裕隆公園</w:t>
      </w:r>
      <w:r w:rsidRPr="00311970">
        <w:rPr>
          <w:rFonts w:hint="eastAsia"/>
        </w:rPr>
        <w:t>', '40']</w:t>
      </w:r>
    </w:p>
    <w:p w:rsidR="00311970" w:rsidRPr="00311970" w:rsidRDefault="00311970" w:rsidP="00311970">
      <w:pPr>
        <w:pStyle w:val="C"/>
      </w:pPr>
      <w:r w:rsidRPr="00311970">
        <w:rPr>
          <w:rFonts w:hint="eastAsia"/>
        </w:rPr>
        <w:t>['1006', '</w:t>
      </w:r>
      <w:r w:rsidRPr="00311970">
        <w:rPr>
          <w:rFonts w:hint="eastAsia"/>
        </w:rPr>
        <w:t>捷運大坪林站</w:t>
      </w:r>
      <w:r w:rsidRPr="00311970">
        <w:rPr>
          <w:rFonts w:hint="eastAsia"/>
        </w:rPr>
        <w:t>(3</w:t>
      </w:r>
      <w:r w:rsidRPr="00311970">
        <w:rPr>
          <w:rFonts w:hint="eastAsia"/>
        </w:rPr>
        <w:t>號出口</w:t>
      </w:r>
      <w:r w:rsidRPr="00311970">
        <w:rPr>
          <w:rFonts w:hint="eastAsia"/>
        </w:rPr>
        <w:t>)', '32']</w:t>
      </w:r>
    </w:p>
    <w:p w:rsidR="00311970" w:rsidRPr="00311970" w:rsidRDefault="00311970" w:rsidP="00311970">
      <w:pPr>
        <w:pStyle w:val="C"/>
      </w:pPr>
      <w:r w:rsidRPr="00311970">
        <w:rPr>
          <w:rFonts w:hint="eastAsia"/>
        </w:rPr>
        <w:t>['1007', '</w:t>
      </w:r>
      <w:proofErr w:type="gramStart"/>
      <w:r w:rsidRPr="00311970">
        <w:rPr>
          <w:rFonts w:hint="eastAsia"/>
        </w:rPr>
        <w:t>汐</w:t>
      </w:r>
      <w:proofErr w:type="gramEnd"/>
      <w:r w:rsidRPr="00311970">
        <w:rPr>
          <w:rFonts w:hint="eastAsia"/>
        </w:rPr>
        <w:t>科火車站</w:t>
      </w:r>
      <w:r w:rsidRPr="00311970">
        <w:rPr>
          <w:rFonts w:hint="eastAsia"/>
        </w:rPr>
        <w:t>(</w:t>
      </w:r>
      <w:r w:rsidRPr="00311970">
        <w:rPr>
          <w:rFonts w:hint="eastAsia"/>
        </w:rPr>
        <w:t>北</w:t>
      </w:r>
      <w:r w:rsidRPr="00311970">
        <w:rPr>
          <w:rFonts w:hint="eastAsia"/>
        </w:rPr>
        <w:t>)', '34']</w:t>
      </w:r>
    </w:p>
    <w:p w:rsidR="00311970" w:rsidRPr="00311970" w:rsidRDefault="00311970" w:rsidP="00311970">
      <w:pPr>
        <w:pStyle w:val="C"/>
      </w:pPr>
      <w:r w:rsidRPr="00311970">
        <w:rPr>
          <w:rFonts w:hint="eastAsia"/>
        </w:rPr>
        <w:t>['1008', '</w:t>
      </w:r>
      <w:r w:rsidRPr="00311970">
        <w:rPr>
          <w:rFonts w:hint="eastAsia"/>
        </w:rPr>
        <w:t>興華公園</w:t>
      </w:r>
      <w:r w:rsidRPr="00311970">
        <w:rPr>
          <w:rFonts w:hint="eastAsia"/>
        </w:rPr>
        <w:t>', '40']</w:t>
      </w:r>
    </w:p>
    <w:p w:rsidR="00311970" w:rsidRPr="00311970" w:rsidRDefault="00311970" w:rsidP="00311970">
      <w:pPr>
        <w:pStyle w:val="C"/>
      </w:pPr>
      <w:r w:rsidRPr="00311970">
        <w:rPr>
          <w:rFonts w:hint="eastAsia"/>
        </w:rPr>
        <w:t>['1009', '</w:t>
      </w:r>
      <w:r w:rsidRPr="00311970">
        <w:rPr>
          <w:rFonts w:hint="eastAsia"/>
        </w:rPr>
        <w:t>三重國民運動中心</w:t>
      </w:r>
      <w:r w:rsidRPr="00311970">
        <w:rPr>
          <w:rFonts w:hint="eastAsia"/>
        </w:rPr>
        <w:t>', '68']</w:t>
      </w:r>
    </w:p>
    <w:p w:rsidR="00311970" w:rsidRPr="00311970" w:rsidRDefault="00311970" w:rsidP="00311970">
      <w:pPr>
        <w:pStyle w:val="C"/>
      </w:pPr>
      <w:r w:rsidRPr="00311970">
        <w:rPr>
          <w:rFonts w:hint="eastAsia"/>
        </w:rPr>
        <w:t>['1010', '</w:t>
      </w:r>
      <w:r w:rsidRPr="00311970">
        <w:rPr>
          <w:rFonts w:hint="eastAsia"/>
        </w:rPr>
        <w:t>捷運三重站</w:t>
      </w:r>
      <w:r w:rsidRPr="00311970">
        <w:rPr>
          <w:rFonts w:hint="eastAsia"/>
        </w:rPr>
        <w:t>(3</w:t>
      </w:r>
      <w:r w:rsidRPr="00311970">
        <w:rPr>
          <w:rFonts w:hint="eastAsia"/>
        </w:rPr>
        <w:t>號出口</w:t>
      </w:r>
      <w:r w:rsidRPr="00311970">
        <w:rPr>
          <w:rFonts w:hint="eastAsia"/>
        </w:rPr>
        <w:t>)', '34']</w:t>
      </w:r>
    </w:p>
    <w:p w:rsidR="00311970" w:rsidRPr="00311970" w:rsidRDefault="00311970" w:rsidP="00311970">
      <w:pPr>
        <w:pStyle w:val="tsa"/>
      </w:pPr>
    </w:p>
    <w:p w:rsidR="008213D4" w:rsidRDefault="004E6E9E" w:rsidP="00311970">
      <w:pPr>
        <w:pStyle w:val="2"/>
      </w:pPr>
      <w:r>
        <w:rPr>
          <w:rFonts w:hint="eastAsia"/>
        </w:rPr>
        <w:t>4-3-</w:t>
      </w:r>
      <w:r w:rsidR="008213D4">
        <w:rPr>
          <w:rFonts w:hint="eastAsia"/>
        </w:rPr>
        <w:t>4</w:t>
      </w:r>
      <w:r w:rsidR="00311970">
        <w:t xml:space="preserve"> </w:t>
      </w:r>
      <w:r w:rsidR="008213D4">
        <w:rPr>
          <w:rFonts w:hint="eastAsia"/>
        </w:rPr>
        <w:t xml:space="preserve"> </w:t>
      </w:r>
      <w:r w:rsidR="00435253">
        <w:t xml:space="preserve"> </w:t>
      </w:r>
      <w:r w:rsidR="00F6002B">
        <w:rPr>
          <w:rFonts w:hint="eastAsia"/>
        </w:rPr>
        <w:t>Pasdas</w:t>
      </w:r>
      <w:r w:rsidR="00F6002B">
        <w:rPr>
          <w:rFonts w:hint="eastAsia"/>
        </w:rPr>
        <w:t>排序</w:t>
      </w:r>
    </w:p>
    <w:p w:rsidR="008213D4" w:rsidRDefault="008213D4" w:rsidP="00311970">
      <w:pPr>
        <w:rPr>
          <w:shd w:val="clear" w:color="auto" w:fill="FFFFFF"/>
        </w:rPr>
      </w:pPr>
      <w:r w:rsidRPr="00435253">
        <w:rPr>
          <w:shd w:val="clear" w:color="auto" w:fill="FFFFFF"/>
        </w:rPr>
        <w:t>XML</w:t>
      </w:r>
      <w:r w:rsidR="00435253">
        <w:rPr>
          <w:rFonts w:hint="eastAsia"/>
          <w:shd w:val="clear" w:color="auto" w:fill="FFFFFF"/>
        </w:rPr>
        <w:t>(</w:t>
      </w:r>
      <w:r w:rsidRPr="00435253">
        <w:rPr>
          <w:rFonts w:hint="eastAsia"/>
          <w:shd w:val="clear" w:color="auto" w:fill="FFFFFF"/>
        </w:rPr>
        <w:t>eX</w:t>
      </w:r>
      <w:r w:rsidRPr="00435253">
        <w:rPr>
          <w:shd w:val="clear" w:color="auto" w:fill="FFFFFF"/>
        </w:rPr>
        <w:t>tensible Markup Language</w:t>
      </w:r>
      <w:r w:rsidRPr="00435253">
        <w:rPr>
          <w:shd w:val="clear" w:color="auto" w:fill="FFFFFF"/>
        </w:rPr>
        <w:t>，可延伸標記式語言</w:t>
      </w:r>
      <w:r w:rsidR="00435253">
        <w:rPr>
          <w:rFonts w:hint="eastAsia"/>
          <w:shd w:val="clear" w:color="auto" w:fill="FFFFFF"/>
        </w:rPr>
        <w:t>)</w:t>
      </w:r>
      <w:r w:rsidRPr="00435253">
        <w:rPr>
          <w:shd w:val="clear" w:color="auto" w:fill="FFFFFF"/>
        </w:rPr>
        <w:t>，是一種</w:t>
      </w:r>
      <w:hyperlink r:id="rId98" w:tooltip="標記式語言" w:history="1">
        <w:r w:rsidRPr="00435253">
          <w:rPr>
            <w:shd w:val="clear" w:color="auto" w:fill="FFFFFF"/>
          </w:rPr>
          <w:t>標記式語言</w:t>
        </w:r>
      </w:hyperlink>
      <w:r w:rsidRPr="00435253">
        <w:rPr>
          <w:shd w:val="clear" w:color="auto" w:fill="FFFFFF"/>
        </w:rPr>
        <w:t>。標記</w:t>
      </w:r>
      <w:r w:rsidRPr="00435253">
        <w:rPr>
          <w:rFonts w:hint="eastAsia"/>
          <w:shd w:val="clear" w:color="auto" w:fill="FFFFFF"/>
        </w:rPr>
        <w:t>(Markup)</w:t>
      </w:r>
      <w:r w:rsidRPr="00435253">
        <w:rPr>
          <w:shd w:val="clear" w:color="auto" w:fill="FFFFFF"/>
        </w:rPr>
        <w:t>指</w:t>
      </w:r>
      <w:hyperlink r:id="rId99" w:tooltip="電腦" w:history="1">
        <w:r w:rsidRPr="00435253">
          <w:rPr>
            <w:shd w:val="clear" w:color="auto" w:fill="FFFFFF"/>
          </w:rPr>
          <w:t>電腦</w:t>
        </w:r>
      </w:hyperlink>
      <w:r w:rsidRPr="00435253">
        <w:rPr>
          <w:shd w:val="clear" w:color="auto" w:fill="FFFFFF"/>
        </w:rPr>
        <w:t>所能理解的資訊符號，通過此種標記，電腦之間可以處理包含各種資訊的文章等。</w:t>
      </w:r>
      <w:r w:rsidRPr="00435253">
        <w:rPr>
          <w:shd w:val="clear" w:color="auto" w:fill="FFFFFF"/>
        </w:rPr>
        <w:t>XML</w:t>
      </w:r>
      <w:r w:rsidRPr="00435253">
        <w:rPr>
          <w:shd w:val="clear" w:color="auto" w:fill="FFFFFF"/>
        </w:rPr>
        <w:t>是從</w:t>
      </w:r>
      <w:hyperlink r:id="rId100" w:tooltip="標準通用標記式語言" w:history="1">
        <w:r w:rsidRPr="00435253">
          <w:rPr>
            <w:shd w:val="clear" w:color="auto" w:fill="FFFFFF"/>
          </w:rPr>
          <w:t>標準通用標記式語言</w:t>
        </w:r>
      </w:hyperlink>
      <w:r w:rsidR="00435253">
        <w:rPr>
          <w:rFonts w:hint="eastAsia"/>
          <w:shd w:val="clear" w:color="auto" w:fill="FFFFFF"/>
        </w:rPr>
        <w:t>(</w:t>
      </w:r>
      <w:r w:rsidRPr="00435253">
        <w:rPr>
          <w:shd w:val="clear" w:color="auto" w:fill="FFFFFF"/>
        </w:rPr>
        <w:t>SGML</w:t>
      </w:r>
      <w:r w:rsidR="00435253">
        <w:rPr>
          <w:rFonts w:hint="eastAsia"/>
          <w:shd w:val="clear" w:color="auto" w:fill="FFFFFF"/>
        </w:rPr>
        <w:t>)</w:t>
      </w:r>
      <w:r w:rsidRPr="00435253">
        <w:rPr>
          <w:shd w:val="clear" w:color="auto" w:fill="FFFFFF"/>
        </w:rPr>
        <w:t>中簡化修改出來的。它主要用到的有可延伸標記式語言、</w:t>
      </w:r>
      <w:hyperlink r:id="rId101" w:tooltip="可延伸樣式語言" w:history="1">
        <w:r w:rsidRPr="00435253">
          <w:rPr>
            <w:shd w:val="clear" w:color="auto" w:fill="FFFFFF"/>
          </w:rPr>
          <w:t>可延伸樣式語言</w:t>
        </w:r>
      </w:hyperlink>
      <w:r w:rsidR="00435253">
        <w:rPr>
          <w:rFonts w:hint="eastAsia"/>
          <w:shd w:val="clear" w:color="auto" w:fill="FFFFFF"/>
        </w:rPr>
        <w:t>(</w:t>
      </w:r>
      <w:r w:rsidRPr="00435253">
        <w:rPr>
          <w:shd w:val="clear" w:color="auto" w:fill="FFFFFF"/>
        </w:rPr>
        <w:t>XSL</w:t>
      </w:r>
      <w:r w:rsidR="00435253">
        <w:rPr>
          <w:rFonts w:hint="eastAsia"/>
          <w:shd w:val="clear" w:color="auto" w:fill="FFFFFF"/>
        </w:rPr>
        <w:t>)</w:t>
      </w:r>
      <w:r w:rsidRPr="00435253">
        <w:rPr>
          <w:shd w:val="clear" w:color="auto" w:fill="FFFFFF"/>
        </w:rPr>
        <w:t>、</w:t>
      </w:r>
      <w:hyperlink r:id="rId102" w:tooltip="XBRL" w:history="1">
        <w:r w:rsidRPr="00435253">
          <w:rPr>
            <w:shd w:val="clear" w:color="auto" w:fill="FFFFFF"/>
          </w:rPr>
          <w:t>XBRL</w:t>
        </w:r>
      </w:hyperlink>
      <w:r w:rsidRPr="00435253">
        <w:rPr>
          <w:shd w:val="clear" w:color="auto" w:fill="FFFFFF"/>
        </w:rPr>
        <w:t>和</w:t>
      </w:r>
      <w:hyperlink r:id="rId103" w:tooltip="XPath" w:history="1">
        <w:r w:rsidRPr="00435253">
          <w:rPr>
            <w:shd w:val="clear" w:color="auto" w:fill="FFFFFF"/>
          </w:rPr>
          <w:t>XPath</w:t>
        </w:r>
      </w:hyperlink>
      <w:r w:rsidRPr="00435253">
        <w:rPr>
          <w:shd w:val="clear" w:color="auto" w:fill="FFFFFF"/>
        </w:rPr>
        <w:t>等。</w:t>
      </w:r>
      <w:r w:rsidRPr="00435253">
        <w:rPr>
          <w:rFonts w:hint="eastAsia"/>
          <w:shd w:val="clear" w:color="auto" w:fill="FFFFFF"/>
        </w:rPr>
        <w:t>如下面的範例檔</w:t>
      </w:r>
      <w:r w:rsidRPr="00435253">
        <w:rPr>
          <w:shd w:val="clear" w:color="auto" w:fill="FFFFFF"/>
        </w:rPr>
        <w:t xml:space="preserve"> menu.xml </w:t>
      </w:r>
      <w:r w:rsidRPr="00435253">
        <w:rPr>
          <w:rFonts w:hint="eastAsia"/>
          <w:shd w:val="clear" w:color="auto" w:fill="FFFFFF"/>
        </w:rPr>
        <w:t>所示：</w:t>
      </w:r>
    </w:p>
    <w:p w:rsidR="0079447B" w:rsidRPr="00435253" w:rsidRDefault="0079447B" w:rsidP="0079447B">
      <w:pPr>
        <w:pStyle w:val="tsa"/>
        <w:rPr>
          <w:shd w:val="clear" w:color="auto" w:fill="FFFFFF"/>
        </w:rPr>
      </w:pPr>
    </w:p>
    <w:p w:rsidR="008213D4" w:rsidRPr="00435253" w:rsidRDefault="008213D4" w:rsidP="00435253">
      <w:pPr>
        <w:pStyle w:val="C"/>
      </w:pPr>
      <w:proofErr w:type="gramStart"/>
      <w:r w:rsidRPr="00435253">
        <w:t>&lt;?xml</w:t>
      </w:r>
      <w:proofErr w:type="gramEnd"/>
      <w:r w:rsidRPr="00435253">
        <w:t xml:space="preserve"> version="1.0"?&gt;</w:t>
      </w:r>
    </w:p>
    <w:p w:rsidR="008213D4" w:rsidRPr="00435253" w:rsidRDefault="008213D4" w:rsidP="00435253">
      <w:pPr>
        <w:pStyle w:val="C"/>
      </w:pPr>
      <w:r w:rsidRPr="00435253">
        <w:t>&lt;</w:t>
      </w:r>
      <w:proofErr w:type="gramStart"/>
      <w:r w:rsidRPr="00435253">
        <w:t>menu</w:t>
      </w:r>
      <w:proofErr w:type="gramEnd"/>
      <w:r w:rsidRPr="00435253">
        <w:t>&gt;</w:t>
      </w:r>
    </w:p>
    <w:p w:rsidR="008213D4" w:rsidRPr="00435253" w:rsidRDefault="008213D4" w:rsidP="00435253">
      <w:pPr>
        <w:pStyle w:val="C"/>
      </w:pPr>
      <w:r w:rsidRPr="00435253">
        <w:t xml:space="preserve">  &lt;breakfast hours="7-11"&gt;</w:t>
      </w:r>
    </w:p>
    <w:p w:rsidR="008213D4" w:rsidRPr="00435253" w:rsidRDefault="008213D4" w:rsidP="00435253">
      <w:pPr>
        <w:pStyle w:val="C"/>
      </w:pPr>
      <w:r w:rsidRPr="00435253">
        <w:t xml:space="preserve">    &lt;item price="$60"&gt;breakfast burritos&lt;/item&gt;</w:t>
      </w:r>
    </w:p>
    <w:p w:rsidR="008213D4" w:rsidRPr="00435253" w:rsidRDefault="008213D4" w:rsidP="00435253">
      <w:pPr>
        <w:pStyle w:val="C"/>
      </w:pPr>
      <w:r w:rsidRPr="00435253">
        <w:lastRenderedPageBreak/>
        <w:t xml:space="preserve">    &lt;item price="$40"&gt;pancakes&lt;/item&gt;</w:t>
      </w:r>
    </w:p>
    <w:p w:rsidR="008213D4" w:rsidRPr="00435253" w:rsidRDefault="008213D4" w:rsidP="00435253">
      <w:pPr>
        <w:pStyle w:val="C"/>
      </w:pPr>
      <w:r w:rsidRPr="00435253">
        <w:t xml:space="preserve">  &lt;/breakfast&gt;</w:t>
      </w:r>
    </w:p>
    <w:p w:rsidR="008213D4" w:rsidRPr="00435253" w:rsidRDefault="008213D4" w:rsidP="00435253">
      <w:pPr>
        <w:pStyle w:val="C"/>
      </w:pPr>
      <w:r w:rsidRPr="00435253">
        <w:t xml:space="preserve">  &lt;lunch hours="1</w:t>
      </w:r>
      <w:r w:rsidR="009D5114">
        <w:t>3-</w:t>
      </w:r>
      <w:r w:rsidRPr="00435253">
        <w:t>3"&gt;</w:t>
      </w:r>
    </w:p>
    <w:p w:rsidR="008213D4" w:rsidRPr="00435253" w:rsidRDefault="008213D4" w:rsidP="00435253">
      <w:pPr>
        <w:pStyle w:val="C"/>
      </w:pPr>
      <w:r w:rsidRPr="00435253">
        <w:t xml:space="preserve">    &lt;item price="$50"&gt;hamburger&lt;/item&gt;</w:t>
      </w:r>
    </w:p>
    <w:p w:rsidR="008213D4" w:rsidRPr="00435253" w:rsidRDefault="008213D4" w:rsidP="00435253">
      <w:pPr>
        <w:pStyle w:val="C"/>
      </w:pPr>
      <w:r w:rsidRPr="00435253">
        <w:t xml:space="preserve">  &lt;/lunch&gt;</w:t>
      </w:r>
    </w:p>
    <w:p w:rsidR="008213D4" w:rsidRPr="00435253" w:rsidRDefault="008213D4" w:rsidP="00435253">
      <w:pPr>
        <w:pStyle w:val="C"/>
      </w:pPr>
      <w:r w:rsidRPr="00435253">
        <w:t xml:space="preserve">  &lt;dinner hours="3-10"&gt;</w:t>
      </w:r>
    </w:p>
    <w:p w:rsidR="008213D4" w:rsidRPr="00435253" w:rsidRDefault="008213D4" w:rsidP="00435253">
      <w:pPr>
        <w:pStyle w:val="C"/>
      </w:pPr>
      <w:r w:rsidRPr="00435253">
        <w:t xml:space="preserve">    &lt;item price="80"&gt;spaghetti&lt;/item&gt;</w:t>
      </w:r>
    </w:p>
    <w:p w:rsidR="008213D4" w:rsidRPr="00435253" w:rsidRDefault="008213D4" w:rsidP="00435253">
      <w:pPr>
        <w:pStyle w:val="C"/>
      </w:pPr>
      <w:r w:rsidRPr="00435253">
        <w:t xml:space="preserve">  &lt;/dinner&gt;</w:t>
      </w:r>
    </w:p>
    <w:p w:rsidR="008213D4" w:rsidRPr="00435253" w:rsidRDefault="008213D4" w:rsidP="00435253">
      <w:pPr>
        <w:pStyle w:val="C"/>
      </w:pPr>
      <w:r w:rsidRPr="00435253">
        <w:t>&lt;/menu&gt;</w:t>
      </w:r>
    </w:p>
    <w:p w:rsidR="00435253" w:rsidRDefault="00435253" w:rsidP="00435253">
      <w:pPr>
        <w:pStyle w:val="tsa"/>
        <w:rPr>
          <w:shd w:val="clear" w:color="auto" w:fill="FFFFFF"/>
        </w:rPr>
      </w:pPr>
    </w:p>
    <w:p w:rsidR="008213D4" w:rsidRPr="0009579E" w:rsidRDefault="008213D4" w:rsidP="00435253">
      <w:pPr>
        <w:rPr>
          <w:shd w:val="clear" w:color="auto" w:fill="FFFFFF"/>
        </w:rPr>
      </w:pPr>
      <w:r w:rsidRPr="0009579E">
        <w:rPr>
          <w:rFonts w:hint="eastAsia"/>
          <w:shd w:val="clear" w:color="auto" w:fill="FFFFFF"/>
        </w:rPr>
        <w:t>以下是</w:t>
      </w:r>
      <w:r w:rsidRPr="0009579E">
        <w:rPr>
          <w:shd w:val="clear" w:color="auto" w:fill="FFFFFF"/>
        </w:rPr>
        <w:t xml:space="preserve"> XML </w:t>
      </w:r>
      <w:r w:rsidRPr="0009579E">
        <w:rPr>
          <w:rFonts w:hint="eastAsia"/>
          <w:shd w:val="clear" w:color="auto" w:fill="FFFFFF"/>
        </w:rPr>
        <w:t>的一些重要特性：</w:t>
      </w:r>
    </w:p>
    <w:p w:rsidR="008213D4" w:rsidRPr="00FB6269" w:rsidRDefault="008213D4" w:rsidP="00FB6269">
      <w:pPr>
        <w:pStyle w:val="a0"/>
      </w:pPr>
      <w:r w:rsidRPr="00FB6269">
        <w:rPr>
          <w:rFonts w:hint="eastAsia"/>
        </w:rPr>
        <w:t>標籤以一個</w:t>
      </w:r>
      <w:r w:rsidR="00311970">
        <w:rPr>
          <w:rFonts w:hint="eastAsia"/>
        </w:rPr>
        <w:t xml:space="preserve"> </w:t>
      </w:r>
      <w:r w:rsidRPr="00FB6269">
        <w:t>&lt;</w:t>
      </w:r>
      <w:r w:rsidR="00311970">
        <w:t xml:space="preserve"> </w:t>
      </w:r>
      <w:r w:rsidRPr="00FB6269">
        <w:rPr>
          <w:rFonts w:hint="eastAsia"/>
        </w:rPr>
        <w:t>字元開頭，例如示例中的標籤</w:t>
      </w:r>
      <w:r w:rsidRPr="00FB6269">
        <w:t xml:space="preserve"> menu</w:t>
      </w:r>
      <w:r w:rsidRPr="00FB6269">
        <w:rPr>
          <w:rFonts w:hint="eastAsia"/>
        </w:rPr>
        <w:t>、</w:t>
      </w:r>
      <w:r w:rsidRPr="00FB6269">
        <w:t>breakfast</w:t>
      </w:r>
      <w:r w:rsidRPr="00FB6269">
        <w:rPr>
          <w:rFonts w:hint="eastAsia"/>
        </w:rPr>
        <w:t>、</w:t>
      </w:r>
      <w:r w:rsidRPr="00FB6269">
        <w:t>lunch</w:t>
      </w:r>
      <w:r w:rsidRPr="00FB6269">
        <w:rPr>
          <w:rFonts w:hint="eastAsia"/>
        </w:rPr>
        <w:t>、</w:t>
      </w:r>
      <w:r w:rsidRPr="00FB6269">
        <w:t xml:space="preserve">dinner </w:t>
      </w:r>
      <w:r w:rsidRPr="00FB6269">
        <w:rPr>
          <w:rFonts w:hint="eastAsia"/>
        </w:rPr>
        <w:t>和</w:t>
      </w:r>
      <w:r w:rsidRPr="00FB6269">
        <w:t xml:space="preserve"> item</w:t>
      </w:r>
      <w:r w:rsidRPr="00FB6269">
        <w:rPr>
          <w:rFonts w:hint="eastAsia"/>
        </w:rPr>
        <w:t>；</w:t>
      </w:r>
    </w:p>
    <w:p w:rsidR="008213D4" w:rsidRPr="00FB6269" w:rsidRDefault="008213D4" w:rsidP="00FB6269">
      <w:pPr>
        <w:pStyle w:val="a0"/>
      </w:pPr>
      <w:r w:rsidRPr="00FB6269">
        <w:rPr>
          <w:rFonts w:hint="eastAsia"/>
        </w:rPr>
        <w:t>忽略空格；</w:t>
      </w:r>
    </w:p>
    <w:p w:rsidR="008213D4" w:rsidRPr="00FB6269" w:rsidRDefault="008213D4" w:rsidP="00FB6269">
      <w:pPr>
        <w:pStyle w:val="a0"/>
      </w:pPr>
      <w:r w:rsidRPr="00FB6269">
        <w:rPr>
          <w:rFonts w:hint="eastAsia"/>
        </w:rPr>
        <w:t>通常開始標籤</w:t>
      </w:r>
      <w:proofErr w:type="gramStart"/>
      <w:r w:rsidRPr="00FB6269">
        <w:rPr>
          <w:rFonts w:hint="eastAsia"/>
        </w:rPr>
        <w:t>（</w:t>
      </w:r>
      <w:proofErr w:type="gramEnd"/>
      <w:r w:rsidRPr="00FB6269">
        <w:rPr>
          <w:rFonts w:hint="eastAsia"/>
        </w:rPr>
        <w:t>例如</w:t>
      </w:r>
      <w:r w:rsidRPr="00FB6269">
        <w:t> &lt;menu&gt;</w:t>
      </w:r>
      <w:r w:rsidRPr="00FB6269">
        <w:rPr>
          <w:rFonts w:hint="eastAsia"/>
        </w:rPr>
        <w:t>）後接著一段內容，最後是相匹配的結束標籤</w:t>
      </w:r>
      <w:r w:rsidRPr="00FB6269">
        <w:rPr>
          <w:rFonts w:hint="eastAsia"/>
        </w:rPr>
        <w:t>(</w:t>
      </w:r>
      <w:r w:rsidRPr="00FB6269">
        <w:rPr>
          <w:rFonts w:hint="eastAsia"/>
        </w:rPr>
        <w:t>例如</w:t>
      </w:r>
      <w:r w:rsidR="00311970">
        <w:rPr>
          <w:rFonts w:hint="eastAsia"/>
        </w:rPr>
        <w:t xml:space="preserve"> </w:t>
      </w:r>
      <w:r w:rsidRPr="00FB6269">
        <w:t>&lt;/menu&gt;</w:t>
      </w:r>
      <w:r w:rsidRPr="00FB6269">
        <w:rPr>
          <w:rFonts w:hint="eastAsia"/>
        </w:rPr>
        <w:t>)</w:t>
      </w:r>
      <w:r w:rsidRPr="00FB6269">
        <w:rPr>
          <w:rFonts w:hint="eastAsia"/>
        </w:rPr>
        <w:t>；</w:t>
      </w:r>
    </w:p>
    <w:p w:rsidR="008213D4" w:rsidRPr="00FB6269" w:rsidRDefault="008213D4" w:rsidP="00FB6269">
      <w:pPr>
        <w:pStyle w:val="a0"/>
      </w:pPr>
      <w:r w:rsidRPr="00FB6269">
        <w:rPr>
          <w:rFonts w:hint="eastAsia"/>
        </w:rPr>
        <w:t>標籤間可能</w:t>
      </w:r>
      <w:proofErr w:type="gramStart"/>
      <w:r w:rsidRPr="00FB6269">
        <w:rPr>
          <w:rFonts w:hint="eastAsia"/>
        </w:rPr>
        <w:t>存在多級嵌套</w:t>
      </w:r>
      <w:proofErr w:type="gramEnd"/>
      <w:r w:rsidRPr="00FB6269">
        <w:rPr>
          <w:rFonts w:hint="eastAsia"/>
        </w:rPr>
        <w:t>，例如範例檔中，標籤</w:t>
      </w:r>
      <w:r w:rsidRPr="00FB6269">
        <w:t xml:space="preserve"> item </w:t>
      </w:r>
      <w:r w:rsidRPr="00FB6269">
        <w:rPr>
          <w:rFonts w:hint="eastAsia"/>
        </w:rPr>
        <w:t>是標籤</w:t>
      </w:r>
      <w:r w:rsidRPr="00FB6269">
        <w:t xml:space="preserve"> breakfast</w:t>
      </w:r>
      <w:r w:rsidRPr="00FB6269">
        <w:rPr>
          <w:rFonts w:hint="eastAsia"/>
        </w:rPr>
        <w:t>、</w:t>
      </w:r>
      <w:r w:rsidRPr="00FB6269">
        <w:t xml:space="preserve">lunch </w:t>
      </w:r>
      <w:r w:rsidRPr="00FB6269">
        <w:rPr>
          <w:rFonts w:hint="eastAsia"/>
        </w:rPr>
        <w:t>和</w:t>
      </w:r>
      <w:r w:rsidRPr="00FB6269">
        <w:t xml:space="preserve"> dinner </w:t>
      </w:r>
      <w:r w:rsidRPr="00FB6269">
        <w:rPr>
          <w:rFonts w:hint="eastAsia"/>
        </w:rPr>
        <w:t>的子標籤，也是標籤</w:t>
      </w:r>
      <w:r w:rsidRPr="00FB6269">
        <w:t xml:space="preserve"> menu </w:t>
      </w:r>
      <w:r w:rsidRPr="00FB6269">
        <w:rPr>
          <w:rFonts w:hint="eastAsia"/>
        </w:rPr>
        <w:t>的子標籤；</w:t>
      </w:r>
    </w:p>
    <w:p w:rsidR="008213D4" w:rsidRPr="00FB6269" w:rsidRDefault="008213D4" w:rsidP="00FB6269">
      <w:pPr>
        <w:pStyle w:val="a0"/>
      </w:pPr>
      <w:r w:rsidRPr="00FB6269">
        <w:rPr>
          <w:rFonts w:hint="eastAsia"/>
        </w:rPr>
        <w:t>可選屬性（</w:t>
      </w:r>
      <w:r w:rsidRPr="00FB6269">
        <w:t>attribute</w:t>
      </w:r>
      <w:r w:rsidRPr="00FB6269">
        <w:rPr>
          <w:rFonts w:hint="eastAsia"/>
        </w:rPr>
        <w:t>）可以出現在開始標籤裡，例如</w:t>
      </w:r>
      <w:r w:rsidRPr="00FB6269">
        <w:t xml:space="preserve"> price </w:t>
      </w:r>
      <w:r w:rsidRPr="00FB6269">
        <w:rPr>
          <w:rFonts w:hint="eastAsia"/>
        </w:rPr>
        <w:t>是</w:t>
      </w:r>
      <w:r w:rsidRPr="00FB6269">
        <w:t xml:space="preserve"> item </w:t>
      </w:r>
      <w:r w:rsidRPr="00FB6269">
        <w:rPr>
          <w:rFonts w:hint="eastAsia"/>
        </w:rPr>
        <w:t>的一個屬性；</w:t>
      </w:r>
    </w:p>
    <w:p w:rsidR="008213D4" w:rsidRPr="00FB6269" w:rsidRDefault="008213D4" w:rsidP="00FB6269">
      <w:pPr>
        <w:pStyle w:val="a0"/>
      </w:pPr>
      <w:r w:rsidRPr="00FB6269">
        <w:rPr>
          <w:rFonts w:hint="eastAsia"/>
        </w:rPr>
        <w:t>標籤中可以包含值（</w:t>
      </w:r>
      <w:r w:rsidRPr="00FB6269">
        <w:t>value</w:t>
      </w:r>
      <w:r w:rsidRPr="00FB6269">
        <w:rPr>
          <w:rFonts w:hint="eastAsia"/>
        </w:rPr>
        <w:t>），本例中每</w:t>
      </w:r>
      <w:proofErr w:type="gramStart"/>
      <w:r w:rsidRPr="00FB6269">
        <w:rPr>
          <w:rFonts w:hint="eastAsia"/>
        </w:rPr>
        <w:t>個</w:t>
      </w:r>
      <w:proofErr w:type="gramEnd"/>
      <w:r w:rsidRPr="00FB6269">
        <w:t xml:space="preserve"> item </w:t>
      </w:r>
      <w:r w:rsidRPr="00FB6269">
        <w:rPr>
          <w:rFonts w:hint="eastAsia"/>
        </w:rPr>
        <w:t>都會有一個值，比如第二</w:t>
      </w:r>
      <w:proofErr w:type="gramStart"/>
      <w:r w:rsidRPr="00FB6269">
        <w:rPr>
          <w:rFonts w:hint="eastAsia"/>
        </w:rPr>
        <w:t>個</w:t>
      </w:r>
      <w:proofErr w:type="gramEnd"/>
      <w:r w:rsidRPr="00FB6269">
        <w:t xml:space="preserve"> breakfast item </w:t>
      </w:r>
      <w:r w:rsidRPr="00FB6269">
        <w:rPr>
          <w:rFonts w:hint="eastAsia"/>
        </w:rPr>
        <w:t>的</w:t>
      </w:r>
      <w:r w:rsidRPr="00FB6269">
        <w:t xml:space="preserve"> pancakes</w:t>
      </w:r>
      <w:r w:rsidRPr="00FB6269">
        <w:rPr>
          <w:rFonts w:hint="eastAsia"/>
        </w:rPr>
        <w:t>；</w:t>
      </w:r>
    </w:p>
    <w:p w:rsidR="008213D4" w:rsidRPr="00FB6269" w:rsidRDefault="008213D4" w:rsidP="00FB6269">
      <w:pPr>
        <w:pStyle w:val="a0"/>
      </w:pPr>
      <w:r w:rsidRPr="00FB6269">
        <w:rPr>
          <w:rFonts w:hint="eastAsia"/>
        </w:rPr>
        <w:t>如果一個命名為</w:t>
      </w:r>
      <w:r w:rsidRPr="00FB6269">
        <w:t xml:space="preserve"> thing </w:t>
      </w:r>
      <w:r w:rsidRPr="00FB6269">
        <w:rPr>
          <w:rFonts w:hint="eastAsia"/>
        </w:rPr>
        <w:t>的標籤沒有內容或者子標籤，它可以用一個</w:t>
      </w:r>
      <w:proofErr w:type="gramStart"/>
      <w:r w:rsidRPr="00FB6269">
        <w:rPr>
          <w:rFonts w:hint="eastAsia"/>
        </w:rPr>
        <w:t>在右尖括弧</w:t>
      </w:r>
      <w:proofErr w:type="gramEnd"/>
      <w:r w:rsidRPr="00FB6269">
        <w:rPr>
          <w:rFonts w:hint="eastAsia"/>
        </w:rPr>
        <w:t>的前面添加</w:t>
      </w:r>
      <w:proofErr w:type="gramStart"/>
      <w:r w:rsidRPr="00FB6269">
        <w:rPr>
          <w:rFonts w:hint="eastAsia"/>
        </w:rPr>
        <w:t>斜杠的簡單</w:t>
      </w:r>
      <w:proofErr w:type="gramEnd"/>
      <w:r w:rsidRPr="00FB6269">
        <w:rPr>
          <w:rFonts w:hint="eastAsia"/>
        </w:rPr>
        <w:t>標籤所表示，例如</w:t>
      </w:r>
      <w:r w:rsidRPr="00FB6269">
        <w:t> &lt;thing/&gt; </w:t>
      </w:r>
      <w:r w:rsidRPr="00FB6269">
        <w:rPr>
          <w:rFonts w:hint="eastAsia"/>
        </w:rPr>
        <w:t>代替開始和結束都存在的標籤</w:t>
      </w:r>
      <w:r w:rsidRPr="00FB6269">
        <w:t> &lt;thing&gt; </w:t>
      </w:r>
      <w:r w:rsidRPr="00FB6269">
        <w:rPr>
          <w:rFonts w:hint="eastAsia"/>
        </w:rPr>
        <w:t>和</w:t>
      </w:r>
      <w:r w:rsidRPr="00FB6269">
        <w:t> &lt;/thing&gt;</w:t>
      </w:r>
      <w:r w:rsidRPr="00FB6269">
        <w:rPr>
          <w:rFonts w:hint="eastAsia"/>
        </w:rPr>
        <w:t>；</w:t>
      </w:r>
    </w:p>
    <w:p w:rsidR="008213D4" w:rsidRPr="00FB6269" w:rsidRDefault="008213D4" w:rsidP="00FB6269">
      <w:pPr>
        <w:pStyle w:val="a0"/>
      </w:pPr>
      <w:r w:rsidRPr="00FB6269">
        <w:rPr>
          <w:rFonts w:hint="eastAsia"/>
        </w:rPr>
        <w:t>存放資料的位置可以是任意的</w:t>
      </w:r>
      <w:proofErr w:type="gramStart"/>
      <w:r w:rsidRPr="00FB6269">
        <w:t>——</w:t>
      </w:r>
      <w:proofErr w:type="gramEnd"/>
      <w:r w:rsidRPr="00FB6269">
        <w:rPr>
          <w:rFonts w:hint="eastAsia"/>
        </w:rPr>
        <w:t>屬性、值或者子標籤。例如也可以把最後一個</w:t>
      </w:r>
      <w:r w:rsidRPr="00FB6269">
        <w:t xml:space="preserve"> item </w:t>
      </w:r>
      <w:r w:rsidRPr="00FB6269">
        <w:rPr>
          <w:rFonts w:hint="eastAsia"/>
        </w:rPr>
        <w:t>標籤寫作</w:t>
      </w:r>
      <w:r w:rsidRPr="00FB6269">
        <w:t> &lt;item price ="$8.00" food ="spaghetti"/&gt;</w:t>
      </w:r>
      <w:r w:rsidRPr="00FB6269">
        <w:rPr>
          <w:rFonts w:hint="eastAsia"/>
        </w:rPr>
        <w:t>。</w:t>
      </w:r>
    </w:p>
    <w:p w:rsidR="008213D4" w:rsidRPr="00FB6269" w:rsidRDefault="008213D4" w:rsidP="00FB6269">
      <w:pPr>
        <w:pStyle w:val="a0"/>
      </w:pPr>
      <w:r w:rsidRPr="00FB6269">
        <w:t xml:space="preserve">XML </w:t>
      </w:r>
      <w:r w:rsidRPr="00FB6269">
        <w:rPr>
          <w:rFonts w:hint="eastAsia"/>
        </w:rPr>
        <w:t>通常用於資料傳送和消息，它存在一些子格式，如</w:t>
      </w:r>
      <w:r w:rsidRPr="00FB6269">
        <w:t xml:space="preserve"> RSS </w:t>
      </w:r>
      <w:r w:rsidRPr="00FB6269">
        <w:rPr>
          <w:rFonts w:hint="eastAsia"/>
        </w:rPr>
        <w:t>和</w:t>
      </w:r>
      <w:r w:rsidRPr="00FB6269">
        <w:t xml:space="preserve"> Atom</w:t>
      </w:r>
      <w:r w:rsidRPr="00FB6269">
        <w:rPr>
          <w:rFonts w:hint="eastAsia"/>
        </w:rPr>
        <w:t>。工業界有許多定制化的</w:t>
      </w:r>
      <w:r w:rsidRPr="00FB6269">
        <w:t xml:space="preserve"> XML </w:t>
      </w:r>
      <w:r w:rsidRPr="00FB6269">
        <w:rPr>
          <w:rFonts w:hint="eastAsia"/>
        </w:rPr>
        <w:t>格式，例如</w:t>
      </w:r>
      <w:hyperlink r:id="rId104" w:history="1">
        <w:r w:rsidRPr="00FB6269">
          <w:rPr>
            <w:rFonts w:hint="eastAsia"/>
          </w:rPr>
          <w:t>金融領域</w:t>
        </w:r>
      </w:hyperlink>
      <w:r w:rsidRPr="00FB6269">
        <w:rPr>
          <w:rFonts w:hint="eastAsia"/>
        </w:rPr>
        <w:t>。</w:t>
      </w:r>
    </w:p>
    <w:p w:rsidR="008213D4" w:rsidRPr="00FB6269" w:rsidRDefault="008213D4" w:rsidP="00FB6269">
      <w:pPr>
        <w:pStyle w:val="a0"/>
      </w:pPr>
      <w:r w:rsidRPr="00FB6269">
        <w:t xml:space="preserve">XML </w:t>
      </w:r>
      <w:r w:rsidRPr="00FB6269">
        <w:rPr>
          <w:rFonts w:hint="eastAsia"/>
        </w:rPr>
        <w:t>的靈活性導致出現了很多方法和性能各異的</w:t>
      </w:r>
      <w:r w:rsidRPr="00FB6269">
        <w:t xml:space="preserve"> Python </w:t>
      </w:r>
      <w:r w:rsidRPr="00FB6269">
        <w:rPr>
          <w:rFonts w:hint="eastAsia"/>
        </w:rPr>
        <w:t>庫。</w:t>
      </w:r>
    </w:p>
    <w:p w:rsidR="008213D4" w:rsidRPr="00FB6269" w:rsidRDefault="008213D4" w:rsidP="00FB6269">
      <w:pPr>
        <w:pStyle w:val="a0"/>
      </w:pPr>
      <w:r w:rsidRPr="00FB6269">
        <w:rPr>
          <w:rFonts w:hint="eastAsia"/>
        </w:rPr>
        <w:t>在</w:t>
      </w:r>
      <w:r w:rsidRPr="00FB6269">
        <w:t xml:space="preserve"> Python </w:t>
      </w:r>
      <w:r w:rsidRPr="00FB6269">
        <w:rPr>
          <w:rFonts w:hint="eastAsia"/>
        </w:rPr>
        <w:t>中解析</w:t>
      </w:r>
      <w:r w:rsidRPr="00FB6269">
        <w:t xml:space="preserve"> XML </w:t>
      </w:r>
      <w:r w:rsidRPr="00FB6269">
        <w:rPr>
          <w:rFonts w:hint="eastAsia"/>
        </w:rPr>
        <w:t>最簡單的方法是使用</w:t>
      </w:r>
      <w:r w:rsidRPr="00FB6269">
        <w:t xml:space="preserve"> ElementTree</w:t>
      </w:r>
      <w:r w:rsidRPr="00FB6269">
        <w:rPr>
          <w:rFonts w:hint="eastAsia"/>
        </w:rPr>
        <w:t>，下面的代碼用來解析</w:t>
      </w:r>
      <w:r w:rsidRPr="00FB6269">
        <w:t xml:space="preserve"> menu.xml </w:t>
      </w:r>
      <w:r w:rsidRPr="00FB6269">
        <w:rPr>
          <w:rFonts w:hint="eastAsia"/>
        </w:rPr>
        <w:t>檔以及輸出一些標籤和屬性：</w:t>
      </w:r>
    </w:p>
    <w:p w:rsidR="008213D4" w:rsidRPr="0009579E" w:rsidRDefault="008213D4" w:rsidP="00311970">
      <w:pPr>
        <w:rPr>
          <w:shd w:val="clear" w:color="auto" w:fill="FFFFFF"/>
        </w:rPr>
      </w:pPr>
      <w:r w:rsidRPr="0009579E">
        <w:rPr>
          <w:rFonts w:hint="eastAsia"/>
          <w:shd w:val="clear" w:color="auto" w:fill="FFFFFF"/>
        </w:rPr>
        <w:t>讀</w:t>
      </w:r>
      <w:r w:rsidRPr="0009579E">
        <w:rPr>
          <w:shd w:val="clear" w:color="auto" w:fill="FFFFFF"/>
        </w:rPr>
        <w:t xml:space="preserve"> xml </w:t>
      </w:r>
      <w:proofErr w:type="gramStart"/>
      <w:r w:rsidRPr="0009579E">
        <w:rPr>
          <w:rFonts w:hint="eastAsia"/>
          <w:shd w:val="clear" w:color="auto" w:fill="FFFFFF"/>
        </w:rPr>
        <w:t>文檔時</w:t>
      </w:r>
      <w:proofErr w:type="gramEnd"/>
      <w:r w:rsidRPr="0009579E">
        <w:rPr>
          <w:rFonts w:hint="eastAsia"/>
          <w:shd w:val="clear" w:color="auto" w:fill="FFFFFF"/>
        </w:rPr>
        <w:t>，通過</w:t>
      </w:r>
      <w:r w:rsidRPr="0009579E">
        <w:rPr>
          <w:shd w:val="clear" w:color="auto" w:fill="FFFFFF"/>
        </w:rPr>
        <w:t xml:space="preserve"> ElementTree() </w:t>
      </w:r>
      <w:r w:rsidRPr="0009579E">
        <w:rPr>
          <w:rFonts w:hint="eastAsia"/>
          <w:shd w:val="clear" w:color="auto" w:fill="FFFFFF"/>
        </w:rPr>
        <w:t>構</w:t>
      </w:r>
      <w:proofErr w:type="gramStart"/>
      <w:r w:rsidRPr="0009579E">
        <w:rPr>
          <w:rFonts w:hint="eastAsia"/>
          <w:shd w:val="clear" w:color="auto" w:fill="FFFFFF"/>
        </w:rPr>
        <w:t>建空樹</w:t>
      </w:r>
      <w:proofErr w:type="gramEnd"/>
      <w:r w:rsidRPr="0009579E">
        <w:rPr>
          <w:rFonts w:hint="eastAsia"/>
          <w:shd w:val="clear" w:color="auto" w:fill="FFFFFF"/>
        </w:rPr>
        <w:t>，</w:t>
      </w:r>
      <w:r w:rsidRPr="0009579E">
        <w:rPr>
          <w:shd w:val="clear" w:color="auto" w:fill="FFFFFF"/>
        </w:rPr>
        <w:t xml:space="preserve">parse() </w:t>
      </w:r>
      <w:r w:rsidRPr="0009579E">
        <w:rPr>
          <w:rFonts w:hint="eastAsia"/>
          <w:shd w:val="clear" w:color="auto" w:fill="FFFFFF"/>
        </w:rPr>
        <w:t>讀入</w:t>
      </w:r>
      <w:r w:rsidRPr="0009579E">
        <w:rPr>
          <w:shd w:val="clear" w:color="auto" w:fill="FFFFFF"/>
        </w:rPr>
        <w:t xml:space="preserve"> xml </w:t>
      </w:r>
      <w:proofErr w:type="gramStart"/>
      <w:r w:rsidRPr="0009579E">
        <w:rPr>
          <w:rFonts w:hint="eastAsia"/>
          <w:shd w:val="clear" w:color="auto" w:fill="FFFFFF"/>
        </w:rPr>
        <w:t>文檔</w:t>
      </w:r>
      <w:proofErr w:type="gramEnd"/>
      <w:r w:rsidRPr="0009579E">
        <w:rPr>
          <w:rFonts w:hint="eastAsia"/>
          <w:shd w:val="clear" w:color="auto" w:fill="FFFFFF"/>
        </w:rPr>
        <w:t>，解析映射</w:t>
      </w:r>
      <w:proofErr w:type="gramStart"/>
      <w:r w:rsidRPr="0009579E">
        <w:rPr>
          <w:rFonts w:hint="eastAsia"/>
          <w:shd w:val="clear" w:color="auto" w:fill="FFFFFF"/>
        </w:rPr>
        <w:t>到空樹</w:t>
      </w:r>
      <w:proofErr w:type="gramEnd"/>
      <w:r w:rsidRPr="0009579E">
        <w:rPr>
          <w:rFonts w:hint="eastAsia"/>
          <w:shd w:val="clear" w:color="auto" w:fill="FFFFFF"/>
        </w:rPr>
        <w:t>；</w:t>
      </w:r>
      <w:r w:rsidRPr="0009579E">
        <w:rPr>
          <w:shd w:val="clear" w:color="auto" w:fill="FFFFFF"/>
        </w:rPr>
        <w:t xml:space="preserve">getroot() </w:t>
      </w:r>
      <w:r w:rsidRPr="0009579E">
        <w:rPr>
          <w:rFonts w:hint="eastAsia"/>
          <w:shd w:val="clear" w:color="auto" w:fill="FFFFFF"/>
        </w:rPr>
        <w:t>獲取根節點，通過下標可訪問相應的節點；</w:t>
      </w:r>
      <w:r w:rsidRPr="0009579E">
        <w:rPr>
          <w:shd w:val="clear" w:color="auto" w:fill="FFFFFF"/>
        </w:rPr>
        <w:t xml:space="preserve">tag </w:t>
      </w:r>
      <w:r w:rsidRPr="0009579E">
        <w:rPr>
          <w:rFonts w:hint="eastAsia"/>
          <w:shd w:val="clear" w:color="auto" w:fill="FFFFFF"/>
        </w:rPr>
        <w:t>獲取節點名，</w:t>
      </w:r>
      <w:r w:rsidRPr="0009579E">
        <w:rPr>
          <w:shd w:val="clear" w:color="auto" w:fill="FFFFFF"/>
        </w:rPr>
        <w:t xml:space="preserve">attrib </w:t>
      </w:r>
      <w:r w:rsidRPr="0009579E">
        <w:rPr>
          <w:rFonts w:hint="eastAsia"/>
          <w:shd w:val="clear" w:color="auto" w:fill="FFFFFF"/>
        </w:rPr>
        <w:lastRenderedPageBreak/>
        <w:t>獲取節點屬性字典，</w:t>
      </w:r>
      <w:r w:rsidRPr="0009579E">
        <w:rPr>
          <w:shd w:val="clear" w:color="auto" w:fill="FFFFFF"/>
        </w:rPr>
        <w:t xml:space="preserve">text </w:t>
      </w:r>
      <w:r w:rsidRPr="0009579E">
        <w:rPr>
          <w:rFonts w:hint="eastAsia"/>
          <w:shd w:val="clear" w:color="auto" w:fill="FFFFFF"/>
        </w:rPr>
        <w:t>獲取節點文本；</w:t>
      </w:r>
      <w:r w:rsidRPr="0009579E">
        <w:rPr>
          <w:shd w:val="clear" w:color="auto" w:fill="FFFFFF"/>
        </w:rPr>
        <w:t xml:space="preserve">find() </w:t>
      </w:r>
      <w:r w:rsidRPr="0009579E">
        <w:rPr>
          <w:rFonts w:hint="eastAsia"/>
          <w:shd w:val="clear" w:color="auto" w:fill="FFFFFF"/>
        </w:rPr>
        <w:t>返回匹配到節點名的第一個節點，</w:t>
      </w:r>
      <w:r w:rsidRPr="0009579E">
        <w:rPr>
          <w:shd w:val="clear" w:color="auto" w:fill="FFFFFF"/>
        </w:rPr>
        <w:t xml:space="preserve">findall() </w:t>
      </w:r>
      <w:r w:rsidRPr="0009579E">
        <w:rPr>
          <w:rFonts w:hint="eastAsia"/>
          <w:shd w:val="clear" w:color="auto" w:fill="FFFFFF"/>
        </w:rPr>
        <w:t>返回匹配到節點名的所有節點，</w:t>
      </w:r>
      <w:r w:rsidRPr="0009579E">
        <w:rPr>
          <w:shd w:val="clear" w:color="auto" w:fill="FFFFFF"/>
        </w:rPr>
        <w:t>find()</w:t>
      </w:r>
      <w:r w:rsidRPr="0009579E">
        <w:rPr>
          <w:rFonts w:hint="eastAsia"/>
          <w:shd w:val="clear" w:color="auto" w:fill="FFFFFF"/>
        </w:rPr>
        <w:t>、</w:t>
      </w:r>
      <w:r w:rsidRPr="0009579E">
        <w:rPr>
          <w:shd w:val="clear" w:color="auto" w:fill="FFFFFF"/>
        </w:rPr>
        <w:t xml:space="preserve">findall() </w:t>
      </w:r>
      <w:r w:rsidRPr="0009579E">
        <w:rPr>
          <w:rFonts w:hint="eastAsia"/>
          <w:shd w:val="clear" w:color="auto" w:fill="FFFFFF"/>
        </w:rPr>
        <w:t>兩者都僅限當前節點的一級子節點，都支持</w:t>
      </w:r>
      <w:r w:rsidRPr="0009579E">
        <w:rPr>
          <w:shd w:val="clear" w:color="auto" w:fill="FFFFFF"/>
        </w:rPr>
        <w:t xml:space="preserve"> xpath </w:t>
      </w:r>
      <w:r w:rsidRPr="0009579E">
        <w:rPr>
          <w:rFonts w:hint="eastAsia"/>
          <w:shd w:val="clear" w:color="auto" w:fill="FFFFFF"/>
        </w:rPr>
        <w:t>路徑提取節點；</w:t>
      </w:r>
      <w:r w:rsidRPr="0009579E">
        <w:rPr>
          <w:shd w:val="clear" w:color="auto" w:fill="FFFFFF"/>
        </w:rPr>
        <w:t xml:space="preserve">iter() </w:t>
      </w:r>
      <w:r w:rsidRPr="0009579E">
        <w:rPr>
          <w:rFonts w:hint="eastAsia"/>
          <w:shd w:val="clear" w:color="auto" w:fill="FFFFFF"/>
        </w:rPr>
        <w:t>創建樹反覆運算器，遍歷當前節點的所有子節點，返回匹配到節點名的所有節點；</w:t>
      </w:r>
      <w:r w:rsidRPr="0009579E">
        <w:rPr>
          <w:shd w:val="clear" w:color="auto" w:fill="FFFFFF"/>
        </w:rPr>
        <w:t xml:space="preserve">remove() </w:t>
      </w:r>
      <w:r w:rsidRPr="0009579E">
        <w:rPr>
          <w:rFonts w:hint="eastAsia"/>
          <w:shd w:val="clear" w:color="auto" w:fill="FFFFFF"/>
        </w:rPr>
        <w:t>移除相應的節點。</w:t>
      </w:r>
    </w:p>
    <w:p w:rsidR="008213D4" w:rsidRPr="0009579E" w:rsidRDefault="008213D4" w:rsidP="00435253">
      <w:pPr>
        <w:rPr>
          <w:shd w:val="clear" w:color="auto" w:fill="FFFFFF"/>
        </w:rPr>
      </w:pPr>
      <w:r w:rsidRPr="0009579E">
        <w:rPr>
          <w:rFonts w:hint="eastAsia"/>
          <w:shd w:val="clear" w:color="auto" w:fill="FFFFFF"/>
        </w:rPr>
        <w:t>下</w:t>
      </w:r>
      <w:r>
        <w:rPr>
          <w:rFonts w:hint="eastAsia"/>
          <w:shd w:val="clear" w:color="auto" w:fill="FFFFFF"/>
        </w:rPr>
        <w:t>面</w:t>
      </w:r>
      <w:r w:rsidRPr="0009579E">
        <w:rPr>
          <w:rFonts w:hint="eastAsia"/>
          <w:shd w:val="clear" w:color="auto" w:fill="FFFFFF"/>
        </w:rPr>
        <w:t>的代碼用來解析</w:t>
      </w:r>
      <w:r w:rsidRPr="0009579E">
        <w:rPr>
          <w:shd w:val="clear" w:color="auto" w:fill="FFFFFF"/>
        </w:rPr>
        <w:t xml:space="preserve"> menu.xml </w:t>
      </w:r>
      <w:r w:rsidRPr="0009579E">
        <w:rPr>
          <w:rFonts w:hint="eastAsia"/>
          <w:shd w:val="clear" w:color="auto" w:fill="FFFFFF"/>
        </w:rPr>
        <w:t>檔以及輸出一些標籤和屬性：</w:t>
      </w:r>
    </w:p>
    <w:p w:rsidR="00664229" w:rsidRDefault="00213C93" w:rsidP="00664229">
      <w:pPr>
        <w:pStyle w:val="4"/>
      </w:pPr>
      <w:r>
        <w:rPr>
          <w:rFonts w:ascii="Noto Serif CJK TC Light" w:eastAsia="Noto Serif CJK TC Light" w:hAnsi="Noto Serif CJK TC Light"/>
          <w:noProof/>
        </w:rPr>
        <w:drawing>
          <wp:inline distT="0" distB="0" distL="0" distR="0" wp14:anchorId="253C6C47" wp14:editId="1A12955F">
            <wp:extent cx="224790" cy="196850"/>
            <wp:effectExtent l="0" t="0" r="3810" b="0"/>
            <wp:docPr id="681" name="圖片 68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664229" w:rsidRPr="00E33579">
        <w:rPr>
          <w:rFonts w:hint="eastAsia"/>
        </w:rPr>
        <w:t>範例程式</w:t>
      </w:r>
      <w:r w:rsidR="00664229">
        <w:rPr>
          <w:rFonts w:hint="eastAsia"/>
        </w:rPr>
        <w:t>E</w:t>
      </w:r>
      <w:r w:rsidR="004E6E9E">
        <w:rPr>
          <w:rFonts w:hint="eastAsia"/>
        </w:rPr>
        <w:t>4-3-</w:t>
      </w:r>
      <w:r w:rsidR="00664229">
        <w:rPr>
          <w:rFonts w:hint="eastAsia"/>
        </w:rPr>
        <w:t>4-1.</w:t>
      </w:r>
      <w:proofErr w:type="gramStart"/>
      <w:r w:rsidR="00664229">
        <w:rPr>
          <w:rFonts w:hint="eastAsia"/>
        </w:rPr>
        <w:t>ipynb</w:t>
      </w:r>
      <w:proofErr w:type="gramEnd"/>
    </w:p>
    <w:p w:rsidR="00664229" w:rsidRDefault="00664229" w:rsidP="00664229">
      <w:pPr>
        <w:spacing w:before="0"/>
      </w:pPr>
      <w:r w:rsidRPr="00BE2E77">
        <w:t>Pandas</w:t>
      </w:r>
      <w:r w:rsidRPr="00BE2E77">
        <w:t>排序</w:t>
      </w:r>
      <w:hyperlink r:id="rId105" w:anchor="Pandas排序" w:history="1">
        <w:r w:rsidRPr="00BE2E77">
          <w:t>¶</w:t>
        </w:r>
      </w:hyperlink>
    </w:p>
    <w:p w:rsidR="00664229" w:rsidRPr="00BE2E77" w:rsidRDefault="00664229" w:rsidP="00664229">
      <w:pPr>
        <w:spacing w:before="0"/>
      </w:pPr>
      <w:r w:rsidRPr="00BE2E77">
        <w:t>Series</w:t>
      </w:r>
      <w:hyperlink r:id="rId106" w:anchor="Series" w:history="1">
        <w:r w:rsidRPr="00BE2E77">
          <w:t>¶</w:t>
        </w:r>
      </w:hyperlink>
    </w:p>
    <w:p w:rsidR="00664229" w:rsidRPr="00D53D3C" w:rsidRDefault="00664229" w:rsidP="00664229">
      <w:pPr>
        <w:spacing w:before="0"/>
      </w:pPr>
      <w:r w:rsidRPr="00BE2E77">
        <w:t>Series</w:t>
      </w:r>
      <w:r w:rsidRPr="00BE2E77">
        <w:t>是一個類似於一維陣列的物件，包含資料陣列和相關的資料標籤貞烈。</w:t>
      </w:r>
      <w:r w:rsidRPr="00BE2E77">
        <w:t xml:space="preserve"> </w:t>
      </w:r>
      <w:r w:rsidRPr="00BE2E77">
        <w:t>資料可以是任何</w:t>
      </w:r>
      <w:r w:rsidRPr="00BE2E77">
        <w:t>NumPy</w:t>
      </w:r>
      <w:r w:rsidRPr="00BE2E77">
        <w:t>資料類型，標籤是</w:t>
      </w:r>
      <w:r w:rsidRPr="00BE2E77">
        <w:t>Series</w:t>
      </w:r>
      <w:r w:rsidRPr="00BE2E77">
        <w:t>的索引。</w:t>
      </w:r>
      <w:r w:rsidRPr="00BE2E77">
        <w:t>Series</w:t>
      </w:r>
      <w:r w:rsidRPr="00BE2E77">
        <w:t>就像一個固定長度的有序字典，傳入一個</w:t>
      </w:r>
      <w:r w:rsidRPr="00BE2E77">
        <w:t>dict</w:t>
      </w:r>
      <w:r w:rsidRPr="00BE2E77">
        <w:t>創建一個</w:t>
      </w:r>
      <w:r w:rsidRPr="00BE2E77">
        <w:t>Series</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from</w:t>
            </w:r>
            <w:r>
              <w:t xml:space="preserve"> </w:t>
            </w:r>
            <w:r w:rsidRPr="00BE2E77">
              <w:t>pandas</w:t>
            </w:r>
            <w:r>
              <w:t xml:space="preserve"> </w:t>
            </w:r>
            <w:r w:rsidRPr="00BE2E77">
              <w:t>import</w:t>
            </w:r>
            <w:r>
              <w:t xml:space="preserve"> </w:t>
            </w:r>
            <w:r w:rsidRPr="00BE2E77">
              <w:t>Series,</w:t>
            </w:r>
            <w:r>
              <w:t xml:space="preserve"> </w:t>
            </w:r>
            <w:r w:rsidRPr="00BE2E77">
              <w:t>DataFrame</w:t>
            </w:r>
          </w:p>
          <w:p w:rsidR="00664229" w:rsidRDefault="00664229" w:rsidP="002301D2">
            <w:pPr>
              <w:pStyle w:val="C6"/>
            </w:pPr>
            <w:r w:rsidRPr="00BE2E77">
              <w:t>import</w:t>
            </w:r>
            <w:r>
              <w:t xml:space="preserve"> </w:t>
            </w:r>
            <w:r w:rsidRPr="00BE2E77">
              <w:t>pandas</w:t>
            </w:r>
            <w:r>
              <w:t xml:space="preserve"> </w:t>
            </w:r>
            <w:r w:rsidRPr="00BE2E77">
              <w:t>as</w:t>
            </w:r>
            <w:r>
              <w:t xml:space="preserve"> </w:t>
            </w:r>
            <w:r w:rsidRPr="00BE2E77">
              <w:t>pd</w:t>
            </w:r>
          </w:p>
          <w:p w:rsidR="00664229" w:rsidRDefault="00664229" w:rsidP="002301D2">
            <w:pPr>
              <w:pStyle w:val="C6"/>
            </w:pPr>
            <w:r w:rsidRPr="00BE2E77">
              <w:t>import</w:t>
            </w:r>
            <w:r>
              <w:t xml:space="preserve"> </w:t>
            </w:r>
            <w:r w:rsidRPr="00BE2E77">
              <w:t>numpy</w:t>
            </w:r>
            <w:r>
              <w:t xml:space="preserve"> </w:t>
            </w:r>
            <w:r w:rsidRPr="00BE2E77">
              <w:t>as</w:t>
            </w:r>
            <w:r>
              <w:t xml:space="preserve"> </w:t>
            </w:r>
            <w:r w:rsidRPr="00BE2E77">
              <w:t>np</w:t>
            </w:r>
          </w:p>
          <w:p w:rsidR="00664229" w:rsidRDefault="00664229" w:rsidP="002301D2">
            <w:pPr>
              <w:pStyle w:val="C6"/>
            </w:pPr>
            <w:r w:rsidRPr="00BE2E77">
              <w:t>dict_1</w:t>
            </w:r>
            <w:r>
              <w:t xml:space="preserve"> </w:t>
            </w:r>
            <w:r w:rsidRPr="00BE2E77">
              <w:t>=</w:t>
            </w:r>
            <w:r>
              <w:t xml:space="preserve"> </w:t>
            </w:r>
            <w:r w:rsidRPr="00BE2E77">
              <w:t>{'apple'</w:t>
            </w:r>
            <w:r>
              <w:t xml:space="preserve"> </w:t>
            </w:r>
            <w:r w:rsidRPr="00BE2E77">
              <w:t>:</w:t>
            </w:r>
            <w:r>
              <w:t xml:space="preserve"> </w:t>
            </w:r>
            <w:r w:rsidRPr="00BE2E77">
              <w:t>100,</w:t>
            </w:r>
            <w:r>
              <w:t xml:space="preserve"> </w:t>
            </w:r>
            <w:r w:rsidRPr="00BE2E77">
              <w:t>'ball'</w:t>
            </w:r>
            <w:r>
              <w:t xml:space="preserve"> </w:t>
            </w:r>
            <w:r w:rsidRPr="00BE2E77">
              <w:t>:</w:t>
            </w:r>
            <w:r>
              <w:t xml:space="preserve"> </w:t>
            </w:r>
            <w:r w:rsidRPr="00BE2E77">
              <w:t>200,</w:t>
            </w:r>
            <w:r>
              <w:t xml:space="preserve"> </w:t>
            </w:r>
            <w:r w:rsidRPr="00BE2E77">
              <w:t>'car'</w:t>
            </w:r>
            <w:r>
              <w:t xml:space="preserve"> </w:t>
            </w:r>
            <w:r w:rsidRPr="00BE2E77">
              <w:t>:</w:t>
            </w:r>
            <w:r>
              <w:t xml:space="preserve"> </w:t>
            </w:r>
            <w:r w:rsidRPr="00BE2E77">
              <w:t>300}</w:t>
            </w:r>
          </w:p>
          <w:p w:rsidR="00664229" w:rsidRDefault="00664229" w:rsidP="002301D2">
            <w:pPr>
              <w:pStyle w:val="C6"/>
            </w:pPr>
            <w:r w:rsidRPr="00BE2E77">
              <w:t>ser_3</w:t>
            </w:r>
            <w:r>
              <w:t xml:space="preserve"> </w:t>
            </w:r>
            <w:r w:rsidRPr="00BE2E77">
              <w:t>=</w:t>
            </w:r>
            <w:r>
              <w:t xml:space="preserve"> </w:t>
            </w:r>
            <w:r w:rsidRPr="00BE2E77">
              <w:t>Series(dict_1)</w:t>
            </w:r>
          </w:p>
          <w:p w:rsidR="00664229" w:rsidRPr="004F24EA" w:rsidRDefault="00664229" w:rsidP="002301D2">
            <w:pPr>
              <w:pStyle w:val="C6"/>
            </w:pPr>
            <w:r w:rsidRPr="00BE2E77">
              <w:t>ser_3</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apple    100</w:t>
            </w:r>
          </w:p>
          <w:p w:rsidR="00664229" w:rsidRPr="00BE2E77" w:rsidRDefault="00664229" w:rsidP="002301D2">
            <w:pPr>
              <w:pStyle w:val="C6"/>
            </w:pPr>
            <w:r w:rsidRPr="00BE2E77">
              <w:t>ball     200</w:t>
            </w:r>
          </w:p>
          <w:p w:rsidR="00664229" w:rsidRPr="00BE2E77" w:rsidRDefault="00664229" w:rsidP="002301D2">
            <w:pPr>
              <w:pStyle w:val="C6"/>
            </w:pPr>
            <w:r w:rsidRPr="00BE2E77">
              <w:t>car      300</w:t>
            </w:r>
          </w:p>
          <w:p w:rsidR="00664229" w:rsidRPr="00A06E45" w:rsidRDefault="00664229" w:rsidP="002301D2">
            <w:pPr>
              <w:pStyle w:val="C6"/>
            </w:pPr>
            <w:r w:rsidRPr="00BE2E77">
              <w:t>dtype: int64</w:t>
            </w:r>
          </w:p>
        </w:tc>
      </w:tr>
    </w:tbl>
    <w:p w:rsidR="00664229" w:rsidRPr="00BE2E77" w:rsidRDefault="00664229" w:rsidP="00664229">
      <w:pPr>
        <w:spacing w:before="0"/>
      </w:pPr>
      <w:r w:rsidRPr="00BE2E77">
        <w:t>通過傳入索引重新排序</w:t>
      </w:r>
      <w:r w:rsidRPr="00BE2E77">
        <w:t>Series</w:t>
      </w:r>
      <w:r w:rsidRPr="00BE2E77">
        <w:t>（未找到的索引是</w:t>
      </w:r>
      <w:r w:rsidRPr="00BE2E77">
        <w:t>NaN</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index</w:t>
            </w:r>
            <w:r>
              <w:t xml:space="preserve"> </w:t>
            </w:r>
            <w:r w:rsidRPr="00BE2E77">
              <w:t>=</w:t>
            </w:r>
            <w:r>
              <w:t xml:space="preserve"> </w:t>
            </w:r>
            <w:r w:rsidRPr="00BE2E77">
              <w:t>['foo',</w:t>
            </w:r>
            <w:r>
              <w:t xml:space="preserve"> </w:t>
            </w:r>
            <w:r w:rsidRPr="00BE2E77">
              <w:t>'bar',</w:t>
            </w:r>
            <w:r>
              <w:t xml:space="preserve"> </w:t>
            </w:r>
            <w:r w:rsidRPr="00BE2E77">
              <w:t>'baz',</w:t>
            </w:r>
            <w:r>
              <w:t xml:space="preserve"> </w:t>
            </w:r>
            <w:r w:rsidRPr="00BE2E77">
              <w:t>'donkey']</w:t>
            </w:r>
          </w:p>
          <w:p w:rsidR="00664229" w:rsidRDefault="00664229" w:rsidP="002301D2">
            <w:pPr>
              <w:pStyle w:val="C6"/>
            </w:pPr>
            <w:r w:rsidRPr="00BE2E77">
              <w:t>ser_4</w:t>
            </w:r>
            <w:r>
              <w:t xml:space="preserve"> </w:t>
            </w:r>
            <w:r w:rsidRPr="00BE2E77">
              <w:t>=</w:t>
            </w:r>
            <w:r>
              <w:t xml:space="preserve"> </w:t>
            </w:r>
            <w:r w:rsidRPr="00BE2E77">
              <w:t>Series(dict_1,</w:t>
            </w:r>
            <w:r>
              <w:t xml:space="preserve"> </w:t>
            </w:r>
            <w:r w:rsidRPr="00BE2E77">
              <w:t>index=index)</w:t>
            </w:r>
          </w:p>
          <w:p w:rsidR="00664229" w:rsidRPr="004F24EA" w:rsidRDefault="00664229" w:rsidP="002301D2">
            <w:pPr>
              <w:pStyle w:val="C6"/>
            </w:pPr>
            <w:r w:rsidRPr="00BE2E77">
              <w:t>ser_4</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foo      NaN</w:t>
            </w:r>
          </w:p>
          <w:p w:rsidR="00664229" w:rsidRPr="00BE2E77" w:rsidRDefault="00664229" w:rsidP="002301D2">
            <w:pPr>
              <w:pStyle w:val="C6"/>
            </w:pPr>
            <w:r w:rsidRPr="00BE2E77">
              <w:t>bar      NaN</w:t>
            </w:r>
          </w:p>
          <w:p w:rsidR="00664229" w:rsidRPr="00BE2E77" w:rsidRDefault="00664229" w:rsidP="002301D2">
            <w:pPr>
              <w:pStyle w:val="C6"/>
            </w:pPr>
            <w:r w:rsidRPr="00BE2E77">
              <w:t>baz      NaN</w:t>
            </w:r>
          </w:p>
          <w:p w:rsidR="00664229" w:rsidRPr="00BE2E77" w:rsidRDefault="00664229" w:rsidP="002301D2">
            <w:pPr>
              <w:pStyle w:val="C6"/>
            </w:pPr>
            <w:r w:rsidRPr="00BE2E77">
              <w:t>donkey   NaN</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使用</w:t>
      </w:r>
      <w:r w:rsidRPr="00BE2E77">
        <w:t>pandas</w:t>
      </w:r>
      <w:r w:rsidRPr="00BE2E77">
        <w:t>方法檢查</w:t>
      </w:r>
      <w:r w:rsidRPr="00BE2E77">
        <w:t>NaN</w:t>
      </w:r>
      <w:r w:rsidRPr="00BE2E77">
        <w:t>，下面這兩種方式</w:t>
      </w:r>
      <w:proofErr w:type="gramStart"/>
      <w:r w:rsidRPr="00BE2E77">
        <w:t>等效：</w:t>
      </w:r>
      <w:proofErr w:type="gramEnd"/>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pd.isnull(ser_4)</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w:t>
            </w:r>
          </w:p>
        </w:tc>
        <w:tc>
          <w:tcPr>
            <w:tcW w:w="7241" w:type="dxa"/>
            <w:shd w:val="clear" w:color="auto" w:fill="auto"/>
          </w:tcPr>
          <w:p w:rsidR="00664229" w:rsidRPr="00BE2E77" w:rsidRDefault="00664229" w:rsidP="002301D2">
            <w:pPr>
              <w:pStyle w:val="C6"/>
            </w:pPr>
            <w:r w:rsidRPr="00BE2E77">
              <w:t>foo       True</w:t>
            </w:r>
          </w:p>
          <w:p w:rsidR="00664229" w:rsidRPr="00BE2E77" w:rsidRDefault="00664229" w:rsidP="002301D2">
            <w:pPr>
              <w:pStyle w:val="C6"/>
            </w:pPr>
            <w:r w:rsidRPr="00BE2E77">
              <w:t>bar       True</w:t>
            </w:r>
          </w:p>
          <w:p w:rsidR="00664229" w:rsidRPr="00BE2E77" w:rsidRDefault="00664229" w:rsidP="002301D2">
            <w:pPr>
              <w:pStyle w:val="C6"/>
            </w:pPr>
            <w:r w:rsidRPr="00BE2E77">
              <w:t>baz       True</w:t>
            </w:r>
          </w:p>
          <w:p w:rsidR="00664229" w:rsidRPr="00BE2E77" w:rsidRDefault="00664229" w:rsidP="002301D2">
            <w:pPr>
              <w:pStyle w:val="C6"/>
            </w:pPr>
            <w:r w:rsidRPr="00BE2E77">
              <w:t>donkey    True</w:t>
            </w:r>
          </w:p>
          <w:p w:rsidR="00664229" w:rsidRPr="00A06E45" w:rsidRDefault="00664229" w:rsidP="002301D2">
            <w:pPr>
              <w:pStyle w:val="C6"/>
            </w:pPr>
            <w:r w:rsidRPr="00BE2E77">
              <w:t>dtype: bool</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ser_4.isnull()</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foo       True</w:t>
            </w:r>
          </w:p>
          <w:p w:rsidR="00664229" w:rsidRPr="00BE2E77" w:rsidRDefault="00664229" w:rsidP="002301D2">
            <w:pPr>
              <w:pStyle w:val="C6"/>
            </w:pPr>
            <w:r w:rsidRPr="00BE2E77">
              <w:t>bar       True</w:t>
            </w:r>
          </w:p>
          <w:p w:rsidR="00664229" w:rsidRPr="00BE2E77" w:rsidRDefault="00664229" w:rsidP="002301D2">
            <w:pPr>
              <w:pStyle w:val="C6"/>
            </w:pPr>
            <w:r w:rsidRPr="00BE2E77">
              <w:t>baz       True</w:t>
            </w:r>
          </w:p>
          <w:p w:rsidR="00664229" w:rsidRPr="00BE2E77" w:rsidRDefault="00664229" w:rsidP="002301D2">
            <w:pPr>
              <w:pStyle w:val="C6"/>
            </w:pPr>
            <w:r w:rsidRPr="00BE2E77">
              <w:t>donkey    True</w:t>
            </w:r>
          </w:p>
          <w:p w:rsidR="00664229" w:rsidRPr="00A06E45" w:rsidRDefault="00664229" w:rsidP="002301D2">
            <w:pPr>
              <w:pStyle w:val="C6"/>
            </w:pPr>
            <w:r w:rsidRPr="00BE2E77">
              <w:t>dtype: bool</w:t>
            </w:r>
          </w:p>
        </w:tc>
      </w:tr>
    </w:tbl>
    <w:p w:rsidR="00664229" w:rsidRPr="00BE2E77" w:rsidRDefault="00664229" w:rsidP="00664229">
      <w:pPr>
        <w:spacing w:before="0"/>
      </w:pPr>
      <w:r w:rsidRPr="00BE2E77">
        <w:t>Series</w:t>
      </w:r>
      <w:r w:rsidRPr="00BE2E77">
        <w:t>在算術運算中自動對齊不同的索引資料：</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ser_3</w:t>
            </w:r>
            <w:r>
              <w:t xml:space="preserve"> </w:t>
            </w:r>
            <w:r w:rsidRPr="00BE2E77">
              <w:t>+</w:t>
            </w:r>
            <w:r>
              <w:t xml:space="preserve"> </w:t>
            </w:r>
            <w:r w:rsidRPr="00BE2E77">
              <w:t>ser_4</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apple    NaN</w:t>
            </w:r>
          </w:p>
          <w:p w:rsidR="00664229" w:rsidRPr="00BE2E77" w:rsidRDefault="00664229" w:rsidP="002301D2">
            <w:pPr>
              <w:pStyle w:val="C6"/>
            </w:pPr>
            <w:r w:rsidRPr="00BE2E77">
              <w:t>ball     NaN</w:t>
            </w:r>
          </w:p>
          <w:p w:rsidR="00664229" w:rsidRPr="00BE2E77" w:rsidRDefault="00664229" w:rsidP="002301D2">
            <w:pPr>
              <w:pStyle w:val="C6"/>
            </w:pPr>
            <w:r w:rsidRPr="00BE2E77">
              <w:t>bar      NaN</w:t>
            </w:r>
          </w:p>
          <w:p w:rsidR="00664229" w:rsidRPr="00BE2E77" w:rsidRDefault="00664229" w:rsidP="002301D2">
            <w:pPr>
              <w:pStyle w:val="C6"/>
            </w:pPr>
            <w:r w:rsidRPr="00BE2E77">
              <w:t>baz      NaN</w:t>
            </w:r>
          </w:p>
          <w:p w:rsidR="00664229" w:rsidRPr="00BE2E77" w:rsidRDefault="00664229" w:rsidP="002301D2">
            <w:pPr>
              <w:pStyle w:val="C6"/>
            </w:pPr>
            <w:r w:rsidRPr="00BE2E77">
              <w:t>car      NaN</w:t>
            </w:r>
          </w:p>
          <w:p w:rsidR="00664229" w:rsidRPr="00BE2E77" w:rsidRDefault="00664229" w:rsidP="002301D2">
            <w:pPr>
              <w:pStyle w:val="C6"/>
            </w:pPr>
            <w:r w:rsidRPr="00BE2E77">
              <w:t>donkey   NaN</w:t>
            </w:r>
          </w:p>
          <w:p w:rsidR="00664229" w:rsidRPr="00BE2E77" w:rsidRDefault="00664229" w:rsidP="002301D2">
            <w:pPr>
              <w:pStyle w:val="C6"/>
            </w:pPr>
            <w:r w:rsidRPr="00BE2E77">
              <w:t>foo      NaN</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命名</w:t>
      </w:r>
      <w:r w:rsidRPr="00BE2E77">
        <w:t xml:space="preserve"> Series</w:t>
      </w:r>
      <w:r>
        <w:rPr>
          <w:rFonts w:hint="eastAsia"/>
        </w:rPr>
        <w:t>與</w:t>
      </w:r>
      <w:r w:rsidRPr="003628E9">
        <w:t xml:space="preserve"> </w:t>
      </w:r>
      <w:r w:rsidRPr="00BE2E77">
        <w:t>Series</w:t>
      </w:r>
      <w:r w:rsidRPr="00BE2E77">
        <w:t>索引</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ser_4.name</w:t>
            </w:r>
            <w:r>
              <w:t xml:space="preserve"> </w:t>
            </w:r>
            <w:r w:rsidRPr="00BE2E77">
              <w:t>=</w:t>
            </w:r>
            <w:r>
              <w:t xml:space="preserve"> </w:t>
            </w:r>
            <w:r w:rsidRPr="00BE2E77">
              <w:t>'appleballcardonkey'</w:t>
            </w:r>
          </w:p>
          <w:p w:rsidR="00664229" w:rsidRDefault="00664229" w:rsidP="002301D2">
            <w:pPr>
              <w:pStyle w:val="C6"/>
            </w:pPr>
            <w:r w:rsidRPr="00BE2E77">
              <w:t>ser_4.index.name</w:t>
            </w:r>
            <w:r>
              <w:t xml:space="preserve"> </w:t>
            </w:r>
            <w:r w:rsidRPr="00BE2E77">
              <w:t>=</w:t>
            </w:r>
            <w:r>
              <w:t xml:space="preserve"> </w:t>
            </w:r>
            <w:r w:rsidRPr="00BE2E77">
              <w:t>'label'</w:t>
            </w:r>
          </w:p>
          <w:p w:rsidR="00664229" w:rsidRPr="003628E9" w:rsidRDefault="00664229" w:rsidP="002301D2">
            <w:pPr>
              <w:pStyle w:val="C6"/>
            </w:pPr>
            <w:r w:rsidRPr="00BE2E77">
              <w:t>ser_4</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label</w:t>
            </w:r>
          </w:p>
          <w:p w:rsidR="00664229" w:rsidRPr="00BE2E77" w:rsidRDefault="00664229" w:rsidP="002301D2">
            <w:pPr>
              <w:pStyle w:val="C6"/>
            </w:pPr>
            <w:r w:rsidRPr="00BE2E77">
              <w:t>foo      NaN</w:t>
            </w:r>
          </w:p>
          <w:p w:rsidR="00664229" w:rsidRPr="00BE2E77" w:rsidRDefault="00664229" w:rsidP="002301D2">
            <w:pPr>
              <w:pStyle w:val="C6"/>
            </w:pPr>
            <w:r w:rsidRPr="00BE2E77">
              <w:t>bar      NaN</w:t>
            </w:r>
          </w:p>
          <w:p w:rsidR="00664229" w:rsidRPr="00BE2E77" w:rsidRDefault="00664229" w:rsidP="002301D2">
            <w:pPr>
              <w:pStyle w:val="C6"/>
            </w:pPr>
            <w:r w:rsidRPr="00BE2E77">
              <w:t>baz      NaN</w:t>
            </w:r>
          </w:p>
          <w:p w:rsidR="00664229" w:rsidRPr="00BE2E77" w:rsidRDefault="00664229" w:rsidP="002301D2">
            <w:pPr>
              <w:pStyle w:val="C6"/>
            </w:pPr>
            <w:r w:rsidRPr="00BE2E77">
              <w:t>donkey   NaN</w:t>
            </w:r>
          </w:p>
          <w:p w:rsidR="00664229" w:rsidRPr="003628E9" w:rsidRDefault="00664229" w:rsidP="002301D2">
            <w:pPr>
              <w:pStyle w:val="C6"/>
            </w:pPr>
            <w:r w:rsidRPr="00BE2E77">
              <w:t>Name: appleballcardonkey, dtype: float64</w:t>
            </w:r>
          </w:p>
        </w:tc>
      </w:tr>
    </w:tbl>
    <w:p w:rsidR="00664229" w:rsidRPr="00BE2E77" w:rsidRDefault="00664229" w:rsidP="00664229">
      <w:pPr>
        <w:spacing w:before="0"/>
      </w:pPr>
      <w:r w:rsidRPr="00BE2E77">
        <w:t>重命名</w:t>
      </w:r>
      <w:r w:rsidRPr="00BE2E77">
        <w:t xml:space="preserve"> Series</w:t>
      </w:r>
      <w:r w:rsidRPr="00BE2E77">
        <w:t>的索引：</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ser_4.index</w:t>
            </w:r>
            <w:r>
              <w:t xml:space="preserve"> </w:t>
            </w:r>
            <w:r w:rsidRPr="00BE2E77">
              <w:t>=</w:t>
            </w:r>
            <w:r>
              <w:t xml:space="preserve"> </w:t>
            </w:r>
            <w:r w:rsidRPr="00BE2E77">
              <w:t>['ap',</w:t>
            </w:r>
            <w:r>
              <w:t xml:space="preserve"> </w:t>
            </w:r>
            <w:r w:rsidRPr="00BE2E77">
              <w:t>'ba',</w:t>
            </w:r>
            <w:r>
              <w:t xml:space="preserve"> </w:t>
            </w:r>
            <w:r w:rsidRPr="00BE2E77">
              <w:t>'ca',</w:t>
            </w:r>
            <w:r>
              <w:t xml:space="preserve"> </w:t>
            </w:r>
            <w:r w:rsidRPr="00BE2E77">
              <w:t>'do']</w:t>
            </w:r>
          </w:p>
          <w:p w:rsidR="00664229" w:rsidRPr="004F24EA" w:rsidRDefault="00664229" w:rsidP="002301D2">
            <w:pPr>
              <w:pStyle w:val="C6"/>
            </w:pPr>
            <w:r w:rsidRPr="00BE2E77">
              <w:t>ser_4</w:t>
            </w:r>
          </w:p>
        </w:tc>
      </w:tr>
      <w:tr w:rsidR="00664229" w:rsidRPr="00A06E45" w:rsidTr="002301D2">
        <w:tc>
          <w:tcPr>
            <w:tcW w:w="934" w:type="dxa"/>
            <w:shd w:val="clear" w:color="auto" w:fill="auto"/>
          </w:tcPr>
          <w:p w:rsidR="00664229" w:rsidRPr="00A06E45" w:rsidRDefault="00664229" w:rsidP="002301D2">
            <w:pPr>
              <w:pStyle w:val="C6"/>
            </w:pPr>
            <w:r>
              <w:rPr>
                <w:rFonts w:hint="eastAsia"/>
              </w:rPr>
              <w:lastRenderedPageBreak/>
              <w:t>Out[]</w:t>
            </w:r>
          </w:p>
        </w:tc>
        <w:tc>
          <w:tcPr>
            <w:tcW w:w="7241" w:type="dxa"/>
            <w:shd w:val="clear" w:color="auto" w:fill="auto"/>
          </w:tcPr>
          <w:p w:rsidR="00664229" w:rsidRPr="00BE2E77" w:rsidRDefault="00664229" w:rsidP="002301D2">
            <w:pPr>
              <w:pStyle w:val="C6"/>
            </w:pPr>
            <w:r w:rsidRPr="00BE2E77">
              <w:t>ap   NaN</w:t>
            </w:r>
          </w:p>
          <w:p w:rsidR="00664229" w:rsidRPr="00BE2E77" w:rsidRDefault="00664229" w:rsidP="002301D2">
            <w:pPr>
              <w:pStyle w:val="C6"/>
            </w:pPr>
            <w:r w:rsidRPr="00BE2E77">
              <w:t>ba   NaN</w:t>
            </w:r>
          </w:p>
          <w:p w:rsidR="00664229" w:rsidRPr="00BE2E77" w:rsidRDefault="00664229" w:rsidP="002301D2">
            <w:pPr>
              <w:pStyle w:val="C6"/>
            </w:pPr>
            <w:r w:rsidRPr="00BE2E77">
              <w:t>ca   NaN</w:t>
            </w:r>
          </w:p>
          <w:p w:rsidR="00664229" w:rsidRPr="00BE2E77" w:rsidRDefault="00664229" w:rsidP="002301D2">
            <w:pPr>
              <w:pStyle w:val="C6"/>
            </w:pPr>
            <w:r w:rsidRPr="00BE2E77">
              <w:t>do   NaN</w:t>
            </w:r>
          </w:p>
          <w:p w:rsidR="00664229" w:rsidRPr="003628E9" w:rsidRDefault="00664229" w:rsidP="002301D2">
            <w:pPr>
              <w:pStyle w:val="C6"/>
            </w:pPr>
            <w:r w:rsidRPr="00BE2E77">
              <w:t>Name: appleballcardonkey, dtype: float64</w:t>
            </w:r>
          </w:p>
        </w:tc>
      </w:tr>
    </w:tbl>
    <w:p w:rsidR="00664229" w:rsidRPr="00BE2E77" w:rsidRDefault="00664229" w:rsidP="00664229">
      <w:pPr>
        <w:spacing w:before="0"/>
      </w:pPr>
      <w:r w:rsidRPr="00BE2E77">
        <w:t>排序</w:t>
      </w:r>
      <w:r w:rsidRPr="00BE2E77">
        <w:t>(Sorting)</w:t>
      </w:r>
      <w:r w:rsidRPr="00BE2E77">
        <w:t>和排名</w:t>
      </w:r>
      <w:r w:rsidRPr="00BE2E77">
        <w:t>(Ranking)</w:t>
      </w:r>
      <w:hyperlink r:id="rId107" w:anchor="排序(Sorting)和排名(Ranking)" w:history="1">
        <w:r w:rsidRPr="00BE2E77">
          <w:t>¶</w:t>
        </w:r>
      </w:hyperlink>
    </w:p>
    <w:p w:rsidR="00664229" w:rsidRPr="00BE2E77" w:rsidRDefault="00664229" w:rsidP="00664229">
      <w:pPr>
        <w:spacing w:before="0"/>
      </w:pPr>
      <w:r w:rsidRPr="00BE2E77">
        <w:t>按索引對</w:t>
      </w:r>
      <w:r w:rsidRPr="00BE2E77">
        <w:t>Series</w:t>
      </w:r>
      <w:r w:rsidRPr="00BE2E77">
        <w:t>進行排序：</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ser_4.sort_index()</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ap   NaN</w:t>
            </w:r>
          </w:p>
          <w:p w:rsidR="00664229" w:rsidRPr="00BE2E77" w:rsidRDefault="00664229" w:rsidP="002301D2">
            <w:pPr>
              <w:pStyle w:val="C6"/>
            </w:pPr>
            <w:r w:rsidRPr="00BE2E77">
              <w:t>ba   NaN</w:t>
            </w:r>
          </w:p>
          <w:p w:rsidR="00664229" w:rsidRPr="00BE2E77" w:rsidRDefault="00664229" w:rsidP="002301D2">
            <w:pPr>
              <w:pStyle w:val="C6"/>
            </w:pPr>
            <w:r w:rsidRPr="00BE2E77">
              <w:t>ca   NaN</w:t>
            </w:r>
          </w:p>
          <w:p w:rsidR="00664229" w:rsidRPr="00BE2E77" w:rsidRDefault="00664229" w:rsidP="002301D2">
            <w:pPr>
              <w:pStyle w:val="C6"/>
            </w:pPr>
            <w:r w:rsidRPr="00BE2E77">
              <w:t>do   NaN</w:t>
            </w:r>
          </w:p>
          <w:p w:rsidR="00664229" w:rsidRPr="003628E9" w:rsidRDefault="00664229" w:rsidP="002301D2">
            <w:pPr>
              <w:pStyle w:val="C6"/>
            </w:pPr>
            <w:r w:rsidRPr="00BE2E77">
              <w:t>Name: appleballcardonkey, dtype: float64</w:t>
            </w:r>
          </w:p>
        </w:tc>
      </w:tr>
    </w:tbl>
    <w:p w:rsidR="00664229" w:rsidRPr="00BE2E77" w:rsidRDefault="00664229" w:rsidP="00664229">
      <w:pPr>
        <w:spacing w:before="0"/>
      </w:pPr>
      <w:r w:rsidRPr="00BE2E77">
        <w:t>按</w:t>
      </w:r>
      <w:r w:rsidRPr="00BE2E77">
        <w:t>Series</w:t>
      </w:r>
      <w:r w:rsidRPr="00BE2E77">
        <w:t>值排序</w:t>
      </w:r>
      <w:r w:rsidRPr="00BE2E77">
        <w:t>Series</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ser_4.sort_values()</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Out[13]:</w:t>
            </w:r>
          </w:p>
          <w:p w:rsidR="00664229" w:rsidRPr="00BE2E77" w:rsidRDefault="00664229" w:rsidP="002301D2">
            <w:pPr>
              <w:pStyle w:val="C6"/>
            </w:pPr>
            <w:r w:rsidRPr="00BE2E77">
              <w:t>ap   NaN</w:t>
            </w:r>
          </w:p>
          <w:p w:rsidR="00664229" w:rsidRPr="00BE2E77" w:rsidRDefault="00664229" w:rsidP="002301D2">
            <w:pPr>
              <w:pStyle w:val="C6"/>
            </w:pPr>
            <w:r w:rsidRPr="00BE2E77">
              <w:t>ba   NaN</w:t>
            </w:r>
          </w:p>
          <w:p w:rsidR="00664229" w:rsidRPr="00BE2E77" w:rsidRDefault="00664229" w:rsidP="002301D2">
            <w:pPr>
              <w:pStyle w:val="C6"/>
            </w:pPr>
            <w:r w:rsidRPr="00BE2E77">
              <w:t>ca   NaN</w:t>
            </w:r>
          </w:p>
          <w:p w:rsidR="00664229" w:rsidRPr="00BE2E77" w:rsidRDefault="00664229" w:rsidP="002301D2">
            <w:pPr>
              <w:pStyle w:val="C6"/>
            </w:pPr>
            <w:r w:rsidRPr="00BE2E77">
              <w:t>do   NaN</w:t>
            </w:r>
          </w:p>
          <w:p w:rsidR="00664229" w:rsidRPr="00A06E45" w:rsidRDefault="00664229" w:rsidP="002301D2">
            <w:pPr>
              <w:pStyle w:val="C6"/>
            </w:pPr>
            <w:r w:rsidRPr="00BE2E77">
              <w:t>Name: appleballcardonkey, dtype: float64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df_12</w:t>
            </w:r>
            <w:r>
              <w:t xml:space="preserve"> </w:t>
            </w:r>
            <w:r w:rsidRPr="00BE2E77">
              <w:t>=</w:t>
            </w:r>
            <w:r>
              <w:t xml:space="preserve"> </w:t>
            </w:r>
            <w:r w:rsidRPr="00BE2E77">
              <w:t>DataFrame(np.arange(12).reshape((3,</w:t>
            </w:r>
            <w:r>
              <w:t xml:space="preserve"> </w:t>
            </w:r>
            <w:r w:rsidRPr="00BE2E77">
              <w:t>4)),</w:t>
            </w:r>
          </w:p>
          <w:p w:rsidR="00664229" w:rsidRDefault="00664229" w:rsidP="002301D2">
            <w:pPr>
              <w:pStyle w:val="C6"/>
            </w:pPr>
            <w:r>
              <w:t xml:space="preserve">                  </w:t>
            </w:r>
            <w:r w:rsidRPr="00BE2E77">
              <w:t>index=['three',</w:t>
            </w:r>
            <w:r>
              <w:t xml:space="preserve"> </w:t>
            </w:r>
            <w:r w:rsidRPr="00BE2E77">
              <w:t>'one',</w:t>
            </w:r>
            <w:r>
              <w:t xml:space="preserve"> </w:t>
            </w:r>
            <w:r w:rsidRPr="00BE2E77">
              <w:t>'two'],</w:t>
            </w:r>
          </w:p>
          <w:p w:rsidR="00664229" w:rsidRDefault="00664229" w:rsidP="002301D2">
            <w:pPr>
              <w:pStyle w:val="C6"/>
            </w:pPr>
            <w:r>
              <w:t xml:space="preserve">                  </w:t>
            </w:r>
            <w:r w:rsidRPr="00BE2E77">
              <w:t>columns=['c',</w:t>
            </w:r>
            <w:r>
              <w:t xml:space="preserve"> </w:t>
            </w:r>
            <w:r w:rsidRPr="00BE2E77">
              <w:t>'a',</w:t>
            </w:r>
            <w:r>
              <w:t xml:space="preserve"> </w:t>
            </w:r>
            <w:r w:rsidRPr="00BE2E77">
              <w:t>'b',</w:t>
            </w:r>
            <w:r>
              <w:t xml:space="preserve"> </w:t>
            </w:r>
            <w:r w:rsidRPr="00BE2E77">
              <w:t>'d'])</w:t>
            </w:r>
          </w:p>
          <w:p w:rsidR="00664229" w:rsidRPr="004F24EA" w:rsidRDefault="00664229" w:rsidP="002301D2">
            <w:pPr>
              <w:pStyle w:val="C6"/>
            </w:pPr>
            <w:r w:rsidRPr="00BE2E77">
              <w:t>df_12</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05"/>
              <w:gridCol w:w="135"/>
              <w:gridCol w:w="135"/>
              <w:gridCol w:w="255"/>
              <w:gridCol w:w="255"/>
            </w:tblGrid>
            <w:tr w:rsidR="00664229" w:rsidRPr="00BE2E77" w:rsidTr="002301D2">
              <w:trPr>
                <w:tblHeader/>
              </w:trPr>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three</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one</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two</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w:t>
                  </w:r>
                </w:p>
              </w:tc>
            </w:tr>
          </w:tbl>
          <w:p w:rsidR="00664229" w:rsidRPr="00A06E45" w:rsidRDefault="00664229" w:rsidP="002301D2">
            <w:pPr>
              <w:pStyle w:val="C6"/>
            </w:pPr>
          </w:p>
        </w:tc>
      </w:tr>
    </w:tbl>
    <w:p w:rsidR="00664229" w:rsidRPr="00BE2E77" w:rsidRDefault="00664229" w:rsidP="00664229">
      <w:pPr>
        <w:spacing w:before="0"/>
      </w:pPr>
      <w:r w:rsidRPr="00BE2E77">
        <w:t>按索引對</w:t>
      </w:r>
      <w:r w:rsidRPr="00BE2E77">
        <w:t>DataFrame</w:t>
      </w:r>
      <w:r w:rsidRPr="00BE2E77">
        <w:t>進行排序：</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df_12.sort_index()</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05"/>
              <w:gridCol w:w="135"/>
              <w:gridCol w:w="135"/>
              <w:gridCol w:w="255"/>
              <w:gridCol w:w="255"/>
            </w:tblGrid>
            <w:tr w:rsidR="00664229" w:rsidRPr="00BE2E77" w:rsidTr="002301D2">
              <w:trPr>
                <w:tblHeader/>
              </w:trPr>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one</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three</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two</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w:t>
                  </w:r>
                </w:p>
              </w:tc>
            </w:tr>
          </w:tbl>
          <w:p w:rsidR="00664229" w:rsidRPr="00A06E45" w:rsidRDefault="00664229" w:rsidP="002301D2">
            <w:pPr>
              <w:pStyle w:val="C6"/>
            </w:pPr>
          </w:p>
        </w:tc>
      </w:tr>
    </w:tbl>
    <w:p w:rsidR="00664229" w:rsidRPr="00BE2E77" w:rsidRDefault="00664229" w:rsidP="00664229">
      <w:pPr>
        <w:spacing w:before="0"/>
      </w:pPr>
      <w:proofErr w:type="gramStart"/>
      <w:r w:rsidRPr="00BE2E77">
        <w:lastRenderedPageBreak/>
        <w:t>按行降序</w:t>
      </w:r>
      <w:proofErr w:type="gramEnd"/>
      <w:r w:rsidRPr="00BE2E77">
        <w:t>排列</w:t>
      </w:r>
      <w:r w:rsidRPr="00BE2E77">
        <w:t>DataFrame</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3628E9" w:rsidRDefault="00664229" w:rsidP="002301D2">
            <w:pPr>
              <w:pStyle w:val="C6"/>
            </w:pPr>
            <w:r w:rsidRPr="00BE2E77">
              <w:t>df_12.sort_index(axis=1,</w:t>
            </w:r>
            <w:r>
              <w:t xml:space="preserve"> </w:t>
            </w:r>
            <w:r w:rsidRPr="00BE2E77">
              <w:t>ascending=</w:t>
            </w:r>
            <w:r>
              <w:t>False</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05"/>
              <w:gridCol w:w="255"/>
              <w:gridCol w:w="135"/>
              <w:gridCol w:w="255"/>
              <w:gridCol w:w="135"/>
            </w:tblGrid>
            <w:tr w:rsidR="00664229" w:rsidRPr="00BE2E77" w:rsidTr="002301D2">
              <w:trPr>
                <w:tblHeader/>
              </w:trPr>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three</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one</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two</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bl>
          <w:p w:rsidR="00664229" w:rsidRPr="00A06E45" w:rsidRDefault="00664229" w:rsidP="002301D2">
            <w:pPr>
              <w:pStyle w:val="C6"/>
            </w:pPr>
          </w:p>
        </w:tc>
      </w:tr>
    </w:tbl>
    <w:p w:rsidR="00664229" w:rsidRPr="00BE2E77" w:rsidRDefault="00664229" w:rsidP="00664229">
      <w:pPr>
        <w:spacing w:before="0"/>
      </w:pPr>
      <w:proofErr w:type="gramStart"/>
      <w:r w:rsidRPr="00BE2E77">
        <w:t>按行對</w:t>
      </w:r>
      <w:proofErr w:type="gramEnd"/>
      <w:r w:rsidRPr="00BE2E77">
        <w:t>DataFrame</w:t>
      </w:r>
      <w:r w:rsidRPr="00BE2E77">
        <w:t>的值進行排序：</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3628E9" w:rsidRDefault="00664229" w:rsidP="002301D2">
            <w:pPr>
              <w:pStyle w:val="C6"/>
            </w:pPr>
            <w:r w:rsidRPr="00BE2E77">
              <w:t>df_12.sort_values(by=['d',</w:t>
            </w:r>
            <w:r>
              <w:t xml:space="preserve"> </w:t>
            </w:r>
            <w:r w:rsidRPr="00BE2E77">
              <w:t>'c'])</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05"/>
              <w:gridCol w:w="135"/>
              <w:gridCol w:w="135"/>
              <w:gridCol w:w="255"/>
              <w:gridCol w:w="255"/>
            </w:tblGrid>
            <w:tr w:rsidR="00664229" w:rsidRPr="00BE2E77" w:rsidTr="002301D2">
              <w:trPr>
                <w:tblHeader/>
              </w:trPr>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d</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three</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one</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r>
            <w:tr w:rsidR="00664229" w:rsidRPr="00BE2E77" w:rsidTr="002301D2">
              <w:tc>
                <w:tcPr>
                  <w:tcW w:w="50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two</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25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11</w:t>
                  </w:r>
                </w:p>
              </w:tc>
            </w:tr>
          </w:tbl>
          <w:p w:rsidR="00664229" w:rsidRPr="00A06E45" w:rsidRDefault="00664229" w:rsidP="002301D2">
            <w:pPr>
              <w:pStyle w:val="C6"/>
            </w:pPr>
          </w:p>
        </w:tc>
      </w:tr>
    </w:tbl>
    <w:p w:rsidR="00664229" w:rsidRPr="00BE2E77" w:rsidRDefault="00664229" w:rsidP="00664229">
      <w:pPr>
        <w:spacing w:before="0"/>
      </w:pPr>
      <w:r w:rsidRPr="00BE2E77">
        <w:t>排名類似於</w:t>
      </w:r>
      <w:r w:rsidRPr="00BE2E77">
        <w:t>numpy.argsort</w:t>
      </w:r>
      <w:r w:rsidRPr="00BE2E77">
        <w:t>，除了通過為每</w:t>
      </w:r>
      <w:proofErr w:type="gramStart"/>
      <w:r w:rsidRPr="00BE2E77">
        <w:t>個</w:t>
      </w:r>
      <w:proofErr w:type="gramEnd"/>
      <w:r w:rsidRPr="00BE2E77">
        <w:t>群組分配平均排名來打破關聯：</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ser_11</w:t>
            </w:r>
            <w:r>
              <w:t xml:space="preserve"> </w:t>
            </w:r>
            <w:r w:rsidRPr="00BE2E77">
              <w:t>=</w:t>
            </w:r>
            <w:r>
              <w:t xml:space="preserve"> </w:t>
            </w:r>
            <w:r w:rsidRPr="00BE2E77">
              <w:t>Series([</w:t>
            </w:r>
            <w:r>
              <w:t>7</w:t>
            </w:r>
            <w:r w:rsidRPr="00BE2E77">
              <w:t>,</w:t>
            </w:r>
            <w:r>
              <w:t xml:space="preserve"> </w:t>
            </w:r>
            <w:r w:rsidRPr="00BE2E77">
              <w:t>-</w:t>
            </w:r>
            <w:r>
              <w:t>5</w:t>
            </w:r>
            <w:r w:rsidRPr="00BE2E77">
              <w:t>,</w:t>
            </w:r>
            <w:r>
              <w:t xml:space="preserve"> 7</w:t>
            </w:r>
            <w:r w:rsidRPr="00BE2E77">
              <w:t>,</w:t>
            </w:r>
            <w:r>
              <w:t xml:space="preserve"> 4</w:t>
            </w:r>
            <w:r w:rsidRPr="00BE2E77">
              <w:t>,</w:t>
            </w:r>
            <w:r>
              <w:t xml:space="preserve"> 2</w:t>
            </w:r>
            <w:r w:rsidRPr="00BE2E77">
              <w:t>,</w:t>
            </w:r>
            <w:r>
              <w:t xml:space="preserve"> 0</w:t>
            </w:r>
            <w:r w:rsidRPr="00BE2E77">
              <w:t>,</w:t>
            </w:r>
            <w:r>
              <w:t xml:space="preserve"> 4</w:t>
            </w:r>
            <w:r w:rsidRPr="00BE2E77">
              <w:t>,</w:t>
            </w:r>
            <w:r>
              <w:t xml:space="preserve"> 7</w:t>
            </w:r>
            <w:r w:rsidRPr="00BE2E77">
              <w:t>])</w:t>
            </w:r>
          </w:p>
          <w:p w:rsidR="00664229" w:rsidRDefault="00664229" w:rsidP="002301D2">
            <w:pPr>
              <w:pStyle w:val="C6"/>
            </w:pPr>
            <w:r w:rsidRPr="00BE2E77">
              <w:t>ser_11</w:t>
            </w:r>
            <w:r>
              <w:t xml:space="preserve"> </w:t>
            </w:r>
            <w:r w:rsidRPr="00BE2E77">
              <w:t>=</w:t>
            </w:r>
            <w:r>
              <w:t xml:space="preserve"> </w:t>
            </w:r>
            <w:r w:rsidRPr="00BE2E77">
              <w:t>ser_11.sort_values()</w:t>
            </w:r>
          </w:p>
          <w:p w:rsidR="00664229" w:rsidRPr="004F24EA" w:rsidRDefault="00664229" w:rsidP="002301D2">
            <w:pPr>
              <w:pStyle w:val="C6"/>
            </w:pPr>
            <w:r w:rsidRPr="00BE2E77">
              <w:t>ser_11</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1   -5</w:t>
            </w:r>
          </w:p>
          <w:p w:rsidR="00664229" w:rsidRPr="00BE2E77" w:rsidRDefault="00664229" w:rsidP="002301D2">
            <w:pPr>
              <w:pStyle w:val="C6"/>
            </w:pPr>
            <w:r w:rsidRPr="00BE2E77">
              <w:t>5    0</w:t>
            </w:r>
          </w:p>
          <w:p w:rsidR="00664229" w:rsidRPr="00BE2E77" w:rsidRDefault="00664229" w:rsidP="002301D2">
            <w:pPr>
              <w:pStyle w:val="C6"/>
            </w:pPr>
            <w:r w:rsidRPr="00BE2E77">
              <w:t>4    2</w:t>
            </w:r>
          </w:p>
          <w:p w:rsidR="00664229" w:rsidRPr="00BE2E77" w:rsidRDefault="00664229" w:rsidP="002301D2">
            <w:pPr>
              <w:pStyle w:val="C6"/>
            </w:pPr>
            <w:r w:rsidRPr="00BE2E77">
              <w:t>3    4</w:t>
            </w:r>
          </w:p>
          <w:p w:rsidR="00664229" w:rsidRPr="00BE2E77" w:rsidRDefault="00664229" w:rsidP="002301D2">
            <w:pPr>
              <w:pStyle w:val="C6"/>
            </w:pPr>
            <w:r w:rsidRPr="00BE2E77">
              <w:t>6    4</w:t>
            </w:r>
          </w:p>
          <w:p w:rsidR="00664229" w:rsidRPr="00BE2E77" w:rsidRDefault="00664229" w:rsidP="002301D2">
            <w:pPr>
              <w:pStyle w:val="C6"/>
            </w:pPr>
            <w:r w:rsidRPr="00BE2E77">
              <w:t>0    7</w:t>
            </w:r>
          </w:p>
          <w:p w:rsidR="00664229" w:rsidRPr="00BE2E77" w:rsidRDefault="00664229" w:rsidP="002301D2">
            <w:pPr>
              <w:pStyle w:val="C6"/>
            </w:pPr>
            <w:r w:rsidRPr="00BE2E77">
              <w:t>2    7</w:t>
            </w:r>
          </w:p>
          <w:p w:rsidR="00664229" w:rsidRPr="00BE2E77" w:rsidRDefault="00664229" w:rsidP="002301D2">
            <w:pPr>
              <w:pStyle w:val="C6"/>
            </w:pPr>
            <w:r w:rsidRPr="00BE2E77">
              <w:t>7    7</w:t>
            </w:r>
          </w:p>
          <w:p w:rsidR="00664229" w:rsidRPr="00A06E45" w:rsidRDefault="00664229" w:rsidP="002301D2">
            <w:pPr>
              <w:pStyle w:val="C6"/>
            </w:pPr>
            <w:r w:rsidRPr="00BE2E77">
              <w:t>dtype: int64</w:t>
            </w:r>
          </w:p>
        </w:tc>
      </w:tr>
    </w:tbl>
    <w:p w:rsidR="00664229" w:rsidRPr="00BE2E77" w:rsidRDefault="00664229" w:rsidP="00664229">
      <w:pPr>
        <w:spacing w:before="0"/>
      </w:pP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ser_11.rank()</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1    1.0</w:t>
            </w:r>
          </w:p>
          <w:p w:rsidR="00664229" w:rsidRPr="00BE2E77" w:rsidRDefault="00664229" w:rsidP="002301D2">
            <w:pPr>
              <w:pStyle w:val="C6"/>
            </w:pPr>
            <w:r w:rsidRPr="00BE2E77">
              <w:lastRenderedPageBreak/>
              <w:t>5    2.0</w:t>
            </w:r>
          </w:p>
          <w:p w:rsidR="00664229" w:rsidRPr="00BE2E77" w:rsidRDefault="00664229" w:rsidP="002301D2">
            <w:pPr>
              <w:pStyle w:val="C6"/>
            </w:pPr>
            <w:r w:rsidRPr="00BE2E77">
              <w:t>4    3.0</w:t>
            </w:r>
          </w:p>
          <w:p w:rsidR="00664229" w:rsidRPr="00BE2E77" w:rsidRDefault="00664229" w:rsidP="002301D2">
            <w:pPr>
              <w:pStyle w:val="C6"/>
            </w:pPr>
            <w:r w:rsidRPr="00BE2E77">
              <w:t>3    4.5</w:t>
            </w:r>
          </w:p>
          <w:p w:rsidR="00664229" w:rsidRPr="00BE2E77" w:rsidRDefault="00664229" w:rsidP="002301D2">
            <w:pPr>
              <w:pStyle w:val="C6"/>
            </w:pPr>
            <w:r w:rsidRPr="00BE2E77">
              <w:t>6    4.5</w:t>
            </w:r>
          </w:p>
          <w:p w:rsidR="00664229" w:rsidRPr="00BE2E77" w:rsidRDefault="00664229" w:rsidP="002301D2">
            <w:pPr>
              <w:pStyle w:val="C6"/>
            </w:pPr>
            <w:r w:rsidRPr="00BE2E77">
              <w:t>0    7.0</w:t>
            </w:r>
          </w:p>
          <w:p w:rsidR="00664229" w:rsidRPr="00BE2E77" w:rsidRDefault="00664229" w:rsidP="002301D2">
            <w:pPr>
              <w:pStyle w:val="C6"/>
            </w:pPr>
            <w:r w:rsidRPr="00BE2E77">
              <w:t>2    7.0</w:t>
            </w:r>
          </w:p>
          <w:p w:rsidR="00664229" w:rsidRPr="00BE2E77" w:rsidRDefault="00664229" w:rsidP="002301D2">
            <w:pPr>
              <w:pStyle w:val="C6"/>
            </w:pPr>
            <w:r w:rsidRPr="00BE2E77">
              <w:t>7    7.0</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lastRenderedPageBreak/>
        <w:t>根據</w:t>
      </w:r>
      <w:r w:rsidRPr="00BE2E77">
        <w:t>Series</w:t>
      </w:r>
      <w:r w:rsidRPr="00BE2E77">
        <w:t>出現在資料中的時間對</w:t>
      </w:r>
      <w:r w:rsidRPr="00BE2E77">
        <w:t>Series</w:t>
      </w:r>
      <w:r w:rsidRPr="00BE2E77">
        <w:t>進行排名：</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ser_11.rank(method='first')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1    1.0</w:t>
            </w:r>
          </w:p>
          <w:p w:rsidR="00664229" w:rsidRPr="00BE2E77" w:rsidRDefault="00664229" w:rsidP="002301D2">
            <w:pPr>
              <w:pStyle w:val="C6"/>
            </w:pPr>
            <w:r w:rsidRPr="00BE2E77">
              <w:t>5    2.0</w:t>
            </w:r>
          </w:p>
          <w:p w:rsidR="00664229" w:rsidRPr="00BE2E77" w:rsidRDefault="00664229" w:rsidP="002301D2">
            <w:pPr>
              <w:pStyle w:val="C6"/>
            </w:pPr>
            <w:r w:rsidRPr="00BE2E77">
              <w:t>4    3.0</w:t>
            </w:r>
          </w:p>
          <w:p w:rsidR="00664229" w:rsidRPr="00BE2E77" w:rsidRDefault="00664229" w:rsidP="002301D2">
            <w:pPr>
              <w:pStyle w:val="C6"/>
            </w:pPr>
            <w:r w:rsidRPr="00BE2E77">
              <w:t>3    4.0</w:t>
            </w:r>
          </w:p>
          <w:p w:rsidR="00664229" w:rsidRPr="00BE2E77" w:rsidRDefault="00664229" w:rsidP="002301D2">
            <w:pPr>
              <w:pStyle w:val="C6"/>
            </w:pPr>
            <w:r w:rsidRPr="00BE2E77">
              <w:t>6    5.0</w:t>
            </w:r>
          </w:p>
          <w:p w:rsidR="00664229" w:rsidRPr="00BE2E77" w:rsidRDefault="00664229" w:rsidP="002301D2">
            <w:pPr>
              <w:pStyle w:val="C6"/>
            </w:pPr>
            <w:r w:rsidRPr="00BE2E77">
              <w:t>0    6.0</w:t>
            </w:r>
          </w:p>
          <w:p w:rsidR="00664229" w:rsidRPr="00BE2E77" w:rsidRDefault="00664229" w:rsidP="002301D2">
            <w:pPr>
              <w:pStyle w:val="C6"/>
            </w:pPr>
            <w:r w:rsidRPr="00BE2E77">
              <w:t>2    7.0</w:t>
            </w:r>
          </w:p>
          <w:p w:rsidR="00664229" w:rsidRPr="00BE2E77" w:rsidRDefault="00664229" w:rsidP="002301D2">
            <w:pPr>
              <w:pStyle w:val="C6"/>
            </w:pPr>
            <w:r w:rsidRPr="00BE2E77">
              <w:t>7    8.0</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使用群組的最大排名</w:t>
      </w:r>
      <w:proofErr w:type="gramStart"/>
      <w:r w:rsidRPr="00BE2E77">
        <w:t>按降序</w:t>
      </w:r>
      <w:proofErr w:type="gramEnd"/>
      <w:r w:rsidRPr="00BE2E77">
        <w:t>排列</w:t>
      </w:r>
      <w:r w:rsidRPr="00BE2E77">
        <w:t>Series</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3628E9" w:rsidRDefault="00664229" w:rsidP="002301D2">
            <w:pPr>
              <w:pStyle w:val="C6"/>
            </w:pPr>
            <w:r w:rsidRPr="00BE2E77">
              <w:t>ser_11.rank(ascending=</w:t>
            </w:r>
            <w:r>
              <w:t>False</w:t>
            </w:r>
            <w:r w:rsidRPr="00BE2E77">
              <w:t>,</w:t>
            </w:r>
            <w:r>
              <w:t xml:space="preserve"> </w:t>
            </w:r>
            <w:r w:rsidRPr="00BE2E77">
              <w:t>method='max')</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p w:rsidR="00664229" w:rsidRPr="00BE2E77" w:rsidRDefault="00664229" w:rsidP="002301D2">
            <w:pPr>
              <w:pStyle w:val="C6"/>
            </w:pPr>
            <w:r w:rsidRPr="00BE2E77">
              <w:t>1    8.0</w:t>
            </w:r>
          </w:p>
          <w:p w:rsidR="00664229" w:rsidRPr="00BE2E77" w:rsidRDefault="00664229" w:rsidP="002301D2">
            <w:pPr>
              <w:pStyle w:val="C6"/>
            </w:pPr>
            <w:r w:rsidRPr="00BE2E77">
              <w:t>5    7.0</w:t>
            </w:r>
          </w:p>
          <w:p w:rsidR="00664229" w:rsidRPr="00BE2E77" w:rsidRDefault="00664229" w:rsidP="002301D2">
            <w:pPr>
              <w:pStyle w:val="C6"/>
            </w:pPr>
            <w:r w:rsidRPr="00BE2E77">
              <w:t>4    6.0</w:t>
            </w:r>
          </w:p>
          <w:p w:rsidR="00664229" w:rsidRPr="00BE2E77" w:rsidRDefault="00664229" w:rsidP="002301D2">
            <w:pPr>
              <w:pStyle w:val="C6"/>
            </w:pPr>
            <w:r w:rsidRPr="00BE2E77">
              <w:t>3    5.0</w:t>
            </w:r>
          </w:p>
          <w:p w:rsidR="00664229" w:rsidRPr="00BE2E77" w:rsidRDefault="00664229" w:rsidP="002301D2">
            <w:pPr>
              <w:pStyle w:val="C6"/>
            </w:pPr>
            <w:r w:rsidRPr="00BE2E77">
              <w:t>6    5.0</w:t>
            </w:r>
          </w:p>
          <w:p w:rsidR="00664229" w:rsidRPr="00BE2E77" w:rsidRDefault="00664229" w:rsidP="002301D2">
            <w:pPr>
              <w:pStyle w:val="C6"/>
            </w:pPr>
            <w:r w:rsidRPr="00BE2E77">
              <w:t>0    3.0</w:t>
            </w:r>
          </w:p>
          <w:p w:rsidR="00664229" w:rsidRPr="00BE2E77" w:rsidRDefault="00664229" w:rsidP="002301D2">
            <w:pPr>
              <w:pStyle w:val="C6"/>
            </w:pPr>
            <w:r w:rsidRPr="00BE2E77">
              <w:t>2    3.0</w:t>
            </w:r>
          </w:p>
          <w:p w:rsidR="00664229" w:rsidRPr="00BE2E77" w:rsidRDefault="00664229" w:rsidP="002301D2">
            <w:pPr>
              <w:pStyle w:val="C6"/>
            </w:pPr>
            <w:r w:rsidRPr="00BE2E77">
              <w:t>7    3.0</w:t>
            </w:r>
          </w:p>
          <w:p w:rsidR="00664229" w:rsidRPr="00A06E45" w:rsidRDefault="00664229" w:rsidP="002301D2">
            <w:pPr>
              <w:pStyle w:val="C6"/>
            </w:pPr>
            <w:r w:rsidRPr="00BE2E77">
              <w:t>dtype: float64</w:t>
            </w:r>
          </w:p>
        </w:tc>
      </w:tr>
    </w:tbl>
    <w:p w:rsidR="00664229" w:rsidRPr="00BE2E77" w:rsidRDefault="00664229" w:rsidP="00664229">
      <w:pPr>
        <w:spacing w:before="0"/>
      </w:pPr>
      <w:r w:rsidRPr="00BE2E77">
        <w:t>DataFrame</w:t>
      </w:r>
      <w:r w:rsidRPr="00BE2E77">
        <w:t>可以對行或列進行排名：</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Default="00664229" w:rsidP="002301D2">
            <w:pPr>
              <w:pStyle w:val="C6"/>
            </w:pPr>
            <w:r w:rsidRPr="00BE2E77">
              <w:t>df_13</w:t>
            </w:r>
            <w:r>
              <w:t xml:space="preserve"> </w:t>
            </w:r>
            <w:r w:rsidRPr="00BE2E77">
              <w:t>=</w:t>
            </w:r>
            <w:r>
              <w:t xml:space="preserve"> </w:t>
            </w:r>
            <w:r w:rsidRPr="00BE2E77">
              <w:t>DataFrame({'apple'</w:t>
            </w:r>
            <w:r>
              <w:t xml:space="preserve"> </w:t>
            </w:r>
            <w:r w:rsidRPr="00BE2E77">
              <w:t>:</w:t>
            </w:r>
            <w:r>
              <w:t xml:space="preserve"> </w:t>
            </w:r>
            <w:r w:rsidRPr="00BE2E77">
              <w:t>[</w:t>
            </w:r>
            <w:r>
              <w:t>7</w:t>
            </w:r>
            <w:r w:rsidRPr="00BE2E77">
              <w:t>,</w:t>
            </w:r>
            <w:r>
              <w:t xml:space="preserve"> </w:t>
            </w:r>
            <w:r w:rsidRPr="00BE2E77">
              <w:t>-</w:t>
            </w:r>
            <w:r>
              <w:t>5</w:t>
            </w:r>
            <w:r w:rsidRPr="00BE2E77">
              <w:t>,</w:t>
            </w:r>
            <w:r>
              <w:t xml:space="preserve"> 7</w:t>
            </w:r>
            <w:r w:rsidRPr="00BE2E77">
              <w:t>,</w:t>
            </w:r>
            <w:r>
              <w:t xml:space="preserve"> 4</w:t>
            </w:r>
            <w:r w:rsidRPr="00BE2E77">
              <w:t>,</w:t>
            </w:r>
            <w:r>
              <w:t xml:space="preserve"> 2</w:t>
            </w:r>
            <w:r w:rsidRPr="00BE2E77">
              <w:t>,</w:t>
            </w:r>
            <w:r>
              <w:t xml:space="preserve"> 0</w:t>
            </w:r>
            <w:r w:rsidRPr="00BE2E77">
              <w:t>,</w:t>
            </w:r>
            <w:r>
              <w:t xml:space="preserve"> 4</w:t>
            </w:r>
            <w:r w:rsidRPr="00BE2E77">
              <w:t>,</w:t>
            </w:r>
            <w:r>
              <w:t xml:space="preserve"> 7</w:t>
            </w:r>
            <w:r w:rsidRPr="00BE2E77">
              <w:t>],</w:t>
            </w:r>
          </w:p>
          <w:p w:rsidR="00664229" w:rsidRDefault="00664229" w:rsidP="002301D2">
            <w:pPr>
              <w:pStyle w:val="C6"/>
            </w:pPr>
            <w:r>
              <w:t xml:space="preserve">                   </w:t>
            </w:r>
            <w:r w:rsidRPr="00BE2E77">
              <w:t>'ball'</w:t>
            </w:r>
            <w:r>
              <w:t xml:space="preserve"> </w:t>
            </w:r>
            <w:r w:rsidRPr="00BE2E77">
              <w:t>:</w:t>
            </w:r>
            <w:r>
              <w:t xml:space="preserve"> </w:t>
            </w:r>
            <w:r w:rsidRPr="00BE2E77">
              <w:t>[-</w:t>
            </w:r>
            <w:r>
              <w:t>5</w:t>
            </w:r>
            <w:r w:rsidRPr="00BE2E77">
              <w:t>,</w:t>
            </w:r>
            <w:r>
              <w:t xml:space="preserve"> 4</w:t>
            </w:r>
            <w:r w:rsidRPr="00BE2E77">
              <w:t>,</w:t>
            </w:r>
            <w:r>
              <w:t xml:space="preserve"> 2</w:t>
            </w:r>
            <w:r w:rsidRPr="00BE2E77">
              <w:t>,</w:t>
            </w:r>
            <w:r>
              <w:t xml:space="preserve"> 0</w:t>
            </w:r>
            <w:r w:rsidRPr="00BE2E77">
              <w:t>,</w:t>
            </w:r>
            <w:r>
              <w:t xml:space="preserve"> 4</w:t>
            </w:r>
            <w:r w:rsidRPr="00BE2E77">
              <w:t>,</w:t>
            </w:r>
            <w:r>
              <w:t xml:space="preserve"> 7</w:t>
            </w:r>
            <w:r w:rsidRPr="00BE2E77">
              <w:t>,</w:t>
            </w:r>
            <w:r>
              <w:t xml:space="preserve"> 7</w:t>
            </w:r>
            <w:r w:rsidRPr="00BE2E77">
              <w:t>,</w:t>
            </w:r>
            <w:r>
              <w:t xml:space="preserve"> 8</w:t>
            </w:r>
            <w:r w:rsidRPr="00BE2E77">
              <w:t>],</w:t>
            </w:r>
          </w:p>
          <w:p w:rsidR="00664229" w:rsidRDefault="00664229" w:rsidP="002301D2">
            <w:pPr>
              <w:pStyle w:val="C6"/>
            </w:pPr>
            <w:r>
              <w:t xml:space="preserve">                   </w:t>
            </w:r>
            <w:r w:rsidRPr="00BE2E77">
              <w:t>'car'</w:t>
            </w:r>
            <w:r>
              <w:t xml:space="preserve"> </w:t>
            </w:r>
            <w:r w:rsidRPr="00BE2E77">
              <w:t>:</w:t>
            </w:r>
            <w:r>
              <w:t xml:space="preserve"> </w:t>
            </w:r>
            <w:r w:rsidRPr="00BE2E77">
              <w:t>[-</w:t>
            </w:r>
            <w:r>
              <w:t>1</w:t>
            </w:r>
            <w:r w:rsidRPr="00BE2E77">
              <w:t>,</w:t>
            </w:r>
            <w:r>
              <w:t xml:space="preserve"> 2</w:t>
            </w:r>
            <w:r w:rsidRPr="00BE2E77">
              <w:t>,</w:t>
            </w:r>
            <w:r>
              <w:t xml:space="preserve"> 3</w:t>
            </w:r>
            <w:r w:rsidRPr="00BE2E77">
              <w:t>,</w:t>
            </w:r>
            <w:r>
              <w:t xml:space="preserve"> 0</w:t>
            </w:r>
            <w:r w:rsidRPr="00BE2E77">
              <w:t>,</w:t>
            </w:r>
            <w:r>
              <w:t xml:space="preserve"> 5</w:t>
            </w:r>
            <w:r w:rsidRPr="00BE2E77">
              <w:t>,</w:t>
            </w:r>
            <w:r>
              <w:t xml:space="preserve"> 9</w:t>
            </w:r>
            <w:r w:rsidRPr="00BE2E77">
              <w:t>,</w:t>
            </w:r>
            <w:r>
              <w:t xml:space="preserve"> 9</w:t>
            </w:r>
            <w:r w:rsidRPr="00BE2E77">
              <w:t>,</w:t>
            </w:r>
            <w:r>
              <w:t xml:space="preserve"> 5</w:t>
            </w:r>
            <w:r w:rsidRPr="00BE2E77">
              <w:t>]})</w:t>
            </w:r>
          </w:p>
          <w:p w:rsidR="00664229" w:rsidRPr="004F24EA" w:rsidRDefault="00664229" w:rsidP="002301D2">
            <w:pPr>
              <w:pStyle w:val="C6"/>
            </w:pPr>
            <w:r w:rsidRPr="00BE2E77">
              <w:t>df_13</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542"/>
              <w:gridCol w:w="385"/>
              <w:gridCol w:w="314"/>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apple</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ball</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car</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6</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9</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w:t>
                  </w:r>
                </w:p>
              </w:tc>
              <w:tc>
                <w:tcPr>
                  <w:tcW w:w="314"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w:t>
                  </w:r>
                </w:p>
              </w:tc>
            </w:tr>
          </w:tbl>
          <w:p w:rsidR="00664229" w:rsidRPr="00A06E45" w:rsidRDefault="00664229" w:rsidP="002301D2">
            <w:pPr>
              <w:pStyle w:val="C6"/>
            </w:pPr>
          </w:p>
        </w:tc>
      </w:tr>
    </w:tbl>
    <w:p w:rsidR="00664229" w:rsidRPr="00BE2E77" w:rsidRDefault="00664229" w:rsidP="00664229">
      <w:pPr>
        <w:spacing w:before="0"/>
      </w:pPr>
      <w:r w:rsidRPr="00BE2E77">
        <w:lastRenderedPageBreak/>
        <w:t>在列上排名</w:t>
      </w:r>
      <w:r w:rsidRPr="00BE2E77">
        <w:t>DataFrame</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w:t>
            </w:r>
            <w:r w:rsidRPr="00C82C62">
              <w:t>f_13.rank()</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542"/>
              <w:gridCol w:w="385"/>
              <w:gridCol w:w="320"/>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apple</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ball</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car</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4.5</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4.5</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4.5</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6.5</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6</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4.5</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6.5</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7.0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8.0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5.5</w:t>
                  </w:r>
                </w:p>
              </w:tc>
            </w:tr>
          </w:tbl>
          <w:p w:rsidR="00664229" w:rsidRPr="00A06E45" w:rsidRDefault="00664229" w:rsidP="002301D2">
            <w:pPr>
              <w:pStyle w:val="C6"/>
            </w:pPr>
          </w:p>
        </w:tc>
      </w:tr>
    </w:tbl>
    <w:p w:rsidR="00664229" w:rsidRPr="00BE2E77" w:rsidRDefault="00664229" w:rsidP="00664229">
      <w:pPr>
        <w:spacing w:before="0"/>
      </w:pPr>
      <w:r w:rsidRPr="00BE2E77">
        <w:t>在行上排名</w:t>
      </w:r>
      <w:r w:rsidRPr="00BE2E77">
        <w:t>DataFrame</w:t>
      </w:r>
      <w:r w:rsidRPr="00BE2E77">
        <w:t>：</w:t>
      </w:r>
    </w:p>
    <w:tbl>
      <w:tblPr>
        <w:tblW w:w="0" w:type="auto"/>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shd w:val="clear" w:color="auto" w:fill="EEEEEE"/>
        <w:tblLayout w:type="fixed"/>
        <w:tblCellMar>
          <w:left w:w="0" w:type="dxa"/>
          <w:right w:w="0" w:type="dxa"/>
        </w:tblCellMar>
        <w:tblLook w:val="04A0" w:firstRow="1" w:lastRow="0" w:firstColumn="1" w:lastColumn="0" w:noHBand="0" w:noVBand="1"/>
      </w:tblPr>
      <w:tblGrid>
        <w:gridCol w:w="934"/>
        <w:gridCol w:w="7241"/>
      </w:tblGrid>
      <w:tr w:rsidR="00664229" w:rsidRPr="00A06E45" w:rsidTr="002301D2">
        <w:tc>
          <w:tcPr>
            <w:tcW w:w="934" w:type="dxa"/>
            <w:tcBorders>
              <w:bottom w:val="single" w:sz="4" w:space="0" w:color="7F7F7F"/>
            </w:tcBorders>
            <w:shd w:val="clear" w:color="auto" w:fill="EEEEEE"/>
          </w:tcPr>
          <w:p w:rsidR="00664229" w:rsidRPr="00A06E45" w:rsidRDefault="00664229" w:rsidP="002301D2">
            <w:pPr>
              <w:pStyle w:val="C6"/>
            </w:pPr>
            <w:r>
              <w:t>In[]</w:t>
            </w:r>
            <w:r w:rsidRPr="00A06E45">
              <w:t>:</w:t>
            </w:r>
          </w:p>
        </w:tc>
        <w:tc>
          <w:tcPr>
            <w:tcW w:w="7241" w:type="dxa"/>
            <w:tcBorders>
              <w:bottom w:val="single" w:sz="4" w:space="0" w:color="7F7F7F"/>
            </w:tcBorders>
            <w:shd w:val="clear" w:color="auto" w:fill="EEEEEE"/>
          </w:tcPr>
          <w:p w:rsidR="00664229" w:rsidRPr="004F24EA" w:rsidRDefault="00664229" w:rsidP="002301D2">
            <w:pPr>
              <w:pStyle w:val="C6"/>
            </w:pPr>
            <w:r w:rsidRPr="00BE2E77">
              <w:t>df_13.rank(axis=</w:t>
            </w:r>
            <w:r>
              <w:t>1</w:t>
            </w:r>
            <w:r w:rsidRPr="00BE2E77">
              <w:t>)</w:t>
            </w:r>
          </w:p>
        </w:tc>
      </w:tr>
      <w:tr w:rsidR="00664229" w:rsidRPr="00A06E45" w:rsidTr="002301D2">
        <w:tc>
          <w:tcPr>
            <w:tcW w:w="934" w:type="dxa"/>
            <w:shd w:val="clear" w:color="auto" w:fill="auto"/>
          </w:tcPr>
          <w:p w:rsidR="00664229" w:rsidRPr="00A06E45" w:rsidRDefault="00664229" w:rsidP="002301D2">
            <w:pPr>
              <w:pStyle w:val="C6"/>
            </w:pPr>
            <w:r>
              <w:rPr>
                <w:rFonts w:hint="eastAsia"/>
              </w:rPr>
              <w:t>Out[]</w:t>
            </w:r>
          </w:p>
        </w:tc>
        <w:tc>
          <w:tcPr>
            <w:tcW w:w="7241" w:type="dxa"/>
            <w:shd w:val="clear" w:color="auto" w:fill="auto"/>
          </w:tcPr>
          <w:tbl>
            <w:tblPr>
              <w:tblW w:w="0" w:type="auto"/>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35"/>
              <w:gridCol w:w="542"/>
              <w:gridCol w:w="385"/>
              <w:gridCol w:w="320"/>
            </w:tblGrid>
            <w:tr w:rsidR="00664229" w:rsidRPr="00BE2E77" w:rsidTr="002301D2">
              <w:trPr>
                <w:tblHeader/>
              </w:trPr>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apple</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ball</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car</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0</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1</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2</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3</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1.5</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4</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lastRenderedPageBreak/>
                    <w:t>5</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6</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r>
            <w:tr w:rsidR="00664229" w:rsidRPr="00BE2E77" w:rsidTr="002301D2">
              <w:tc>
                <w:tcPr>
                  <w:tcW w:w="13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hideMark/>
                </w:tcPr>
                <w:p w:rsidR="00664229" w:rsidRPr="00BE2E77" w:rsidRDefault="00664229" w:rsidP="002301D2">
                  <w:pPr>
                    <w:spacing w:before="0"/>
                  </w:pPr>
                  <w:r w:rsidRPr="00BE2E77">
                    <w:t>7</w:t>
                  </w:r>
                </w:p>
              </w:tc>
              <w:tc>
                <w:tcPr>
                  <w:tcW w:w="542"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2.0</w:t>
                  </w:r>
                </w:p>
              </w:tc>
              <w:tc>
                <w:tcPr>
                  <w:tcW w:w="385"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3.0</w:t>
                  </w:r>
                </w:p>
              </w:tc>
              <w:tc>
                <w:tcPr>
                  <w:tcW w:w="320" w:type="dxa"/>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664229" w:rsidRPr="00BE2E77" w:rsidRDefault="00664229" w:rsidP="002301D2">
                  <w:pPr>
                    <w:spacing w:before="0"/>
                  </w:pPr>
                  <w:r w:rsidRPr="00BE2E77">
                    <w:t>1.0</w:t>
                  </w:r>
                </w:p>
              </w:tc>
            </w:tr>
          </w:tbl>
          <w:p w:rsidR="00664229" w:rsidRPr="00A06E45" w:rsidRDefault="00664229" w:rsidP="002301D2">
            <w:pPr>
              <w:pStyle w:val="C6"/>
            </w:pPr>
          </w:p>
        </w:tc>
      </w:tr>
    </w:tbl>
    <w:p w:rsidR="008213D4" w:rsidRDefault="00213C93" w:rsidP="00273473">
      <w:pPr>
        <w:pStyle w:val="4"/>
      </w:pPr>
      <w:r>
        <w:rPr>
          <w:rFonts w:ascii="Noto Serif CJK TC Light" w:eastAsia="Noto Serif CJK TC Light" w:hAnsi="Noto Serif CJK TC Light"/>
          <w:noProof/>
        </w:rPr>
        <w:lastRenderedPageBreak/>
        <w:drawing>
          <wp:inline distT="0" distB="0" distL="0" distR="0" wp14:anchorId="592E6215" wp14:editId="6375A215">
            <wp:extent cx="224790" cy="196850"/>
            <wp:effectExtent l="0" t="0" r="3810" b="0"/>
            <wp:docPr id="61" name="圖片 6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範例程式</w:t>
      </w:r>
      <w:r w:rsidR="008213D4">
        <w:rPr>
          <w:rFonts w:hint="eastAsia"/>
        </w:rPr>
        <w:t>E</w:t>
      </w:r>
      <w:r w:rsidR="009D5114">
        <w:rPr>
          <w:rFonts w:hint="eastAsia"/>
        </w:rPr>
        <w:t>3-</w:t>
      </w:r>
      <w:r w:rsidR="008213D4">
        <w:rPr>
          <w:rFonts w:hint="eastAsia"/>
        </w:rPr>
        <w:t>4-</w:t>
      </w:r>
      <w:r w:rsidR="002301D2">
        <w:rPr>
          <w:rFonts w:hint="eastAsia"/>
        </w:rPr>
        <w:t>4</w:t>
      </w:r>
      <w:r w:rsidR="008213D4">
        <w:rPr>
          <w:rFonts w:hint="eastAsia"/>
        </w:rPr>
        <w:t>-</w:t>
      </w:r>
      <w:r w:rsidR="002301D2">
        <w:rPr>
          <w:rFonts w:hint="eastAsia"/>
        </w:rPr>
        <w:t>2</w:t>
      </w:r>
      <w:r w:rsidR="008213D4">
        <w:rPr>
          <w:rFonts w:hint="eastAsia"/>
        </w:rPr>
        <w:t>.</w:t>
      </w:r>
      <w:proofErr w:type="gramStart"/>
      <w:r w:rsidR="008213D4">
        <w:rPr>
          <w:rFonts w:hint="eastAsia"/>
        </w:rPr>
        <w:t>py</w:t>
      </w:r>
      <w:proofErr w:type="gramEnd"/>
    </w:p>
    <w:p w:rsidR="0079447B" w:rsidRPr="0079447B" w:rsidRDefault="0079447B" w:rsidP="0079447B">
      <w:pPr>
        <w:pStyle w:val="tsa"/>
      </w:pPr>
    </w:p>
    <w:p w:rsidR="0079447B" w:rsidRPr="0079447B" w:rsidRDefault="0079447B" w:rsidP="0079447B">
      <w:pPr>
        <w:pStyle w:val="tsa"/>
      </w:pPr>
    </w:p>
    <w:tbl>
      <w:tblPr>
        <w:tblW w:w="0" w:type="auto"/>
        <w:tblInd w:w="-5" w:type="dxa"/>
        <w:tblLayout w:type="fixed"/>
        <w:tblCellMar>
          <w:left w:w="0" w:type="dxa"/>
          <w:right w:w="0" w:type="dxa"/>
        </w:tblCellMar>
        <w:tblLook w:val="04A0" w:firstRow="1" w:lastRow="0" w:firstColumn="1" w:lastColumn="0" w:noHBand="0" w:noVBand="1"/>
      </w:tblPr>
      <w:tblGrid>
        <w:gridCol w:w="431"/>
        <w:gridCol w:w="7678"/>
      </w:tblGrid>
      <w:tr w:rsidR="00A64D0D" w:rsidRPr="00476610" w:rsidTr="00AE437F">
        <w:tc>
          <w:tcPr>
            <w:tcW w:w="431" w:type="dxa"/>
            <w:tcBorders>
              <w:right w:val="single" w:sz="4" w:space="0" w:color="auto"/>
            </w:tcBorders>
            <w:shd w:val="clear" w:color="auto" w:fill="auto"/>
          </w:tcPr>
          <w:p w:rsidR="00A64D0D" w:rsidRDefault="00A64D0D" w:rsidP="00CD4D10">
            <w:pPr>
              <w:pStyle w:val="Android6-"/>
              <w:spacing w:after="0" w:line="300" w:lineRule="exact"/>
              <w:ind w:firstLine="142"/>
              <w:jc w:val="both"/>
              <w:rPr>
                <w:rFonts w:ascii="Consolas" w:hAnsi="Consolas"/>
                <w:sz w:val="22"/>
                <w:szCs w:val="22"/>
              </w:rPr>
            </w:pPr>
            <w:r w:rsidRPr="00D65C9A">
              <w:rPr>
                <w:rFonts w:ascii="Consolas" w:hAnsi="Consolas"/>
                <w:sz w:val="22"/>
                <w:szCs w:val="22"/>
              </w:rPr>
              <w:t>1</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2</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3</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4</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5</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6</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7</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8</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9</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10</w:t>
            </w:r>
          </w:p>
          <w:p w:rsidR="00A64D0D" w:rsidRDefault="00A64D0D" w:rsidP="00CD4D10">
            <w:pPr>
              <w:pStyle w:val="Android6-"/>
              <w:spacing w:after="0" w:line="300" w:lineRule="exact"/>
              <w:ind w:firstLine="142"/>
              <w:jc w:val="both"/>
              <w:rPr>
                <w:rFonts w:ascii="Consolas" w:eastAsia="Songti TC Regular" w:hAnsi="Consolas"/>
                <w:sz w:val="22"/>
                <w:szCs w:val="22"/>
              </w:rPr>
            </w:pPr>
            <w:r>
              <w:rPr>
                <w:rFonts w:ascii="Consolas" w:eastAsia="Songti TC Regular" w:hAnsi="Consolas"/>
                <w:sz w:val="22"/>
                <w:szCs w:val="22"/>
              </w:rPr>
              <w:t>11</w:t>
            </w:r>
          </w:p>
          <w:p w:rsidR="00AE437F" w:rsidRPr="00D65C9A" w:rsidRDefault="00B5308B" w:rsidP="00B5308B">
            <w:pPr>
              <w:pStyle w:val="Android6-"/>
              <w:spacing w:after="0" w:line="300" w:lineRule="exact"/>
              <w:ind w:firstLine="142"/>
              <w:jc w:val="both"/>
              <w:rPr>
                <w:rFonts w:ascii="Consolas" w:eastAsia="Songti TC Regular" w:hAnsi="Consolas"/>
                <w:sz w:val="22"/>
                <w:szCs w:val="22"/>
              </w:rPr>
            </w:pPr>
            <w:r>
              <w:rPr>
                <w:rFonts w:ascii="Consolas" w:eastAsia="Songti TC Regular" w:hAnsi="Consolas" w:hint="eastAsia"/>
                <w:sz w:val="22"/>
                <w:szCs w:val="22"/>
              </w:rPr>
              <w:t>12</w:t>
            </w:r>
          </w:p>
        </w:tc>
        <w:tc>
          <w:tcPr>
            <w:tcW w:w="7678" w:type="dxa"/>
            <w:tcBorders>
              <w:left w:val="single" w:sz="4" w:space="0" w:color="auto"/>
            </w:tcBorders>
            <w:shd w:val="clear" w:color="auto" w:fill="auto"/>
          </w:tcPr>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import json</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import pandas as pd</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with open("AQI.json",encoding = 'utf8') as file:</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 xml:space="preserve">    data = json.load(file)</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df = pd.DataFrame(data)</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print(df)</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df1=df.sort_values(by="AQI", ascending=False)</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hint="eastAsia"/>
                <w:spacing w:val="-14"/>
                <w:sz w:val="22"/>
                <w:szCs w:val="22"/>
              </w:rPr>
              <w:t>print('</w:t>
            </w:r>
            <w:r w:rsidRPr="00AE437F">
              <w:rPr>
                <w:rFonts w:ascii="Consolas" w:hAnsi="Consolas" w:hint="eastAsia"/>
                <w:spacing w:val="-14"/>
                <w:sz w:val="22"/>
                <w:szCs w:val="22"/>
              </w:rPr>
              <w:t>以</w:t>
            </w:r>
            <w:r w:rsidRPr="00AE437F">
              <w:rPr>
                <w:rFonts w:ascii="Consolas" w:hAnsi="Consolas" w:hint="eastAsia"/>
                <w:spacing w:val="-14"/>
                <w:sz w:val="22"/>
                <w:szCs w:val="22"/>
              </w:rPr>
              <w:t>AQI</w:t>
            </w:r>
            <w:r w:rsidRPr="00AE437F">
              <w:rPr>
                <w:rFonts w:ascii="Consolas" w:hAnsi="Consolas" w:hint="eastAsia"/>
                <w:spacing w:val="-14"/>
                <w:sz w:val="22"/>
                <w:szCs w:val="22"/>
              </w:rPr>
              <w:t>遞減排序</w:t>
            </w:r>
            <w:r w:rsidRPr="00AE437F">
              <w:rPr>
                <w:rFonts w:ascii="Consolas" w:hAnsi="Consolas" w:hint="eastAsia"/>
                <w:spacing w:val="-14"/>
                <w:sz w:val="22"/>
                <w:szCs w:val="22"/>
              </w:rPr>
              <w:t>')</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print(df1['AQI'])</w:t>
            </w:r>
          </w:p>
          <w:p w:rsidR="00AE437F" w:rsidRP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print(df1.groupby("County").count()["SiteName"])</w:t>
            </w:r>
          </w:p>
          <w:p w:rsidR="00AE437F" w:rsidRDefault="00AE437F"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df2=df1['AQI']</w:t>
            </w:r>
          </w:p>
          <w:p w:rsidR="00B5308B" w:rsidRPr="00AE437F" w:rsidRDefault="00B5308B" w:rsidP="00AE437F">
            <w:pPr>
              <w:pStyle w:val="Android6-"/>
              <w:spacing w:after="0" w:line="300" w:lineRule="exact"/>
              <w:jc w:val="left"/>
              <w:rPr>
                <w:rFonts w:ascii="Consolas" w:hAnsi="Consolas"/>
                <w:spacing w:val="-14"/>
                <w:sz w:val="22"/>
                <w:szCs w:val="22"/>
              </w:rPr>
            </w:pPr>
            <w:r w:rsidRPr="00AE437F">
              <w:rPr>
                <w:rFonts w:ascii="Consolas" w:hAnsi="Consolas"/>
                <w:spacing w:val="-14"/>
                <w:sz w:val="22"/>
                <w:szCs w:val="22"/>
              </w:rPr>
              <w:t>print(df2.describe()</w:t>
            </w:r>
            <w:r>
              <w:rPr>
                <w:rFonts w:ascii="Consolas" w:hAnsi="Consolas" w:hint="eastAsia"/>
                <w:spacing w:val="-14"/>
                <w:sz w:val="22"/>
                <w:szCs w:val="22"/>
              </w:rPr>
              <w:t>)</w:t>
            </w:r>
          </w:p>
          <w:p w:rsidR="00A64D0D" w:rsidRPr="004F6E11" w:rsidRDefault="00A64D0D" w:rsidP="00AE437F">
            <w:pPr>
              <w:pStyle w:val="Android6-"/>
              <w:spacing w:after="0" w:line="300" w:lineRule="exact"/>
              <w:jc w:val="left"/>
              <w:rPr>
                <w:rFonts w:ascii="Consolas" w:hAnsi="Consolas"/>
                <w:spacing w:val="-14"/>
                <w:sz w:val="22"/>
                <w:szCs w:val="22"/>
              </w:rPr>
            </w:pPr>
          </w:p>
        </w:tc>
      </w:tr>
    </w:tbl>
    <w:p w:rsidR="00A64D0D" w:rsidRPr="00E33579" w:rsidRDefault="00A64D0D" w:rsidP="00A64D0D">
      <w:pPr>
        <w:pStyle w:val="4"/>
      </w:pPr>
      <w:r>
        <w:rPr>
          <w:rFonts w:ascii="Noto Serif CJK TC Light" w:eastAsia="Noto Serif CJK TC Light" w:hAnsi="Noto Serif CJK TC Light"/>
          <w:noProof/>
        </w:rPr>
        <w:drawing>
          <wp:inline distT="0" distB="0" distL="0" distR="0" wp14:anchorId="32D7F365" wp14:editId="21A13585">
            <wp:extent cx="224790" cy="196850"/>
            <wp:effectExtent l="0" t="0" r="3810" b="0"/>
            <wp:docPr id="16" name="圖片 1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Pr="00E33579">
        <w:rPr>
          <w:rFonts w:hint="eastAsia"/>
        </w:rPr>
        <w:t>範例程式</w:t>
      </w:r>
      <w:r>
        <w:rPr>
          <w:rFonts w:hint="eastAsia"/>
        </w:rPr>
        <w:t>說明</w:t>
      </w:r>
    </w:p>
    <w:p w:rsidR="00A64D0D" w:rsidRDefault="00A64D0D" w:rsidP="00A64D0D">
      <w:pPr>
        <w:pStyle w:val="a"/>
        <w:spacing w:line="340" w:lineRule="atLeast"/>
      </w:pPr>
      <w:r>
        <w:rPr>
          <w:rFonts w:hint="eastAsia"/>
        </w:rPr>
        <w:t>1</w:t>
      </w:r>
      <w:r w:rsidR="00AE437F">
        <w:rPr>
          <w:rFonts w:hint="eastAsia"/>
        </w:rPr>
        <w:t>-2</w:t>
      </w:r>
      <w:r w:rsidRPr="002B24AB">
        <w:rPr>
          <w:rFonts w:hint="eastAsia"/>
        </w:rPr>
        <w:t>行</w:t>
      </w:r>
      <w:r w:rsidRPr="002B24AB">
        <w:rPr>
          <w:rFonts w:hint="eastAsia"/>
        </w:rPr>
        <w:t>import</w:t>
      </w:r>
      <w:r w:rsidRPr="002B24AB">
        <w:rPr>
          <w:rFonts w:hint="eastAsia"/>
        </w:rPr>
        <w:t>所需套件。</w:t>
      </w:r>
    </w:p>
    <w:p w:rsidR="00A64D0D" w:rsidRPr="002B24AB" w:rsidRDefault="00AE437F" w:rsidP="00A64D0D">
      <w:pPr>
        <w:pStyle w:val="a"/>
        <w:spacing w:line="340" w:lineRule="atLeast"/>
      </w:pPr>
      <w:r>
        <w:rPr>
          <w:rFonts w:hint="eastAsia"/>
        </w:rPr>
        <w:t>3-6</w:t>
      </w:r>
      <w:r w:rsidR="00A64D0D">
        <w:rPr>
          <w:rFonts w:hint="eastAsia"/>
        </w:rPr>
        <w:t>行</w:t>
      </w:r>
      <w:r>
        <w:rPr>
          <w:rFonts w:hint="eastAsia"/>
        </w:rPr>
        <w:t>開啟</w:t>
      </w:r>
      <w:r w:rsidRPr="00AE437F">
        <w:t>"AQI.json"</w:t>
      </w:r>
      <w:r w:rsidRPr="00AE437F">
        <w:rPr>
          <w:rFonts w:hint="eastAsia"/>
        </w:rPr>
        <w:t>後</w:t>
      </w:r>
      <w:r w:rsidR="00A64D0D">
        <w:rPr>
          <w:rFonts w:hint="eastAsia"/>
        </w:rPr>
        <w:t>運用</w:t>
      </w:r>
      <w:r w:rsidRPr="00AE437F">
        <w:t>json</w:t>
      </w:r>
      <w:r w:rsidR="00A64D0D">
        <w:rPr>
          <w:rFonts w:hint="eastAsia"/>
        </w:rPr>
        <w:t>的</w:t>
      </w:r>
      <w:r w:rsidRPr="00AE437F">
        <w:t>load</w:t>
      </w:r>
      <w:r w:rsidR="00A64D0D" w:rsidRPr="00974361">
        <w:rPr>
          <w:rFonts w:hint="eastAsia"/>
        </w:rPr>
        <w:t>方法</w:t>
      </w:r>
      <w:r>
        <w:rPr>
          <w:rFonts w:hint="eastAsia"/>
        </w:rPr>
        <w:t>讀取資料，設定為</w:t>
      </w:r>
      <w:r>
        <w:rPr>
          <w:rFonts w:hint="eastAsia"/>
        </w:rPr>
        <w:t>data</w:t>
      </w:r>
      <w:r>
        <w:rPr>
          <w:rFonts w:hint="eastAsia"/>
        </w:rPr>
        <w:t>物件，接著讀取為</w:t>
      </w:r>
      <w:r>
        <w:rPr>
          <w:rFonts w:hint="eastAsia"/>
        </w:rPr>
        <w:t>pandas</w:t>
      </w:r>
      <w:r w:rsidRPr="00AE437F">
        <w:t xml:space="preserve"> DataFrame</w:t>
      </w:r>
      <w:r w:rsidRPr="00AE437F">
        <w:rPr>
          <w:rFonts w:hint="eastAsia"/>
        </w:rPr>
        <w:t>格式</w:t>
      </w:r>
      <w:r>
        <w:rPr>
          <w:rFonts w:hint="eastAsia"/>
        </w:rPr>
        <w:t>的</w:t>
      </w:r>
      <w:r>
        <w:rPr>
          <w:rFonts w:hint="eastAsia"/>
        </w:rPr>
        <w:t>df</w:t>
      </w:r>
      <w:r>
        <w:rPr>
          <w:rFonts w:hint="eastAsia"/>
        </w:rPr>
        <w:t>物件，再將之列印輸出</w:t>
      </w:r>
      <w:r w:rsidR="00A64D0D" w:rsidRPr="00974361">
        <w:rPr>
          <w:rFonts w:hint="eastAsia"/>
        </w:rPr>
        <w:t>。</w:t>
      </w:r>
    </w:p>
    <w:p w:rsidR="00A64D0D" w:rsidRPr="002B24AB" w:rsidRDefault="00B5308B" w:rsidP="00A64D0D">
      <w:pPr>
        <w:pStyle w:val="a"/>
        <w:spacing w:line="340" w:lineRule="atLeast"/>
      </w:pPr>
      <w:r>
        <w:rPr>
          <w:rFonts w:hint="eastAsia"/>
        </w:rPr>
        <w:t>7-9</w:t>
      </w:r>
      <w:r w:rsidR="00A64D0D">
        <w:rPr>
          <w:rFonts w:hint="eastAsia"/>
        </w:rPr>
        <w:t>行運用</w:t>
      </w:r>
      <w:r>
        <w:rPr>
          <w:rFonts w:hint="eastAsia"/>
        </w:rPr>
        <w:t>pandas</w:t>
      </w:r>
      <w:r w:rsidR="00A64D0D">
        <w:rPr>
          <w:rFonts w:hint="eastAsia"/>
        </w:rPr>
        <w:t>的</w:t>
      </w:r>
      <w:r w:rsidRPr="00B5308B">
        <w:t>sort_values</w:t>
      </w:r>
      <w:r w:rsidR="00A64D0D" w:rsidRPr="00974361">
        <w:rPr>
          <w:rFonts w:hint="eastAsia"/>
        </w:rPr>
        <w:t>方法</w:t>
      </w:r>
      <w:r>
        <w:rPr>
          <w:rFonts w:hint="eastAsia"/>
        </w:rPr>
        <w:t>對</w:t>
      </w:r>
      <w:r w:rsidRPr="00B5308B">
        <w:t>"AQI"</w:t>
      </w:r>
      <w:r w:rsidRPr="00B5308B">
        <w:rPr>
          <w:rFonts w:hint="eastAsia"/>
        </w:rPr>
        <w:t>欄位進行遞減排序，設定為</w:t>
      </w:r>
      <w:r w:rsidRPr="00B5308B">
        <w:rPr>
          <w:rFonts w:hint="eastAsia"/>
        </w:rPr>
        <w:t>df1</w:t>
      </w:r>
      <w:r w:rsidRPr="00B5308B">
        <w:rPr>
          <w:rFonts w:hint="eastAsia"/>
        </w:rPr>
        <w:t>物件，接著列印輸出</w:t>
      </w:r>
      <w:r w:rsidRPr="00B5308B">
        <w:rPr>
          <w:rFonts w:hint="eastAsia"/>
        </w:rPr>
        <w:t>AQI</w:t>
      </w:r>
      <w:r w:rsidRPr="00B5308B">
        <w:rPr>
          <w:rFonts w:hint="eastAsia"/>
        </w:rPr>
        <w:t>欄位資料</w:t>
      </w:r>
      <w:r w:rsidR="00A64D0D" w:rsidRPr="00974361">
        <w:rPr>
          <w:rFonts w:hint="eastAsia"/>
        </w:rPr>
        <w:t>。</w:t>
      </w:r>
    </w:p>
    <w:p w:rsidR="00A64D0D" w:rsidRDefault="00B5308B" w:rsidP="00A64D0D">
      <w:pPr>
        <w:pStyle w:val="a"/>
        <w:spacing w:line="340" w:lineRule="atLeast"/>
      </w:pPr>
      <w:r>
        <w:rPr>
          <w:rFonts w:hint="eastAsia"/>
        </w:rPr>
        <w:t>10</w:t>
      </w:r>
      <w:r w:rsidR="00A64D0D" w:rsidRPr="002B24AB">
        <w:rPr>
          <w:rFonts w:hint="eastAsia"/>
        </w:rPr>
        <w:t>行</w:t>
      </w:r>
      <w:r>
        <w:rPr>
          <w:rFonts w:hint="eastAsia"/>
        </w:rPr>
        <w:t>運用</w:t>
      </w:r>
      <w:r>
        <w:rPr>
          <w:rFonts w:hint="eastAsia"/>
        </w:rPr>
        <w:t>pandas</w:t>
      </w:r>
      <w:r>
        <w:rPr>
          <w:rFonts w:hint="eastAsia"/>
        </w:rPr>
        <w:t>的</w:t>
      </w:r>
      <w:r w:rsidRPr="00B5308B">
        <w:t>groupby</w:t>
      </w:r>
      <w:r w:rsidRPr="00974361">
        <w:rPr>
          <w:rFonts w:hint="eastAsia"/>
        </w:rPr>
        <w:t>方法</w:t>
      </w:r>
      <w:r>
        <w:rPr>
          <w:rFonts w:hint="eastAsia"/>
        </w:rPr>
        <w:t>對</w:t>
      </w:r>
      <w:r w:rsidRPr="00B5308B">
        <w:t>"County"</w:t>
      </w:r>
      <w:r w:rsidRPr="00B5308B">
        <w:rPr>
          <w:rFonts w:hint="eastAsia"/>
        </w:rPr>
        <w:t>欄位進行群組處理，接著計算每</w:t>
      </w:r>
      <w:proofErr w:type="gramStart"/>
      <w:r w:rsidRPr="00B5308B">
        <w:rPr>
          <w:rFonts w:hint="eastAsia"/>
        </w:rPr>
        <w:t>個</w:t>
      </w:r>
      <w:proofErr w:type="gramEnd"/>
      <w:r w:rsidRPr="00B5308B">
        <w:rPr>
          <w:rFonts w:hint="eastAsia"/>
        </w:rPr>
        <w:t>群組的</w:t>
      </w:r>
      <w:proofErr w:type="gramStart"/>
      <w:r w:rsidRPr="00B5308B">
        <w:rPr>
          <w:rFonts w:hint="eastAsia"/>
        </w:rPr>
        <w:t>筆數後輸出</w:t>
      </w:r>
      <w:proofErr w:type="gramEnd"/>
      <w:r w:rsidR="00A64D0D">
        <w:rPr>
          <w:rFonts w:hint="eastAsia"/>
        </w:rPr>
        <w:t>。</w:t>
      </w:r>
    </w:p>
    <w:p w:rsidR="00A64D0D" w:rsidRPr="0023020B" w:rsidRDefault="00B5308B" w:rsidP="00A64D0D">
      <w:pPr>
        <w:pStyle w:val="a"/>
        <w:spacing w:line="340" w:lineRule="atLeast"/>
      </w:pPr>
      <w:r>
        <w:rPr>
          <w:rFonts w:hint="eastAsia"/>
        </w:rPr>
        <w:t>11-12</w:t>
      </w:r>
      <w:r w:rsidR="00A64D0D">
        <w:rPr>
          <w:rFonts w:hint="eastAsia"/>
        </w:rPr>
        <w:t>行</w:t>
      </w:r>
      <w:r>
        <w:rPr>
          <w:rFonts w:ascii="Consolas" w:hAnsi="Consolas" w:hint="eastAsia"/>
          <w:spacing w:val="-14"/>
          <w:szCs w:val="22"/>
        </w:rPr>
        <w:t>對</w:t>
      </w:r>
      <w:r w:rsidRPr="00B5308B">
        <w:rPr>
          <w:rFonts w:hint="eastAsia"/>
        </w:rPr>
        <w:t>AQI</w:t>
      </w:r>
      <w:r w:rsidRPr="00B5308B">
        <w:rPr>
          <w:rFonts w:hint="eastAsia"/>
        </w:rPr>
        <w:t>欄位</w:t>
      </w:r>
      <w:r>
        <w:rPr>
          <w:rFonts w:hint="eastAsia"/>
        </w:rPr>
        <w:t>進行敘述統計後輸出</w:t>
      </w:r>
      <w:r w:rsidR="00A64D0D">
        <w:rPr>
          <w:rFonts w:ascii="Consolas" w:hAnsi="Consolas" w:hint="eastAsia"/>
          <w:spacing w:val="-14"/>
          <w:szCs w:val="22"/>
        </w:rPr>
        <w:t>。</w:t>
      </w:r>
    </w:p>
    <w:p w:rsidR="008213D4" w:rsidRDefault="00213C93" w:rsidP="0079447B">
      <w:pPr>
        <w:pStyle w:val="4"/>
      </w:pPr>
      <w:r>
        <w:rPr>
          <w:rFonts w:ascii="Noto Serif CJK TC Light" w:eastAsia="Noto Serif CJK TC Light" w:hAnsi="Noto Serif CJK TC Light"/>
          <w:noProof/>
        </w:rPr>
        <w:drawing>
          <wp:inline distT="0" distB="0" distL="0" distR="0" wp14:anchorId="408F0243" wp14:editId="4956A11A">
            <wp:extent cx="224790" cy="196850"/>
            <wp:effectExtent l="0" t="0" r="3810" b="0"/>
            <wp:docPr id="66" name="圖片 6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CON2"/>
                    <pic:cNvPicPr>
                      <a:picLocks noChangeAspect="1" noChangeArrowheads="1"/>
                    </pic:cNvPicPr>
                  </pic:nvPicPr>
                  <pic:blipFill>
                    <a:blip r:embed="rId9">
                      <a:extLst>
                        <a:ext uri="{28A0092B-C50C-407E-A947-70E740481C1C}">
                          <a14:useLocalDpi xmlns:a14="http://schemas.microsoft.com/office/drawing/2010/main" val="0"/>
                        </a:ext>
                      </a:extLst>
                    </a:blip>
                    <a:srcRect r="-27402"/>
                    <a:stretch>
                      <a:fillRect/>
                    </a:stretch>
                  </pic:blipFill>
                  <pic:spPr bwMode="auto">
                    <a:xfrm>
                      <a:off x="0" y="0"/>
                      <a:ext cx="224790" cy="196850"/>
                    </a:xfrm>
                    <a:prstGeom prst="rect">
                      <a:avLst/>
                    </a:prstGeom>
                    <a:noFill/>
                    <a:ln>
                      <a:noFill/>
                    </a:ln>
                  </pic:spPr>
                </pic:pic>
              </a:graphicData>
            </a:graphic>
          </wp:inline>
        </w:drawing>
      </w:r>
      <w:r w:rsidR="008213D4" w:rsidRPr="00E33579">
        <w:rPr>
          <w:rFonts w:hint="eastAsia"/>
        </w:rPr>
        <w:t>輸出結果</w:t>
      </w:r>
    </w:p>
    <w:p w:rsidR="0079447B" w:rsidRPr="0079447B" w:rsidRDefault="0079447B" w:rsidP="0079447B">
      <w:pPr>
        <w:pStyle w:val="tsa"/>
      </w:pPr>
    </w:p>
    <w:p w:rsidR="00AE437F" w:rsidRPr="00AE437F" w:rsidRDefault="00AE437F" w:rsidP="00AE437F">
      <w:pPr>
        <w:pStyle w:val="C"/>
      </w:pPr>
      <w:r w:rsidRPr="00AE437F">
        <w:t xml:space="preserve">   AQI    CO CO_8hr County    ...    SiteName Status WindDirec WindSpeed</w:t>
      </w:r>
    </w:p>
    <w:p w:rsidR="00AE437F" w:rsidRPr="00AE437F" w:rsidRDefault="00AE437F" w:rsidP="00AE437F">
      <w:pPr>
        <w:pStyle w:val="C"/>
      </w:pPr>
      <w:r w:rsidRPr="00AE437F">
        <w:rPr>
          <w:rFonts w:hint="eastAsia"/>
        </w:rPr>
        <w:t xml:space="preserve">0   55  0.26    0.3    </w:t>
      </w:r>
      <w:r w:rsidRPr="00AE437F">
        <w:rPr>
          <w:rFonts w:hint="eastAsia"/>
        </w:rPr>
        <w:t>基隆市</w:t>
      </w:r>
      <w:r w:rsidRPr="00AE437F">
        <w:rPr>
          <w:rFonts w:hint="eastAsia"/>
        </w:rPr>
        <w:t xml:space="preserve">    ...          </w:t>
      </w:r>
      <w:r w:rsidRPr="00AE437F">
        <w:rPr>
          <w:rFonts w:hint="eastAsia"/>
        </w:rPr>
        <w:t>基隆</w:t>
      </w:r>
      <w:r w:rsidRPr="00AE437F">
        <w:rPr>
          <w:rFonts w:hint="eastAsia"/>
        </w:rPr>
        <w:t xml:space="preserve">     </w:t>
      </w:r>
      <w:r w:rsidRPr="00AE437F">
        <w:rPr>
          <w:rFonts w:hint="eastAsia"/>
        </w:rPr>
        <w:t>普通</w:t>
      </w:r>
      <w:r w:rsidRPr="00AE437F">
        <w:rPr>
          <w:rFonts w:hint="eastAsia"/>
        </w:rPr>
        <w:t xml:space="preserve">       255         1</w:t>
      </w:r>
    </w:p>
    <w:p w:rsidR="00AE437F" w:rsidRPr="00AE437F" w:rsidRDefault="00AE437F" w:rsidP="00AE437F">
      <w:pPr>
        <w:pStyle w:val="C"/>
      </w:pPr>
      <w:r w:rsidRPr="00AE437F">
        <w:rPr>
          <w:rFonts w:hint="eastAsia"/>
        </w:rPr>
        <w:t xml:space="preserve">1   32  0.41    0.4    </w:t>
      </w:r>
      <w:r w:rsidRPr="00AE437F">
        <w:rPr>
          <w:rFonts w:hint="eastAsia"/>
        </w:rPr>
        <w:t>新北市</w:t>
      </w:r>
      <w:r w:rsidRPr="00AE437F">
        <w:rPr>
          <w:rFonts w:hint="eastAsia"/>
        </w:rPr>
        <w:t xml:space="preserve">    ...          </w:t>
      </w:r>
      <w:r w:rsidRPr="00AE437F">
        <w:rPr>
          <w:rFonts w:hint="eastAsia"/>
        </w:rPr>
        <w:t>汐止</w:t>
      </w:r>
      <w:r w:rsidRPr="00AE437F">
        <w:rPr>
          <w:rFonts w:hint="eastAsia"/>
        </w:rPr>
        <w:t xml:space="preserve">     </w:t>
      </w:r>
      <w:r w:rsidRPr="00AE437F">
        <w:rPr>
          <w:rFonts w:hint="eastAsia"/>
        </w:rPr>
        <w:t>良好</w:t>
      </w:r>
      <w:r w:rsidRPr="00AE437F">
        <w:rPr>
          <w:rFonts w:hint="eastAsia"/>
        </w:rPr>
        <w:t xml:space="preserve">       245       1.4</w:t>
      </w:r>
    </w:p>
    <w:p w:rsidR="00AE437F" w:rsidRPr="00AE437F" w:rsidRDefault="00AE437F" w:rsidP="00AE437F">
      <w:pPr>
        <w:pStyle w:val="C"/>
      </w:pPr>
      <w:r w:rsidRPr="00AE437F">
        <w:rPr>
          <w:rFonts w:hint="eastAsia"/>
        </w:rPr>
        <w:t xml:space="preserve">2   52  0.24    0.3    </w:t>
      </w:r>
      <w:r w:rsidRPr="00AE437F">
        <w:rPr>
          <w:rFonts w:hint="eastAsia"/>
        </w:rPr>
        <w:t>新北市</w:t>
      </w:r>
      <w:r w:rsidRPr="00AE437F">
        <w:rPr>
          <w:rFonts w:hint="eastAsia"/>
        </w:rPr>
        <w:t xml:space="preserve">    ...          </w:t>
      </w:r>
      <w:r w:rsidRPr="00AE437F">
        <w:rPr>
          <w:rFonts w:hint="eastAsia"/>
        </w:rPr>
        <w:t>萬里</w:t>
      </w:r>
      <w:r w:rsidRPr="00AE437F">
        <w:rPr>
          <w:rFonts w:hint="eastAsia"/>
        </w:rPr>
        <w:t xml:space="preserve">     </w:t>
      </w:r>
      <w:r w:rsidRPr="00AE437F">
        <w:rPr>
          <w:rFonts w:hint="eastAsia"/>
        </w:rPr>
        <w:t>普通</w:t>
      </w:r>
      <w:r w:rsidRPr="00AE437F">
        <w:rPr>
          <w:rFonts w:hint="eastAsia"/>
        </w:rPr>
        <w:t xml:space="preserve">       229       2.2</w:t>
      </w:r>
    </w:p>
    <w:p w:rsidR="00AE437F" w:rsidRPr="00AE437F" w:rsidRDefault="00AE437F" w:rsidP="00AE437F">
      <w:pPr>
        <w:pStyle w:val="C"/>
      </w:pPr>
      <w:r w:rsidRPr="00AE437F">
        <w:rPr>
          <w:rFonts w:hint="eastAsia"/>
        </w:rPr>
        <w:lastRenderedPageBreak/>
        <w:t xml:space="preserve">3   48  0.25    0.2    </w:t>
      </w:r>
      <w:r w:rsidRPr="00AE437F">
        <w:rPr>
          <w:rFonts w:hint="eastAsia"/>
        </w:rPr>
        <w:t>新北市</w:t>
      </w:r>
      <w:r w:rsidRPr="00AE437F">
        <w:rPr>
          <w:rFonts w:hint="eastAsia"/>
        </w:rPr>
        <w:t xml:space="preserve">    ...          </w:t>
      </w:r>
      <w:r w:rsidRPr="00AE437F">
        <w:rPr>
          <w:rFonts w:hint="eastAsia"/>
        </w:rPr>
        <w:t>新店</w:t>
      </w:r>
      <w:r w:rsidRPr="00AE437F">
        <w:rPr>
          <w:rFonts w:hint="eastAsia"/>
        </w:rPr>
        <w:t xml:space="preserve">     </w:t>
      </w:r>
      <w:r w:rsidRPr="00AE437F">
        <w:rPr>
          <w:rFonts w:hint="eastAsia"/>
        </w:rPr>
        <w:t>良好</w:t>
      </w:r>
      <w:r w:rsidRPr="00AE437F">
        <w:rPr>
          <w:rFonts w:hint="eastAsia"/>
        </w:rPr>
        <w:t xml:space="preserve">       183         1</w:t>
      </w:r>
    </w:p>
    <w:p w:rsidR="00AE437F" w:rsidRPr="00AE437F" w:rsidRDefault="00AE437F" w:rsidP="00AE437F">
      <w:pPr>
        <w:pStyle w:val="C"/>
      </w:pPr>
      <w:r w:rsidRPr="00AE437F">
        <w:rPr>
          <w:rFonts w:hint="eastAsia"/>
        </w:rPr>
        <w:t xml:space="preserve">4   66  0.46    0.4    </w:t>
      </w:r>
      <w:r w:rsidRPr="00AE437F">
        <w:rPr>
          <w:rFonts w:hint="eastAsia"/>
        </w:rPr>
        <w:t>新北市</w:t>
      </w:r>
      <w:r w:rsidRPr="00AE437F">
        <w:rPr>
          <w:rFonts w:hint="eastAsia"/>
        </w:rPr>
        <w:t xml:space="preserve">    ...          </w:t>
      </w:r>
      <w:r w:rsidRPr="00AE437F">
        <w:rPr>
          <w:rFonts w:hint="eastAsia"/>
        </w:rPr>
        <w:t>土城</w:t>
      </w:r>
      <w:r w:rsidRPr="00AE437F">
        <w:rPr>
          <w:rFonts w:hint="eastAsia"/>
        </w:rPr>
        <w:t xml:space="preserve">     </w:t>
      </w:r>
      <w:r w:rsidRPr="00AE437F">
        <w:rPr>
          <w:rFonts w:hint="eastAsia"/>
        </w:rPr>
        <w:t>普通</w:t>
      </w:r>
      <w:r w:rsidRPr="00AE437F">
        <w:rPr>
          <w:rFonts w:hint="eastAsia"/>
        </w:rPr>
        <w:t xml:space="preserve">       327       0.5</w:t>
      </w:r>
    </w:p>
    <w:p w:rsidR="00AE437F" w:rsidRPr="00AE437F" w:rsidRDefault="00B5308B" w:rsidP="00AE437F">
      <w:pPr>
        <w:pStyle w:val="C"/>
      </w:pPr>
      <w:r>
        <w:t>…</w:t>
      </w:r>
      <w:r>
        <w:rPr>
          <w:rFonts w:hint="eastAsia"/>
        </w:rPr>
        <w:t>下略</w:t>
      </w:r>
    </w:p>
    <w:p w:rsidR="00AE437F" w:rsidRPr="00AE437F" w:rsidRDefault="00AE437F" w:rsidP="00AE437F">
      <w:pPr>
        <w:pStyle w:val="C"/>
      </w:pPr>
      <w:r w:rsidRPr="00AE437F">
        <w:t>[77 rows x 22 columns]</w:t>
      </w:r>
    </w:p>
    <w:p w:rsidR="00AE437F" w:rsidRPr="00AE437F" w:rsidRDefault="00AE437F" w:rsidP="00AE437F">
      <w:pPr>
        <w:pStyle w:val="C"/>
      </w:pPr>
      <w:r w:rsidRPr="00AE437F">
        <w:rPr>
          <w:rFonts w:hint="eastAsia"/>
        </w:rPr>
        <w:t>以</w:t>
      </w:r>
      <w:r w:rsidRPr="00AE437F">
        <w:rPr>
          <w:rFonts w:hint="eastAsia"/>
        </w:rPr>
        <w:t>AQI</w:t>
      </w:r>
      <w:r w:rsidRPr="00AE437F">
        <w:rPr>
          <w:rFonts w:hint="eastAsia"/>
        </w:rPr>
        <w:t>遞減排序</w:t>
      </w:r>
    </w:p>
    <w:p w:rsidR="00AE437F" w:rsidRPr="00AE437F" w:rsidRDefault="00AE437F" w:rsidP="00AE437F">
      <w:pPr>
        <w:pStyle w:val="C"/>
      </w:pPr>
      <w:r w:rsidRPr="00AE437F">
        <w:t>4     66</w:t>
      </w:r>
    </w:p>
    <w:p w:rsidR="00AE437F" w:rsidRPr="00AE437F" w:rsidRDefault="00AE437F" w:rsidP="00AE437F">
      <w:pPr>
        <w:pStyle w:val="C"/>
      </w:pPr>
      <w:r w:rsidRPr="00AE437F">
        <w:t>7     61</w:t>
      </w:r>
    </w:p>
    <w:p w:rsidR="00AE437F" w:rsidRPr="00AE437F" w:rsidRDefault="00AE437F" w:rsidP="00AE437F">
      <w:pPr>
        <w:pStyle w:val="C"/>
      </w:pPr>
      <w:r w:rsidRPr="00AE437F">
        <w:t>63    60</w:t>
      </w:r>
    </w:p>
    <w:p w:rsidR="00AE437F" w:rsidRPr="00AE437F" w:rsidRDefault="00AE437F" w:rsidP="00AE437F">
      <w:pPr>
        <w:pStyle w:val="C"/>
      </w:pPr>
      <w:r w:rsidRPr="00AE437F">
        <w:t>69    59</w:t>
      </w:r>
    </w:p>
    <w:p w:rsidR="00AE437F" w:rsidRPr="00AE437F" w:rsidRDefault="00AE437F" w:rsidP="00AE437F">
      <w:pPr>
        <w:pStyle w:val="C"/>
      </w:pPr>
      <w:r w:rsidRPr="00AE437F">
        <w:t>15    58</w:t>
      </w:r>
    </w:p>
    <w:p w:rsidR="00AE437F" w:rsidRPr="00AE437F" w:rsidRDefault="00AE437F" w:rsidP="00AE437F">
      <w:pPr>
        <w:pStyle w:val="C"/>
      </w:pPr>
      <w:r w:rsidRPr="00AE437F">
        <w:t>0     55</w:t>
      </w:r>
    </w:p>
    <w:p w:rsidR="00AE437F" w:rsidRPr="00AE437F" w:rsidRDefault="00AE437F" w:rsidP="00AE437F">
      <w:pPr>
        <w:pStyle w:val="C"/>
      </w:pPr>
      <w:r w:rsidRPr="00AE437F">
        <w:t>6     55</w:t>
      </w:r>
    </w:p>
    <w:p w:rsidR="00AE437F" w:rsidRPr="00AE437F" w:rsidRDefault="00AE437F" w:rsidP="00AE437F">
      <w:pPr>
        <w:pStyle w:val="C"/>
      </w:pPr>
      <w:r w:rsidRPr="00AE437F">
        <w:t>5     53</w:t>
      </w:r>
    </w:p>
    <w:p w:rsidR="00AE437F" w:rsidRPr="00AE437F" w:rsidRDefault="00B5308B" w:rsidP="00AE437F">
      <w:pPr>
        <w:pStyle w:val="C"/>
      </w:pPr>
      <w:r>
        <w:t>…</w:t>
      </w:r>
      <w:r>
        <w:rPr>
          <w:rFonts w:hint="eastAsia"/>
        </w:rPr>
        <w:t>下略</w:t>
      </w:r>
    </w:p>
    <w:p w:rsidR="00AE437F" w:rsidRPr="00AE437F" w:rsidRDefault="00AE437F" w:rsidP="00AE437F">
      <w:pPr>
        <w:pStyle w:val="C"/>
      </w:pPr>
      <w:r w:rsidRPr="00AE437F">
        <w:t>Name: AQI, Length: 77, dtype: object</w:t>
      </w:r>
    </w:p>
    <w:p w:rsidR="00AE437F" w:rsidRPr="00AE437F" w:rsidRDefault="00AE437F" w:rsidP="00AE437F">
      <w:pPr>
        <w:pStyle w:val="C"/>
      </w:pPr>
      <w:r w:rsidRPr="00AE437F">
        <w:t>County</w:t>
      </w:r>
    </w:p>
    <w:p w:rsidR="00AE437F" w:rsidRPr="00AE437F" w:rsidRDefault="00AE437F" w:rsidP="00AE437F">
      <w:pPr>
        <w:pStyle w:val="C"/>
      </w:pPr>
      <w:r w:rsidRPr="00AE437F">
        <w:rPr>
          <w:rFonts w:hint="eastAsia"/>
        </w:rPr>
        <w:t>南投縣</w:t>
      </w:r>
      <w:r w:rsidRPr="00AE437F">
        <w:rPr>
          <w:rFonts w:hint="eastAsia"/>
        </w:rPr>
        <w:t xml:space="preserve">     3</w:t>
      </w:r>
    </w:p>
    <w:p w:rsidR="00AE437F" w:rsidRPr="00AE437F" w:rsidRDefault="00AE437F" w:rsidP="00AE437F">
      <w:pPr>
        <w:pStyle w:val="C"/>
      </w:pPr>
      <w:r w:rsidRPr="00AE437F">
        <w:rPr>
          <w:rFonts w:hint="eastAsia"/>
        </w:rPr>
        <w:t>嘉義市</w:t>
      </w:r>
      <w:r w:rsidRPr="00AE437F">
        <w:rPr>
          <w:rFonts w:hint="eastAsia"/>
        </w:rPr>
        <w:t xml:space="preserve">     1</w:t>
      </w:r>
    </w:p>
    <w:p w:rsidR="00AE437F" w:rsidRPr="00AE437F" w:rsidRDefault="00AE437F" w:rsidP="00AE437F">
      <w:pPr>
        <w:pStyle w:val="C"/>
      </w:pPr>
      <w:r w:rsidRPr="00AE437F">
        <w:rPr>
          <w:rFonts w:hint="eastAsia"/>
        </w:rPr>
        <w:t>嘉義縣</w:t>
      </w:r>
      <w:r w:rsidRPr="00AE437F">
        <w:rPr>
          <w:rFonts w:hint="eastAsia"/>
        </w:rPr>
        <w:t xml:space="preserve">     2</w:t>
      </w:r>
    </w:p>
    <w:p w:rsidR="00AE437F" w:rsidRPr="00AE437F" w:rsidRDefault="00AE437F" w:rsidP="00AE437F">
      <w:pPr>
        <w:pStyle w:val="C"/>
      </w:pPr>
      <w:r w:rsidRPr="00AE437F">
        <w:rPr>
          <w:rFonts w:hint="eastAsia"/>
        </w:rPr>
        <w:t>基隆市</w:t>
      </w:r>
      <w:r w:rsidRPr="00AE437F">
        <w:rPr>
          <w:rFonts w:hint="eastAsia"/>
        </w:rPr>
        <w:t xml:space="preserve">     1</w:t>
      </w:r>
    </w:p>
    <w:p w:rsidR="00AE437F" w:rsidRPr="00AE437F" w:rsidRDefault="00AE437F" w:rsidP="00AE437F">
      <w:pPr>
        <w:pStyle w:val="C"/>
      </w:pPr>
      <w:r w:rsidRPr="00AE437F">
        <w:rPr>
          <w:rFonts w:hint="eastAsia"/>
        </w:rPr>
        <w:t>宜蘭縣</w:t>
      </w:r>
      <w:r w:rsidRPr="00AE437F">
        <w:rPr>
          <w:rFonts w:hint="eastAsia"/>
        </w:rPr>
        <w:t xml:space="preserve">     2</w:t>
      </w:r>
    </w:p>
    <w:p w:rsidR="00AE437F" w:rsidRPr="00AE437F" w:rsidRDefault="00AE437F" w:rsidP="00AE437F">
      <w:pPr>
        <w:pStyle w:val="C"/>
      </w:pPr>
      <w:r w:rsidRPr="00AE437F">
        <w:rPr>
          <w:rFonts w:hint="eastAsia"/>
        </w:rPr>
        <w:t>屏東縣</w:t>
      </w:r>
      <w:r w:rsidRPr="00AE437F">
        <w:rPr>
          <w:rFonts w:hint="eastAsia"/>
        </w:rPr>
        <w:t xml:space="preserve">     3</w:t>
      </w:r>
    </w:p>
    <w:p w:rsidR="00AE437F" w:rsidRPr="00AE437F" w:rsidRDefault="00AE437F" w:rsidP="00AE437F">
      <w:pPr>
        <w:pStyle w:val="C"/>
      </w:pPr>
      <w:r w:rsidRPr="00AE437F">
        <w:rPr>
          <w:rFonts w:hint="eastAsia"/>
        </w:rPr>
        <w:t>彰化縣</w:t>
      </w:r>
      <w:r w:rsidRPr="00AE437F">
        <w:rPr>
          <w:rFonts w:hint="eastAsia"/>
        </w:rPr>
        <w:t xml:space="preserve">     3</w:t>
      </w:r>
    </w:p>
    <w:p w:rsidR="00AE437F" w:rsidRPr="00AE437F" w:rsidRDefault="00AE437F" w:rsidP="00AE437F">
      <w:pPr>
        <w:pStyle w:val="C"/>
      </w:pPr>
      <w:r w:rsidRPr="00AE437F">
        <w:rPr>
          <w:rFonts w:hint="eastAsia"/>
        </w:rPr>
        <w:t>新北市</w:t>
      </w:r>
      <w:r w:rsidRPr="00AE437F">
        <w:rPr>
          <w:rFonts w:hint="eastAsia"/>
        </w:rPr>
        <w:t xml:space="preserve">    12</w:t>
      </w:r>
    </w:p>
    <w:p w:rsidR="00AE437F" w:rsidRPr="00AE437F" w:rsidRDefault="00AE437F" w:rsidP="00AE437F">
      <w:pPr>
        <w:pStyle w:val="C"/>
      </w:pPr>
      <w:r w:rsidRPr="00AE437F">
        <w:rPr>
          <w:rFonts w:hint="eastAsia"/>
        </w:rPr>
        <w:t>新竹市</w:t>
      </w:r>
      <w:r w:rsidRPr="00AE437F">
        <w:rPr>
          <w:rFonts w:hint="eastAsia"/>
        </w:rPr>
        <w:t xml:space="preserve">     1</w:t>
      </w:r>
    </w:p>
    <w:p w:rsidR="00AE437F" w:rsidRPr="00AE437F" w:rsidRDefault="00AE437F" w:rsidP="00AE437F">
      <w:pPr>
        <w:pStyle w:val="C"/>
      </w:pPr>
      <w:r w:rsidRPr="00AE437F">
        <w:rPr>
          <w:rFonts w:hint="eastAsia"/>
        </w:rPr>
        <w:t>新竹縣</w:t>
      </w:r>
      <w:r w:rsidRPr="00AE437F">
        <w:rPr>
          <w:rFonts w:hint="eastAsia"/>
        </w:rPr>
        <w:t xml:space="preserve">     2</w:t>
      </w:r>
    </w:p>
    <w:p w:rsidR="00AE437F" w:rsidRPr="00AE437F" w:rsidRDefault="00AE437F" w:rsidP="00AE437F">
      <w:pPr>
        <w:pStyle w:val="C"/>
      </w:pPr>
      <w:r w:rsidRPr="00AE437F">
        <w:rPr>
          <w:rFonts w:hint="eastAsia"/>
        </w:rPr>
        <w:t>桃園市</w:t>
      </w:r>
      <w:r w:rsidRPr="00AE437F">
        <w:rPr>
          <w:rFonts w:hint="eastAsia"/>
        </w:rPr>
        <w:t xml:space="preserve">     6</w:t>
      </w:r>
    </w:p>
    <w:p w:rsidR="00AE437F" w:rsidRPr="00AE437F" w:rsidRDefault="00AE437F" w:rsidP="00AE437F">
      <w:pPr>
        <w:pStyle w:val="C"/>
      </w:pPr>
      <w:r w:rsidRPr="00AE437F">
        <w:rPr>
          <w:rFonts w:hint="eastAsia"/>
        </w:rPr>
        <w:t>澎湖縣</w:t>
      </w:r>
      <w:r w:rsidRPr="00AE437F">
        <w:rPr>
          <w:rFonts w:hint="eastAsia"/>
        </w:rPr>
        <w:t xml:space="preserve">     1</w:t>
      </w:r>
    </w:p>
    <w:p w:rsidR="00AE437F" w:rsidRPr="00AE437F" w:rsidRDefault="00AE437F" w:rsidP="00AE437F">
      <w:pPr>
        <w:pStyle w:val="C"/>
      </w:pPr>
      <w:proofErr w:type="gramStart"/>
      <w:r w:rsidRPr="00AE437F">
        <w:rPr>
          <w:rFonts w:hint="eastAsia"/>
        </w:rPr>
        <w:t>臺</w:t>
      </w:r>
      <w:proofErr w:type="gramEnd"/>
      <w:r w:rsidRPr="00AE437F">
        <w:rPr>
          <w:rFonts w:hint="eastAsia"/>
        </w:rPr>
        <w:t>中市</w:t>
      </w:r>
      <w:r w:rsidRPr="00AE437F">
        <w:rPr>
          <w:rFonts w:hint="eastAsia"/>
        </w:rPr>
        <w:t xml:space="preserve">     5</w:t>
      </w:r>
    </w:p>
    <w:p w:rsidR="00AE437F" w:rsidRPr="00AE437F" w:rsidRDefault="00AE437F" w:rsidP="00AE437F">
      <w:pPr>
        <w:pStyle w:val="C"/>
      </w:pPr>
      <w:r w:rsidRPr="00AE437F">
        <w:rPr>
          <w:rFonts w:hint="eastAsia"/>
        </w:rPr>
        <w:t>臺北市</w:t>
      </w:r>
      <w:r w:rsidRPr="00AE437F">
        <w:rPr>
          <w:rFonts w:hint="eastAsia"/>
        </w:rPr>
        <w:t xml:space="preserve">     7</w:t>
      </w:r>
    </w:p>
    <w:p w:rsidR="00AE437F" w:rsidRPr="00AE437F" w:rsidRDefault="00AE437F" w:rsidP="00AE437F">
      <w:pPr>
        <w:pStyle w:val="C"/>
      </w:pPr>
      <w:proofErr w:type="gramStart"/>
      <w:r w:rsidRPr="00AE437F">
        <w:rPr>
          <w:rFonts w:hint="eastAsia"/>
        </w:rPr>
        <w:t>臺</w:t>
      </w:r>
      <w:proofErr w:type="gramEnd"/>
      <w:r w:rsidRPr="00AE437F">
        <w:rPr>
          <w:rFonts w:hint="eastAsia"/>
        </w:rPr>
        <w:t>南市</w:t>
      </w:r>
      <w:r w:rsidRPr="00AE437F">
        <w:rPr>
          <w:rFonts w:hint="eastAsia"/>
        </w:rPr>
        <w:t xml:space="preserve">     4</w:t>
      </w:r>
    </w:p>
    <w:p w:rsidR="00AE437F" w:rsidRPr="00AE437F" w:rsidRDefault="00AE437F" w:rsidP="00AE437F">
      <w:pPr>
        <w:pStyle w:val="C"/>
      </w:pPr>
      <w:proofErr w:type="gramStart"/>
      <w:r w:rsidRPr="00AE437F">
        <w:rPr>
          <w:rFonts w:hint="eastAsia"/>
        </w:rPr>
        <w:t>臺</w:t>
      </w:r>
      <w:proofErr w:type="gramEnd"/>
      <w:r w:rsidRPr="00AE437F">
        <w:rPr>
          <w:rFonts w:hint="eastAsia"/>
        </w:rPr>
        <w:t>東縣</w:t>
      </w:r>
      <w:r w:rsidRPr="00AE437F">
        <w:rPr>
          <w:rFonts w:hint="eastAsia"/>
        </w:rPr>
        <w:t xml:space="preserve">     2</w:t>
      </w:r>
    </w:p>
    <w:p w:rsidR="00AE437F" w:rsidRPr="00AE437F" w:rsidRDefault="00AE437F" w:rsidP="00AE437F">
      <w:pPr>
        <w:pStyle w:val="C"/>
      </w:pPr>
      <w:r w:rsidRPr="00AE437F">
        <w:rPr>
          <w:rFonts w:hint="eastAsia"/>
        </w:rPr>
        <w:t>花蓮縣</w:t>
      </w:r>
      <w:r w:rsidRPr="00AE437F">
        <w:rPr>
          <w:rFonts w:hint="eastAsia"/>
        </w:rPr>
        <w:t xml:space="preserve">     1</w:t>
      </w:r>
    </w:p>
    <w:p w:rsidR="00AE437F" w:rsidRPr="00AE437F" w:rsidRDefault="00AE437F" w:rsidP="00AE437F">
      <w:pPr>
        <w:pStyle w:val="C"/>
      </w:pPr>
      <w:r w:rsidRPr="00AE437F">
        <w:rPr>
          <w:rFonts w:hint="eastAsia"/>
        </w:rPr>
        <w:t>苗栗縣</w:t>
      </w:r>
      <w:r w:rsidRPr="00AE437F">
        <w:rPr>
          <w:rFonts w:hint="eastAsia"/>
        </w:rPr>
        <w:t xml:space="preserve">     3</w:t>
      </w:r>
    </w:p>
    <w:p w:rsidR="00AE437F" w:rsidRPr="00AE437F" w:rsidRDefault="00AE437F" w:rsidP="00AE437F">
      <w:pPr>
        <w:pStyle w:val="C"/>
      </w:pPr>
      <w:r w:rsidRPr="00AE437F">
        <w:rPr>
          <w:rFonts w:hint="eastAsia"/>
        </w:rPr>
        <w:t>連江縣</w:t>
      </w:r>
      <w:r w:rsidRPr="00AE437F">
        <w:rPr>
          <w:rFonts w:hint="eastAsia"/>
        </w:rPr>
        <w:t xml:space="preserve">     1</w:t>
      </w:r>
    </w:p>
    <w:p w:rsidR="00AE437F" w:rsidRPr="00AE437F" w:rsidRDefault="00AE437F" w:rsidP="00AE437F">
      <w:pPr>
        <w:pStyle w:val="C"/>
      </w:pPr>
      <w:r w:rsidRPr="00AE437F">
        <w:rPr>
          <w:rFonts w:hint="eastAsia"/>
        </w:rPr>
        <w:t>金門縣</w:t>
      </w:r>
      <w:r w:rsidRPr="00AE437F">
        <w:rPr>
          <w:rFonts w:hint="eastAsia"/>
        </w:rPr>
        <w:t xml:space="preserve">     1</w:t>
      </w:r>
    </w:p>
    <w:p w:rsidR="00AE437F" w:rsidRPr="00AE437F" w:rsidRDefault="00AE437F" w:rsidP="00AE437F">
      <w:pPr>
        <w:pStyle w:val="C"/>
      </w:pPr>
      <w:r w:rsidRPr="00AE437F">
        <w:rPr>
          <w:rFonts w:hint="eastAsia"/>
        </w:rPr>
        <w:t>雲林縣</w:t>
      </w:r>
      <w:r w:rsidRPr="00AE437F">
        <w:rPr>
          <w:rFonts w:hint="eastAsia"/>
        </w:rPr>
        <w:t xml:space="preserve">     4</w:t>
      </w:r>
    </w:p>
    <w:p w:rsidR="00AE437F" w:rsidRPr="00AE437F" w:rsidRDefault="00AE437F" w:rsidP="00AE437F">
      <w:pPr>
        <w:pStyle w:val="C"/>
      </w:pPr>
      <w:r w:rsidRPr="00AE437F">
        <w:rPr>
          <w:rFonts w:hint="eastAsia"/>
        </w:rPr>
        <w:t>高雄市</w:t>
      </w:r>
      <w:r w:rsidRPr="00AE437F">
        <w:rPr>
          <w:rFonts w:hint="eastAsia"/>
        </w:rPr>
        <w:t xml:space="preserve">    12</w:t>
      </w:r>
    </w:p>
    <w:p w:rsidR="00AE437F" w:rsidRPr="00AE437F" w:rsidRDefault="00AE437F" w:rsidP="00AE437F">
      <w:pPr>
        <w:pStyle w:val="C"/>
      </w:pPr>
      <w:r w:rsidRPr="00AE437F">
        <w:t>Name: SiteName, dtype: int64</w:t>
      </w:r>
    </w:p>
    <w:p w:rsidR="00AE437F" w:rsidRPr="00AE437F" w:rsidRDefault="00AE437F" w:rsidP="00AE437F">
      <w:pPr>
        <w:pStyle w:val="C"/>
      </w:pPr>
      <w:proofErr w:type="gramStart"/>
      <w:r w:rsidRPr="00AE437F">
        <w:t>count</w:t>
      </w:r>
      <w:proofErr w:type="gramEnd"/>
      <w:r w:rsidRPr="00AE437F">
        <w:t xml:space="preserve">     77</w:t>
      </w:r>
    </w:p>
    <w:p w:rsidR="00AE437F" w:rsidRPr="00AE437F" w:rsidRDefault="00AE437F" w:rsidP="00AE437F">
      <w:pPr>
        <w:pStyle w:val="C"/>
      </w:pPr>
      <w:proofErr w:type="gramStart"/>
      <w:r w:rsidRPr="00AE437F">
        <w:t>unique</w:t>
      </w:r>
      <w:proofErr w:type="gramEnd"/>
      <w:r w:rsidRPr="00AE437F">
        <w:t xml:space="preserve">    42</w:t>
      </w:r>
    </w:p>
    <w:p w:rsidR="00AE437F" w:rsidRPr="00AE437F" w:rsidRDefault="00AE437F" w:rsidP="00AE437F">
      <w:pPr>
        <w:pStyle w:val="C"/>
      </w:pPr>
      <w:proofErr w:type="gramStart"/>
      <w:r w:rsidRPr="00AE437F">
        <w:t>top</w:t>
      </w:r>
      <w:proofErr w:type="gramEnd"/>
      <w:r w:rsidRPr="00AE437F">
        <w:t xml:space="preserve">       33</w:t>
      </w:r>
    </w:p>
    <w:p w:rsidR="00AE437F" w:rsidRPr="00AE437F" w:rsidRDefault="00AE437F" w:rsidP="00AE437F">
      <w:pPr>
        <w:pStyle w:val="C"/>
      </w:pPr>
      <w:proofErr w:type="gramStart"/>
      <w:r w:rsidRPr="00AE437F">
        <w:lastRenderedPageBreak/>
        <w:t>freq</w:t>
      </w:r>
      <w:proofErr w:type="gramEnd"/>
      <w:r w:rsidRPr="00AE437F">
        <w:t xml:space="preserve">       4</w:t>
      </w:r>
    </w:p>
    <w:p w:rsidR="00435253" w:rsidRDefault="00AE437F" w:rsidP="00AE437F">
      <w:pPr>
        <w:pStyle w:val="C"/>
      </w:pPr>
      <w:r w:rsidRPr="00AE437F">
        <w:t>Name: AQI, dtype: object</w:t>
      </w:r>
    </w:p>
    <w:p w:rsidR="004E6E9E" w:rsidRDefault="004E6E9E" w:rsidP="004E6E9E">
      <w:pPr>
        <w:pStyle w:val="1"/>
      </w:pPr>
      <w:bookmarkStart w:id="0" w:name="OLE_LINK83"/>
      <w:bookmarkStart w:id="1" w:name="OLE_LINK86"/>
      <w:bookmarkStart w:id="2" w:name="OLE_LINK375"/>
      <w:bookmarkStart w:id="3" w:name="OLE_LINK376"/>
      <w:bookmarkStart w:id="4" w:name="OLE_LINK377"/>
      <w:bookmarkStart w:id="5" w:name="OLE_LINK378"/>
      <w:r>
        <w:rPr>
          <w:rFonts w:hint="eastAsia"/>
        </w:rPr>
        <w:t>4-4</w:t>
      </w:r>
      <w:r>
        <w:rPr>
          <w:rFonts w:hint="eastAsia"/>
        </w:rPr>
        <w:tab/>
      </w:r>
      <w:r w:rsidRPr="00622EDE">
        <w:t xml:space="preserve">CSV </w:t>
      </w:r>
      <w:r w:rsidRPr="00622EDE">
        <w:rPr>
          <w:rFonts w:hint="eastAsia"/>
        </w:rPr>
        <w:t>檔案繪製圖表</w:t>
      </w:r>
    </w:p>
    <w:p w:rsidR="004E6E9E" w:rsidRDefault="004E6E9E" w:rsidP="004E6E9E">
      <w:pPr>
        <w:pStyle w:val="1"/>
      </w:pPr>
      <w:r>
        <w:rPr>
          <w:rFonts w:hint="eastAsia"/>
        </w:rPr>
        <w:t>4-5</w:t>
      </w:r>
      <w:r>
        <w:rPr>
          <w:rFonts w:hint="eastAsia"/>
        </w:rPr>
        <w:tab/>
      </w:r>
      <w:r w:rsidRPr="00622EDE">
        <w:t xml:space="preserve">Numpy </w:t>
      </w:r>
      <w:r w:rsidRPr="00622EDE">
        <w:rPr>
          <w:rFonts w:hint="eastAsia"/>
        </w:rPr>
        <w:t>模組應用</w:t>
      </w:r>
      <w:r>
        <w:rPr>
          <w:rFonts w:hint="eastAsia"/>
        </w:rPr>
        <w:tab/>
      </w:r>
    </w:p>
    <w:p w:rsidR="004E6E9E" w:rsidRPr="004E6E9E" w:rsidRDefault="004E6E9E" w:rsidP="004E6E9E">
      <w:pPr>
        <w:pStyle w:val="1"/>
      </w:pPr>
      <w:r>
        <w:rPr>
          <w:rFonts w:hint="eastAsia"/>
        </w:rPr>
        <w:t>4-6</w:t>
      </w:r>
      <w:r>
        <w:rPr>
          <w:rFonts w:hint="eastAsia"/>
        </w:rPr>
        <w:tab/>
      </w:r>
      <w:r w:rsidRPr="00622EDE">
        <w:rPr>
          <w:rFonts w:hint="eastAsia"/>
        </w:rPr>
        <w:t>隨機數的應用</w:t>
      </w:r>
    </w:p>
    <w:p w:rsidR="008213D4" w:rsidRPr="00E33579" w:rsidRDefault="008213D4" w:rsidP="008213D4">
      <w:pPr>
        <w:pStyle w:val="110"/>
        <w:overflowPunct w:val="0"/>
      </w:pPr>
      <w:bookmarkStart w:id="6" w:name="_GoBack"/>
      <w:bookmarkEnd w:id="6"/>
      <w:r w:rsidRPr="00E33579">
        <w:rPr>
          <w:rFonts w:hint="eastAsia"/>
        </w:rPr>
        <w:lastRenderedPageBreak/>
        <w:t>綜合範例</w:t>
      </w:r>
    </w:p>
    <w:bookmarkEnd w:id="0"/>
    <w:bookmarkEnd w:id="1"/>
    <w:bookmarkEnd w:id="2"/>
    <w:bookmarkEnd w:id="3"/>
    <w:bookmarkEnd w:id="4"/>
    <w:bookmarkEnd w:id="5"/>
    <w:p w:rsidR="0061560F" w:rsidRPr="00BB7F6D" w:rsidRDefault="00213C93" w:rsidP="0061560F">
      <w:pPr>
        <w:pStyle w:val="3"/>
      </w:pPr>
      <w:r>
        <w:rPr>
          <w:noProof/>
        </w:rPr>
        <w:drawing>
          <wp:inline distT="0" distB="0" distL="0" distR="0" wp14:anchorId="1B6F3757" wp14:editId="14AAD6BB">
            <wp:extent cx="361315" cy="361315"/>
            <wp:effectExtent l="0" t="0" r="635" b="635"/>
            <wp:docPr id="67" name="圖片 67"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1</w:t>
      </w:r>
    </w:p>
    <w:p w:rsidR="00A9026D" w:rsidRDefault="00A9026D" w:rsidP="00A9026D">
      <w:pPr>
        <w:pStyle w:val="NNL1"/>
        <w:numPr>
          <w:ilvl w:val="0"/>
          <w:numId w:val="49"/>
        </w:numPr>
        <w:spacing w:after="120"/>
      </w:pPr>
      <w:r>
        <w:rPr>
          <w:rFonts w:hint="eastAsia"/>
        </w:rPr>
        <w:t>某日各果菜批發市場之西瓜與香瓜之拍賣行情</w:t>
      </w:r>
      <w:r>
        <w:rPr>
          <w:rFonts w:hint="eastAsia"/>
        </w:rPr>
        <w:t>(</w:t>
      </w:r>
      <w:r>
        <w:rPr>
          <w:rFonts w:hint="eastAsia"/>
        </w:rPr>
        <w:t>價與量</w:t>
      </w:r>
      <w:r>
        <w:rPr>
          <w:rFonts w:hint="eastAsia"/>
        </w:rPr>
        <w:t>)</w:t>
      </w:r>
      <w:r>
        <w:rPr>
          <w:rFonts w:hint="eastAsia"/>
        </w:rPr>
        <w:t>如下表：</w:t>
      </w:r>
    </w:p>
    <w:tbl>
      <w:tblPr>
        <w:tblStyle w:val="aff9"/>
        <w:tblW w:w="0" w:type="auto"/>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1417"/>
        <w:gridCol w:w="1417"/>
        <w:gridCol w:w="1417"/>
        <w:gridCol w:w="1417"/>
      </w:tblGrid>
      <w:tr w:rsidR="00A9026D" w:rsidRPr="00521016" w:rsidTr="00E54D2D">
        <w:tc>
          <w:tcPr>
            <w:tcW w:w="1417" w:type="dxa"/>
          </w:tcPr>
          <w:p w:rsidR="00A9026D" w:rsidRPr="00521016" w:rsidRDefault="00A9026D" w:rsidP="00E54D2D">
            <w:pPr>
              <w:pStyle w:val="TQC1"/>
              <w:jc w:val="left"/>
            </w:pPr>
          </w:p>
        </w:tc>
        <w:tc>
          <w:tcPr>
            <w:tcW w:w="1417" w:type="dxa"/>
          </w:tcPr>
          <w:p w:rsidR="00A9026D" w:rsidRPr="00521016" w:rsidRDefault="00A9026D" w:rsidP="00E54D2D">
            <w:pPr>
              <w:pStyle w:val="TQC1"/>
              <w:ind w:left="282"/>
              <w:jc w:val="left"/>
            </w:pPr>
            <w:r>
              <w:rPr>
                <w:rFonts w:hint="eastAsia"/>
              </w:rPr>
              <w:t>西瓜價</w:t>
            </w:r>
          </w:p>
        </w:tc>
        <w:tc>
          <w:tcPr>
            <w:tcW w:w="1417" w:type="dxa"/>
          </w:tcPr>
          <w:p w:rsidR="00A9026D" w:rsidRPr="00521016" w:rsidRDefault="00A9026D" w:rsidP="00E54D2D">
            <w:pPr>
              <w:pStyle w:val="TQC1"/>
              <w:ind w:left="62"/>
              <w:jc w:val="left"/>
            </w:pPr>
            <w:r>
              <w:rPr>
                <w:rFonts w:hint="eastAsia"/>
              </w:rPr>
              <w:t>西瓜量</w:t>
            </w:r>
          </w:p>
        </w:tc>
        <w:tc>
          <w:tcPr>
            <w:tcW w:w="1417" w:type="dxa"/>
          </w:tcPr>
          <w:p w:rsidR="00A9026D" w:rsidRPr="00521016" w:rsidRDefault="00A9026D" w:rsidP="00E54D2D">
            <w:pPr>
              <w:pStyle w:val="TQC1"/>
              <w:ind w:left="62"/>
              <w:jc w:val="left"/>
            </w:pPr>
            <w:r>
              <w:rPr>
                <w:rFonts w:hint="eastAsia"/>
              </w:rPr>
              <w:t>香瓜價</w:t>
            </w:r>
          </w:p>
        </w:tc>
        <w:tc>
          <w:tcPr>
            <w:tcW w:w="1417" w:type="dxa"/>
          </w:tcPr>
          <w:p w:rsidR="00A9026D" w:rsidRPr="00521016" w:rsidRDefault="00A9026D" w:rsidP="00E54D2D">
            <w:pPr>
              <w:pStyle w:val="TQC1"/>
              <w:ind w:left="142"/>
              <w:jc w:val="left"/>
            </w:pPr>
            <w:r>
              <w:rPr>
                <w:rFonts w:hint="eastAsia"/>
              </w:rPr>
              <w:t>香瓜量</w:t>
            </w:r>
          </w:p>
        </w:tc>
      </w:tr>
      <w:tr w:rsidR="00A9026D" w:rsidRPr="00521016" w:rsidTr="00E54D2D">
        <w:tc>
          <w:tcPr>
            <w:tcW w:w="1417" w:type="dxa"/>
          </w:tcPr>
          <w:p w:rsidR="00A9026D" w:rsidRPr="00521016" w:rsidRDefault="00A9026D" w:rsidP="00E54D2D">
            <w:pPr>
              <w:pStyle w:val="TQC1"/>
              <w:jc w:val="left"/>
            </w:pPr>
            <w:r w:rsidRPr="00521016">
              <w:rPr>
                <w:rFonts w:hint="eastAsia"/>
              </w:rPr>
              <w:t>三重區</w:t>
            </w:r>
          </w:p>
        </w:tc>
        <w:tc>
          <w:tcPr>
            <w:tcW w:w="1417" w:type="dxa"/>
          </w:tcPr>
          <w:p w:rsidR="00A9026D" w:rsidRPr="00521016" w:rsidRDefault="00A9026D" w:rsidP="00E54D2D">
            <w:pPr>
              <w:pStyle w:val="TQC1"/>
              <w:ind w:left="282"/>
              <w:jc w:val="left"/>
            </w:pPr>
            <w:r w:rsidRPr="00521016">
              <w:rPr>
                <w:rFonts w:hint="eastAsia"/>
              </w:rPr>
              <w:t>9.00</w:t>
            </w:r>
          </w:p>
        </w:tc>
        <w:tc>
          <w:tcPr>
            <w:tcW w:w="1417" w:type="dxa"/>
          </w:tcPr>
          <w:p w:rsidR="00A9026D" w:rsidRPr="00521016" w:rsidRDefault="00A9026D" w:rsidP="00E54D2D">
            <w:pPr>
              <w:pStyle w:val="TQC1"/>
              <w:ind w:left="62"/>
              <w:jc w:val="left"/>
            </w:pPr>
            <w:r w:rsidRPr="00521016">
              <w:rPr>
                <w:rFonts w:hint="eastAsia"/>
              </w:rPr>
              <w:t>203674</w:t>
            </w:r>
          </w:p>
        </w:tc>
        <w:tc>
          <w:tcPr>
            <w:tcW w:w="1417" w:type="dxa"/>
          </w:tcPr>
          <w:p w:rsidR="00A9026D" w:rsidRPr="00521016" w:rsidRDefault="00A9026D" w:rsidP="00E54D2D">
            <w:pPr>
              <w:pStyle w:val="TQC1"/>
              <w:ind w:left="62"/>
              <w:jc w:val="left"/>
            </w:pPr>
            <w:r w:rsidRPr="00521016">
              <w:rPr>
                <w:rFonts w:hint="eastAsia"/>
              </w:rPr>
              <w:t>13.20</w:t>
            </w:r>
          </w:p>
        </w:tc>
        <w:tc>
          <w:tcPr>
            <w:tcW w:w="1417" w:type="dxa"/>
          </w:tcPr>
          <w:p w:rsidR="00A9026D" w:rsidRPr="00521016" w:rsidRDefault="00A9026D" w:rsidP="00E54D2D">
            <w:pPr>
              <w:pStyle w:val="TQC1"/>
              <w:ind w:left="142"/>
              <w:jc w:val="left"/>
            </w:pPr>
            <w:r w:rsidRPr="00521016">
              <w:rPr>
                <w:rFonts w:hint="eastAsia"/>
              </w:rPr>
              <w:t>18894</w:t>
            </w:r>
          </w:p>
        </w:tc>
      </w:tr>
      <w:tr w:rsidR="00A9026D" w:rsidRPr="00521016" w:rsidTr="00E54D2D">
        <w:tc>
          <w:tcPr>
            <w:tcW w:w="1417" w:type="dxa"/>
          </w:tcPr>
          <w:p w:rsidR="00A9026D" w:rsidRPr="00521016" w:rsidRDefault="00A9026D" w:rsidP="00E54D2D">
            <w:pPr>
              <w:pStyle w:val="TQC1"/>
              <w:jc w:val="left"/>
            </w:pPr>
            <w:r w:rsidRPr="00521016">
              <w:rPr>
                <w:rFonts w:hint="eastAsia"/>
              </w:rPr>
              <w:t>台中市</w:t>
            </w:r>
          </w:p>
        </w:tc>
        <w:tc>
          <w:tcPr>
            <w:tcW w:w="1417" w:type="dxa"/>
          </w:tcPr>
          <w:p w:rsidR="00A9026D" w:rsidRPr="00521016" w:rsidRDefault="00A9026D" w:rsidP="00E54D2D">
            <w:pPr>
              <w:pStyle w:val="TQC1"/>
              <w:ind w:left="162"/>
              <w:jc w:val="left"/>
            </w:pPr>
            <w:r w:rsidRPr="00521016">
              <w:rPr>
                <w:rFonts w:hint="eastAsia"/>
              </w:rPr>
              <w:t>11.70</w:t>
            </w:r>
          </w:p>
        </w:tc>
        <w:tc>
          <w:tcPr>
            <w:tcW w:w="1417" w:type="dxa"/>
          </w:tcPr>
          <w:p w:rsidR="00A9026D" w:rsidRPr="00521016" w:rsidRDefault="00A9026D" w:rsidP="00E54D2D">
            <w:pPr>
              <w:pStyle w:val="TQC1"/>
              <w:ind w:left="42"/>
              <w:jc w:val="left"/>
            </w:pPr>
            <w:r w:rsidRPr="00521016">
              <w:rPr>
                <w:rFonts w:hint="eastAsia"/>
              </w:rPr>
              <w:t>180785</w:t>
            </w:r>
          </w:p>
        </w:tc>
        <w:tc>
          <w:tcPr>
            <w:tcW w:w="1417" w:type="dxa"/>
          </w:tcPr>
          <w:p w:rsidR="00A9026D" w:rsidRPr="00521016" w:rsidRDefault="00A9026D" w:rsidP="00E54D2D">
            <w:pPr>
              <w:pStyle w:val="TQC1"/>
              <w:ind w:left="42"/>
              <w:jc w:val="left"/>
            </w:pPr>
            <w:r w:rsidRPr="00521016">
              <w:rPr>
                <w:rFonts w:hint="eastAsia"/>
              </w:rPr>
              <w:t>12.30</w:t>
            </w:r>
          </w:p>
        </w:tc>
        <w:tc>
          <w:tcPr>
            <w:tcW w:w="1417" w:type="dxa"/>
          </w:tcPr>
          <w:p w:rsidR="00A9026D" w:rsidRPr="00521016" w:rsidRDefault="00A9026D" w:rsidP="00E54D2D">
            <w:pPr>
              <w:pStyle w:val="TQC1"/>
              <w:ind w:left="122"/>
              <w:jc w:val="left"/>
            </w:pPr>
            <w:r w:rsidRPr="00521016">
              <w:rPr>
                <w:rFonts w:hint="eastAsia"/>
              </w:rPr>
              <w:t>54894</w:t>
            </w:r>
          </w:p>
        </w:tc>
      </w:tr>
      <w:tr w:rsidR="00A9026D" w:rsidRPr="00521016" w:rsidTr="00E54D2D">
        <w:tc>
          <w:tcPr>
            <w:tcW w:w="1417" w:type="dxa"/>
          </w:tcPr>
          <w:p w:rsidR="00A9026D" w:rsidRPr="00521016" w:rsidRDefault="00A9026D" w:rsidP="00E54D2D">
            <w:pPr>
              <w:pStyle w:val="TQC1"/>
              <w:jc w:val="left"/>
            </w:pPr>
            <w:r w:rsidRPr="00521016">
              <w:rPr>
                <w:rFonts w:hint="eastAsia"/>
              </w:rPr>
              <w:t>台北</w:t>
            </w:r>
            <w:proofErr w:type="gramStart"/>
            <w:r w:rsidRPr="00521016">
              <w:rPr>
                <w:rFonts w:hint="eastAsia"/>
              </w:rPr>
              <w:t>一</w:t>
            </w:r>
            <w:proofErr w:type="gramEnd"/>
          </w:p>
        </w:tc>
        <w:tc>
          <w:tcPr>
            <w:tcW w:w="1417" w:type="dxa"/>
          </w:tcPr>
          <w:p w:rsidR="00A9026D" w:rsidRPr="00521016" w:rsidRDefault="00A9026D" w:rsidP="00E54D2D">
            <w:pPr>
              <w:pStyle w:val="TQC1"/>
              <w:ind w:left="162"/>
              <w:jc w:val="left"/>
            </w:pPr>
            <w:r w:rsidRPr="00521016">
              <w:rPr>
                <w:rFonts w:hint="eastAsia"/>
              </w:rPr>
              <w:t>10.10</w:t>
            </w:r>
          </w:p>
        </w:tc>
        <w:tc>
          <w:tcPr>
            <w:tcW w:w="1417" w:type="dxa"/>
          </w:tcPr>
          <w:p w:rsidR="00A9026D" w:rsidRPr="00521016" w:rsidRDefault="00A9026D" w:rsidP="00E54D2D">
            <w:pPr>
              <w:pStyle w:val="TQC1"/>
              <w:ind w:left="52"/>
              <w:jc w:val="left"/>
            </w:pPr>
            <w:r w:rsidRPr="00521016">
              <w:rPr>
                <w:rFonts w:hint="eastAsia"/>
              </w:rPr>
              <w:t>127802</w:t>
            </w:r>
          </w:p>
        </w:tc>
        <w:tc>
          <w:tcPr>
            <w:tcW w:w="1417" w:type="dxa"/>
          </w:tcPr>
          <w:p w:rsidR="00A9026D" w:rsidRPr="00521016" w:rsidRDefault="00A9026D" w:rsidP="00E54D2D">
            <w:pPr>
              <w:pStyle w:val="TQC1"/>
              <w:ind w:left="52"/>
              <w:jc w:val="left"/>
            </w:pPr>
            <w:r w:rsidRPr="00521016">
              <w:rPr>
                <w:rFonts w:hint="eastAsia"/>
              </w:rPr>
              <w:t>14.70</w:t>
            </w:r>
          </w:p>
        </w:tc>
        <w:tc>
          <w:tcPr>
            <w:tcW w:w="1417" w:type="dxa"/>
          </w:tcPr>
          <w:p w:rsidR="00A9026D" w:rsidRPr="00521016" w:rsidRDefault="00A9026D" w:rsidP="00E54D2D">
            <w:pPr>
              <w:pStyle w:val="TQC1"/>
              <w:ind w:left="132"/>
              <w:jc w:val="left"/>
            </w:pPr>
            <w:r w:rsidRPr="00521016">
              <w:rPr>
                <w:rFonts w:hint="eastAsia"/>
              </w:rPr>
              <w:t>18563</w:t>
            </w:r>
          </w:p>
        </w:tc>
      </w:tr>
      <w:tr w:rsidR="00A9026D" w:rsidRPr="00521016" w:rsidTr="00E54D2D">
        <w:tc>
          <w:tcPr>
            <w:tcW w:w="1417" w:type="dxa"/>
          </w:tcPr>
          <w:p w:rsidR="00A9026D" w:rsidRPr="00521016" w:rsidRDefault="00A9026D" w:rsidP="00E54D2D">
            <w:pPr>
              <w:pStyle w:val="TQC1"/>
              <w:jc w:val="left"/>
            </w:pPr>
            <w:r w:rsidRPr="00521016">
              <w:rPr>
                <w:rFonts w:hint="eastAsia"/>
              </w:rPr>
              <w:t>台北二</w:t>
            </w:r>
          </w:p>
        </w:tc>
        <w:tc>
          <w:tcPr>
            <w:tcW w:w="1417" w:type="dxa"/>
          </w:tcPr>
          <w:p w:rsidR="00A9026D" w:rsidRPr="00521016" w:rsidRDefault="00A9026D" w:rsidP="00E54D2D">
            <w:pPr>
              <w:pStyle w:val="TQC1"/>
              <w:ind w:left="162"/>
              <w:jc w:val="left"/>
            </w:pPr>
            <w:r w:rsidRPr="00521016">
              <w:rPr>
                <w:rFonts w:hint="eastAsia"/>
              </w:rPr>
              <w:t>11.80</w:t>
            </w:r>
          </w:p>
        </w:tc>
        <w:tc>
          <w:tcPr>
            <w:tcW w:w="1417" w:type="dxa"/>
          </w:tcPr>
          <w:p w:rsidR="00A9026D" w:rsidRPr="00521016" w:rsidRDefault="00A9026D" w:rsidP="00E54D2D">
            <w:pPr>
              <w:pStyle w:val="TQC1"/>
              <w:ind w:left="162"/>
              <w:jc w:val="left"/>
            </w:pPr>
            <w:r w:rsidRPr="00521016">
              <w:rPr>
                <w:rFonts w:hint="eastAsia"/>
              </w:rPr>
              <w:t>28604</w:t>
            </w:r>
          </w:p>
        </w:tc>
        <w:tc>
          <w:tcPr>
            <w:tcW w:w="1417" w:type="dxa"/>
          </w:tcPr>
          <w:p w:rsidR="00A9026D" w:rsidRPr="00521016" w:rsidRDefault="00A9026D" w:rsidP="00E54D2D">
            <w:pPr>
              <w:pStyle w:val="TQC1"/>
              <w:ind w:left="52"/>
              <w:jc w:val="left"/>
            </w:pPr>
            <w:r w:rsidRPr="00521016">
              <w:rPr>
                <w:rFonts w:hint="eastAsia"/>
              </w:rPr>
              <w:t>14.90</w:t>
            </w:r>
          </w:p>
        </w:tc>
        <w:tc>
          <w:tcPr>
            <w:tcW w:w="1417" w:type="dxa"/>
          </w:tcPr>
          <w:p w:rsidR="00A9026D" w:rsidRPr="00521016" w:rsidRDefault="00A9026D" w:rsidP="00E54D2D">
            <w:pPr>
              <w:pStyle w:val="TQC1"/>
              <w:ind w:left="132"/>
              <w:jc w:val="left"/>
            </w:pPr>
            <w:r w:rsidRPr="00521016">
              <w:rPr>
                <w:rFonts w:hint="eastAsia"/>
              </w:rPr>
              <w:t>21963</w:t>
            </w:r>
          </w:p>
        </w:tc>
      </w:tr>
      <w:tr w:rsidR="00A9026D" w:rsidRPr="00521016" w:rsidTr="00E54D2D">
        <w:tc>
          <w:tcPr>
            <w:tcW w:w="1417" w:type="dxa"/>
          </w:tcPr>
          <w:p w:rsidR="00A9026D" w:rsidRPr="00521016" w:rsidRDefault="00A9026D" w:rsidP="00E54D2D">
            <w:pPr>
              <w:pStyle w:val="TQC1"/>
              <w:jc w:val="left"/>
            </w:pPr>
            <w:r w:rsidRPr="00521016">
              <w:rPr>
                <w:rFonts w:hint="eastAsia"/>
              </w:rPr>
              <w:t>台東市</w:t>
            </w:r>
          </w:p>
        </w:tc>
        <w:tc>
          <w:tcPr>
            <w:tcW w:w="1417" w:type="dxa"/>
          </w:tcPr>
          <w:p w:rsidR="00A9026D" w:rsidRPr="00521016" w:rsidRDefault="00A9026D" w:rsidP="00E54D2D">
            <w:pPr>
              <w:pStyle w:val="TQC1"/>
              <w:ind w:left="162"/>
              <w:jc w:val="left"/>
            </w:pPr>
            <w:r w:rsidRPr="00521016">
              <w:rPr>
                <w:rFonts w:hint="eastAsia"/>
              </w:rPr>
              <w:t>13.20</w:t>
            </w:r>
          </w:p>
        </w:tc>
        <w:tc>
          <w:tcPr>
            <w:tcW w:w="1417" w:type="dxa"/>
          </w:tcPr>
          <w:p w:rsidR="00A9026D" w:rsidRPr="00521016" w:rsidRDefault="00A9026D" w:rsidP="00E54D2D">
            <w:pPr>
              <w:pStyle w:val="TQC1"/>
              <w:ind w:left="432"/>
              <w:jc w:val="left"/>
            </w:pPr>
            <w:r w:rsidRPr="00521016">
              <w:rPr>
                <w:rFonts w:hint="eastAsia"/>
              </w:rPr>
              <w:t>600</w:t>
            </w:r>
          </w:p>
        </w:tc>
        <w:tc>
          <w:tcPr>
            <w:tcW w:w="1417" w:type="dxa"/>
          </w:tcPr>
          <w:p w:rsidR="00A9026D" w:rsidRPr="00521016" w:rsidRDefault="00A9026D" w:rsidP="00E54D2D">
            <w:pPr>
              <w:pStyle w:val="TQC1"/>
              <w:ind w:left="82"/>
              <w:jc w:val="left"/>
            </w:pPr>
            <w:r w:rsidRPr="00521016">
              <w:rPr>
                <w:rFonts w:hint="eastAsia"/>
              </w:rPr>
              <w:t>13.10</w:t>
            </w:r>
          </w:p>
        </w:tc>
        <w:tc>
          <w:tcPr>
            <w:tcW w:w="1417" w:type="dxa"/>
          </w:tcPr>
          <w:p w:rsidR="00A9026D" w:rsidRPr="00521016" w:rsidRDefault="00A9026D" w:rsidP="00E54D2D">
            <w:pPr>
              <w:pStyle w:val="TQC1"/>
              <w:ind w:left="422"/>
              <w:jc w:val="left"/>
            </w:pPr>
            <w:r w:rsidRPr="00521016">
              <w:rPr>
                <w:rFonts w:hint="eastAsia"/>
              </w:rPr>
              <w:t>900</w:t>
            </w:r>
          </w:p>
        </w:tc>
      </w:tr>
      <w:tr w:rsidR="00A9026D" w:rsidRPr="00521016" w:rsidTr="00E54D2D">
        <w:tc>
          <w:tcPr>
            <w:tcW w:w="1417" w:type="dxa"/>
          </w:tcPr>
          <w:p w:rsidR="00A9026D" w:rsidRPr="00521016" w:rsidRDefault="00A9026D" w:rsidP="00E54D2D">
            <w:pPr>
              <w:pStyle w:val="TQC1"/>
              <w:jc w:val="left"/>
            </w:pPr>
            <w:r w:rsidRPr="00521016">
              <w:rPr>
                <w:rFonts w:hint="eastAsia"/>
              </w:rPr>
              <w:t>板橋區</w:t>
            </w:r>
          </w:p>
        </w:tc>
        <w:tc>
          <w:tcPr>
            <w:tcW w:w="1417" w:type="dxa"/>
          </w:tcPr>
          <w:p w:rsidR="00A9026D" w:rsidRPr="00521016" w:rsidRDefault="00A9026D" w:rsidP="00E54D2D">
            <w:pPr>
              <w:pStyle w:val="TQC1"/>
              <w:ind w:left="282"/>
              <w:jc w:val="left"/>
            </w:pPr>
            <w:r w:rsidRPr="00521016">
              <w:rPr>
                <w:rFonts w:hint="eastAsia"/>
              </w:rPr>
              <w:t>6.90</w:t>
            </w:r>
          </w:p>
        </w:tc>
        <w:tc>
          <w:tcPr>
            <w:tcW w:w="1417" w:type="dxa"/>
          </w:tcPr>
          <w:p w:rsidR="00A9026D" w:rsidRPr="00521016" w:rsidRDefault="00A9026D" w:rsidP="00E54D2D">
            <w:pPr>
              <w:pStyle w:val="TQC1"/>
              <w:ind w:left="182"/>
              <w:jc w:val="left"/>
            </w:pPr>
            <w:r w:rsidRPr="00521016">
              <w:rPr>
                <w:rFonts w:hint="eastAsia"/>
              </w:rPr>
              <w:t>38071</w:t>
            </w:r>
          </w:p>
        </w:tc>
        <w:tc>
          <w:tcPr>
            <w:tcW w:w="1417" w:type="dxa"/>
          </w:tcPr>
          <w:p w:rsidR="00A9026D" w:rsidRPr="00521016" w:rsidRDefault="00A9026D" w:rsidP="00E54D2D">
            <w:pPr>
              <w:pStyle w:val="TQC1"/>
              <w:ind w:left="192"/>
              <w:jc w:val="left"/>
            </w:pPr>
            <w:r w:rsidRPr="00521016">
              <w:rPr>
                <w:rFonts w:hint="eastAsia"/>
              </w:rPr>
              <w:t>9.60</w:t>
            </w:r>
          </w:p>
        </w:tc>
        <w:tc>
          <w:tcPr>
            <w:tcW w:w="1417" w:type="dxa"/>
          </w:tcPr>
          <w:p w:rsidR="00A9026D" w:rsidRPr="00521016" w:rsidRDefault="00A9026D" w:rsidP="00E54D2D">
            <w:pPr>
              <w:pStyle w:val="TQC1"/>
              <w:ind w:left="282"/>
              <w:jc w:val="left"/>
            </w:pPr>
            <w:r w:rsidRPr="00521016">
              <w:rPr>
                <w:rFonts w:hint="eastAsia"/>
              </w:rPr>
              <w:t>3555</w:t>
            </w:r>
          </w:p>
        </w:tc>
      </w:tr>
      <w:tr w:rsidR="00A9026D" w:rsidRPr="00521016" w:rsidTr="00E54D2D">
        <w:tc>
          <w:tcPr>
            <w:tcW w:w="1417" w:type="dxa"/>
          </w:tcPr>
          <w:p w:rsidR="00A9026D" w:rsidRPr="00521016" w:rsidRDefault="00A9026D" w:rsidP="00E54D2D">
            <w:pPr>
              <w:pStyle w:val="TQC1"/>
              <w:jc w:val="left"/>
            </w:pPr>
            <w:r w:rsidRPr="00521016">
              <w:rPr>
                <w:rFonts w:hint="eastAsia"/>
              </w:rPr>
              <w:t>高雄市</w:t>
            </w:r>
          </w:p>
        </w:tc>
        <w:tc>
          <w:tcPr>
            <w:tcW w:w="1417" w:type="dxa"/>
          </w:tcPr>
          <w:p w:rsidR="00A9026D" w:rsidRPr="00521016" w:rsidRDefault="00A9026D" w:rsidP="00E54D2D">
            <w:pPr>
              <w:pStyle w:val="TQC1"/>
              <w:ind w:left="162"/>
              <w:jc w:val="left"/>
            </w:pPr>
            <w:r w:rsidRPr="00521016">
              <w:rPr>
                <w:rFonts w:hint="eastAsia"/>
              </w:rPr>
              <w:t>12.10</w:t>
            </w:r>
          </w:p>
        </w:tc>
        <w:tc>
          <w:tcPr>
            <w:tcW w:w="1417" w:type="dxa"/>
          </w:tcPr>
          <w:p w:rsidR="00A9026D" w:rsidRPr="00521016" w:rsidRDefault="00A9026D" w:rsidP="00E54D2D">
            <w:pPr>
              <w:pStyle w:val="TQC1"/>
              <w:ind w:left="172"/>
              <w:jc w:val="left"/>
            </w:pPr>
            <w:r w:rsidRPr="00521016">
              <w:rPr>
                <w:rFonts w:hint="eastAsia"/>
              </w:rPr>
              <w:t>35660</w:t>
            </w:r>
          </w:p>
        </w:tc>
        <w:tc>
          <w:tcPr>
            <w:tcW w:w="1417" w:type="dxa"/>
          </w:tcPr>
          <w:p w:rsidR="00A9026D" w:rsidRPr="00521016" w:rsidRDefault="00A9026D" w:rsidP="00E54D2D">
            <w:pPr>
              <w:pStyle w:val="TQC1"/>
              <w:ind w:left="62"/>
              <w:jc w:val="left"/>
            </w:pPr>
            <w:r w:rsidRPr="00521016">
              <w:rPr>
                <w:rFonts w:hint="eastAsia"/>
              </w:rPr>
              <w:t>10.60</w:t>
            </w:r>
          </w:p>
        </w:tc>
        <w:tc>
          <w:tcPr>
            <w:tcW w:w="1417" w:type="dxa"/>
          </w:tcPr>
          <w:p w:rsidR="00A9026D" w:rsidRPr="00521016" w:rsidRDefault="00A9026D" w:rsidP="00E54D2D">
            <w:pPr>
              <w:pStyle w:val="TQC1"/>
              <w:ind w:left="262"/>
              <w:jc w:val="left"/>
            </w:pPr>
            <w:r w:rsidRPr="00521016">
              <w:rPr>
                <w:rFonts w:hint="eastAsia"/>
              </w:rPr>
              <w:t>9005</w:t>
            </w:r>
          </w:p>
        </w:tc>
      </w:tr>
      <w:tr w:rsidR="00A9026D" w:rsidRPr="00521016" w:rsidTr="00E54D2D">
        <w:tc>
          <w:tcPr>
            <w:tcW w:w="1417" w:type="dxa"/>
          </w:tcPr>
          <w:p w:rsidR="00A9026D" w:rsidRPr="00521016" w:rsidRDefault="00A9026D" w:rsidP="00E54D2D">
            <w:pPr>
              <w:pStyle w:val="TQC1"/>
              <w:jc w:val="left"/>
            </w:pPr>
            <w:r w:rsidRPr="00521016">
              <w:rPr>
                <w:rFonts w:hint="eastAsia"/>
              </w:rPr>
              <w:t>嘉義市</w:t>
            </w:r>
          </w:p>
        </w:tc>
        <w:tc>
          <w:tcPr>
            <w:tcW w:w="1417" w:type="dxa"/>
          </w:tcPr>
          <w:p w:rsidR="00A9026D" w:rsidRPr="00521016" w:rsidRDefault="00A9026D" w:rsidP="00E54D2D">
            <w:pPr>
              <w:pStyle w:val="TQC1"/>
              <w:ind w:left="162"/>
              <w:jc w:val="left"/>
            </w:pPr>
            <w:r w:rsidRPr="00521016">
              <w:rPr>
                <w:rFonts w:hint="eastAsia"/>
              </w:rPr>
              <w:t>12.00</w:t>
            </w:r>
          </w:p>
        </w:tc>
        <w:tc>
          <w:tcPr>
            <w:tcW w:w="1417" w:type="dxa"/>
          </w:tcPr>
          <w:p w:rsidR="00A9026D" w:rsidRPr="00521016" w:rsidRDefault="00A9026D" w:rsidP="00E54D2D">
            <w:pPr>
              <w:pStyle w:val="TQC1"/>
              <w:ind w:left="172"/>
              <w:jc w:val="left"/>
            </w:pPr>
            <w:r w:rsidRPr="00521016">
              <w:rPr>
                <w:rFonts w:hint="eastAsia"/>
              </w:rPr>
              <w:t>15000</w:t>
            </w:r>
          </w:p>
        </w:tc>
        <w:tc>
          <w:tcPr>
            <w:tcW w:w="1417" w:type="dxa"/>
          </w:tcPr>
          <w:p w:rsidR="00A9026D" w:rsidRPr="00521016" w:rsidRDefault="00A9026D" w:rsidP="00E54D2D">
            <w:pPr>
              <w:pStyle w:val="TQC1"/>
              <w:ind w:left="62"/>
              <w:jc w:val="left"/>
            </w:pPr>
            <w:r w:rsidRPr="00521016">
              <w:rPr>
                <w:rFonts w:hint="eastAsia"/>
              </w:rPr>
              <w:t>13.00</w:t>
            </w:r>
          </w:p>
        </w:tc>
        <w:tc>
          <w:tcPr>
            <w:tcW w:w="1417" w:type="dxa"/>
          </w:tcPr>
          <w:p w:rsidR="00A9026D" w:rsidRPr="00521016" w:rsidRDefault="00A9026D" w:rsidP="00E54D2D">
            <w:pPr>
              <w:pStyle w:val="TQC1"/>
              <w:ind w:left="142"/>
              <w:jc w:val="left"/>
            </w:pPr>
            <w:r w:rsidRPr="00521016">
              <w:rPr>
                <w:rFonts w:hint="eastAsia"/>
              </w:rPr>
              <w:t>12000</w:t>
            </w:r>
          </w:p>
        </w:tc>
      </w:tr>
      <w:tr w:rsidR="00A9026D" w:rsidRPr="00521016" w:rsidTr="00E54D2D">
        <w:tc>
          <w:tcPr>
            <w:tcW w:w="1417" w:type="dxa"/>
          </w:tcPr>
          <w:p w:rsidR="00A9026D" w:rsidRPr="00521016" w:rsidRDefault="00A9026D" w:rsidP="00E54D2D">
            <w:pPr>
              <w:pStyle w:val="TQC1"/>
              <w:jc w:val="left"/>
            </w:pPr>
            <w:r w:rsidRPr="00521016">
              <w:rPr>
                <w:rFonts w:hint="eastAsia"/>
              </w:rPr>
              <w:t>鳳山區</w:t>
            </w:r>
          </w:p>
        </w:tc>
        <w:tc>
          <w:tcPr>
            <w:tcW w:w="1417" w:type="dxa"/>
          </w:tcPr>
          <w:p w:rsidR="00A9026D" w:rsidRPr="00521016" w:rsidRDefault="00A9026D" w:rsidP="00E54D2D">
            <w:pPr>
              <w:pStyle w:val="TQC1"/>
              <w:ind w:left="162"/>
              <w:jc w:val="left"/>
            </w:pPr>
            <w:r w:rsidRPr="00521016">
              <w:rPr>
                <w:rFonts w:hint="eastAsia"/>
              </w:rPr>
              <w:t>11.70</w:t>
            </w:r>
          </w:p>
        </w:tc>
        <w:tc>
          <w:tcPr>
            <w:tcW w:w="1417" w:type="dxa"/>
          </w:tcPr>
          <w:p w:rsidR="00A9026D" w:rsidRPr="00521016" w:rsidRDefault="00A9026D" w:rsidP="00E54D2D">
            <w:pPr>
              <w:pStyle w:val="TQC1"/>
              <w:ind w:left="162"/>
              <w:jc w:val="left"/>
            </w:pPr>
            <w:r w:rsidRPr="00521016">
              <w:rPr>
                <w:rFonts w:hint="eastAsia"/>
              </w:rPr>
              <w:t>48770</w:t>
            </w:r>
          </w:p>
        </w:tc>
        <w:tc>
          <w:tcPr>
            <w:tcW w:w="1417" w:type="dxa"/>
          </w:tcPr>
          <w:p w:rsidR="00A9026D" w:rsidRPr="00521016" w:rsidRDefault="00A9026D" w:rsidP="00E54D2D">
            <w:pPr>
              <w:pStyle w:val="TQC1"/>
              <w:ind w:left="172"/>
              <w:jc w:val="left"/>
            </w:pPr>
            <w:r w:rsidRPr="00521016">
              <w:rPr>
                <w:rFonts w:hint="eastAsia"/>
              </w:rPr>
              <w:t>9.10</w:t>
            </w:r>
          </w:p>
        </w:tc>
        <w:tc>
          <w:tcPr>
            <w:tcW w:w="1417" w:type="dxa"/>
          </w:tcPr>
          <w:p w:rsidR="00A9026D" w:rsidRPr="00521016" w:rsidRDefault="00A9026D" w:rsidP="00E54D2D">
            <w:pPr>
              <w:pStyle w:val="TQC1"/>
              <w:ind w:left="142"/>
              <w:jc w:val="left"/>
            </w:pPr>
            <w:r w:rsidRPr="00521016">
              <w:rPr>
                <w:rFonts w:hint="eastAsia"/>
              </w:rPr>
              <w:t>14370</w:t>
            </w:r>
          </w:p>
        </w:tc>
      </w:tr>
      <w:tr w:rsidR="00A9026D" w:rsidRPr="00521016" w:rsidTr="00E54D2D">
        <w:tc>
          <w:tcPr>
            <w:tcW w:w="1417" w:type="dxa"/>
          </w:tcPr>
          <w:p w:rsidR="00A9026D" w:rsidRPr="00521016" w:rsidRDefault="00A9026D" w:rsidP="00E54D2D">
            <w:pPr>
              <w:pStyle w:val="TQC1"/>
              <w:jc w:val="left"/>
            </w:pPr>
            <w:r w:rsidRPr="00521016">
              <w:rPr>
                <w:rFonts w:hint="eastAsia"/>
              </w:rPr>
              <w:t>豐原區</w:t>
            </w:r>
          </w:p>
        </w:tc>
        <w:tc>
          <w:tcPr>
            <w:tcW w:w="1417" w:type="dxa"/>
          </w:tcPr>
          <w:p w:rsidR="00A9026D" w:rsidRPr="00521016" w:rsidRDefault="00A9026D" w:rsidP="00E54D2D">
            <w:pPr>
              <w:pStyle w:val="TQC1"/>
              <w:ind w:left="282"/>
              <w:jc w:val="left"/>
            </w:pPr>
            <w:r w:rsidRPr="00521016">
              <w:rPr>
                <w:rFonts w:hint="eastAsia"/>
              </w:rPr>
              <w:t>9.84</w:t>
            </w:r>
          </w:p>
        </w:tc>
        <w:tc>
          <w:tcPr>
            <w:tcW w:w="1417" w:type="dxa"/>
          </w:tcPr>
          <w:p w:rsidR="00A9026D" w:rsidRPr="00521016" w:rsidRDefault="00A9026D" w:rsidP="00E54D2D">
            <w:pPr>
              <w:pStyle w:val="TQC1"/>
              <w:ind w:left="322"/>
              <w:jc w:val="left"/>
            </w:pPr>
            <w:r w:rsidRPr="00521016">
              <w:rPr>
                <w:rFonts w:hint="eastAsia"/>
              </w:rPr>
              <w:t>6100</w:t>
            </w:r>
          </w:p>
        </w:tc>
        <w:tc>
          <w:tcPr>
            <w:tcW w:w="1417" w:type="dxa"/>
          </w:tcPr>
          <w:p w:rsidR="00A9026D" w:rsidRPr="00521016" w:rsidRDefault="00A9026D" w:rsidP="00E54D2D">
            <w:pPr>
              <w:pStyle w:val="TQC1"/>
              <w:ind w:left="82"/>
              <w:jc w:val="left"/>
            </w:pPr>
            <w:r w:rsidRPr="00521016">
              <w:rPr>
                <w:rFonts w:hint="eastAsia"/>
              </w:rPr>
              <w:t>11.89</w:t>
            </w:r>
          </w:p>
        </w:tc>
        <w:tc>
          <w:tcPr>
            <w:tcW w:w="1417" w:type="dxa"/>
          </w:tcPr>
          <w:p w:rsidR="00A9026D" w:rsidRPr="00521016" w:rsidRDefault="00A9026D" w:rsidP="00E54D2D">
            <w:pPr>
              <w:pStyle w:val="TQC1"/>
              <w:ind w:left="272"/>
              <w:jc w:val="left"/>
            </w:pPr>
            <w:r w:rsidRPr="00521016">
              <w:rPr>
                <w:rFonts w:hint="eastAsia"/>
              </w:rPr>
              <w:t>8980</w:t>
            </w:r>
          </w:p>
        </w:tc>
      </w:tr>
    </w:tbl>
    <w:p w:rsidR="00A9026D" w:rsidRPr="00E33579" w:rsidRDefault="00A9026D" w:rsidP="00A9026D">
      <w:pPr>
        <w:pStyle w:val="NNL1"/>
        <w:numPr>
          <w:ilvl w:val="0"/>
          <w:numId w:val="49"/>
        </w:numPr>
        <w:spacing w:after="120"/>
        <w:jc w:val="left"/>
      </w:pPr>
      <w:r>
        <w:rPr>
          <w:rFonts w:hint="eastAsia"/>
        </w:rPr>
        <w:t>上表資料已經輸入在</w:t>
      </w:r>
      <w:r>
        <w:rPr>
          <w:rFonts w:hint="eastAsia"/>
          <w:b/>
          <w:color w:val="000000" w:themeColor="text1"/>
        </w:rPr>
        <w:t>GE</w:t>
      </w:r>
      <w:r w:rsidRPr="00472172">
        <w:rPr>
          <w:rFonts w:hint="eastAsia"/>
          <w:b/>
          <w:color w:val="000000" w:themeColor="text1"/>
        </w:rPr>
        <w:t>3</w:t>
      </w:r>
      <w:r>
        <w:rPr>
          <w:rFonts w:hint="eastAsia"/>
          <w:b/>
          <w:color w:val="000000" w:themeColor="text1"/>
        </w:rPr>
        <w:t>-1</w:t>
      </w:r>
      <w:r w:rsidRPr="00472172">
        <w:rPr>
          <w:rFonts w:hint="eastAsia"/>
          <w:b/>
          <w:color w:val="000000" w:themeColor="text1"/>
        </w:rPr>
        <w:t>.py</w:t>
      </w:r>
      <w:r w:rsidRPr="00472172">
        <w:rPr>
          <w:rFonts w:hint="eastAsia"/>
          <w:b/>
          <w:color w:val="000000" w:themeColor="text1"/>
        </w:rPr>
        <w:t>中，</w:t>
      </w:r>
      <w:r w:rsidRPr="002172C2">
        <w:rPr>
          <w:rFonts w:hint="eastAsia"/>
        </w:rPr>
        <w:t>請撰寫</w:t>
      </w:r>
      <w:proofErr w:type="gramStart"/>
      <w:r w:rsidRPr="002172C2">
        <w:rPr>
          <w:rFonts w:hint="eastAsia"/>
        </w:rPr>
        <w:t>一</w:t>
      </w:r>
      <w:proofErr w:type="gramEnd"/>
      <w:r w:rsidRPr="002172C2">
        <w:rPr>
          <w:rFonts w:hint="eastAsia"/>
        </w:rPr>
        <w:t>程式，</w:t>
      </w:r>
      <w:r>
        <w:rPr>
          <w:rFonts w:hint="eastAsia"/>
        </w:rPr>
        <w:t>讀入所輸入資料，其中</w:t>
      </w:r>
      <w:r w:rsidRPr="00D739BE">
        <w:rPr>
          <w:rFonts w:hint="eastAsia"/>
        </w:rPr>
        <w:t>行標題為項目</w:t>
      </w:r>
      <w:r>
        <w:rPr>
          <w:rFonts w:hint="eastAsia"/>
        </w:rPr>
        <w:t>(</w:t>
      </w:r>
      <w:r>
        <w:rPr>
          <w:rFonts w:hint="eastAsia"/>
        </w:rPr>
        <w:t>西瓜價、西瓜量、香瓜價、香瓜價</w:t>
      </w:r>
      <w:r>
        <w:rPr>
          <w:rFonts w:hint="eastAsia"/>
        </w:rPr>
        <w:t>)</w:t>
      </w:r>
      <w:r w:rsidRPr="00D739BE">
        <w:rPr>
          <w:rFonts w:hint="eastAsia"/>
        </w:rPr>
        <w:t>，</w:t>
      </w:r>
      <w:proofErr w:type="gramStart"/>
      <w:r w:rsidRPr="00D739BE">
        <w:rPr>
          <w:rFonts w:hint="eastAsia"/>
        </w:rPr>
        <w:t>列題</w:t>
      </w:r>
      <w:proofErr w:type="gramEnd"/>
      <w:r w:rsidRPr="00D739BE">
        <w:rPr>
          <w:rFonts w:hint="eastAsia"/>
        </w:rPr>
        <w:t>標為交易市場</w:t>
      </w:r>
      <w:r>
        <w:rPr>
          <w:rFonts w:hint="eastAsia"/>
        </w:rPr>
        <w:t>；接著完成下列：</w:t>
      </w:r>
      <w:r>
        <w:br/>
      </w:r>
      <w:r>
        <w:rPr>
          <w:rFonts w:hint="eastAsia"/>
        </w:rPr>
        <w:t>A.</w:t>
      </w:r>
      <w:r>
        <w:rPr>
          <w:rFonts w:hint="eastAsia"/>
        </w:rPr>
        <w:t>輸出上面表格。</w:t>
      </w:r>
      <w:r>
        <w:br/>
      </w:r>
      <w:r>
        <w:rPr>
          <w:rFonts w:hint="eastAsia"/>
        </w:rPr>
        <w:t>B.</w:t>
      </w:r>
      <w:r w:rsidRPr="00D739BE">
        <w:rPr>
          <w:rFonts w:hint="eastAsia"/>
        </w:rPr>
        <w:t>以西瓜價遞減排序</w:t>
      </w:r>
      <w:r>
        <w:rPr>
          <w:rFonts w:hint="eastAsia"/>
        </w:rPr>
        <w:t>後，輸出各市場的西瓜價</w:t>
      </w:r>
      <w:r>
        <w:br/>
      </w:r>
      <w:r>
        <w:rPr>
          <w:rFonts w:hint="eastAsia"/>
        </w:rPr>
        <w:t>C.</w:t>
      </w:r>
      <w:r>
        <w:rPr>
          <w:rFonts w:hint="eastAsia"/>
        </w:rPr>
        <w:t>輸出</w:t>
      </w:r>
      <w:r w:rsidRPr="00472172">
        <w:rPr>
          <w:rFonts w:hint="eastAsia"/>
        </w:rPr>
        <w:t>後三位的</w:t>
      </w:r>
      <w:r>
        <w:rPr>
          <w:rFonts w:hint="eastAsia"/>
        </w:rPr>
        <w:t>行情</w:t>
      </w:r>
      <w:r>
        <w:rPr>
          <w:rFonts w:hint="eastAsia"/>
        </w:rPr>
        <w:t>(</w:t>
      </w:r>
      <w:r w:rsidRPr="00472172">
        <w:rPr>
          <w:rFonts w:hint="eastAsia"/>
        </w:rPr>
        <w:t>西瓜</w:t>
      </w:r>
      <w:r w:rsidRPr="00472172">
        <w:rPr>
          <w:rFonts w:hint="eastAsia"/>
        </w:rPr>
        <w:t>/</w:t>
      </w:r>
      <w:r w:rsidRPr="00472172">
        <w:rPr>
          <w:rFonts w:hint="eastAsia"/>
        </w:rPr>
        <w:t>香瓜價雨量</w:t>
      </w:r>
      <w:r>
        <w:rPr>
          <w:rFonts w:hint="eastAsia"/>
        </w:rPr>
        <w:t>)</w:t>
      </w:r>
      <w:r>
        <w:br/>
      </w:r>
      <w:r>
        <w:rPr>
          <w:rFonts w:hint="eastAsia"/>
        </w:rPr>
        <w:t>D.</w:t>
      </w:r>
      <w:r w:rsidRPr="00472172">
        <w:rPr>
          <w:rFonts w:hint="eastAsia"/>
        </w:rPr>
        <w:t>台北</w:t>
      </w:r>
      <w:proofErr w:type="gramStart"/>
      <w:r w:rsidRPr="00472172">
        <w:rPr>
          <w:rFonts w:hint="eastAsia"/>
        </w:rPr>
        <w:t>一</w:t>
      </w:r>
      <w:proofErr w:type="gramEnd"/>
      <w:r w:rsidRPr="00472172">
        <w:rPr>
          <w:rFonts w:hint="eastAsia"/>
        </w:rPr>
        <w:t>市場的行情</w:t>
      </w:r>
      <w:r>
        <w:rPr>
          <w:rFonts w:hint="eastAsia"/>
        </w:rPr>
        <w:t>(</w:t>
      </w:r>
      <w:r w:rsidRPr="00472172">
        <w:rPr>
          <w:rFonts w:hint="eastAsia"/>
        </w:rPr>
        <w:t>西瓜</w:t>
      </w:r>
      <w:r w:rsidRPr="00472172">
        <w:rPr>
          <w:rFonts w:hint="eastAsia"/>
        </w:rPr>
        <w:t>/</w:t>
      </w:r>
      <w:r w:rsidRPr="00472172">
        <w:rPr>
          <w:rFonts w:hint="eastAsia"/>
        </w:rPr>
        <w:t>香瓜價</w:t>
      </w:r>
      <w:r w:rsidR="00B147E7">
        <w:rPr>
          <w:rFonts w:hint="eastAsia"/>
        </w:rPr>
        <w:t>與</w:t>
      </w:r>
      <w:r w:rsidRPr="00472172">
        <w:rPr>
          <w:rFonts w:hint="eastAsia"/>
        </w:rPr>
        <w:t>量</w:t>
      </w:r>
      <w:r>
        <w:rPr>
          <w:rFonts w:hint="eastAsia"/>
        </w:rPr>
        <w:t>)</w:t>
      </w:r>
      <w:r>
        <w:br/>
      </w:r>
      <w:r>
        <w:rPr>
          <w:rFonts w:hint="eastAsia"/>
        </w:rPr>
        <w:t>E.</w:t>
      </w:r>
      <w:r>
        <w:rPr>
          <w:rFonts w:hint="eastAsia"/>
        </w:rPr>
        <w:t>將</w:t>
      </w:r>
      <w:proofErr w:type="gramStart"/>
      <w:r>
        <w:t>”</w:t>
      </w:r>
      <w:proofErr w:type="gramEnd"/>
      <w:r>
        <w:rPr>
          <w:rFonts w:hint="eastAsia"/>
        </w:rPr>
        <w:t>三重市</w:t>
      </w:r>
      <w:proofErr w:type="gramStart"/>
      <w:r>
        <w:t>”</w:t>
      </w:r>
      <w:proofErr w:type="gramEnd"/>
      <w:r>
        <w:rPr>
          <w:rFonts w:hint="eastAsia"/>
        </w:rPr>
        <w:t>改為</w:t>
      </w:r>
      <w:proofErr w:type="gramStart"/>
      <w:r>
        <w:t>”</w:t>
      </w:r>
      <w:proofErr w:type="gramEnd"/>
      <w:r>
        <w:rPr>
          <w:rFonts w:hint="eastAsia"/>
        </w:rPr>
        <w:t>三重區</w:t>
      </w:r>
      <w:proofErr w:type="gramStart"/>
      <w:r>
        <w:t>”</w:t>
      </w:r>
      <w:proofErr w:type="gramEnd"/>
      <w:r>
        <w:rPr>
          <w:rFonts w:hint="eastAsia"/>
        </w:rPr>
        <w:t>；</w:t>
      </w:r>
      <w:r>
        <w:t>”</w:t>
      </w:r>
      <w:r>
        <w:rPr>
          <w:rFonts w:hint="eastAsia"/>
        </w:rPr>
        <w:t>香瓜價</w:t>
      </w:r>
      <w:proofErr w:type="gramStart"/>
      <w:r>
        <w:t>”</w:t>
      </w:r>
      <w:proofErr w:type="gramEnd"/>
      <w:r>
        <w:rPr>
          <w:rFonts w:hint="eastAsia"/>
        </w:rPr>
        <w:t>改為</w:t>
      </w:r>
      <w:proofErr w:type="gramStart"/>
      <w:r>
        <w:t>”</w:t>
      </w:r>
      <w:proofErr w:type="gramEnd"/>
      <w:r>
        <w:rPr>
          <w:rFonts w:hint="eastAsia"/>
        </w:rPr>
        <w:t>洋香瓜價</w:t>
      </w:r>
      <w:proofErr w:type="gramStart"/>
      <w:r>
        <w:t>”</w:t>
      </w:r>
      <w:proofErr w:type="gramEnd"/>
      <w:r>
        <w:rPr>
          <w:rFonts w:hint="eastAsia"/>
        </w:rPr>
        <w:t>；</w:t>
      </w:r>
      <w:r w:rsidRPr="00472172">
        <w:t xml:space="preserve"> </w:t>
      </w:r>
      <w:r>
        <w:t>”</w:t>
      </w:r>
      <w:r>
        <w:rPr>
          <w:rFonts w:hint="eastAsia"/>
        </w:rPr>
        <w:t>香瓜量</w:t>
      </w:r>
      <w:proofErr w:type="gramStart"/>
      <w:r>
        <w:t>”</w:t>
      </w:r>
      <w:proofErr w:type="gramEnd"/>
      <w:r>
        <w:rPr>
          <w:rFonts w:hint="eastAsia"/>
        </w:rPr>
        <w:t>改為</w:t>
      </w:r>
      <w:proofErr w:type="gramStart"/>
      <w:r>
        <w:t>”</w:t>
      </w:r>
      <w:proofErr w:type="gramEnd"/>
      <w:r>
        <w:rPr>
          <w:rFonts w:hint="eastAsia"/>
        </w:rPr>
        <w:t>洋香瓜量</w:t>
      </w:r>
      <w:proofErr w:type="gramStart"/>
      <w:r>
        <w:t>”</w:t>
      </w:r>
      <w:proofErr w:type="gramEnd"/>
      <w:r>
        <w:rPr>
          <w:rFonts w:hint="eastAsia"/>
        </w:rPr>
        <w:t>；重新輸出整個表格。</w:t>
      </w:r>
      <w:r w:rsidRPr="00E33579">
        <w:rPr>
          <w:rFonts w:hint="eastAsia"/>
        </w:rPr>
        <w:t>。</w:t>
      </w:r>
    </w:p>
    <w:p w:rsidR="00E509E0" w:rsidRDefault="00213C93" w:rsidP="00E509E0">
      <w:pPr>
        <w:pStyle w:val="4"/>
      </w:pPr>
      <w:r>
        <w:rPr>
          <w:noProof/>
        </w:rPr>
        <w:lastRenderedPageBreak/>
        <w:drawing>
          <wp:inline distT="0" distB="0" distL="0" distR="0" wp14:anchorId="78FC7A67" wp14:editId="08F0C3A6">
            <wp:extent cx="213360" cy="213360"/>
            <wp:effectExtent l="0" t="0" r="0" b="0"/>
            <wp:docPr id="68" name="圖片 68"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E509E0" w:rsidRPr="009D38F6">
        <w:rPr>
          <w:sz w:val="10"/>
          <w:szCs w:val="10"/>
        </w:rPr>
        <w:t xml:space="preserve"> </w:t>
      </w:r>
      <w:r w:rsidR="00E509E0" w:rsidRPr="00D65C9A">
        <w:rPr>
          <w:rFonts w:hint="eastAsia"/>
        </w:rPr>
        <w:t>提示</w:t>
      </w:r>
      <w:r w:rsidR="00E509E0" w:rsidRPr="00D65C9A">
        <w:t xml:space="preserve"> </w:t>
      </w:r>
    </w:p>
    <w:p w:rsidR="008213D4" w:rsidRPr="00D65C9A" w:rsidRDefault="0061560F" w:rsidP="00133024">
      <w:pPr>
        <w:pStyle w:val="Nl1-1"/>
        <w:ind w:left="709" w:hanging="340"/>
      </w:pPr>
      <w:r>
        <w:rPr>
          <w:rFonts w:hint="eastAsia"/>
        </w:rPr>
        <w:t>需要</w:t>
      </w:r>
      <w:r>
        <w:rPr>
          <w:rFonts w:hint="eastAsia"/>
        </w:rPr>
        <w:t xml:space="preserve">import </w:t>
      </w:r>
      <w:r w:rsidR="00B147E7">
        <w:rPr>
          <w:rFonts w:hint="eastAsia"/>
        </w:rPr>
        <w:t>pandas</w:t>
      </w:r>
      <w:r>
        <w:rPr>
          <w:rFonts w:hint="eastAsia"/>
        </w:rPr>
        <w:t>以</w:t>
      </w:r>
      <w:r w:rsidR="00B147E7">
        <w:rPr>
          <w:rFonts w:hint="eastAsia"/>
        </w:rPr>
        <w:t>進行資料分析</w:t>
      </w:r>
      <w:r>
        <w:rPr>
          <w:rFonts w:hint="eastAsia"/>
        </w:rPr>
        <w:t>。</w:t>
      </w:r>
    </w:p>
    <w:p w:rsidR="00B147E7" w:rsidRDefault="00B147E7" w:rsidP="00B147E7">
      <w:pPr>
        <w:pStyle w:val="Nl1-1"/>
        <w:ind w:left="709" w:hanging="340"/>
        <w:jc w:val="left"/>
      </w:pPr>
      <w:r>
        <w:rPr>
          <w:rFonts w:hint="eastAsia"/>
        </w:rPr>
        <w:t>採用</w:t>
      </w:r>
      <w:r>
        <w:rPr>
          <w:rFonts w:hint="eastAsia"/>
        </w:rPr>
        <w:t>DataFrame</w:t>
      </w:r>
      <w:r>
        <w:rPr>
          <w:rFonts w:hint="eastAsia"/>
        </w:rPr>
        <w:t>資料架構，分別以串列方式輸入</w:t>
      </w:r>
      <w:r>
        <w:rPr>
          <w:rFonts w:hint="eastAsia"/>
        </w:rPr>
        <w:t>datas</w:t>
      </w:r>
      <w:r>
        <w:rPr>
          <w:rFonts w:hint="eastAsia"/>
        </w:rPr>
        <w:t>、</w:t>
      </w:r>
      <w:r>
        <w:rPr>
          <w:rFonts w:hint="eastAsia"/>
        </w:rPr>
        <w:t>index</w:t>
      </w:r>
      <w:r>
        <w:rPr>
          <w:rFonts w:hint="eastAsia"/>
        </w:rPr>
        <w:t>、</w:t>
      </w:r>
      <w:r>
        <w:rPr>
          <w:rFonts w:hint="eastAsia"/>
        </w:rPr>
        <w:t>column</w:t>
      </w:r>
      <w:r>
        <w:rPr>
          <w:rFonts w:hint="eastAsia"/>
        </w:rPr>
        <w:t>，接著直接列印</w:t>
      </w:r>
      <w:r>
        <w:rPr>
          <w:rFonts w:hint="eastAsia"/>
        </w:rPr>
        <w:t>DataFrame</w:t>
      </w:r>
      <w:r>
        <w:rPr>
          <w:rFonts w:hint="eastAsia"/>
        </w:rPr>
        <w:t>物件即可得上面表格。</w:t>
      </w:r>
    </w:p>
    <w:p w:rsidR="00B147E7" w:rsidRDefault="00B147E7" w:rsidP="00B147E7">
      <w:pPr>
        <w:pStyle w:val="Nl1-1"/>
        <w:ind w:left="709" w:hanging="340"/>
        <w:jc w:val="left"/>
      </w:pPr>
      <w:r>
        <w:rPr>
          <w:rFonts w:hint="eastAsia"/>
        </w:rPr>
        <w:t>用</w:t>
      </w:r>
      <w:r>
        <w:rPr>
          <w:rFonts w:hint="eastAsia"/>
        </w:rPr>
        <w:t>sort_values</w:t>
      </w:r>
      <w:r>
        <w:rPr>
          <w:rFonts w:hint="eastAsia"/>
        </w:rPr>
        <w:t>指令即可</w:t>
      </w:r>
      <w:r w:rsidRPr="00D739BE">
        <w:rPr>
          <w:rFonts w:hint="eastAsia"/>
        </w:rPr>
        <w:t>以西瓜價遞減排序</w:t>
      </w:r>
      <w:r>
        <w:rPr>
          <w:rFonts w:hint="eastAsia"/>
        </w:rPr>
        <w:t>，輸出各市場的西瓜價則須用</w:t>
      </w:r>
      <w:r>
        <w:rPr>
          <w:rFonts w:hint="eastAsia"/>
        </w:rPr>
        <w:t>pandas</w:t>
      </w:r>
      <w:r>
        <w:rPr>
          <w:rFonts w:hint="eastAsia"/>
        </w:rPr>
        <w:t>的切片功能達成。</w:t>
      </w:r>
    </w:p>
    <w:p w:rsidR="00B147E7" w:rsidRDefault="00B147E7" w:rsidP="00B147E7">
      <w:pPr>
        <w:pStyle w:val="Nl1-1"/>
        <w:ind w:left="709" w:hanging="340"/>
        <w:jc w:val="left"/>
      </w:pPr>
      <w:r>
        <w:rPr>
          <w:rFonts w:hint="eastAsia"/>
        </w:rPr>
        <w:t>利用</w:t>
      </w:r>
      <w:r>
        <w:rPr>
          <w:rFonts w:hint="eastAsia"/>
        </w:rPr>
        <w:t>tail</w:t>
      </w:r>
      <w:r>
        <w:rPr>
          <w:rFonts w:hint="eastAsia"/>
        </w:rPr>
        <w:t>指令即可輸出</w:t>
      </w:r>
      <w:r w:rsidRPr="00472172">
        <w:rPr>
          <w:rFonts w:hint="eastAsia"/>
        </w:rPr>
        <w:t>後三位的</w:t>
      </w:r>
      <w:r>
        <w:rPr>
          <w:rFonts w:hint="eastAsia"/>
        </w:rPr>
        <w:t>行情</w:t>
      </w:r>
      <w:r>
        <w:rPr>
          <w:rFonts w:hint="eastAsia"/>
        </w:rPr>
        <w:t>(</w:t>
      </w:r>
      <w:r w:rsidRPr="00472172">
        <w:rPr>
          <w:rFonts w:hint="eastAsia"/>
        </w:rPr>
        <w:t>西瓜</w:t>
      </w:r>
      <w:r w:rsidRPr="00472172">
        <w:rPr>
          <w:rFonts w:hint="eastAsia"/>
        </w:rPr>
        <w:t>/</w:t>
      </w:r>
      <w:r w:rsidRPr="00472172">
        <w:rPr>
          <w:rFonts w:hint="eastAsia"/>
        </w:rPr>
        <w:t>香瓜價</w:t>
      </w:r>
      <w:r>
        <w:rPr>
          <w:rFonts w:hint="eastAsia"/>
        </w:rPr>
        <w:t>與</w:t>
      </w:r>
      <w:r w:rsidRPr="00472172">
        <w:rPr>
          <w:rFonts w:hint="eastAsia"/>
        </w:rPr>
        <w:t>量</w:t>
      </w:r>
      <w:r>
        <w:rPr>
          <w:rFonts w:hint="eastAsia"/>
        </w:rPr>
        <w:t>)</w:t>
      </w:r>
      <w:r>
        <w:rPr>
          <w:rFonts w:hint="eastAsia"/>
        </w:rPr>
        <w:t>。</w:t>
      </w:r>
    </w:p>
    <w:p w:rsidR="00E54D2D" w:rsidRDefault="00B147E7" w:rsidP="00B147E7">
      <w:pPr>
        <w:pStyle w:val="Nl1-1"/>
        <w:ind w:left="709" w:hanging="340"/>
        <w:jc w:val="left"/>
      </w:pPr>
      <w:r>
        <w:rPr>
          <w:rFonts w:hint="eastAsia"/>
        </w:rPr>
        <w:t>利用</w:t>
      </w:r>
      <w:r>
        <w:rPr>
          <w:rFonts w:hint="eastAsia"/>
        </w:rPr>
        <w:t>loc</w:t>
      </w:r>
      <w:r>
        <w:rPr>
          <w:rFonts w:hint="eastAsia"/>
        </w:rPr>
        <w:t>指令可以輸出</w:t>
      </w:r>
      <w:r w:rsidRPr="00472172">
        <w:rPr>
          <w:rFonts w:hint="eastAsia"/>
        </w:rPr>
        <w:t>台北</w:t>
      </w:r>
      <w:proofErr w:type="gramStart"/>
      <w:r w:rsidRPr="00472172">
        <w:rPr>
          <w:rFonts w:hint="eastAsia"/>
        </w:rPr>
        <w:t>一</w:t>
      </w:r>
      <w:proofErr w:type="gramEnd"/>
      <w:r w:rsidRPr="00472172">
        <w:rPr>
          <w:rFonts w:hint="eastAsia"/>
        </w:rPr>
        <w:t>市場的行情</w:t>
      </w:r>
      <w:r>
        <w:rPr>
          <w:rFonts w:hint="eastAsia"/>
        </w:rPr>
        <w:t>(</w:t>
      </w:r>
      <w:r w:rsidRPr="00472172">
        <w:rPr>
          <w:rFonts w:hint="eastAsia"/>
        </w:rPr>
        <w:t>西瓜</w:t>
      </w:r>
      <w:r w:rsidRPr="00472172">
        <w:rPr>
          <w:rFonts w:hint="eastAsia"/>
        </w:rPr>
        <w:t>/</w:t>
      </w:r>
      <w:r w:rsidRPr="00472172">
        <w:rPr>
          <w:rFonts w:hint="eastAsia"/>
        </w:rPr>
        <w:t>香瓜價</w:t>
      </w:r>
      <w:r>
        <w:rPr>
          <w:rFonts w:hint="eastAsia"/>
        </w:rPr>
        <w:t>與</w:t>
      </w:r>
      <w:r w:rsidRPr="00472172">
        <w:rPr>
          <w:rFonts w:hint="eastAsia"/>
        </w:rPr>
        <w:t>量</w:t>
      </w:r>
      <w:r>
        <w:rPr>
          <w:rFonts w:hint="eastAsia"/>
        </w:rPr>
        <w:t>)</w:t>
      </w:r>
      <w:r>
        <w:rPr>
          <w:rFonts w:hint="eastAsia"/>
        </w:rPr>
        <w:t>，</w:t>
      </w:r>
    </w:p>
    <w:p w:rsidR="008213D4" w:rsidRPr="006A5734" w:rsidRDefault="00E54D2D" w:rsidP="00B147E7">
      <w:pPr>
        <w:pStyle w:val="Nl1-1"/>
        <w:ind w:left="709" w:hanging="340"/>
        <w:jc w:val="left"/>
      </w:pPr>
      <w:r>
        <w:rPr>
          <w:rFonts w:hint="eastAsia"/>
        </w:rPr>
        <w:t>運用</w:t>
      </w:r>
      <w:r>
        <w:rPr>
          <w:rFonts w:hint="eastAsia"/>
        </w:rPr>
        <w:t>index/column</w:t>
      </w:r>
      <w:r>
        <w:rPr>
          <w:rFonts w:hint="eastAsia"/>
        </w:rPr>
        <w:t>串列定位即可修改特定元素的值</w:t>
      </w:r>
      <w:r w:rsidR="008213D4" w:rsidRPr="00D65C9A">
        <w:rPr>
          <w:rFonts w:hint="eastAsia"/>
        </w:rPr>
        <w:t>。</w:t>
      </w:r>
    </w:p>
    <w:p w:rsidR="00A730F4" w:rsidRDefault="00213C93" w:rsidP="00A730F4">
      <w:pPr>
        <w:pStyle w:val="4"/>
        <w:spacing w:after="0"/>
      </w:pPr>
      <w:r>
        <w:rPr>
          <w:rFonts w:ascii="Noto Serif CJK TC Light" w:eastAsia="Noto Serif CJK TC Light" w:hAnsi="Noto Serif CJK TC Light"/>
          <w:noProof/>
        </w:rPr>
        <w:drawing>
          <wp:inline distT="0" distB="0" distL="0" distR="0" wp14:anchorId="452882B8" wp14:editId="3E2BB49F">
            <wp:extent cx="213360" cy="175260"/>
            <wp:effectExtent l="0" t="0" r="0" b="0"/>
            <wp:docPr id="69" name="圖片 6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E33579">
        <w:rPr>
          <w:rFonts w:hint="eastAsia"/>
        </w:rPr>
        <w:t>輸入與輸出樣本</w:t>
      </w:r>
    </w:p>
    <w:p w:rsidR="00E509E0" w:rsidRDefault="00E509E0" w:rsidP="00E509E0">
      <w:r w:rsidRPr="00D65C9A">
        <w:rPr>
          <w:rFonts w:hint="eastAsia"/>
        </w:rPr>
        <w:t>輸入</w:t>
      </w:r>
    </w:p>
    <w:p w:rsidR="00A9026D" w:rsidRPr="00A9026D" w:rsidRDefault="00A9026D" w:rsidP="00A9026D">
      <w:pPr>
        <w:pStyle w:val="C"/>
        <w:pBdr>
          <w:left w:val="single" w:sz="4" w:space="0" w:color="7F7F7F"/>
        </w:pBdr>
      </w:pPr>
      <w:r w:rsidRPr="00A9026D">
        <w:t xml:space="preserve">datas = [[9,203674,13.2,18894], [11.7,180785,12.3,54894], [10.1,127802,14.7,18563] , </w:t>
      </w:r>
    </w:p>
    <w:p w:rsidR="00A9026D" w:rsidRPr="00A9026D" w:rsidRDefault="00A9026D" w:rsidP="00A9026D">
      <w:pPr>
        <w:pStyle w:val="C"/>
        <w:pBdr>
          <w:left w:val="single" w:sz="4" w:space="0" w:color="7F7F7F"/>
        </w:pBdr>
      </w:pPr>
      <w:r w:rsidRPr="00A9026D">
        <w:t xml:space="preserve">[11.8,28604,14.9,21963], [13.2,600,13.1,900], [6.9,38071,9.6,3555], </w:t>
      </w:r>
    </w:p>
    <w:p w:rsidR="00A9026D" w:rsidRPr="00A9026D" w:rsidRDefault="00A9026D" w:rsidP="00A9026D">
      <w:pPr>
        <w:pStyle w:val="C"/>
        <w:pBdr>
          <w:left w:val="single" w:sz="4" w:space="0" w:color="7F7F7F"/>
        </w:pBdr>
      </w:pPr>
      <w:r w:rsidRPr="00A9026D">
        <w:t xml:space="preserve">[12.1,35660,10.6,9005], [12,15000,13,12000], [11.7,48770,9.1,14370], </w:t>
      </w:r>
    </w:p>
    <w:p w:rsidR="00A9026D" w:rsidRPr="00A9026D" w:rsidRDefault="00A9026D" w:rsidP="00A9026D">
      <w:pPr>
        <w:pStyle w:val="C"/>
        <w:pBdr>
          <w:left w:val="single" w:sz="4" w:space="0" w:color="7F7F7F"/>
        </w:pBdr>
      </w:pPr>
      <w:r w:rsidRPr="00A9026D">
        <w:t>[9.84</w:t>
      </w:r>
      <w:proofErr w:type="gramStart"/>
      <w:r w:rsidRPr="00A9026D">
        <w:t>,6100,11.89,8980</w:t>
      </w:r>
      <w:proofErr w:type="gramEnd"/>
      <w:r w:rsidRPr="00A9026D">
        <w:t>]]</w:t>
      </w:r>
    </w:p>
    <w:p w:rsidR="00A9026D" w:rsidRPr="00A9026D" w:rsidRDefault="00A9026D" w:rsidP="00A9026D">
      <w:pPr>
        <w:pStyle w:val="C"/>
        <w:pBdr>
          <w:left w:val="single" w:sz="4" w:space="0" w:color="7F7F7F"/>
        </w:pBdr>
      </w:pPr>
      <w:r w:rsidRPr="00A9026D">
        <w:rPr>
          <w:rFonts w:hint="eastAsia"/>
        </w:rPr>
        <w:t>indexs= ["</w:t>
      </w:r>
      <w:r w:rsidRPr="00A9026D">
        <w:rPr>
          <w:rFonts w:hint="eastAsia"/>
        </w:rPr>
        <w:t>三重市</w:t>
      </w:r>
      <w:r w:rsidRPr="00A9026D">
        <w:rPr>
          <w:rFonts w:hint="eastAsia"/>
        </w:rPr>
        <w:t>","</w:t>
      </w:r>
      <w:r w:rsidRPr="00A9026D">
        <w:rPr>
          <w:rFonts w:hint="eastAsia"/>
        </w:rPr>
        <w:t>台中市</w:t>
      </w:r>
      <w:r w:rsidRPr="00A9026D">
        <w:rPr>
          <w:rFonts w:hint="eastAsia"/>
        </w:rPr>
        <w:t>","</w:t>
      </w:r>
      <w:r w:rsidRPr="00A9026D">
        <w:rPr>
          <w:rFonts w:hint="eastAsia"/>
        </w:rPr>
        <w:t>台北</w:t>
      </w:r>
      <w:proofErr w:type="gramStart"/>
      <w:r w:rsidRPr="00A9026D">
        <w:rPr>
          <w:rFonts w:hint="eastAsia"/>
        </w:rPr>
        <w:t>一</w:t>
      </w:r>
      <w:proofErr w:type="gramEnd"/>
      <w:r w:rsidRPr="00A9026D">
        <w:rPr>
          <w:rFonts w:hint="eastAsia"/>
        </w:rPr>
        <w:t>","</w:t>
      </w:r>
      <w:r w:rsidRPr="00A9026D">
        <w:rPr>
          <w:rFonts w:hint="eastAsia"/>
        </w:rPr>
        <w:t>台北二</w:t>
      </w:r>
      <w:r w:rsidRPr="00A9026D">
        <w:rPr>
          <w:rFonts w:hint="eastAsia"/>
        </w:rPr>
        <w:t>","</w:t>
      </w:r>
      <w:r w:rsidRPr="00A9026D">
        <w:rPr>
          <w:rFonts w:hint="eastAsia"/>
        </w:rPr>
        <w:t>台東市</w:t>
      </w:r>
      <w:r w:rsidRPr="00A9026D">
        <w:rPr>
          <w:rFonts w:hint="eastAsia"/>
        </w:rPr>
        <w:t>","</w:t>
      </w:r>
      <w:r w:rsidRPr="00A9026D">
        <w:rPr>
          <w:rFonts w:hint="eastAsia"/>
        </w:rPr>
        <w:t>板橋區</w:t>
      </w:r>
      <w:r w:rsidRPr="00A9026D">
        <w:rPr>
          <w:rFonts w:hint="eastAsia"/>
        </w:rPr>
        <w:t>","</w:t>
      </w:r>
      <w:r w:rsidRPr="00A9026D">
        <w:rPr>
          <w:rFonts w:hint="eastAsia"/>
        </w:rPr>
        <w:t>高雄市</w:t>
      </w:r>
      <w:r w:rsidRPr="00A9026D">
        <w:rPr>
          <w:rFonts w:hint="eastAsia"/>
        </w:rPr>
        <w:t>","</w:t>
      </w:r>
      <w:r w:rsidRPr="00A9026D">
        <w:rPr>
          <w:rFonts w:hint="eastAsia"/>
        </w:rPr>
        <w:t>嘉義市</w:t>
      </w:r>
      <w:r w:rsidRPr="00A9026D">
        <w:rPr>
          <w:rFonts w:hint="eastAsia"/>
        </w:rPr>
        <w:t>","</w:t>
      </w:r>
      <w:r w:rsidRPr="00A9026D">
        <w:rPr>
          <w:rFonts w:hint="eastAsia"/>
        </w:rPr>
        <w:t>鳳山區</w:t>
      </w:r>
      <w:r w:rsidRPr="00A9026D">
        <w:rPr>
          <w:rFonts w:hint="eastAsia"/>
        </w:rPr>
        <w:t>","</w:t>
      </w:r>
      <w:r w:rsidRPr="00A9026D">
        <w:rPr>
          <w:rFonts w:hint="eastAsia"/>
        </w:rPr>
        <w:t>豐原區</w:t>
      </w:r>
      <w:r w:rsidRPr="00A9026D">
        <w:rPr>
          <w:rFonts w:hint="eastAsia"/>
        </w:rPr>
        <w:t>"]</w:t>
      </w:r>
    </w:p>
    <w:p w:rsidR="00A9026D" w:rsidRDefault="00A9026D" w:rsidP="00A9026D">
      <w:pPr>
        <w:pStyle w:val="C"/>
        <w:pBdr>
          <w:left w:val="single" w:sz="4" w:space="0" w:color="7F7F7F"/>
        </w:pBdr>
      </w:pPr>
      <w:r w:rsidRPr="00A9026D">
        <w:rPr>
          <w:rFonts w:hint="eastAsia"/>
        </w:rPr>
        <w:t>columns = ["</w:t>
      </w:r>
      <w:r w:rsidRPr="00A9026D">
        <w:rPr>
          <w:rFonts w:hint="eastAsia"/>
        </w:rPr>
        <w:t>西瓜價</w:t>
      </w:r>
      <w:r w:rsidRPr="00A9026D">
        <w:rPr>
          <w:rFonts w:hint="eastAsia"/>
        </w:rPr>
        <w:t>", "</w:t>
      </w:r>
      <w:r w:rsidRPr="00A9026D">
        <w:rPr>
          <w:rFonts w:hint="eastAsia"/>
        </w:rPr>
        <w:t>西瓜量</w:t>
      </w:r>
      <w:r w:rsidRPr="00A9026D">
        <w:rPr>
          <w:rFonts w:hint="eastAsia"/>
        </w:rPr>
        <w:t>", "</w:t>
      </w:r>
      <w:r w:rsidRPr="00A9026D">
        <w:rPr>
          <w:rFonts w:hint="eastAsia"/>
        </w:rPr>
        <w:t>香瓜價</w:t>
      </w:r>
      <w:r w:rsidRPr="00A9026D">
        <w:rPr>
          <w:rFonts w:hint="eastAsia"/>
        </w:rPr>
        <w:t>", "</w:t>
      </w:r>
      <w:r w:rsidRPr="00A9026D">
        <w:rPr>
          <w:rFonts w:hint="eastAsia"/>
        </w:rPr>
        <w:t>香瓜量</w:t>
      </w:r>
      <w:r w:rsidRPr="00A9026D">
        <w:rPr>
          <w:rFonts w:hint="eastAsia"/>
        </w:rPr>
        <w:t>"]</w:t>
      </w:r>
    </w:p>
    <w:p w:rsidR="003D1E91" w:rsidRPr="00A9026D" w:rsidRDefault="003D1E91" w:rsidP="003D1E91">
      <w:pPr>
        <w:pStyle w:val="tsa"/>
      </w:pPr>
    </w:p>
    <w:p w:rsidR="00E509E0" w:rsidRDefault="00E509E0" w:rsidP="00E509E0">
      <w:r w:rsidRPr="00D65C9A">
        <w:rPr>
          <w:rFonts w:hint="eastAsia"/>
        </w:rPr>
        <w:t>輸出</w:t>
      </w:r>
    </w:p>
    <w:p w:rsidR="00E54D2D" w:rsidRPr="00E54D2D" w:rsidRDefault="00E54D2D" w:rsidP="00E54D2D">
      <w:pPr>
        <w:pStyle w:val="C"/>
      </w:pPr>
      <w:bookmarkStart w:id="7" w:name="OLE_LINK240"/>
      <w:bookmarkStart w:id="8" w:name="OLE_LINK241"/>
      <w:r w:rsidRPr="00E54D2D">
        <w:rPr>
          <w:rFonts w:hint="eastAsia"/>
        </w:rPr>
        <w:t>行標題為項目，</w:t>
      </w:r>
      <w:proofErr w:type="gramStart"/>
      <w:r w:rsidRPr="00E54D2D">
        <w:rPr>
          <w:rFonts w:hint="eastAsia"/>
        </w:rPr>
        <w:t>列題</w:t>
      </w:r>
      <w:proofErr w:type="gramEnd"/>
      <w:r w:rsidRPr="00E54D2D">
        <w:rPr>
          <w:rFonts w:hint="eastAsia"/>
        </w:rPr>
        <w:t>標為交易市場</w:t>
      </w:r>
    </w:p>
    <w:p w:rsidR="00E54D2D" w:rsidRPr="00E54D2D" w:rsidRDefault="00E54D2D" w:rsidP="00E54D2D">
      <w:pPr>
        <w:pStyle w:val="C"/>
      </w:pPr>
      <w:r w:rsidRPr="00E54D2D">
        <w:rPr>
          <w:rFonts w:hint="eastAsia"/>
        </w:rPr>
        <w:t xml:space="preserve">       </w:t>
      </w:r>
      <w:r w:rsidRPr="00E54D2D">
        <w:rPr>
          <w:rFonts w:hint="eastAsia"/>
        </w:rPr>
        <w:t>西瓜價</w:t>
      </w:r>
      <w:r w:rsidRPr="00E54D2D">
        <w:rPr>
          <w:rFonts w:hint="eastAsia"/>
        </w:rPr>
        <w:t xml:space="preserve">     </w:t>
      </w:r>
      <w:r w:rsidRPr="00E54D2D">
        <w:rPr>
          <w:rFonts w:hint="eastAsia"/>
        </w:rPr>
        <w:t>西瓜量</w:t>
      </w:r>
      <w:r w:rsidRPr="00E54D2D">
        <w:rPr>
          <w:rFonts w:hint="eastAsia"/>
        </w:rPr>
        <w:t xml:space="preserve">    </w:t>
      </w:r>
      <w:r w:rsidRPr="00E54D2D">
        <w:rPr>
          <w:rFonts w:hint="eastAsia"/>
        </w:rPr>
        <w:t>香瓜價</w:t>
      </w:r>
      <w:r w:rsidRPr="00E54D2D">
        <w:rPr>
          <w:rFonts w:hint="eastAsia"/>
        </w:rPr>
        <w:t xml:space="preserve">    </w:t>
      </w:r>
      <w:r w:rsidRPr="00E54D2D">
        <w:rPr>
          <w:rFonts w:hint="eastAsia"/>
        </w:rPr>
        <w:t>香瓜量</w:t>
      </w:r>
    </w:p>
    <w:p w:rsidR="00E54D2D" w:rsidRPr="00E54D2D" w:rsidRDefault="00E54D2D" w:rsidP="00E54D2D">
      <w:pPr>
        <w:pStyle w:val="C"/>
      </w:pPr>
      <w:r w:rsidRPr="00E54D2D">
        <w:rPr>
          <w:rFonts w:hint="eastAsia"/>
        </w:rPr>
        <w:t>三重市</w:t>
      </w:r>
      <w:r w:rsidRPr="00E54D2D">
        <w:rPr>
          <w:rFonts w:hint="eastAsia"/>
        </w:rPr>
        <w:t xml:space="preserve">   9.00  203674  13.20  18894</w:t>
      </w:r>
    </w:p>
    <w:p w:rsidR="00E54D2D" w:rsidRPr="00E54D2D" w:rsidRDefault="00E54D2D" w:rsidP="00E54D2D">
      <w:pPr>
        <w:pStyle w:val="C"/>
      </w:pPr>
      <w:r w:rsidRPr="00E54D2D">
        <w:rPr>
          <w:rFonts w:hint="eastAsia"/>
        </w:rPr>
        <w:t>台中市</w:t>
      </w:r>
      <w:r w:rsidRPr="00E54D2D">
        <w:rPr>
          <w:rFonts w:hint="eastAsia"/>
        </w:rPr>
        <w:t xml:space="preserve">  11.70  180785  12.30  54894</w:t>
      </w:r>
    </w:p>
    <w:p w:rsidR="00E54D2D" w:rsidRPr="00E54D2D" w:rsidRDefault="00E54D2D" w:rsidP="00E54D2D">
      <w:pPr>
        <w:pStyle w:val="C"/>
      </w:pPr>
      <w:r w:rsidRPr="00E54D2D">
        <w:rPr>
          <w:rFonts w:hint="eastAsia"/>
        </w:rPr>
        <w:t>台北</w:t>
      </w:r>
      <w:proofErr w:type="gramStart"/>
      <w:r w:rsidRPr="00E54D2D">
        <w:rPr>
          <w:rFonts w:hint="eastAsia"/>
        </w:rPr>
        <w:t>一</w:t>
      </w:r>
      <w:proofErr w:type="gramEnd"/>
      <w:r w:rsidRPr="00E54D2D">
        <w:rPr>
          <w:rFonts w:hint="eastAsia"/>
        </w:rPr>
        <w:t xml:space="preserve">  10.10  127802  14.70  18563</w:t>
      </w:r>
    </w:p>
    <w:p w:rsidR="00E54D2D" w:rsidRPr="00E54D2D" w:rsidRDefault="00E54D2D" w:rsidP="00E54D2D">
      <w:pPr>
        <w:pStyle w:val="C"/>
      </w:pPr>
      <w:r w:rsidRPr="00E54D2D">
        <w:rPr>
          <w:rFonts w:hint="eastAsia"/>
        </w:rPr>
        <w:t>台北二</w:t>
      </w:r>
      <w:r w:rsidRPr="00E54D2D">
        <w:rPr>
          <w:rFonts w:hint="eastAsia"/>
        </w:rPr>
        <w:t xml:space="preserve">  11.80   28604  14.90  21963</w:t>
      </w:r>
    </w:p>
    <w:p w:rsidR="00E54D2D" w:rsidRPr="00E54D2D" w:rsidRDefault="00E54D2D" w:rsidP="00E54D2D">
      <w:pPr>
        <w:pStyle w:val="C"/>
      </w:pPr>
      <w:r w:rsidRPr="00E54D2D">
        <w:rPr>
          <w:rFonts w:hint="eastAsia"/>
        </w:rPr>
        <w:t>台東市</w:t>
      </w:r>
      <w:r w:rsidRPr="00E54D2D">
        <w:rPr>
          <w:rFonts w:hint="eastAsia"/>
        </w:rPr>
        <w:t xml:space="preserve">  13.20     600  13.10    900</w:t>
      </w:r>
    </w:p>
    <w:p w:rsidR="00E54D2D" w:rsidRPr="00E54D2D" w:rsidRDefault="00E54D2D" w:rsidP="00E54D2D">
      <w:pPr>
        <w:pStyle w:val="C"/>
      </w:pPr>
      <w:r w:rsidRPr="00E54D2D">
        <w:rPr>
          <w:rFonts w:hint="eastAsia"/>
        </w:rPr>
        <w:t>板橋區</w:t>
      </w:r>
      <w:r w:rsidRPr="00E54D2D">
        <w:rPr>
          <w:rFonts w:hint="eastAsia"/>
        </w:rPr>
        <w:t xml:space="preserve">   6.90   38071   9.60   3555</w:t>
      </w:r>
    </w:p>
    <w:p w:rsidR="00E54D2D" w:rsidRPr="00E54D2D" w:rsidRDefault="00E54D2D" w:rsidP="00E54D2D">
      <w:pPr>
        <w:pStyle w:val="C"/>
      </w:pPr>
      <w:r w:rsidRPr="00E54D2D">
        <w:rPr>
          <w:rFonts w:hint="eastAsia"/>
        </w:rPr>
        <w:t>高雄市</w:t>
      </w:r>
      <w:r w:rsidRPr="00E54D2D">
        <w:rPr>
          <w:rFonts w:hint="eastAsia"/>
        </w:rPr>
        <w:t xml:space="preserve">  12.10   35660  10.60   9005</w:t>
      </w:r>
    </w:p>
    <w:p w:rsidR="00E54D2D" w:rsidRPr="00E54D2D" w:rsidRDefault="00E54D2D" w:rsidP="00E54D2D">
      <w:pPr>
        <w:pStyle w:val="C"/>
      </w:pPr>
      <w:r w:rsidRPr="00E54D2D">
        <w:rPr>
          <w:rFonts w:hint="eastAsia"/>
        </w:rPr>
        <w:t>嘉義市</w:t>
      </w:r>
      <w:r w:rsidRPr="00E54D2D">
        <w:rPr>
          <w:rFonts w:hint="eastAsia"/>
        </w:rPr>
        <w:t xml:space="preserve">  12.00   15000  13.00  12000</w:t>
      </w:r>
    </w:p>
    <w:p w:rsidR="00E54D2D" w:rsidRPr="00E54D2D" w:rsidRDefault="00E54D2D" w:rsidP="00E54D2D">
      <w:pPr>
        <w:pStyle w:val="C"/>
      </w:pPr>
      <w:r w:rsidRPr="00E54D2D">
        <w:rPr>
          <w:rFonts w:hint="eastAsia"/>
        </w:rPr>
        <w:t>鳳山區</w:t>
      </w:r>
      <w:r w:rsidRPr="00E54D2D">
        <w:rPr>
          <w:rFonts w:hint="eastAsia"/>
        </w:rPr>
        <w:t xml:space="preserve">  11.70   48770   9.10  14370</w:t>
      </w:r>
    </w:p>
    <w:p w:rsidR="00E54D2D" w:rsidRPr="00E54D2D" w:rsidRDefault="00E54D2D" w:rsidP="00E54D2D">
      <w:pPr>
        <w:pStyle w:val="C"/>
      </w:pPr>
      <w:r w:rsidRPr="00E54D2D">
        <w:rPr>
          <w:rFonts w:hint="eastAsia"/>
        </w:rPr>
        <w:t>豐原區</w:t>
      </w:r>
      <w:r w:rsidRPr="00E54D2D">
        <w:rPr>
          <w:rFonts w:hint="eastAsia"/>
        </w:rPr>
        <w:t xml:space="preserve">   9.84    6100  11.89   8980</w:t>
      </w:r>
    </w:p>
    <w:p w:rsidR="00E54D2D" w:rsidRPr="00E54D2D" w:rsidRDefault="00E54D2D" w:rsidP="00E54D2D">
      <w:pPr>
        <w:pStyle w:val="C"/>
      </w:pPr>
    </w:p>
    <w:p w:rsidR="00E54D2D" w:rsidRPr="00E54D2D" w:rsidRDefault="00E54D2D" w:rsidP="00E54D2D">
      <w:pPr>
        <w:pStyle w:val="C"/>
      </w:pPr>
      <w:r w:rsidRPr="00E54D2D">
        <w:rPr>
          <w:rFonts w:hint="eastAsia"/>
        </w:rPr>
        <w:lastRenderedPageBreak/>
        <w:t>以西瓜價遞減排序</w:t>
      </w:r>
    </w:p>
    <w:p w:rsidR="00E54D2D" w:rsidRPr="00E54D2D" w:rsidRDefault="00E54D2D" w:rsidP="00E54D2D">
      <w:pPr>
        <w:pStyle w:val="C"/>
      </w:pPr>
      <w:r w:rsidRPr="00E54D2D">
        <w:rPr>
          <w:rFonts w:hint="eastAsia"/>
        </w:rPr>
        <w:t>台東市</w:t>
      </w:r>
      <w:r w:rsidRPr="00E54D2D">
        <w:rPr>
          <w:rFonts w:hint="eastAsia"/>
        </w:rPr>
        <w:t xml:space="preserve">    13.20</w:t>
      </w:r>
    </w:p>
    <w:p w:rsidR="00E54D2D" w:rsidRPr="00E54D2D" w:rsidRDefault="00E54D2D" w:rsidP="00E54D2D">
      <w:pPr>
        <w:pStyle w:val="C"/>
      </w:pPr>
      <w:r w:rsidRPr="00E54D2D">
        <w:rPr>
          <w:rFonts w:hint="eastAsia"/>
        </w:rPr>
        <w:t>高雄市</w:t>
      </w:r>
      <w:r w:rsidRPr="00E54D2D">
        <w:rPr>
          <w:rFonts w:hint="eastAsia"/>
        </w:rPr>
        <w:t xml:space="preserve">    12.10</w:t>
      </w:r>
    </w:p>
    <w:p w:rsidR="00E54D2D" w:rsidRPr="00E54D2D" w:rsidRDefault="00E54D2D" w:rsidP="00E54D2D">
      <w:pPr>
        <w:pStyle w:val="C"/>
      </w:pPr>
      <w:r w:rsidRPr="00E54D2D">
        <w:rPr>
          <w:rFonts w:hint="eastAsia"/>
        </w:rPr>
        <w:t>嘉義市</w:t>
      </w:r>
      <w:r w:rsidRPr="00E54D2D">
        <w:rPr>
          <w:rFonts w:hint="eastAsia"/>
        </w:rPr>
        <w:t xml:space="preserve">    12.00</w:t>
      </w:r>
    </w:p>
    <w:p w:rsidR="00E54D2D" w:rsidRPr="00E54D2D" w:rsidRDefault="00E54D2D" w:rsidP="00E54D2D">
      <w:pPr>
        <w:pStyle w:val="C"/>
      </w:pPr>
      <w:r w:rsidRPr="00E54D2D">
        <w:rPr>
          <w:rFonts w:hint="eastAsia"/>
        </w:rPr>
        <w:t>台北二</w:t>
      </w:r>
      <w:r w:rsidRPr="00E54D2D">
        <w:rPr>
          <w:rFonts w:hint="eastAsia"/>
        </w:rPr>
        <w:t xml:space="preserve">    11.80</w:t>
      </w:r>
    </w:p>
    <w:p w:rsidR="00E54D2D" w:rsidRPr="00E54D2D" w:rsidRDefault="00E54D2D" w:rsidP="00E54D2D">
      <w:pPr>
        <w:pStyle w:val="C"/>
      </w:pPr>
      <w:r w:rsidRPr="00E54D2D">
        <w:rPr>
          <w:rFonts w:hint="eastAsia"/>
        </w:rPr>
        <w:t>台中市</w:t>
      </w:r>
      <w:r w:rsidRPr="00E54D2D">
        <w:rPr>
          <w:rFonts w:hint="eastAsia"/>
        </w:rPr>
        <w:t xml:space="preserve">    11.70</w:t>
      </w:r>
    </w:p>
    <w:p w:rsidR="00E54D2D" w:rsidRPr="00E54D2D" w:rsidRDefault="00E54D2D" w:rsidP="00E54D2D">
      <w:pPr>
        <w:pStyle w:val="C"/>
      </w:pPr>
      <w:r w:rsidRPr="00E54D2D">
        <w:rPr>
          <w:rFonts w:hint="eastAsia"/>
        </w:rPr>
        <w:t>鳳山區</w:t>
      </w:r>
      <w:r w:rsidRPr="00E54D2D">
        <w:rPr>
          <w:rFonts w:hint="eastAsia"/>
        </w:rPr>
        <w:t xml:space="preserve">    11.70</w:t>
      </w:r>
    </w:p>
    <w:p w:rsidR="00E54D2D" w:rsidRPr="00E54D2D" w:rsidRDefault="00E54D2D" w:rsidP="00E54D2D">
      <w:pPr>
        <w:pStyle w:val="C"/>
      </w:pPr>
      <w:r w:rsidRPr="00E54D2D">
        <w:rPr>
          <w:rFonts w:hint="eastAsia"/>
        </w:rPr>
        <w:t>台北</w:t>
      </w:r>
      <w:proofErr w:type="gramStart"/>
      <w:r w:rsidRPr="00E54D2D">
        <w:rPr>
          <w:rFonts w:hint="eastAsia"/>
        </w:rPr>
        <w:t>一</w:t>
      </w:r>
      <w:proofErr w:type="gramEnd"/>
      <w:r w:rsidRPr="00E54D2D">
        <w:rPr>
          <w:rFonts w:hint="eastAsia"/>
        </w:rPr>
        <w:t xml:space="preserve">    10.10</w:t>
      </w:r>
    </w:p>
    <w:p w:rsidR="00E54D2D" w:rsidRPr="00E54D2D" w:rsidRDefault="00E54D2D" w:rsidP="00E54D2D">
      <w:pPr>
        <w:pStyle w:val="C"/>
      </w:pPr>
      <w:r w:rsidRPr="00E54D2D">
        <w:rPr>
          <w:rFonts w:hint="eastAsia"/>
        </w:rPr>
        <w:t>豐原區</w:t>
      </w:r>
      <w:r w:rsidRPr="00E54D2D">
        <w:rPr>
          <w:rFonts w:hint="eastAsia"/>
        </w:rPr>
        <w:t xml:space="preserve">     9.84</w:t>
      </w:r>
    </w:p>
    <w:p w:rsidR="00E54D2D" w:rsidRPr="00E54D2D" w:rsidRDefault="00E54D2D" w:rsidP="00E54D2D">
      <w:pPr>
        <w:pStyle w:val="C"/>
      </w:pPr>
      <w:r w:rsidRPr="00E54D2D">
        <w:rPr>
          <w:rFonts w:hint="eastAsia"/>
        </w:rPr>
        <w:t>三重市</w:t>
      </w:r>
      <w:r w:rsidRPr="00E54D2D">
        <w:rPr>
          <w:rFonts w:hint="eastAsia"/>
        </w:rPr>
        <w:t xml:space="preserve">     9.00</w:t>
      </w:r>
    </w:p>
    <w:p w:rsidR="00E54D2D" w:rsidRPr="00E54D2D" w:rsidRDefault="00E54D2D" w:rsidP="00E54D2D">
      <w:pPr>
        <w:pStyle w:val="C"/>
      </w:pPr>
      <w:r w:rsidRPr="00E54D2D">
        <w:rPr>
          <w:rFonts w:hint="eastAsia"/>
        </w:rPr>
        <w:t>板橋區</w:t>
      </w:r>
      <w:r w:rsidRPr="00E54D2D">
        <w:rPr>
          <w:rFonts w:hint="eastAsia"/>
        </w:rPr>
        <w:t xml:space="preserve">     6.90</w:t>
      </w:r>
    </w:p>
    <w:p w:rsidR="00E54D2D" w:rsidRPr="00E54D2D" w:rsidRDefault="00E54D2D" w:rsidP="00E54D2D">
      <w:pPr>
        <w:pStyle w:val="C"/>
      </w:pPr>
      <w:r w:rsidRPr="00E54D2D">
        <w:rPr>
          <w:rFonts w:hint="eastAsia"/>
        </w:rPr>
        <w:t xml:space="preserve">Name: </w:t>
      </w:r>
      <w:r w:rsidRPr="00E54D2D">
        <w:rPr>
          <w:rFonts w:hint="eastAsia"/>
        </w:rPr>
        <w:t>西瓜價</w:t>
      </w:r>
      <w:r w:rsidRPr="00E54D2D">
        <w:rPr>
          <w:rFonts w:hint="eastAsia"/>
        </w:rPr>
        <w:t>, dtype: float64</w:t>
      </w:r>
    </w:p>
    <w:p w:rsidR="00E54D2D" w:rsidRPr="00E54D2D" w:rsidRDefault="00E54D2D" w:rsidP="00E54D2D">
      <w:pPr>
        <w:pStyle w:val="C"/>
      </w:pPr>
    </w:p>
    <w:p w:rsidR="00E54D2D" w:rsidRPr="00E54D2D" w:rsidRDefault="00E54D2D" w:rsidP="00E54D2D">
      <w:pPr>
        <w:pStyle w:val="C"/>
      </w:pPr>
      <w:r w:rsidRPr="00E54D2D">
        <w:rPr>
          <w:rFonts w:hint="eastAsia"/>
        </w:rPr>
        <w:t>後三位的西瓜</w:t>
      </w:r>
      <w:r w:rsidRPr="00E54D2D">
        <w:rPr>
          <w:rFonts w:hint="eastAsia"/>
        </w:rPr>
        <w:t>/</w:t>
      </w:r>
      <w:r w:rsidRPr="00E54D2D">
        <w:rPr>
          <w:rFonts w:hint="eastAsia"/>
        </w:rPr>
        <w:t>香瓜價雨量</w:t>
      </w:r>
    </w:p>
    <w:p w:rsidR="00E54D2D" w:rsidRPr="00E54D2D" w:rsidRDefault="00E54D2D" w:rsidP="00E54D2D">
      <w:pPr>
        <w:pStyle w:val="C"/>
      </w:pPr>
      <w:r w:rsidRPr="00E54D2D">
        <w:rPr>
          <w:rFonts w:hint="eastAsia"/>
        </w:rPr>
        <w:t xml:space="preserve">      </w:t>
      </w:r>
      <w:r w:rsidRPr="00E54D2D">
        <w:rPr>
          <w:rFonts w:hint="eastAsia"/>
        </w:rPr>
        <w:t>西瓜價</w:t>
      </w:r>
      <w:r w:rsidRPr="00E54D2D">
        <w:rPr>
          <w:rFonts w:hint="eastAsia"/>
        </w:rPr>
        <w:t xml:space="preserve">     </w:t>
      </w:r>
      <w:r w:rsidRPr="00E54D2D">
        <w:rPr>
          <w:rFonts w:hint="eastAsia"/>
        </w:rPr>
        <w:t>西瓜量</w:t>
      </w:r>
      <w:r w:rsidRPr="00E54D2D">
        <w:rPr>
          <w:rFonts w:hint="eastAsia"/>
        </w:rPr>
        <w:t xml:space="preserve">    </w:t>
      </w:r>
      <w:r w:rsidRPr="00E54D2D">
        <w:rPr>
          <w:rFonts w:hint="eastAsia"/>
        </w:rPr>
        <w:t>香瓜價</w:t>
      </w:r>
      <w:r w:rsidRPr="00E54D2D">
        <w:rPr>
          <w:rFonts w:hint="eastAsia"/>
        </w:rPr>
        <w:t xml:space="preserve">    </w:t>
      </w:r>
      <w:r w:rsidRPr="00E54D2D">
        <w:rPr>
          <w:rFonts w:hint="eastAsia"/>
        </w:rPr>
        <w:t>香瓜量</w:t>
      </w:r>
    </w:p>
    <w:p w:rsidR="00E54D2D" w:rsidRPr="00E54D2D" w:rsidRDefault="00E54D2D" w:rsidP="00E54D2D">
      <w:pPr>
        <w:pStyle w:val="C"/>
      </w:pPr>
      <w:r w:rsidRPr="00E54D2D">
        <w:rPr>
          <w:rFonts w:hint="eastAsia"/>
        </w:rPr>
        <w:t>豐原區</w:t>
      </w:r>
      <w:r w:rsidRPr="00E54D2D">
        <w:rPr>
          <w:rFonts w:hint="eastAsia"/>
        </w:rPr>
        <w:t xml:space="preserve">  9.84    6100  11.89   8980</w:t>
      </w:r>
    </w:p>
    <w:p w:rsidR="00E54D2D" w:rsidRPr="00E54D2D" w:rsidRDefault="00E54D2D" w:rsidP="00E54D2D">
      <w:pPr>
        <w:pStyle w:val="C"/>
      </w:pPr>
      <w:r w:rsidRPr="00E54D2D">
        <w:rPr>
          <w:rFonts w:hint="eastAsia"/>
        </w:rPr>
        <w:t>三重市</w:t>
      </w:r>
      <w:r w:rsidRPr="00E54D2D">
        <w:rPr>
          <w:rFonts w:hint="eastAsia"/>
        </w:rPr>
        <w:t xml:space="preserve">  9.00  203674  13.20  18894</w:t>
      </w:r>
    </w:p>
    <w:p w:rsidR="00E54D2D" w:rsidRPr="00E54D2D" w:rsidRDefault="00E54D2D" w:rsidP="00E54D2D">
      <w:pPr>
        <w:pStyle w:val="C"/>
      </w:pPr>
      <w:r w:rsidRPr="00E54D2D">
        <w:rPr>
          <w:rFonts w:hint="eastAsia"/>
        </w:rPr>
        <w:t>板橋區</w:t>
      </w:r>
      <w:r w:rsidRPr="00E54D2D">
        <w:rPr>
          <w:rFonts w:hint="eastAsia"/>
        </w:rPr>
        <w:t xml:space="preserve">  6.90   38071   9.60   3555</w:t>
      </w:r>
    </w:p>
    <w:p w:rsidR="00E54D2D" w:rsidRPr="00E54D2D" w:rsidRDefault="00E54D2D" w:rsidP="00E54D2D">
      <w:pPr>
        <w:pStyle w:val="C"/>
      </w:pPr>
    </w:p>
    <w:p w:rsidR="00E54D2D" w:rsidRPr="00E54D2D" w:rsidRDefault="00E54D2D" w:rsidP="00E54D2D">
      <w:pPr>
        <w:pStyle w:val="C"/>
      </w:pPr>
      <w:r w:rsidRPr="00E54D2D">
        <w:rPr>
          <w:rFonts w:hint="eastAsia"/>
        </w:rPr>
        <w:t>台北</w:t>
      </w:r>
      <w:proofErr w:type="gramStart"/>
      <w:r w:rsidRPr="00E54D2D">
        <w:rPr>
          <w:rFonts w:hint="eastAsia"/>
        </w:rPr>
        <w:t>一</w:t>
      </w:r>
      <w:proofErr w:type="gramEnd"/>
      <w:r w:rsidRPr="00E54D2D">
        <w:rPr>
          <w:rFonts w:hint="eastAsia"/>
        </w:rPr>
        <w:t>市場的行情</w:t>
      </w:r>
    </w:p>
    <w:p w:rsidR="00E54D2D" w:rsidRPr="00E54D2D" w:rsidRDefault="00E54D2D" w:rsidP="00E54D2D">
      <w:pPr>
        <w:pStyle w:val="C"/>
      </w:pPr>
      <w:r w:rsidRPr="00E54D2D">
        <w:rPr>
          <w:rFonts w:hint="eastAsia"/>
        </w:rPr>
        <w:t>西瓜價</w:t>
      </w:r>
      <w:r w:rsidRPr="00E54D2D">
        <w:rPr>
          <w:rFonts w:hint="eastAsia"/>
        </w:rPr>
        <w:t xml:space="preserve">        10.1</w:t>
      </w:r>
    </w:p>
    <w:p w:rsidR="00E54D2D" w:rsidRPr="00E54D2D" w:rsidRDefault="00E54D2D" w:rsidP="00E54D2D">
      <w:pPr>
        <w:pStyle w:val="C"/>
      </w:pPr>
      <w:r w:rsidRPr="00E54D2D">
        <w:rPr>
          <w:rFonts w:hint="eastAsia"/>
        </w:rPr>
        <w:t>西瓜量</w:t>
      </w:r>
      <w:r w:rsidRPr="00E54D2D">
        <w:rPr>
          <w:rFonts w:hint="eastAsia"/>
        </w:rPr>
        <w:t xml:space="preserve">    127802.0</w:t>
      </w:r>
    </w:p>
    <w:p w:rsidR="00E54D2D" w:rsidRPr="00E54D2D" w:rsidRDefault="00E54D2D" w:rsidP="00E54D2D">
      <w:pPr>
        <w:pStyle w:val="C"/>
      </w:pPr>
      <w:r w:rsidRPr="00E54D2D">
        <w:rPr>
          <w:rFonts w:hint="eastAsia"/>
        </w:rPr>
        <w:t>香瓜價</w:t>
      </w:r>
      <w:r w:rsidRPr="00E54D2D">
        <w:rPr>
          <w:rFonts w:hint="eastAsia"/>
        </w:rPr>
        <w:t xml:space="preserve">        14.7</w:t>
      </w:r>
    </w:p>
    <w:p w:rsidR="00E54D2D" w:rsidRPr="00E54D2D" w:rsidRDefault="00E54D2D" w:rsidP="00E54D2D">
      <w:pPr>
        <w:pStyle w:val="C"/>
      </w:pPr>
      <w:r w:rsidRPr="00E54D2D">
        <w:rPr>
          <w:rFonts w:hint="eastAsia"/>
        </w:rPr>
        <w:t>香瓜量</w:t>
      </w:r>
      <w:r w:rsidRPr="00E54D2D">
        <w:rPr>
          <w:rFonts w:hint="eastAsia"/>
        </w:rPr>
        <w:t xml:space="preserve">     18563.0</w:t>
      </w:r>
    </w:p>
    <w:p w:rsidR="00E54D2D" w:rsidRPr="00E54D2D" w:rsidRDefault="00E54D2D" w:rsidP="00E54D2D">
      <w:pPr>
        <w:pStyle w:val="C"/>
      </w:pPr>
      <w:r w:rsidRPr="00E54D2D">
        <w:rPr>
          <w:rFonts w:hint="eastAsia"/>
        </w:rPr>
        <w:t xml:space="preserve">Name: </w:t>
      </w:r>
      <w:r w:rsidRPr="00E54D2D">
        <w:rPr>
          <w:rFonts w:hint="eastAsia"/>
        </w:rPr>
        <w:t>台北</w:t>
      </w:r>
      <w:proofErr w:type="gramStart"/>
      <w:r w:rsidRPr="00E54D2D">
        <w:rPr>
          <w:rFonts w:hint="eastAsia"/>
        </w:rPr>
        <w:t>一</w:t>
      </w:r>
      <w:proofErr w:type="gramEnd"/>
      <w:r w:rsidRPr="00E54D2D">
        <w:rPr>
          <w:rFonts w:hint="eastAsia"/>
        </w:rPr>
        <w:t>, dtype: float64</w:t>
      </w:r>
    </w:p>
    <w:p w:rsidR="00E54D2D" w:rsidRPr="00E54D2D" w:rsidRDefault="00E54D2D" w:rsidP="00E54D2D">
      <w:pPr>
        <w:pStyle w:val="C"/>
      </w:pPr>
    </w:p>
    <w:p w:rsidR="00E54D2D" w:rsidRPr="00E54D2D" w:rsidRDefault="00E54D2D" w:rsidP="00E54D2D">
      <w:pPr>
        <w:pStyle w:val="C"/>
      </w:pPr>
      <w:r w:rsidRPr="00E54D2D">
        <w:rPr>
          <w:rFonts w:hint="eastAsia"/>
        </w:rPr>
        <w:t>全體市場行情</w:t>
      </w:r>
    </w:p>
    <w:p w:rsidR="00E54D2D" w:rsidRPr="00E54D2D" w:rsidRDefault="00E54D2D" w:rsidP="00E54D2D">
      <w:pPr>
        <w:pStyle w:val="C"/>
      </w:pPr>
      <w:r w:rsidRPr="00E54D2D">
        <w:rPr>
          <w:rFonts w:hint="eastAsia"/>
        </w:rPr>
        <w:t xml:space="preserve">       </w:t>
      </w:r>
      <w:r w:rsidRPr="00E54D2D">
        <w:rPr>
          <w:rFonts w:hint="eastAsia"/>
        </w:rPr>
        <w:t>西瓜價</w:t>
      </w:r>
      <w:r w:rsidRPr="00E54D2D">
        <w:rPr>
          <w:rFonts w:hint="eastAsia"/>
        </w:rPr>
        <w:t xml:space="preserve">     </w:t>
      </w:r>
      <w:r w:rsidRPr="00E54D2D">
        <w:rPr>
          <w:rFonts w:hint="eastAsia"/>
        </w:rPr>
        <w:t>西瓜量</w:t>
      </w:r>
      <w:r w:rsidRPr="00E54D2D">
        <w:rPr>
          <w:rFonts w:hint="eastAsia"/>
        </w:rPr>
        <w:t xml:space="preserve">   </w:t>
      </w:r>
      <w:r w:rsidRPr="00E54D2D">
        <w:rPr>
          <w:rFonts w:hint="eastAsia"/>
        </w:rPr>
        <w:t>洋香瓜價</w:t>
      </w:r>
      <w:r w:rsidRPr="00E54D2D">
        <w:rPr>
          <w:rFonts w:hint="eastAsia"/>
        </w:rPr>
        <w:t xml:space="preserve">   </w:t>
      </w:r>
      <w:r w:rsidRPr="00E54D2D">
        <w:rPr>
          <w:rFonts w:hint="eastAsia"/>
        </w:rPr>
        <w:t>洋香瓜量</w:t>
      </w:r>
    </w:p>
    <w:p w:rsidR="00E54D2D" w:rsidRPr="00E54D2D" w:rsidRDefault="00E54D2D" w:rsidP="00E54D2D">
      <w:pPr>
        <w:pStyle w:val="C"/>
      </w:pPr>
      <w:r w:rsidRPr="00E54D2D">
        <w:rPr>
          <w:rFonts w:hint="eastAsia"/>
        </w:rPr>
        <w:t>三重區</w:t>
      </w:r>
      <w:r w:rsidRPr="00E54D2D">
        <w:rPr>
          <w:rFonts w:hint="eastAsia"/>
        </w:rPr>
        <w:t xml:space="preserve">   9.00  203674  13.20  18894</w:t>
      </w:r>
    </w:p>
    <w:p w:rsidR="00E54D2D" w:rsidRPr="00E54D2D" w:rsidRDefault="00E54D2D" w:rsidP="00E54D2D">
      <w:pPr>
        <w:pStyle w:val="C"/>
      </w:pPr>
      <w:r w:rsidRPr="00E54D2D">
        <w:rPr>
          <w:rFonts w:hint="eastAsia"/>
        </w:rPr>
        <w:t>台中市</w:t>
      </w:r>
      <w:r w:rsidRPr="00E54D2D">
        <w:rPr>
          <w:rFonts w:hint="eastAsia"/>
        </w:rPr>
        <w:t xml:space="preserve">  11.70  180785  12.30  54894</w:t>
      </w:r>
    </w:p>
    <w:p w:rsidR="00E54D2D" w:rsidRPr="00E54D2D" w:rsidRDefault="00E54D2D" w:rsidP="00E54D2D">
      <w:pPr>
        <w:pStyle w:val="C"/>
      </w:pPr>
      <w:r w:rsidRPr="00E54D2D">
        <w:rPr>
          <w:rFonts w:hint="eastAsia"/>
        </w:rPr>
        <w:t>台北</w:t>
      </w:r>
      <w:proofErr w:type="gramStart"/>
      <w:r w:rsidRPr="00E54D2D">
        <w:rPr>
          <w:rFonts w:hint="eastAsia"/>
        </w:rPr>
        <w:t>一</w:t>
      </w:r>
      <w:proofErr w:type="gramEnd"/>
      <w:r w:rsidRPr="00E54D2D">
        <w:rPr>
          <w:rFonts w:hint="eastAsia"/>
        </w:rPr>
        <w:t xml:space="preserve">  10.10  127802  14.70  18563</w:t>
      </w:r>
    </w:p>
    <w:p w:rsidR="00E54D2D" w:rsidRPr="00E54D2D" w:rsidRDefault="00E54D2D" w:rsidP="00E54D2D">
      <w:pPr>
        <w:pStyle w:val="C"/>
      </w:pPr>
      <w:r w:rsidRPr="00E54D2D">
        <w:rPr>
          <w:rFonts w:hint="eastAsia"/>
        </w:rPr>
        <w:t>台北二</w:t>
      </w:r>
      <w:r w:rsidRPr="00E54D2D">
        <w:rPr>
          <w:rFonts w:hint="eastAsia"/>
        </w:rPr>
        <w:t xml:space="preserve">  11.80   28604  14.90  21963</w:t>
      </w:r>
    </w:p>
    <w:p w:rsidR="00E54D2D" w:rsidRPr="00E54D2D" w:rsidRDefault="00E54D2D" w:rsidP="00E54D2D">
      <w:pPr>
        <w:pStyle w:val="C"/>
      </w:pPr>
      <w:r w:rsidRPr="00E54D2D">
        <w:rPr>
          <w:rFonts w:hint="eastAsia"/>
        </w:rPr>
        <w:t>台東市</w:t>
      </w:r>
      <w:r w:rsidRPr="00E54D2D">
        <w:rPr>
          <w:rFonts w:hint="eastAsia"/>
        </w:rPr>
        <w:t xml:space="preserve">  13.20     600  13.10    900</w:t>
      </w:r>
    </w:p>
    <w:p w:rsidR="00E54D2D" w:rsidRPr="00E54D2D" w:rsidRDefault="00E54D2D" w:rsidP="00E54D2D">
      <w:pPr>
        <w:pStyle w:val="C"/>
      </w:pPr>
      <w:r w:rsidRPr="00E54D2D">
        <w:rPr>
          <w:rFonts w:hint="eastAsia"/>
        </w:rPr>
        <w:t>板橋區</w:t>
      </w:r>
      <w:r w:rsidRPr="00E54D2D">
        <w:rPr>
          <w:rFonts w:hint="eastAsia"/>
        </w:rPr>
        <w:t xml:space="preserve">   6.90   38071   9.60   3555</w:t>
      </w:r>
    </w:p>
    <w:p w:rsidR="00E54D2D" w:rsidRPr="00E54D2D" w:rsidRDefault="00E54D2D" w:rsidP="00E54D2D">
      <w:pPr>
        <w:pStyle w:val="C"/>
      </w:pPr>
      <w:r w:rsidRPr="00E54D2D">
        <w:rPr>
          <w:rFonts w:hint="eastAsia"/>
        </w:rPr>
        <w:t>高雄市</w:t>
      </w:r>
      <w:r w:rsidRPr="00E54D2D">
        <w:rPr>
          <w:rFonts w:hint="eastAsia"/>
        </w:rPr>
        <w:t xml:space="preserve">  12.10   35660  10.60   9005</w:t>
      </w:r>
    </w:p>
    <w:p w:rsidR="00E54D2D" w:rsidRPr="00E54D2D" w:rsidRDefault="00E54D2D" w:rsidP="00E54D2D">
      <w:pPr>
        <w:pStyle w:val="C"/>
      </w:pPr>
      <w:r w:rsidRPr="00E54D2D">
        <w:rPr>
          <w:rFonts w:hint="eastAsia"/>
        </w:rPr>
        <w:t>嘉義市</w:t>
      </w:r>
      <w:r w:rsidRPr="00E54D2D">
        <w:rPr>
          <w:rFonts w:hint="eastAsia"/>
        </w:rPr>
        <w:t xml:space="preserve">  12.00   15000  13.00  12000</w:t>
      </w:r>
    </w:p>
    <w:p w:rsidR="00E54D2D" w:rsidRPr="00E54D2D" w:rsidRDefault="00E54D2D" w:rsidP="00E54D2D">
      <w:pPr>
        <w:pStyle w:val="C"/>
      </w:pPr>
      <w:r w:rsidRPr="00E54D2D">
        <w:rPr>
          <w:rFonts w:hint="eastAsia"/>
        </w:rPr>
        <w:t>鳳山區</w:t>
      </w:r>
      <w:r w:rsidRPr="00E54D2D">
        <w:rPr>
          <w:rFonts w:hint="eastAsia"/>
        </w:rPr>
        <w:t xml:space="preserve">  11.70   48770   9.10  14370</w:t>
      </w:r>
    </w:p>
    <w:p w:rsidR="003D1E91" w:rsidRDefault="00E54D2D" w:rsidP="00E54D2D">
      <w:pPr>
        <w:pStyle w:val="C"/>
      </w:pPr>
      <w:r w:rsidRPr="00E54D2D">
        <w:rPr>
          <w:rFonts w:hint="eastAsia"/>
        </w:rPr>
        <w:t>豐原區</w:t>
      </w:r>
      <w:r w:rsidRPr="00E54D2D">
        <w:rPr>
          <w:rFonts w:hint="eastAsia"/>
        </w:rPr>
        <w:t xml:space="preserve">   9.84    6100  11.89   8980</w:t>
      </w:r>
    </w:p>
    <w:p w:rsidR="008213D4" w:rsidRDefault="00CE3F65" w:rsidP="00AC402B">
      <w:pPr>
        <w:pStyle w:val="4"/>
      </w:pPr>
      <w:r>
        <w:lastRenderedPageBreak/>
        <w:pict>
          <v:shape id="圖片 70" o:spid="_x0000_i1027" type="#_x0000_t75" alt="ICON2" style="width:16.8pt;height:13.8pt;visibility:visible;mso-wrap-style:square">
            <v:imagedata r:id="rId52" o:title="ICON2" cropright="-18333f"/>
          </v:shape>
        </w:pict>
      </w:r>
      <w:r w:rsidR="008213D4" w:rsidRPr="00E33579">
        <w:rPr>
          <w:rFonts w:hint="eastAsia"/>
        </w:rPr>
        <w:t>參考解答</w:t>
      </w:r>
    </w:p>
    <w:tbl>
      <w:tblPr>
        <w:tblW w:w="0" w:type="auto"/>
        <w:tblCellMar>
          <w:left w:w="0" w:type="dxa"/>
          <w:right w:w="0" w:type="dxa"/>
        </w:tblCellMar>
        <w:tblLook w:val="04A0" w:firstRow="1" w:lastRow="0" w:firstColumn="1" w:lastColumn="0" w:noHBand="0" w:noVBand="1"/>
      </w:tblPr>
      <w:tblGrid>
        <w:gridCol w:w="1134"/>
        <w:gridCol w:w="6975"/>
      </w:tblGrid>
      <w:tr w:rsidR="00F77E64" w:rsidRPr="00990E00" w:rsidTr="00E54D2D">
        <w:tc>
          <w:tcPr>
            <w:tcW w:w="1134" w:type="dxa"/>
            <w:tcBorders>
              <w:right w:val="single" w:sz="4" w:space="0" w:color="auto"/>
            </w:tcBorders>
            <w:shd w:val="clear" w:color="auto" w:fill="auto"/>
          </w:tcPr>
          <w:p w:rsidR="00F77E64"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F77E64" w:rsidRDefault="00F77E64" w:rsidP="00E54D2D">
            <w:pPr>
              <w:pStyle w:val="Android6-"/>
              <w:spacing w:after="0" w:line="300" w:lineRule="exact"/>
              <w:ind w:rightChars="100" w:right="230"/>
              <w:rPr>
                <w:rFonts w:ascii="Consolas" w:hAnsi="Consolas"/>
                <w:sz w:val="22"/>
                <w:szCs w:val="22"/>
              </w:rPr>
            </w:pPr>
          </w:p>
          <w:p w:rsidR="00F77E64" w:rsidRDefault="00F77E64" w:rsidP="00E54D2D">
            <w:pPr>
              <w:pStyle w:val="Android6-"/>
              <w:spacing w:after="0" w:line="300" w:lineRule="exact"/>
              <w:ind w:rightChars="100" w:right="230"/>
              <w:rPr>
                <w:rFonts w:ascii="Consolas" w:hAnsi="Consolas"/>
                <w:sz w:val="22"/>
                <w:szCs w:val="22"/>
              </w:rPr>
            </w:pPr>
          </w:p>
          <w:p w:rsidR="00F77E64" w:rsidRDefault="00F77E64" w:rsidP="00E54D2D">
            <w:pPr>
              <w:pStyle w:val="Android6-"/>
              <w:spacing w:after="0" w:line="300" w:lineRule="exact"/>
              <w:ind w:rightChars="100" w:right="230"/>
              <w:rPr>
                <w:rFonts w:ascii="Consolas" w:hAnsi="Consolas"/>
                <w:sz w:val="22"/>
                <w:szCs w:val="22"/>
              </w:rPr>
            </w:pPr>
          </w:p>
          <w:p w:rsidR="00F77E64" w:rsidRDefault="00F77E64" w:rsidP="00E54D2D">
            <w:pPr>
              <w:pStyle w:val="Android6-"/>
              <w:spacing w:after="0" w:line="300" w:lineRule="exact"/>
              <w:ind w:rightChars="100" w:right="230"/>
              <w:rPr>
                <w:rFonts w:ascii="Consolas" w:hAnsi="Consolas"/>
                <w:sz w:val="22"/>
                <w:szCs w:val="22"/>
              </w:rPr>
            </w:pPr>
          </w:p>
          <w:p w:rsidR="00F77E64" w:rsidRDefault="00F77E64" w:rsidP="00E54D2D">
            <w:pPr>
              <w:pStyle w:val="Android6-"/>
              <w:spacing w:after="0" w:line="300" w:lineRule="exact"/>
              <w:ind w:rightChars="100" w:right="230"/>
              <w:rPr>
                <w:rFonts w:ascii="Consolas" w:hAnsi="Consolas"/>
                <w:sz w:val="22"/>
                <w:szCs w:val="22"/>
              </w:rPr>
            </w:pPr>
          </w:p>
          <w:p w:rsidR="00F77E64" w:rsidRPr="00D65C9A" w:rsidRDefault="00F77E64" w:rsidP="00E54D2D">
            <w:pPr>
              <w:pStyle w:val="Android6-"/>
              <w:spacing w:after="0" w:line="300" w:lineRule="exact"/>
              <w:ind w:rightChars="100" w:right="230"/>
              <w:rPr>
                <w:rFonts w:ascii="Consolas" w:hAnsi="Consolas"/>
                <w:sz w:val="22"/>
                <w:szCs w:val="22"/>
              </w:rPr>
            </w:pPr>
          </w:p>
          <w:p w:rsidR="00F77E64"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2</w:t>
            </w:r>
          </w:p>
          <w:p w:rsidR="00F77E64" w:rsidRPr="00D65C9A" w:rsidRDefault="00F77E64" w:rsidP="00E54D2D">
            <w:pPr>
              <w:pStyle w:val="Android6-"/>
              <w:spacing w:after="0" w:line="300" w:lineRule="exact"/>
              <w:ind w:rightChars="100" w:right="230"/>
              <w:rPr>
                <w:rFonts w:ascii="Consolas" w:hAnsi="Consolas"/>
                <w:sz w:val="22"/>
                <w:szCs w:val="22"/>
              </w:rPr>
            </w:pPr>
          </w:p>
          <w:p w:rsidR="00F77E64" w:rsidRPr="00D65C9A"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F77E64" w:rsidRPr="00D65C9A"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F77E64" w:rsidRPr="00D65C9A"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F77E64" w:rsidRPr="00D65C9A"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6</w:t>
            </w:r>
          </w:p>
          <w:p w:rsidR="00F77E64" w:rsidRPr="00D65C9A"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7</w:t>
            </w:r>
          </w:p>
          <w:p w:rsidR="00F77E64" w:rsidRPr="00D65C9A" w:rsidRDefault="00F77E6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8</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9</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10</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11</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12</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13</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14</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15</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sz w:val="22"/>
                <w:szCs w:val="22"/>
              </w:rPr>
              <w:t>16</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17</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18</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19</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20</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21</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22</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23</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24</w:t>
            </w:r>
          </w:p>
          <w:p w:rsidR="00F77E64"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25</w:t>
            </w:r>
          </w:p>
          <w:p w:rsidR="00F77E64" w:rsidRPr="00D65C9A" w:rsidRDefault="00F77E64"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26</w:t>
            </w:r>
          </w:p>
        </w:tc>
        <w:tc>
          <w:tcPr>
            <w:tcW w:w="6975" w:type="dxa"/>
            <w:tcBorders>
              <w:left w:val="single" w:sz="4" w:space="0" w:color="auto"/>
            </w:tcBorders>
            <w:shd w:val="clear" w:color="auto" w:fill="auto"/>
          </w:tcPr>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 xml:space="preserve">datas = [[9,203674,13.2,18894], [11.7,180785,12.3,54894], [10.1,127802,14.7,18563] , </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 xml:space="preserve">[11.8,28604,14.9,21963], [13.2,600,13.1,900], [6.9,38071,9.6,3555], </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 xml:space="preserve">[12.1,35660,10.6,9005], [12,15000,13,12000], [11.7,48770,9.1,14370], </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[9.84,6100,11.89,8980]]</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indexs= ["</w:t>
            </w:r>
            <w:r w:rsidRPr="002939B7">
              <w:rPr>
                <w:rFonts w:ascii="Consolas" w:hAnsi="Consolas" w:hint="eastAsia"/>
                <w:spacing w:val="-14"/>
                <w:sz w:val="22"/>
                <w:szCs w:val="22"/>
              </w:rPr>
              <w:t>三重市</w:t>
            </w:r>
            <w:r w:rsidRPr="002939B7">
              <w:rPr>
                <w:rFonts w:ascii="Consolas" w:hAnsi="Consolas" w:hint="eastAsia"/>
                <w:spacing w:val="-14"/>
                <w:sz w:val="22"/>
                <w:szCs w:val="22"/>
              </w:rPr>
              <w:t>","</w:t>
            </w:r>
            <w:r w:rsidRPr="002939B7">
              <w:rPr>
                <w:rFonts w:ascii="Consolas" w:hAnsi="Consolas" w:hint="eastAsia"/>
                <w:spacing w:val="-14"/>
                <w:sz w:val="22"/>
                <w:szCs w:val="22"/>
              </w:rPr>
              <w:t>台中市</w:t>
            </w:r>
            <w:r w:rsidRPr="002939B7">
              <w:rPr>
                <w:rFonts w:ascii="Consolas" w:hAnsi="Consolas" w:hint="eastAsia"/>
                <w:spacing w:val="-14"/>
                <w:sz w:val="22"/>
                <w:szCs w:val="22"/>
              </w:rPr>
              <w:t>","</w:t>
            </w:r>
            <w:r w:rsidRPr="002939B7">
              <w:rPr>
                <w:rFonts w:ascii="Consolas" w:hAnsi="Consolas" w:hint="eastAsia"/>
                <w:spacing w:val="-14"/>
                <w:sz w:val="22"/>
                <w:szCs w:val="22"/>
              </w:rPr>
              <w:t>台北</w:t>
            </w:r>
            <w:proofErr w:type="gramStart"/>
            <w:r w:rsidRPr="002939B7">
              <w:rPr>
                <w:rFonts w:ascii="Consolas" w:hAnsi="Consolas" w:hint="eastAsia"/>
                <w:spacing w:val="-14"/>
                <w:sz w:val="22"/>
                <w:szCs w:val="22"/>
              </w:rPr>
              <w:t>一</w:t>
            </w:r>
            <w:proofErr w:type="gramEnd"/>
            <w:r w:rsidRPr="002939B7">
              <w:rPr>
                <w:rFonts w:ascii="Consolas" w:hAnsi="Consolas" w:hint="eastAsia"/>
                <w:spacing w:val="-14"/>
                <w:sz w:val="22"/>
                <w:szCs w:val="22"/>
              </w:rPr>
              <w:t>","</w:t>
            </w:r>
            <w:r w:rsidRPr="002939B7">
              <w:rPr>
                <w:rFonts w:ascii="Consolas" w:hAnsi="Consolas" w:hint="eastAsia"/>
                <w:spacing w:val="-14"/>
                <w:sz w:val="22"/>
                <w:szCs w:val="22"/>
              </w:rPr>
              <w:t>台北二</w:t>
            </w:r>
            <w:r w:rsidRPr="002939B7">
              <w:rPr>
                <w:rFonts w:ascii="Consolas" w:hAnsi="Consolas" w:hint="eastAsia"/>
                <w:spacing w:val="-14"/>
                <w:sz w:val="22"/>
                <w:szCs w:val="22"/>
              </w:rPr>
              <w:t>","</w:t>
            </w:r>
            <w:r w:rsidRPr="002939B7">
              <w:rPr>
                <w:rFonts w:ascii="Consolas" w:hAnsi="Consolas" w:hint="eastAsia"/>
                <w:spacing w:val="-14"/>
                <w:sz w:val="22"/>
                <w:szCs w:val="22"/>
              </w:rPr>
              <w:t>台東市</w:t>
            </w:r>
            <w:r w:rsidRPr="002939B7">
              <w:rPr>
                <w:rFonts w:ascii="Consolas" w:hAnsi="Consolas" w:hint="eastAsia"/>
                <w:spacing w:val="-14"/>
                <w:sz w:val="22"/>
                <w:szCs w:val="22"/>
              </w:rPr>
              <w:t>","</w:t>
            </w:r>
            <w:r w:rsidRPr="002939B7">
              <w:rPr>
                <w:rFonts w:ascii="Consolas" w:hAnsi="Consolas" w:hint="eastAsia"/>
                <w:spacing w:val="-14"/>
                <w:sz w:val="22"/>
                <w:szCs w:val="22"/>
              </w:rPr>
              <w:t>板橋區</w:t>
            </w:r>
            <w:r w:rsidRPr="002939B7">
              <w:rPr>
                <w:rFonts w:ascii="Consolas" w:hAnsi="Consolas" w:hint="eastAsia"/>
                <w:spacing w:val="-14"/>
                <w:sz w:val="22"/>
                <w:szCs w:val="22"/>
              </w:rPr>
              <w:t>","</w:t>
            </w:r>
            <w:r w:rsidRPr="002939B7">
              <w:rPr>
                <w:rFonts w:ascii="Consolas" w:hAnsi="Consolas" w:hint="eastAsia"/>
                <w:spacing w:val="-14"/>
                <w:sz w:val="22"/>
                <w:szCs w:val="22"/>
              </w:rPr>
              <w:t>高雄市</w:t>
            </w:r>
            <w:r w:rsidRPr="002939B7">
              <w:rPr>
                <w:rFonts w:ascii="Consolas" w:hAnsi="Consolas" w:hint="eastAsia"/>
                <w:spacing w:val="-14"/>
                <w:sz w:val="22"/>
                <w:szCs w:val="22"/>
              </w:rPr>
              <w:t>","</w:t>
            </w:r>
            <w:r w:rsidRPr="002939B7">
              <w:rPr>
                <w:rFonts w:ascii="Consolas" w:hAnsi="Consolas" w:hint="eastAsia"/>
                <w:spacing w:val="-14"/>
                <w:sz w:val="22"/>
                <w:szCs w:val="22"/>
              </w:rPr>
              <w:t>嘉義市</w:t>
            </w:r>
            <w:r w:rsidRPr="002939B7">
              <w:rPr>
                <w:rFonts w:ascii="Consolas" w:hAnsi="Consolas" w:hint="eastAsia"/>
                <w:spacing w:val="-14"/>
                <w:sz w:val="22"/>
                <w:szCs w:val="22"/>
              </w:rPr>
              <w:t>","</w:t>
            </w:r>
            <w:r w:rsidRPr="002939B7">
              <w:rPr>
                <w:rFonts w:ascii="Consolas" w:hAnsi="Consolas" w:hint="eastAsia"/>
                <w:spacing w:val="-14"/>
                <w:sz w:val="22"/>
                <w:szCs w:val="22"/>
              </w:rPr>
              <w:t>鳳山區</w:t>
            </w:r>
            <w:r w:rsidRPr="002939B7">
              <w:rPr>
                <w:rFonts w:ascii="Consolas" w:hAnsi="Consolas" w:hint="eastAsia"/>
                <w:spacing w:val="-14"/>
                <w:sz w:val="22"/>
                <w:szCs w:val="22"/>
              </w:rPr>
              <w:t>","</w:t>
            </w:r>
            <w:r w:rsidRPr="002939B7">
              <w:rPr>
                <w:rFonts w:ascii="Consolas" w:hAnsi="Consolas" w:hint="eastAsia"/>
                <w:spacing w:val="-14"/>
                <w:sz w:val="22"/>
                <w:szCs w:val="22"/>
              </w:rPr>
              <w:t>豐原區</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columns = ["</w:t>
            </w:r>
            <w:r w:rsidRPr="002939B7">
              <w:rPr>
                <w:rFonts w:ascii="Consolas" w:hAnsi="Consolas" w:hint="eastAsia"/>
                <w:spacing w:val="-14"/>
                <w:sz w:val="22"/>
                <w:szCs w:val="22"/>
              </w:rPr>
              <w:t>西瓜價</w:t>
            </w:r>
            <w:r w:rsidRPr="002939B7">
              <w:rPr>
                <w:rFonts w:ascii="Consolas" w:hAnsi="Consolas" w:hint="eastAsia"/>
                <w:spacing w:val="-14"/>
                <w:sz w:val="22"/>
                <w:szCs w:val="22"/>
              </w:rPr>
              <w:t>", "</w:t>
            </w:r>
            <w:r w:rsidRPr="002939B7">
              <w:rPr>
                <w:rFonts w:ascii="Consolas" w:hAnsi="Consolas" w:hint="eastAsia"/>
                <w:spacing w:val="-14"/>
                <w:sz w:val="22"/>
                <w:szCs w:val="22"/>
              </w:rPr>
              <w:t>西瓜量</w:t>
            </w:r>
            <w:r w:rsidRPr="002939B7">
              <w:rPr>
                <w:rFonts w:ascii="Consolas" w:hAnsi="Consolas" w:hint="eastAsia"/>
                <w:spacing w:val="-14"/>
                <w:sz w:val="22"/>
                <w:szCs w:val="22"/>
              </w:rPr>
              <w:t>", "</w:t>
            </w:r>
            <w:r w:rsidRPr="002939B7">
              <w:rPr>
                <w:rFonts w:ascii="Consolas" w:hAnsi="Consolas" w:hint="eastAsia"/>
                <w:spacing w:val="-14"/>
                <w:sz w:val="22"/>
                <w:szCs w:val="22"/>
              </w:rPr>
              <w:t>香瓜價</w:t>
            </w:r>
            <w:r w:rsidRPr="002939B7">
              <w:rPr>
                <w:rFonts w:ascii="Consolas" w:hAnsi="Consolas" w:hint="eastAsia"/>
                <w:spacing w:val="-14"/>
                <w:sz w:val="22"/>
                <w:szCs w:val="22"/>
              </w:rPr>
              <w:t>", "</w:t>
            </w:r>
            <w:r w:rsidRPr="002939B7">
              <w:rPr>
                <w:rFonts w:ascii="Consolas" w:hAnsi="Consolas" w:hint="eastAsia"/>
                <w:spacing w:val="-14"/>
                <w:sz w:val="22"/>
                <w:szCs w:val="22"/>
              </w:rPr>
              <w:t>香瓜量</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import pandas as pd</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df = pd.DataFrame(datas, columns=columns,  index=indexs)</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w:t>
            </w:r>
            <w:r w:rsidRPr="002939B7">
              <w:rPr>
                <w:rFonts w:ascii="Consolas" w:hAnsi="Consolas" w:hint="eastAsia"/>
                <w:spacing w:val="-14"/>
                <w:sz w:val="22"/>
                <w:szCs w:val="22"/>
              </w:rPr>
              <w:t>行標題為項目，</w:t>
            </w:r>
            <w:proofErr w:type="gramStart"/>
            <w:r w:rsidRPr="002939B7">
              <w:rPr>
                <w:rFonts w:ascii="Consolas" w:hAnsi="Consolas" w:hint="eastAsia"/>
                <w:spacing w:val="-14"/>
                <w:sz w:val="22"/>
                <w:szCs w:val="22"/>
              </w:rPr>
              <w:t>列題</w:t>
            </w:r>
            <w:proofErr w:type="gramEnd"/>
            <w:r w:rsidRPr="002939B7">
              <w:rPr>
                <w:rFonts w:ascii="Consolas" w:hAnsi="Consolas" w:hint="eastAsia"/>
                <w:spacing w:val="-14"/>
                <w:sz w:val="22"/>
                <w:szCs w:val="22"/>
              </w:rPr>
              <w:t>標為交易市場</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print(df)</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df1=df.sort_values(by="</w:t>
            </w:r>
            <w:r w:rsidRPr="002939B7">
              <w:rPr>
                <w:rFonts w:ascii="Consolas" w:hAnsi="Consolas" w:hint="eastAsia"/>
                <w:spacing w:val="-14"/>
                <w:sz w:val="22"/>
                <w:szCs w:val="22"/>
              </w:rPr>
              <w:t>西瓜價</w:t>
            </w:r>
            <w:r w:rsidRPr="002939B7">
              <w:rPr>
                <w:rFonts w:ascii="Consolas" w:hAnsi="Consolas" w:hint="eastAsia"/>
                <w:spacing w:val="-14"/>
                <w:sz w:val="22"/>
                <w:szCs w:val="22"/>
              </w:rPr>
              <w:t>", ascending=False)</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w:t>
            </w:r>
            <w:r w:rsidRPr="002939B7">
              <w:rPr>
                <w:rFonts w:ascii="Consolas" w:hAnsi="Consolas" w:hint="eastAsia"/>
                <w:spacing w:val="-14"/>
                <w:sz w:val="22"/>
                <w:szCs w:val="22"/>
              </w:rPr>
              <w:t>以西瓜價遞減排序</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print(df1['</w:t>
            </w:r>
            <w:r w:rsidRPr="002939B7">
              <w:rPr>
                <w:rFonts w:ascii="Consolas" w:hAnsi="Consolas" w:hint="eastAsia"/>
                <w:spacing w:val="-14"/>
                <w:sz w:val="22"/>
                <w:szCs w:val="22"/>
              </w:rPr>
              <w:t>西瓜價</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w:t>
            </w:r>
            <w:r w:rsidRPr="002939B7">
              <w:rPr>
                <w:rFonts w:ascii="Consolas" w:hAnsi="Consolas" w:hint="eastAsia"/>
                <w:spacing w:val="-14"/>
                <w:sz w:val="22"/>
                <w:szCs w:val="22"/>
              </w:rPr>
              <w:t>後三位的西瓜</w:t>
            </w:r>
            <w:r w:rsidRPr="002939B7">
              <w:rPr>
                <w:rFonts w:ascii="Consolas" w:hAnsi="Consolas" w:hint="eastAsia"/>
                <w:spacing w:val="-14"/>
                <w:sz w:val="22"/>
                <w:szCs w:val="22"/>
              </w:rPr>
              <w:t>/</w:t>
            </w:r>
            <w:r w:rsidRPr="002939B7">
              <w:rPr>
                <w:rFonts w:ascii="Consolas" w:hAnsi="Consolas" w:hint="eastAsia"/>
                <w:spacing w:val="-14"/>
                <w:sz w:val="22"/>
                <w:szCs w:val="22"/>
              </w:rPr>
              <w:t>香瓜價</w:t>
            </w:r>
            <w:r w:rsidR="00B147E7">
              <w:rPr>
                <w:rFonts w:ascii="Consolas" w:hAnsi="Consolas" w:hint="eastAsia"/>
                <w:spacing w:val="-14"/>
                <w:sz w:val="22"/>
                <w:szCs w:val="22"/>
              </w:rPr>
              <w:t>與</w:t>
            </w:r>
            <w:r w:rsidRPr="002939B7">
              <w:rPr>
                <w:rFonts w:ascii="Consolas" w:hAnsi="Consolas" w:hint="eastAsia"/>
                <w:spacing w:val="-14"/>
                <w:sz w:val="22"/>
                <w:szCs w:val="22"/>
              </w:rPr>
              <w:t>量</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print(df1.tail(3))</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df.loc["</w:t>
            </w:r>
            <w:r w:rsidRPr="002939B7">
              <w:rPr>
                <w:rFonts w:ascii="Consolas" w:hAnsi="Consolas" w:hint="eastAsia"/>
                <w:spacing w:val="-14"/>
                <w:sz w:val="22"/>
                <w:szCs w:val="22"/>
              </w:rPr>
              <w:t>台北</w:t>
            </w:r>
            <w:proofErr w:type="gramStart"/>
            <w:r w:rsidRPr="002939B7">
              <w:rPr>
                <w:rFonts w:ascii="Consolas" w:hAnsi="Consolas" w:hint="eastAsia"/>
                <w:spacing w:val="-14"/>
                <w:sz w:val="22"/>
                <w:szCs w:val="22"/>
              </w:rPr>
              <w:t>一</w:t>
            </w:r>
            <w:proofErr w:type="gramEnd"/>
            <w:r w:rsidRPr="002939B7">
              <w:rPr>
                <w:rFonts w:ascii="Consolas" w:hAnsi="Consolas" w:hint="eastAsia"/>
                <w:spacing w:val="-14"/>
                <w:sz w:val="22"/>
                <w:szCs w:val="22"/>
              </w:rPr>
              <w:t>","</w:t>
            </w:r>
            <w:r w:rsidRPr="002939B7">
              <w:rPr>
                <w:rFonts w:ascii="Consolas" w:hAnsi="Consolas" w:hint="eastAsia"/>
                <w:spacing w:val="-14"/>
                <w:sz w:val="22"/>
                <w:szCs w:val="22"/>
              </w:rPr>
              <w:t>西瓜價</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w:t>
            </w:r>
            <w:r w:rsidRPr="002939B7">
              <w:rPr>
                <w:rFonts w:ascii="Consolas" w:hAnsi="Consolas" w:hint="eastAsia"/>
                <w:spacing w:val="-14"/>
                <w:sz w:val="22"/>
                <w:szCs w:val="22"/>
              </w:rPr>
              <w:t>台北</w:t>
            </w:r>
            <w:proofErr w:type="gramStart"/>
            <w:r w:rsidRPr="002939B7">
              <w:rPr>
                <w:rFonts w:ascii="Consolas" w:hAnsi="Consolas" w:hint="eastAsia"/>
                <w:spacing w:val="-14"/>
                <w:sz w:val="22"/>
                <w:szCs w:val="22"/>
              </w:rPr>
              <w:t>一</w:t>
            </w:r>
            <w:proofErr w:type="gramEnd"/>
            <w:r w:rsidRPr="002939B7">
              <w:rPr>
                <w:rFonts w:ascii="Consolas" w:hAnsi="Consolas" w:hint="eastAsia"/>
                <w:spacing w:val="-14"/>
                <w:sz w:val="22"/>
                <w:szCs w:val="22"/>
              </w:rPr>
              <w:t>市場的行情</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print(df.loc["</w:t>
            </w:r>
            <w:r w:rsidRPr="002939B7">
              <w:rPr>
                <w:rFonts w:ascii="Consolas" w:hAnsi="Consolas" w:hint="eastAsia"/>
                <w:spacing w:val="-14"/>
                <w:sz w:val="22"/>
                <w:szCs w:val="22"/>
              </w:rPr>
              <w:t>台北</w:t>
            </w:r>
            <w:proofErr w:type="gramStart"/>
            <w:r w:rsidRPr="002939B7">
              <w:rPr>
                <w:rFonts w:ascii="Consolas" w:hAnsi="Consolas" w:hint="eastAsia"/>
                <w:spacing w:val="-14"/>
                <w:sz w:val="22"/>
                <w:szCs w:val="22"/>
              </w:rPr>
              <w:t>一</w:t>
            </w:r>
            <w:proofErr w:type="gramEnd"/>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indexs[0] = "</w:t>
            </w:r>
            <w:r w:rsidRPr="002939B7">
              <w:rPr>
                <w:rFonts w:ascii="Consolas" w:hAnsi="Consolas" w:hint="eastAsia"/>
                <w:spacing w:val="-14"/>
                <w:sz w:val="22"/>
                <w:szCs w:val="22"/>
              </w:rPr>
              <w:t>三重區</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df.index = indexs</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columns[2] = "</w:t>
            </w:r>
            <w:r w:rsidRPr="002939B7">
              <w:rPr>
                <w:rFonts w:ascii="Consolas" w:hAnsi="Consolas" w:hint="eastAsia"/>
                <w:spacing w:val="-14"/>
                <w:sz w:val="22"/>
                <w:szCs w:val="22"/>
              </w:rPr>
              <w:t>洋香瓜價</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columns[3] = "</w:t>
            </w:r>
            <w:r w:rsidRPr="002939B7">
              <w:rPr>
                <w:rFonts w:ascii="Consolas" w:hAnsi="Consolas" w:hint="eastAsia"/>
                <w:spacing w:val="-14"/>
                <w:sz w:val="22"/>
                <w:szCs w:val="22"/>
              </w:rPr>
              <w:t>洋香瓜量</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hint="eastAsia"/>
                <w:spacing w:val="-14"/>
                <w:sz w:val="22"/>
                <w:szCs w:val="22"/>
              </w:rPr>
              <w:t>print('</w:t>
            </w:r>
            <w:r w:rsidRPr="002939B7">
              <w:rPr>
                <w:rFonts w:ascii="Consolas" w:hAnsi="Consolas" w:hint="eastAsia"/>
                <w:spacing w:val="-14"/>
                <w:sz w:val="22"/>
                <w:szCs w:val="22"/>
              </w:rPr>
              <w:t>全體市場行情</w:t>
            </w:r>
            <w:r w:rsidRPr="002939B7">
              <w:rPr>
                <w:rFonts w:ascii="Consolas" w:hAnsi="Consolas" w:hint="eastAsia"/>
                <w:spacing w:val="-14"/>
                <w:sz w:val="22"/>
                <w:szCs w:val="22"/>
              </w:rPr>
              <w:t>')</w:t>
            </w:r>
          </w:p>
          <w:p w:rsidR="00F77E64" w:rsidRPr="002939B7"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df.columns = columns</w:t>
            </w:r>
          </w:p>
          <w:p w:rsidR="00F77E64" w:rsidRPr="00990E00" w:rsidRDefault="00F77E64" w:rsidP="00E54D2D">
            <w:pPr>
              <w:pStyle w:val="Android6-"/>
              <w:spacing w:after="0" w:line="300" w:lineRule="exact"/>
              <w:jc w:val="left"/>
              <w:rPr>
                <w:rFonts w:ascii="Consolas" w:hAnsi="Consolas"/>
                <w:spacing w:val="-14"/>
                <w:sz w:val="22"/>
                <w:szCs w:val="22"/>
              </w:rPr>
            </w:pPr>
            <w:r w:rsidRPr="002939B7">
              <w:rPr>
                <w:rFonts w:ascii="Consolas" w:hAnsi="Consolas"/>
                <w:spacing w:val="-14"/>
                <w:sz w:val="22"/>
                <w:szCs w:val="22"/>
              </w:rPr>
              <w:t>print(df)</w:t>
            </w:r>
          </w:p>
        </w:tc>
      </w:tr>
    </w:tbl>
    <w:p w:rsidR="00F77E64" w:rsidRPr="00F77E64" w:rsidRDefault="00F77E64" w:rsidP="00F77E64"/>
    <w:p w:rsidR="008213D4" w:rsidRDefault="00213C93" w:rsidP="00AC402B">
      <w:pPr>
        <w:pStyle w:val="4"/>
      </w:pPr>
      <w:r>
        <w:rPr>
          <w:rFonts w:ascii="Noto Serif CJK TC Light" w:eastAsia="Noto Serif CJK TC Light" w:hAnsi="Noto Serif CJK TC Light"/>
          <w:noProof/>
        </w:rPr>
        <w:drawing>
          <wp:inline distT="0" distB="0" distL="0" distR="0" wp14:anchorId="2DBD0131" wp14:editId="46E38EF0">
            <wp:extent cx="213360" cy="175260"/>
            <wp:effectExtent l="0" t="0" r="0" b="0"/>
            <wp:docPr id="71" name="圖片 7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E54D2D" w:rsidRDefault="00E54D2D" w:rsidP="00837252">
      <w:pPr>
        <w:pStyle w:val="a"/>
      </w:pPr>
      <w:r>
        <w:rPr>
          <w:rFonts w:hint="eastAsia"/>
        </w:rPr>
        <w:t>1-3</w:t>
      </w:r>
      <w:r w:rsidR="008213D4">
        <w:rPr>
          <w:rFonts w:hint="eastAsia"/>
        </w:rPr>
        <w:t>行</w:t>
      </w:r>
      <w:r>
        <w:rPr>
          <w:rFonts w:hint="eastAsia"/>
        </w:rPr>
        <w:t>分別以串列方式輸入</w:t>
      </w:r>
      <w:r>
        <w:rPr>
          <w:rFonts w:hint="eastAsia"/>
        </w:rPr>
        <w:t>datas</w:t>
      </w:r>
      <w:r>
        <w:rPr>
          <w:rFonts w:hint="eastAsia"/>
        </w:rPr>
        <w:t>、</w:t>
      </w:r>
      <w:r>
        <w:rPr>
          <w:rFonts w:hint="eastAsia"/>
        </w:rPr>
        <w:t>indexs</w:t>
      </w:r>
      <w:r>
        <w:rPr>
          <w:rFonts w:hint="eastAsia"/>
        </w:rPr>
        <w:t>、</w:t>
      </w:r>
      <w:r>
        <w:rPr>
          <w:rFonts w:hint="eastAsia"/>
        </w:rPr>
        <w:t>columns</w:t>
      </w:r>
      <w:r>
        <w:rPr>
          <w:rFonts w:hint="eastAsia"/>
        </w:rPr>
        <w:t>等資料內容，</w:t>
      </w:r>
    </w:p>
    <w:p w:rsidR="00E54D2D" w:rsidRDefault="00E54D2D" w:rsidP="00133024">
      <w:pPr>
        <w:pStyle w:val="a"/>
      </w:pPr>
      <w:r>
        <w:rPr>
          <w:rFonts w:hint="eastAsia"/>
        </w:rPr>
        <w:t>4</w:t>
      </w:r>
      <w:r>
        <w:rPr>
          <w:rFonts w:hint="eastAsia"/>
        </w:rPr>
        <w:t>行</w:t>
      </w:r>
      <w:r w:rsidR="008213D4">
        <w:rPr>
          <w:rFonts w:hint="eastAsia"/>
        </w:rPr>
        <w:t>import</w:t>
      </w:r>
      <w:r w:rsidR="008213D4">
        <w:rPr>
          <w:rFonts w:hint="eastAsia"/>
        </w:rPr>
        <w:t>所需套件</w:t>
      </w:r>
      <w:bookmarkStart w:id="9" w:name="OLE_LINK276"/>
      <w:bookmarkStart w:id="10" w:name="OLE_LINK277"/>
      <w:bookmarkEnd w:id="7"/>
      <w:bookmarkEnd w:id="8"/>
      <w:r>
        <w:rPr>
          <w:rFonts w:hint="eastAsia"/>
        </w:rPr>
        <w:t>pandas</w:t>
      </w:r>
      <w:r>
        <w:rPr>
          <w:rFonts w:hint="eastAsia"/>
        </w:rPr>
        <w:t>以進行資料分析。</w:t>
      </w:r>
    </w:p>
    <w:p w:rsidR="00E54D2D" w:rsidRPr="00D65C9A" w:rsidRDefault="00E54D2D" w:rsidP="00E54D2D">
      <w:pPr>
        <w:pStyle w:val="a"/>
      </w:pPr>
      <w:r>
        <w:rPr>
          <w:rFonts w:hint="eastAsia"/>
        </w:rPr>
        <w:lastRenderedPageBreak/>
        <w:t>5</w:t>
      </w:r>
      <w:r>
        <w:rPr>
          <w:rFonts w:hint="eastAsia"/>
        </w:rPr>
        <w:t>行採用</w:t>
      </w:r>
      <w:r>
        <w:rPr>
          <w:rFonts w:hint="eastAsia"/>
        </w:rPr>
        <w:t>DataFrame</w:t>
      </w:r>
      <w:r>
        <w:rPr>
          <w:rFonts w:hint="eastAsia"/>
        </w:rPr>
        <w:t>資料架構，將</w:t>
      </w:r>
      <w:r>
        <w:rPr>
          <w:rFonts w:hint="eastAsia"/>
        </w:rPr>
        <w:t>1-3</w:t>
      </w:r>
      <w:r>
        <w:rPr>
          <w:rFonts w:hint="eastAsia"/>
        </w:rPr>
        <w:t>行讀入資料匯入</w:t>
      </w:r>
      <w:r>
        <w:rPr>
          <w:rFonts w:hint="eastAsia"/>
        </w:rPr>
        <w:t>pandas</w:t>
      </w:r>
      <w:r>
        <w:rPr>
          <w:rFonts w:hint="eastAsia"/>
        </w:rPr>
        <w:t>，設定為</w:t>
      </w:r>
      <w:r>
        <w:rPr>
          <w:rFonts w:hint="eastAsia"/>
        </w:rPr>
        <w:t>df</w:t>
      </w:r>
      <w:r>
        <w:rPr>
          <w:rFonts w:hint="eastAsia"/>
        </w:rPr>
        <w:t>物件。</w:t>
      </w:r>
    </w:p>
    <w:p w:rsidR="00E324BE" w:rsidRDefault="00E54D2D" w:rsidP="00E324BE">
      <w:pPr>
        <w:pStyle w:val="a"/>
        <w:ind w:left="397" w:hanging="397"/>
      </w:pPr>
      <w:r>
        <w:rPr>
          <w:rFonts w:hint="eastAsia"/>
        </w:rPr>
        <w:t>6-7</w:t>
      </w:r>
      <w:r>
        <w:rPr>
          <w:rFonts w:hint="eastAsia"/>
        </w:rPr>
        <w:t>行列印</w:t>
      </w:r>
      <w:r w:rsidR="00E324BE">
        <w:rPr>
          <w:rFonts w:hint="eastAsia"/>
        </w:rPr>
        <w:t>df</w:t>
      </w:r>
      <w:r>
        <w:rPr>
          <w:rFonts w:hint="eastAsia"/>
        </w:rPr>
        <w:t>物件即可得上面表格。</w:t>
      </w:r>
      <w:r w:rsidR="00E324BE">
        <w:rPr>
          <w:rFonts w:hint="eastAsia"/>
        </w:rPr>
        <w:t>8</w:t>
      </w:r>
      <w:r w:rsidR="00E324BE">
        <w:rPr>
          <w:rFonts w:hint="eastAsia"/>
        </w:rPr>
        <w:t>行為列印分隔行。</w:t>
      </w:r>
    </w:p>
    <w:p w:rsidR="00E324BE" w:rsidRDefault="00E324BE" w:rsidP="00E54D2D">
      <w:pPr>
        <w:pStyle w:val="a"/>
      </w:pPr>
      <w:r>
        <w:rPr>
          <w:rFonts w:hint="eastAsia"/>
        </w:rPr>
        <w:t>9</w:t>
      </w:r>
      <w:r>
        <w:rPr>
          <w:rFonts w:hint="eastAsia"/>
        </w:rPr>
        <w:t>行</w:t>
      </w:r>
      <w:r w:rsidR="00E54D2D">
        <w:rPr>
          <w:rFonts w:hint="eastAsia"/>
        </w:rPr>
        <w:t>用</w:t>
      </w:r>
      <w:r w:rsidR="00E54D2D">
        <w:rPr>
          <w:rFonts w:hint="eastAsia"/>
        </w:rPr>
        <w:t>sort_values</w:t>
      </w:r>
      <w:r w:rsidR="00E54D2D">
        <w:rPr>
          <w:rFonts w:hint="eastAsia"/>
        </w:rPr>
        <w:t>指令即可</w:t>
      </w:r>
      <w:r w:rsidR="00E54D2D" w:rsidRPr="00D739BE">
        <w:rPr>
          <w:rFonts w:hint="eastAsia"/>
        </w:rPr>
        <w:t>以西瓜價遞減排序</w:t>
      </w:r>
      <w:r>
        <w:rPr>
          <w:rFonts w:hint="eastAsia"/>
        </w:rPr>
        <w:t>。</w:t>
      </w:r>
    </w:p>
    <w:p w:rsidR="00E54D2D" w:rsidRDefault="00E324BE" w:rsidP="00E54D2D">
      <w:pPr>
        <w:pStyle w:val="a"/>
      </w:pPr>
      <w:r>
        <w:rPr>
          <w:rFonts w:hint="eastAsia"/>
        </w:rPr>
        <w:t>10-11</w:t>
      </w:r>
      <w:r>
        <w:rPr>
          <w:rFonts w:hint="eastAsia"/>
        </w:rPr>
        <w:t>行用</w:t>
      </w:r>
      <w:r>
        <w:rPr>
          <w:rFonts w:hint="eastAsia"/>
        </w:rPr>
        <w:t>pandas</w:t>
      </w:r>
      <w:r>
        <w:rPr>
          <w:rFonts w:hint="eastAsia"/>
        </w:rPr>
        <w:t>的切片功能達成</w:t>
      </w:r>
      <w:r w:rsidR="00E54D2D">
        <w:rPr>
          <w:rFonts w:hint="eastAsia"/>
        </w:rPr>
        <w:t>輸出各市場的西瓜價。</w:t>
      </w:r>
      <w:r>
        <w:rPr>
          <w:rFonts w:hint="eastAsia"/>
        </w:rPr>
        <w:t>13</w:t>
      </w:r>
      <w:r>
        <w:rPr>
          <w:rFonts w:hint="eastAsia"/>
        </w:rPr>
        <w:t>行為列印分隔行。</w:t>
      </w:r>
    </w:p>
    <w:p w:rsidR="00E54D2D" w:rsidRDefault="00E324BE" w:rsidP="00E54D2D">
      <w:pPr>
        <w:pStyle w:val="a"/>
      </w:pPr>
      <w:r>
        <w:rPr>
          <w:rFonts w:hint="eastAsia"/>
        </w:rPr>
        <w:t>14</w:t>
      </w:r>
      <w:r>
        <w:rPr>
          <w:rFonts w:hint="eastAsia"/>
        </w:rPr>
        <w:t>行</w:t>
      </w:r>
      <w:r w:rsidR="00E54D2D">
        <w:rPr>
          <w:rFonts w:hint="eastAsia"/>
        </w:rPr>
        <w:t>利用</w:t>
      </w:r>
      <w:r w:rsidR="00E54D2D">
        <w:rPr>
          <w:rFonts w:hint="eastAsia"/>
        </w:rPr>
        <w:t>tail</w:t>
      </w:r>
      <w:r w:rsidR="00E54D2D">
        <w:rPr>
          <w:rFonts w:hint="eastAsia"/>
        </w:rPr>
        <w:t>指令輸出</w:t>
      </w:r>
      <w:r w:rsidR="00E54D2D" w:rsidRPr="00472172">
        <w:rPr>
          <w:rFonts w:hint="eastAsia"/>
        </w:rPr>
        <w:t>後三位的</w:t>
      </w:r>
      <w:r w:rsidR="00E54D2D">
        <w:rPr>
          <w:rFonts w:hint="eastAsia"/>
        </w:rPr>
        <w:t>行情</w:t>
      </w:r>
      <w:r w:rsidR="00E54D2D">
        <w:rPr>
          <w:rFonts w:hint="eastAsia"/>
        </w:rPr>
        <w:t>(</w:t>
      </w:r>
      <w:r w:rsidR="00E54D2D" w:rsidRPr="00472172">
        <w:rPr>
          <w:rFonts w:hint="eastAsia"/>
        </w:rPr>
        <w:t>西瓜</w:t>
      </w:r>
      <w:r w:rsidR="00E54D2D" w:rsidRPr="00472172">
        <w:rPr>
          <w:rFonts w:hint="eastAsia"/>
        </w:rPr>
        <w:t>/</w:t>
      </w:r>
      <w:r w:rsidR="00E54D2D" w:rsidRPr="00472172">
        <w:rPr>
          <w:rFonts w:hint="eastAsia"/>
        </w:rPr>
        <w:t>香瓜價</w:t>
      </w:r>
      <w:r w:rsidR="00E54D2D">
        <w:rPr>
          <w:rFonts w:hint="eastAsia"/>
        </w:rPr>
        <w:t>與</w:t>
      </w:r>
      <w:r w:rsidR="00E54D2D" w:rsidRPr="00472172">
        <w:rPr>
          <w:rFonts w:hint="eastAsia"/>
        </w:rPr>
        <w:t>量</w:t>
      </w:r>
      <w:r w:rsidR="00E54D2D">
        <w:rPr>
          <w:rFonts w:hint="eastAsia"/>
        </w:rPr>
        <w:t>)</w:t>
      </w:r>
      <w:r w:rsidR="00E54D2D">
        <w:rPr>
          <w:rFonts w:hint="eastAsia"/>
        </w:rPr>
        <w:t>。</w:t>
      </w:r>
      <w:r>
        <w:rPr>
          <w:rFonts w:hint="eastAsia"/>
        </w:rPr>
        <w:t>15</w:t>
      </w:r>
      <w:r>
        <w:rPr>
          <w:rFonts w:hint="eastAsia"/>
        </w:rPr>
        <w:t>行為列印分隔行。</w:t>
      </w:r>
    </w:p>
    <w:p w:rsidR="00E54D2D" w:rsidRDefault="00E324BE" w:rsidP="00E54D2D">
      <w:pPr>
        <w:pStyle w:val="a"/>
      </w:pPr>
      <w:r>
        <w:rPr>
          <w:rFonts w:hint="eastAsia"/>
        </w:rPr>
        <w:t>17-18</w:t>
      </w:r>
      <w:r>
        <w:rPr>
          <w:rFonts w:hint="eastAsia"/>
        </w:rPr>
        <w:t>行</w:t>
      </w:r>
      <w:r w:rsidR="00E54D2D">
        <w:rPr>
          <w:rFonts w:hint="eastAsia"/>
        </w:rPr>
        <w:t>利用</w:t>
      </w:r>
      <w:r w:rsidR="00E54D2D">
        <w:rPr>
          <w:rFonts w:hint="eastAsia"/>
        </w:rPr>
        <w:t>loc</w:t>
      </w:r>
      <w:r w:rsidR="00E54D2D">
        <w:rPr>
          <w:rFonts w:hint="eastAsia"/>
        </w:rPr>
        <w:t>指令輸出</w:t>
      </w:r>
      <w:r w:rsidR="00E54D2D" w:rsidRPr="00472172">
        <w:rPr>
          <w:rFonts w:hint="eastAsia"/>
        </w:rPr>
        <w:t>台北</w:t>
      </w:r>
      <w:proofErr w:type="gramStart"/>
      <w:r w:rsidR="00E54D2D" w:rsidRPr="00472172">
        <w:rPr>
          <w:rFonts w:hint="eastAsia"/>
        </w:rPr>
        <w:t>一</w:t>
      </w:r>
      <w:proofErr w:type="gramEnd"/>
      <w:r w:rsidR="00E54D2D" w:rsidRPr="00472172">
        <w:rPr>
          <w:rFonts w:hint="eastAsia"/>
        </w:rPr>
        <w:t>市場的行情</w:t>
      </w:r>
      <w:r w:rsidR="00E54D2D">
        <w:rPr>
          <w:rFonts w:hint="eastAsia"/>
        </w:rPr>
        <w:t>(</w:t>
      </w:r>
      <w:r w:rsidR="00E54D2D" w:rsidRPr="00472172">
        <w:rPr>
          <w:rFonts w:hint="eastAsia"/>
        </w:rPr>
        <w:t>西瓜</w:t>
      </w:r>
      <w:r w:rsidR="00E54D2D" w:rsidRPr="00472172">
        <w:rPr>
          <w:rFonts w:hint="eastAsia"/>
        </w:rPr>
        <w:t>/</w:t>
      </w:r>
      <w:r w:rsidR="00E54D2D" w:rsidRPr="00472172">
        <w:rPr>
          <w:rFonts w:hint="eastAsia"/>
        </w:rPr>
        <w:t>香瓜價</w:t>
      </w:r>
      <w:r w:rsidR="00E54D2D">
        <w:rPr>
          <w:rFonts w:hint="eastAsia"/>
        </w:rPr>
        <w:t>與</w:t>
      </w:r>
      <w:r w:rsidR="00E54D2D" w:rsidRPr="00472172">
        <w:rPr>
          <w:rFonts w:hint="eastAsia"/>
        </w:rPr>
        <w:t>量</w:t>
      </w:r>
      <w:r w:rsidR="00E54D2D">
        <w:rPr>
          <w:rFonts w:hint="eastAsia"/>
        </w:rPr>
        <w:t>)</w:t>
      </w:r>
      <w:r w:rsidR="00E54D2D">
        <w:rPr>
          <w:rFonts w:hint="eastAsia"/>
        </w:rPr>
        <w:t>，</w:t>
      </w:r>
    </w:p>
    <w:p w:rsidR="00E54D2D" w:rsidRDefault="00E324BE" w:rsidP="00E54D2D">
      <w:pPr>
        <w:pStyle w:val="a"/>
      </w:pPr>
      <w:r>
        <w:rPr>
          <w:rFonts w:hint="eastAsia"/>
        </w:rPr>
        <w:t>19-25</w:t>
      </w:r>
      <w:r>
        <w:rPr>
          <w:rFonts w:hint="eastAsia"/>
        </w:rPr>
        <w:t>行</w:t>
      </w:r>
      <w:r w:rsidR="00E54D2D">
        <w:rPr>
          <w:rFonts w:hint="eastAsia"/>
        </w:rPr>
        <w:t>運用</w:t>
      </w:r>
      <w:r w:rsidR="00E54D2D">
        <w:rPr>
          <w:rFonts w:hint="eastAsia"/>
        </w:rPr>
        <w:t>index/column</w:t>
      </w:r>
      <w:r w:rsidR="00E54D2D">
        <w:rPr>
          <w:rFonts w:hint="eastAsia"/>
        </w:rPr>
        <w:t>串列定位修改特定元素的值</w:t>
      </w:r>
      <w:r w:rsidR="00E54D2D" w:rsidRPr="00D65C9A">
        <w:rPr>
          <w:rFonts w:hint="eastAsia"/>
        </w:rPr>
        <w:t>。</w:t>
      </w:r>
    </w:p>
    <w:p w:rsidR="00E324BE" w:rsidRPr="006A5734" w:rsidRDefault="00E324BE" w:rsidP="00E54D2D">
      <w:pPr>
        <w:pStyle w:val="a"/>
      </w:pPr>
      <w:r>
        <w:rPr>
          <w:rFonts w:hint="eastAsia"/>
        </w:rPr>
        <w:t>26</w:t>
      </w:r>
      <w:r>
        <w:rPr>
          <w:rFonts w:hint="eastAsia"/>
        </w:rPr>
        <w:t>行列印修改結果。</w:t>
      </w:r>
    </w:p>
    <w:p w:rsidR="0061560F" w:rsidRPr="00BB7F6D" w:rsidRDefault="00213C93" w:rsidP="0061560F">
      <w:pPr>
        <w:pStyle w:val="3"/>
      </w:pPr>
      <w:r>
        <w:rPr>
          <w:noProof/>
        </w:rPr>
        <w:drawing>
          <wp:inline distT="0" distB="0" distL="0" distR="0" wp14:anchorId="22EF7ABC" wp14:editId="58444733">
            <wp:extent cx="361315" cy="361315"/>
            <wp:effectExtent l="0" t="0" r="635" b="635"/>
            <wp:docPr id="72" name="圖片 72"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2</w:t>
      </w:r>
    </w:p>
    <w:p w:rsidR="00AA5A0D" w:rsidRDefault="00F77E64" w:rsidP="00F77E64">
      <w:pPr>
        <w:jc w:val="left"/>
      </w:pPr>
      <w:r w:rsidRPr="002172C2">
        <w:rPr>
          <w:rFonts w:hint="eastAsia"/>
        </w:rPr>
        <w:t>請撰寫</w:t>
      </w:r>
      <w:proofErr w:type="gramStart"/>
      <w:r w:rsidRPr="002172C2">
        <w:rPr>
          <w:rFonts w:hint="eastAsia"/>
        </w:rPr>
        <w:t>一</w:t>
      </w:r>
      <w:proofErr w:type="gramEnd"/>
      <w:r w:rsidRPr="002172C2">
        <w:rPr>
          <w:rFonts w:hint="eastAsia"/>
        </w:rPr>
        <w:t>程式，讀取</w:t>
      </w:r>
      <w:r w:rsidRPr="00F77E64">
        <w:t>'2017pig.csv'</w:t>
      </w:r>
      <w:proofErr w:type="gramStart"/>
      <w:r w:rsidRPr="002172C2">
        <w:rPr>
          <w:rFonts w:hint="eastAsia"/>
        </w:rPr>
        <w:t>（</w:t>
      </w:r>
      <w:proofErr w:type="gramEnd"/>
      <w:r>
        <w:rPr>
          <w:rFonts w:hint="eastAsia"/>
        </w:rPr>
        <w:t>此為</w:t>
      </w:r>
      <w:r w:rsidRPr="002030C9">
        <w:rPr>
          <w:rFonts w:hint="eastAsia"/>
        </w:rPr>
        <w:t>某市場</w:t>
      </w:r>
      <w:r w:rsidRPr="002030C9">
        <w:rPr>
          <w:rFonts w:hint="eastAsia"/>
        </w:rPr>
        <w:t>2017</w:t>
      </w:r>
      <w:r w:rsidRPr="002030C9">
        <w:rPr>
          <w:rFonts w:hint="eastAsia"/>
        </w:rPr>
        <w:t>年全年毛豬交易行情資料，主要欄位：</w:t>
      </w:r>
      <w:r w:rsidRPr="002030C9">
        <w:rPr>
          <w:rFonts w:hint="eastAsia"/>
        </w:rPr>
        <w:t>total_amt(</w:t>
      </w:r>
      <w:r w:rsidRPr="002030C9">
        <w:rPr>
          <w:rFonts w:hint="eastAsia"/>
        </w:rPr>
        <w:t>成交頭數</w:t>
      </w:r>
      <w:r w:rsidRPr="002030C9">
        <w:rPr>
          <w:rFonts w:hint="eastAsia"/>
        </w:rPr>
        <w:t>-</w:t>
      </w:r>
      <w:r w:rsidRPr="002030C9">
        <w:rPr>
          <w:rFonts w:hint="eastAsia"/>
        </w:rPr>
        <w:t>總數</w:t>
      </w:r>
      <w:r w:rsidRPr="002030C9">
        <w:rPr>
          <w:rFonts w:hint="eastAsia"/>
        </w:rPr>
        <w:t>)</w:t>
      </w:r>
      <w:r w:rsidRPr="002030C9">
        <w:rPr>
          <w:rFonts w:hint="eastAsia"/>
        </w:rPr>
        <w:t>、</w:t>
      </w:r>
      <w:r w:rsidRPr="002030C9">
        <w:rPr>
          <w:rFonts w:hint="eastAsia"/>
        </w:rPr>
        <w:t>average_weight(</w:t>
      </w:r>
      <w:r w:rsidRPr="002030C9">
        <w:rPr>
          <w:rFonts w:hint="eastAsia"/>
        </w:rPr>
        <w:t>成交頭數</w:t>
      </w:r>
      <w:r w:rsidRPr="002030C9">
        <w:rPr>
          <w:rFonts w:hint="eastAsia"/>
        </w:rPr>
        <w:t>-</w:t>
      </w:r>
      <w:r w:rsidRPr="002030C9">
        <w:rPr>
          <w:rFonts w:hint="eastAsia"/>
        </w:rPr>
        <w:t>平均重量</w:t>
      </w:r>
      <w:r w:rsidRPr="002030C9">
        <w:rPr>
          <w:rFonts w:hint="eastAsia"/>
        </w:rPr>
        <w:t>)</w:t>
      </w:r>
      <w:r w:rsidRPr="002030C9">
        <w:rPr>
          <w:rFonts w:hint="eastAsia"/>
        </w:rPr>
        <w:t>、</w:t>
      </w:r>
      <w:r w:rsidRPr="002030C9">
        <w:rPr>
          <w:rFonts w:hint="eastAsia"/>
        </w:rPr>
        <w:t>average_price(</w:t>
      </w:r>
      <w:r w:rsidRPr="002030C9">
        <w:rPr>
          <w:rFonts w:hint="eastAsia"/>
        </w:rPr>
        <w:t>成交頭數</w:t>
      </w:r>
      <w:r w:rsidRPr="002030C9">
        <w:rPr>
          <w:rFonts w:hint="eastAsia"/>
        </w:rPr>
        <w:t>-</w:t>
      </w:r>
      <w:r w:rsidRPr="002030C9">
        <w:rPr>
          <w:rFonts w:hint="eastAsia"/>
        </w:rPr>
        <w:t>平均價格</w:t>
      </w:r>
      <w:r w:rsidRPr="002030C9">
        <w:rPr>
          <w:rFonts w:hint="eastAsia"/>
        </w:rPr>
        <w:t>)</w:t>
      </w:r>
      <w:r>
        <w:rPr>
          <w:rFonts w:hint="eastAsia"/>
        </w:rPr>
        <w:t>，本題需要完成下列：</w:t>
      </w:r>
      <w:r>
        <w:br/>
      </w:r>
      <w:r>
        <w:rPr>
          <w:rFonts w:hint="eastAsia"/>
        </w:rPr>
        <w:t>A.</w:t>
      </w:r>
      <w:r>
        <w:rPr>
          <w:rFonts w:hint="eastAsia"/>
        </w:rPr>
        <w:t>進行簡單敘述統計</w:t>
      </w:r>
      <w:r>
        <w:br/>
      </w:r>
      <w:r>
        <w:rPr>
          <w:rFonts w:hint="eastAsia"/>
        </w:rPr>
        <w:t>B.</w:t>
      </w:r>
      <w:r w:rsidR="00AA5A0D" w:rsidRPr="00AA5A0D">
        <w:rPr>
          <w:rFonts w:hint="eastAsia"/>
        </w:rPr>
        <w:t xml:space="preserve"> </w:t>
      </w:r>
      <w:r w:rsidR="00AA5A0D">
        <w:rPr>
          <w:rFonts w:hint="eastAsia"/>
        </w:rPr>
        <w:t>依照</w:t>
      </w:r>
      <w:r w:rsidR="00AA5A0D">
        <w:rPr>
          <w:rFonts w:hint="eastAsia"/>
        </w:rPr>
        <w:t>a</w:t>
      </w:r>
      <w:r w:rsidR="00AA5A0D" w:rsidRPr="00F77E64">
        <w:rPr>
          <w:rFonts w:hint="eastAsia"/>
        </w:rPr>
        <w:t>verage_price</w:t>
      </w:r>
      <w:r w:rsidR="00AA5A0D" w:rsidRPr="00F77E64">
        <w:rPr>
          <w:rFonts w:hint="eastAsia"/>
        </w:rPr>
        <w:t>遞減排序後列印</w:t>
      </w:r>
      <w:r w:rsidR="00AA5A0D">
        <w:rPr>
          <w:rFonts w:hint="eastAsia"/>
        </w:rPr>
        <w:t>前五位資料</w:t>
      </w:r>
    </w:p>
    <w:p w:rsidR="00F77E64" w:rsidRPr="00E33579" w:rsidRDefault="00AA5A0D" w:rsidP="00F77E64">
      <w:pPr>
        <w:jc w:val="left"/>
      </w:pPr>
      <w:r>
        <w:rPr>
          <w:rFonts w:hint="eastAsia"/>
        </w:rPr>
        <w:t>C.</w:t>
      </w:r>
      <w:r w:rsidR="00F77E64">
        <w:rPr>
          <w:rFonts w:hint="eastAsia"/>
        </w:rPr>
        <w:t>找出</w:t>
      </w:r>
      <w:r w:rsidR="00F77E64" w:rsidRPr="002030C9">
        <w:rPr>
          <w:rFonts w:hint="eastAsia"/>
        </w:rPr>
        <w:t>成交頭數</w:t>
      </w:r>
      <w:r w:rsidR="00F77E64" w:rsidRPr="002030C9">
        <w:rPr>
          <w:rFonts w:hint="eastAsia"/>
        </w:rPr>
        <w:t>-</w:t>
      </w:r>
      <w:r w:rsidR="00F77E64" w:rsidRPr="002030C9">
        <w:rPr>
          <w:rFonts w:hint="eastAsia"/>
        </w:rPr>
        <w:t>平均價格</w:t>
      </w:r>
      <w:r w:rsidR="00F77E64">
        <w:rPr>
          <w:rFonts w:hint="eastAsia"/>
        </w:rPr>
        <w:t>&gt;90</w:t>
      </w:r>
      <w:r w:rsidR="00F77E64">
        <w:rPr>
          <w:rFonts w:hint="eastAsia"/>
        </w:rPr>
        <w:t>的資料</w:t>
      </w:r>
      <w:r w:rsidR="00F77E64">
        <w:br/>
      </w:r>
      <w:r>
        <w:rPr>
          <w:rFonts w:hint="eastAsia"/>
        </w:rPr>
        <w:t>D</w:t>
      </w:r>
      <w:r w:rsidR="00F77E64">
        <w:rPr>
          <w:rFonts w:hint="eastAsia"/>
        </w:rPr>
        <w:t>.</w:t>
      </w:r>
      <w:r w:rsidR="00F77E64">
        <w:rPr>
          <w:rFonts w:hint="eastAsia"/>
        </w:rPr>
        <w:t>依照</w:t>
      </w:r>
      <w:r w:rsidR="00F77E64">
        <w:rPr>
          <w:rFonts w:hint="eastAsia"/>
        </w:rPr>
        <w:t>a</w:t>
      </w:r>
      <w:r w:rsidR="00F77E64" w:rsidRPr="00F77E64">
        <w:rPr>
          <w:rFonts w:hint="eastAsia"/>
        </w:rPr>
        <w:t>verage_price</w:t>
      </w:r>
      <w:r w:rsidR="00F77E64" w:rsidRPr="00F77E64">
        <w:rPr>
          <w:rFonts w:hint="eastAsia"/>
        </w:rPr>
        <w:t>遞減排序後列印</w:t>
      </w:r>
      <w:r w:rsidR="00F77E64">
        <w:rPr>
          <w:rFonts w:hint="eastAsia"/>
        </w:rPr>
        <w:t>a</w:t>
      </w:r>
      <w:r w:rsidR="00F77E64" w:rsidRPr="00F77E64">
        <w:rPr>
          <w:rFonts w:hint="eastAsia"/>
        </w:rPr>
        <w:t>verage_price</w:t>
      </w:r>
      <w:r w:rsidR="00F77E64" w:rsidRPr="00F77E64">
        <w:rPr>
          <w:rFonts w:hint="eastAsia"/>
        </w:rPr>
        <w:t>。</w:t>
      </w:r>
      <w:r w:rsidR="00F77E64" w:rsidRPr="00F77E64">
        <w:br/>
      </w:r>
      <w:r>
        <w:rPr>
          <w:rFonts w:hint="eastAsia"/>
        </w:rPr>
        <w:t>E</w:t>
      </w:r>
      <w:r w:rsidR="00F77E64" w:rsidRPr="00F77E64">
        <w:rPr>
          <w:rFonts w:hint="eastAsia"/>
        </w:rPr>
        <w:t>.</w:t>
      </w:r>
      <w:r w:rsidR="00F77E64" w:rsidRPr="00F77E64">
        <w:rPr>
          <w:rFonts w:hint="eastAsia"/>
        </w:rPr>
        <w:t>列印後三位的資料</w:t>
      </w:r>
      <w:r w:rsidR="00F77E64" w:rsidRPr="00E33579">
        <w:rPr>
          <w:rFonts w:hint="eastAsia"/>
        </w:rPr>
        <w:t>。</w:t>
      </w:r>
    </w:p>
    <w:p w:rsidR="00E509E0" w:rsidRDefault="00213C93" w:rsidP="00E509E0">
      <w:pPr>
        <w:pStyle w:val="4"/>
      </w:pPr>
      <w:r>
        <w:rPr>
          <w:noProof/>
        </w:rPr>
        <w:drawing>
          <wp:inline distT="0" distB="0" distL="0" distR="0" wp14:anchorId="4E6C659D" wp14:editId="2F831C11">
            <wp:extent cx="213360" cy="213360"/>
            <wp:effectExtent l="0" t="0" r="0" b="0"/>
            <wp:docPr id="73" name="圖片 73"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E509E0" w:rsidRPr="009D38F6">
        <w:rPr>
          <w:sz w:val="10"/>
          <w:szCs w:val="10"/>
        </w:rPr>
        <w:t xml:space="preserve"> </w:t>
      </w:r>
      <w:r w:rsidR="00E509E0" w:rsidRPr="00D65C9A">
        <w:rPr>
          <w:rFonts w:hint="eastAsia"/>
        </w:rPr>
        <w:t>提示</w:t>
      </w:r>
      <w:r w:rsidR="00E509E0" w:rsidRPr="00D65C9A">
        <w:t xml:space="preserve"> </w:t>
      </w:r>
    </w:p>
    <w:p w:rsidR="002D1DE1" w:rsidRPr="00D65C9A" w:rsidRDefault="002D1DE1" w:rsidP="00133024">
      <w:pPr>
        <w:pStyle w:val="Nl1-1"/>
        <w:numPr>
          <w:ilvl w:val="0"/>
          <w:numId w:val="41"/>
        </w:numPr>
      </w:pPr>
      <w:r>
        <w:rPr>
          <w:rFonts w:hint="eastAsia"/>
        </w:rPr>
        <w:t>需要</w:t>
      </w:r>
      <w:r>
        <w:rPr>
          <w:rFonts w:hint="eastAsia"/>
        </w:rPr>
        <w:t>import pandas</w:t>
      </w:r>
      <w:r>
        <w:rPr>
          <w:rFonts w:hint="eastAsia"/>
        </w:rPr>
        <w:t>以進行資料分析。</w:t>
      </w:r>
    </w:p>
    <w:p w:rsidR="002D1DE1" w:rsidRDefault="00AA5A0D" w:rsidP="002D1DE1">
      <w:pPr>
        <w:pStyle w:val="Nl1-1"/>
        <w:numPr>
          <w:ilvl w:val="0"/>
          <w:numId w:val="41"/>
        </w:numPr>
        <w:jc w:val="left"/>
      </w:pPr>
      <w:r>
        <w:rPr>
          <w:rFonts w:hint="eastAsia"/>
        </w:rPr>
        <w:t>運用</w:t>
      </w:r>
      <w:r>
        <w:rPr>
          <w:rFonts w:hint="eastAsia"/>
        </w:rPr>
        <w:t>pandas</w:t>
      </w:r>
      <w:r>
        <w:rPr>
          <w:rFonts w:hint="eastAsia"/>
        </w:rPr>
        <w:t>的</w:t>
      </w:r>
      <w:r>
        <w:rPr>
          <w:rFonts w:hint="eastAsia"/>
        </w:rPr>
        <w:t>read_csv</w:t>
      </w:r>
      <w:r>
        <w:rPr>
          <w:rFonts w:hint="eastAsia"/>
        </w:rPr>
        <w:t>方法由</w:t>
      </w:r>
      <w:r w:rsidRPr="00573159">
        <w:rPr>
          <w:rFonts w:ascii="Consolas" w:hAnsi="Consolas"/>
          <w:spacing w:val="-14"/>
          <w:szCs w:val="22"/>
        </w:rPr>
        <w:t>'2017pig.csv'</w:t>
      </w:r>
      <w:r>
        <w:rPr>
          <w:rFonts w:ascii="Consolas" w:hAnsi="Consolas" w:hint="eastAsia"/>
          <w:spacing w:val="-14"/>
          <w:szCs w:val="22"/>
        </w:rPr>
        <w:t>讀入資料</w:t>
      </w:r>
      <w:r w:rsidR="002D1DE1">
        <w:rPr>
          <w:rFonts w:hint="eastAsia"/>
        </w:rPr>
        <w:t>。</w:t>
      </w:r>
    </w:p>
    <w:p w:rsidR="00991F2C" w:rsidRDefault="00991F2C" w:rsidP="00991F2C">
      <w:pPr>
        <w:pStyle w:val="Nl1-1"/>
        <w:numPr>
          <w:ilvl w:val="0"/>
          <w:numId w:val="41"/>
        </w:numPr>
      </w:pPr>
      <w:r>
        <w:rPr>
          <w:rFonts w:hint="eastAsia"/>
        </w:rPr>
        <w:t>運用</w:t>
      </w:r>
      <w:r>
        <w:rPr>
          <w:rFonts w:hint="eastAsia"/>
        </w:rPr>
        <w:t>describe</w:t>
      </w:r>
      <w:r>
        <w:rPr>
          <w:rFonts w:hint="eastAsia"/>
        </w:rPr>
        <w:t>進行敘述統計。</w:t>
      </w:r>
    </w:p>
    <w:p w:rsidR="00991F2C" w:rsidRPr="00D65C9A" w:rsidRDefault="00991F2C" w:rsidP="00991F2C">
      <w:pPr>
        <w:pStyle w:val="Nl1-1"/>
        <w:numPr>
          <w:ilvl w:val="0"/>
          <w:numId w:val="41"/>
        </w:numPr>
      </w:pPr>
      <w:r>
        <w:rPr>
          <w:rFonts w:hint="eastAsia"/>
        </w:rPr>
        <w:t>運用</w:t>
      </w:r>
      <w:r>
        <w:rPr>
          <w:rFonts w:hint="eastAsia"/>
        </w:rPr>
        <w:t>max</w:t>
      </w:r>
      <w:r>
        <w:rPr>
          <w:rFonts w:hint="eastAsia"/>
        </w:rPr>
        <w:t>可以找出</w:t>
      </w:r>
      <w:r w:rsidRPr="001D2F91">
        <w:rPr>
          <w:rFonts w:hint="eastAsia"/>
        </w:rPr>
        <w:t>欄位的最大值</w:t>
      </w:r>
      <w:r>
        <w:rPr>
          <w:rFonts w:hint="eastAsia"/>
        </w:rPr>
        <w:t>。</w:t>
      </w:r>
    </w:p>
    <w:p w:rsidR="00991F2C" w:rsidRPr="00D65C9A" w:rsidRDefault="00991F2C" w:rsidP="00991F2C">
      <w:pPr>
        <w:pStyle w:val="Nl1-1"/>
        <w:numPr>
          <w:ilvl w:val="0"/>
          <w:numId w:val="41"/>
        </w:numPr>
      </w:pPr>
      <w:r>
        <w:rPr>
          <w:rFonts w:hint="eastAsia"/>
        </w:rPr>
        <w:t>運用</w:t>
      </w:r>
      <w:r>
        <w:rPr>
          <w:rFonts w:hint="eastAsia"/>
        </w:rPr>
        <w:t>sort_values</w:t>
      </w:r>
      <w:r>
        <w:rPr>
          <w:rFonts w:hint="eastAsia"/>
        </w:rPr>
        <w:t>方法進行遞減排序，接者運用</w:t>
      </w:r>
      <w:r>
        <w:rPr>
          <w:rFonts w:hint="eastAsia"/>
        </w:rPr>
        <w:t>hesd</w:t>
      </w:r>
      <w:r>
        <w:rPr>
          <w:rFonts w:hint="eastAsia"/>
        </w:rPr>
        <w:t>方法輸出前面</w:t>
      </w:r>
      <w:r>
        <w:rPr>
          <w:rFonts w:hint="eastAsia"/>
        </w:rPr>
        <w:t>5</w:t>
      </w:r>
      <w:r>
        <w:rPr>
          <w:rFonts w:hint="eastAsia"/>
        </w:rPr>
        <w:t>列。</w:t>
      </w:r>
    </w:p>
    <w:p w:rsidR="00991F2C" w:rsidRDefault="00991F2C" w:rsidP="00991F2C">
      <w:pPr>
        <w:pStyle w:val="Nl1-1"/>
        <w:numPr>
          <w:ilvl w:val="0"/>
          <w:numId w:val="41"/>
        </w:numPr>
      </w:pPr>
      <w:r>
        <w:t>P</w:t>
      </w:r>
      <w:r>
        <w:rPr>
          <w:rFonts w:hint="eastAsia"/>
        </w:rPr>
        <w:t>andas</w:t>
      </w:r>
      <w:r>
        <w:rPr>
          <w:rFonts w:hint="eastAsia"/>
        </w:rPr>
        <w:t>可以針對</w:t>
      </w:r>
      <w:r w:rsidRPr="001D2F91">
        <w:rPr>
          <w:rFonts w:hint="eastAsia"/>
        </w:rPr>
        <w:t>欄位</w:t>
      </w:r>
      <w:r>
        <w:rPr>
          <w:rFonts w:hint="eastAsia"/>
        </w:rPr>
        <w:t>設定條件進行切片。</w:t>
      </w:r>
    </w:p>
    <w:p w:rsidR="008213D4" w:rsidRPr="00E33579" w:rsidRDefault="00991F2C" w:rsidP="002D1DE1">
      <w:pPr>
        <w:pStyle w:val="Nl1-1"/>
        <w:numPr>
          <w:ilvl w:val="0"/>
          <w:numId w:val="41"/>
        </w:numPr>
        <w:ind w:left="709" w:hanging="340"/>
        <w:jc w:val="left"/>
      </w:pPr>
      <w:r>
        <w:t>P</w:t>
      </w:r>
      <w:r>
        <w:rPr>
          <w:rFonts w:hint="eastAsia"/>
        </w:rPr>
        <w:t>andas</w:t>
      </w:r>
      <w:r>
        <w:rPr>
          <w:rFonts w:hint="eastAsia"/>
        </w:rPr>
        <w:t>可以運用</w:t>
      </w:r>
      <w:r>
        <w:rPr>
          <w:rFonts w:hint="eastAsia"/>
        </w:rPr>
        <w:t>tail</w:t>
      </w:r>
      <w:r>
        <w:rPr>
          <w:rFonts w:hint="eastAsia"/>
        </w:rPr>
        <w:t>方法找後三位的資料。</w:t>
      </w:r>
    </w:p>
    <w:p w:rsidR="00A730F4" w:rsidRDefault="00213C93" w:rsidP="00A730F4">
      <w:pPr>
        <w:pStyle w:val="4"/>
        <w:spacing w:after="0"/>
      </w:pPr>
      <w:r>
        <w:rPr>
          <w:rFonts w:ascii="Noto Serif CJK TC Light" w:eastAsia="Noto Serif CJK TC Light" w:hAnsi="Noto Serif CJK TC Light"/>
          <w:noProof/>
        </w:rPr>
        <w:lastRenderedPageBreak/>
        <w:drawing>
          <wp:inline distT="0" distB="0" distL="0" distR="0" wp14:anchorId="53D87E75" wp14:editId="337836E1">
            <wp:extent cx="213360" cy="175260"/>
            <wp:effectExtent l="0" t="0" r="0" b="0"/>
            <wp:docPr id="74" name="圖片 7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E33579">
        <w:rPr>
          <w:rFonts w:hint="eastAsia"/>
        </w:rPr>
        <w:t>輸入與輸出樣本</w:t>
      </w:r>
    </w:p>
    <w:p w:rsidR="00837252" w:rsidRDefault="00837252" w:rsidP="00837252">
      <w:pPr>
        <w:rPr>
          <w:rFonts w:ascii="Consolas" w:hAnsi="Consolas"/>
          <w:szCs w:val="22"/>
        </w:rPr>
      </w:pPr>
      <w:r w:rsidRPr="00D65C9A">
        <w:rPr>
          <w:rFonts w:ascii="Consolas" w:hAnsi="Consolas" w:hint="eastAsia"/>
          <w:szCs w:val="22"/>
        </w:rPr>
        <w:t>輸入：</w:t>
      </w:r>
    </w:p>
    <w:p w:rsidR="00837252" w:rsidRPr="00BF01EA" w:rsidRDefault="00F77E64" w:rsidP="00F77E64">
      <w:pPr>
        <w:pStyle w:val="C"/>
      </w:pPr>
      <w:r w:rsidRPr="00F77E64">
        <w:rPr>
          <w:rFonts w:hint="eastAsia"/>
        </w:rPr>
        <w:t>讀取</w:t>
      </w:r>
      <w:r w:rsidRPr="00F77E64">
        <w:t>'2017pig.csv'</w:t>
      </w:r>
      <w:r w:rsidRPr="00F77E64">
        <w:rPr>
          <w:rFonts w:hint="eastAsia"/>
        </w:rPr>
        <w:t>（</w:t>
      </w:r>
      <w:r>
        <w:rPr>
          <w:rFonts w:hint="eastAsia"/>
        </w:rPr>
        <w:t>此為</w:t>
      </w:r>
      <w:r w:rsidRPr="00F77E64">
        <w:rPr>
          <w:rFonts w:hint="eastAsia"/>
        </w:rPr>
        <w:t>某市場</w:t>
      </w:r>
      <w:r w:rsidRPr="00F77E64">
        <w:rPr>
          <w:rFonts w:hint="eastAsia"/>
        </w:rPr>
        <w:t>2017</w:t>
      </w:r>
      <w:r w:rsidRPr="00F77E64">
        <w:rPr>
          <w:rFonts w:hint="eastAsia"/>
        </w:rPr>
        <w:t>年全年毛豬交易行情資料）</w:t>
      </w:r>
      <w:r w:rsidR="00837252" w:rsidRPr="00BF01EA">
        <w:t xml:space="preserve"> </w:t>
      </w:r>
    </w:p>
    <w:p w:rsidR="00BF01EA" w:rsidRDefault="00BF01EA" w:rsidP="00BF01EA">
      <w:pPr>
        <w:pStyle w:val="tsa"/>
      </w:pPr>
    </w:p>
    <w:p w:rsidR="00837252" w:rsidRDefault="00837252" w:rsidP="00837252">
      <w:r w:rsidRPr="00D65C9A">
        <w:rPr>
          <w:rFonts w:hint="eastAsia"/>
        </w:rPr>
        <w:t>輸出</w:t>
      </w:r>
    </w:p>
    <w:p w:rsidR="001D2F91" w:rsidRPr="001D2F91" w:rsidRDefault="001D2F91" w:rsidP="001D2F91">
      <w:pPr>
        <w:pStyle w:val="C"/>
      </w:pPr>
      <w:r w:rsidRPr="001D2F91">
        <w:t xml:space="preserve">         total_</w:t>
      </w:r>
      <w:proofErr w:type="gramStart"/>
      <w:r w:rsidRPr="001D2F91">
        <w:t>amt  average</w:t>
      </w:r>
      <w:proofErr w:type="gramEnd"/>
      <w:r w:rsidRPr="001D2F91">
        <w:t>_weight  average_price</w:t>
      </w:r>
    </w:p>
    <w:p w:rsidR="001D2F91" w:rsidRPr="001D2F91" w:rsidRDefault="001D2F91" w:rsidP="001D2F91">
      <w:pPr>
        <w:pStyle w:val="C"/>
      </w:pPr>
      <w:proofErr w:type="gramStart"/>
      <w:r w:rsidRPr="001D2F91">
        <w:t>count  3001.000000</w:t>
      </w:r>
      <w:proofErr w:type="gramEnd"/>
      <w:r w:rsidRPr="001D2F91">
        <w:t xml:space="preserve">     3001.000000    3001.000000</w:t>
      </w:r>
    </w:p>
    <w:p w:rsidR="001D2F91" w:rsidRPr="001D2F91" w:rsidRDefault="001D2F91" w:rsidP="001D2F91">
      <w:pPr>
        <w:pStyle w:val="C"/>
      </w:pPr>
      <w:proofErr w:type="gramStart"/>
      <w:r w:rsidRPr="001D2F91">
        <w:t>mean</w:t>
      </w:r>
      <w:proofErr w:type="gramEnd"/>
      <w:r w:rsidRPr="001D2F91">
        <w:t xml:space="preserve">   1127.539820      123.920560      76.744558</w:t>
      </w:r>
    </w:p>
    <w:p w:rsidR="001D2F91" w:rsidRPr="001D2F91" w:rsidRDefault="001D2F91" w:rsidP="001D2F91">
      <w:pPr>
        <w:pStyle w:val="C"/>
      </w:pPr>
      <w:proofErr w:type="gramStart"/>
      <w:r w:rsidRPr="001D2F91">
        <w:t>std</w:t>
      </w:r>
      <w:proofErr w:type="gramEnd"/>
      <w:r w:rsidRPr="001D2F91">
        <w:t xml:space="preserve">     747.706354        5.858829       3.445397</w:t>
      </w:r>
    </w:p>
    <w:p w:rsidR="001D2F91" w:rsidRPr="001D2F91" w:rsidRDefault="001D2F91" w:rsidP="001D2F91">
      <w:pPr>
        <w:pStyle w:val="C"/>
      </w:pPr>
      <w:proofErr w:type="gramStart"/>
      <w:r w:rsidRPr="001D2F91">
        <w:t>min</w:t>
      </w:r>
      <w:proofErr w:type="gramEnd"/>
      <w:r w:rsidRPr="001D2F91">
        <w:t xml:space="preserve">      77.000000       94.290000      66.350000</w:t>
      </w:r>
    </w:p>
    <w:p w:rsidR="001D2F91" w:rsidRPr="001D2F91" w:rsidRDefault="001D2F91" w:rsidP="001D2F91">
      <w:pPr>
        <w:pStyle w:val="C"/>
      </w:pPr>
      <w:r w:rsidRPr="001D2F91">
        <w:t>25%     592.000000      119.790000      74.440000</w:t>
      </w:r>
    </w:p>
    <w:p w:rsidR="001D2F91" w:rsidRPr="001D2F91" w:rsidRDefault="001D2F91" w:rsidP="001D2F91">
      <w:pPr>
        <w:pStyle w:val="C"/>
      </w:pPr>
      <w:r w:rsidRPr="001D2F91">
        <w:t>50%     894.000000      122.740000      76.790000</w:t>
      </w:r>
    </w:p>
    <w:p w:rsidR="001D2F91" w:rsidRPr="001D2F91" w:rsidRDefault="001D2F91" w:rsidP="001D2F91">
      <w:pPr>
        <w:pStyle w:val="C"/>
      </w:pPr>
      <w:r w:rsidRPr="001D2F91">
        <w:t>75%    1539.000000      127.540000      78.950000</w:t>
      </w:r>
    </w:p>
    <w:p w:rsidR="001D2F91" w:rsidRPr="001D2F91" w:rsidRDefault="001D2F91" w:rsidP="001D2F91">
      <w:pPr>
        <w:pStyle w:val="C"/>
      </w:pPr>
      <w:proofErr w:type="gramStart"/>
      <w:r w:rsidRPr="001D2F91">
        <w:t>max</w:t>
      </w:r>
      <w:proofErr w:type="gramEnd"/>
      <w:r w:rsidRPr="001D2F91">
        <w:t xml:space="preserve">    5231.000000      148.180000      95.410000</w:t>
      </w:r>
    </w:p>
    <w:p w:rsidR="001D2F91" w:rsidRPr="001D2F91" w:rsidRDefault="001D2F91" w:rsidP="001D2F91">
      <w:pPr>
        <w:pStyle w:val="C"/>
      </w:pPr>
      <w:r w:rsidRPr="001D2F91">
        <w:t>95.41</w:t>
      </w:r>
    </w:p>
    <w:p w:rsidR="001D2F91" w:rsidRPr="001D2F91" w:rsidRDefault="001D2F91" w:rsidP="001D2F91">
      <w:pPr>
        <w:pStyle w:val="C"/>
      </w:pPr>
      <w:r w:rsidRPr="001D2F91">
        <w:t xml:space="preserve">      total_</w:t>
      </w:r>
      <w:proofErr w:type="gramStart"/>
      <w:r w:rsidRPr="001D2F91">
        <w:t>amt  average</w:t>
      </w:r>
      <w:proofErr w:type="gramEnd"/>
      <w:r w:rsidRPr="001D2F91">
        <w:t>_weight  average_price</w:t>
      </w:r>
    </w:p>
    <w:p w:rsidR="001D2F91" w:rsidRPr="001D2F91" w:rsidRDefault="001D2F91" w:rsidP="001D2F91">
      <w:pPr>
        <w:pStyle w:val="C"/>
      </w:pPr>
      <w:r w:rsidRPr="001D2F91">
        <w:t>2976        100           96.46          95.41</w:t>
      </w:r>
    </w:p>
    <w:p w:rsidR="001D2F91" w:rsidRPr="001D2F91" w:rsidRDefault="001D2F91" w:rsidP="001D2F91">
      <w:pPr>
        <w:pStyle w:val="C"/>
      </w:pPr>
      <w:r w:rsidRPr="001D2F91">
        <w:t>2999         91          103.11          94.50</w:t>
      </w:r>
    </w:p>
    <w:p w:rsidR="001D2F91" w:rsidRPr="001D2F91" w:rsidRDefault="001D2F91" w:rsidP="001D2F91">
      <w:pPr>
        <w:pStyle w:val="C"/>
      </w:pPr>
      <w:r w:rsidRPr="001D2F91">
        <w:t>2992         91          102.42          93.83</w:t>
      </w:r>
    </w:p>
    <w:p w:rsidR="001D2F91" w:rsidRPr="001D2F91" w:rsidRDefault="001D2F91" w:rsidP="001D2F91">
      <w:pPr>
        <w:pStyle w:val="C"/>
      </w:pPr>
      <w:r w:rsidRPr="001D2F91">
        <w:t>2985         90           99.20          93.43</w:t>
      </w:r>
    </w:p>
    <w:p w:rsidR="001D2F91" w:rsidRPr="001D2F91" w:rsidRDefault="001D2F91" w:rsidP="001D2F91">
      <w:pPr>
        <w:pStyle w:val="C"/>
      </w:pPr>
      <w:r w:rsidRPr="001D2F91">
        <w:t>2980         90          100.47          92.98</w:t>
      </w:r>
    </w:p>
    <w:p w:rsidR="001D2F91" w:rsidRPr="001D2F91" w:rsidRDefault="001D2F91" w:rsidP="001D2F91">
      <w:pPr>
        <w:pStyle w:val="C"/>
      </w:pPr>
      <w:r w:rsidRPr="001D2F91">
        <w:t xml:space="preserve">      total_</w:t>
      </w:r>
      <w:proofErr w:type="gramStart"/>
      <w:r w:rsidRPr="001D2F91">
        <w:t>amt  average</w:t>
      </w:r>
      <w:proofErr w:type="gramEnd"/>
      <w:r w:rsidRPr="001D2F91">
        <w:t>_weight  average_price</w:t>
      </w:r>
    </w:p>
    <w:p w:rsidR="001D2F91" w:rsidRPr="001D2F91" w:rsidRDefault="001D2F91" w:rsidP="001D2F91">
      <w:pPr>
        <w:pStyle w:val="C"/>
      </w:pPr>
      <w:r w:rsidRPr="001D2F91">
        <w:t>2942         97          101.68          90.99</w:t>
      </w:r>
    </w:p>
    <w:p w:rsidR="001D2F91" w:rsidRPr="001D2F91" w:rsidRDefault="001D2F91" w:rsidP="001D2F91">
      <w:pPr>
        <w:pStyle w:val="C"/>
      </w:pPr>
      <w:r w:rsidRPr="001D2F91">
        <w:t>2955        101          101.59          90.57</w:t>
      </w:r>
    </w:p>
    <w:p w:rsidR="001D2F91" w:rsidRPr="001D2F91" w:rsidRDefault="001D2F91" w:rsidP="001D2F91">
      <w:pPr>
        <w:pStyle w:val="C"/>
      </w:pPr>
      <w:r w:rsidRPr="001D2F91">
        <w:t>2965        101           94.29          90.78</w:t>
      </w:r>
    </w:p>
    <w:p w:rsidR="001D2F91" w:rsidRPr="001D2F91" w:rsidRDefault="001D2F91" w:rsidP="001D2F91">
      <w:pPr>
        <w:pStyle w:val="C"/>
      </w:pPr>
      <w:r w:rsidRPr="001D2F91">
        <w:t>2969         97          102.70          91.89</w:t>
      </w:r>
    </w:p>
    <w:p w:rsidR="001D2F91" w:rsidRPr="001D2F91" w:rsidRDefault="001D2F91" w:rsidP="001D2F91">
      <w:pPr>
        <w:pStyle w:val="C"/>
      </w:pPr>
      <w:r w:rsidRPr="001D2F91">
        <w:t>2973        101           99.81          91.76</w:t>
      </w:r>
    </w:p>
    <w:p w:rsidR="001D2F91" w:rsidRPr="001D2F91" w:rsidRDefault="001D2F91" w:rsidP="001D2F91">
      <w:pPr>
        <w:pStyle w:val="C"/>
      </w:pPr>
      <w:r w:rsidRPr="001D2F91">
        <w:t>2976        100           96.46          95.41</w:t>
      </w:r>
    </w:p>
    <w:p w:rsidR="001D2F91" w:rsidRPr="001D2F91" w:rsidRDefault="001D2F91" w:rsidP="001D2F91">
      <w:pPr>
        <w:pStyle w:val="C"/>
      </w:pPr>
      <w:r w:rsidRPr="001D2F91">
        <w:t>2980         90          100.47          92.98</w:t>
      </w:r>
    </w:p>
    <w:p w:rsidR="001D2F91" w:rsidRPr="001D2F91" w:rsidRDefault="001D2F91" w:rsidP="001D2F91">
      <w:pPr>
        <w:pStyle w:val="C"/>
      </w:pPr>
      <w:r w:rsidRPr="001D2F91">
        <w:t>2985         90           99.20          93.43</w:t>
      </w:r>
    </w:p>
    <w:p w:rsidR="001D2F91" w:rsidRPr="001D2F91" w:rsidRDefault="001D2F91" w:rsidP="001D2F91">
      <w:pPr>
        <w:pStyle w:val="C"/>
      </w:pPr>
      <w:r w:rsidRPr="001D2F91">
        <w:t>2992         91          102.42          93.83</w:t>
      </w:r>
    </w:p>
    <w:p w:rsidR="001D2F91" w:rsidRPr="001D2F91" w:rsidRDefault="001D2F91" w:rsidP="001D2F91">
      <w:pPr>
        <w:pStyle w:val="C"/>
      </w:pPr>
      <w:r w:rsidRPr="001D2F91">
        <w:t>2999         91          103.11          94.50</w:t>
      </w:r>
    </w:p>
    <w:p w:rsidR="001D2F91" w:rsidRPr="001D2F91" w:rsidRDefault="001D2F91" w:rsidP="001D2F91">
      <w:pPr>
        <w:pStyle w:val="C"/>
      </w:pPr>
      <w:r w:rsidRPr="001D2F91">
        <w:rPr>
          <w:rFonts w:hint="eastAsia"/>
        </w:rPr>
        <w:t>以</w:t>
      </w:r>
      <w:r w:rsidRPr="001D2F91">
        <w:rPr>
          <w:rFonts w:hint="eastAsia"/>
        </w:rPr>
        <w:t>average_price</w:t>
      </w:r>
      <w:r w:rsidRPr="001D2F91">
        <w:rPr>
          <w:rFonts w:hint="eastAsia"/>
        </w:rPr>
        <w:t>遞減排序</w:t>
      </w:r>
    </w:p>
    <w:p w:rsidR="001D2F91" w:rsidRPr="001D2F91" w:rsidRDefault="001D2F91" w:rsidP="001D2F91">
      <w:pPr>
        <w:pStyle w:val="C"/>
      </w:pPr>
      <w:r w:rsidRPr="001D2F91">
        <w:t>0       77.01</w:t>
      </w:r>
    </w:p>
    <w:p w:rsidR="001D2F91" w:rsidRPr="001D2F91" w:rsidRDefault="001D2F91" w:rsidP="001D2F91">
      <w:pPr>
        <w:pStyle w:val="C"/>
      </w:pPr>
      <w:r w:rsidRPr="001D2F91">
        <w:t>1       75.94</w:t>
      </w:r>
    </w:p>
    <w:p w:rsidR="001D2F91" w:rsidRPr="001D2F91" w:rsidRDefault="001D2F91" w:rsidP="001D2F91">
      <w:pPr>
        <w:pStyle w:val="C"/>
      </w:pPr>
      <w:r w:rsidRPr="001D2F91">
        <w:t>2       75.28</w:t>
      </w:r>
    </w:p>
    <w:p w:rsidR="001D2F91" w:rsidRPr="001D2F91" w:rsidRDefault="001D2F91" w:rsidP="001D2F91">
      <w:pPr>
        <w:pStyle w:val="C"/>
      </w:pPr>
      <w:r w:rsidRPr="001D2F91">
        <w:t>3       73.68</w:t>
      </w:r>
    </w:p>
    <w:p w:rsidR="001D2F91" w:rsidRPr="001D2F91" w:rsidRDefault="001D2F91" w:rsidP="001D2F91">
      <w:pPr>
        <w:pStyle w:val="C"/>
      </w:pPr>
      <w:r w:rsidRPr="001D2F91">
        <w:t>4       72.50</w:t>
      </w:r>
    </w:p>
    <w:p w:rsidR="001D2F91" w:rsidRDefault="00AA5A0D" w:rsidP="001D2F91">
      <w:pPr>
        <w:pStyle w:val="C"/>
      </w:pPr>
      <w:r>
        <w:t>…</w:t>
      </w:r>
      <w:r>
        <w:rPr>
          <w:rFonts w:hint="eastAsia"/>
        </w:rPr>
        <w:t>中略</w:t>
      </w:r>
    </w:p>
    <w:p w:rsidR="00AA5A0D" w:rsidRDefault="00AA5A0D" w:rsidP="00AA5A0D">
      <w:pPr>
        <w:pStyle w:val="C"/>
      </w:pPr>
      <w:r>
        <w:t>2996    83.90</w:t>
      </w:r>
    </w:p>
    <w:p w:rsidR="00AA5A0D" w:rsidRDefault="00AA5A0D" w:rsidP="00AA5A0D">
      <w:pPr>
        <w:pStyle w:val="C"/>
      </w:pPr>
      <w:r>
        <w:t>2997    82.36</w:t>
      </w:r>
    </w:p>
    <w:p w:rsidR="00AA5A0D" w:rsidRDefault="00AA5A0D" w:rsidP="00AA5A0D">
      <w:pPr>
        <w:pStyle w:val="C"/>
      </w:pPr>
      <w:r>
        <w:t>2998    84.37</w:t>
      </w:r>
    </w:p>
    <w:p w:rsidR="00AA5A0D" w:rsidRDefault="00AA5A0D" w:rsidP="00AA5A0D">
      <w:pPr>
        <w:pStyle w:val="C"/>
      </w:pPr>
      <w:r>
        <w:t>2999    94.50</w:t>
      </w:r>
    </w:p>
    <w:p w:rsidR="00AA5A0D" w:rsidRDefault="00AA5A0D" w:rsidP="00AA5A0D">
      <w:pPr>
        <w:pStyle w:val="C"/>
      </w:pPr>
      <w:r>
        <w:t>3000    84.55</w:t>
      </w:r>
    </w:p>
    <w:p w:rsidR="00AA5A0D" w:rsidRDefault="00AA5A0D" w:rsidP="00AA5A0D">
      <w:pPr>
        <w:pStyle w:val="C"/>
      </w:pPr>
      <w:r>
        <w:t>Name: average_price, Length: 3001, dtype: float64</w:t>
      </w:r>
    </w:p>
    <w:p w:rsidR="00AA5A0D" w:rsidRDefault="00AA5A0D" w:rsidP="00AA5A0D">
      <w:pPr>
        <w:pStyle w:val="C"/>
      </w:pPr>
    </w:p>
    <w:p w:rsidR="00AA5A0D" w:rsidRDefault="00AA5A0D" w:rsidP="00AA5A0D">
      <w:pPr>
        <w:pStyle w:val="C"/>
      </w:pPr>
      <w:r>
        <w:rPr>
          <w:rFonts w:hint="eastAsia"/>
        </w:rPr>
        <w:t>後三位的資料</w:t>
      </w:r>
    </w:p>
    <w:p w:rsidR="00AA5A0D" w:rsidRDefault="00AA5A0D" w:rsidP="00AA5A0D">
      <w:pPr>
        <w:pStyle w:val="C"/>
      </w:pPr>
      <w:r>
        <w:lastRenderedPageBreak/>
        <w:t xml:space="preserve">      total_</w:t>
      </w:r>
      <w:proofErr w:type="gramStart"/>
      <w:r>
        <w:t>amt  average</w:t>
      </w:r>
      <w:proofErr w:type="gramEnd"/>
      <w:r>
        <w:t>_weight  average_price</w:t>
      </w:r>
    </w:p>
    <w:p w:rsidR="00AA5A0D" w:rsidRDefault="00AA5A0D" w:rsidP="00AA5A0D">
      <w:pPr>
        <w:pStyle w:val="C"/>
      </w:pPr>
      <w:r>
        <w:t>2998         84          121.44          84.37</w:t>
      </w:r>
    </w:p>
    <w:p w:rsidR="00AA5A0D" w:rsidRDefault="00AA5A0D" w:rsidP="00AA5A0D">
      <w:pPr>
        <w:pStyle w:val="C"/>
      </w:pPr>
      <w:r>
        <w:t>2999         91          103.11          94.50</w:t>
      </w:r>
    </w:p>
    <w:p w:rsidR="00AA5A0D" w:rsidRPr="001D2F91" w:rsidRDefault="00AA5A0D" w:rsidP="00AA5A0D">
      <w:pPr>
        <w:pStyle w:val="C"/>
      </w:pPr>
      <w:r>
        <w:t>3000         77          120.64          84.55</w:t>
      </w:r>
    </w:p>
    <w:p w:rsidR="003D1E91" w:rsidRDefault="003D1E91" w:rsidP="003D1E91">
      <w:pPr>
        <w:pStyle w:val="tsa"/>
        <w:rPr>
          <w:noProof/>
        </w:rPr>
      </w:pPr>
      <w:bookmarkStart w:id="11" w:name="OLE_LINK283"/>
      <w:bookmarkStart w:id="12" w:name="OLE_LINK284"/>
      <w:bookmarkEnd w:id="9"/>
      <w:bookmarkEnd w:id="10"/>
    </w:p>
    <w:p w:rsidR="008213D4" w:rsidRDefault="00CE3F65" w:rsidP="00AC402B">
      <w:pPr>
        <w:pStyle w:val="4"/>
      </w:pPr>
      <w:r>
        <w:pict>
          <v:shape id="圖片 75" o:spid="_x0000_i1028" type="#_x0000_t75" alt="ICON2" style="width:16.8pt;height:13.8pt;visibility:visible;mso-wrap-style:square">
            <v:imagedata r:id="rId52" o:title="ICON2" cropright="-18333f"/>
          </v:shape>
        </w:pict>
      </w:r>
      <w:r w:rsidR="008213D4" w:rsidRPr="00E33579">
        <w:rPr>
          <w:rFonts w:hint="eastAsia"/>
        </w:rPr>
        <w:t>參考解答</w:t>
      </w:r>
    </w:p>
    <w:tbl>
      <w:tblPr>
        <w:tblW w:w="0" w:type="auto"/>
        <w:tblCellMar>
          <w:left w:w="0" w:type="dxa"/>
          <w:right w:w="0" w:type="dxa"/>
        </w:tblCellMar>
        <w:tblLook w:val="04A0" w:firstRow="1" w:lastRow="0" w:firstColumn="1" w:lastColumn="0" w:noHBand="0" w:noVBand="1"/>
      </w:tblPr>
      <w:tblGrid>
        <w:gridCol w:w="1134"/>
        <w:gridCol w:w="6975"/>
      </w:tblGrid>
      <w:tr w:rsidR="00607C32" w:rsidRPr="00990E00" w:rsidTr="00E54D2D">
        <w:tc>
          <w:tcPr>
            <w:tcW w:w="1134" w:type="dxa"/>
            <w:tcBorders>
              <w:right w:val="single" w:sz="4" w:space="0" w:color="auto"/>
            </w:tcBorders>
            <w:shd w:val="clear" w:color="auto" w:fill="auto"/>
          </w:tcPr>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2</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6</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7</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8</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9</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10</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11</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12</w:t>
            </w:r>
          </w:p>
          <w:p w:rsidR="00607C32" w:rsidRPr="00D65C9A" w:rsidRDefault="00607C32" w:rsidP="00AA5A0D">
            <w:pPr>
              <w:pStyle w:val="Android6-"/>
              <w:spacing w:after="0" w:line="300" w:lineRule="exact"/>
              <w:ind w:rightChars="100" w:right="230"/>
              <w:rPr>
                <w:rFonts w:ascii="Consolas" w:hAnsi="Consolas"/>
                <w:sz w:val="22"/>
                <w:szCs w:val="22"/>
              </w:rPr>
            </w:pPr>
            <w:r>
              <w:rPr>
                <w:rFonts w:ascii="Consolas" w:hAnsi="Consolas"/>
                <w:sz w:val="22"/>
                <w:szCs w:val="22"/>
              </w:rPr>
              <w:t>13</w:t>
            </w:r>
          </w:p>
        </w:tc>
        <w:tc>
          <w:tcPr>
            <w:tcW w:w="6975" w:type="dxa"/>
            <w:tcBorders>
              <w:left w:val="single" w:sz="4" w:space="0" w:color="auto"/>
            </w:tcBorders>
            <w:shd w:val="clear" w:color="auto" w:fill="auto"/>
          </w:tcPr>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import pandas as pd</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df1 = pd.read_csv('2017pig.csv',encoding="utf-8", sep=",")</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df1.columns = [ 'total_amt', 'average_weight', 'average_price']</w:t>
            </w:r>
          </w:p>
          <w:p w:rsidR="00607C32" w:rsidRPr="00573159" w:rsidRDefault="001D2F91" w:rsidP="00E54D2D">
            <w:pPr>
              <w:pStyle w:val="Android6-"/>
              <w:spacing w:after="0" w:line="300" w:lineRule="exact"/>
              <w:jc w:val="left"/>
              <w:rPr>
                <w:rFonts w:ascii="Consolas" w:hAnsi="Consolas"/>
                <w:spacing w:val="-14"/>
                <w:sz w:val="22"/>
                <w:szCs w:val="22"/>
              </w:rPr>
            </w:pPr>
            <w:r>
              <w:rPr>
                <w:rFonts w:ascii="Consolas" w:hAnsi="Consolas" w:hint="eastAsia"/>
                <w:spacing w:val="-14"/>
                <w:sz w:val="22"/>
                <w:szCs w:val="22"/>
              </w:rPr>
              <w:t>print(</w:t>
            </w:r>
            <w:r w:rsidR="00607C32" w:rsidRPr="00573159">
              <w:rPr>
                <w:rFonts w:ascii="Consolas" w:hAnsi="Consolas"/>
                <w:spacing w:val="-14"/>
                <w:sz w:val="22"/>
                <w:szCs w:val="22"/>
              </w:rPr>
              <w:t>df1.describe()</w:t>
            </w:r>
            <w:r>
              <w:rPr>
                <w:rFonts w:ascii="Consolas" w:hAnsi="Consolas" w:hint="eastAsia"/>
                <w:spacing w:val="-14"/>
                <w:sz w:val="22"/>
                <w:szCs w:val="22"/>
              </w:rPr>
              <w:t>)</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print(df1.average_price.max())</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print(df1.sort_values("average_price", ascending=False).head(5))</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w:t>
            </w:r>
            <w:r>
              <w:t xml:space="preserve"> </w:t>
            </w:r>
            <w:r w:rsidRPr="00573159">
              <w:rPr>
                <w:rFonts w:ascii="Consolas" w:hAnsi="Consolas"/>
                <w:spacing w:val="-14"/>
                <w:sz w:val="22"/>
                <w:szCs w:val="22"/>
              </w:rPr>
              <w:t>int(df1[df1.average_price&gt;90])</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hint="eastAsia"/>
                <w:spacing w:val="-14"/>
                <w:sz w:val="22"/>
                <w:szCs w:val="22"/>
              </w:rPr>
              <w:t>print('</w:t>
            </w:r>
            <w:r w:rsidRPr="00573159">
              <w:rPr>
                <w:rFonts w:ascii="Consolas" w:hAnsi="Consolas" w:hint="eastAsia"/>
                <w:spacing w:val="-14"/>
                <w:sz w:val="22"/>
                <w:szCs w:val="22"/>
              </w:rPr>
              <w:t>以</w:t>
            </w:r>
            <w:r w:rsidRPr="00573159">
              <w:rPr>
                <w:rFonts w:ascii="Consolas" w:hAnsi="Consolas" w:hint="eastAsia"/>
                <w:spacing w:val="-14"/>
                <w:sz w:val="22"/>
                <w:szCs w:val="22"/>
              </w:rPr>
              <w:t>average_price</w:t>
            </w:r>
            <w:r w:rsidRPr="00573159">
              <w:rPr>
                <w:rFonts w:ascii="Consolas" w:hAnsi="Consolas" w:hint="eastAsia"/>
                <w:spacing w:val="-14"/>
                <w:sz w:val="22"/>
                <w:szCs w:val="22"/>
              </w:rPr>
              <w:t>遞減排序</w:t>
            </w:r>
            <w:r w:rsidRPr="00573159">
              <w:rPr>
                <w:rFonts w:ascii="Consolas" w:hAnsi="Consolas" w:hint="eastAsia"/>
                <w:spacing w:val="-14"/>
                <w:sz w:val="22"/>
                <w:szCs w:val="22"/>
              </w:rPr>
              <w:t>')</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print(df1['average_price'])</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print()</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hint="eastAsia"/>
                <w:spacing w:val="-14"/>
                <w:sz w:val="22"/>
                <w:szCs w:val="22"/>
              </w:rPr>
              <w:t>print('</w:t>
            </w:r>
            <w:r w:rsidRPr="00573159">
              <w:rPr>
                <w:rFonts w:ascii="Consolas" w:hAnsi="Consolas" w:hint="eastAsia"/>
                <w:spacing w:val="-14"/>
                <w:sz w:val="22"/>
                <w:szCs w:val="22"/>
              </w:rPr>
              <w:t>後三位的資料</w:t>
            </w:r>
            <w:r w:rsidRPr="00573159">
              <w:rPr>
                <w:rFonts w:ascii="Consolas" w:hAnsi="Consolas" w:hint="eastAsia"/>
                <w:spacing w:val="-14"/>
                <w:sz w:val="22"/>
                <w:szCs w:val="22"/>
              </w:rPr>
              <w:t>')</w:t>
            </w:r>
          </w:p>
          <w:p w:rsidR="00607C32" w:rsidRPr="00573159"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print(df1.tail(3))</w:t>
            </w:r>
          </w:p>
          <w:p w:rsidR="00607C32" w:rsidRPr="00990E00" w:rsidRDefault="00607C32" w:rsidP="00E54D2D">
            <w:pPr>
              <w:pStyle w:val="Android6-"/>
              <w:spacing w:after="0" w:line="300" w:lineRule="exact"/>
              <w:jc w:val="left"/>
              <w:rPr>
                <w:rFonts w:ascii="Consolas" w:hAnsi="Consolas"/>
                <w:spacing w:val="-14"/>
                <w:sz w:val="22"/>
                <w:szCs w:val="22"/>
              </w:rPr>
            </w:pPr>
            <w:r w:rsidRPr="00573159">
              <w:rPr>
                <w:rFonts w:ascii="Consolas" w:hAnsi="Consolas"/>
                <w:spacing w:val="-14"/>
                <w:sz w:val="22"/>
                <w:szCs w:val="22"/>
              </w:rPr>
              <w:t>print()</w:t>
            </w:r>
          </w:p>
        </w:tc>
      </w:tr>
      <w:bookmarkEnd w:id="11"/>
      <w:bookmarkEnd w:id="12"/>
    </w:tbl>
    <w:p w:rsidR="003D1E91" w:rsidRDefault="003D1E91" w:rsidP="003D1E91">
      <w:pPr>
        <w:pStyle w:val="tsa"/>
        <w:rPr>
          <w:noProof/>
        </w:rPr>
      </w:pPr>
    </w:p>
    <w:p w:rsidR="008213D4" w:rsidRDefault="00213C93" w:rsidP="00AC402B">
      <w:pPr>
        <w:pStyle w:val="4"/>
      </w:pPr>
      <w:r>
        <w:rPr>
          <w:rFonts w:ascii="Noto Serif CJK TC Light" w:eastAsia="Noto Serif CJK TC Light" w:hAnsi="Noto Serif CJK TC Light"/>
          <w:noProof/>
        </w:rPr>
        <w:drawing>
          <wp:inline distT="0" distB="0" distL="0" distR="0" wp14:anchorId="6288A252" wp14:editId="2EC816CE">
            <wp:extent cx="213360" cy="175260"/>
            <wp:effectExtent l="0" t="0" r="0" b="0"/>
            <wp:docPr id="76" name="圖片 7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8213D4" w:rsidRPr="00FC2592" w:rsidRDefault="00422BA2" w:rsidP="00FC2592">
      <w:pPr>
        <w:pStyle w:val="a"/>
      </w:pPr>
      <w:r>
        <w:rPr>
          <w:rFonts w:hint="eastAsia"/>
        </w:rPr>
        <w:t>1</w:t>
      </w:r>
      <w:r w:rsidR="008213D4" w:rsidRPr="00FC2592">
        <w:rPr>
          <w:rFonts w:hint="eastAsia"/>
        </w:rPr>
        <w:t>行</w:t>
      </w:r>
      <w:r w:rsidR="008213D4" w:rsidRPr="00FC2592">
        <w:rPr>
          <w:rFonts w:hint="eastAsia"/>
        </w:rPr>
        <w:t>import</w:t>
      </w:r>
      <w:r>
        <w:rPr>
          <w:rFonts w:hint="eastAsia"/>
        </w:rPr>
        <w:t xml:space="preserve"> pandas</w:t>
      </w:r>
      <w:r>
        <w:rPr>
          <w:rFonts w:hint="eastAsia"/>
        </w:rPr>
        <w:t>以進行資料分析。</w:t>
      </w:r>
    </w:p>
    <w:p w:rsidR="001D2F91" w:rsidRPr="001D2F91" w:rsidRDefault="00422BA2" w:rsidP="00133024">
      <w:pPr>
        <w:pStyle w:val="a"/>
      </w:pPr>
      <w:r>
        <w:rPr>
          <w:rFonts w:hint="eastAsia"/>
        </w:rPr>
        <w:t>2</w:t>
      </w:r>
      <w:r>
        <w:rPr>
          <w:rFonts w:hint="eastAsia"/>
        </w:rPr>
        <w:t>行運用</w:t>
      </w:r>
      <w:r>
        <w:rPr>
          <w:rFonts w:hint="eastAsia"/>
        </w:rPr>
        <w:t>pandas</w:t>
      </w:r>
      <w:r>
        <w:rPr>
          <w:rFonts w:hint="eastAsia"/>
        </w:rPr>
        <w:t>的</w:t>
      </w:r>
      <w:r>
        <w:rPr>
          <w:rFonts w:hint="eastAsia"/>
        </w:rPr>
        <w:t>read_csv</w:t>
      </w:r>
      <w:r>
        <w:rPr>
          <w:rFonts w:hint="eastAsia"/>
        </w:rPr>
        <w:t>方法由</w:t>
      </w:r>
      <w:r w:rsidR="001D2F91" w:rsidRPr="00573159">
        <w:rPr>
          <w:rFonts w:ascii="Consolas" w:hAnsi="Consolas"/>
          <w:spacing w:val="-14"/>
          <w:szCs w:val="22"/>
        </w:rPr>
        <w:t>'2017pig.csv'</w:t>
      </w:r>
      <w:r w:rsidR="001D2F91">
        <w:rPr>
          <w:rFonts w:ascii="Consolas" w:hAnsi="Consolas" w:hint="eastAsia"/>
          <w:spacing w:val="-14"/>
          <w:szCs w:val="22"/>
        </w:rPr>
        <w:t>讀入資料，編碼方式採用</w:t>
      </w:r>
      <w:r w:rsidR="001D2F91" w:rsidRPr="00573159">
        <w:rPr>
          <w:rFonts w:ascii="Consolas" w:hAnsi="Consolas"/>
          <w:spacing w:val="-14"/>
          <w:szCs w:val="22"/>
        </w:rPr>
        <w:t>"utf-8",</w:t>
      </w:r>
      <w:r w:rsidR="001D2F91">
        <w:rPr>
          <w:rFonts w:ascii="Consolas" w:hAnsi="Consolas" w:hint="eastAsia"/>
          <w:spacing w:val="-14"/>
          <w:szCs w:val="22"/>
        </w:rPr>
        <w:t>檔案中以</w:t>
      </w:r>
      <w:r w:rsidR="001D2F91" w:rsidRPr="00573159">
        <w:rPr>
          <w:rFonts w:ascii="Consolas" w:hAnsi="Consolas"/>
          <w:spacing w:val="-14"/>
          <w:szCs w:val="22"/>
        </w:rPr>
        <w:t>","</w:t>
      </w:r>
      <w:r w:rsidR="001D2F91">
        <w:rPr>
          <w:rFonts w:ascii="Consolas" w:hAnsi="Consolas" w:hint="eastAsia"/>
          <w:spacing w:val="-14"/>
          <w:szCs w:val="22"/>
        </w:rPr>
        <w:t>分隔，設定為</w:t>
      </w:r>
      <w:r w:rsidR="001D2F91">
        <w:rPr>
          <w:rFonts w:ascii="Consolas" w:hAnsi="Consolas" w:hint="eastAsia"/>
          <w:spacing w:val="-14"/>
          <w:szCs w:val="22"/>
        </w:rPr>
        <w:t>df1</w:t>
      </w:r>
      <w:r w:rsidR="001D2F91">
        <w:rPr>
          <w:rFonts w:ascii="Consolas" w:hAnsi="Consolas" w:hint="eastAsia"/>
          <w:spacing w:val="-14"/>
          <w:szCs w:val="22"/>
        </w:rPr>
        <w:t>物件，為</w:t>
      </w:r>
      <w:r w:rsidR="001D2F91">
        <w:rPr>
          <w:rFonts w:hint="eastAsia"/>
        </w:rPr>
        <w:t>DataFrame</w:t>
      </w:r>
      <w:r w:rsidR="001D2F91">
        <w:rPr>
          <w:rFonts w:hint="eastAsia"/>
        </w:rPr>
        <w:t>資料架構</w:t>
      </w:r>
      <w:r w:rsidR="001D2F91">
        <w:rPr>
          <w:rFonts w:ascii="Consolas" w:hAnsi="Consolas" w:hint="eastAsia"/>
          <w:spacing w:val="-14"/>
          <w:szCs w:val="22"/>
        </w:rPr>
        <w:t>。</w:t>
      </w:r>
    </w:p>
    <w:p w:rsidR="00422BA2" w:rsidRDefault="001D2F91" w:rsidP="001D2F91">
      <w:pPr>
        <w:pStyle w:val="a"/>
      </w:pPr>
      <w:r>
        <w:rPr>
          <w:rFonts w:hint="eastAsia"/>
        </w:rPr>
        <w:t>4</w:t>
      </w:r>
      <w:r>
        <w:rPr>
          <w:rFonts w:hint="eastAsia"/>
        </w:rPr>
        <w:t>行輸出</w:t>
      </w:r>
      <w:r>
        <w:rPr>
          <w:rFonts w:hint="eastAsia"/>
        </w:rPr>
        <w:t>df1</w:t>
      </w:r>
      <w:r>
        <w:rPr>
          <w:rFonts w:hint="eastAsia"/>
        </w:rPr>
        <w:t>的敘述統計結果。</w:t>
      </w:r>
    </w:p>
    <w:p w:rsidR="00422BA2" w:rsidRPr="00D65C9A" w:rsidRDefault="00422BA2" w:rsidP="00AA5A0D">
      <w:pPr>
        <w:pStyle w:val="a"/>
      </w:pPr>
      <w:r>
        <w:rPr>
          <w:rFonts w:hint="eastAsia"/>
        </w:rPr>
        <w:t>5</w:t>
      </w:r>
      <w:r>
        <w:rPr>
          <w:rFonts w:hint="eastAsia"/>
        </w:rPr>
        <w:t>行</w:t>
      </w:r>
      <w:r w:rsidR="001D2F91">
        <w:rPr>
          <w:rFonts w:hint="eastAsia"/>
        </w:rPr>
        <w:t>輸出</w:t>
      </w:r>
      <w:r w:rsidR="001D2F91" w:rsidRPr="001D2F91">
        <w:t>df1</w:t>
      </w:r>
      <w:r w:rsidR="001D2F91" w:rsidRPr="001D2F91">
        <w:rPr>
          <w:rFonts w:hint="eastAsia"/>
        </w:rPr>
        <w:t>中</w:t>
      </w:r>
      <w:r w:rsidR="001D2F91" w:rsidRPr="001D2F91">
        <w:t>average_price</w:t>
      </w:r>
      <w:r w:rsidR="001D2F91" w:rsidRPr="001D2F91">
        <w:rPr>
          <w:rFonts w:hint="eastAsia"/>
        </w:rPr>
        <w:t>欄位的最大值</w:t>
      </w:r>
      <w:r>
        <w:rPr>
          <w:rFonts w:hint="eastAsia"/>
        </w:rPr>
        <w:t>。</w:t>
      </w:r>
    </w:p>
    <w:p w:rsidR="001D2F91" w:rsidRPr="00D65C9A" w:rsidRDefault="001D2F91" w:rsidP="00AA5A0D">
      <w:pPr>
        <w:pStyle w:val="a"/>
      </w:pPr>
      <w:r>
        <w:rPr>
          <w:rFonts w:hint="eastAsia"/>
        </w:rPr>
        <w:t>6</w:t>
      </w:r>
      <w:r>
        <w:rPr>
          <w:rFonts w:hint="eastAsia"/>
        </w:rPr>
        <w:t>行</w:t>
      </w:r>
      <w:r w:rsidR="00AA5A0D">
        <w:rPr>
          <w:rFonts w:hint="eastAsia"/>
        </w:rPr>
        <w:t>用</w:t>
      </w:r>
      <w:r>
        <w:rPr>
          <w:rFonts w:hint="eastAsia"/>
        </w:rPr>
        <w:t>sort_values</w:t>
      </w:r>
      <w:r w:rsidR="00AA5A0D">
        <w:rPr>
          <w:rFonts w:hint="eastAsia"/>
        </w:rPr>
        <w:t>方法</w:t>
      </w:r>
      <w:r>
        <w:rPr>
          <w:rFonts w:hint="eastAsia"/>
        </w:rPr>
        <w:t>對</w:t>
      </w:r>
      <w:r w:rsidRPr="001D2F91">
        <w:t>df1</w:t>
      </w:r>
      <w:r w:rsidRPr="001D2F91">
        <w:rPr>
          <w:rFonts w:hint="eastAsia"/>
        </w:rPr>
        <w:t>中</w:t>
      </w:r>
      <w:r w:rsidRPr="001D2F91">
        <w:t>average_price</w:t>
      </w:r>
      <w:r w:rsidRPr="001D2F91">
        <w:rPr>
          <w:rFonts w:hint="eastAsia"/>
        </w:rPr>
        <w:t>欄位</w:t>
      </w:r>
      <w:r>
        <w:rPr>
          <w:rFonts w:hint="eastAsia"/>
        </w:rPr>
        <w:t>進行遞減</w:t>
      </w:r>
      <w:r w:rsidR="00AA5A0D">
        <w:rPr>
          <w:rFonts w:hint="eastAsia"/>
        </w:rPr>
        <w:t>排序，接者輸出前面</w:t>
      </w:r>
      <w:r w:rsidR="00AA5A0D">
        <w:rPr>
          <w:rFonts w:hint="eastAsia"/>
        </w:rPr>
        <w:t>5</w:t>
      </w:r>
      <w:r w:rsidR="00AA5A0D">
        <w:rPr>
          <w:rFonts w:hint="eastAsia"/>
        </w:rPr>
        <w:t>列。</w:t>
      </w:r>
    </w:p>
    <w:p w:rsidR="00422BA2" w:rsidRDefault="00422BA2" w:rsidP="00AA5A0D">
      <w:pPr>
        <w:pStyle w:val="a"/>
      </w:pPr>
      <w:r>
        <w:rPr>
          <w:rFonts w:hint="eastAsia"/>
        </w:rPr>
        <w:t>7</w:t>
      </w:r>
      <w:r>
        <w:rPr>
          <w:rFonts w:hint="eastAsia"/>
        </w:rPr>
        <w:t>行列印</w:t>
      </w:r>
      <w:r>
        <w:rPr>
          <w:rFonts w:hint="eastAsia"/>
        </w:rPr>
        <w:t>df</w:t>
      </w:r>
      <w:r w:rsidR="00AA5A0D" w:rsidRPr="001D2F91">
        <w:rPr>
          <w:rFonts w:hint="eastAsia"/>
        </w:rPr>
        <w:t>中</w:t>
      </w:r>
      <w:r w:rsidR="00AA5A0D" w:rsidRPr="001D2F91">
        <w:t>average_price</w:t>
      </w:r>
      <w:r w:rsidR="00AA5A0D" w:rsidRPr="001D2F91">
        <w:rPr>
          <w:rFonts w:hint="eastAsia"/>
        </w:rPr>
        <w:t>欄位</w:t>
      </w:r>
      <w:r w:rsidR="00AA5A0D">
        <w:rPr>
          <w:rFonts w:hint="eastAsia"/>
        </w:rPr>
        <w:t>&gt;90</w:t>
      </w:r>
      <w:r w:rsidR="00AA5A0D" w:rsidRPr="001D2F91">
        <w:rPr>
          <w:rFonts w:hint="eastAsia"/>
        </w:rPr>
        <w:t>的</w:t>
      </w:r>
      <w:r w:rsidR="00AA5A0D">
        <w:rPr>
          <w:rFonts w:hint="eastAsia"/>
        </w:rPr>
        <w:t>資料</w:t>
      </w:r>
      <w:r>
        <w:rPr>
          <w:rFonts w:hint="eastAsia"/>
        </w:rPr>
        <w:t>。</w:t>
      </w:r>
    </w:p>
    <w:p w:rsidR="00AA5A0D" w:rsidRDefault="00AA5A0D" w:rsidP="00AA5A0D">
      <w:pPr>
        <w:pStyle w:val="a"/>
      </w:pPr>
      <w:r>
        <w:rPr>
          <w:rFonts w:hint="eastAsia"/>
        </w:rPr>
        <w:t>8-9</w:t>
      </w:r>
      <w:r>
        <w:rPr>
          <w:rFonts w:hint="eastAsia"/>
        </w:rPr>
        <w:t>行列印</w:t>
      </w:r>
      <w:r>
        <w:rPr>
          <w:rFonts w:hint="eastAsia"/>
        </w:rPr>
        <w:t>df1</w:t>
      </w:r>
      <w:r>
        <w:rPr>
          <w:rFonts w:hint="eastAsia"/>
        </w:rPr>
        <w:t>中</w:t>
      </w:r>
      <w:r w:rsidRPr="001D2F91">
        <w:t>average_price</w:t>
      </w:r>
      <w:r w:rsidRPr="001D2F91">
        <w:rPr>
          <w:rFonts w:hint="eastAsia"/>
        </w:rPr>
        <w:t>欄位</w:t>
      </w:r>
      <w:r>
        <w:rPr>
          <w:rFonts w:hint="eastAsia"/>
        </w:rPr>
        <w:t>資料。</w:t>
      </w:r>
      <w:r>
        <w:rPr>
          <w:rFonts w:hint="eastAsia"/>
        </w:rPr>
        <w:t>10</w:t>
      </w:r>
      <w:r>
        <w:rPr>
          <w:rFonts w:hint="eastAsia"/>
        </w:rPr>
        <w:t>行為列印分隔行。</w:t>
      </w:r>
    </w:p>
    <w:p w:rsidR="00422BA2" w:rsidRDefault="00422BA2" w:rsidP="00422BA2">
      <w:pPr>
        <w:pStyle w:val="a"/>
      </w:pPr>
      <w:r>
        <w:rPr>
          <w:rFonts w:hint="eastAsia"/>
        </w:rPr>
        <w:t>1</w:t>
      </w:r>
      <w:r w:rsidR="00AA5A0D">
        <w:rPr>
          <w:rFonts w:hint="eastAsia"/>
        </w:rPr>
        <w:t>1</w:t>
      </w:r>
      <w:r>
        <w:rPr>
          <w:rFonts w:hint="eastAsia"/>
        </w:rPr>
        <w:t>-1</w:t>
      </w:r>
      <w:r w:rsidR="00AA5A0D">
        <w:rPr>
          <w:rFonts w:hint="eastAsia"/>
        </w:rPr>
        <w:t>3</w:t>
      </w:r>
      <w:r>
        <w:rPr>
          <w:rFonts w:hint="eastAsia"/>
        </w:rPr>
        <w:t>行</w:t>
      </w:r>
      <w:r w:rsidR="00AA5A0D">
        <w:rPr>
          <w:rFonts w:hint="eastAsia"/>
        </w:rPr>
        <w:t>列印</w:t>
      </w:r>
      <w:r w:rsidR="00AA5A0D">
        <w:rPr>
          <w:rFonts w:hint="eastAsia"/>
        </w:rPr>
        <w:t>df1</w:t>
      </w:r>
      <w:r w:rsidR="00AA5A0D">
        <w:rPr>
          <w:rFonts w:hint="eastAsia"/>
        </w:rPr>
        <w:t>中後三位的資料</w:t>
      </w:r>
      <w:r>
        <w:rPr>
          <w:rFonts w:hint="eastAsia"/>
        </w:rPr>
        <w:t>。</w:t>
      </w:r>
    </w:p>
    <w:p w:rsidR="0061560F" w:rsidRPr="00BB7F6D" w:rsidRDefault="00213C93" w:rsidP="00BF01EA">
      <w:pPr>
        <w:pStyle w:val="3"/>
        <w:pageBreakBefore/>
        <w:spacing w:before="0"/>
      </w:pPr>
      <w:bookmarkStart w:id="13" w:name="OLE_LINK287"/>
      <w:bookmarkStart w:id="14" w:name="OLE_LINK288"/>
      <w:r>
        <w:rPr>
          <w:noProof/>
        </w:rPr>
        <w:lastRenderedPageBreak/>
        <w:drawing>
          <wp:inline distT="0" distB="0" distL="0" distR="0" wp14:anchorId="71DB88BE" wp14:editId="0E19E44D">
            <wp:extent cx="361315" cy="361315"/>
            <wp:effectExtent l="0" t="0" r="635" b="635"/>
            <wp:docPr id="77" name="圖片 77"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3</w:t>
      </w:r>
    </w:p>
    <w:p w:rsidR="00607C32" w:rsidRPr="00E33579" w:rsidRDefault="00607C32" w:rsidP="00607C32">
      <w:pPr>
        <w:jc w:val="left"/>
      </w:pPr>
      <w:r w:rsidRPr="00E33579">
        <w:rPr>
          <w:rFonts w:hint="eastAsia"/>
        </w:rPr>
        <w:t>請撰寫</w:t>
      </w:r>
      <w:r>
        <w:rPr>
          <w:rFonts w:hint="eastAsia"/>
        </w:rPr>
        <w:t>程式，讀取</w:t>
      </w:r>
      <w:r w:rsidRPr="00607C32">
        <w:t>"AQI.json"</w:t>
      </w:r>
      <w:r w:rsidRPr="00607C32">
        <w:rPr>
          <w:rFonts w:hint="eastAsia"/>
        </w:rPr>
        <w:t>(</w:t>
      </w:r>
      <w:r w:rsidRPr="00607C32">
        <w:rPr>
          <w:rFonts w:hint="eastAsia"/>
        </w:rPr>
        <w:t>此為環保署每小時提供各測站之空氣品質指標（</w:t>
      </w:r>
      <w:r w:rsidRPr="00607C32">
        <w:rPr>
          <w:rFonts w:hint="eastAsia"/>
        </w:rPr>
        <w:t>AQI</w:t>
      </w:r>
      <w:r w:rsidRPr="00607C32">
        <w:rPr>
          <w:rFonts w:hint="eastAsia"/>
        </w:rPr>
        <w:t>），主要欄位：</w:t>
      </w:r>
      <w:r w:rsidRPr="00607C32">
        <w:rPr>
          <w:rFonts w:hint="eastAsia"/>
        </w:rPr>
        <w:t>SiteName(</w:t>
      </w:r>
      <w:r w:rsidRPr="00607C32">
        <w:rPr>
          <w:rFonts w:hint="eastAsia"/>
        </w:rPr>
        <w:t>測站名稱</w:t>
      </w:r>
      <w:r w:rsidRPr="00607C32">
        <w:rPr>
          <w:rFonts w:hint="eastAsia"/>
        </w:rPr>
        <w:t>)</w:t>
      </w:r>
      <w:r w:rsidRPr="00607C32">
        <w:rPr>
          <w:rFonts w:hint="eastAsia"/>
        </w:rPr>
        <w:t>、</w:t>
      </w:r>
      <w:r w:rsidRPr="00607C32">
        <w:rPr>
          <w:rFonts w:hint="eastAsia"/>
        </w:rPr>
        <w:t>County(</w:t>
      </w:r>
      <w:r w:rsidRPr="00607C32">
        <w:rPr>
          <w:rFonts w:hint="eastAsia"/>
        </w:rPr>
        <w:t>縣市</w:t>
      </w:r>
      <w:r w:rsidRPr="00607C32">
        <w:rPr>
          <w:rFonts w:hint="eastAsia"/>
        </w:rPr>
        <w:t>)</w:t>
      </w:r>
      <w:r w:rsidRPr="00607C32">
        <w:rPr>
          <w:rFonts w:hint="eastAsia"/>
        </w:rPr>
        <w:t>、</w:t>
      </w:r>
      <w:r w:rsidRPr="00607C32">
        <w:rPr>
          <w:rFonts w:hint="eastAsia"/>
        </w:rPr>
        <w:t>AQI(</w:t>
      </w:r>
      <w:r w:rsidRPr="00607C32">
        <w:rPr>
          <w:rFonts w:hint="eastAsia"/>
        </w:rPr>
        <w:t>空氣品質指標</w:t>
      </w:r>
      <w:r w:rsidRPr="00607C32">
        <w:rPr>
          <w:rFonts w:hint="eastAsia"/>
        </w:rPr>
        <w:t>)</w:t>
      </w:r>
      <w:r w:rsidRPr="00607C32">
        <w:rPr>
          <w:rFonts w:hint="eastAsia"/>
        </w:rPr>
        <w:t>、</w:t>
      </w:r>
      <w:r w:rsidRPr="00607C32">
        <w:rPr>
          <w:rFonts w:hint="eastAsia"/>
        </w:rPr>
        <w:t>Pollutant(</w:t>
      </w:r>
      <w:r w:rsidRPr="00607C32">
        <w:rPr>
          <w:rFonts w:hint="eastAsia"/>
        </w:rPr>
        <w:t>空氣污染指標物</w:t>
      </w:r>
      <w:r w:rsidRPr="00607C32">
        <w:rPr>
          <w:rFonts w:hint="eastAsia"/>
        </w:rPr>
        <w:t>)</w:t>
      </w:r>
      <w:r w:rsidRPr="00607C32">
        <w:rPr>
          <w:rFonts w:hint="eastAsia"/>
        </w:rPr>
        <w:t>、</w:t>
      </w:r>
      <w:r w:rsidRPr="00607C32">
        <w:rPr>
          <w:rFonts w:hint="eastAsia"/>
        </w:rPr>
        <w:t>Status(</w:t>
      </w:r>
      <w:r w:rsidRPr="00607C32">
        <w:rPr>
          <w:rFonts w:hint="eastAsia"/>
        </w:rPr>
        <w:t>狀態</w:t>
      </w:r>
      <w:r w:rsidRPr="00607C32">
        <w:rPr>
          <w:rFonts w:hint="eastAsia"/>
        </w:rPr>
        <w:t>)</w:t>
      </w:r>
      <w:r w:rsidRPr="00607C32">
        <w:rPr>
          <w:rFonts w:hint="eastAsia"/>
        </w:rPr>
        <w:t>、</w:t>
      </w:r>
      <w:r w:rsidRPr="00607C32">
        <w:rPr>
          <w:rFonts w:hint="eastAsia"/>
        </w:rPr>
        <w:t>SO2(</w:t>
      </w:r>
      <w:r w:rsidRPr="00607C32">
        <w:rPr>
          <w:rFonts w:hint="eastAsia"/>
        </w:rPr>
        <w:t>二氧化硫</w:t>
      </w:r>
      <w:r w:rsidRPr="00607C32">
        <w:rPr>
          <w:rFonts w:hint="eastAsia"/>
        </w:rPr>
        <w:t>(ppb))</w:t>
      </w:r>
      <w:r w:rsidRPr="00607C32">
        <w:rPr>
          <w:rFonts w:hint="eastAsia"/>
        </w:rPr>
        <w:t>、</w:t>
      </w:r>
      <w:r w:rsidRPr="00607C32">
        <w:rPr>
          <w:rFonts w:hint="eastAsia"/>
        </w:rPr>
        <w:t>CO(</w:t>
      </w:r>
      <w:r w:rsidRPr="00607C32">
        <w:rPr>
          <w:rFonts w:hint="eastAsia"/>
        </w:rPr>
        <w:t>一氧化碳</w:t>
      </w:r>
      <w:r w:rsidRPr="00607C32">
        <w:rPr>
          <w:rFonts w:hint="eastAsia"/>
        </w:rPr>
        <w:t>(ppm))</w:t>
      </w:r>
      <w:r w:rsidRPr="00607C32">
        <w:rPr>
          <w:rFonts w:hint="eastAsia"/>
        </w:rPr>
        <w:t>、</w:t>
      </w:r>
      <w:r w:rsidRPr="00607C32">
        <w:rPr>
          <w:rFonts w:hint="eastAsia"/>
        </w:rPr>
        <w:t>CO_8hr(</w:t>
      </w:r>
      <w:r w:rsidRPr="00607C32">
        <w:rPr>
          <w:rFonts w:hint="eastAsia"/>
        </w:rPr>
        <w:t>一氧化碳</w:t>
      </w:r>
      <w:r w:rsidRPr="00607C32">
        <w:rPr>
          <w:rFonts w:hint="eastAsia"/>
        </w:rPr>
        <w:t>8</w:t>
      </w:r>
      <w:r w:rsidRPr="00607C32">
        <w:rPr>
          <w:rFonts w:hint="eastAsia"/>
        </w:rPr>
        <w:t>小時移動平均</w:t>
      </w:r>
      <w:r w:rsidRPr="00607C32">
        <w:rPr>
          <w:rFonts w:hint="eastAsia"/>
        </w:rPr>
        <w:t>(ppm))</w:t>
      </w:r>
      <w:r w:rsidRPr="00607C32">
        <w:rPr>
          <w:rFonts w:hint="eastAsia"/>
        </w:rPr>
        <w:t>、</w:t>
      </w:r>
      <w:r w:rsidRPr="00607C32">
        <w:rPr>
          <w:rFonts w:hint="eastAsia"/>
        </w:rPr>
        <w:t>O3(</w:t>
      </w:r>
      <w:r w:rsidRPr="00607C32">
        <w:rPr>
          <w:rFonts w:hint="eastAsia"/>
        </w:rPr>
        <w:t>臭氧</w:t>
      </w:r>
      <w:r w:rsidRPr="00607C32">
        <w:rPr>
          <w:rFonts w:hint="eastAsia"/>
        </w:rPr>
        <w:t>(ppb))</w:t>
      </w:r>
      <w:r w:rsidRPr="00607C32">
        <w:rPr>
          <w:rFonts w:hint="eastAsia"/>
        </w:rPr>
        <w:t>、</w:t>
      </w:r>
      <w:r w:rsidRPr="00607C32">
        <w:rPr>
          <w:rFonts w:hint="eastAsia"/>
        </w:rPr>
        <w:t>O3_8hr(</w:t>
      </w:r>
      <w:r w:rsidRPr="00607C32">
        <w:rPr>
          <w:rFonts w:hint="eastAsia"/>
        </w:rPr>
        <w:t>臭氧</w:t>
      </w:r>
      <w:r w:rsidRPr="00607C32">
        <w:rPr>
          <w:rFonts w:hint="eastAsia"/>
        </w:rPr>
        <w:t>8</w:t>
      </w:r>
      <w:r w:rsidRPr="00607C32">
        <w:rPr>
          <w:rFonts w:hint="eastAsia"/>
        </w:rPr>
        <w:t>小時移動平均</w:t>
      </w:r>
      <w:r w:rsidRPr="00607C32">
        <w:rPr>
          <w:rFonts w:hint="eastAsia"/>
        </w:rPr>
        <w:t>(ppb))</w:t>
      </w:r>
      <w:r w:rsidRPr="00607C32">
        <w:rPr>
          <w:rFonts w:hint="eastAsia"/>
        </w:rPr>
        <w:t>、</w:t>
      </w:r>
      <w:r w:rsidRPr="00607C32">
        <w:rPr>
          <w:rFonts w:hint="eastAsia"/>
        </w:rPr>
        <w:t>PM10(</w:t>
      </w:r>
      <w:r w:rsidRPr="00607C32">
        <w:rPr>
          <w:rFonts w:hint="eastAsia"/>
        </w:rPr>
        <w:t>懸浮微粒</w:t>
      </w:r>
      <w:r w:rsidRPr="00607C32">
        <w:rPr>
          <w:rFonts w:hint="eastAsia"/>
        </w:rPr>
        <w:t>(</w:t>
      </w:r>
      <w:r w:rsidRPr="00607C32">
        <w:rPr>
          <w:rFonts w:hint="eastAsia"/>
        </w:rPr>
        <w:t>μ</w:t>
      </w:r>
      <w:r w:rsidRPr="00607C32">
        <w:rPr>
          <w:rFonts w:hint="eastAsia"/>
        </w:rPr>
        <w:t>g/m3))</w:t>
      </w:r>
      <w:r w:rsidRPr="00607C32">
        <w:rPr>
          <w:rFonts w:hint="eastAsia"/>
        </w:rPr>
        <w:t>、</w:t>
      </w:r>
      <w:r w:rsidRPr="00607C32">
        <w:rPr>
          <w:rFonts w:hint="eastAsia"/>
        </w:rPr>
        <w:t>PM2.5(</w:t>
      </w:r>
      <w:r w:rsidRPr="00607C32">
        <w:rPr>
          <w:rFonts w:hint="eastAsia"/>
        </w:rPr>
        <w:t>細懸浮微粒</w:t>
      </w:r>
      <w:r w:rsidRPr="00607C32">
        <w:rPr>
          <w:rFonts w:hint="eastAsia"/>
        </w:rPr>
        <w:t>(</w:t>
      </w:r>
      <w:r w:rsidRPr="00607C32">
        <w:rPr>
          <w:rFonts w:hint="eastAsia"/>
        </w:rPr>
        <w:t>μ</w:t>
      </w:r>
      <w:r w:rsidRPr="00607C32">
        <w:rPr>
          <w:rFonts w:hint="eastAsia"/>
        </w:rPr>
        <w:t>g/m3))</w:t>
      </w:r>
      <w:r w:rsidRPr="00607C32">
        <w:rPr>
          <w:rFonts w:hint="eastAsia"/>
        </w:rPr>
        <w:t>、</w:t>
      </w:r>
      <w:r w:rsidRPr="00607C32">
        <w:rPr>
          <w:rFonts w:hint="eastAsia"/>
        </w:rPr>
        <w:t>NO2(</w:t>
      </w:r>
      <w:r w:rsidRPr="00607C32">
        <w:rPr>
          <w:rFonts w:hint="eastAsia"/>
        </w:rPr>
        <w:t>二氧化氮</w:t>
      </w:r>
      <w:r w:rsidRPr="00607C32">
        <w:rPr>
          <w:rFonts w:hint="eastAsia"/>
        </w:rPr>
        <w:t>(ppb))</w:t>
      </w:r>
      <w:r w:rsidRPr="00607C32">
        <w:rPr>
          <w:rFonts w:hint="eastAsia"/>
        </w:rPr>
        <w:t>、</w:t>
      </w:r>
      <w:r w:rsidRPr="00607C32">
        <w:rPr>
          <w:rFonts w:hint="eastAsia"/>
        </w:rPr>
        <w:t>NOx(</w:t>
      </w:r>
      <w:r w:rsidRPr="00607C32">
        <w:rPr>
          <w:rFonts w:hint="eastAsia"/>
        </w:rPr>
        <w:t>氮氧化物</w:t>
      </w:r>
      <w:r w:rsidRPr="00607C32">
        <w:rPr>
          <w:rFonts w:hint="eastAsia"/>
        </w:rPr>
        <w:t>(ppb))</w:t>
      </w:r>
      <w:r w:rsidRPr="00607C32">
        <w:rPr>
          <w:rFonts w:hint="eastAsia"/>
        </w:rPr>
        <w:t>、</w:t>
      </w:r>
      <w:r w:rsidRPr="00607C32">
        <w:rPr>
          <w:rFonts w:hint="eastAsia"/>
        </w:rPr>
        <w:t>NO(</w:t>
      </w:r>
      <w:proofErr w:type="gramStart"/>
      <w:r w:rsidRPr="00607C32">
        <w:rPr>
          <w:rFonts w:hint="eastAsia"/>
        </w:rPr>
        <w:t>一</w:t>
      </w:r>
      <w:proofErr w:type="gramEnd"/>
      <w:r w:rsidRPr="00607C32">
        <w:rPr>
          <w:rFonts w:hint="eastAsia"/>
        </w:rPr>
        <w:t>氧化氮</w:t>
      </w:r>
      <w:r w:rsidRPr="00607C32">
        <w:rPr>
          <w:rFonts w:hint="eastAsia"/>
        </w:rPr>
        <w:t>(ppb))</w:t>
      </w:r>
      <w:r w:rsidRPr="00607C32">
        <w:rPr>
          <w:rFonts w:hint="eastAsia"/>
        </w:rPr>
        <w:t>、</w:t>
      </w:r>
      <w:r w:rsidRPr="00607C32">
        <w:rPr>
          <w:rFonts w:hint="eastAsia"/>
        </w:rPr>
        <w:t>WindSpeed(</w:t>
      </w:r>
      <w:r w:rsidRPr="00607C32">
        <w:rPr>
          <w:rFonts w:hint="eastAsia"/>
        </w:rPr>
        <w:t>風速</w:t>
      </w:r>
      <w:r w:rsidRPr="00607C32">
        <w:rPr>
          <w:rFonts w:hint="eastAsia"/>
        </w:rPr>
        <w:t>(m/sec))</w:t>
      </w:r>
      <w:r w:rsidRPr="00607C32">
        <w:rPr>
          <w:rFonts w:hint="eastAsia"/>
        </w:rPr>
        <w:t>、</w:t>
      </w:r>
      <w:r w:rsidRPr="00607C32">
        <w:rPr>
          <w:rFonts w:hint="eastAsia"/>
        </w:rPr>
        <w:t>WindDirec(</w:t>
      </w:r>
      <w:r w:rsidRPr="00607C32">
        <w:rPr>
          <w:rFonts w:hint="eastAsia"/>
        </w:rPr>
        <w:t>風向</w:t>
      </w:r>
      <w:r w:rsidRPr="00607C32">
        <w:rPr>
          <w:rFonts w:hint="eastAsia"/>
        </w:rPr>
        <w:t>(degrees))</w:t>
      </w:r>
      <w:r w:rsidRPr="00607C32">
        <w:rPr>
          <w:rFonts w:hint="eastAsia"/>
        </w:rPr>
        <w:t>、</w:t>
      </w:r>
      <w:r w:rsidRPr="00607C32">
        <w:rPr>
          <w:rFonts w:hint="eastAsia"/>
        </w:rPr>
        <w:t>PublishTime(</w:t>
      </w:r>
      <w:r w:rsidRPr="00607C32">
        <w:rPr>
          <w:rFonts w:hint="eastAsia"/>
        </w:rPr>
        <w:t>資料建置日期</w:t>
      </w:r>
      <w:r w:rsidRPr="00607C32">
        <w:rPr>
          <w:rFonts w:hint="eastAsia"/>
        </w:rPr>
        <w:t>)</w:t>
      </w:r>
      <w:r w:rsidRPr="00607C32">
        <w:rPr>
          <w:rFonts w:hint="eastAsia"/>
        </w:rPr>
        <w:t>、</w:t>
      </w:r>
      <w:r w:rsidRPr="00607C32">
        <w:rPr>
          <w:rFonts w:hint="eastAsia"/>
        </w:rPr>
        <w:t>PM2.5_AVG(</w:t>
      </w:r>
      <w:r w:rsidRPr="00607C32">
        <w:rPr>
          <w:rFonts w:hint="eastAsia"/>
        </w:rPr>
        <w:t>細懸浮微粒移動平均值</w:t>
      </w:r>
      <w:r w:rsidRPr="00607C32">
        <w:rPr>
          <w:rFonts w:hint="eastAsia"/>
        </w:rPr>
        <w:t>(</w:t>
      </w:r>
      <w:r w:rsidRPr="00607C32">
        <w:rPr>
          <w:rFonts w:hint="eastAsia"/>
        </w:rPr>
        <w:t>μ</w:t>
      </w:r>
      <w:r w:rsidRPr="00607C32">
        <w:rPr>
          <w:rFonts w:hint="eastAsia"/>
        </w:rPr>
        <w:t>g/m3))</w:t>
      </w:r>
      <w:r w:rsidRPr="00607C32">
        <w:rPr>
          <w:rFonts w:hint="eastAsia"/>
        </w:rPr>
        <w:t>、</w:t>
      </w:r>
      <w:r w:rsidRPr="00607C32">
        <w:rPr>
          <w:rFonts w:hint="eastAsia"/>
        </w:rPr>
        <w:t>PM10_AVG(</w:t>
      </w:r>
      <w:r w:rsidRPr="00607C32">
        <w:rPr>
          <w:rFonts w:hint="eastAsia"/>
        </w:rPr>
        <w:t>懸浮微粒移動平均值</w:t>
      </w:r>
      <w:r w:rsidRPr="00607C32">
        <w:rPr>
          <w:rFonts w:hint="eastAsia"/>
        </w:rPr>
        <w:t>(</w:t>
      </w:r>
      <w:r w:rsidRPr="00607C32">
        <w:rPr>
          <w:rFonts w:hint="eastAsia"/>
        </w:rPr>
        <w:t>μ</w:t>
      </w:r>
      <w:r w:rsidRPr="00607C32">
        <w:rPr>
          <w:rFonts w:hint="eastAsia"/>
        </w:rPr>
        <w:t>g/m3))</w:t>
      </w:r>
      <w:r w:rsidRPr="00607C32">
        <w:rPr>
          <w:rFonts w:hint="eastAsia"/>
        </w:rPr>
        <w:t>、</w:t>
      </w:r>
      <w:r w:rsidRPr="00607C32">
        <w:rPr>
          <w:rFonts w:hint="eastAsia"/>
        </w:rPr>
        <w:t>Latitude(</w:t>
      </w:r>
      <w:r w:rsidRPr="00607C32">
        <w:rPr>
          <w:rFonts w:hint="eastAsia"/>
        </w:rPr>
        <w:t>經度</w:t>
      </w:r>
      <w:r w:rsidRPr="00607C32">
        <w:rPr>
          <w:rFonts w:hint="eastAsia"/>
        </w:rPr>
        <w:t>)</w:t>
      </w:r>
      <w:r w:rsidRPr="00607C32">
        <w:rPr>
          <w:rFonts w:hint="eastAsia"/>
        </w:rPr>
        <w:t>、</w:t>
      </w:r>
      <w:r w:rsidRPr="00607C32">
        <w:rPr>
          <w:rFonts w:hint="eastAsia"/>
        </w:rPr>
        <w:t>Longitude(</w:t>
      </w:r>
      <w:r w:rsidRPr="00607C32">
        <w:rPr>
          <w:rFonts w:hint="eastAsia"/>
        </w:rPr>
        <w:t>緯度</w:t>
      </w:r>
      <w:r w:rsidRPr="00607C32">
        <w:rPr>
          <w:rFonts w:hint="eastAsia"/>
        </w:rPr>
        <w:t>)</w:t>
      </w:r>
      <w:r>
        <w:rPr>
          <w:rFonts w:hint="eastAsia"/>
        </w:rPr>
        <w:t>，執行下列：</w:t>
      </w:r>
      <w:r>
        <w:br/>
      </w:r>
      <w:r>
        <w:rPr>
          <w:rFonts w:hint="eastAsia"/>
        </w:rPr>
        <w:t>A.</w:t>
      </w:r>
      <w:r>
        <w:rPr>
          <w:rFonts w:hint="eastAsia"/>
        </w:rPr>
        <w:t>列印</w:t>
      </w:r>
      <w:r w:rsidRPr="00607C32">
        <w:rPr>
          <w:rFonts w:hint="eastAsia"/>
        </w:rPr>
        <w:t>基隆測站</w:t>
      </w:r>
      <w:r w:rsidRPr="00607C32">
        <w:rPr>
          <w:rFonts w:hint="eastAsia"/>
        </w:rPr>
        <w:t>AQI</w:t>
      </w:r>
      <w:r w:rsidRPr="00607C32">
        <w:br/>
      </w:r>
      <w:r w:rsidRPr="00607C32">
        <w:rPr>
          <w:rFonts w:hint="eastAsia"/>
        </w:rPr>
        <w:t>B.</w:t>
      </w:r>
      <w:r>
        <w:rPr>
          <w:rFonts w:hint="eastAsia"/>
        </w:rPr>
        <w:t>列印</w:t>
      </w:r>
      <w:r w:rsidRPr="00607C32">
        <w:rPr>
          <w:rFonts w:hint="eastAsia"/>
        </w:rPr>
        <w:t>基隆測站全部資料</w:t>
      </w:r>
      <w:r w:rsidRPr="00607C32">
        <w:br/>
      </w:r>
      <w:r w:rsidRPr="00607C32">
        <w:rPr>
          <w:rFonts w:hint="eastAsia"/>
        </w:rPr>
        <w:t>C.</w:t>
      </w:r>
      <w:r w:rsidRPr="00607C32">
        <w:rPr>
          <w:rFonts w:hint="eastAsia"/>
        </w:rPr>
        <w:t>將</w:t>
      </w:r>
      <w:r w:rsidRPr="00607C32">
        <w:rPr>
          <w:rFonts w:hint="eastAsia"/>
        </w:rPr>
        <w:t>index</w:t>
      </w:r>
      <w:r w:rsidRPr="00607C32">
        <w:rPr>
          <w:rFonts w:hint="eastAsia"/>
        </w:rPr>
        <w:t>中</w:t>
      </w:r>
      <w:proofErr w:type="gramStart"/>
      <w:r w:rsidRPr="00607C32">
        <w:t>”</w:t>
      </w:r>
      <w:proofErr w:type="gramEnd"/>
      <w:r w:rsidRPr="00607C32">
        <w:rPr>
          <w:rFonts w:hint="eastAsia"/>
        </w:rPr>
        <w:t>基隆</w:t>
      </w:r>
      <w:proofErr w:type="gramStart"/>
      <w:r w:rsidRPr="00607C32">
        <w:t>”</w:t>
      </w:r>
      <w:proofErr w:type="gramEnd"/>
      <w:r w:rsidRPr="00607C32">
        <w:rPr>
          <w:rFonts w:hint="eastAsia"/>
        </w:rPr>
        <w:t>改為</w:t>
      </w:r>
      <w:proofErr w:type="gramStart"/>
      <w:r w:rsidRPr="00607C32">
        <w:t>”</w:t>
      </w:r>
      <w:proofErr w:type="gramEnd"/>
      <w:r w:rsidRPr="00607C32">
        <w:rPr>
          <w:rFonts w:hint="eastAsia"/>
        </w:rPr>
        <w:t>基隆測站</w:t>
      </w:r>
      <w:proofErr w:type="gramStart"/>
      <w:r w:rsidRPr="00607C32">
        <w:t>”</w:t>
      </w:r>
      <w:proofErr w:type="gramEnd"/>
      <w:r w:rsidRPr="00607C32">
        <w:br/>
      </w:r>
      <w:r w:rsidRPr="00607C32">
        <w:rPr>
          <w:rFonts w:hint="eastAsia"/>
        </w:rPr>
        <w:t>D.</w:t>
      </w:r>
      <w:r w:rsidRPr="00607C32">
        <w:rPr>
          <w:rFonts w:hint="eastAsia"/>
        </w:rPr>
        <w:t>將</w:t>
      </w:r>
      <w:r w:rsidRPr="00607C32">
        <w:rPr>
          <w:rFonts w:hint="eastAsia"/>
        </w:rPr>
        <w:t>columns</w:t>
      </w:r>
      <w:r>
        <w:rPr>
          <w:rFonts w:hint="eastAsia"/>
        </w:rPr>
        <w:t>中</w:t>
      </w:r>
      <w:r w:rsidRPr="00607C32">
        <w:rPr>
          <w:rFonts w:hint="eastAsia"/>
        </w:rPr>
        <w:t>"AQI"</w:t>
      </w:r>
      <w:r w:rsidRPr="00607C32">
        <w:rPr>
          <w:rFonts w:hint="eastAsia"/>
        </w:rPr>
        <w:t>改為</w:t>
      </w:r>
      <w:r w:rsidRPr="00607C32">
        <w:rPr>
          <w:rFonts w:hint="eastAsia"/>
        </w:rPr>
        <w:t>"</w:t>
      </w:r>
      <w:r w:rsidRPr="00607C32">
        <w:rPr>
          <w:rFonts w:hint="eastAsia"/>
        </w:rPr>
        <w:t>空氣品質指標</w:t>
      </w:r>
      <w:r w:rsidRPr="00607C32">
        <w:rPr>
          <w:rFonts w:hint="eastAsia"/>
        </w:rPr>
        <w:t>","Pollutant"</w:t>
      </w:r>
      <w:r w:rsidRPr="00607C32">
        <w:rPr>
          <w:rFonts w:hint="eastAsia"/>
        </w:rPr>
        <w:t>改為</w:t>
      </w:r>
      <w:r w:rsidRPr="00607C32">
        <w:rPr>
          <w:rFonts w:hint="eastAsia"/>
        </w:rPr>
        <w:t>"</w:t>
      </w:r>
      <w:r w:rsidRPr="00607C32">
        <w:rPr>
          <w:rFonts w:hint="eastAsia"/>
        </w:rPr>
        <w:t>空氣污染指標物</w:t>
      </w:r>
      <w:r w:rsidRPr="00607C32">
        <w:rPr>
          <w:rFonts w:hint="eastAsia"/>
        </w:rPr>
        <w:t>"</w:t>
      </w:r>
      <w:r w:rsidRPr="00607C32">
        <w:br/>
      </w:r>
      <w:r w:rsidRPr="00607C32">
        <w:rPr>
          <w:rFonts w:hint="eastAsia"/>
        </w:rPr>
        <w:t>E.</w:t>
      </w:r>
      <w:r w:rsidRPr="00607C32">
        <w:rPr>
          <w:rFonts w:hint="eastAsia"/>
        </w:rPr>
        <w:t>列印全台灣測站資料</w:t>
      </w:r>
      <w:r w:rsidRPr="00E33579">
        <w:rPr>
          <w:rFonts w:hint="eastAsia"/>
        </w:rPr>
        <w:t>。</w:t>
      </w:r>
    </w:p>
    <w:p w:rsidR="00607C32" w:rsidRPr="00607C32" w:rsidRDefault="00607C32" w:rsidP="00FC2592"/>
    <w:p w:rsidR="00E509E0" w:rsidRDefault="00213C93" w:rsidP="00BF01EA">
      <w:pPr>
        <w:pStyle w:val="4"/>
      </w:pPr>
      <w:r>
        <w:rPr>
          <w:noProof/>
        </w:rPr>
        <w:drawing>
          <wp:inline distT="0" distB="0" distL="0" distR="0" wp14:anchorId="12581A71" wp14:editId="58FB2AEE">
            <wp:extent cx="213360" cy="213360"/>
            <wp:effectExtent l="0" t="0" r="0" b="0"/>
            <wp:docPr id="78" name="圖片 78"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E509E0" w:rsidRPr="009D38F6">
        <w:rPr>
          <w:sz w:val="10"/>
          <w:szCs w:val="10"/>
        </w:rPr>
        <w:t xml:space="preserve"> </w:t>
      </w:r>
      <w:r w:rsidR="00E509E0" w:rsidRPr="00D65C9A">
        <w:rPr>
          <w:rFonts w:hint="eastAsia"/>
        </w:rPr>
        <w:t>提示</w:t>
      </w:r>
      <w:r w:rsidR="00E509E0" w:rsidRPr="00D65C9A">
        <w:t xml:space="preserve"> </w:t>
      </w:r>
    </w:p>
    <w:p w:rsidR="00210A4F" w:rsidRDefault="00607C32" w:rsidP="00607C32">
      <w:pPr>
        <w:pStyle w:val="Nl1-1"/>
        <w:numPr>
          <w:ilvl w:val="0"/>
          <w:numId w:val="42"/>
        </w:numPr>
        <w:ind w:left="709" w:hanging="340"/>
      </w:pPr>
      <w:r>
        <w:rPr>
          <w:rFonts w:hint="eastAsia"/>
        </w:rPr>
        <w:t>需要</w:t>
      </w:r>
      <w:r>
        <w:t>import</w:t>
      </w:r>
      <w:r w:rsidRPr="00B739D3">
        <w:t xml:space="preserve"> </w:t>
      </w:r>
      <w:r>
        <w:rPr>
          <w:rFonts w:hint="eastAsia"/>
        </w:rPr>
        <w:t>json</w:t>
      </w:r>
      <w:r>
        <w:rPr>
          <w:rFonts w:hint="eastAsia"/>
        </w:rPr>
        <w:t>以讀取</w:t>
      </w:r>
      <w:r>
        <w:rPr>
          <w:rFonts w:hint="eastAsia"/>
        </w:rPr>
        <w:t>json</w:t>
      </w:r>
      <w:r>
        <w:rPr>
          <w:rFonts w:hint="eastAsia"/>
        </w:rPr>
        <w:t>檔案；</w:t>
      </w:r>
      <w:r w:rsidRPr="00D65C9A">
        <w:t xml:space="preserve"> </w:t>
      </w:r>
      <w:r>
        <w:rPr>
          <w:rFonts w:hint="eastAsia"/>
        </w:rPr>
        <w:t>需要</w:t>
      </w:r>
      <w:r>
        <w:t xml:space="preserve">import </w:t>
      </w:r>
      <w:r w:rsidRPr="00607C32">
        <w:t>pandas</w:t>
      </w:r>
      <w:r>
        <w:rPr>
          <w:rFonts w:hint="eastAsia"/>
        </w:rPr>
        <w:t>以進行資料分析</w:t>
      </w:r>
    </w:p>
    <w:p w:rsidR="00A730F4" w:rsidRPr="00210A4F" w:rsidRDefault="00213C93" w:rsidP="00210A4F">
      <w:pPr>
        <w:pStyle w:val="4"/>
        <w:spacing w:after="0"/>
        <w:rPr>
          <w:rFonts w:ascii="Noto Serif CJK TC Light" w:eastAsia="Noto Serif CJK TC Light" w:hAnsi="Noto Serif CJK TC Light"/>
          <w:noProof/>
        </w:rPr>
      </w:pPr>
      <w:r w:rsidRPr="00210A4F">
        <w:rPr>
          <w:rFonts w:ascii="Noto Serif CJK TC Light" w:eastAsia="Noto Serif CJK TC Light" w:hAnsi="Noto Serif CJK TC Light"/>
          <w:noProof/>
        </w:rPr>
        <w:drawing>
          <wp:inline distT="0" distB="0" distL="0" distR="0" wp14:anchorId="36AACA0C" wp14:editId="5116032D">
            <wp:extent cx="213360" cy="175260"/>
            <wp:effectExtent l="0" t="0" r="0" b="0"/>
            <wp:docPr id="79" name="圖片 7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210A4F">
        <w:rPr>
          <w:rFonts w:ascii="Noto Serif CJK TC Light" w:eastAsia="Noto Serif CJK TC Light" w:hAnsi="Noto Serif CJK TC Light" w:hint="eastAsia"/>
          <w:noProof/>
        </w:rPr>
        <w:t>輸入與輸出樣本</w:t>
      </w:r>
    </w:p>
    <w:p w:rsidR="00FC2592" w:rsidRDefault="00FC2592" w:rsidP="00FC2592">
      <w:r w:rsidRPr="00D65C9A">
        <w:rPr>
          <w:rFonts w:hint="eastAsia"/>
        </w:rPr>
        <w:t>輸入</w:t>
      </w:r>
    </w:p>
    <w:p w:rsidR="00FC2592" w:rsidRDefault="00210A4F" w:rsidP="00FC2592">
      <w:pPr>
        <w:pStyle w:val="C"/>
      </w:pPr>
      <w:r>
        <w:rPr>
          <w:rFonts w:hint="eastAsia"/>
        </w:rPr>
        <w:t>讀取</w:t>
      </w:r>
      <w:r w:rsidRPr="00607C32">
        <w:t>"AQI.json"</w:t>
      </w:r>
      <w:r>
        <w:rPr>
          <w:rFonts w:hint="eastAsia"/>
        </w:rPr>
        <w:t>，其資料範例如下：</w:t>
      </w:r>
    </w:p>
    <w:p w:rsidR="00210A4F" w:rsidRDefault="00210A4F" w:rsidP="00FC2592">
      <w:pPr>
        <w:pStyle w:val="C"/>
      </w:pPr>
      <w:r w:rsidRPr="00210A4F">
        <w:rPr>
          <w:rFonts w:hint="eastAsia"/>
        </w:rPr>
        <w:t>[{"SiteName":"</w:t>
      </w:r>
      <w:r w:rsidRPr="00210A4F">
        <w:rPr>
          <w:rFonts w:hint="eastAsia"/>
        </w:rPr>
        <w:t>基隆</w:t>
      </w:r>
      <w:r w:rsidRPr="00210A4F">
        <w:rPr>
          <w:rFonts w:hint="eastAsia"/>
        </w:rPr>
        <w:t>","County":"</w:t>
      </w:r>
      <w:r w:rsidRPr="00210A4F">
        <w:rPr>
          <w:rFonts w:hint="eastAsia"/>
        </w:rPr>
        <w:t>基隆市</w:t>
      </w:r>
      <w:r w:rsidRPr="00210A4F">
        <w:rPr>
          <w:rFonts w:hint="eastAsia"/>
        </w:rPr>
        <w:t>","AQI":"55","Pollutant":"</w:t>
      </w:r>
      <w:r w:rsidRPr="00210A4F">
        <w:rPr>
          <w:rFonts w:hint="eastAsia"/>
        </w:rPr>
        <w:t>細懸浮微粒</w:t>
      </w:r>
      <w:r w:rsidRPr="00210A4F">
        <w:rPr>
          <w:rFonts w:hint="eastAsia"/>
        </w:rPr>
        <w:t>","Status":"</w:t>
      </w:r>
      <w:r w:rsidRPr="00210A4F">
        <w:rPr>
          <w:rFonts w:hint="eastAsia"/>
        </w:rPr>
        <w:t>普通</w:t>
      </w:r>
      <w:r w:rsidRPr="00210A4F">
        <w:rPr>
          <w:rFonts w:hint="eastAsia"/>
        </w:rPr>
        <w:t>","SO2":"3","CO":"0.26","CO_8hr":"0.3","O3":"6","O3_8hr":"11","PM10":"27","PM2.5":"17","NO2":"16","NOx":"19","NO":"3.4","WindSpeed":"1","WindDirec":"255","PublishTime":"2018-06-29 06:00","PM2.5_AVG":"17","PM10_AVG":"26","Latitude":"25.129167","Longitude":"121.760056"},{"SiteName":"</w:t>
      </w:r>
      <w:r w:rsidRPr="00210A4F">
        <w:rPr>
          <w:rFonts w:hint="eastAsia"/>
        </w:rPr>
        <w:t>汐止</w:t>
      </w:r>
      <w:r w:rsidRPr="00210A4F">
        <w:rPr>
          <w:rFonts w:hint="eastAsia"/>
        </w:rPr>
        <w:t>","County":"</w:t>
      </w:r>
      <w:r w:rsidRPr="00210A4F">
        <w:rPr>
          <w:rFonts w:hint="eastAsia"/>
        </w:rPr>
        <w:t>新北市</w:t>
      </w:r>
      <w:r w:rsidRPr="00210A4F">
        <w:rPr>
          <w:rFonts w:hint="eastAsia"/>
        </w:rPr>
        <w:t>","AQI":"32","Pollutant":"","Status":"</w:t>
      </w:r>
      <w:r w:rsidRPr="00210A4F">
        <w:rPr>
          <w:rFonts w:hint="eastAsia"/>
        </w:rPr>
        <w:t>良好</w:t>
      </w:r>
      <w:r w:rsidRPr="00210A4F">
        <w:rPr>
          <w:rFonts w:hint="eastAsia"/>
        </w:rPr>
        <w:t>","SO2":"1.8","CO":"0.41","CO_8hr":"0.4","O3":"7.6","O3_8hr":"10","PM10":"33","PM2.5":"13","NO2":"17","NOx":"24","NO":"7.1","WindSpeed":"1.4","WindDirec":"245","PublishTime":"2018-06-29 06:00","PM2.5_AVG":"10","PM10_AVG":"30","Latitude":"25.067131","Long</w:t>
      </w:r>
      <w:r w:rsidRPr="00210A4F">
        <w:rPr>
          <w:rFonts w:hint="eastAsia"/>
        </w:rPr>
        <w:lastRenderedPageBreak/>
        <w:t>itude":"121.6423"},{"SiteName":"</w:t>
      </w:r>
      <w:r w:rsidRPr="00210A4F">
        <w:rPr>
          <w:rFonts w:hint="eastAsia"/>
        </w:rPr>
        <w:t>萬里</w:t>
      </w:r>
      <w:r w:rsidRPr="00210A4F">
        <w:rPr>
          <w:rFonts w:hint="eastAsia"/>
        </w:rPr>
        <w:t>","County":"</w:t>
      </w:r>
      <w:r w:rsidRPr="00210A4F">
        <w:rPr>
          <w:rFonts w:hint="eastAsia"/>
        </w:rPr>
        <w:t>新北市</w:t>
      </w:r>
      <w:r w:rsidRPr="00210A4F">
        <w:rPr>
          <w:rFonts w:hint="eastAsia"/>
        </w:rPr>
        <w:t>","AQI":"52","Pollutant":"</w:t>
      </w:r>
      <w:r w:rsidRPr="00210A4F">
        <w:rPr>
          <w:rFonts w:hint="eastAsia"/>
        </w:rPr>
        <w:t>細懸浮微粒</w:t>
      </w:r>
      <w:r w:rsidRPr="00210A4F">
        <w:rPr>
          <w:rFonts w:hint="eastAsia"/>
        </w:rPr>
        <w:t>","Status":"</w:t>
      </w:r>
      <w:r w:rsidRPr="00210A4F">
        <w:rPr>
          <w:rFonts w:hint="eastAsia"/>
        </w:rPr>
        <w:t>普通</w:t>
      </w:r>
      <w:r w:rsidRPr="00210A4F">
        <w:rPr>
          <w:rFonts w:hint="eastAsia"/>
        </w:rPr>
        <w:t>","SO</w:t>
      </w:r>
      <w:r w:rsidRPr="00210A4F">
        <w:t>2":"3.5","CO":"0.24","CO_8hr":"0.3","O3":"16","O3_8hr":"20","PM10":"30","PM2.5":"14","NO2":"7.8","NOx":"8.6","NO":"0.8","WindSpeed":"2.2","WindDirec":"229","PublishTime":"2018-06-29 06:00","PM2.5_AVG":"16","PM10_AVG":"30","Latitude":"25.179667","Longitude":"121.689881"},</w:t>
      </w:r>
    </w:p>
    <w:p w:rsidR="00210A4F" w:rsidRDefault="00210A4F" w:rsidP="00FC2592">
      <w:pPr>
        <w:pStyle w:val="C"/>
      </w:pPr>
      <w:r>
        <w:t>…</w:t>
      </w:r>
      <w:r>
        <w:rPr>
          <w:rFonts w:hint="eastAsia"/>
        </w:rPr>
        <w:t>下略</w:t>
      </w:r>
    </w:p>
    <w:p w:rsidR="00BF01EA" w:rsidRDefault="00BF01EA" w:rsidP="00BF01EA">
      <w:pPr>
        <w:pStyle w:val="tsa"/>
      </w:pPr>
    </w:p>
    <w:p w:rsidR="00FC2592" w:rsidRDefault="00FC2592" w:rsidP="00FC2592">
      <w:r w:rsidRPr="00D65C9A">
        <w:rPr>
          <w:rFonts w:hint="eastAsia"/>
        </w:rPr>
        <w:t>輸出</w:t>
      </w:r>
    </w:p>
    <w:p w:rsidR="00FC2592" w:rsidRDefault="00FC2592" w:rsidP="00FC2592">
      <w:pPr>
        <w:pStyle w:val="C"/>
      </w:pPr>
      <w:r w:rsidRPr="002108EF">
        <w:rPr>
          <w:rFonts w:hint="eastAsia"/>
        </w:rPr>
        <w:t xml:space="preserve">NO.0001 </w:t>
      </w:r>
      <w:r w:rsidRPr="002108EF">
        <w:rPr>
          <w:rFonts w:hint="eastAsia"/>
        </w:rPr>
        <w:t>捷運市政府站</w:t>
      </w:r>
      <w:r w:rsidRPr="002108EF">
        <w:rPr>
          <w:rFonts w:hint="eastAsia"/>
        </w:rPr>
        <w:t>(3</w:t>
      </w:r>
      <w:r w:rsidRPr="002108EF">
        <w:rPr>
          <w:rFonts w:hint="eastAsia"/>
        </w:rPr>
        <w:t>號出口</w:t>
      </w:r>
      <w:r w:rsidRPr="002108EF">
        <w:rPr>
          <w:rFonts w:hint="eastAsia"/>
        </w:rPr>
        <w:t>) 20180627154432 57</w:t>
      </w:r>
    </w:p>
    <w:p w:rsidR="00210A4F" w:rsidRDefault="00210A4F" w:rsidP="00210A4F">
      <w:pPr>
        <w:pStyle w:val="C"/>
      </w:pPr>
      <w:r>
        <w:t xml:space="preserve">   AQI    CO CO_8hr County    ...    SiteName Status WindDirec WindSpeed</w:t>
      </w:r>
    </w:p>
    <w:p w:rsidR="00210A4F" w:rsidRDefault="00210A4F" w:rsidP="00210A4F">
      <w:pPr>
        <w:pStyle w:val="C"/>
      </w:pPr>
      <w:r>
        <w:rPr>
          <w:rFonts w:hint="eastAsia"/>
        </w:rPr>
        <w:t xml:space="preserve">0   55  0.26    0.3    </w:t>
      </w:r>
      <w:r>
        <w:rPr>
          <w:rFonts w:hint="eastAsia"/>
        </w:rPr>
        <w:t>基隆市</w:t>
      </w:r>
      <w:r>
        <w:rPr>
          <w:rFonts w:hint="eastAsia"/>
        </w:rPr>
        <w:t xml:space="preserve">    ...          </w:t>
      </w:r>
      <w:r>
        <w:rPr>
          <w:rFonts w:hint="eastAsia"/>
        </w:rPr>
        <w:t>基隆</w:t>
      </w:r>
      <w:r>
        <w:rPr>
          <w:rFonts w:hint="eastAsia"/>
        </w:rPr>
        <w:t xml:space="preserve">     </w:t>
      </w:r>
      <w:r>
        <w:rPr>
          <w:rFonts w:hint="eastAsia"/>
        </w:rPr>
        <w:t>普通</w:t>
      </w:r>
      <w:r>
        <w:rPr>
          <w:rFonts w:hint="eastAsia"/>
        </w:rPr>
        <w:t xml:space="preserve">       255         1</w:t>
      </w:r>
    </w:p>
    <w:p w:rsidR="00210A4F" w:rsidRDefault="00210A4F" w:rsidP="00210A4F">
      <w:pPr>
        <w:pStyle w:val="C"/>
      </w:pPr>
      <w:r>
        <w:rPr>
          <w:rFonts w:hint="eastAsia"/>
        </w:rPr>
        <w:t xml:space="preserve">1   32  0.41    0.4    </w:t>
      </w:r>
      <w:r>
        <w:rPr>
          <w:rFonts w:hint="eastAsia"/>
        </w:rPr>
        <w:t>新北市</w:t>
      </w:r>
      <w:r>
        <w:rPr>
          <w:rFonts w:hint="eastAsia"/>
        </w:rPr>
        <w:t xml:space="preserve">    ...          </w:t>
      </w:r>
      <w:r>
        <w:rPr>
          <w:rFonts w:hint="eastAsia"/>
        </w:rPr>
        <w:t>汐止</w:t>
      </w:r>
      <w:r>
        <w:rPr>
          <w:rFonts w:hint="eastAsia"/>
        </w:rPr>
        <w:t xml:space="preserve">     </w:t>
      </w:r>
      <w:r>
        <w:rPr>
          <w:rFonts w:hint="eastAsia"/>
        </w:rPr>
        <w:t>良好</w:t>
      </w:r>
      <w:r>
        <w:rPr>
          <w:rFonts w:hint="eastAsia"/>
        </w:rPr>
        <w:t xml:space="preserve">       245       1.4</w:t>
      </w:r>
    </w:p>
    <w:p w:rsidR="00210A4F" w:rsidRDefault="00210A4F" w:rsidP="00210A4F">
      <w:pPr>
        <w:pStyle w:val="C"/>
      </w:pPr>
      <w:r>
        <w:rPr>
          <w:rFonts w:hint="eastAsia"/>
        </w:rPr>
        <w:t xml:space="preserve">2   52  0.24    0.3    </w:t>
      </w:r>
      <w:r>
        <w:rPr>
          <w:rFonts w:hint="eastAsia"/>
        </w:rPr>
        <w:t>新北市</w:t>
      </w:r>
      <w:r>
        <w:rPr>
          <w:rFonts w:hint="eastAsia"/>
        </w:rPr>
        <w:t xml:space="preserve">    ...          </w:t>
      </w:r>
      <w:r>
        <w:rPr>
          <w:rFonts w:hint="eastAsia"/>
        </w:rPr>
        <w:t>萬里</w:t>
      </w:r>
      <w:r>
        <w:rPr>
          <w:rFonts w:hint="eastAsia"/>
        </w:rPr>
        <w:t xml:space="preserve">     </w:t>
      </w:r>
      <w:r>
        <w:rPr>
          <w:rFonts w:hint="eastAsia"/>
        </w:rPr>
        <w:t>普通</w:t>
      </w:r>
      <w:r>
        <w:rPr>
          <w:rFonts w:hint="eastAsia"/>
        </w:rPr>
        <w:t xml:space="preserve">       229       2.2</w:t>
      </w:r>
    </w:p>
    <w:p w:rsidR="00210A4F" w:rsidRDefault="00210A4F" w:rsidP="00210A4F">
      <w:pPr>
        <w:pStyle w:val="C"/>
      </w:pPr>
      <w:r>
        <w:rPr>
          <w:rFonts w:hint="eastAsia"/>
        </w:rPr>
        <w:t xml:space="preserve">3   48  0.25    0.2    </w:t>
      </w:r>
      <w:r>
        <w:rPr>
          <w:rFonts w:hint="eastAsia"/>
        </w:rPr>
        <w:t>新北市</w:t>
      </w:r>
      <w:r>
        <w:rPr>
          <w:rFonts w:hint="eastAsia"/>
        </w:rPr>
        <w:t xml:space="preserve">    ...          </w:t>
      </w:r>
      <w:r>
        <w:rPr>
          <w:rFonts w:hint="eastAsia"/>
        </w:rPr>
        <w:t>新店</w:t>
      </w:r>
      <w:r>
        <w:rPr>
          <w:rFonts w:hint="eastAsia"/>
        </w:rPr>
        <w:t xml:space="preserve">     </w:t>
      </w:r>
      <w:r>
        <w:rPr>
          <w:rFonts w:hint="eastAsia"/>
        </w:rPr>
        <w:t>良好</w:t>
      </w:r>
      <w:r>
        <w:rPr>
          <w:rFonts w:hint="eastAsia"/>
        </w:rPr>
        <w:t xml:space="preserve">       183         1</w:t>
      </w:r>
    </w:p>
    <w:p w:rsidR="00210A4F" w:rsidRDefault="00210A4F" w:rsidP="00210A4F">
      <w:pPr>
        <w:pStyle w:val="C"/>
      </w:pPr>
      <w:r>
        <w:t>…</w:t>
      </w:r>
      <w:r>
        <w:rPr>
          <w:rFonts w:hint="eastAsia"/>
        </w:rPr>
        <w:t>中略</w:t>
      </w:r>
    </w:p>
    <w:p w:rsidR="00210A4F" w:rsidRDefault="00210A4F" w:rsidP="00210A4F">
      <w:pPr>
        <w:pStyle w:val="C"/>
      </w:pPr>
      <w:r>
        <w:rPr>
          <w:rFonts w:hint="eastAsia"/>
        </w:rPr>
        <w:t xml:space="preserve">76  32  0.14    0.2    </w:t>
      </w:r>
      <w:r>
        <w:rPr>
          <w:rFonts w:hint="eastAsia"/>
        </w:rPr>
        <w:t>雲林縣</w:t>
      </w:r>
      <w:r>
        <w:rPr>
          <w:rFonts w:hint="eastAsia"/>
        </w:rPr>
        <w:t xml:space="preserve">    ...          </w:t>
      </w:r>
      <w:r>
        <w:rPr>
          <w:rFonts w:hint="eastAsia"/>
        </w:rPr>
        <w:t>崙背</w:t>
      </w:r>
      <w:r>
        <w:rPr>
          <w:rFonts w:hint="eastAsia"/>
        </w:rPr>
        <w:t xml:space="preserve">     </w:t>
      </w:r>
      <w:r>
        <w:rPr>
          <w:rFonts w:hint="eastAsia"/>
        </w:rPr>
        <w:t>良好</w:t>
      </w:r>
      <w:r>
        <w:rPr>
          <w:rFonts w:hint="eastAsia"/>
        </w:rPr>
        <w:t xml:space="preserve">       202       0.7</w:t>
      </w:r>
    </w:p>
    <w:p w:rsidR="00210A4F" w:rsidRDefault="00210A4F" w:rsidP="00210A4F">
      <w:pPr>
        <w:pStyle w:val="C"/>
      </w:pPr>
    </w:p>
    <w:p w:rsidR="00210A4F" w:rsidRDefault="00210A4F" w:rsidP="00210A4F">
      <w:pPr>
        <w:pStyle w:val="C"/>
      </w:pPr>
      <w:r>
        <w:t>[77 rows x 22 columns]</w:t>
      </w:r>
    </w:p>
    <w:p w:rsidR="00210A4F" w:rsidRDefault="00210A4F" w:rsidP="00210A4F">
      <w:pPr>
        <w:pStyle w:val="C"/>
      </w:pPr>
      <w:r>
        <w:rPr>
          <w:rFonts w:hint="eastAsia"/>
        </w:rPr>
        <w:t>基隆測站</w:t>
      </w:r>
      <w:r>
        <w:rPr>
          <w:rFonts w:hint="eastAsia"/>
        </w:rPr>
        <w:t>AQI55</w:t>
      </w:r>
    </w:p>
    <w:p w:rsidR="00210A4F" w:rsidRDefault="00210A4F" w:rsidP="00210A4F">
      <w:pPr>
        <w:pStyle w:val="C"/>
      </w:pPr>
      <w:r>
        <w:rPr>
          <w:rFonts w:hint="eastAsia"/>
        </w:rPr>
        <w:t>基隆測站資料</w:t>
      </w:r>
    </w:p>
    <w:p w:rsidR="00210A4F" w:rsidRDefault="00210A4F" w:rsidP="00210A4F">
      <w:pPr>
        <w:pStyle w:val="C"/>
      </w:pPr>
      <w:r>
        <w:t>AQI                          55</w:t>
      </w:r>
    </w:p>
    <w:p w:rsidR="00210A4F" w:rsidRDefault="00210A4F" w:rsidP="00210A4F">
      <w:pPr>
        <w:pStyle w:val="C"/>
      </w:pPr>
      <w:r>
        <w:t>CO                         0.26</w:t>
      </w:r>
    </w:p>
    <w:p w:rsidR="00210A4F" w:rsidRDefault="00210A4F" w:rsidP="00210A4F">
      <w:pPr>
        <w:pStyle w:val="C"/>
      </w:pPr>
      <w:r>
        <w:t>CO_8hr                      0.3</w:t>
      </w:r>
    </w:p>
    <w:p w:rsidR="00210A4F" w:rsidRDefault="00210A4F" w:rsidP="00210A4F">
      <w:pPr>
        <w:pStyle w:val="C"/>
      </w:pPr>
      <w:r>
        <w:rPr>
          <w:rFonts w:hint="eastAsia"/>
        </w:rPr>
        <w:t xml:space="preserve">County                      </w:t>
      </w:r>
      <w:r>
        <w:rPr>
          <w:rFonts w:hint="eastAsia"/>
        </w:rPr>
        <w:t>基隆市</w:t>
      </w:r>
    </w:p>
    <w:p w:rsidR="00210A4F" w:rsidRDefault="00210A4F" w:rsidP="00210A4F">
      <w:pPr>
        <w:pStyle w:val="C"/>
      </w:pPr>
      <w:r>
        <w:t>Latitude              25.129167</w:t>
      </w:r>
    </w:p>
    <w:p w:rsidR="00210A4F" w:rsidRDefault="00210A4F" w:rsidP="00210A4F">
      <w:pPr>
        <w:pStyle w:val="C"/>
      </w:pPr>
      <w:r>
        <w:t>Longitude            121.760056</w:t>
      </w:r>
    </w:p>
    <w:p w:rsidR="00210A4F" w:rsidRDefault="00210A4F" w:rsidP="00210A4F">
      <w:pPr>
        <w:pStyle w:val="C"/>
      </w:pPr>
      <w:r>
        <w:t>NO                          3.4</w:t>
      </w:r>
    </w:p>
    <w:p w:rsidR="00210A4F" w:rsidRDefault="00210A4F" w:rsidP="00210A4F">
      <w:pPr>
        <w:pStyle w:val="C"/>
      </w:pPr>
      <w:r>
        <w:t>NO2                          16</w:t>
      </w:r>
    </w:p>
    <w:p w:rsidR="00210A4F" w:rsidRDefault="00210A4F" w:rsidP="00210A4F">
      <w:pPr>
        <w:pStyle w:val="C"/>
      </w:pPr>
      <w:r>
        <w:t>NOx                          19</w:t>
      </w:r>
    </w:p>
    <w:p w:rsidR="00210A4F" w:rsidRDefault="00210A4F" w:rsidP="00210A4F">
      <w:pPr>
        <w:pStyle w:val="C"/>
      </w:pPr>
      <w:r>
        <w:t>O3                            6</w:t>
      </w:r>
    </w:p>
    <w:p w:rsidR="00210A4F" w:rsidRDefault="00210A4F" w:rsidP="00210A4F">
      <w:pPr>
        <w:pStyle w:val="C"/>
      </w:pPr>
      <w:r>
        <w:t>O3_8hr                       11</w:t>
      </w:r>
    </w:p>
    <w:p w:rsidR="00210A4F" w:rsidRDefault="00210A4F" w:rsidP="00210A4F">
      <w:pPr>
        <w:pStyle w:val="C"/>
      </w:pPr>
      <w:r>
        <w:t>PM10                         27</w:t>
      </w:r>
    </w:p>
    <w:p w:rsidR="00210A4F" w:rsidRDefault="00210A4F" w:rsidP="00210A4F">
      <w:pPr>
        <w:pStyle w:val="C"/>
      </w:pPr>
      <w:r>
        <w:t>PM10_AVG                     26</w:t>
      </w:r>
    </w:p>
    <w:p w:rsidR="00210A4F" w:rsidRDefault="00210A4F" w:rsidP="00210A4F">
      <w:pPr>
        <w:pStyle w:val="C"/>
      </w:pPr>
      <w:r>
        <w:t>PM2.5                        17</w:t>
      </w:r>
    </w:p>
    <w:p w:rsidR="00210A4F" w:rsidRDefault="00210A4F" w:rsidP="00210A4F">
      <w:pPr>
        <w:pStyle w:val="C"/>
      </w:pPr>
      <w:r>
        <w:t>PM2.5_AVG                    17</w:t>
      </w:r>
    </w:p>
    <w:p w:rsidR="00210A4F" w:rsidRDefault="00210A4F" w:rsidP="00210A4F">
      <w:pPr>
        <w:pStyle w:val="C"/>
      </w:pPr>
      <w:r>
        <w:rPr>
          <w:rFonts w:hint="eastAsia"/>
        </w:rPr>
        <w:t xml:space="preserve">Pollutant                 </w:t>
      </w:r>
      <w:r>
        <w:rPr>
          <w:rFonts w:hint="eastAsia"/>
        </w:rPr>
        <w:t>細懸浮微粒</w:t>
      </w:r>
    </w:p>
    <w:p w:rsidR="00210A4F" w:rsidRDefault="00210A4F" w:rsidP="00210A4F">
      <w:pPr>
        <w:pStyle w:val="C"/>
      </w:pPr>
      <w:r>
        <w:t>PublishTime    2018-06-29 06:00</w:t>
      </w:r>
    </w:p>
    <w:p w:rsidR="00210A4F" w:rsidRDefault="00210A4F" w:rsidP="00210A4F">
      <w:pPr>
        <w:pStyle w:val="C"/>
      </w:pPr>
      <w:r>
        <w:t>SO2                           3</w:t>
      </w:r>
    </w:p>
    <w:p w:rsidR="00210A4F" w:rsidRDefault="00210A4F" w:rsidP="00210A4F">
      <w:pPr>
        <w:pStyle w:val="C"/>
      </w:pPr>
      <w:r>
        <w:rPr>
          <w:rFonts w:hint="eastAsia"/>
        </w:rPr>
        <w:t xml:space="preserve">Status                       </w:t>
      </w:r>
      <w:r>
        <w:rPr>
          <w:rFonts w:hint="eastAsia"/>
        </w:rPr>
        <w:t>普通</w:t>
      </w:r>
    </w:p>
    <w:p w:rsidR="00210A4F" w:rsidRDefault="00210A4F" w:rsidP="00210A4F">
      <w:pPr>
        <w:pStyle w:val="C"/>
      </w:pPr>
      <w:r>
        <w:t>WindDirec                   255</w:t>
      </w:r>
    </w:p>
    <w:p w:rsidR="00210A4F" w:rsidRDefault="00210A4F" w:rsidP="00210A4F">
      <w:pPr>
        <w:pStyle w:val="C"/>
      </w:pPr>
      <w:r>
        <w:t>WindSpeed                     1</w:t>
      </w:r>
    </w:p>
    <w:p w:rsidR="00210A4F" w:rsidRDefault="00210A4F" w:rsidP="00210A4F">
      <w:pPr>
        <w:pStyle w:val="C"/>
      </w:pPr>
      <w:r>
        <w:rPr>
          <w:rFonts w:hint="eastAsia"/>
        </w:rPr>
        <w:t xml:space="preserve">Name: </w:t>
      </w:r>
      <w:r>
        <w:rPr>
          <w:rFonts w:hint="eastAsia"/>
        </w:rPr>
        <w:t>基隆</w:t>
      </w:r>
      <w:r>
        <w:rPr>
          <w:rFonts w:hint="eastAsia"/>
        </w:rPr>
        <w:t xml:space="preserve">, dtype: </w:t>
      </w:r>
      <w:proofErr w:type="gramStart"/>
      <w:r>
        <w:rPr>
          <w:rFonts w:hint="eastAsia"/>
        </w:rPr>
        <w:t>object</w:t>
      </w:r>
      <w:proofErr w:type="gramEnd"/>
    </w:p>
    <w:p w:rsidR="00210A4F" w:rsidRDefault="00210A4F" w:rsidP="00210A4F">
      <w:pPr>
        <w:pStyle w:val="C"/>
      </w:pPr>
    </w:p>
    <w:p w:rsidR="00210A4F" w:rsidRDefault="00210A4F" w:rsidP="00210A4F">
      <w:pPr>
        <w:pStyle w:val="C"/>
      </w:pPr>
      <w:r>
        <w:rPr>
          <w:rFonts w:hint="eastAsia"/>
        </w:rPr>
        <w:lastRenderedPageBreak/>
        <w:t>全台灣測站資料</w:t>
      </w:r>
    </w:p>
    <w:p w:rsidR="00210A4F" w:rsidRDefault="00210A4F" w:rsidP="00210A4F">
      <w:pPr>
        <w:pStyle w:val="C"/>
      </w:pPr>
      <w:r>
        <w:t xml:space="preserve">         County   Latitude   Longitude  ...         </w:t>
      </w:r>
      <w:proofErr w:type="gramStart"/>
      <w:r>
        <w:t>PublishTime  SO2</w:t>
      </w:r>
      <w:proofErr w:type="gramEnd"/>
      <w:r>
        <w:t xml:space="preserve"> Status</w:t>
      </w:r>
    </w:p>
    <w:p w:rsidR="00210A4F" w:rsidRDefault="00210A4F" w:rsidP="00210A4F">
      <w:pPr>
        <w:pStyle w:val="C"/>
      </w:pPr>
      <w:r>
        <w:t xml:space="preserve">SiteName                                ...                                </w:t>
      </w:r>
    </w:p>
    <w:p w:rsidR="00210A4F" w:rsidRDefault="00210A4F" w:rsidP="00210A4F">
      <w:pPr>
        <w:pStyle w:val="C"/>
      </w:pPr>
      <w:r>
        <w:rPr>
          <w:rFonts w:hint="eastAsia"/>
        </w:rPr>
        <w:t>基隆測站</w:t>
      </w:r>
      <w:r>
        <w:rPr>
          <w:rFonts w:hint="eastAsia"/>
        </w:rPr>
        <w:t xml:space="preserve">        </w:t>
      </w:r>
      <w:r>
        <w:rPr>
          <w:rFonts w:hint="eastAsia"/>
        </w:rPr>
        <w:t>基隆市</w:t>
      </w:r>
      <w:r>
        <w:rPr>
          <w:rFonts w:hint="eastAsia"/>
        </w:rPr>
        <w:t xml:space="preserve">  25.129167  121.760056  ...    2018-06-29 06:00    3     </w:t>
      </w:r>
      <w:r>
        <w:rPr>
          <w:rFonts w:hint="eastAsia"/>
        </w:rPr>
        <w:t>普通</w:t>
      </w:r>
    </w:p>
    <w:p w:rsidR="00210A4F" w:rsidRDefault="00210A4F" w:rsidP="00210A4F">
      <w:pPr>
        <w:pStyle w:val="C"/>
      </w:pPr>
      <w:r>
        <w:rPr>
          <w:rFonts w:hint="eastAsia"/>
        </w:rPr>
        <w:t>汐止</w:t>
      </w:r>
      <w:r>
        <w:rPr>
          <w:rFonts w:hint="eastAsia"/>
        </w:rPr>
        <w:t xml:space="preserve">          </w:t>
      </w:r>
      <w:r>
        <w:rPr>
          <w:rFonts w:hint="eastAsia"/>
        </w:rPr>
        <w:t>新北市</w:t>
      </w:r>
      <w:r>
        <w:rPr>
          <w:rFonts w:hint="eastAsia"/>
        </w:rPr>
        <w:t xml:space="preserve">  25.067131    121.6423  ...    2018-06-29 06:00  1.8     </w:t>
      </w:r>
      <w:r>
        <w:rPr>
          <w:rFonts w:hint="eastAsia"/>
        </w:rPr>
        <w:t>良好</w:t>
      </w:r>
    </w:p>
    <w:p w:rsidR="00210A4F" w:rsidRDefault="00210A4F" w:rsidP="00210A4F">
      <w:pPr>
        <w:pStyle w:val="C"/>
      </w:pPr>
      <w:r>
        <w:rPr>
          <w:rFonts w:hint="eastAsia"/>
        </w:rPr>
        <w:t>萬里</w:t>
      </w:r>
      <w:r>
        <w:rPr>
          <w:rFonts w:hint="eastAsia"/>
        </w:rPr>
        <w:t xml:space="preserve">          </w:t>
      </w:r>
      <w:r>
        <w:rPr>
          <w:rFonts w:hint="eastAsia"/>
        </w:rPr>
        <w:t>新北市</w:t>
      </w:r>
      <w:r>
        <w:rPr>
          <w:rFonts w:hint="eastAsia"/>
        </w:rPr>
        <w:t xml:space="preserve">  25.179667  121.689881  ...    2018-06-29 06:00  3.5     </w:t>
      </w:r>
      <w:r>
        <w:rPr>
          <w:rFonts w:hint="eastAsia"/>
        </w:rPr>
        <w:t>普通</w:t>
      </w:r>
    </w:p>
    <w:p w:rsidR="00210A4F" w:rsidRPr="00FC2592" w:rsidRDefault="00210A4F" w:rsidP="00210A4F">
      <w:pPr>
        <w:pStyle w:val="C"/>
      </w:pPr>
      <w:r>
        <w:t>…</w:t>
      </w:r>
      <w:r>
        <w:rPr>
          <w:rFonts w:hint="eastAsia"/>
        </w:rPr>
        <w:t>下略</w:t>
      </w:r>
    </w:p>
    <w:p w:rsidR="00BF01EA" w:rsidRDefault="00BF01EA" w:rsidP="00BF01EA">
      <w:pPr>
        <w:pStyle w:val="tsa"/>
        <w:rPr>
          <w:noProof/>
        </w:rPr>
      </w:pPr>
    </w:p>
    <w:p w:rsidR="008213D4" w:rsidRDefault="00CE3F65" w:rsidP="00AC402B">
      <w:pPr>
        <w:pStyle w:val="4"/>
      </w:pPr>
      <w:r>
        <w:pict>
          <v:shape id="圖片 80" o:spid="_x0000_i1029" type="#_x0000_t75" alt="ICON2" style="width:16.8pt;height:13.8pt;visibility:visible;mso-wrap-style:square" o:bullet="t">
            <v:imagedata r:id="rId52" o:title="ICON2" cropright="-18333f"/>
          </v:shape>
        </w:pict>
      </w:r>
      <w:r w:rsidR="008213D4" w:rsidRPr="00E33579">
        <w:rPr>
          <w:rFonts w:hint="eastAsia"/>
        </w:rPr>
        <w:t>參考解答</w:t>
      </w:r>
    </w:p>
    <w:tbl>
      <w:tblPr>
        <w:tblW w:w="0" w:type="auto"/>
        <w:tblCellMar>
          <w:left w:w="0" w:type="dxa"/>
          <w:right w:w="0" w:type="dxa"/>
        </w:tblCellMar>
        <w:tblLook w:val="04A0" w:firstRow="1" w:lastRow="0" w:firstColumn="1" w:lastColumn="0" w:noHBand="0" w:noVBand="1"/>
      </w:tblPr>
      <w:tblGrid>
        <w:gridCol w:w="1044"/>
        <w:gridCol w:w="7065"/>
      </w:tblGrid>
      <w:tr w:rsidR="00607C32" w:rsidRPr="00EB7220" w:rsidTr="00E54D2D">
        <w:tc>
          <w:tcPr>
            <w:tcW w:w="1044" w:type="dxa"/>
            <w:tcBorders>
              <w:right w:val="single" w:sz="4" w:space="0" w:color="auto"/>
            </w:tcBorders>
            <w:shd w:val="clear" w:color="auto" w:fill="auto"/>
          </w:tcPr>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2</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607C32"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6</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7</w:t>
            </w:r>
          </w:p>
          <w:p w:rsidR="00607C32" w:rsidRPr="00D65C9A"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8</w:t>
            </w:r>
          </w:p>
          <w:p w:rsidR="00607C32" w:rsidRDefault="00607C32"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9</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10</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11</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12</w:t>
            </w:r>
          </w:p>
          <w:p w:rsidR="005A2817" w:rsidRDefault="005A2817" w:rsidP="00E54D2D">
            <w:pPr>
              <w:pStyle w:val="Android6-"/>
              <w:spacing w:after="0" w:line="300" w:lineRule="exact"/>
              <w:ind w:rightChars="100" w:right="230"/>
              <w:rPr>
                <w:rFonts w:ascii="Consolas" w:hAnsi="Consolas"/>
                <w:sz w:val="22"/>
                <w:szCs w:val="22"/>
              </w:rPr>
            </w:pP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13</w:t>
            </w:r>
          </w:p>
          <w:p w:rsidR="00607C32" w:rsidRDefault="00607C32" w:rsidP="00E54D2D">
            <w:pPr>
              <w:pStyle w:val="Android6-"/>
              <w:spacing w:after="0" w:line="300" w:lineRule="exact"/>
              <w:ind w:rightChars="100" w:right="230"/>
              <w:rPr>
                <w:rFonts w:ascii="Consolas" w:hAnsi="Consolas"/>
                <w:sz w:val="22"/>
                <w:szCs w:val="22"/>
              </w:rPr>
            </w:pPr>
            <w:r>
              <w:rPr>
                <w:rFonts w:ascii="Consolas" w:hAnsi="Consolas"/>
                <w:sz w:val="22"/>
                <w:szCs w:val="22"/>
              </w:rPr>
              <w:t>14</w:t>
            </w:r>
          </w:p>
          <w:p w:rsidR="00607C32" w:rsidRPr="00D65C9A" w:rsidRDefault="00607C32" w:rsidP="005A2817">
            <w:pPr>
              <w:pStyle w:val="Android6-"/>
              <w:spacing w:after="0" w:line="300" w:lineRule="exact"/>
              <w:ind w:rightChars="100" w:right="230"/>
              <w:rPr>
                <w:rFonts w:ascii="Consolas" w:hAnsi="Consolas"/>
                <w:sz w:val="22"/>
                <w:szCs w:val="22"/>
              </w:rPr>
            </w:pPr>
            <w:r>
              <w:rPr>
                <w:rFonts w:ascii="Consolas" w:hAnsi="Consolas"/>
                <w:sz w:val="22"/>
                <w:szCs w:val="22"/>
              </w:rPr>
              <w:t>15</w:t>
            </w:r>
          </w:p>
        </w:tc>
        <w:tc>
          <w:tcPr>
            <w:tcW w:w="7065" w:type="dxa"/>
            <w:tcBorders>
              <w:left w:val="single" w:sz="4" w:space="0" w:color="auto"/>
            </w:tcBorders>
            <w:shd w:val="clear" w:color="auto" w:fill="auto"/>
          </w:tcPr>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import json</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import pandas as pd</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with open("AQI.json",encoding = 'utf8') as file:</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 xml:space="preserve">    data = json.load(file)</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df = pd.DataFrame(data)</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print(df)</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df.set_index("SiteName" , inplace=True)</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hint="eastAsia"/>
                <w:spacing w:val="-14"/>
                <w:sz w:val="22"/>
                <w:szCs w:val="22"/>
              </w:rPr>
              <w:t>print('</w:t>
            </w:r>
            <w:r w:rsidRPr="00590CF7">
              <w:rPr>
                <w:rFonts w:ascii="Consolas" w:hAnsi="Consolas" w:hint="eastAsia"/>
                <w:spacing w:val="-14"/>
                <w:sz w:val="22"/>
                <w:szCs w:val="22"/>
              </w:rPr>
              <w:t>基隆測站</w:t>
            </w:r>
            <w:r w:rsidRPr="00590CF7">
              <w:rPr>
                <w:rFonts w:ascii="Consolas" w:hAnsi="Consolas" w:hint="eastAsia"/>
                <w:spacing w:val="-14"/>
                <w:sz w:val="22"/>
                <w:szCs w:val="22"/>
              </w:rPr>
              <w:t>AQI'+df.loc["</w:t>
            </w:r>
            <w:r w:rsidRPr="00590CF7">
              <w:rPr>
                <w:rFonts w:ascii="Consolas" w:hAnsi="Consolas" w:hint="eastAsia"/>
                <w:spacing w:val="-14"/>
                <w:sz w:val="22"/>
                <w:szCs w:val="22"/>
              </w:rPr>
              <w:t>基隆</w:t>
            </w:r>
            <w:r w:rsidRPr="00590CF7">
              <w:rPr>
                <w:rFonts w:ascii="Consolas" w:hAnsi="Consolas" w:hint="eastAsia"/>
                <w:spacing w:val="-14"/>
                <w:sz w:val="22"/>
                <w:szCs w:val="22"/>
              </w:rPr>
              <w:t>","AQI"])</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hint="eastAsia"/>
                <w:spacing w:val="-14"/>
                <w:sz w:val="22"/>
                <w:szCs w:val="22"/>
              </w:rPr>
              <w:t>print('</w:t>
            </w:r>
            <w:r w:rsidRPr="00590CF7">
              <w:rPr>
                <w:rFonts w:ascii="Consolas" w:hAnsi="Consolas" w:hint="eastAsia"/>
                <w:spacing w:val="-14"/>
                <w:sz w:val="22"/>
                <w:szCs w:val="22"/>
              </w:rPr>
              <w:t>基隆測站資料</w:t>
            </w:r>
            <w:r w:rsidRPr="00590CF7">
              <w:rPr>
                <w:rFonts w:ascii="Consolas" w:hAnsi="Consolas" w:hint="eastAsia"/>
                <w:spacing w:val="-14"/>
                <w:sz w:val="22"/>
                <w:szCs w:val="22"/>
              </w:rPr>
              <w:t>')</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hint="eastAsia"/>
                <w:spacing w:val="-14"/>
                <w:sz w:val="22"/>
                <w:szCs w:val="22"/>
              </w:rPr>
              <w:t>print(df.loc["</w:t>
            </w:r>
            <w:r w:rsidRPr="00590CF7">
              <w:rPr>
                <w:rFonts w:ascii="Consolas" w:hAnsi="Consolas" w:hint="eastAsia"/>
                <w:spacing w:val="-14"/>
                <w:sz w:val="22"/>
                <w:szCs w:val="22"/>
              </w:rPr>
              <w:t>基隆</w:t>
            </w:r>
            <w:r w:rsidRPr="00590CF7">
              <w:rPr>
                <w:rFonts w:ascii="Consolas" w:hAnsi="Consolas" w:hint="eastAsia"/>
                <w:spacing w:val="-14"/>
                <w:sz w:val="22"/>
                <w:szCs w:val="22"/>
              </w:rPr>
              <w:t>",:])</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hint="eastAsia"/>
                <w:spacing w:val="-14"/>
                <w:sz w:val="22"/>
                <w:szCs w:val="22"/>
              </w:rPr>
              <w:t>df.rename(index={"</w:t>
            </w:r>
            <w:r w:rsidRPr="00590CF7">
              <w:rPr>
                <w:rFonts w:ascii="Consolas" w:hAnsi="Consolas" w:hint="eastAsia"/>
                <w:spacing w:val="-14"/>
                <w:sz w:val="22"/>
                <w:szCs w:val="22"/>
              </w:rPr>
              <w:t>基隆</w:t>
            </w:r>
            <w:r w:rsidRPr="00590CF7">
              <w:rPr>
                <w:rFonts w:ascii="Consolas" w:hAnsi="Consolas" w:hint="eastAsia"/>
                <w:spacing w:val="-14"/>
                <w:sz w:val="22"/>
                <w:szCs w:val="22"/>
              </w:rPr>
              <w:t>":"</w:t>
            </w:r>
            <w:r w:rsidRPr="00590CF7">
              <w:rPr>
                <w:rFonts w:ascii="Consolas" w:hAnsi="Consolas" w:hint="eastAsia"/>
                <w:spacing w:val="-14"/>
                <w:sz w:val="22"/>
                <w:szCs w:val="22"/>
              </w:rPr>
              <w:t>基隆測站</w:t>
            </w:r>
            <w:r w:rsidRPr="00590CF7">
              <w:rPr>
                <w:rFonts w:ascii="Consolas" w:hAnsi="Consolas" w:hint="eastAsia"/>
                <w:spacing w:val="-14"/>
                <w:sz w:val="22"/>
                <w:szCs w:val="22"/>
              </w:rPr>
              <w:t>"},inplace=True)</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hint="eastAsia"/>
                <w:spacing w:val="-14"/>
                <w:sz w:val="22"/>
                <w:szCs w:val="22"/>
              </w:rPr>
              <w:t>df.rename(columns={"AQI":"</w:t>
            </w:r>
            <w:r w:rsidRPr="00590CF7">
              <w:rPr>
                <w:rFonts w:ascii="Consolas" w:hAnsi="Consolas" w:hint="eastAsia"/>
                <w:spacing w:val="-14"/>
                <w:sz w:val="22"/>
                <w:szCs w:val="22"/>
              </w:rPr>
              <w:t>空氣品質指標</w:t>
            </w:r>
            <w:r w:rsidRPr="00590CF7">
              <w:rPr>
                <w:rFonts w:ascii="Consolas" w:hAnsi="Consolas" w:hint="eastAsia"/>
                <w:spacing w:val="-14"/>
                <w:sz w:val="22"/>
                <w:szCs w:val="22"/>
              </w:rPr>
              <w:t>","Pollutant":"</w:t>
            </w:r>
            <w:r w:rsidRPr="00590CF7">
              <w:rPr>
                <w:rFonts w:ascii="Consolas" w:hAnsi="Consolas" w:hint="eastAsia"/>
                <w:spacing w:val="-14"/>
                <w:sz w:val="22"/>
                <w:szCs w:val="22"/>
              </w:rPr>
              <w:t>空氣污染指標物</w:t>
            </w:r>
            <w:r w:rsidRPr="00590CF7">
              <w:rPr>
                <w:rFonts w:ascii="Consolas" w:hAnsi="Consolas" w:hint="eastAsia"/>
                <w:spacing w:val="-14"/>
                <w:sz w:val="22"/>
                <w:szCs w:val="22"/>
              </w:rPr>
              <w:t>"},inplace=True)</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print()</w:t>
            </w:r>
          </w:p>
          <w:p w:rsidR="00607C32" w:rsidRPr="00590CF7" w:rsidRDefault="00607C32" w:rsidP="00E54D2D">
            <w:pPr>
              <w:pStyle w:val="Android6-"/>
              <w:spacing w:after="0" w:line="300" w:lineRule="exact"/>
              <w:jc w:val="left"/>
              <w:rPr>
                <w:rFonts w:ascii="Consolas" w:hAnsi="Consolas"/>
                <w:spacing w:val="-14"/>
                <w:sz w:val="22"/>
                <w:szCs w:val="22"/>
              </w:rPr>
            </w:pPr>
            <w:r w:rsidRPr="00590CF7">
              <w:rPr>
                <w:rFonts w:ascii="Consolas" w:hAnsi="Consolas" w:hint="eastAsia"/>
                <w:spacing w:val="-14"/>
                <w:sz w:val="22"/>
                <w:szCs w:val="22"/>
              </w:rPr>
              <w:t>print('</w:t>
            </w:r>
            <w:r w:rsidRPr="00590CF7">
              <w:rPr>
                <w:rFonts w:ascii="Consolas" w:hAnsi="Consolas" w:hint="eastAsia"/>
                <w:spacing w:val="-14"/>
                <w:sz w:val="22"/>
                <w:szCs w:val="22"/>
              </w:rPr>
              <w:t>全台灣測站資料</w:t>
            </w:r>
            <w:r w:rsidRPr="00590CF7">
              <w:rPr>
                <w:rFonts w:ascii="Consolas" w:hAnsi="Consolas" w:hint="eastAsia"/>
                <w:spacing w:val="-14"/>
                <w:sz w:val="22"/>
                <w:szCs w:val="22"/>
              </w:rPr>
              <w:t>')</w:t>
            </w:r>
          </w:p>
          <w:p w:rsidR="00607C32" w:rsidRPr="00025FFA" w:rsidRDefault="00607C32" w:rsidP="00E54D2D">
            <w:pPr>
              <w:pStyle w:val="Android6-"/>
              <w:spacing w:after="0" w:line="300" w:lineRule="exact"/>
              <w:jc w:val="left"/>
              <w:rPr>
                <w:rFonts w:ascii="Consolas" w:hAnsi="Consolas"/>
                <w:spacing w:val="-14"/>
                <w:sz w:val="22"/>
                <w:szCs w:val="22"/>
              </w:rPr>
            </w:pPr>
            <w:r w:rsidRPr="00590CF7">
              <w:rPr>
                <w:rFonts w:ascii="Consolas" w:hAnsi="Consolas"/>
                <w:spacing w:val="-14"/>
                <w:sz w:val="22"/>
                <w:szCs w:val="22"/>
              </w:rPr>
              <w:t>print(df.loc[:,"County":"Status"])</w:t>
            </w:r>
          </w:p>
        </w:tc>
      </w:tr>
    </w:tbl>
    <w:p w:rsidR="00BF01EA" w:rsidRDefault="00BF01EA" w:rsidP="00BF01EA">
      <w:pPr>
        <w:pStyle w:val="tsa"/>
        <w:rPr>
          <w:noProof/>
        </w:rPr>
      </w:pPr>
    </w:p>
    <w:p w:rsidR="00BF01EA" w:rsidRDefault="00BF01EA" w:rsidP="00BF01EA">
      <w:pPr>
        <w:pStyle w:val="tsa"/>
        <w:rPr>
          <w:noProof/>
        </w:rPr>
      </w:pPr>
    </w:p>
    <w:p w:rsidR="008213D4" w:rsidRDefault="00213C93" w:rsidP="00BF01EA">
      <w:pPr>
        <w:pStyle w:val="4"/>
      </w:pPr>
      <w:r>
        <w:rPr>
          <w:rFonts w:ascii="Noto Serif CJK TC Light" w:eastAsia="Noto Serif CJK TC Light" w:hAnsi="Noto Serif CJK TC Light"/>
          <w:noProof/>
        </w:rPr>
        <w:drawing>
          <wp:inline distT="0" distB="0" distL="0" distR="0" wp14:anchorId="5484C6DD" wp14:editId="04CDED3F">
            <wp:extent cx="213360" cy="175260"/>
            <wp:effectExtent l="0" t="0" r="0" b="0"/>
            <wp:docPr id="81" name="圖片 8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8213D4" w:rsidRDefault="00210A4F" w:rsidP="0048329C">
      <w:pPr>
        <w:pStyle w:val="a"/>
      </w:pPr>
      <w:r>
        <w:rPr>
          <w:rFonts w:hint="eastAsia"/>
        </w:rPr>
        <w:t>1-2</w:t>
      </w:r>
      <w:r w:rsidR="008213D4" w:rsidRPr="0048329C">
        <w:rPr>
          <w:rFonts w:hint="eastAsia"/>
        </w:rPr>
        <w:t>行</w:t>
      </w:r>
      <w:r w:rsidR="008213D4" w:rsidRPr="0048329C">
        <w:rPr>
          <w:rFonts w:hint="eastAsia"/>
        </w:rPr>
        <w:t>import</w:t>
      </w:r>
      <w:r w:rsidR="008213D4" w:rsidRPr="0048329C">
        <w:rPr>
          <w:rFonts w:hint="eastAsia"/>
        </w:rPr>
        <w:t>所需套件</w:t>
      </w:r>
      <w:r>
        <w:rPr>
          <w:rFonts w:hint="eastAsia"/>
        </w:rPr>
        <w:t>。</w:t>
      </w:r>
    </w:p>
    <w:p w:rsidR="00210A4F" w:rsidRDefault="00210A4F" w:rsidP="0048329C">
      <w:pPr>
        <w:pStyle w:val="a"/>
      </w:pPr>
      <w:r>
        <w:rPr>
          <w:rFonts w:hint="eastAsia"/>
        </w:rPr>
        <w:t>3-4</w:t>
      </w:r>
      <w:r>
        <w:rPr>
          <w:rFonts w:hint="eastAsia"/>
        </w:rPr>
        <w:t>行以</w:t>
      </w:r>
      <w:r>
        <w:rPr>
          <w:rFonts w:hint="eastAsia"/>
        </w:rPr>
        <w:t>json.load</w:t>
      </w:r>
      <w:r>
        <w:rPr>
          <w:rFonts w:hint="eastAsia"/>
        </w:rPr>
        <w:t>方法開啟所給檔案，設定為</w:t>
      </w:r>
      <w:r>
        <w:rPr>
          <w:rFonts w:hint="eastAsia"/>
        </w:rPr>
        <w:t>data</w:t>
      </w:r>
      <w:r>
        <w:rPr>
          <w:rFonts w:hint="eastAsia"/>
        </w:rPr>
        <w:t>物件。</w:t>
      </w:r>
    </w:p>
    <w:p w:rsidR="00210A4F" w:rsidRPr="0048329C" w:rsidRDefault="00210A4F" w:rsidP="0048329C">
      <w:pPr>
        <w:pStyle w:val="a"/>
      </w:pPr>
      <w:r>
        <w:rPr>
          <w:rFonts w:hint="eastAsia"/>
        </w:rPr>
        <w:t>5-6</w:t>
      </w:r>
      <w:r>
        <w:rPr>
          <w:rFonts w:hint="eastAsia"/>
        </w:rPr>
        <w:t>行將</w:t>
      </w:r>
      <w:r>
        <w:rPr>
          <w:rFonts w:hint="eastAsia"/>
        </w:rPr>
        <w:t>data</w:t>
      </w:r>
      <w:r>
        <w:rPr>
          <w:rFonts w:hint="eastAsia"/>
        </w:rPr>
        <w:t>物件讀取為</w:t>
      </w:r>
      <w:r>
        <w:rPr>
          <w:rFonts w:hint="eastAsia"/>
        </w:rPr>
        <w:t>pandas</w:t>
      </w:r>
      <w:r>
        <w:rPr>
          <w:rFonts w:hint="eastAsia"/>
        </w:rPr>
        <w:t>的</w:t>
      </w:r>
      <w:r>
        <w:rPr>
          <w:rFonts w:hint="eastAsia"/>
        </w:rPr>
        <w:t>DataFrame</w:t>
      </w:r>
      <w:r>
        <w:rPr>
          <w:rFonts w:hint="eastAsia"/>
        </w:rPr>
        <w:t>資料結構，設定為</w:t>
      </w:r>
      <w:r>
        <w:rPr>
          <w:rFonts w:hint="eastAsia"/>
        </w:rPr>
        <w:t>df</w:t>
      </w:r>
      <w:r>
        <w:rPr>
          <w:rFonts w:hint="eastAsia"/>
        </w:rPr>
        <w:t>物件，並將之輸出。</w:t>
      </w:r>
    </w:p>
    <w:p w:rsidR="008213D4" w:rsidRDefault="00210A4F" w:rsidP="0048329C">
      <w:pPr>
        <w:pStyle w:val="a"/>
      </w:pPr>
      <w:r>
        <w:rPr>
          <w:rFonts w:hint="eastAsia"/>
        </w:rPr>
        <w:t>7</w:t>
      </w:r>
      <w:r w:rsidR="008213D4" w:rsidRPr="0048329C">
        <w:rPr>
          <w:rFonts w:hint="eastAsia"/>
        </w:rPr>
        <w:t>行設定</w:t>
      </w:r>
      <w:r>
        <w:rPr>
          <w:rFonts w:hint="eastAsia"/>
        </w:rPr>
        <w:t>df</w:t>
      </w:r>
      <w:r>
        <w:rPr>
          <w:rFonts w:hint="eastAsia"/>
        </w:rPr>
        <w:t>物件的</w:t>
      </w:r>
      <w:r>
        <w:rPr>
          <w:rFonts w:hint="eastAsia"/>
        </w:rPr>
        <w:t>index</w:t>
      </w:r>
      <w:r>
        <w:rPr>
          <w:rFonts w:hint="eastAsia"/>
        </w:rPr>
        <w:t>為</w:t>
      </w:r>
      <w:r w:rsidRPr="00210A4F">
        <w:t>"SiteName"</w:t>
      </w:r>
      <w:r w:rsidR="005A2817">
        <w:rPr>
          <w:rFonts w:hint="eastAsia"/>
        </w:rPr>
        <w:t>。</w:t>
      </w:r>
    </w:p>
    <w:p w:rsidR="005A2817" w:rsidRPr="005A2817" w:rsidRDefault="005A2817" w:rsidP="0048329C">
      <w:pPr>
        <w:pStyle w:val="a"/>
      </w:pPr>
      <w:r>
        <w:rPr>
          <w:rFonts w:hint="eastAsia"/>
        </w:rPr>
        <w:t>8</w:t>
      </w:r>
      <w:r>
        <w:rPr>
          <w:rFonts w:hint="eastAsia"/>
        </w:rPr>
        <w:t>行運用</w:t>
      </w:r>
      <w:r>
        <w:rPr>
          <w:rFonts w:hint="eastAsia"/>
        </w:rPr>
        <w:t>pandas</w:t>
      </w:r>
      <w:r>
        <w:rPr>
          <w:rFonts w:hint="eastAsia"/>
        </w:rPr>
        <w:t>的</w:t>
      </w:r>
      <w:r>
        <w:rPr>
          <w:rFonts w:hint="eastAsia"/>
        </w:rPr>
        <w:t>loc</w:t>
      </w:r>
      <w:r>
        <w:rPr>
          <w:rFonts w:hint="eastAsia"/>
        </w:rPr>
        <w:t>方法列印</w:t>
      </w:r>
      <w:r w:rsidRPr="005A2817">
        <w:rPr>
          <w:rFonts w:hint="eastAsia"/>
        </w:rPr>
        <w:t>基隆測站</w:t>
      </w:r>
      <w:r w:rsidRPr="005A2817">
        <w:rPr>
          <w:rFonts w:hint="eastAsia"/>
        </w:rPr>
        <w:t>AQI</w:t>
      </w:r>
      <w:r w:rsidRPr="005A2817">
        <w:rPr>
          <w:rFonts w:hint="eastAsia"/>
        </w:rPr>
        <w:t>。</w:t>
      </w:r>
    </w:p>
    <w:p w:rsidR="005A2817" w:rsidRPr="005A2817" w:rsidRDefault="005A2817" w:rsidP="0048329C">
      <w:pPr>
        <w:pStyle w:val="a"/>
      </w:pPr>
      <w:r>
        <w:rPr>
          <w:rFonts w:hint="eastAsia"/>
        </w:rPr>
        <w:lastRenderedPageBreak/>
        <w:t>9-10</w:t>
      </w:r>
      <w:r>
        <w:rPr>
          <w:rFonts w:hint="eastAsia"/>
        </w:rPr>
        <w:t>行運用</w:t>
      </w:r>
      <w:r>
        <w:rPr>
          <w:rFonts w:hint="eastAsia"/>
        </w:rPr>
        <w:t>loc</w:t>
      </w:r>
      <w:r>
        <w:rPr>
          <w:rFonts w:hint="eastAsia"/>
        </w:rPr>
        <w:t>方法切片取得</w:t>
      </w:r>
      <w:r w:rsidRPr="005A2817">
        <w:rPr>
          <w:rFonts w:hint="eastAsia"/>
        </w:rPr>
        <w:t>基隆測站資料並列印。</w:t>
      </w:r>
    </w:p>
    <w:p w:rsidR="005A2817" w:rsidRPr="0048329C" w:rsidRDefault="005A2817" w:rsidP="005A2817">
      <w:pPr>
        <w:pStyle w:val="a"/>
      </w:pPr>
      <w:r>
        <w:rPr>
          <w:rFonts w:hint="eastAsia"/>
        </w:rPr>
        <w:t>11-12</w:t>
      </w:r>
      <w:r>
        <w:rPr>
          <w:rFonts w:hint="eastAsia"/>
        </w:rPr>
        <w:t>行將</w:t>
      </w:r>
      <w:r>
        <w:rPr>
          <w:rFonts w:hint="eastAsia"/>
        </w:rPr>
        <w:t>index</w:t>
      </w:r>
      <w:r>
        <w:rPr>
          <w:rFonts w:hint="eastAsia"/>
        </w:rPr>
        <w:t>中</w:t>
      </w:r>
      <w:r w:rsidRPr="005A2817">
        <w:rPr>
          <w:rFonts w:hint="eastAsia"/>
        </w:rPr>
        <w:t>"</w:t>
      </w:r>
      <w:r w:rsidRPr="005A2817">
        <w:rPr>
          <w:rFonts w:hint="eastAsia"/>
        </w:rPr>
        <w:t>基隆</w:t>
      </w:r>
      <w:r w:rsidRPr="005A2817">
        <w:rPr>
          <w:rFonts w:hint="eastAsia"/>
        </w:rPr>
        <w:t>"</w:t>
      </w:r>
      <w:r w:rsidRPr="005A2817">
        <w:rPr>
          <w:rFonts w:hint="eastAsia"/>
        </w:rPr>
        <w:t>改為</w:t>
      </w:r>
      <w:r w:rsidRPr="005A2817">
        <w:rPr>
          <w:rFonts w:hint="eastAsia"/>
        </w:rPr>
        <w:t>"</w:t>
      </w:r>
      <w:r w:rsidRPr="005A2817">
        <w:rPr>
          <w:rFonts w:hint="eastAsia"/>
        </w:rPr>
        <w:t>基隆測站</w:t>
      </w:r>
      <w:r w:rsidRPr="005A2817">
        <w:rPr>
          <w:rFonts w:hint="eastAsia"/>
        </w:rPr>
        <w:t>"</w:t>
      </w:r>
      <w:r w:rsidRPr="005A2817">
        <w:rPr>
          <w:rFonts w:hint="eastAsia"/>
        </w:rPr>
        <w:t>；</w:t>
      </w:r>
      <w:r w:rsidRPr="005A2817">
        <w:rPr>
          <w:rFonts w:hint="eastAsia"/>
        </w:rPr>
        <w:t>columns</w:t>
      </w:r>
      <w:r w:rsidRPr="005A2817">
        <w:rPr>
          <w:rFonts w:hint="eastAsia"/>
        </w:rPr>
        <w:t>中</w:t>
      </w:r>
      <w:proofErr w:type="gramStart"/>
      <w:r w:rsidRPr="005A2817">
        <w:t>”</w:t>
      </w:r>
      <w:proofErr w:type="gramEnd"/>
      <w:r w:rsidRPr="005A2817">
        <w:rPr>
          <w:rFonts w:hint="eastAsia"/>
        </w:rPr>
        <w:t>AQI"</w:t>
      </w:r>
      <w:r w:rsidRPr="005A2817">
        <w:rPr>
          <w:rFonts w:hint="eastAsia"/>
        </w:rPr>
        <w:t>改為</w:t>
      </w:r>
      <w:r w:rsidRPr="005A2817">
        <w:rPr>
          <w:rFonts w:hint="eastAsia"/>
        </w:rPr>
        <w:t>"</w:t>
      </w:r>
      <w:r w:rsidRPr="005A2817">
        <w:rPr>
          <w:rFonts w:hint="eastAsia"/>
        </w:rPr>
        <w:t>空氣品質指標</w:t>
      </w:r>
      <w:r w:rsidRPr="005A2817">
        <w:rPr>
          <w:rFonts w:hint="eastAsia"/>
        </w:rPr>
        <w:t>","Pollutant"</w:t>
      </w:r>
      <w:r w:rsidRPr="005A2817">
        <w:rPr>
          <w:rFonts w:hint="eastAsia"/>
        </w:rPr>
        <w:t>改為</w:t>
      </w:r>
      <w:r w:rsidRPr="005A2817">
        <w:rPr>
          <w:rFonts w:hint="eastAsia"/>
        </w:rPr>
        <w:t>"</w:t>
      </w:r>
      <w:r w:rsidRPr="005A2817">
        <w:rPr>
          <w:rFonts w:hint="eastAsia"/>
        </w:rPr>
        <w:t>空氣污染指標物</w:t>
      </w:r>
      <w:r w:rsidRPr="005A2817">
        <w:rPr>
          <w:rFonts w:hint="eastAsia"/>
        </w:rPr>
        <w:t>"</w:t>
      </w:r>
      <w:r w:rsidRPr="005A2817">
        <w:rPr>
          <w:rFonts w:hint="eastAsia"/>
        </w:rPr>
        <w:t>。</w:t>
      </w:r>
    </w:p>
    <w:p w:rsidR="008213D4" w:rsidRPr="0048329C" w:rsidRDefault="005A2817" w:rsidP="0048329C">
      <w:pPr>
        <w:pStyle w:val="a"/>
      </w:pPr>
      <w:r>
        <w:rPr>
          <w:rFonts w:hint="eastAsia"/>
        </w:rPr>
        <w:t>13-15</w:t>
      </w:r>
      <w:r w:rsidR="008213D4" w:rsidRPr="0048329C">
        <w:rPr>
          <w:rFonts w:hint="eastAsia"/>
        </w:rPr>
        <w:t>行</w:t>
      </w:r>
      <w:r>
        <w:rPr>
          <w:rFonts w:hint="eastAsia"/>
        </w:rPr>
        <w:t>運用</w:t>
      </w:r>
      <w:r>
        <w:rPr>
          <w:rFonts w:hint="eastAsia"/>
        </w:rPr>
        <w:t>loc</w:t>
      </w:r>
      <w:r>
        <w:rPr>
          <w:rFonts w:hint="eastAsia"/>
        </w:rPr>
        <w:t>方法列印</w:t>
      </w:r>
      <w:r w:rsidRPr="005A2817">
        <w:rPr>
          <w:rFonts w:hint="eastAsia"/>
        </w:rPr>
        <w:t>全台灣測站資料</w:t>
      </w:r>
      <w:r w:rsidR="008213D4" w:rsidRPr="0048329C">
        <w:rPr>
          <w:rFonts w:hint="eastAsia"/>
        </w:rPr>
        <w:t>。</w:t>
      </w:r>
    </w:p>
    <w:p w:rsidR="0061560F" w:rsidRPr="00BB7F6D" w:rsidRDefault="00213C93" w:rsidP="0061560F">
      <w:pPr>
        <w:pStyle w:val="3"/>
      </w:pPr>
      <w:bookmarkStart w:id="15" w:name="OLE_LINK28"/>
      <w:bookmarkStart w:id="16" w:name="OLE_LINK29"/>
      <w:bookmarkStart w:id="17" w:name="OLE_LINK74"/>
      <w:bookmarkEnd w:id="13"/>
      <w:bookmarkEnd w:id="14"/>
      <w:r>
        <w:rPr>
          <w:noProof/>
        </w:rPr>
        <w:drawing>
          <wp:inline distT="0" distB="0" distL="0" distR="0" wp14:anchorId="6B133F02" wp14:editId="5C65279C">
            <wp:extent cx="361315" cy="361315"/>
            <wp:effectExtent l="0" t="0" r="635" b="635"/>
            <wp:docPr id="82" name="圖片 82"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4</w:t>
      </w:r>
    </w:p>
    <w:p w:rsidR="00096654" w:rsidRPr="00096654" w:rsidRDefault="00096654" w:rsidP="006714A5">
      <w:pPr>
        <w:jc w:val="left"/>
      </w:pPr>
      <w:r w:rsidRPr="002172C2">
        <w:rPr>
          <w:rFonts w:hint="eastAsia"/>
        </w:rPr>
        <w:t>請撰寫</w:t>
      </w:r>
      <w:proofErr w:type="gramStart"/>
      <w:r w:rsidRPr="002172C2">
        <w:rPr>
          <w:rFonts w:hint="eastAsia"/>
        </w:rPr>
        <w:t>一</w:t>
      </w:r>
      <w:proofErr w:type="gramEnd"/>
      <w:r w:rsidRPr="002172C2">
        <w:rPr>
          <w:rFonts w:hint="eastAsia"/>
        </w:rPr>
        <w:t>程式，讀取</w:t>
      </w:r>
      <w:r w:rsidRPr="00096654">
        <w:t>'F-D0047-093.zip'</w:t>
      </w:r>
      <w:proofErr w:type="gramStart"/>
      <w:r w:rsidRPr="002172C2">
        <w:rPr>
          <w:rFonts w:hint="eastAsia"/>
        </w:rPr>
        <w:t>（</w:t>
      </w:r>
      <w:proofErr w:type="gramEnd"/>
      <w:r>
        <w:rPr>
          <w:rFonts w:hint="eastAsia"/>
        </w:rPr>
        <w:t>此為</w:t>
      </w:r>
      <w:r w:rsidRPr="00F016EA">
        <w:rPr>
          <w:rFonts w:hint="eastAsia"/>
        </w:rPr>
        <w:t>中央氣象局鄉鎮天氣預報資料集，主要欄位：</w:t>
      </w:r>
      <w:r w:rsidRPr="00F016EA">
        <w:rPr>
          <w:rFonts w:hint="eastAsia"/>
        </w:rPr>
        <w:t>CITY(</w:t>
      </w:r>
      <w:r w:rsidRPr="00F016EA">
        <w:rPr>
          <w:rFonts w:hint="eastAsia"/>
        </w:rPr>
        <w:t>縣市</w:t>
      </w:r>
      <w:r w:rsidRPr="00F016EA">
        <w:rPr>
          <w:rFonts w:hint="eastAsia"/>
        </w:rPr>
        <w:t>),DISTRICT(</w:t>
      </w:r>
      <w:r w:rsidRPr="00F016EA">
        <w:rPr>
          <w:rFonts w:hint="eastAsia"/>
        </w:rPr>
        <w:t>鄉鎮市區</w:t>
      </w:r>
      <w:r w:rsidRPr="00F016EA">
        <w:rPr>
          <w:rFonts w:hint="eastAsia"/>
        </w:rPr>
        <w:t>),GEOCODE(</w:t>
      </w:r>
      <w:r w:rsidRPr="00F016EA">
        <w:rPr>
          <w:rFonts w:hint="eastAsia"/>
        </w:rPr>
        <w:t>鄉鎮市區編碼</w:t>
      </w:r>
      <w:r w:rsidRPr="00F016EA">
        <w:rPr>
          <w:rFonts w:hint="eastAsia"/>
        </w:rPr>
        <w:t>),DAY(</w:t>
      </w:r>
      <w:r w:rsidRPr="00F016EA">
        <w:rPr>
          <w:rFonts w:hint="eastAsia"/>
        </w:rPr>
        <w:t>預報日期</w:t>
      </w:r>
      <w:r w:rsidRPr="00F016EA">
        <w:rPr>
          <w:rFonts w:hint="eastAsia"/>
        </w:rPr>
        <w:t>),TIME(</w:t>
      </w:r>
      <w:r w:rsidRPr="00F016EA">
        <w:rPr>
          <w:rFonts w:hint="eastAsia"/>
        </w:rPr>
        <w:t>預報時間</w:t>
      </w:r>
      <w:r w:rsidRPr="00F016EA">
        <w:rPr>
          <w:rFonts w:hint="eastAsia"/>
        </w:rPr>
        <w:t>),T(</w:t>
      </w:r>
      <w:r w:rsidRPr="00F016EA">
        <w:rPr>
          <w:rFonts w:hint="eastAsia"/>
        </w:rPr>
        <w:t>溫度</w:t>
      </w:r>
      <w:r w:rsidRPr="00F016EA">
        <w:rPr>
          <w:rFonts w:hint="eastAsia"/>
        </w:rPr>
        <w:t>)</w:t>
      </w:r>
      <w:r w:rsidRPr="00F016EA">
        <w:rPr>
          <w:rFonts w:hint="eastAsia"/>
        </w:rPr>
        <w:t>、</w:t>
      </w:r>
      <w:r w:rsidRPr="00F016EA">
        <w:rPr>
          <w:rFonts w:hint="eastAsia"/>
        </w:rPr>
        <w:t>,Td(</w:t>
      </w:r>
      <w:r w:rsidRPr="00F016EA">
        <w:rPr>
          <w:rFonts w:hint="eastAsia"/>
        </w:rPr>
        <w:t>露點溫度</w:t>
      </w:r>
      <w:r w:rsidRPr="00F016EA">
        <w:rPr>
          <w:rFonts w:hint="eastAsia"/>
        </w:rPr>
        <w:t>)</w:t>
      </w:r>
      <w:r w:rsidRPr="00F016EA">
        <w:rPr>
          <w:rFonts w:hint="eastAsia"/>
        </w:rPr>
        <w:t>、</w:t>
      </w:r>
      <w:r w:rsidRPr="00F016EA">
        <w:rPr>
          <w:rFonts w:hint="eastAsia"/>
        </w:rPr>
        <w:t>,RH(</w:t>
      </w:r>
      <w:r w:rsidRPr="00F016EA">
        <w:rPr>
          <w:rFonts w:hint="eastAsia"/>
        </w:rPr>
        <w:t>相對濕度</w:t>
      </w:r>
      <w:r w:rsidRPr="00F016EA">
        <w:rPr>
          <w:rFonts w:hint="eastAsia"/>
        </w:rPr>
        <w:t>)</w:t>
      </w:r>
      <w:r w:rsidRPr="00F016EA">
        <w:rPr>
          <w:rFonts w:hint="eastAsia"/>
        </w:rPr>
        <w:t>、</w:t>
      </w:r>
      <w:r w:rsidRPr="00F016EA">
        <w:rPr>
          <w:rFonts w:hint="eastAsia"/>
        </w:rPr>
        <w:t>Wd(</w:t>
      </w:r>
      <w:r w:rsidRPr="00F016EA">
        <w:rPr>
          <w:rFonts w:hint="eastAsia"/>
        </w:rPr>
        <w:t>風向</w:t>
      </w:r>
      <w:r w:rsidRPr="00F016EA">
        <w:rPr>
          <w:rFonts w:hint="eastAsia"/>
        </w:rPr>
        <w:t>)</w:t>
      </w:r>
      <w:r w:rsidRPr="00F016EA">
        <w:rPr>
          <w:rFonts w:hint="eastAsia"/>
        </w:rPr>
        <w:t>、</w:t>
      </w:r>
      <w:r w:rsidRPr="00F016EA">
        <w:rPr>
          <w:rFonts w:hint="eastAsia"/>
        </w:rPr>
        <w:t>Ws(</w:t>
      </w:r>
      <w:r w:rsidRPr="00F016EA">
        <w:rPr>
          <w:rFonts w:hint="eastAsia"/>
        </w:rPr>
        <w:t>風速</w:t>
      </w:r>
      <w:r w:rsidRPr="00F016EA">
        <w:rPr>
          <w:rFonts w:hint="eastAsia"/>
        </w:rPr>
        <w:t>)</w:t>
      </w:r>
      <w:r w:rsidRPr="00F016EA">
        <w:rPr>
          <w:rFonts w:hint="eastAsia"/>
        </w:rPr>
        <w:t>、</w:t>
      </w:r>
      <w:r w:rsidRPr="00F016EA">
        <w:rPr>
          <w:rFonts w:hint="eastAsia"/>
        </w:rPr>
        <w:t>,AT(</w:t>
      </w:r>
      <w:proofErr w:type="gramStart"/>
      <w:r w:rsidRPr="00F016EA">
        <w:rPr>
          <w:rFonts w:hint="eastAsia"/>
        </w:rPr>
        <w:t>體感溫度</w:t>
      </w:r>
      <w:proofErr w:type="gramEnd"/>
      <w:r w:rsidRPr="00F016EA">
        <w:rPr>
          <w:rFonts w:hint="eastAsia"/>
        </w:rPr>
        <w:t>)</w:t>
      </w:r>
      <w:r w:rsidRPr="00F016EA">
        <w:rPr>
          <w:rFonts w:hint="eastAsia"/>
        </w:rPr>
        <w:t>、</w:t>
      </w:r>
      <w:r w:rsidRPr="00F016EA">
        <w:rPr>
          <w:rFonts w:hint="eastAsia"/>
        </w:rPr>
        <w:t>Wx(</w:t>
      </w:r>
      <w:r w:rsidRPr="00F016EA">
        <w:rPr>
          <w:rFonts w:hint="eastAsia"/>
        </w:rPr>
        <w:t>天氣現象</w:t>
      </w:r>
      <w:r w:rsidRPr="00F016EA">
        <w:rPr>
          <w:rFonts w:hint="eastAsia"/>
        </w:rPr>
        <w:t>)</w:t>
      </w:r>
      <w:r w:rsidRPr="00F016EA">
        <w:rPr>
          <w:rFonts w:hint="eastAsia"/>
        </w:rPr>
        <w:t>、</w:t>
      </w:r>
      <w:r w:rsidRPr="00F016EA">
        <w:rPr>
          <w:rFonts w:hint="eastAsia"/>
        </w:rPr>
        <w:t>Wx_n(</w:t>
      </w:r>
      <w:r w:rsidRPr="00F016EA">
        <w:rPr>
          <w:rFonts w:hint="eastAsia"/>
        </w:rPr>
        <w:t>天氣現象編號</w:t>
      </w:r>
      <w:r w:rsidRPr="00F016EA">
        <w:rPr>
          <w:rFonts w:hint="eastAsia"/>
        </w:rPr>
        <w:t>)</w:t>
      </w:r>
      <w:r w:rsidRPr="00F016EA">
        <w:rPr>
          <w:rFonts w:hint="eastAsia"/>
        </w:rPr>
        <w:t>、</w:t>
      </w:r>
      <w:r w:rsidRPr="00F016EA">
        <w:rPr>
          <w:rFonts w:hint="eastAsia"/>
        </w:rPr>
        <w:t>PoP6h(</w:t>
      </w:r>
      <w:r w:rsidRPr="00F016EA">
        <w:rPr>
          <w:rFonts w:hint="eastAsia"/>
        </w:rPr>
        <w:t>降雨機率</w:t>
      </w:r>
      <w:r w:rsidRPr="00F016EA">
        <w:rPr>
          <w:rFonts w:hint="eastAsia"/>
        </w:rPr>
        <w:t>6</w:t>
      </w:r>
      <w:r w:rsidRPr="00F016EA">
        <w:rPr>
          <w:rFonts w:hint="eastAsia"/>
        </w:rPr>
        <w:t>小時分段</w:t>
      </w:r>
      <w:r w:rsidRPr="00F016EA">
        <w:rPr>
          <w:rFonts w:hint="eastAsia"/>
        </w:rPr>
        <w:t>)</w:t>
      </w:r>
      <w:r w:rsidRPr="00F016EA">
        <w:rPr>
          <w:rFonts w:hint="eastAsia"/>
        </w:rPr>
        <w:t>、</w:t>
      </w:r>
      <w:r w:rsidRPr="00F016EA">
        <w:rPr>
          <w:rFonts w:hint="eastAsia"/>
        </w:rPr>
        <w:t>PoP12h(</w:t>
      </w:r>
      <w:r w:rsidRPr="00F016EA">
        <w:rPr>
          <w:rFonts w:hint="eastAsia"/>
        </w:rPr>
        <w:t>降雨機率</w:t>
      </w:r>
      <w:r w:rsidRPr="00F016EA">
        <w:rPr>
          <w:rFonts w:hint="eastAsia"/>
        </w:rPr>
        <w:t>12</w:t>
      </w:r>
      <w:r w:rsidRPr="00F016EA">
        <w:rPr>
          <w:rFonts w:hint="eastAsia"/>
        </w:rPr>
        <w:t>小時分段</w:t>
      </w:r>
      <w:r w:rsidRPr="00F016EA">
        <w:rPr>
          <w:rFonts w:hint="eastAsia"/>
        </w:rPr>
        <w:t>)</w:t>
      </w:r>
      <w:r w:rsidRPr="00F016EA">
        <w:rPr>
          <w:rFonts w:hint="eastAsia"/>
        </w:rPr>
        <w:t>、</w:t>
      </w:r>
      <w:r w:rsidRPr="00F016EA">
        <w:rPr>
          <w:rFonts w:hint="eastAsia"/>
        </w:rPr>
        <w:t>get_day(</w:t>
      </w:r>
      <w:r w:rsidRPr="00F016EA">
        <w:rPr>
          <w:rFonts w:hint="eastAsia"/>
        </w:rPr>
        <w:t>取得日期</w:t>
      </w:r>
      <w:r w:rsidRPr="00F016EA">
        <w:rPr>
          <w:rFonts w:hint="eastAsia"/>
        </w:rPr>
        <w:t>)</w:t>
      </w:r>
      <w:proofErr w:type="gramStart"/>
      <w:r>
        <w:rPr>
          <w:rFonts w:hint="eastAsia"/>
        </w:rPr>
        <w:t>）</w:t>
      </w:r>
      <w:proofErr w:type="gramEnd"/>
      <w:r w:rsidR="00B1193E">
        <w:rPr>
          <w:rFonts w:hint="eastAsia"/>
        </w:rPr>
        <w:t>找出臺北市與高雄市各區</w:t>
      </w:r>
      <w:r w:rsidR="00C322DF">
        <w:rPr>
          <w:rFonts w:hint="eastAsia"/>
        </w:rPr>
        <w:t>72</w:t>
      </w:r>
      <w:r w:rsidR="00C322DF">
        <w:rPr>
          <w:rFonts w:hint="eastAsia"/>
        </w:rPr>
        <w:t>小時</w:t>
      </w:r>
      <w:r w:rsidR="00B1193E">
        <w:rPr>
          <w:rFonts w:hint="eastAsia"/>
        </w:rPr>
        <w:t>氣象預報資料，</w:t>
      </w:r>
      <w:r w:rsidRPr="002172C2">
        <w:rPr>
          <w:rFonts w:hint="eastAsia"/>
        </w:rPr>
        <w:t>並</w:t>
      </w:r>
      <w:r>
        <w:rPr>
          <w:rFonts w:hint="eastAsia"/>
        </w:rPr>
        <w:t>將其轉存為</w:t>
      </w:r>
      <w:r>
        <w:t>GE3-4-</w:t>
      </w:r>
      <w:r w:rsidRPr="009A7E24">
        <w:t>output.csv</w:t>
      </w:r>
      <w:r w:rsidRPr="002172C2">
        <w:rPr>
          <w:rFonts w:hint="eastAsia"/>
        </w:rPr>
        <w:t>。</w:t>
      </w:r>
      <w:r w:rsidRPr="00E33579">
        <w:rPr>
          <w:rFonts w:hint="eastAsia"/>
        </w:rPr>
        <w:t>。</w:t>
      </w:r>
    </w:p>
    <w:p w:rsidR="00E509E0" w:rsidRDefault="00213C93" w:rsidP="00E509E0">
      <w:pPr>
        <w:pStyle w:val="4"/>
      </w:pPr>
      <w:r>
        <w:rPr>
          <w:noProof/>
        </w:rPr>
        <w:drawing>
          <wp:inline distT="0" distB="0" distL="0" distR="0" wp14:anchorId="2FAD7D7D" wp14:editId="2DB3FAE1">
            <wp:extent cx="213360" cy="213360"/>
            <wp:effectExtent l="0" t="0" r="0" b="0"/>
            <wp:docPr id="83" name="圖片 83"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E509E0" w:rsidRPr="009D38F6">
        <w:rPr>
          <w:sz w:val="10"/>
          <w:szCs w:val="10"/>
        </w:rPr>
        <w:t xml:space="preserve"> </w:t>
      </w:r>
      <w:r w:rsidR="00E509E0" w:rsidRPr="00D65C9A">
        <w:rPr>
          <w:rFonts w:hint="eastAsia"/>
        </w:rPr>
        <w:t>提示</w:t>
      </w:r>
      <w:r w:rsidR="00E509E0" w:rsidRPr="00D65C9A">
        <w:t xml:space="preserve"> </w:t>
      </w:r>
    </w:p>
    <w:p w:rsidR="008213D4" w:rsidRPr="00D65C9A" w:rsidRDefault="008213D4" w:rsidP="0038304A">
      <w:pPr>
        <w:pStyle w:val="Nl1-1"/>
        <w:numPr>
          <w:ilvl w:val="0"/>
          <w:numId w:val="43"/>
        </w:numPr>
      </w:pPr>
      <w:r>
        <w:rPr>
          <w:rFonts w:hint="eastAsia"/>
        </w:rPr>
        <w:t>需要</w:t>
      </w:r>
      <w:r>
        <w:rPr>
          <w:rFonts w:hint="eastAsia"/>
        </w:rPr>
        <w:t>import json</w:t>
      </w:r>
      <w:r>
        <w:rPr>
          <w:rFonts w:hint="eastAsia"/>
        </w:rPr>
        <w:t>以讀取</w:t>
      </w:r>
      <w:r>
        <w:rPr>
          <w:rFonts w:hint="eastAsia"/>
        </w:rPr>
        <w:t>Json</w:t>
      </w:r>
      <w:r>
        <w:rPr>
          <w:rFonts w:hint="eastAsia"/>
        </w:rPr>
        <w:t>檔案；需要</w:t>
      </w:r>
      <w:r>
        <w:rPr>
          <w:rFonts w:hint="eastAsia"/>
        </w:rPr>
        <w:t>import csv</w:t>
      </w:r>
      <w:r>
        <w:rPr>
          <w:rFonts w:hint="eastAsia"/>
        </w:rPr>
        <w:t>以寫入</w:t>
      </w:r>
      <w:r>
        <w:rPr>
          <w:rFonts w:hint="eastAsia"/>
        </w:rPr>
        <w:t>csv</w:t>
      </w:r>
      <w:r>
        <w:rPr>
          <w:rFonts w:hint="eastAsia"/>
        </w:rPr>
        <w:t>檔案。</w:t>
      </w:r>
    </w:p>
    <w:p w:rsidR="00BF01EA" w:rsidRDefault="00BF01EA" w:rsidP="00BF01EA">
      <w:pPr>
        <w:pStyle w:val="tsa"/>
        <w:rPr>
          <w:noProof/>
        </w:rPr>
      </w:pPr>
    </w:p>
    <w:p w:rsidR="00A730F4" w:rsidRDefault="00213C93" w:rsidP="00BF01EA">
      <w:pPr>
        <w:pStyle w:val="4"/>
      </w:pPr>
      <w:r>
        <w:rPr>
          <w:rFonts w:ascii="Noto Serif CJK TC Light" w:eastAsia="Noto Serif CJK TC Light" w:hAnsi="Noto Serif CJK TC Light"/>
          <w:noProof/>
        </w:rPr>
        <w:drawing>
          <wp:inline distT="0" distB="0" distL="0" distR="0" wp14:anchorId="6CAC54BD" wp14:editId="2A3BD00C">
            <wp:extent cx="213360" cy="175260"/>
            <wp:effectExtent l="0" t="0" r="0" b="0"/>
            <wp:docPr id="84" name="圖片 8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E33579">
        <w:rPr>
          <w:rFonts w:hint="eastAsia"/>
        </w:rPr>
        <w:t>輸入與輸出樣本</w:t>
      </w:r>
    </w:p>
    <w:p w:rsidR="001F4818" w:rsidRDefault="001F4818" w:rsidP="001F4818">
      <w:pPr>
        <w:rPr>
          <w:rFonts w:ascii="Consolas" w:hAnsi="Consolas"/>
          <w:szCs w:val="22"/>
        </w:rPr>
      </w:pPr>
      <w:r w:rsidRPr="00D65C9A">
        <w:rPr>
          <w:rFonts w:ascii="Consolas" w:hAnsi="Consolas" w:hint="eastAsia"/>
          <w:szCs w:val="22"/>
        </w:rPr>
        <w:t>輸入</w:t>
      </w:r>
    </w:p>
    <w:p w:rsidR="00077137" w:rsidRDefault="00365831" w:rsidP="00077137">
      <w:pPr>
        <w:pStyle w:val="C"/>
      </w:pPr>
      <w:r w:rsidRPr="00096654">
        <w:t>'F-D0047-093.zip'</w:t>
      </w:r>
      <w:r>
        <w:rPr>
          <w:rFonts w:hint="eastAsia"/>
        </w:rPr>
        <w:t>為</w:t>
      </w:r>
      <w:proofErr w:type="gramStart"/>
      <w:r>
        <w:rPr>
          <w:rFonts w:hint="eastAsia"/>
        </w:rPr>
        <w:t>為</w:t>
      </w:r>
      <w:proofErr w:type="gramEnd"/>
      <w:r w:rsidRPr="00F016EA">
        <w:rPr>
          <w:rFonts w:hint="eastAsia"/>
        </w:rPr>
        <w:t>中央氣象局鄉鎮天氣預報資料集</w:t>
      </w:r>
      <w:r w:rsidR="00077137">
        <w:rPr>
          <w:rFonts w:hint="eastAsia"/>
        </w:rPr>
        <w:t>壓縮檔</w:t>
      </w:r>
      <w:r w:rsidRPr="00F016EA">
        <w:rPr>
          <w:rFonts w:hint="eastAsia"/>
        </w:rPr>
        <w:t>，</w:t>
      </w:r>
      <w:r>
        <w:rPr>
          <w:rFonts w:hint="eastAsia"/>
        </w:rPr>
        <w:t>包含</w:t>
      </w:r>
      <w:r w:rsidR="00077137">
        <w:rPr>
          <w:rFonts w:hint="eastAsia"/>
        </w:rPr>
        <w:t>各鄉鎮市區</w:t>
      </w:r>
      <w:r w:rsidR="00077137">
        <w:rPr>
          <w:rFonts w:hint="eastAsia"/>
        </w:rPr>
        <w:t>72</w:t>
      </w:r>
      <w:r w:rsidR="00077137">
        <w:rPr>
          <w:rFonts w:hint="eastAsia"/>
        </w:rPr>
        <w:t>小時、</w:t>
      </w:r>
      <w:proofErr w:type="gramStart"/>
      <w:r w:rsidR="00077137">
        <w:rPr>
          <w:rFonts w:hint="eastAsia"/>
        </w:rPr>
        <w:t>一週</w:t>
      </w:r>
      <w:proofErr w:type="gramEnd"/>
      <w:r w:rsidR="00077137">
        <w:rPr>
          <w:rFonts w:hint="eastAsia"/>
        </w:rPr>
        <w:t>、二</w:t>
      </w:r>
      <w:proofErr w:type="gramStart"/>
      <w:r w:rsidR="00077137">
        <w:rPr>
          <w:rFonts w:hint="eastAsia"/>
        </w:rPr>
        <w:t>週</w:t>
      </w:r>
      <w:proofErr w:type="gramEnd"/>
      <w:r w:rsidR="00077137">
        <w:rPr>
          <w:rFonts w:hint="eastAsia"/>
        </w:rPr>
        <w:t>天氣預報；</w:t>
      </w:r>
      <w:r w:rsidR="00077137" w:rsidRPr="00077137">
        <w:rPr>
          <w:rFonts w:hint="eastAsia"/>
        </w:rPr>
        <w:t>其代碼</w:t>
      </w:r>
      <w:proofErr w:type="gramStart"/>
      <w:r w:rsidR="00077137" w:rsidRPr="00077137">
        <w:rPr>
          <w:rFonts w:hint="eastAsia"/>
        </w:rPr>
        <w:t>採</w:t>
      </w:r>
      <w:proofErr w:type="gramEnd"/>
      <w:r w:rsidR="00077137">
        <w:rPr>
          <w:rFonts w:hint="eastAsia"/>
        </w:rPr>
        <w:t>內政部</w:t>
      </w:r>
      <w:r w:rsidR="00077137" w:rsidRPr="00077137">
        <w:t>戶役政資訊系統資料代碼</w:t>
      </w:r>
      <w:r w:rsidR="00077137">
        <w:rPr>
          <w:rFonts w:hint="eastAsia"/>
        </w:rPr>
        <w:t>，編碼如下：</w:t>
      </w:r>
    </w:p>
    <w:p w:rsidR="00077137" w:rsidRPr="00077137" w:rsidRDefault="00C83BA5" w:rsidP="00077137">
      <w:pPr>
        <w:pStyle w:val="C"/>
      </w:pPr>
      <w:hyperlink r:id="rId110" w:tooltip="臺北市" w:history="1">
        <w:r w:rsidR="00077137" w:rsidRPr="00077137">
          <w:t>臺北市</w:t>
        </w:r>
      </w:hyperlink>
      <w:r w:rsidR="00077137" w:rsidRPr="00077137">
        <w:t> 63</w:t>
      </w:r>
      <w:r w:rsidR="00077137">
        <w:rPr>
          <w:rFonts w:hint="eastAsia"/>
        </w:rPr>
        <w:t>/</w:t>
      </w:r>
      <w:hyperlink r:id="rId111" w:tooltip="高雄市" w:history="1">
        <w:r w:rsidR="00077137" w:rsidRPr="00077137">
          <w:t>高雄市</w:t>
        </w:r>
      </w:hyperlink>
      <w:r w:rsidR="00077137" w:rsidRPr="00077137">
        <w:t> 64</w:t>
      </w:r>
      <w:r w:rsidR="00077137">
        <w:rPr>
          <w:rFonts w:hint="eastAsia"/>
        </w:rPr>
        <w:t>/</w:t>
      </w:r>
      <w:hyperlink r:id="rId112" w:tooltip="新北市" w:history="1">
        <w:r w:rsidR="00077137" w:rsidRPr="00077137">
          <w:t>新北市</w:t>
        </w:r>
      </w:hyperlink>
      <w:r w:rsidR="00077137" w:rsidRPr="00077137">
        <w:t> 65</w:t>
      </w:r>
      <w:r w:rsidR="00077137">
        <w:rPr>
          <w:rFonts w:hint="eastAsia"/>
        </w:rPr>
        <w:t>/</w:t>
      </w:r>
      <w:hyperlink r:id="rId113" w:tooltip="臺中市" w:history="1">
        <w:r w:rsidR="00077137" w:rsidRPr="00077137">
          <w:t>臺中市</w:t>
        </w:r>
      </w:hyperlink>
      <w:r w:rsidR="00077137" w:rsidRPr="00077137">
        <w:t> 66</w:t>
      </w:r>
      <w:r w:rsidR="00077137">
        <w:rPr>
          <w:rFonts w:hint="eastAsia"/>
        </w:rPr>
        <w:t>/</w:t>
      </w:r>
      <w:hyperlink r:id="rId114" w:tooltip="臺南市" w:history="1">
        <w:r w:rsidR="00077137" w:rsidRPr="00077137">
          <w:t>臺南市</w:t>
        </w:r>
      </w:hyperlink>
      <w:r w:rsidR="00077137" w:rsidRPr="00077137">
        <w:t> 67</w:t>
      </w:r>
      <w:r w:rsidR="00077137">
        <w:rPr>
          <w:rFonts w:hint="eastAsia"/>
        </w:rPr>
        <w:t>/</w:t>
      </w:r>
      <w:hyperlink r:id="rId115" w:tooltip="桃園市" w:history="1">
        <w:r w:rsidR="00077137" w:rsidRPr="00077137">
          <w:t>桃園市</w:t>
        </w:r>
      </w:hyperlink>
      <w:r w:rsidR="00077137" w:rsidRPr="00077137">
        <w:t> 68</w:t>
      </w:r>
      <w:r w:rsidR="00077137">
        <w:rPr>
          <w:rFonts w:hint="eastAsia"/>
        </w:rPr>
        <w:t>/</w:t>
      </w:r>
      <w:r w:rsidR="00077137">
        <w:br/>
      </w:r>
      <w:hyperlink r:id="rId116" w:tooltip="宜蘭縣" w:history="1">
        <w:r w:rsidR="00077137" w:rsidRPr="00077137">
          <w:t>宜蘭縣</w:t>
        </w:r>
      </w:hyperlink>
      <w:r w:rsidR="00077137" w:rsidRPr="00077137">
        <w:t> 10002</w:t>
      </w:r>
      <w:r w:rsidR="00077137">
        <w:rPr>
          <w:rFonts w:hint="eastAsia"/>
        </w:rPr>
        <w:t>/</w:t>
      </w:r>
      <w:hyperlink r:id="rId117" w:tooltip="新竹縣" w:history="1">
        <w:r w:rsidR="00077137" w:rsidRPr="00077137">
          <w:t>新竹縣</w:t>
        </w:r>
      </w:hyperlink>
      <w:r w:rsidR="00077137" w:rsidRPr="00077137">
        <w:t> 10004</w:t>
      </w:r>
      <w:r w:rsidR="00077137">
        <w:rPr>
          <w:rFonts w:hint="eastAsia"/>
        </w:rPr>
        <w:t>/</w:t>
      </w:r>
      <w:hyperlink r:id="rId118" w:tooltip="苗栗縣" w:history="1">
        <w:r w:rsidR="00077137" w:rsidRPr="00077137">
          <w:t>苗栗縣</w:t>
        </w:r>
      </w:hyperlink>
      <w:r w:rsidR="00077137" w:rsidRPr="00077137">
        <w:t> 10005</w:t>
      </w:r>
      <w:r w:rsidR="00077137">
        <w:rPr>
          <w:rFonts w:hint="eastAsia"/>
        </w:rPr>
        <w:t>/</w:t>
      </w:r>
      <w:hyperlink r:id="rId119" w:tooltip="彰化縣" w:history="1">
        <w:r w:rsidR="00077137" w:rsidRPr="00077137">
          <w:t>彰化縣</w:t>
        </w:r>
      </w:hyperlink>
      <w:r w:rsidR="00077137" w:rsidRPr="00077137">
        <w:t> 10007</w:t>
      </w:r>
      <w:r w:rsidR="00077137">
        <w:rPr>
          <w:rFonts w:hint="eastAsia"/>
        </w:rPr>
        <w:t>/</w:t>
      </w:r>
      <w:hyperlink r:id="rId120" w:tooltip="南投縣" w:history="1">
        <w:r w:rsidR="00077137" w:rsidRPr="00077137">
          <w:t>南投縣</w:t>
        </w:r>
      </w:hyperlink>
      <w:r w:rsidR="00077137" w:rsidRPr="00077137">
        <w:t> 10008</w:t>
      </w:r>
    </w:p>
    <w:p w:rsidR="00077137" w:rsidRPr="00077137" w:rsidRDefault="00C83BA5" w:rsidP="00077137">
      <w:pPr>
        <w:pStyle w:val="C"/>
      </w:pPr>
      <w:hyperlink r:id="rId121" w:tooltip="雲林縣" w:history="1">
        <w:r w:rsidR="00077137" w:rsidRPr="00077137">
          <w:t>雲林縣</w:t>
        </w:r>
      </w:hyperlink>
      <w:r w:rsidR="00077137" w:rsidRPr="00077137">
        <w:t> 10009</w:t>
      </w:r>
      <w:r w:rsidR="00077137">
        <w:rPr>
          <w:rFonts w:hint="eastAsia"/>
        </w:rPr>
        <w:t>/</w:t>
      </w:r>
      <w:hyperlink r:id="rId122" w:history="1">
        <w:r w:rsidR="00077137" w:rsidRPr="00077137">
          <w:t>嘉義縣</w:t>
        </w:r>
      </w:hyperlink>
      <w:r w:rsidR="00077137" w:rsidRPr="00077137">
        <w:t> 10010</w:t>
      </w:r>
      <w:r w:rsidR="00077137">
        <w:rPr>
          <w:rFonts w:hint="eastAsia"/>
        </w:rPr>
        <w:t>/</w:t>
      </w:r>
      <w:hyperlink r:id="rId123" w:tooltip="屏東縣" w:history="1">
        <w:r w:rsidR="00077137" w:rsidRPr="00077137">
          <w:t>屏東縣</w:t>
        </w:r>
      </w:hyperlink>
      <w:r w:rsidR="00077137" w:rsidRPr="00077137">
        <w:t> 10013</w:t>
      </w:r>
      <w:r w:rsidR="00077137">
        <w:rPr>
          <w:rFonts w:hint="eastAsia"/>
        </w:rPr>
        <w:t>/</w:t>
      </w:r>
      <w:hyperlink r:id="rId124" w:tooltip="臺東縣" w:history="1">
        <w:r w:rsidR="00077137" w:rsidRPr="00077137">
          <w:t>臺東縣</w:t>
        </w:r>
      </w:hyperlink>
      <w:r w:rsidR="00077137" w:rsidRPr="00077137">
        <w:t> 10014</w:t>
      </w:r>
      <w:r w:rsidR="00077137">
        <w:rPr>
          <w:rFonts w:hint="eastAsia"/>
        </w:rPr>
        <w:t>/</w:t>
      </w:r>
      <w:hyperlink r:id="rId125" w:tooltip="花蓮縣" w:history="1">
        <w:r w:rsidR="00077137" w:rsidRPr="00077137">
          <w:t>花蓮縣</w:t>
        </w:r>
      </w:hyperlink>
      <w:r w:rsidR="00077137" w:rsidRPr="00077137">
        <w:t> 10015</w:t>
      </w:r>
    </w:p>
    <w:p w:rsidR="00077137" w:rsidRPr="00077137" w:rsidRDefault="00C83BA5" w:rsidP="00077137">
      <w:pPr>
        <w:pStyle w:val="C"/>
      </w:pPr>
      <w:hyperlink r:id="rId126" w:tooltip="澎湖縣" w:history="1">
        <w:r w:rsidR="00077137" w:rsidRPr="00077137">
          <w:t>澎湖縣</w:t>
        </w:r>
      </w:hyperlink>
      <w:r w:rsidR="00077137" w:rsidRPr="00077137">
        <w:t> 10016</w:t>
      </w:r>
      <w:r w:rsidR="00077137">
        <w:rPr>
          <w:rFonts w:hint="eastAsia"/>
        </w:rPr>
        <w:t>/</w:t>
      </w:r>
      <w:hyperlink r:id="rId127" w:tooltip="基隆市" w:history="1">
        <w:r w:rsidR="00077137" w:rsidRPr="00077137">
          <w:t>基隆市</w:t>
        </w:r>
      </w:hyperlink>
      <w:r w:rsidR="00077137" w:rsidRPr="00077137">
        <w:t> 10017</w:t>
      </w:r>
      <w:r w:rsidR="00077137">
        <w:rPr>
          <w:rFonts w:hint="eastAsia"/>
        </w:rPr>
        <w:t>/</w:t>
      </w:r>
      <w:hyperlink r:id="rId128" w:tooltip="新竹市" w:history="1">
        <w:r w:rsidR="00077137" w:rsidRPr="00077137">
          <w:t>新竹市</w:t>
        </w:r>
      </w:hyperlink>
      <w:r w:rsidR="00077137" w:rsidRPr="00077137">
        <w:t> 10018</w:t>
      </w:r>
      <w:r w:rsidR="00077137">
        <w:rPr>
          <w:rFonts w:hint="eastAsia"/>
        </w:rPr>
        <w:t>/</w:t>
      </w:r>
      <w:hyperlink r:id="rId129" w:tooltip="嘉義市" w:history="1">
        <w:r w:rsidR="00077137" w:rsidRPr="00077137">
          <w:t>嘉義市</w:t>
        </w:r>
      </w:hyperlink>
      <w:r w:rsidR="00077137" w:rsidRPr="00077137">
        <w:t> 10020</w:t>
      </w:r>
      <w:r w:rsidR="00077137">
        <w:rPr>
          <w:rFonts w:hint="eastAsia"/>
        </w:rPr>
        <w:t>/</w:t>
      </w:r>
      <w:hyperlink r:id="rId130" w:tooltip="連江縣 (中華民國)" w:history="1">
        <w:r w:rsidR="00077137" w:rsidRPr="00077137">
          <w:t>連江縣</w:t>
        </w:r>
      </w:hyperlink>
      <w:r w:rsidR="00077137" w:rsidRPr="00077137">
        <w:t> 09007</w:t>
      </w:r>
    </w:p>
    <w:p w:rsidR="00077137" w:rsidRPr="00077137" w:rsidRDefault="00C83BA5" w:rsidP="00077137">
      <w:pPr>
        <w:pStyle w:val="C"/>
      </w:pPr>
      <w:hyperlink r:id="rId131" w:tooltip="金門縣" w:history="1">
        <w:r w:rsidR="00077137" w:rsidRPr="00077137">
          <w:t>金門縣</w:t>
        </w:r>
      </w:hyperlink>
      <w:r w:rsidR="00077137" w:rsidRPr="00077137">
        <w:t> 09020</w:t>
      </w:r>
    </w:p>
    <w:p w:rsidR="00077137" w:rsidRDefault="00077137" w:rsidP="00077137">
      <w:pPr>
        <w:pStyle w:val="C"/>
      </w:pPr>
      <w:r>
        <w:rPr>
          <w:rFonts w:hint="eastAsia"/>
        </w:rPr>
        <w:t>並以各別</w:t>
      </w:r>
      <w:r>
        <w:rPr>
          <w:rFonts w:hint="eastAsia"/>
        </w:rPr>
        <w:t>xml</w:t>
      </w:r>
      <w:r>
        <w:rPr>
          <w:rFonts w:hint="eastAsia"/>
        </w:rPr>
        <w:t>檔案形式壓縮在壓縮檔中，因此若要找尋個別縣市資料只要在</w:t>
      </w:r>
      <w:r w:rsidR="00B1193E">
        <w:rPr>
          <w:rFonts w:hint="eastAsia"/>
        </w:rPr>
        <w:t>程式</w:t>
      </w:r>
      <w:r>
        <w:rPr>
          <w:rFonts w:hint="eastAsia"/>
        </w:rPr>
        <w:t>中</w:t>
      </w:r>
      <w:r w:rsidR="00B1193E">
        <w:rPr>
          <w:rFonts w:hint="eastAsia"/>
        </w:rPr>
        <w:t>選取特定縣市解壓縮即可。</w:t>
      </w:r>
      <w:r w:rsidR="00C322DF">
        <w:rPr>
          <w:rFonts w:hint="eastAsia"/>
        </w:rPr>
        <w:t>例如本題要找尋臺北市與高雄市各區</w:t>
      </w:r>
      <w:r w:rsidR="00C322DF">
        <w:rPr>
          <w:rFonts w:hint="eastAsia"/>
        </w:rPr>
        <w:t>72</w:t>
      </w:r>
      <w:r w:rsidR="00C322DF">
        <w:rPr>
          <w:rFonts w:hint="eastAsia"/>
        </w:rPr>
        <w:t>小時氣象預報資料，故需要處理壓縮檔中下列檔案：</w:t>
      </w:r>
    </w:p>
    <w:p w:rsidR="00C322DF" w:rsidRPr="00077137" w:rsidRDefault="00C322DF" w:rsidP="00077137">
      <w:pPr>
        <w:pStyle w:val="C"/>
      </w:pPr>
      <w:r w:rsidRPr="00C322DF">
        <w:t>'63_72hr_CH.xml','64_72hr_CH.xml'</w:t>
      </w:r>
      <w:r>
        <w:rPr>
          <w:rFonts w:hint="eastAsia"/>
        </w:rPr>
        <w:t>(63</w:t>
      </w:r>
      <w:r>
        <w:rPr>
          <w:rFonts w:hint="eastAsia"/>
        </w:rPr>
        <w:t>為台北市；</w:t>
      </w:r>
      <w:r>
        <w:rPr>
          <w:rFonts w:hint="eastAsia"/>
        </w:rPr>
        <w:t>64</w:t>
      </w:r>
      <w:r>
        <w:rPr>
          <w:rFonts w:hint="eastAsia"/>
        </w:rPr>
        <w:t>為高雄市</w:t>
      </w:r>
      <w:r>
        <w:rPr>
          <w:rFonts w:hint="eastAsia"/>
        </w:rPr>
        <w:t>)</w:t>
      </w:r>
    </w:p>
    <w:p w:rsidR="00BF01EA" w:rsidRDefault="00BF01EA" w:rsidP="00BF01EA">
      <w:pPr>
        <w:pStyle w:val="tsa"/>
      </w:pPr>
    </w:p>
    <w:p w:rsidR="001F4818" w:rsidRDefault="001F4818" w:rsidP="001F4818">
      <w:pPr>
        <w:rPr>
          <w:rFonts w:ascii="Consolas" w:hAnsi="Consolas"/>
          <w:szCs w:val="22"/>
        </w:rPr>
      </w:pPr>
      <w:r w:rsidRPr="00D65C9A">
        <w:rPr>
          <w:rFonts w:ascii="Consolas" w:hAnsi="Consolas" w:hint="eastAsia"/>
          <w:szCs w:val="22"/>
        </w:rPr>
        <w:t>輸出</w:t>
      </w:r>
    </w:p>
    <w:p w:rsidR="00C322DF" w:rsidRDefault="00C322DF" w:rsidP="00C322DF">
      <w:pPr>
        <w:pStyle w:val="C"/>
      </w:pPr>
      <w:r>
        <w:rPr>
          <w:rFonts w:hint="eastAsia"/>
        </w:rPr>
        <w:t>以溫度遞減排序</w:t>
      </w:r>
    </w:p>
    <w:p w:rsidR="00C322DF" w:rsidRDefault="00C322DF" w:rsidP="00C322DF">
      <w:pPr>
        <w:pStyle w:val="C"/>
      </w:pPr>
      <w:r>
        <w:t>201     34</w:t>
      </w:r>
    </w:p>
    <w:p w:rsidR="00C322DF" w:rsidRDefault="00C322DF" w:rsidP="00C322DF">
      <w:pPr>
        <w:pStyle w:val="C"/>
      </w:pPr>
      <w:r>
        <w:lastRenderedPageBreak/>
        <w:t>177     34</w:t>
      </w:r>
    </w:p>
    <w:p w:rsidR="00C322DF" w:rsidRDefault="00C322DF" w:rsidP="00C322DF">
      <w:pPr>
        <w:pStyle w:val="C"/>
      </w:pPr>
      <w:r>
        <w:t>208     34</w:t>
      </w:r>
    </w:p>
    <w:p w:rsidR="00C322DF" w:rsidRDefault="00C322DF" w:rsidP="00C322DF">
      <w:pPr>
        <w:pStyle w:val="C"/>
      </w:pPr>
      <w:r>
        <w:t>32      34</w:t>
      </w:r>
    </w:p>
    <w:p w:rsidR="00C322DF" w:rsidRDefault="00C322DF" w:rsidP="00C322DF">
      <w:pPr>
        <w:pStyle w:val="C"/>
      </w:pPr>
      <w:r>
        <w:t>200     34</w:t>
      </w:r>
    </w:p>
    <w:p w:rsidR="00C322DF" w:rsidRDefault="00C322DF" w:rsidP="00C322DF">
      <w:pPr>
        <w:pStyle w:val="C"/>
      </w:pPr>
      <w:r>
        <w:t>88      34</w:t>
      </w:r>
    </w:p>
    <w:p w:rsidR="00C322DF" w:rsidRDefault="00C322DF" w:rsidP="00C322DF">
      <w:pPr>
        <w:pStyle w:val="C"/>
      </w:pPr>
      <w:r>
        <w:t>280     34</w:t>
      </w:r>
    </w:p>
    <w:p w:rsidR="00C322DF" w:rsidRDefault="00C322DF" w:rsidP="00C322DF">
      <w:pPr>
        <w:pStyle w:val="C"/>
      </w:pPr>
      <w:r>
        <w:t>80      34</w:t>
      </w:r>
    </w:p>
    <w:p w:rsidR="00C322DF" w:rsidRDefault="00C322DF" w:rsidP="00C322DF">
      <w:pPr>
        <w:pStyle w:val="C"/>
      </w:pPr>
      <w:r>
        <w:t>185     34</w:t>
      </w:r>
    </w:p>
    <w:p w:rsidR="00C322DF" w:rsidRDefault="00C322DF" w:rsidP="00C322DF">
      <w:pPr>
        <w:pStyle w:val="C"/>
      </w:pPr>
      <w:r>
        <w:t>209     34</w:t>
      </w:r>
    </w:p>
    <w:p w:rsidR="00C322DF" w:rsidRDefault="00C322DF" w:rsidP="00C322DF">
      <w:pPr>
        <w:pStyle w:val="C"/>
      </w:pPr>
      <w:r>
        <w:t>184     34</w:t>
      </w:r>
    </w:p>
    <w:p w:rsidR="00C322DF" w:rsidRDefault="00C322DF" w:rsidP="00C322DF">
      <w:pPr>
        <w:pStyle w:val="C"/>
      </w:pPr>
      <w:r>
        <w:t>272     34</w:t>
      </w:r>
    </w:p>
    <w:p w:rsidR="00C322DF" w:rsidRDefault="00C322DF" w:rsidP="00C322DF">
      <w:pPr>
        <w:pStyle w:val="C"/>
      </w:pPr>
      <w:r>
        <w:t>248     34</w:t>
      </w:r>
    </w:p>
    <w:p w:rsidR="00C322DF" w:rsidRDefault="00C322DF" w:rsidP="00C322DF">
      <w:pPr>
        <w:pStyle w:val="C"/>
      </w:pPr>
      <w:r>
        <w:t>56      34</w:t>
      </w:r>
    </w:p>
    <w:p w:rsidR="00C322DF" w:rsidRDefault="00C322DF" w:rsidP="00C322DF">
      <w:pPr>
        <w:pStyle w:val="C"/>
      </w:pPr>
      <w:r>
        <w:t>176     34</w:t>
      </w:r>
    </w:p>
    <w:p w:rsidR="00C322DF" w:rsidRDefault="00C322DF" w:rsidP="00C322DF">
      <w:pPr>
        <w:pStyle w:val="C"/>
      </w:pPr>
      <w:r>
        <w:t>152     34</w:t>
      </w:r>
    </w:p>
    <w:p w:rsidR="00C322DF" w:rsidRDefault="00C322DF" w:rsidP="00C322DF">
      <w:pPr>
        <w:pStyle w:val="C"/>
      </w:pPr>
      <w:r>
        <w:t>1168    34</w:t>
      </w:r>
    </w:p>
    <w:p w:rsidR="00C322DF" w:rsidRDefault="00C322DF" w:rsidP="00C322DF">
      <w:pPr>
        <w:pStyle w:val="C"/>
      </w:pPr>
      <w:r>
        <w:t>65      33</w:t>
      </w:r>
    </w:p>
    <w:p w:rsidR="00C322DF" w:rsidRDefault="00C322DF" w:rsidP="00C322DF">
      <w:pPr>
        <w:pStyle w:val="C"/>
      </w:pPr>
      <w:r>
        <w:t>57      33</w:t>
      </w:r>
    </w:p>
    <w:p w:rsidR="00C322DF" w:rsidRDefault="00C322DF" w:rsidP="00C322DF">
      <w:pPr>
        <w:pStyle w:val="C"/>
      </w:pPr>
      <w:r>
        <w:t>1032    33</w:t>
      </w:r>
    </w:p>
    <w:p w:rsidR="00C322DF" w:rsidRDefault="00C322DF" w:rsidP="00C322DF">
      <w:pPr>
        <w:pStyle w:val="C"/>
      </w:pPr>
      <w:r>
        <w:t>904     33</w:t>
      </w:r>
    </w:p>
    <w:p w:rsidR="00C322DF" w:rsidRDefault="00C322DF" w:rsidP="00C322DF">
      <w:pPr>
        <w:pStyle w:val="C"/>
      </w:pPr>
      <w:r>
        <w:t>…</w:t>
      </w:r>
      <w:r>
        <w:rPr>
          <w:rFonts w:hint="eastAsia"/>
        </w:rPr>
        <w:t>中略</w:t>
      </w:r>
    </w:p>
    <w:p w:rsidR="00C322DF" w:rsidRDefault="00C322DF" w:rsidP="00C322DF">
      <w:pPr>
        <w:pStyle w:val="C"/>
      </w:pPr>
      <w:r>
        <w:t>723     22</w:t>
      </w:r>
    </w:p>
    <w:p w:rsidR="00C322DF" w:rsidRDefault="00C322DF" w:rsidP="00C322DF">
      <w:pPr>
        <w:pStyle w:val="C"/>
      </w:pPr>
      <w:r>
        <w:t>724     21</w:t>
      </w:r>
    </w:p>
    <w:p w:rsidR="00C322DF" w:rsidRDefault="00C322DF" w:rsidP="00C322DF">
      <w:pPr>
        <w:pStyle w:val="C"/>
      </w:pPr>
      <w:r>
        <w:t>725     21</w:t>
      </w:r>
    </w:p>
    <w:p w:rsidR="00C322DF" w:rsidRDefault="00C322DF" w:rsidP="00C322DF">
      <w:pPr>
        <w:pStyle w:val="C"/>
      </w:pPr>
      <w:r>
        <w:t>742     21</w:t>
      </w:r>
    </w:p>
    <w:p w:rsidR="00C322DF" w:rsidRDefault="00C322DF" w:rsidP="00C322DF">
      <w:pPr>
        <w:pStyle w:val="C"/>
      </w:pPr>
      <w:r>
        <w:t>741     21</w:t>
      </w:r>
    </w:p>
    <w:p w:rsidR="00C322DF" w:rsidRDefault="00C322DF" w:rsidP="00C322DF">
      <w:pPr>
        <w:pStyle w:val="C"/>
      </w:pPr>
      <w:r>
        <w:t>734     21</w:t>
      </w:r>
    </w:p>
    <w:p w:rsidR="00C322DF" w:rsidRDefault="00C322DF" w:rsidP="00C322DF">
      <w:pPr>
        <w:pStyle w:val="C"/>
      </w:pPr>
      <w:r>
        <w:t>726     21</w:t>
      </w:r>
    </w:p>
    <w:p w:rsidR="00C322DF" w:rsidRDefault="00C322DF" w:rsidP="00C322DF">
      <w:pPr>
        <w:pStyle w:val="C"/>
      </w:pPr>
      <w:r>
        <w:t>733     21</w:t>
      </w:r>
    </w:p>
    <w:p w:rsidR="00C322DF" w:rsidRDefault="00C322DF" w:rsidP="00C322DF">
      <w:pPr>
        <w:pStyle w:val="C"/>
      </w:pPr>
      <w:r>
        <w:t>Name: T, Length: 1200, dtype: object</w:t>
      </w:r>
    </w:p>
    <w:p w:rsidR="00C322DF" w:rsidRDefault="00C322DF" w:rsidP="00C322DF">
      <w:pPr>
        <w:pStyle w:val="C"/>
      </w:pPr>
      <w:r>
        <w:rPr>
          <w:rFonts w:hint="eastAsia"/>
        </w:rPr>
        <w:t>目前最高氣溫為</w:t>
      </w:r>
      <w:r>
        <w:rPr>
          <w:rFonts w:hint="eastAsia"/>
        </w:rPr>
        <w:t>34</w:t>
      </w:r>
    </w:p>
    <w:p w:rsidR="00C322DF" w:rsidRDefault="00C322DF" w:rsidP="00C322DF">
      <w:pPr>
        <w:pStyle w:val="C"/>
      </w:pPr>
      <w:r>
        <w:rPr>
          <w:rFonts w:hint="eastAsia"/>
        </w:rPr>
        <w:t>目前最低氣溫為</w:t>
      </w:r>
      <w:r>
        <w:rPr>
          <w:rFonts w:hint="eastAsia"/>
        </w:rPr>
        <w:t>21</w:t>
      </w:r>
    </w:p>
    <w:p w:rsidR="00C322DF" w:rsidRDefault="00C322DF" w:rsidP="00C322DF">
      <w:pPr>
        <w:pStyle w:val="C"/>
      </w:pPr>
      <w:r>
        <w:rPr>
          <w:rFonts w:hint="eastAsia"/>
        </w:rPr>
        <w:t>且所得之</w:t>
      </w:r>
      <w:r>
        <w:rPr>
          <w:rFonts w:hint="eastAsia"/>
        </w:rPr>
        <w:t>GE3-4-output.csv</w:t>
      </w:r>
      <w:r>
        <w:rPr>
          <w:rFonts w:hint="eastAsia"/>
        </w:rPr>
        <w:t>中資料如下：</w:t>
      </w:r>
    </w:p>
    <w:p w:rsidR="00C322DF" w:rsidRDefault="00C322DF" w:rsidP="00C322DF">
      <w:pPr>
        <w:pStyle w:val="C"/>
      </w:pPr>
      <w:r>
        <w:t>CITY,DISTRICT,GEOCODE,DAY,TIME,T,TD,RH,WD,WS,BF,AT,Wx,Wx_n,PoP6h,PoP12h,get_day</w:t>
      </w:r>
    </w:p>
    <w:p w:rsidR="00C322DF" w:rsidRDefault="00C322DF" w:rsidP="00C322DF">
      <w:pPr>
        <w:pStyle w:val="C"/>
      </w:pPr>
      <w:r>
        <w:rPr>
          <w:rFonts w:hint="eastAsia"/>
        </w:rPr>
        <w:t>臺北市</w:t>
      </w:r>
      <w:r>
        <w:rPr>
          <w:rFonts w:hint="eastAsia"/>
        </w:rPr>
        <w:t>,</w:t>
      </w:r>
      <w:r>
        <w:rPr>
          <w:rFonts w:hint="eastAsia"/>
        </w:rPr>
        <w:t>南港區</w:t>
      </w:r>
      <w:r>
        <w:rPr>
          <w:rFonts w:hint="eastAsia"/>
        </w:rPr>
        <w:t>,6300900,2018-07-21,12:00:00,31,29,87,</w:t>
      </w:r>
      <w:r>
        <w:rPr>
          <w:rFonts w:hint="eastAsia"/>
        </w:rPr>
        <w:t>西北風</w:t>
      </w:r>
      <w:r>
        <w:rPr>
          <w:rFonts w:hint="eastAsia"/>
        </w:rPr>
        <w:t>,2,2,36,</w:t>
      </w:r>
      <w:r>
        <w:rPr>
          <w:rFonts w:hint="eastAsia"/>
        </w:rPr>
        <w:t>短暫陣雨</w:t>
      </w:r>
      <w:r>
        <w:rPr>
          <w:rFonts w:hint="eastAsia"/>
        </w:rPr>
        <w:t>,26,50,50,2018-07-21</w:t>
      </w:r>
    </w:p>
    <w:p w:rsidR="00C322DF" w:rsidRDefault="00C322DF" w:rsidP="00C322DF">
      <w:pPr>
        <w:pStyle w:val="C"/>
      </w:pPr>
      <w:r>
        <w:rPr>
          <w:rFonts w:hint="eastAsia"/>
        </w:rPr>
        <w:t>臺北市</w:t>
      </w:r>
      <w:r>
        <w:rPr>
          <w:rFonts w:hint="eastAsia"/>
        </w:rPr>
        <w:t>,</w:t>
      </w:r>
      <w:r>
        <w:rPr>
          <w:rFonts w:hint="eastAsia"/>
        </w:rPr>
        <w:t>南港區</w:t>
      </w:r>
      <w:r>
        <w:rPr>
          <w:rFonts w:hint="eastAsia"/>
        </w:rPr>
        <w:t>,6300900,2018-07-21,15:00:00,31,28,84,</w:t>
      </w:r>
      <w:r>
        <w:rPr>
          <w:rFonts w:hint="eastAsia"/>
        </w:rPr>
        <w:t>偏西風</w:t>
      </w:r>
      <w:r>
        <w:rPr>
          <w:rFonts w:hint="eastAsia"/>
        </w:rPr>
        <w:t>,1,&lt;= 1,35,</w:t>
      </w:r>
      <w:r>
        <w:rPr>
          <w:rFonts w:hint="eastAsia"/>
        </w:rPr>
        <w:t>陰</w:t>
      </w:r>
      <w:r>
        <w:rPr>
          <w:rFonts w:hint="eastAsia"/>
        </w:rPr>
        <w:t>,03,50,50,2018-07-21</w:t>
      </w:r>
    </w:p>
    <w:p w:rsidR="00C322DF" w:rsidRDefault="00C322DF" w:rsidP="00C322DF">
      <w:pPr>
        <w:pStyle w:val="C"/>
      </w:pPr>
      <w:r>
        <w:rPr>
          <w:rFonts w:hint="eastAsia"/>
        </w:rPr>
        <w:t>臺北市</w:t>
      </w:r>
      <w:r>
        <w:rPr>
          <w:rFonts w:hint="eastAsia"/>
        </w:rPr>
        <w:t>,</w:t>
      </w:r>
      <w:r>
        <w:rPr>
          <w:rFonts w:hint="eastAsia"/>
        </w:rPr>
        <w:t>南港區</w:t>
      </w:r>
      <w:r>
        <w:rPr>
          <w:rFonts w:hint="eastAsia"/>
        </w:rPr>
        <w:t>,6300900,2018-07-21,18:00:00,29,27,88,</w:t>
      </w:r>
      <w:r>
        <w:rPr>
          <w:rFonts w:hint="eastAsia"/>
        </w:rPr>
        <w:t>西南風</w:t>
      </w:r>
      <w:r>
        <w:rPr>
          <w:rFonts w:hint="eastAsia"/>
        </w:rPr>
        <w:t>,1,&lt;= 1,34,</w:t>
      </w:r>
      <w:r>
        <w:rPr>
          <w:rFonts w:hint="eastAsia"/>
        </w:rPr>
        <w:t>陰</w:t>
      </w:r>
      <w:r>
        <w:rPr>
          <w:rFonts w:hint="eastAsia"/>
        </w:rPr>
        <w:t>,03,20,50,2018-07-21</w:t>
      </w:r>
    </w:p>
    <w:p w:rsidR="00C322DF" w:rsidRDefault="00C322DF" w:rsidP="00C322DF">
      <w:pPr>
        <w:pStyle w:val="C"/>
      </w:pPr>
      <w:r>
        <w:rPr>
          <w:rFonts w:hint="eastAsia"/>
        </w:rPr>
        <w:t>臺北市</w:t>
      </w:r>
      <w:r>
        <w:rPr>
          <w:rFonts w:hint="eastAsia"/>
        </w:rPr>
        <w:t>,</w:t>
      </w:r>
      <w:r>
        <w:rPr>
          <w:rFonts w:hint="eastAsia"/>
        </w:rPr>
        <w:t>南港區</w:t>
      </w:r>
      <w:r>
        <w:rPr>
          <w:rFonts w:hint="eastAsia"/>
        </w:rPr>
        <w:t>,6300900,2018-07-21,21:00:00,28,27,93,</w:t>
      </w:r>
      <w:r>
        <w:rPr>
          <w:rFonts w:hint="eastAsia"/>
        </w:rPr>
        <w:t>偏東風</w:t>
      </w:r>
      <w:r>
        <w:rPr>
          <w:rFonts w:hint="eastAsia"/>
        </w:rPr>
        <w:t>,1,&lt;= 1,33,</w:t>
      </w:r>
      <w:r>
        <w:rPr>
          <w:rFonts w:hint="eastAsia"/>
        </w:rPr>
        <w:t>陰</w:t>
      </w:r>
      <w:r>
        <w:rPr>
          <w:rFonts w:hint="eastAsia"/>
        </w:rPr>
        <w:t>,03,20,50,2018-07-21</w:t>
      </w:r>
    </w:p>
    <w:p w:rsidR="00C322DF" w:rsidRDefault="00C322DF" w:rsidP="00C322DF">
      <w:pPr>
        <w:pStyle w:val="C"/>
      </w:pPr>
      <w:r>
        <w:rPr>
          <w:rFonts w:hint="eastAsia"/>
        </w:rPr>
        <w:t>臺北市</w:t>
      </w:r>
      <w:r>
        <w:rPr>
          <w:rFonts w:hint="eastAsia"/>
        </w:rPr>
        <w:t>,</w:t>
      </w:r>
      <w:r>
        <w:rPr>
          <w:rFonts w:hint="eastAsia"/>
        </w:rPr>
        <w:t>南港區</w:t>
      </w:r>
      <w:r>
        <w:rPr>
          <w:rFonts w:hint="eastAsia"/>
        </w:rPr>
        <w:t>,6300900,2018-07-22,00:00:00,27,27,97,</w:t>
      </w:r>
      <w:r>
        <w:rPr>
          <w:rFonts w:hint="eastAsia"/>
        </w:rPr>
        <w:t>偏東風</w:t>
      </w:r>
      <w:r>
        <w:rPr>
          <w:rFonts w:hint="eastAsia"/>
        </w:rPr>
        <w:t>,1,&lt;= 1,32,</w:t>
      </w:r>
      <w:r>
        <w:rPr>
          <w:rFonts w:hint="eastAsia"/>
        </w:rPr>
        <w:t>陰</w:t>
      </w:r>
      <w:r>
        <w:rPr>
          <w:rFonts w:hint="eastAsia"/>
        </w:rPr>
        <w:t>,03,20,50,2018-07-21</w:t>
      </w:r>
    </w:p>
    <w:p w:rsidR="00C322DF" w:rsidRDefault="00C322DF" w:rsidP="00C322DF">
      <w:pPr>
        <w:pStyle w:val="C"/>
      </w:pPr>
      <w:r>
        <w:rPr>
          <w:rFonts w:hint="eastAsia"/>
        </w:rPr>
        <w:t>臺北市</w:t>
      </w:r>
      <w:r>
        <w:rPr>
          <w:rFonts w:hint="eastAsia"/>
        </w:rPr>
        <w:t>,</w:t>
      </w:r>
      <w:r>
        <w:rPr>
          <w:rFonts w:hint="eastAsia"/>
        </w:rPr>
        <w:t>南港區</w:t>
      </w:r>
      <w:r>
        <w:rPr>
          <w:rFonts w:hint="eastAsia"/>
        </w:rPr>
        <w:t>,6300900,2018-07-22,03:00:00,27,27,100,</w:t>
      </w:r>
      <w:r>
        <w:rPr>
          <w:rFonts w:hint="eastAsia"/>
        </w:rPr>
        <w:t>東南風</w:t>
      </w:r>
      <w:r>
        <w:rPr>
          <w:rFonts w:hint="eastAsia"/>
        </w:rPr>
        <w:t>,1,&lt;= 1,32,</w:t>
      </w:r>
      <w:r>
        <w:rPr>
          <w:rFonts w:hint="eastAsia"/>
        </w:rPr>
        <w:t>多雲</w:t>
      </w:r>
      <w:r>
        <w:rPr>
          <w:rFonts w:hint="eastAsia"/>
        </w:rPr>
        <w:t>,02,20,50,2018-07-21</w:t>
      </w:r>
    </w:p>
    <w:p w:rsidR="00C322DF" w:rsidRDefault="00C322DF" w:rsidP="00C322DF">
      <w:pPr>
        <w:pStyle w:val="C"/>
      </w:pPr>
      <w:r>
        <w:rPr>
          <w:rFonts w:hint="eastAsia"/>
        </w:rPr>
        <w:lastRenderedPageBreak/>
        <w:t>臺北市</w:t>
      </w:r>
      <w:r>
        <w:rPr>
          <w:rFonts w:hint="eastAsia"/>
        </w:rPr>
        <w:t>,</w:t>
      </w:r>
      <w:r>
        <w:rPr>
          <w:rFonts w:hint="eastAsia"/>
        </w:rPr>
        <w:t>南港區</w:t>
      </w:r>
      <w:r>
        <w:rPr>
          <w:rFonts w:hint="eastAsia"/>
        </w:rPr>
        <w:t>,6300900,2018-07-22,06:00:00,27,25,93,</w:t>
      </w:r>
      <w:r>
        <w:rPr>
          <w:rFonts w:hint="eastAsia"/>
        </w:rPr>
        <w:t>西南風</w:t>
      </w:r>
      <w:r>
        <w:rPr>
          <w:rFonts w:hint="eastAsia"/>
        </w:rPr>
        <w:t>,1,&lt;= 1,31,</w:t>
      </w:r>
      <w:r>
        <w:rPr>
          <w:rFonts w:hint="eastAsia"/>
        </w:rPr>
        <w:t>短暫陣雨</w:t>
      </w:r>
      <w:r>
        <w:rPr>
          <w:rFonts w:hint="eastAsia"/>
        </w:rPr>
        <w:t>,26,50,50,2018-07-21</w:t>
      </w:r>
    </w:p>
    <w:p w:rsidR="00C322DF" w:rsidRDefault="00C322DF" w:rsidP="00C322DF">
      <w:pPr>
        <w:pStyle w:val="C"/>
      </w:pPr>
      <w:r>
        <w:t>…</w:t>
      </w:r>
      <w:r>
        <w:rPr>
          <w:rFonts w:hint="eastAsia"/>
        </w:rPr>
        <w:t>中略</w:t>
      </w:r>
    </w:p>
    <w:p w:rsidR="00C322DF" w:rsidRDefault="00C322DF" w:rsidP="00C322DF">
      <w:pPr>
        <w:pStyle w:val="C"/>
      </w:pPr>
      <w:r>
        <w:rPr>
          <w:rFonts w:hint="eastAsia"/>
        </w:rPr>
        <w:t>臺北市</w:t>
      </w:r>
      <w:r>
        <w:rPr>
          <w:rFonts w:hint="eastAsia"/>
        </w:rPr>
        <w:t>,</w:t>
      </w:r>
      <w:r>
        <w:rPr>
          <w:rFonts w:hint="eastAsia"/>
        </w:rPr>
        <w:t>大安區</w:t>
      </w:r>
      <w:r>
        <w:rPr>
          <w:rFonts w:hint="eastAsia"/>
        </w:rPr>
        <w:t>,6300300,2018-07-21,12:00:00,32,29,86,</w:t>
      </w:r>
      <w:r>
        <w:rPr>
          <w:rFonts w:hint="eastAsia"/>
        </w:rPr>
        <w:t>西北風</w:t>
      </w:r>
      <w:r>
        <w:rPr>
          <w:rFonts w:hint="eastAsia"/>
        </w:rPr>
        <w:t>,2,2,37,</w:t>
      </w:r>
      <w:r>
        <w:rPr>
          <w:rFonts w:hint="eastAsia"/>
        </w:rPr>
        <w:t>短暫陣雨</w:t>
      </w:r>
      <w:r>
        <w:rPr>
          <w:rFonts w:hint="eastAsia"/>
        </w:rPr>
        <w:t>,26,50,50,2018-07-21</w:t>
      </w:r>
    </w:p>
    <w:p w:rsidR="00C322DF" w:rsidRDefault="00C322DF" w:rsidP="00C322DF">
      <w:pPr>
        <w:pStyle w:val="C"/>
      </w:pPr>
      <w:r>
        <w:rPr>
          <w:rFonts w:hint="eastAsia"/>
        </w:rPr>
        <w:t>臺北市</w:t>
      </w:r>
      <w:r>
        <w:rPr>
          <w:rFonts w:hint="eastAsia"/>
        </w:rPr>
        <w:t>,</w:t>
      </w:r>
      <w:r>
        <w:rPr>
          <w:rFonts w:hint="eastAsia"/>
        </w:rPr>
        <w:t>大安區</w:t>
      </w:r>
      <w:r>
        <w:rPr>
          <w:rFonts w:hint="eastAsia"/>
        </w:rPr>
        <w:t>,6300300,2018-07-21,15:00:00,31,28,82,</w:t>
      </w:r>
      <w:r>
        <w:rPr>
          <w:rFonts w:hint="eastAsia"/>
        </w:rPr>
        <w:t>偏西風</w:t>
      </w:r>
      <w:r>
        <w:rPr>
          <w:rFonts w:hint="eastAsia"/>
        </w:rPr>
        <w:t>,2,&lt;= 1,36,</w:t>
      </w:r>
      <w:r>
        <w:rPr>
          <w:rFonts w:hint="eastAsia"/>
        </w:rPr>
        <w:t>陰</w:t>
      </w:r>
      <w:r>
        <w:rPr>
          <w:rFonts w:hint="eastAsia"/>
        </w:rPr>
        <w:t>,03,50,50,2018-07-21</w:t>
      </w:r>
    </w:p>
    <w:p w:rsidR="00C322DF" w:rsidRDefault="00C322DF" w:rsidP="00C322DF">
      <w:pPr>
        <w:pStyle w:val="C"/>
      </w:pPr>
      <w:r>
        <w:rPr>
          <w:rFonts w:hint="eastAsia"/>
        </w:rPr>
        <w:t>臺北市</w:t>
      </w:r>
      <w:r>
        <w:rPr>
          <w:rFonts w:hint="eastAsia"/>
        </w:rPr>
        <w:t>,</w:t>
      </w:r>
      <w:r>
        <w:rPr>
          <w:rFonts w:hint="eastAsia"/>
        </w:rPr>
        <w:t>大安區</w:t>
      </w:r>
      <w:r>
        <w:rPr>
          <w:rFonts w:hint="eastAsia"/>
        </w:rPr>
        <w:t>,6300300,2018-07-21,18:00:00,30,27,84,</w:t>
      </w:r>
      <w:r>
        <w:rPr>
          <w:rFonts w:hint="eastAsia"/>
        </w:rPr>
        <w:t>偏西風</w:t>
      </w:r>
      <w:r>
        <w:rPr>
          <w:rFonts w:hint="eastAsia"/>
        </w:rPr>
        <w:t>,1,&lt;= 1,34,</w:t>
      </w:r>
      <w:r>
        <w:rPr>
          <w:rFonts w:hint="eastAsia"/>
        </w:rPr>
        <w:t>陰</w:t>
      </w:r>
      <w:r>
        <w:rPr>
          <w:rFonts w:hint="eastAsia"/>
        </w:rPr>
        <w:t>,03,20,50,2018-07-21</w:t>
      </w:r>
    </w:p>
    <w:p w:rsidR="00C322DF" w:rsidRDefault="00C322DF" w:rsidP="00C322DF">
      <w:pPr>
        <w:pStyle w:val="C"/>
      </w:pPr>
      <w:r>
        <w:rPr>
          <w:rFonts w:hint="eastAsia"/>
        </w:rPr>
        <w:t>臺北市</w:t>
      </w:r>
      <w:r>
        <w:rPr>
          <w:rFonts w:hint="eastAsia"/>
        </w:rPr>
        <w:t>,</w:t>
      </w:r>
      <w:r>
        <w:rPr>
          <w:rFonts w:hint="eastAsia"/>
        </w:rPr>
        <w:t>大安區</w:t>
      </w:r>
      <w:r>
        <w:rPr>
          <w:rFonts w:hint="eastAsia"/>
        </w:rPr>
        <w:t>,6300300,2018-07-21,21:00:00,29,27,91,</w:t>
      </w:r>
      <w:r>
        <w:rPr>
          <w:rFonts w:hint="eastAsia"/>
        </w:rPr>
        <w:t>偏東風</w:t>
      </w:r>
      <w:r>
        <w:rPr>
          <w:rFonts w:hint="eastAsia"/>
        </w:rPr>
        <w:t>,1,&lt;= 1,34,</w:t>
      </w:r>
      <w:r>
        <w:rPr>
          <w:rFonts w:hint="eastAsia"/>
        </w:rPr>
        <w:t>陰</w:t>
      </w:r>
      <w:r>
        <w:rPr>
          <w:rFonts w:hint="eastAsia"/>
        </w:rPr>
        <w:t>,03,20,50,2018-07-21</w:t>
      </w:r>
    </w:p>
    <w:p w:rsidR="00C322DF" w:rsidRDefault="00C322DF" w:rsidP="00C322DF">
      <w:pPr>
        <w:pStyle w:val="C"/>
      </w:pPr>
      <w:r>
        <w:rPr>
          <w:rFonts w:hint="eastAsia"/>
        </w:rPr>
        <w:t>臺北市</w:t>
      </w:r>
      <w:r>
        <w:rPr>
          <w:rFonts w:hint="eastAsia"/>
        </w:rPr>
        <w:t>,</w:t>
      </w:r>
      <w:r>
        <w:rPr>
          <w:rFonts w:hint="eastAsia"/>
        </w:rPr>
        <w:t>大安區</w:t>
      </w:r>
      <w:r>
        <w:rPr>
          <w:rFonts w:hint="eastAsia"/>
        </w:rPr>
        <w:t>,6300300,2018-07-22,00:00:00,28,27,94,</w:t>
      </w:r>
      <w:r>
        <w:rPr>
          <w:rFonts w:hint="eastAsia"/>
        </w:rPr>
        <w:t>東北風</w:t>
      </w:r>
      <w:r>
        <w:rPr>
          <w:rFonts w:hint="eastAsia"/>
        </w:rPr>
        <w:t>,1,&lt;= 1,33,</w:t>
      </w:r>
      <w:r>
        <w:rPr>
          <w:rFonts w:hint="eastAsia"/>
        </w:rPr>
        <w:t>陰</w:t>
      </w:r>
      <w:r>
        <w:rPr>
          <w:rFonts w:hint="eastAsia"/>
        </w:rPr>
        <w:t>,03,20,60,2018-07-21</w:t>
      </w:r>
    </w:p>
    <w:p w:rsidR="00C322DF" w:rsidRDefault="00C322DF" w:rsidP="00C322DF">
      <w:pPr>
        <w:pStyle w:val="C"/>
      </w:pPr>
      <w:r>
        <w:rPr>
          <w:rFonts w:hint="eastAsia"/>
        </w:rPr>
        <w:t>臺北市</w:t>
      </w:r>
      <w:r>
        <w:rPr>
          <w:rFonts w:hint="eastAsia"/>
        </w:rPr>
        <w:t>,</w:t>
      </w:r>
      <w:r>
        <w:rPr>
          <w:rFonts w:hint="eastAsia"/>
        </w:rPr>
        <w:t>大安區</w:t>
      </w:r>
      <w:r>
        <w:rPr>
          <w:rFonts w:hint="eastAsia"/>
        </w:rPr>
        <w:t>,6300300,2018-07-22,03:00:00,28,27,98,</w:t>
      </w:r>
      <w:r>
        <w:rPr>
          <w:rFonts w:hint="eastAsia"/>
        </w:rPr>
        <w:t>偏北風</w:t>
      </w:r>
      <w:r>
        <w:rPr>
          <w:rFonts w:hint="eastAsia"/>
        </w:rPr>
        <w:t>,1,&lt;= 1,32,</w:t>
      </w:r>
      <w:r>
        <w:rPr>
          <w:rFonts w:hint="eastAsia"/>
        </w:rPr>
        <w:t>多雲</w:t>
      </w:r>
      <w:r>
        <w:rPr>
          <w:rFonts w:hint="eastAsia"/>
        </w:rPr>
        <w:t>,02,20,60,2018-07-21</w:t>
      </w:r>
    </w:p>
    <w:p w:rsidR="00C322DF" w:rsidRDefault="00C322DF" w:rsidP="00C322DF">
      <w:pPr>
        <w:pStyle w:val="C"/>
      </w:pPr>
      <w:r>
        <w:t>…</w:t>
      </w:r>
      <w:r>
        <w:rPr>
          <w:rFonts w:hint="eastAsia"/>
        </w:rPr>
        <w:t>中略</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,6403300,2018-07-23,03:00:00,23,22,96,</w:t>
      </w:r>
      <w:r>
        <w:rPr>
          <w:rFonts w:hint="eastAsia"/>
        </w:rPr>
        <w:t>偏東風</w:t>
      </w:r>
      <w:r>
        <w:rPr>
          <w:rFonts w:hint="eastAsia"/>
        </w:rPr>
        <w:t>,1,&lt;= 1,26,</w:t>
      </w:r>
      <w:r>
        <w:rPr>
          <w:rFonts w:hint="eastAsia"/>
        </w:rPr>
        <w:t>陰</w:t>
      </w:r>
      <w:r>
        <w:rPr>
          <w:rFonts w:hint="eastAsia"/>
        </w:rPr>
        <w:t>,03,30,30,2018-07-21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,6403300,2018-07-23,06:00:00,23,22,94,</w:t>
      </w:r>
      <w:r>
        <w:rPr>
          <w:rFonts w:hint="eastAsia"/>
        </w:rPr>
        <w:t>西南風</w:t>
      </w:r>
      <w:r>
        <w:rPr>
          <w:rFonts w:hint="eastAsia"/>
        </w:rPr>
        <w:t>,1,&lt;= 1,25,</w:t>
      </w:r>
      <w:r>
        <w:rPr>
          <w:rFonts w:hint="eastAsia"/>
        </w:rPr>
        <w:t>陰</w:t>
      </w:r>
      <w:r>
        <w:rPr>
          <w:rFonts w:hint="eastAsia"/>
        </w:rPr>
        <w:t>,03,20,30,2018-07-21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,6403300,2018-07-23,09:00:00,28,28,89,</w:t>
      </w:r>
      <w:r>
        <w:rPr>
          <w:rFonts w:hint="eastAsia"/>
        </w:rPr>
        <w:t>西南風</w:t>
      </w:r>
      <w:r>
        <w:rPr>
          <w:rFonts w:hint="eastAsia"/>
        </w:rPr>
        <w:t>,1,&lt;= 1,33,</w:t>
      </w:r>
      <w:r>
        <w:rPr>
          <w:rFonts w:hint="eastAsia"/>
        </w:rPr>
        <w:t>陰</w:t>
      </w:r>
      <w:r>
        <w:rPr>
          <w:rFonts w:hint="eastAsia"/>
        </w:rPr>
        <w:t>,03,20,30,2018-07-21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,6403300,2018-07-23,12:00:00,32,29,86,</w:t>
      </w:r>
      <w:r>
        <w:rPr>
          <w:rFonts w:hint="eastAsia"/>
        </w:rPr>
        <w:t>偏南風</w:t>
      </w:r>
      <w:r>
        <w:rPr>
          <w:rFonts w:hint="eastAsia"/>
        </w:rPr>
        <w:t>,2,&lt;= 1,38,</w:t>
      </w:r>
      <w:r>
        <w:rPr>
          <w:rFonts w:hint="eastAsia"/>
        </w:rPr>
        <w:t>短暫陣雨或雷雨</w:t>
      </w:r>
      <w:r>
        <w:rPr>
          <w:rFonts w:hint="eastAsia"/>
        </w:rPr>
        <w:t>,36,60,60,2018-07-21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,6403300,2018-07-23,15:00:00,32,29,88,</w:t>
      </w:r>
      <w:r>
        <w:rPr>
          <w:rFonts w:hint="eastAsia"/>
        </w:rPr>
        <w:t>偏南風</w:t>
      </w:r>
      <w:r>
        <w:rPr>
          <w:rFonts w:hint="eastAsia"/>
        </w:rPr>
        <w:t>,1,&lt;= 1,38,</w:t>
      </w:r>
      <w:r>
        <w:rPr>
          <w:rFonts w:hint="eastAsia"/>
        </w:rPr>
        <w:t>陰</w:t>
      </w:r>
      <w:r>
        <w:rPr>
          <w:rFonts w:hint="eastAsia"/>
        </w:rPr>
        <w:t>,03,60,60,2018-07-21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,6403300,2018-07-23,18:00:00,29,26,95,</w:t>
      </w:r>
      <w:r>
        <w:rPr>
          <w:rFonts w:hint="eastAsia"/>
        </w:rPr>
        <w:t>偏南風</w:t>
      </w:r>
      <w:r>
        <w:rPr>
          <w:rFonts w:hint="eastAsia"/>
        </w:rPr>
        <w:t>,1,&lt;= 1,34,</w:t>
      </w:r>
      <w:r>
        <w:rPr>
          <w:rFonts w:hint="eastAsia"/>
        </w:rPr>
        <w:t>陰</w:t>
      </w:r>
      <w:r>
        <w:rPr>
          <w:rFonts w:hint="eastAsia"/>
        </w:rPr>
        <w:t>,03,20,60,2018-07-21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,6403300,2018-07-23,21:00:00,26,24,96,</w:t>
      </w:r>
      <w:r>
        <w:rPr>
          <w:rFonts w:hint="eastAsia"/>
        </w:rPr>
        <w:t>東南風</w:t>
      </w:r>
      <w:r>
        <w:rPr>
          <w:rFonts w:hint="eastAsia"/>
        </w:rPr>
        <w:t>,1,&lt;= 1,30,</w:t>
      </w:r>
      <w:r>
        <w:rPr>
          <w:rFonts w:hint="eastAsia"/>
        </w:rPr>
        <w:t>陰</w:t>
      </w:r>
      <w:r>
        <w:rPr>
          <w:rFonts w:hint="eastAsia"/>
        </w:rPr>
        <w:t>,03,20,60,2018-07-21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,6403300,2018-07-24,00:00:00,25,22,88,</w:t>
      </w:r>
      <w:r>
        <w:rPr>
          <w:rFonts w:hint="eastAsia"/>
        </w:rPr>
        <w:t>東南風</w:t>
      </w:r>
      <w:r>
        <w:rPr>
          <w:rFonts w:hint="eastAsia"/>
        </w:rPr>
        <w:t>,1,&lt;= 1,28,</w:t>
      </w:r>
      <w:r>
        <w:rPr>
          <w:rFonts w:hint="eastAsia"/>
        </w:rPr>
        <w:t>陰</w:t>
      </w:r>
      <w:r>
        <w:rPr>
          <w:rFonts w:hint="eastAsia"/>
        </w:rPr>
        <w:t>,03,20,80,2018-07-21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,6403300,2018-07-24,03:00:00,24,20,80,</w:t>
      </w:r>
      <w:r>
        <w:rPr>
          <w:rFonts w:hint="eastAsia"/>
        </w:rPr>
        <w:t>偏南風</w:t>
      </w:r>
      <w:r>
        <w:rPr>
          <w:rFonts w:hint="eastAsia"/>
        </w:rPr>
        <w:t>,1,&lt;= 1,26,</w:t>
      </w:r>
      <w:r>
        <w:rPr>
          <w:rFonts w:hint="eastAsia"/>
        </w:rPr>
        <w:t>陰</w:t>
      </w:r>
      <w:r>
        <w:rPr>
          <w:rFonts w:hint="eastAsia"/>
        </w:rPr>
        <w:t>,03,20,80,2018-07-21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,6403300,2018-07-24,06:00:00,23,20,80,</w:t>
      </w:r>
      <w:r>
        <w:rPr>
          <w:rFonts w:hint="eastAsia"/>
        </w:rPr>
        <w:t>偏南風</w:t>
      </w:r>
      <w:r>
        <w:rPr>
          <w:rFonts w:hint="eastAsia"/>
        </w:rPr>
        <w:t>,1,&lt;= 1,26,</w:t>
      </w:r>
      <w:r>
        <w:rPr>
          <w:rFonts w:hint="eastAsia"/>
        </w:rPr>
        <w:t>陰</w:t>
      </w:r>
      <w:r>
        <w:rPr>
          <w:rFonts w:hint="eastAsia"/>
        </w:rPr>
        <w:t>,03,80,80,2018-07-21</w:t>
      </w:r>
    </w:p>
    <w:p w:rsidR="00C322DF" w:rsidRDefault="00C322DF" w:rsidP="00C322DF">
      <w:pPr>
        <w:pStyle w:val="C"/>
      </w:pPr>
      <w:r>
        <w:rPr>
          <w:rFonts w:hint="eastAsia"/>
        </w:rPr>
        <w:t>高雄市</w:t>
      </w:r>
      <w:r>
        <w:rPr>
          <w:rFonts w:hint="eastAsia"/>
        </w:rPr>
        <w:t>,</w:t>
      </w:r>
      <w:proofErr w:type="gramStart"/>
      <w:r>
        <w:rPr>
          <w:rFonts w:hint="eastAsia"/>
        </w:rPr>
        <w:t>甲仙區</w:t>
      </w:r>
      <w:proofErr w:type="gramEnd"/>
      <w:r>
        <w:rPr>
          <w:rFonts w:hint="eastAsia"/>
        </w:rPr>
        <w:t>,6403300,2018-07-24,09:00:00,29,27,80,</w:t>
      </w:r>
      <w:r>
        <w:rPr>
          <w:rFonts w:hint="eastAsia"/>
        </w:rPr>
        <w:t>偏南風</w:t>
      </w:r>
      <w:r>
        <w:rPr>
          <w:rFonts w:hint="eastAsia"/>
        </w:rPr>
        <w:t>,1,&lt;= 1,33,</w:t>
      </w:r>
      <w:r>
        <w:rPr>
          <w:rFonts w:hint="eastAsia"/>
        </w:rPr>
        <w:t>短暫陣雨</w:t>
      </w:r>
      <w:r>
        <w:rPr>
          <w:rFonts w:hint="eastAsia"/>
        </w:rPr>
        <w:t>,26,80,80,2018-07-21</w:t>
      </w:r>
    </w:p>
    <w:p w:rsidR="00BF01EA" w:rsidRDefault="00BF01EA" w:rsidP="00BF01EA">
      <w:pPr>
        <w:pStyle w:val="tsa"/>
        <w:rPr>
          <w:noProof/>
        </w:rPr>
      </w:pPr>
    </w:p>
    <w:p w:rsidR="008213D4" w:rsidRDefault="00CE3F65" w:rsidP="001F4818">
      <w:pPr>
        <w:pStyle w:val="4"/>
      </w:pPr>
      <w:r>
        <w:pict>
          <v:shape id="圖片 85" o:spid="_x0000_i1030" type="#_x0000_t75" alt="ICON2" style="width:16.8pt;height:13.8pt;visibility:visible;mso-wrap-style:square">
            <v:imagedata r:id="rId52" o:title="ICON2" cropright="-18333f"/>
          </v:shape>
        </w:pict>
      </w:r>
      <w:r w:rsidR="008213D4" w:rsidRPr="00E33579">
        <w:rPr>
          <w:rFonts w:hint="eastAsia"/>
        </w:rPr>
        <w:t>參考解答</w:t>
      </w:r>
    </w:p>
    <w:tbl>
      <w:tblPr>
        <w:tblW w:w="8893" w:type="dxa"/>
        <w:tblLayout w:type="fixed"/>
        <w:tblCellMar>
          <w:left w:w="0" w:type="dxa"/>
          <w:right w:w="0" w:type="dxa"/>
        </w:tblCellMar>
        <w:tblLook w:val="04A0" w:firstRow="1" w:lastRow="0" w:firstColumn="1" w:lastColumn="0" w:noHBand="0" w:noVBand="1"/>
      </w:tblPr>
      <w:tblGrid>
        <w:gridCol w:w="1043"/>
        <w:gridCol w:w="7850"/>
      </w:tblGrid>
      <w:tr w:rsidR="00096654" w:rsidRPr="00990E00" w:rsidTr="00E54D2D">
        <w:tc>
          <w:tcPr>
            <w:tcW w:w="1043" w:type="dxa"/>
            <w:tcBorders>
              <w:right w:val="single" w:sz="4" w:space="0" w:color="auto"/>
            </w:tcBorders>
            <w:shd w:val="clear" w:color="auto" w:fill="auto"/>
          </w:tcPr>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lastRenderedPageBreak/>
              <w:t>2</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6</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7</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8</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9</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10</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11</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12</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13</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14</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15</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16</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17</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18</w:t>
            </w: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21</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22</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28</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29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31</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32</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38</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39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41</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42</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lastRenderedPageBreak/>
              <w:t>44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48</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49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51</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52</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58</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59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61</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62</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68</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69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71</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72</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78</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79</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80</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81</w:t>
            </w:r>
          </w:p>
          <w:p w:rsidR="00BE2FE5" w:rsidRDefault="00BE2FE5" w:rsidP="00E54D2D">
            <w:pPr>
              <w:pStyle w:val="Android6-"/>
              <w:spacing w:after="0" w:line="300" w:lineRule="exact"/>
              <w:ind w:rightChars="100" w:right="230"/>
              <w:rPr>
                <w:rFonts w:ascii="Consolas" w:hAnsi="Consolas"/>
                <w:sz w:val="22"/>
                <w:szCs w:val="22"/>
              </w:rPr>
            </w:pPr>
          </w:p>
          <w:p w:rsidR="00BE2FE5" w:rsidRDefault="00BE2FE5" w:rsidP="00E54D2D">
            <w:pPr>
              <w:pStyle w:val="Android6-"/>
              <w:spacing w:after="0" w:line="300" w:lineRule="exact"/>
              <w:ind w:rightChars="100" w:right="230"/>
              <w:rPr>
                <w:rFonts w:ascii="Consolas" w:hAnsi="Consolas"/>
                <w:sz w:val="22"/>
                <w:szCs w:val="22"/>
              </w:rPr>
            </w:pPr>
          </w:p>
          <w:p w:rsidR="00BE2FE5" w:rsidRDefault="00BE2FE5" w:rsidP="00E54D2D">
            <w:pPr>
              <w:pStyle w:val="Android6-"/>
              <w:spacing w:after="0" w:line="300" w:lineRule="exact"/>
              <w:ind w:rightChars="100" w:right="230"/>
              <w:rPr>
                <w:rFonts w:ascii="Consolas" w:hAnsi="Consolas"/>
                <w:sz w:val="22"/>
                <w:szCs w:val="22"/>
              </w:rPr>
            </w:pP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82</w:t>
            </w:r>
          </w:p>
          <w:p w:rsidR="00BE2FE5" w:rsidRDefault="00BE2FE5" w:rsidP="00E54D2D">
            <w:pPr>
              <w:pStyle w:val="Android6-"/>
              <w:spacing w:after="0" w:line="300" w:lineRule="exact"/>
              <w:ind w:rightChars="100" w:right="230"/>
              <w:rPr>
                <w:rFonts w:ascii="Consolas" w:hAnsi="Consolas"/>
                <w:sz w:val="22"/>
                <w:szCs w:val="22"/>
              </w:rPr>
            </w:pPr>
          </w:p>
          <w:p w:rsidR="00BE2FE5" w:rsidRDefault="00BE2FE5" w:rsidP="00E54D2D">
            <w:pPr>
              <w:pStyle w:val="Android6-"/>
              <w:spacing w:after="0" w:line="300" w:lineRule="exact"/>
              <w:ind w:rightChars="100" w:right="230"/>
              <w:rPr>
                <w:rFonts w:ascii="Consolas" w:hAnsi="Consolas"/>
                <w:sz w:val="22"/>
                <w:szCs w:val="22"/>
              </w:rPr>
            </w:pP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83</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84</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85</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86</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87</w:t>
            </w:r>
          </w:p>
          <w:p w:rsidR="006714A5" w:rsidRDefault="006714A5"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88</w:t>
            </w:r>
          </w:p>
          <w:p w:rsidR="00F21229" w:rsidRPr="00D65C9A" w:rsidRDefault="00F21229" w:rsidP="00E54D2D">
            <w:pPr>
              <w:pStyle w:val="Android6-"/>
              <w:spacing w:after="0" w:line="300" w:lineRule="exact"/>
              <w:ind w:rightChars="100" w:right="230"/>
              <w:rPr>
                <w:rFonts w:ascii="Consolas" w:hAnsi="Consolas"/>
                <w:sz w:val="22"/>
                <w:szCs w:val="22"/>
              </w:rPr>
            </w:pPr>
            <w:r>
              <w:rPr>
                <w:rFonts w:ascii="Consolas" w:hAnsi="Consolas" w:hint="eastAsia"/>
                <w:sz w:val="22"/>
                <w:szCs w:val="22"/>
              </w:rPr>
              <w:t>89</w:t>
            </w:r>
          </w:p>
        </w:tc>
        <w:tc>
          <w:tcPr>
            <w:tcW w:w="7850" w:type="dxa"/>
            <w:tcBorders>
              <w:left w:val="single" w:sz="4" w:space="0" w:color="auto"/>
            </w:tcBorders>
            <w:shd w:val="clear" w:color="auto" w:fill="auto"/>
          </w:tcPr>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lastRenderedPageBreak/>
              <w:t>import pandas as pd</w:t>
            </w:r>
          </w:p>
          <w:p w:rsidR="00096654"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lastRenderedPageBreak/>
              <w:t>import numpy as np</w:t>
            </w:r>
          </w:p>
          <w:p w:rsidR="00C322DF" w:rsidRPr="00F016EA" w:rsidRDefault="00C322DF" w:rsidP="00E54D2D">
            <w:pPr>
              <w:pStyle w:val="Android6-"/>
              <w:spacing w:after="0" w:line="300" w:lineRule="exact"/>
              <w:jc w:val="left"/>
              <w:rPr>
                <w:rFonts w:ascii="Consolas" w:hAnsi="Consolas"/>
                <w:spacing w:val="-14"/>
                <w:sz w:val="22"/>
                <w:szCs w:val="22"/>
              </w:rPr>
            </w:pPr>
            <w:r w:rsidRPr="00C322DF">
              <w:rPr>
                <w:rFonts w:ascii="Consolas" w:hAnsi="Consolas"/>
                <w:spacing w:val="-14"/>
                <w:sz w:val="22"/>
                <w:szCs w:val="22"/>
              </w:rPr>
              <w:t>from bs4 import BeautifulSoup</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import datetime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import zipfile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f=zipfile.ZipFile('F-D0047-093.zip')</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file = ['63_72hr_CH.x</w:t>
            </w:r>
            <w:r>
              <w:rPr>
                <w:rFonts w:ascii="Consolas" w:hAnsi="Consolas" w:hint="eastAsia"/>
                <w:spacing w:val="-14"/>
                <w:sz w:val="22"/>
                <w:szCs w:val="22"/>
              </w:rPr>
              <w:t>12.46</w:t>
            </w:r>
            <w:r w:rsidRPr="00F016EA">
              <w:rPr>
                <w:rFonts w:ascii="Consolas" w:hAnsi="Consolas"/>
                <w:spacing w:val="-14"/>
                <w:sz w:val="22"/>
                <w:szCs w:val="22"/>
              </w:rPr>
              <w:t>ml','64_72hr_CH.xml']</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CITY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DISTRICT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GEOCODE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DAY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TIME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T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TD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RH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WD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WS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BF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AT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Wx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Wx_n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PoP6h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PoP12h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get_day =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for filename in file: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try:</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data = f.read(filename).decode('utf8')</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soup = BeautifulSoup(data,"xml")</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city = soup.locationsName.text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a = soup.find_all("location")</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i in range(0,len(a)):</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location = a[i]</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district = location.find_all("locationName")[0].text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geocode = location.geocode.text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weather = location.find_all("weatherElement")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time = weather[1].find_all("dataTime")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j in range(0,len(time)):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x = time[j].text.split("T")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DAY.append(x[0])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time_1 = x[1].split("+")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TIME.append(time_1[0])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CITY.append(city)</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DISTRICT.append(district)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lastRenderedPageBreak/>
              <w:t xml:space="preserve">                GEOCODE.append(geocode)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get_day.append(today)</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t  in weather[0].find_all("value"):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T.append(t.text)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td  in weather[1].find_all("value"):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TD.append(td.text)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rh  in weather[2].find_all("value"):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RH.append(rh.text)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wd  in weather[5].find_all("value"):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WD.append(wd.text)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ws = weather[6].find_all("value")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k  in range(0,len(ws),2):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WS.append(ws[k].text)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BF.append(ws[k+1].text)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at  in weather[8].find_all("value"):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AT.append(at.text)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wx = weather[9].find_all("value")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w in range(0,len(wx),2):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Wx.append(wx[w].text)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Wx_n.append(wx[w+1].text)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rain1 = weather[3].find_all("value")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l in range(0,len(rain1)):</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pop6 = rain1[l].text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PoP6h.append(pop6)</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PoP6h.append(pop6)</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 xml:space="preserve">            #PoP6h.append("x") #1200</w:t>
            </w:r>
            <w:r w:rsidRPr="00F016EA">
              <w:rPr>
                <w:rFonts w:ascii="Consolas" w:hAnsi="Consolas" w:hint="eastAsia"/>
                <w:spacing w:val="-14"/>
                <w:sz w:val="22"/>
                <w:szCs w:val="22"/>
              </w:rPr>
              <w:t>時</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 xml:space="preserve">            #PoP6h.append("x") #1200</w:t>
            </w:r>
            <w:r w:rsidRPr="00F016EA">
              <w:rPr>
                <w:rFonts w:ascii="Consolas" w:hAnsi="Consolas" w:hint="eastAsia"/>
                <w:spacing w:val="-14"/>
                <w:sz w:val="22"/>
                <w:szCs w:val="22"/>
              </w:rPr>
              <w:t>時</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rain2 = weather[4].find_all("value")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for m in range(0,len(rain2)):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pop12 = rain2[m].text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PoP12h.append(pop12)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PoP12h.append(pop12)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PoP12h.append(pop12)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PoP12h.append(pop12)</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except: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break</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f.close()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data = {"CITY":CITY,"DISTRICT":DISTRICT,"GEOCODE":GEOCODE,"DAY" : DAY,"TIME" : TIME,"T":T,"TD" : TD,"RH":RH,</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"WD" : WD,"WS" : WS,"BF":BF,"AT" : AT,"Wx": Wx,"Wx_n":Wx_n,"PoP6h" : PoP6h,"PoP12h" :PoP12h,"get_day":get_day}</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df = </w:t>
            </w:r>
            <w:r w:rsidRPr="00F016EA">
              <w:rPr>
                <w:rFonts w:ascii="Consolas" w:hAnsi="Consolas"/>
                <w:spacing w:val="-14"/>
                <w:sz w:val="22"/>
                <w:szCs w:val="22"/>
              </w:rPr>
              <w:lastRenderedPageBreak/>
              <w:t>pd.DataFrame(data,columns=["CITY","DISTRICT","GEOCODE","DAY","TIME","T","TD","RH","WD","WS","BF","AT","Wx","Wx_n","PoP6h","PoP12h","get_day"])</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df1=df.sort_values(by="T", ascending=False)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w:t>
            </w:r>
            <w:r w:rsidRPr="00F016EA">
              <w:rPr>
                <w:rFonts w:ascii="Consolas" w:hAnsi="Consolas" w:hint="eastAsia"/>
                <w:spacing w:val="-14"/>
                <w:sz w:val="22"/>
                <w:szCs w:val="22"/>
              </w:rPr>
              <w:t>以溫度遞減排序</w:t>
            </w:r>
            <w:r w:rsidRPr="00F016EA">
              <w:rPr>
                <w:rFonts w:ascii="Consolas" w:hAnsi="Consolas" w:hint="eastAsia"/>
                <w:spacing w:val="-14"/>
                <w:sz w:val="22"/>
                <w:szCs w:val="22"/>
              </w:rPr>
              <w: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print(df1['T'])</w:t>
            </w:r>
          </w:p>
          <w:p w:rsidR="00C322DF" w:rsidRPr="00C322DF" w:rsidRDefault="00C322DF" w:rsidP="00C322DF">
            <w:pPr>
              <w:pStyle w:val="Android6-"/>
              <w:spacing w:after="0" w:line="300" w:lineRule="exact"/>
              <w:jc w:val="left"/>
              <w:rPr>
                <w:rFonts w:ascii="Consolas" w:hAnsi="Consolas"/>
                <w:spacing w:val="-14"/>
                <w:sz w:val="22"/>
                <w:szCs w:val="22"/>
              </w:rPr>
            </w:pPr>
            <w:r w:rsidRPr="00C322DF">
              <w:rPr>
                <w:rFonts w:ascii="Consolas" w:hAnsi="Consolas" w:hint="eastAsia"/>
                <w:spacing w:val="-14"/>
                <w:sz w:val="22"/>
                <w:szCs w:val="22"/>
              </w:rPr>
              <w:t>print("</w:t>
            </w:r>
            <w:r w:rsidRPr="00C322DF">
              <w:rPr>
                <w:rFonts w:ascii="Consolas" w:hAnsi="Consolas" w:hint="eastAsia"/>
                <w:spacing w:val="-14"/>
                <w:sz w:val="22"/>
                <w:szCs w:val="22"/>
              </w:rPr>
              <w:t>目前最高氣溫為</w:t>
            </w:r>
            <w:r w:rsidRPr="00C322DF">
              <w:rPr>
                <w:rFonts w:ascii="Consolas" w:hAnsi="Consolas" w:hint="eastAsia"/>
                <w:spacing w:val="-14"/>
                <w:sz w:val="22"/>
                <w:szCs w:val="22"/>
              </w:rPr>
              <w:t>"+str(df1["T"].max()))</w:t>
            </w:r>
          </w:p>
          <w:p w:rsidR="00C322DF" w:rsidRDefault="00C322DF" w:rsidP="00C322DF">
            <w:pPr>
              <w:pStyle w:val="Android6-"/>
              <w:spacing w:after="0" w:line="300" w:lineRule="exact"/>
              <w:jc w:val="left"/>
              <w:rPr>
                <w:rFonts w:ascii="Consolas" w:hAnsi="Consolas"/>
                <w:spacing w:val="-14"/>
                <w:sz w:val="22"/>
                <w:szCs w:val="22"/>
              </w:rPr>
            </w:pPr>
            <w:r w:rsidRPr="00C322DF">
              <w:rPr>
                <w:rFonts w:ascii="Consolas" w:hAnsi="Consolas" w:hint="eastAsia"/>
                <w:spacing w:val="-14"/>
                <w:sz w:val="22"/>
                <w:szCs w:val="22"/>
              </w:rPr>
              <w:t>print("</w:t>
            </w:r>
            <w:r w:rsidRPr="00C322DF">
              <w:rPr>
                <w:rFonts w:ascii="Consolas" w:hAnsi="Consolas" w:hint="eastAsia"/>
                <w:spacing w:val="-14"/>
                <w:sz w:val="22"/>
                <w:szCs w:val="22"/>
              </w:rPr>
              <w:t>目前最低氣溫為</w:t>
            </w:r>
            <w:r w:rsidRPr="00C322DF">
              <w:rPr>
                <w:rFonts w:ascii="Consolas" w:hAnsi="Consolas" w:hint="eastAsia"/>
                <w:spacing w:val="-14"/>
                <w:sz w:val="22"/>
                <w:szCs w:val="22"/>
              </w:rPr>
              <w:t>"+str(df1["T"].min()))</w:t>
            </w:r>
          </w:p>
          <w:p w:rsidR="00096654" w:rsidRPr="00F016EA" w:rsidRDefault="00096654" w:rsidP="00C322DF">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save_name = "</w:t>
            </w:r>
            <w:r w:rsidR="00BE2FE5">
              <w:rPr>
                <w:rFonts w:ascii="Consolas" w:hAnsi="Consolas" w:hint="eastAsia"/>
                <w:spacing w:val="-14"/>
                <w:sz w:val="22"/>
                <w:szCs w:val="22"/>
              </w:rPr>
              <w:t>GE3-4-</w:t>
            </w:r>
            <w:r w:rsidRPr="00F016EA">
              <w:rPr>
                <w:rFonts w:ascii="Consolas" w:hAnsi="Consolas"/>
                <w:spacing w:val="-14"/>
                <w:sz w:val="22"/>
                <w:szCs w:val="22"/>
              </w:rPr>
              <w:t>output.csv"</w:t>
            </w:r>
          </w:p>
          <w:p w:rsidR="00096654" w:rsidRPr="00990E00"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df.to_csv(save_name,index=False,encoding="utf_8_sig")</w:t>
            </w:r>
          </w:p>
        </w:tc>
      </w:tr>
    </w:tbl>
    <w:p w:rsidR="00BF01EA" w:rsidRDefault="00BF01EA" w:rsidP="00BF01EA">
      <w:pPr>
        <w:pStyle w:val="tsa"/>
        <w:rPr>
          <w:noProof/>
        </w:rPr>
      </w:pPr>
    </w:p>
    <w:p w:rsidR="008213D4" w:rsidRDefault="00213C93" w:rsidP="00AC402B">
      <w:pPr>
        <w:pStyle w:val="4"/>
      </w:pPr>
      <w:r>
        <w:rPr>
          <w:rFonts w:ascii="Noto Serif CJK TC Light" w:eastAsia="Noto Serif CJK TC Light" w:hAnsi="Noto Serif CJK TC Light"/>
          <w:noProof/>
        </w:rPr>
        <w:drawing>
          <wp:inline distT="0" distB="0" distL="0" distR="0" wp14:anchorId="53A919BA" wp14:editId="194CC558">
            <wp:extent cx="213360" cy="175260"/>
            <wp:effectExtent l="0" t="0" r="0" b="0"/>
            <wp:docPr id="86" name="圖片 8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365831" w:rsidRDefault="00365831" w:rsidP="00365831">
      <w:pPr>
        <w:pStyle w:val="a"/>
      </w:pPr>
      <w:r>
        <w:t>1-</w:t>
      </w:r>
      <w:r>
        <w:rPr>
          <w:rFonts w:hint="eastAsia"/>
        </w:rPr>
        <w:t>6</w:t>
      </w:r>
      <w:r>
        <w:rPr>
          <w:rFonts w:hint="eastAsia"/>
        </w:rPr>
        <w:t>行</w:t>
      </w:r>
      <w:r>
        <w:t>import</w:t>
      </w:r>
      <w:r>
        <w:rPr>
          <w:rFonts w:hint="eastAsia"/>
        </w:rPr>
        <w:t>所需套件。</w:t>
      </w:r>
    </w:p>
    <w:p w:rsidR="00365831" w:rsidRDefault="00BE2FE5" w:rsidP="00365831">
      <w:pPr>
        <w:pStyle w:val="a"/>
      </w:pPr>
      <w:r>
        <w:rPr>
          <w:rFonts w:hint="eastAsia"/>
        </w:rPr>
        <w:t>7-8</w:t>
      </w:r>
      <w:r w:rsidR="00365831">
        <w:rPr>
          <w:rFonts w:hint="eastAsia"/>
        </w:rPr>
        <w:t>行對獲取</w:t>
      </w:r>
      <w:r>
        <w:rPr>
          <w:rFonts w:hint="eastAsia"/>
        </w:rPr>
        <w:t>的</w:t>
      </w:r>
      <w:r w:rsidRPr="00FF4988">
        <w:t>"F-D0047-093.zip"</w:t>
      </w:r>
      <w:r>
        <w:rPr>
          <w:rFonts w:hint="eastAsia"/>
        </w:rPr>
        <w:t>壓縮</w:t>
      </w:r>
      <w:proofErr w:type="gramStart"/>
      <w:r>
        <w:rPr>
          <w:rFonts w:hint="eastAsia"/>
        </w:rPr>
        <w:t>檔</w:t>
      </w:r>
      <w:proofErr w:type="gramEnd"/>
      <w:r w:rsidR="00365831">
        <w:rPr>
          <w:rFonts w:hint="eastAsia"/>
        </w:rPr>
        <w:t>檔案進行解壓縮，並設定需要檔名。</w:t>
      </w:r>
      <w:r w:rsidR="00365831" w:rsidRPr="00FF4988">
        <w:t>'63_72hr_CH.xml'</w:t>
      </w:r>
      <w:r w:rsidR="00365831">
        <w:rPr>
          <w:rFonts w:hint="eastAsia"/>
        </w:rPr>
        <w:t>為台北市各區</w:t>
      </w:r>
      <w:r>
        <w:rPr>
          <w:rFonts w:hint="eastAsia"/>
        </w:rPr>
        <w:t>72</w:t>
      </w:r>
      <w:r>
        <w:rPr>
          <w:rFonts w:hint="eastAsia"/>
        </w:rPr>
        <w:t>小時</w:t>
      </w:r>
      <w:r w:rsidR="00365831">
        <w:rPr>
          <w:rFonts w:hint="eastAsia"/>
        </w:rPr>
        <w:t>氣象預報資料，</w:t>
      </w:r>
      <w:r w:rsidRPr="00F016EA">
        <w:rPr>
          <w:rFonts w:ascii="Consolas" w:hAnsi="Consolas"/>
          <w:spacing w:val="-14"/>
          <w:szCs w:val="22"/>
        </w:rPr>
        <w:t>'64_72hr_CH.xml'</w:t>
      </w:r>
      <w:r>
        <w:rPr>
          <w:rFonts w:hint="eastAsia"/>
        </w:rPr>
        <w:t>為高雄市各區</w:t>
      </w:r>
      <w:r>
        <w:rPr>
          <w:rFonts w:hint="eastAsia"/>
        </w:rPr>
        <w:t>72</w:t>
      </w:r>
      <w:r>
        <w:rPr>
          <w:rFonts w:hint="eastAsia"/>
        </w:rPr>
        <w:t>小時氣象預報資料</w:t>
      </w:r>
      <w:r w:rsidR="00365831">
        <w:rPr>
          <w:rFonts w:hint="eastAsia"/>
        </w:rPr>
        <w:t>。</w:t>
      </w:r>
    </w:p>
    <w:p w:rsidR="00365831" w:rsidRPr="00586A63" w:rsidRDefault="00BE2FE5" w:rsidP="00365831">
      <w:pPr>
        <w:pStyle w:val="a"/>
      </w:pPr>
      <w:r>
        <w:rPr>
          <w:rFonts w:hint="eastAsia"/>
        </w:rPr>
        <w:t>9</w:t>
      </w:r>
      <w:r w:rsidR="00365831">
        <w:t>-</w:t>
      </w:r>
      <w:r>
        <w:rPr>
          <w:rFonts w:hint="eastAsia"/>
        </w:rPr>
        <w:t>25</w:t>
      </w:r>
      <w:r w:rsidR="00365831">
        <w:rPr>
          <w:rFonts w:hint="eastAsia"/>
        </w:rPr>
        <w:t>行設定需要收集資料</w:t>
      </w:r>
      <w:proofErr w:type="gramStart"/>
      <w:r w:rsidR="00365831">
        <w:rPr>
          <w:rFonts w:hint="eastAsia"/>
        </w:rPr>
        <w:t>初始空串列</w:t>
      </w:r>
      <w:proofErr w:type="gramEnd"/>
      <w:r w:rsidR="00365831">
        <w:rPr>
          <w:rFonts w:hint="eastAsia"/>
        </w:rPr>
        <w:t>，其中欄位意義如下：</w:t>
      </w:r>
      <w:r w:rsidR="00365831">
        <w:br/>
      </w:r>
      <w:r w:rsidR="00365831" w:rsidRPr="004C5F69">
        <w:t>CITY</w:t>
      </w:r>
      <w:r w:rsidR="00365831">
        <w:rPr>
          <w:rFonts w:hint="eastAsia"/>
        </w:rPr>
        <w:t>(</w:t>
      </w:r>
      <w:r w:rsidR="00365831">
        <w:rPr>
          <w:rFonts w:hint="eastAsia"/>
        </w:rPr>
        <w:t>縣市</w:t>
      </w:r>
      <w:r w:rsidR="00365831">
        <w:rPr>
          <w:rFonts w:hint="eastAsia"/>
        </w:rPr>
        <w:t>)</w:t>
      </w:r>
      <w:r w:rsidR="00365831">
        <w:rPr>
          <w:rFonts w:hint="eastAsia"/>
        </w:rPr>
        <w:t>、</w:t>
      </w:r>
      <w:r w:rsidR="00365831" w:rsidRPr="004C5F69">
        <w:t>DISTRICT</w:t>
      </w:r>
      <w:r w:rsidR="00365831">
        <w:rPr>
          <w:rFonts w:hint="eastAsia"/>
        </w:rPr>
        <w:t>(</w:t>
      </w:r>
      <w:r w:rsidR="00365831">
        <w:rPr>
          <w:rFonts w:hint="eastAsia"/>
        </w:rPr>
        <w:t>鄉鎮市區</w:t>
      </w:r>
      <w:r w:rsidR="00365831">
        <w:rPr>
          <w:rFonts w:hint="eastAsia"/>
        </w:rPr>
        <w:t>)</w:t>
      </w:r>
      <w:r w:rsidR="00365831">
        <w:rPr>
          <w:rFonts w:hint="eastAsia"/>
        </w:rPr>
        <w:t>、</w:t>
      </w:r>
      <w:r w:rsidR="00365831" w:rsidRPr="004C5F69">
        <w:t>GEOCODE</w:t>
      </w:r>
      <w:r w:rsidR="00365831">
        <w:rPr>
          <w:rFonts w:hint="eastAsia"/>
        </w:rPr>
        <w:t>(</w:t>
      </w:r>
      <w:r w:rsidR="00365831">
        <w:rPr>
          <w:rFonts w:hint="eastAsia"/>
        </w:rPr>
        <w:t>編碼</w:t>
      </w:r>
      <w:r w:rsidR="00365831">
        <w:rPr>
          <w:rFonts w:hint="eastAsia"/>
        </w:rPr>
        <w:t>)</w:t>
      </w:r>
      <w:r w:rsidR="00365831">
        <w:rPr>
          <w:rFonts w:hint="eastAsia"/>
        </w:rPr>
        <w:t>、</w:t>
      </w:r>
      <w:r w:rsidR="00365831" w:rsidRPr="004C5F69">
        <w:t>DAY</w:t>
      </w:r>
      <w:r w:rsidR="00365831">
        <w:rPr>
          <w:rFonts w:hint="eastAsia"/>
        </w:rPr>
        <w:t>(</w:t>
      </w:r>
      <w:r w:rsidR="00365831">
        <w:rPr>
          <w:rFonts w:hint="eastAsia"/>
        </w:rPr>
        <w:t>日期</w:t>
      </w:r>
      <w:r w:rsidR="00365831">
        <w:rPr>
          <w:rFonts w:hint="eastAsia"/>
        </w:rPr>
        <w:t>)</w:t>
      </w:r>
      <w:r w:rsidR="00365831" w:rsidRPr="004C5F69">
        <w:t>,TIME</w:t>
      </w:r>
      <w:r w:rsidR="00365831">
        <w:rPr>
          <w:rFonts w:hint="eastAsia"/>
        </w:rPr>
        <w:t>(</w:t>
      </w:r>
      <w:r w:rsidR="00365831">
        <w:rPr>
          <w:rFonts w:hint="eastAsia"/>
        </w:rPr>
        <w:t>時間</w:t>
      </w:r>
      <w:r w:rsidR="00365831">
        <w:rPr>
          <w:rFonts w:hint="eastAsia"/>
        </w:rPr>
        <w:t>)</w:t>
      </w:r>
      <w:r w:rsidR="00365831">
        <w:rPr>
          <w:rFonts w:ascii="微軟正黑體" w:eastAsia="微軟正黑體" w:hAnsi="微軟正黑體" w:hint="eastAsia"/>
          <w:color w:val="333333"/>
          <w:shd w:val="clear" w:color="auto" w:fill="FFFFFF"/>
        </w:rPr>
        <w:t xml:space="preserve"> T(溫度)、</w:t>
      </w:r>
      <w:r w:rsidRPr="00F016EA">
        <w:rPr>
          <w:rFonts w:hint="eastAsia"/>
        </w:rPr>
        <w:t>,Td(</w:t>
      </w:r>
      <w:r w:rsidRPr="00F016EA">
        <w:rPr>
          <w:rFonts w:hint="eastAsia"/>
        </w:rPr>
        <w:t>露點溫度</w:t>
      </w:r>
      <w:r w:rsidRPr="00F016EA">
        <w:rPr>
          <w:rFonts w:hint="eastAsia"/>
        </w:rPr>
        <w:t>)</w:t>
      </w:r>
      <w:r w:rsidRPr="00F016EA">
        <w:rPr>
          <w:rFonts w:hint="eastAsia"/>
        </w:rPr>
        <w:t>、</w:t>
      </w:r>
      <w:r w:rsidRPr="00F016EA">
        <w:rPr>
          <w:rFonts w:hint="eastAsia"/>
        </w:rPr>
        <w:t>,RH(</w:t>
      </w:r>
      <w:r w:rsidRPr="00F016EA">
        <w:rPr>
          <w:rFonts w:hint="eastAsia"/>
        </w:rPr>
        <w:t>相對濕度</w:t>
      </w:r>
      <w:r w:rsidRPr="00F016EA">
        <w:rPr>
          <w:rFonts w:hint="eastAsia"/>
        </w:rPr>
        <w:t>)</w:t>
      </w:r>
      <w:r w:rsidRPr="00F016EA">
        <w:rPr>
          <w:rFonts w:hint="eastAsia"/>
        </w:rPr>
        <w:t>、</w:t>
      </w:r>
      <w:r w:rsidRPr="00F016EA">
        <w:rPr>
          <w:rFonts w:hint="eastAsia"/>
        </w:rPr>
        <w:t>Wd(</w:t>
      </w:r>
      <w:r w:rsidRPr="00F016EA">
        <w:rPr>
          <w:rFonts w:hint="eastAsia"/>
        </w:rPr>
        <w:t>風向</w:t>
      </w:r>
      <w:r w:rsidRPr="00F016EA">
        <w:rPr>
          <w:rFonts w:hint="eastAsia"/>
        </w:rPr>
        <w:t>)</w:t>
      </w:r>
      <w:r w:rsidRPr="00F016EA">
        <w:rPr>
          <w:rFonts w:hint="eastAsia"/>
        </w:rPr>
        <w:t>、</w:t>
      </w:r>
      <w:r w:rsidRPr="00F016EA">
        <w:rPr>
          <w:rFonts w:hint="eastAsia"/>
        </w:rPr>
        <w:t>Ws(</w:t>
      </w:r>
      <w:r w:rsidRPr="00F016EA">
        <w:rPr>
          <w:rFonts w:hint="eastAsia"/>
        </w:rPr>
        <w:t>風速</w:t>
      </w:r>
      <w:r w:rsidRPr="00F016EA">
        <w:rPr>
          <w:rFonts w:hint="eastAsia"/>
        </w:rPr>
        <w:t>)</w:t>
      </w:r>
      <w:r w:rsidRPr="00F016EA">
        <w:rPr>
          <w:rFonts w:hint="eastAsia"/>
        </w:rPr>
        <w:t>、</w:t>
      </w:r>
      <w:r w:rsidRPr="00F016EA">
        <w:rPr>
          <w:rFonts w:hint="eastAsia"/>
        </w:rPr>
        <w:t>,AT(</w:t>
      </w:r>
      <w:proofErr w:type="gramStart"/>
      <w:r w:rsidRPr="00F016EA">
        <w:rPr>
          <w:rFonts w:hint="eastAsia"/>
        </w:rPr>
        <w:t>體感溫度</w:t>
      </w:r>
      <w:proofErr w:type="gramEnd"/>
      <w:r w:rsidRPr="00F016EA">
        <w:rPr>
          <w:rFonts w:hint="eastAsia"/>
        </w:rPr>
        <w:t>)</w:t>
      </w:r>
      <w:r w:rsidRPr="00F016EA">
        <w:rPr>
          <w:rFonts w:hint="eastAsia"/>
        </w:rPr>
        <w:t>、</w:t>
      </w:r>
      <w:r w:rsidRPr="00F016EA">
        <w:rPr>
          <w:rFonts w:hint="eastAsia"/>
        </w:rPr>
        <w:t>Wx(</w:t>
      </w:r>
      <w:r w:rsidRPr="00F016EA">
        <w:rPr>
          <w:rFonts w:hint="eastAsia"/>
        </w:rPr>
        <w:t>天氣現象</w:t>
      </w:r>
      <w:r w:rsidRPr="00F016EA">
        <w:rPr>
          <w:rFonts w:hint="eastAsia"/>
        </w:rPr>
        <w:t>)</w:t>
      </w:r>
      <w:r w:rsidRPr="00F016EA">
        <w:rPr>
          <w:rFonts w:hint="eastAsia"/>
        </w:rPr>
        <w:t>、</w:t>
      </w:r>
      <w:r w:rsidRPr="00F016EA">
        <w:rPr>
          <w:rFonts w:hint="eastAsia"/>
        </w:rPr>
        <w:t>Wx_n(</w:t>
      </w:r>
      <w:r w:rsidRPr="00F016EA">
        <w:rPr>
          <w:rFonts w:hint="eastAsia"/>
        </w:rPr>
        <w:t>天氣現象編號</w:t>
      </w:r>
      <w:r w:rsidRPr="00F016EA">
        <w:rPr>
          <w:rFonts w:hint="eastAsia"/>
        </w:rPr>
        <w:t>)</w:t>
      </w:r>
      <w:r w:rsidRPr="00F016EA">
        <w:rPr>
          <w:rFonts w:hint="eastAsia"/>
        </w:rPr>
        <w:t>、</w:t>
      </w:r>
      <w:r w:rsidRPr="00F016EA">
        <w:rPr>
          <w:rFonts w:hint="eastAsia"/>
        </w:rPr>
        <w:t>PoP6h(</w:t>
      </w:r>
      <w:r w:rsidRPr="00F016EA">
        <w:rPr>
          <w:rFonts w:hint="eastAsia"/>
        </w:rPr>
        <w:t>降雨機率</w:t>
      </w:r>
      <w:r w:rsidRPr="00F016EA">
        <w:rPr>
          <w:rFonts w:hint="eastAsia"/>
        </w:rPr>
        <w:t>6</w:t>
      </w:r>
      <w:r w:rsidRPr="00F016EA">
        <w:rPr>
          <w:rFonts w:hint="eastAsia"/>
        </w:rPr>
        <w:t>小時分段</w:t>
      </w:r>
      <w:r w:rsidRPr="00F016EA">
        <w:rPr>
          <w:rFonts w:hint="eastAsia"/>
        </w:rPr>
        <w:t>)</w:t>
      </w:r>
      <w:r w:rsidRPr="00F016EA">
        <w:rPr>
          <w:rFonts w:hint="eastAsia"/>
        </w:rPr>
        <w:t>、</w:t>
      </w:r>
      <w:r w:rsidRPr="00F016EA">
        <w:rPr>
          <w:rFonts w:hint="eastAsia"/>
        </w:rPr>
        <w:t>PoP12h(</w:t>
      </w:r>
      <w:r w:rsidRPr="00F016EA">
        <w:rPr>
          <w:rFonts w:hint="eastAsia"/>
        </w:rPr>
        <w:t>降雨機率</w:t>
      </w:r>
      <w:r w:rsidRPr="00F016EA">
        <w:rPr>
          <w:rFonts w:hint="eastAsia"/>
        </w:rPr>
        <w:t>12</w:t>
      </w:r>
      <w:r w:rsidRPr="00F016EA">
        <w:rPr>
          <w:rFonts w:hint="eastAsia"/>
        </w:rPr>
        <w:t>小時分段</w:t>
      </w:r>
      <w:r w:rsidRPr="00F016EA">
        <w:rPr>
          <w:rFonts w:hint="eastAsia"/>
        </w:rPr>
        <w:t>)</w:t>
      </w:r>
      <w:r w:rsidRPr="00F016EA">
        <w:rPr>
          <w:rFonts w:hint="eastAsia"/>
        </w:rPr>
        <w:t>、</w:t>
      </w:r>
      <w:r w:rsidRPr="00F016EA">
        <w:rPr>
          <w:rFonts w:hint="eastAsia"/>
        </w:rPr>
        <w:t>get_day(</w:t>
      </w:r>
      <w:r w:rsidRPr="00F016EA">
        <w:rPr>
          <w:rFonts w:hint="eastAsia"/>
        </w:rPr>
        <w:t>取得日期</w:t>
      </w:r>
      <w:r w:rsidRPr="00F016EA">
        <w:rPr>
          <w:rFonts w:hint="eastAsia"/>
        </w:rPr>
        <w:t>)</w:t>
      </w:r>
    </w:p>
    <w:p w:rsidR="00365831" w:rsidRPr="00586A63" w:rsidRDefault="00BE2FE5" w:rsidP="00365831">
      <w:pPr>
        <w:pStyle w:val="a"/>
      </w:pPr>
      <w:r>
        <w:rPr>
          <w:rFonts w:hint="eastAsia"/>
        </w:rPr>
        <w:t>26</w:t>
      </w:r>
      <w:r w:rsidR="00365831">
        <w:rPr>
          <w:rFonts w:hint="eastAsia"/>
        </w:rPr>
        <w:t>-</w:t>
      </w:r>
      <w:r>
        <w:rPr>
          <w:rFonts w:hint="eastAsia"/>
        </w:rPr>
        <w:t>80</w:t>
      </w:r>
      <w:r w:rsidR="00365831">
        <w:rPr>
          <w:rFonts w:hint="eastAsia"/>
        </w:rPr>
        <w:t>行利用</w:t>
      </w:r>
      <w:r w:rsidR="00365831" w:rsidRPr="00FF4988">
        <w:t>BeautifulSoup</w:t>
      </w:r>
      <w:r w:rsidR="00365831">
        <w:rPr>
          <w:rFonts w:hint="eastAsia"/>
        </w:rPr>
        <w:t>的</w:t>
      </w:r>
      <w:r w:rsidR="00365831" w:rsidRPr="00FF4988">
        <w:t>"xml"</w:t>
      </w:r>
      <w:r w:rsidR="00365831">
        <w:rPr>
          <w:rFonts w:hint="eastAsia"/>
        </w:rPr>
        <w:t>模式，解析各</w:t>
      </w:r>
      <w:r w:rsidR="00365831">
        <w:rPr>
          <w:rFonts w:hint="eastAsia"/>
        </w:rPr>
        <w:t>xml</w:t>
      </w:r>
      <w:r w:rsidR="00365831">
        <w:rPr>
          <w:rFonts w:hint="eastAsia"/>
        </w:rPr>
        <w:t>檔案中，找出所需要資料新增到各資料串列中。</w:t>
      </w:r>
    </w:p>
    <w:p w:rsidR="00BE2FE5" w:rsidRDefault="00BE2FE5" w:rsidP="00365831">
      <w:pPr>
        <w:pStyle w:val="a"/>
      </w:pPr>
      <w:r>
        <w:rPr>
          <w:rFonts w:hint="eastAsia"/>
        </w:rPr>
        <w:t>81</w:t>
      </w:r>
      <w:r w:rsidR="00365831">
        <w:rPr>
          <w:rFonts w:hint="eastAsia"/>
        </w:rPr>
        <w:t>-</w:t>
      </w:r>
      <w:r>
        <w:rPr>
          <w:rFonts w:hint="eastAsia"/>
        </w:rPr>
        <w:t>82</w:t>
      </w:r>
      <w:r w:rsidR="00365831">
        <w:rPr>
          <w:rFonts w:hint="eastAsia"/>
        </w:rPr>
        <w:t>行將所得資料以</w:t>
      </w:r>
      <w:r w:rsidR="00365831">
        <w:rPr>
          <w:rFonts w:hint="eastAsia"/>
        </w:rPr>
        <w:t>pandas</w:t>
      </w:r>
      <w:r w:rsidR="00365831">
        <w:rPr>
          <w:rFonts w:hint="eastAsia"/>
        </w:rPr>
        <w:t>的</w:t>
      </w:r>
      <w:r w:rsidR="00365831" w:rsidRPr="00FF4988">
        <w:t>DataFrame</w:t>
      </w:r>
      <w:r w:rsidR="00365831">
        <w:rPr>
          <w:rFonts w:hint="eastAsia"/>
        </w:rPr>
        <w:t>資料格式整理</w:t>
      </w:r>
      <w:r w:rsidR="00F21229">
        <w:rPr>
          <w:rFonts w:hint="eastAsia"/>
        </w:rPr>
        <w:t>，設定為</w:t>
      </w:r>
      <w:r w:rsidR="00F21229">
        <w:rPr>
          <w:rFonts w:hint="eastAsia"/>
        </w:rPr>
        <w:t>df1</w:t>
      </w:r>
      <w:r w:rsidR="00F21229">
        <w:rPr>
          <w:rFonts w:hint="eastAsia"/>
        </w:rPr>
        <w:t>物件</w:t>
      </w:r>
      <w:r>
        <w:rPr>
          <w:rFonts w:hint="eastAsia"/>
        </w:rPr>
        <w:t>。</w:t>
      </w:r>
    </w:p>
    <w:p w:rsidR="00F21229" w:rsidRDefault="00BE2FE5" w:rsidP="00365831">
      <w:pPr>
        <w:pStyle w:val="a"/>
      </w:pPr>
      <w:r>
        <w:rPr>
          <w:rFonts w:hint="eastAsia"/>
        </w:rPr>
        <w:t>83</w:t>
      </w:r>
      <w:r w:rsidR="00F21229">
        <w:rPr>
          <w:rFonts w:hint="eastAsia"/>
        </w:rPr>
        <w:t>-85</w:t>
      </w:r>
      <w:r w:rsidR="00F21229">
        <w:rPr>
          <w:rFonts w:hint="eastAsia"/>
        </w:rPr>
        <w:t>行對</w:t>
      </w:r>
      <w:r w:rsidR="00F21229">
        <w:rPr>
          <w:rFonts w:hint="eastAsia"/>
        </w:rPr>
        <w:t>df1</w:t>
      </w:r>
      <w:r w:rsidR="00F21229">
        <w:rPr>
          <w:rFonts w:hint="eastAsia"/>
        </w:rPr>
        <w:t>物件以</w:t>
      </w:r>
      <w:proofErr w:type="gramStart"/>
      <w:r w:rsidR="00F21229" w:rsidRPr="00F016EA">
        <w:rPr>
          <w:rFonts w:ascii="Consolas" w:hAnsi="Consolas" w:hint="eastAsia"/>
          <w:spacing w:val="-14"/>
          <w:szCs w:val="22"/>
        </w:rPr>
        <w:t>以</w:t>
      </w:r>
      <w:proofErr w:type="gramEnd"/>
      <w:r w:rsidR="00F21229" w:rsidRPr="00F016EA">
        <w:rPr>
          <w:rFonts w:ascii="Consolas" w:hAnsi="Consolas" w:hint="eastAsia"/>
          <w:spacing w:val="-14"/>
          <w:szCs w:val="22"/>
        </w:rPr>
        <w:t>溫度遞減排序</w:t>
      </w:r>
      <w:r w:rsidR="00365831">
        <w:rPr>
          <w:rFonts w:hint="eastAsia"/>
        </w:rPr>
        <w:t>後</w:t>
      </w:r>
      <w:r w:rsidR="00F21229">
        <w:rPr>
          <w:rFonts w:hint="eastAsia"/>
        </w:rPr>
        <w:t>列印。</w:t>
      </w:r>
    </w:p>
    <w:p w:rsidR="00F21229" w:rsidRDefault="00F21229" w:rsidP="00365831">
      <w:pPr>
        <w:pStyle w:val="a"/>
      </w:pPr>
      <w:r>
        <w:rPr>
          <w:rFonts w:hint="eastAsia"/>
        </w:rPr>
        <w:t>86-87</w:t>
      </w:r>
      <w:r>
        <w:rPr>
          <w:rFonts w:hint="eastAsia"/>
        </w:rPr>
        <w:t>行列印最高與最低氣溫。</w:t>
      </w:r>
    </w:p>
    <w:p w:rsidR="00365831" w:rsidRPr="00FF4EE7" w:rsidRDefault="00F21229" w:rsidP="00365831">
      <w:pPr>
        <w:pStyle w:val="a"/>
      </w:pPr>
      <w:r>
        <w:rPr>
          <w:rFonts w:hint="eastAsia"/>
        </w:rPr>
        <w:t>88-89</w:t>
      </w:r>
      <w:r>
        <w:rPr>
          <w:rFonts w:hint="eastAsia"/>
        </w:rPr>
        <w:t>行</w:t>
      </w:r>
      <w:r w:rsidR="00365831">
        <w:rPr>
          <w:rFonts w:hint="eastAsia"/>
        </w:rPr>
        <w:t>寫入</w:t>
      </w:r>
      <w:r w:rsidR="00365831">
        <w:rPr>
          <w:rFonts w:hint="eastAsia"/>
        </w:rPr>
        <w:t>csv</w:t>
      </w:r>
      <w:r w:rsidR="00365831">
        <w:rPr>
          <w:rFonts w:hint="eastAsia"/>
        </w:rPr>
        <w:t>檔案。</w:t>
      </w:r>
    </w:p>
    <w:p w:rsidR="0061560F" w:rsidRPr="00BB7F6D" w:rsidRDefault="00213C93" w:rsidP="0061560F">
      <w:pPr>
        <w:pStyle w:val="3"/>
      </w:pPr>
      <w:r>
        <w:rPr>
          <w:noProof/>
        </w:rPr>
        <w:drawing>
          <wp:inline distT="0" distB="0" distL="0" distR="0" wp14:anchorId="313B9377" wp14:editId="5595158B">
            <wp:extent cx="361315" cy="361315"/>
            <wp:effectExtent l="0" t="0" r="635" b="635"/>
            <wp:docPr id="87" name="圖片 87"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5</w:t>
      </w:r>
    </w:p>
    <w:p w:rsidR="00362FA6" w:rsidRDefault="00362FA6" w:rsidP="00362FA6">
      <w:r>
        <w:rPr>
          <w:rFonts w:hint="eastAsia"/>
        </w:rPr>
        <w:t>某日各市場之商品</w:t>
      </w:r>
      <w:r>
        <w:rPr>
          <w:rFonts w:hint="eastAsia"/>
        </w:rPr>
        <w:t>A</w:t>
      </w:r>
      <w:r>
        <w:rPr>
          <w:rFonts w:hint="eastAsia"/>
        </w:rPr>
        <w:t>與商品</w:t>
      </w:r>
      <w:r>
        <w:rPr>
          <w:rFonts w:hint="eastAsia"/>
        </w:rPr>
        <w:t>B</w:t>
      </w:r>
      <w:r>
        <w:rPr>
          <w:rFonts w:hint="eastAsia"/>
        </w:rPr>
        <w:t>之成交價與成交量如下表：</w:t>
      </w:r>
    </w:p>
    <w:tbl>
      <w:tblPr>
        <w:tblStyle w:val="aff9"/>
        <w:tblW w:w="0" w:type="auto"/>
        <w:tblInd w:w="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701"/>
        <w:gridCol w:w="1417"/>
        <w:gridCol w:w="1417"/>
        <w:gridCol w:w="1417"/>
      </w:tblGrid>
      <w:tr w:rsidR="00362FA6" w:rsidRPr="00521016" w:rsidTr="00362FA6">
        <w:tc>
          <w:tcPr>
            <w:tcW w:w="1129" w:type="dxa"/>
          </w:tcPr>
          <w:p w:rsidR="00362FA6" w:rsidRPr="00521016" w:rsidRDefault="00362FA6" w:rsidP="00284D55">
            <w:pPr>
              <w:pStyle w:val="TQC1"/>
              <w:jc w:val="left"/>
            </w:pPr>
          </w:p>
        </w:tc>
        <w:tc>
          <w:tcPr>
            <w:tcW w:w="1701" w:type="dxa"/>
          </w:tcPr>
          <w:p w:rsidR="00362FA6" w:rsidRPr="00521016" w:rsidRDefault="00362FA6" w:rsidP="00284D55">
            <w:pPr>
              <w:pStyle w:val="TQC1"/>
              <w:ind w:left="282"/>
              <w:jc w:val="left"/>
            </w:pPr>
            <w:r>
              <w:rPr>
                <w:rFonts w:hint="eastAsia"/>
              </w:rPr>
              <w:t>商品</w:t>
            </w:r>
            <w:r>
              <w:rPr>
                <w:rFonts w:hint="eastAsia"/>
              </w:rPr>
              <w:t>A</w:t>
            </w:r>
            <w:r>
              <w:rPr>
                <w:rFonts w:hint="eastAsia"/>
              </w:rPr>
              <w:t>價</w:t>
            </w:r>
          </w:p>
        </w:tc>
        <w:tc>
          <w:tcPr>
            <w:tcW w:w="1417" w:type="dxa"/>
          </w:tcPr>
          <w:p w:rsidR="00362FA6" w:rsidRPr="00521016" w:rsidRDefault="00362FA6" w:rsidP="00284D55">
            <w:pPr>
              <w:pStyle w:val="TQC1"/>
              <w:ind w:left="62"/>
              <w:jc w:val="left"/>
            </w:pPr>
            <w:r>
              <w:rPr>
                <w:rFonts w:hint="eastAsia"/>
              </w:rPr>
              <w:t>商品</w:t>
            </w:r>
            <w:r>
              <w:rPr>
                <w:rFonts w:hint="eastAsia"/>
              </w:rPr>
              <w:t>A</w:t>
            </w:r>
            <w:r>
              <w:rPr>
                <w:rFonts w:hint="eastAsia"/>
              </w:rPr>
              <w:t>量</w:t>
            </w:r>
          </w:p>
        </w:tc>
        <w:tc>
          <w:tcPr>
            <w:tcW w:w="1417" w:type="dxa"/>
          </w:tcPr>
          <w:p w:rsidR="00362FA6" w:rsidRPr="00521016" w:rsidRDefault="00362FA6" w:rsidP="00284D55">
            <w:pPr>
              <w:pStyle w:val="TQC1"/>
              <w:ind w:left="62"/>
              <w:jc w:val="left"/>
            </w:pPr>
            <w:r>
              <w:rPr>
                <w:rFonts w:hint="eastAsia"/>
              </w:rPr>
              <w:t>商品</w:t>
            </w:r>
            <w:r>
              <w:rPr>
                <w:rFonts w:hint="eastAsia"/>
              </w:rPr>
              <w:t>B</w:t>
            </w:r>
            <w:r>
              <w:rPr>
                <w:rFonts w:hint="eastAsia"/>
              </w:rPr>
              <w:t>價</w:t>
            </w:r>
          </w:p>
        </w:tc>
        <w:tc>
          <w:tcPr>
            <w:tcW w:w="1417" w:type="dxa"/>
          </w:tcPr>
          <w:p w:rsidR="00362FA6" w:rsidRPr="00521016" w:rsidRDefault="00362FA6" w:rsidP="00284D55">
            <w:pPr>
              <w:pStyle w:val="TQC1"/>
              <w:ind w:left="142"/>
              <w:jc w:val="left"/>
            </w:pPr>
            <w:r>
              <w:rPr>
                <w:rFonts w:hint="eastAsia"/>
              </w:rPr>
              <w:t>商品</w:t>
            </w:r>
            <w:r>
              <w:rPr>
                <w:rFonts w:hint="eastAsia"/>
              </w:rPr>
              <w:t>B</w:t>
            </w:r>
            <w:r>
              <w:rPr>
                <w:rFonts w:hint="eastAsia"/>
              </w:rPr>
              <w:t>量</w:t>
            </w:r>
          </w:p>
        </w:tc>
      </w:tr>
      <w:tr w:rsidR="00362FA6" w:rsidRPr="00521016" w:rsidTr="00362FA6">
        <w:tc>
          <w:tcPr>
            <w:tcW w:w="1129" w:type="dxa"/>
          </w:tcPr>
          <w:p w:rsidR="00362FA6" w:rsidRPr="00521016" w:rsidRDefault="00362FA6" w:rsidP="00284D55">
            <w:pPr>
              <w:pStyle w:val="TQC1"/>
              <w:jc w:val="left"/>
            </w:pPr>
            <w:r>
              <w:rPr>
                <w:rFonts w:hint="eastAsia"/>
              </w:rPr>
              <w:t>NY</w:t>
            </w:r>
          </w:p>
        </w:tc>
        <w:tc>
          <w:tcPr>
            <w:tcW w:w="1701" w:type="dxa"/>
          </w:tcPr>
          <w:p w:rsidR="00362FA6" w:rsidRPr="00521016" w:rsidRDefault="00362FA6" w:rsidP="00284D55">
            <w:pPr>
              <w:pStyle w:val="TQC1"/>
              <w:ind w:left="282"/>
              <w:jc w:val="left"/>
            </w:pPr>
            <w:r w:rsidRPr="00521016">
              <w:rPr>
                <w:rFonts w:hint="eastAsia"/>
              </w:rPr>
              <w:t>9.00</w:t>
            </w:r>
          </w:p>
        </w:tc>
        <w:tc>
          <w:tcPr>
            <w:tcW w:w="1417" w:type="dxa"/>
          </w:tcPr>
          <w:p w:rsidR="00362FA6" w:rsidRPr="00521016" w:rsidRDefault="00362FA6" w:rsidP="00284D55">
            <w:pPr>
              <w:pStyle w:val="TQC1"/>
              <w:ind w:left="62"/>
              <w:jc w:val="left"/>
            </w:pPr>
            <w:r w:rsidRPr="00521016">
              <w:rPr>
                <w:rFonts w:hint="eastAsia"/>
              </w:rPr>
              <w:t>203674</w:t>
            </w:r>
          </w:p>
        </w:tc>
        <w:tc>
          <w:tcPr>
            <w:tcW w:w="1417" w:type="dxa"/>
          </w:tcPr>
          <w:p w:rsidR="00362FA6" w:rsidRPr="00521016" w:rsidRDefault="00362FA6" w:rsidP="00284D55">
            <w:pPr>
              <w:pStyle w:val="TQC1"/>
              <w:ind w:left="62"/>
              <w:jc w:val="left"/>
            </w:pPr>
            <w:r w:rsidRPr="00521016">
              <w:rPr>
                <w:rFonts w:hint="eastAsia"/>
              </w:rPr>
              <w:t>13.20</w:t>
            </w:r>
          </w:p>
        </w:tc>
        <w:tc>
          <w:tcPr>
            <w:tcW w:w="1417" w:type="dxa"/>
          </w:tcPr>
          <w:p w:rsidR="00362FA6" w:rsidRPr="00521016" w:rsidRDefault="00362FA6" w:rsidP="00284D55">
            <w:pPr>
              <w:pStyle w:val="TQC1"/>
              <w:ind w:left="142"/>
              <w:jc w:val="left"/>
            </w:pPr>
            <w:r w:rsidRPr="00521016">
              <w:rPr>
                <w:rFonts w:hint="eastAsia"/>
              </w:rPr>
              <w:t>18894</w:t>
            </w:r>
          </w:p>
        </w:tc>
      </w:tr>
      <w:tr w:rsidR="00362FA6" w:rsidRPr="00521016" w:rsidTr="00362FA6">
        <w:tc>
          <w:tcPr>
            <w:tcW w:w="1129" w:type="dxa"/>
          </w:tcPr>
          <w:p w:rsidR="00362FA6" w:rsidRPr="00521016" w:rsidRDefault="00362FA6" w:rsidP="00284D55">
            <w:pPr>
              <w:pStyle w:val="TQC1"/>
              <w:jc w:val="left"/>
            </w:pPr>
            <w:r>
              <w:rPr>
                <w:rFonts w:hint="eastAsia"/>
              </w:rPr>
              <w:lastRenderedPageBreak/>
              <w:t>HK</w:t>
            </w:r>
          </w:p>
        </w:tc>
        <w:tc>
          <w:tcPr>
            <w:tcW w:w="1701" w:type="dxa"/>
          </w:tcPr>
          <w:p w:rsidR="00362FA6" w:rsidRPr="00521016" w:rsidRDefault="00362FA6" w:rsidP="00284D55">
            <w:pPr>
              <w:pStyle w:val="TQC1"/>
              <w:ind w:left="162"/>
              <w:jc w:val="left"/>
            </w:pPr>
            <w:r w:rsidRPr="00521016">
              <w:rPr>
                <w:rFonts w:hint="eastAsia"/>
              </w:rPr>
              <w:t>11.70</w:t>
            </w:r>
          </w:p>
        </w:tc>
        <w:tc>
          <w:tcPr>
            <w:tcW w:w="1417" w:type="dxa"/>
          </w:tcPr>
          <w:p w:rsidR="00362FA6" w:rsidRPr="00521016" w:rsidRDefault="00362FA6" w:rsidP="00284D55">
            <w:pPr>
              <w:pStyle w:val="TQC1"/>
              <w:ind w:left="42"/>
              <w:jc w:val="left"/>
            </w:pPr>
            <w:r w:rsidRPr="00521016">
              <w:rPr>
                <w:rFonts w:hint="eastAsia"/>
              </w:rPr>
              <w:t>180785</w:t>
            </w:r>
          </w:p>
        </w:tc>
        <w:tc>
          <w:tcPr>
            <w:tcW w:w="1417" w:type="dxa"/>
          </w:tcPr>
          <w:p w:rsidR="00362FA6" w:rsidRPr="00521016" w:rsidRDefault="00362FA6" w:rsidP="00284D55">
            <w:pPr>
              <w:pStyle w:val="TQC1"/>
              <w:ind w:left="42"/>
              <w:jc w:val="left"/>
            </w:pPr>
            <w:r w:rsidRPr="00521016">
              <w:rPr>
                <w:rFonts w:hint="eastAsia"/>
              </w:rPr>
              <w:t>12.30</w:t>
            </w:r>
          </w:p>
        </w:tc>
        <w:tc>
          <w:tcPr>
            <w:tcW w:w="1417" w:type="dxa"/>
          </w:tcPr>
          <w:p w:rsidR="00362FA6" w:rsidRPr="00521016" w:rsidRDefault="00362FA6" w:rsidP="00284D55">
            <w:pPr>
              <w:pStyle w:val="TQC1"/>
              <w:ind w:left="122"/>
              <w:jc w:val="left"/>
            </w:pPr>
            <w:r w:rsidRPr="00521016">
              <w:rPr>
                <w:rFonts w:hint="eastAsia"/>
              </w:rPr>
              <w:t>54894</w:t>
            </w:r>
          </w:p>
        </w:tc>
      </w:tr>
      <w:tr w:rsidR="00362FA6" w:rsidRPr="00521016" w:rsidTr="00362FA6">
        <w:tc>
          <w:tcPr>
            <w:tcW w:w="1129" w:type="dxa"/>
          </w:tcPr>
          <w:p w:rsidR="00362FA6" w:rsidRPr="00521016" w:rsidRDefault="00362FA6" w:rsidP="00284D55">
            <w:pPr>
              <w:pStyle w:val="TQC1"/>
              <w:jc w:val="left"/>
            </w:pPr>
            <w:r>
              <w:rPr>
                <w:rFonts w:hint="eastAsia"/>
              </w:rPr>
              <w:t>SH</w:t>
            </w:r>
          </w:p>
        </w:tc>
        <w:tc>
          <w:tcPr>
            <w:tcW w:w="1701" w:type="dxa"/>
          </w:tcPr>
          <w:p w:rsidR="00362FA6" w:rsidRPr="00521016" w:rsidRDefault="00362FA6" w:rsidP="00284D55">
            <w:pPr>
              <w:pStyle w:val="TQC1"/>
              <w:ind w:left="162"/>
              <w:jc w:val="left"/>
            </w:pPr>
            <w:r w:rsidRPr="00521016">
              <w:rPr>
                <w:rFonts w:hint="eastAsia"/>
              </w:rPr>
              <w:t>10.10</w:t>
            </w:r>
          </w:p>
        </w:tc>
        <w:tc>
          <w:tcPr>
            <w:tcW w:w="1417" w:type="dxa"/>
          </w:tcPr>
          <w:p w:rsidR="00362FA6" w:rsidRPr="00521016" w:rsidRDefault="00362FA6" w:rsidP="00284D55">
            <w:pPr>
              <w:pStyle w:val="TQC1"/>
              <w:ind w:left="52"/>
              <w:jc w:val="left"/>
            </w:pPr>
            <w:r w:rsidRPr="00521016">
              <w:rPr>
                <w:rFonts w:hint="eastAsia"/>
              </w:rPr>
              <w:t>127802</w:t>
            </w:r>
          </w:p>
        </w:tc>
        <w:tc>
          <w:tcPr>
            <w:tcW w:w="1417" w:type="dxa"/>
          </w:tcPr>
          <w:p w:rsidR="00362FA6" w:rsidRPr="00521016" w:rsidRDefault="00362FA6" w:rsidP="00284D55">
            <w:pPr>
              <w:pStyle w:val="TQC1"/>
              <w:ind w:left="52"/>
              <w:jc w:val="left"/>
            </w:pPr>
            <w:r w:rsidRPr="00521016">
              <w:rPr>
                <w:rFonts w:hint="eastAsia"/>
              </w:rPr>
              <w:t>14.70</w:t>
            </w:r>
          </w:p>
        </w:tc>
        <w:tc>
          <w:tcPr>
            <w:tcW w:w="1417" w:type="dxa"/>
          </w:tcPr>
          <w:p w:rsidR="00362FA6" w:rsidRPr="00521016" w:rsidRDefault="00362FA6" w:rsidP="00284D55">
            <w:pPr>
              <w:pStyle w:val="TQC1"/>
              <w:ind w:left="132"/>
              <w:jc w:val="left"/>
            </w:pPr>
            <w:r w:rsidRPr="00521016">
              <w:rPr>
                <w:rFonts w:hint="eastAsia"/>
              </w:rPr>
              <w:t>18563</w:t>
            </w:r>
          </w:p>
        </w:tc>
      </w:tr>
      <w:tr w:rsidR="00362FA6" w:rsidRPr="00521016" w:rsidTr="00362FA6">
        <w:tc>
          <w:tcPr>
            <w:tcW w:w="1129" w:type="dxa"/>
          </w:tcPr>
          <w:p w:rsidR="00362FA6" w:rsidRPr="00521016" w:rsidRDefault="00362FA6" w:rsidP="00284D55">
            <w:pPr>
              <w:pStyle w:val="TQC1"/>
              <w:jc w:val="left"/>
            </w:pPr>
            <w:r>
              <w:rPr>
                <w:rFonts w:hint="eastAsia"/>
              </w:rPr>
              <w:t>TP</w:t>
            </w:r>
          </w:p>
        </w:tc>
        <w:tc>
          <w:tcPr>
            <w:tcW w:w="1701" w:type="dxa"/>
          </w:tcPr>
          <w:p w:rsidR="00362FA6" w:rsidRPr="00521016" w:rsidRDefault="00362FA6" w:rsidP="00284D55">
            <w:pPr>
              <w:pStyle w:val="TQC1"/>
              <w:ind w:left="162"/>
              <w:jc w:val="left"/>
            </w:pPr>
            <w:r w:rsidRPr="00521016">
              <w:rPr>
                <w:rFonts w:hint="eastAsia"/>
              </w:rPr>
              <w:t>11.80</w:t>
            </w:r>
          </w:p>
        </w:tc>
        <w:tc>
          <w:tcPr>
            <w:tcW w:w="1417" w:type="dxa"/>
          </w:tcPr>
          <w:p w:rsidR="00362FA6" w:rsidRPr="00521016" w:rsidRDefault="00362FA6" w:rsidP="00284D55">
            <w:pPr>
              <w:pStyle w:val="TQC1"/>
              <w:ind w:left="162"/>
              <w:jc w:val="left"/>
            </w:pPr>
            <w:r w:rsidRPr="00521016">
              <w:rPr>
                <w:rFonts w:hint="eastAsia"/>
              </w:rPr>
              <w:t>28604</w:t>
            </w:r>
          </w:p>
        </w:tc>
        <w:tc>
          <w:tcPr>
            <w:tcW w:w="1417" w:type="dxa"/>
          </w:tcPr>
          <w:p w:rsidR="00362FA6" w:rsidRPr="00521016" w:rsidRDefault="00362FA6" w:rsidP="00284D55">
            <w:pPr>
              <w:pStyle w:val="TQC1"/>
              <w:ind w:left="52"/>
              <w:jc w:val="left"/>
            </w:pPr>
            <w:r w:rsidRPr="00521016">
              <w:rPr>
                <w:rFonts w:hint="eastAsia"/>
              </w:rPr>
              <w:t>14.90</w:t>
            </w:r>
          </w:p>
        </w:tc>
        <w:tc>
          <w:tcPr>
            <w:tcW w:w="1417" w:type="dxa"/>
          </w:tcPr>
          <w:p w:rsidR="00362FA6" w:rsidRPr="00521016" w:rsidRDefault="00362FA6" w:rsidP="00284D55">
            <w:pPr>
              <w:pStyle w:val="TQC1"/>
              <w:ind w:left="132"/>
              <w:jc w:val="left"/>
            </w:pPr>
            <w:r w:rsidRPr="00521016">
              <w:rPr>
                <w:rFonts w:hint="eastAsia"/>
              </w:rPr>
              <w:t>21963</w:t>
            </w:r>
          </w:p>
        </w:tc>
      </w:tr>
      <w:tr w:rsidR="00362FA6" w:rsidRPr="00521016" w:rsidTr="00362FA6">
        <w:tc>
          <w:tcPr>
            <w:tcW w:w="1129" w:type="dxa"/>
          </w:tcPr>
          <w:p w:rsidR="00362FA6" w:rsidRPr="00521016" w:rsidRDefault="00362FA6" w:rsidP="00284D55">
            <w:pPr>
              <w:pStyle w:val="TQC1"/>
              <w:jc w:val="left"/>
            </w:pPr>
            <w:r>
              <w:rPr>
                <w:rFonts w:hint="eastAsia"/>
              </w:rPr>
              <w:t>TO</w:t>
            </w:r>
          </w:p>
        </w:tc>
        <w:tc>
          <w:tcPr>
            <w:tcW w:w="1701" w:type="dxa"/>
          </w:tcPr>
          <w:p w:rsidR="00362FA6" w:rsidRPr="00521016" w:rsidRDefault="00362FA6" w:rsidP="00284D55">
            <w:pPr>
              <w:pStyle w:val="TQC1"/>
              <w:ind w:left="162"/>
              <w:jc w:val="left"/>
            </w:pPr>
            <w:r w:rsidRPr="00521016">
              <w:rPr>
                <w:rFonts w:hint="eastAsia"/>
              </w:rPr>
              <w:t>13.20</w:t>
            </w:r>
          </w:p>
        </w:tc>
        <w:tc>
          <w:tcPr>
            <w:tcW w:w="1417" w:type="dxa"/>
          </w:tcPr>
          <w:p w:rsidR="00362FA6" w:rsidRPr="00521016" w:rsidRDefault="00362FA6" w:rsidP="00284D55">
            <w:pPr>
              <w:pStyle w:val="TQC1"/>
              <w:ind w:left="432"/>
              <w:jc w:val="left"/>
            </w:pPr>
            <w:r w:rsidRPr="00521016">
              <w:rPr>
                <w:rFonts w:hint="eastAsia"/>
              </w:rPr>
              <w:t>600</w:t>
            </w:r>
          </w:p>
        </w:tc>
        <w:tc>
          <w:tcPr>
            <w:tcW w:w="1417" w:type="dxa"/>
          </w:tcPr>
          <w:p w:rsidR="00362FA6" w:rsidRPr="00521016" w:rsidRDefault="00362FA6" w:rsidP="00284D55">
            <w:pPr>
              <w:pStyle w:val="TQC1"/>
              <w:ind w:left="82"/>
              <w:jc w:val="left"/>
            </w:pPr>
            <w:r w:rsidRPr="00521016">
              <w:rPr>
                <w:rFonts w:hint="eastAsia"/>
              </w:rPr>
              <w:t>13.10</w:t>
            </w:r>
          </w:p>
        </w:tc>
        <w:tc>
          <w:tcPr>
            <w:tcW w:w="1417" w:type="dxa"/>
          </w:tcPr>
          <w:p w:rsidR="00362FA6" w:rsidRPr="00521016" w:rsidRDefault="00362FA6" w:rsidP="00284D55">
            <w:pPr>
              <w:pStyle w:val="TQC1"/>
              <w:ind w:left="422"/>
              <w:jc w:val="left"/>
            </w:pPr>
            <w:r w:rsidRPr="00521016">
              <w:rPr>
                <w:rFonts w:hint="eastAsia"/>
              </w:rPr>
              <w:t>900</w:t>
            </w:r>
          </w:p>
        </w:tc>
      </w:tr>
      <w:tr w:rsidR="00362FA6" w:rsidRPr="00521016" w:rsidTr="00362FA6">
        <w:tc>
          <w:tcPr>
            <w:tcW w:w="1129" w:type="dxa"/>
          </w:tcPr>
          <w:p w:rsidR="00362FA6" w:rsidRPr="00521016" w:rsidRDefault="00362FA6" w:rsidP="00284D55">
            <w:pPr>
              <w:pStyle w:val="TQC1"/>
              <w:jc w:val="left"/>
            </w:pPr>
            <w:r>
              <w:rPr>
                <w:rFonts w:hint="eastAsia"/>
              </w:rPr>
              <w:t>SZ</w:t>
            </w:r>
          </w:p>
        </w:tc>
        <w:tc>
          <w:tcPr>
            <w:tcW w:w="1701" w:type="dxa"/>
          </w:tcPr>
          <w:p w:rsidR="00362FA6" w:rsidRPr="00521016" w:rsidRDefault="00362FA6" w:rsidP="00284D55">
            <w:pPr>
              <w:pStyle w:val="TQC1"/>
              <w:ind w:left="282"/>
              <w:jc w:val="left"/>
            </w:pPr>
            <w:r w:rsidRPr="00521016">
              <w:rPr>
                <w:rFonts w:hint="eastAsia"/>
              </w:rPr>
              <w:t>6.90</w:t>
            </w:r>
          </w:p>
        </w:tc>
        <w:tc>
          <w:tcPr>
            <w:tcW w:w="1417" w:type="dxa"/>
          </w:tcPr>
          <w:p w:rsidR="00362FA6" w:rsidRPr="00521016" w:rsidRDefault="00362FA6" w:rsidP="00284D55">
            <w:pPr>
              <w:pStyle w:val="TQC1"/>
              <w:ind w:left="182"/>
              <w:jc w:val="left"/>
            </w:pPr>
            <w:r w:rsidRPr="00521016">
              <w:rPr>
                <w:rFonts w:hint="eastAsia"/>
              </w:rPr>
              <w:t>38071</w:t>
            </w:r>
          </w:p>
        </w:tc>
        <w:tc>
          <w:tcPr>
            <w:tcW w:w="1417" w:type="dxa"/>
          </w:tcPr>
          <w:p w:rsidR="00362FA6" w:rsidRPr="00521016" w:rsidRDefault="00362FA6" w:rsidP="00284D55">
            <w:pPr>
              <w:pStyle w:val="TQC1"/>
              <w:ind w:left="192"/>
              <w:jc w:val="left"/>
            </w:pPr>
            <w:r w:rsidRPr="00521016">
              <w:rPr>
                <w:rFonts w:hint="eastAsia"/>
              </w:rPr>
              <w:t>9.60</w:t>
            </w:r>
          </w:p>
        </w:tc>
        <w:tc>
          <w:tcPr>
            <w:tcW w:w="1417" w:type="dxa"/>
          </w:tcPr>
          <w:p w:rsidR="00362FA6" w:rsidRPr="00521016" w:rsidRDefault="00362FA6" w:rsidP="00284D55">
            <w:pPr>
              <w:pStyle w:val="TQC1"/>
              <w:ind w:left="282"/>
              <w:jc w:val="left"/>
            </w:pPr>
            <w:r w:rsidRPr="00521016">
              <w:rPr>
                <w:rFonts w:hint="eastAsia"/>
              </w:rPr>
              <w:t>3555</w:t>
            </w:r>
          </w:p>
        </w:tc>
      </w:tr>
      <w:tr w:rsidR="00362FA6" w:rsidRPr="00521016" w:rsidTr="00362FA6">
        <w:tc>
          <w:tcPr>
            <w:tcW w:w="1129" w:type="dxa"/>
          </w:tcPr>
          <w:p w:rsidR="00362FA6" w:rsidRPr="00521016" w:rsidRDefault="00362FA6" w:rsidP="00284D55">
            <w:pPr>
              <w:pStyle w:val="TQC1"/>
              <w:jc w:val="left"/>
            </w:pPr>
            <w:r>
              <w:rPr>
                <w:rFonts w:hint="eastAsia"/>
              </w:rPr>
              <w:t>SG</w:t>
            </w:r>
          </w:p>
        </w:tc>
        <w:tc>
          <w:tcPr>
            <w:tcW w:w="1701" w:type="dxa"/>
          </w:tcPr>
          <w:p w:rsidR="00362FA6" w:rsidRPr="00521016" w:rsidRDefault="00362FA6" w:rsidP="00284D55">
            <w:pPr>
              <w:pStyle w:val="TQC1"/>
              <w:ind w:left="162"/>
              <w:jc w:val="left"/>
            </w:pPr>
            <w:r w:rsidRPr="00521016">
              <w:rPr>
                <w:rFonts w:hint="eastAsia"/>
              </w:rPr>
              <w:t>12.10</w:t>
            </w:r>
          </w:p>
        </w:tc>
        <w:tc>
          <w:tcPr>
            <w:tcW w:w="1417" w:type="dxa"/>
          </w:tcPr>
          <w:p w:rsidR="00362FA6" w:rsidRPr="00521016" w:rsidRDefault="00362FA6" w:rsidP="00284D55">
            <w:pPr>
              <w:pStyle w:val="TQC1"/>
              <w:ind w:left="172"/>
              <w:jc w:val="left"/>
            </w:pPr>
            <w:r w:rsidRPr="00521016">
              <w:rPr>
                <w:rFonts w:hint="eastAsia"/>
              </w:rPr>
              <w:t>35660</w:t>
            </w:r>
          </w:p>
        </w:tc>
        <w:tc>
          <w:tcPr>
            <w:tcW w:w="1417" w:type="dxa"/>
          </w:tcPr>
          <w:p w:rsidR="00362FA6" w:rsidRPr="00521016" w:rsidRDefault="00362FA6" w:rsidP="00284D55">
            <w:pPr>
              <w:pStyle w:val="TQC1"/>
              <w:ind w:left="62"/>
              <w:jc w:val="left"/>
            </w:pPr>
            <w:r w:rsidRPr="00521016">
              <w:rPr>
                <w:rFonts w:hint="eastAsia"/>
              </w:rPr>
              <w:t>10.60</w:t>
            </w:r>
          </w:p>
        </w:tc>
        <w:tc>
          <w:tcPr>
            <w:tcW w:w="1417" w:type="dxa"/>
          </w:tcPr>
          <w:p w:rsidR="00362FA6" w:rsidRPr="00521016" w:rsidRDefault="00362FA6" w:rsidP="00284D55">
            <w:pPr>
              <w:pStyle w:val="TQC1"/>
              <w:ind w:left="262"/>
              <w:jc w:val="left"/>
            </w:pPr>
            <w:r w:rsidRPr="00521016">
              <w:rPr>
                <w:rFonts w:hint="eastAsia"/>
              </w:rPr>
              <w:t>9005</w:t>
            </w:r>
          </w:p>
        </w:tc>
      </w:tr>
      <w:tr w:rsidR="00362FA6" w:rsidRPr="00521016" w:rsidTr="00362FA6">
        <w:tc>
          <w:tcPr>
            <w:tcW w:w="1129" w:type="dxa"/>
          </w:tcPr>
          <w:p w:rsidR="00362FA6" w:rsidRPr="00521016" w:rsidRDefault="00362FA6" w:rsidP="00284D55">
            <w:pPr>
              <w:pStyle w:val="TQC1"/>
              <w:jc w:val="left"/>
            </w:pPr>
            <w:r>
              <w:rPr>
                <w:rFonts w:hint="eastAsia"/>
              </w:rPr>
              <w:t>MB</w:t>
            </w:r>
          </w:p>
        </w:tc>
        <w:tc>
          <w:tcPr>
            <w:tcW w:w="1701" w:type="dxa"/>
          </w:tcPr>
          <w:p w:rsidR="00362FA6" w:rsidRPr="00521016" w:rsidRDefault="00362FA6" w:rsidP="00284D55">
            <w:pPr>
              <w:pStyle w:val="TQC1"/>
              <w:ind w:left="162"/>
              <w:jc w:val="left"/>
            </w:pPr>
            <w:r w:rsidRPr="00521016">
              <w:rPr>
                <w:rFonts w:hint="eastAsia"/>
              </w:rPr>
              <w:t>12.00</w:t>
            </w:r>
          </w:p>
        </w:tc>
        <w:tc>
          <w:tcPr>
            <w:tcW w:w="1417" w:type="dxa"/>
          </w:tcPr>
          <w:p w:rsidR="00362FA6" w:rsidRPr="00521016" w:rsidRDefault="00362FA6" w:rsidP="00284D55">
            <w:pPr>
              <w:pStyle w:val="TQC1"/>
              <w:ind w:left="172"/>
              <w:jc w:val="left"/>
            </w:pPr>
            <w:r w:rsidRPr="00521016">
              <w:rPr>
                <w:rFonts w:hint="eastAsia"/>
              </w:rPr>
              <w:t>15000</w:t>
            </w:r>
          </w:p>
        </w:tc>
        <w:tc>
          <w:tcPr>
            <w:tcW w:w="1417" w:type="dxa"/>
          </w:tcPr>
          <w:p w:rsidR="00362FA6" w:rsidRPr="00521016" w:rsidRDefault="00362FA6" w:rsidP="00284D55">
            <w:pPr>
              <w:pStyle w:val="TQC1"/>
              <w:ind w:left="62"/>
              <w:jc w:val="left"/>
            </w:pPr>
            <w:r w:rsidRPr="00521016">
              <w:rPr>
                <w:rFonts w:hint="eastAsia"/>
              </w:rPr>
              <w:t>13.00</w:t>
            </w:r>
          </w:p>
        </w:tc>
        <w:tc>
          <w:tcPr>
            <w:tcW w:w="1417" w:type="dxa"/>
          </w:tcPr>
          <w:p w:rsidR="00362FA6" w:rsidRPr="00521016" w:rsidRDefault="00362FA6" w:rsidP="00284D55">
            <w:pPr>
              <w:pStyle w:val="TQC1"/>
              <w:ind w:left="142"/>
              <w:jc w:val="left"/>
            </w:pPr>
            <w:r w:rsidRPr="00521016">
              <w:rPr>
                <w:rFonts w:hint="eastAsia"/>
              </w:rPr>
              <w:t>12000</w:t>
            </w:r>
          </w:p>
        </w:tc>
      </w:tr>
      <w:tr w:rsidR="00362FA6" w:rsidRPr="00521016" w:rsidTr="00362FA6">
        <w:tc>
          <w:tcPr>
            <w:tcW w:w="1129" w:type="dxa"/>
          </w:tcPr>
          <w:p w:rsidR="00362FA6" w:rsidRPr="00521016" w:rsidRDefault="00362FA6" w:rsidP="00284D55">
            <w:pPr>
              <w:pStyle w:val="TQC1"/>
              <w:jc w:val="left"/>
            </w:pPr>
            <w:r>
              <w:rPr>
                <w:rFonts w:hint="eastAsia"/>
              </w:rPr>
              <w:t>DB</w:t>
            </w:r>
          </w:p>
        </w:tc>
        <w:tc>
          <w:tcPr>
            <w:tcW w:w="1701" w:type="dxa"/>
          </w:tcPr>
          <w:p w:rsidR="00362FA6" w:rsidRPr="00521016" w:rsidRDefault="00362FA6" w:rsidP="00284D55">
            <w:pPr>
              <w:pStyle w:val="TQC1"/>
              <w:ind w:left="162"/>
              <w:jc w:val="left"/>
            </w:pPr>
            <w:r w:rsidRPr="00521016">
              <w:rPr>
                <w:rFonts w:hint="eastAsia"/>
              </w:rPr>
              <w:t>11.70</w:t>
            </w:r>
          </w:p>
        </w:tc>
        <w:tc>
          <w:tcPr>
            <w:tcW w:w="1417" w:type="dxa"/>
          </w:tcPr>
          <w:p w:rsidR="00362FA6" w:rsidRPr="00521016" w:rsidRDefault="00362FA6" w:rsidP="00284D55">
            <w:pPr>
              <w:pStyle w:val="TQC1"/>
              <w:ind w:left="162"/>
              <w:jc w:val="left"/>
            </w:pPr>
            <w:r w:rsidRPr="00521016">
              <w:rPr>
                <w:rFonts w:hint="eastAsia"/>
              </w:rPr>
              <w:t>48770</w:t>
            </w:r>
          </w:p>
        </w:tc>
        <w:tc>
          <w:tcPr>
            <w:tcW w:w="1417" w:type="dxa"/>
          </w:tcPr>
          <w:p w:rsidR="00362FA6" w:rsidRPr="00521016" w:rsidRDefault="00362FA6" w:rsidP="00284D55">
            <w:pPr>
              <w:pStyle w:val="TQC1"/>
              <w:ind w:left="172"/>
              <w:jc w:val="left"/>
            </w:pPr>
            <w:r w:rsidRPr="00521016">
              <w:rPr>
                <w:rFonts w:hint="eastAsia"/>
              </w:rPr>
              <w:t>9.10</w:t>
            </w:r>
          </w:p>
        </w:tc>
        <w:tc>
          <w:tcPr>
            <w:tcW w:w="1417" w:type="dxa"/>
          </w:tcPr>
          <w:p w:rsidR="00362FA6" w:rsidRPr="00521016" w:rsidRDefault="00362FA6" w:rsidP="00284D55">
            <w:pPr>
              <w:pStyle w:val="TQC1"/>
              <w:ind w:left="142"/>
              <w:jc w:val="left"/>
            </w:pPr>
            <w:r w:rsidRPr="00521016">
              <w:rPr>
                <w:rFonts w:hint="eastAsia"/>
              </w:rPr>
              <w:t>14370</w:t>
            </w:r>
          </w:p>
        </w:tc>
      </w:tr>
      <w:tr w:rsidR="00362FA6" w:rsidRPr="00521016" w:rsidTr="00362FA6">
        <w:tc>
          <w:tcPr>
            <w:tcW w:w="1129" w:type="dxa"/>
          </w:tcPr>
          <w:p w:rsidR="00362FA6" w:rsidRPr="00521016" w:rsidRDefault="00362FA6" w:rsidP="00284D55">
            <w:pPr>
              <w:pStyle w:val="TQC1"/>
              <w:jc w:val="left"/>
            </w:pPr>
            <w:r>
              <w:rPr>
                <w:rFonts w:hint="eastAsia"/>
              </w:rPr>
              <w:t>FR</w:t>
            </w:r>
          </w:p>
        </w:tc>
        <w:tc>
          <w:tcPr>
            <w:tcW w:w="1701" w:type="dxa"/>
          </w:tcPr>
          <w:p w:rsidR="00362FA6" w:rsidRPr="00521016" w:rsidRDefault="00362FA6" w:rsidP="00284D55">
            <w:pPr>
              <w:pStyle w:val="TQC1"/>
              <w:ind w:left="282"/>
              <w:jc w:val="left"/>
            </w:pPr>
            <w:r w:rsidRPr="00521016">
              <w:rPr>
                <w:rFonts w:hint="eastAsia"/>
              </w:rPr>
              <w:t>9.84</w:t>
            </w:r>
          </w:p>
        </w:tc>
        <w:tc>
          <w:tcPr>
            <w:tcW w:w="1417" w:type="dxa"/>
          </w:tcPr>
          <w:p w:rsidR="00362FA6" w:rsidRPr="00521016" w:rsidRDefault="00362FA6" w:rsidP="00284D55">
            <w:pPr>
              <w:pStyle w:val="TQC1"/>
              <w:ind w:left="322"/>
              <w:jc w:val="left"/>
            </w:pPr>
            <w:r w:rsidRPr="00521016">
              <w:rPr>
                <w:rFonts w:hint="eastAsia"/>
              </w:rPr>
              <w:t>6100</w:t>
            </w:r>
          </w:p>
        </w:tc>
        <w:tc>
          <w:tcPr>
            <w:tcW w:w="1417" w:type="dxa"/>
          </w:tcPr>
          <w:p w:rsidR="00362FA6" w:rsidRPr="00521016" w:rsidRDefault="00362FA6" w:rsidP="00284D55">
            <w:pPr>
              <w:pStyle w:val="TQC1"/>
              <w:ind w:left="82"/>
              <w:jc w:val="left"/>
            </w:pPr>
            <w:r w:rsidRPr="00521016">
              <w:rPr>
                <w:rFonts w:hint="eastAsia"/>
              </w:rPr>
              <w:t>11.89</w:t>
            </w:r>
          </w:p>
        </w:tc>
        <w:tc>
          <w:tcPr>
            <w:tcW w:w="1417" w:type="dxa"/>
          </w:tcPr>
          <w:p w:rsidR="00362FA6" w:rsidRPr="00521016" w:rsidRDefault="00362FA6" w:rsidP="00284D55">
            <w:pPr>
              <w:pStyle w:val="TQC1"/>
              <w:ind w:left="272"/>
              <w:jc w:val="left"/>
            </w:pPr>
            <w:r w:rsidRPr="00521016">
              <w:rPr>
                <w:rFonts w:hint="eastAsia"/>
              </w:rPr>
              <w:t>8980</w:t>
            </w:r>
          </w:p>
        </w:tc>
      </w:tr>
    </w:tbl>
    <w:p w:rsidR="008213D4" w:rsidRDefault="008213D4" w:rsidP="009A00F4">
      <w:pPr>
        <w:jc w:val="left"/>
      </w:pPr>
      <w:r w:rsidRPr="00E33579">
        <w:rPr>
          <w:rFonts w:hint="eastAsia"/>
        </w:rPr>
        <w:t>請撰寫</w:t>
      </w:r>
      <w:r>
        <w:rPr>
          <w:rFonts w:hint="eastAsia"/>
        </w:rPr>
        <w:t>程式，</w:t>
      </w:r>
      <w:r w:rsidR="009A00F4">
        <w:rPr>
          <w:rFonts w:hint="eastAsia"/>
        </w:rPr>
        <w:t>讀入所輸入資料，其中</w:t>
      </w:r>
      <w:r w:rsidR="009A00F4" w:rsidRPr="006F08A7">
        <w:t>prices</w:t>
      </w:r>
      <w:r w:rsidR="009A00F4" w:rsidRPr="00D739BE">
        <w:rPr>
          <w:rFonts w:hint="eastAsia"/>
        </w:rPr>
        <w:t>為</w:t>
      </w:r>
      <w:r w:rsidR="009A00F4">
        <w:rPr>
          <w:rFonts w:hint="eastAsia"/>
        </w:rPr>
        <w:t>各市場</w:t>
      </w:r>
      <w:r w:rsidR="009A00F4">
        <w:rPr>
          <w:rFonts w:hint="eastAsia"/>
        </w:rPr>
        <w:t>(</w:t>
      </w:r>
      <w:r w:rsidR="009A00F4" w:rsidRPr="00E84D0E">
        <w:rPr>
          <w:rFonts w:hint="eastAsia"/>
        </w:rPr>
        <w:t>商品</w:t>
      </w:r>
      <w:r w:rsidR="009A00F4">
        <w:rPr>
          <w:rFonts w:hint="eastAsia"/>
        </w:rPr>
        <w:t>A</w:t>
      </w:r>
      <w:r w:rsidR="009A00F4">
        <w:rPr>
          <w:rFonts w:hint="eastAsia"/>
        </w:rPr>
        <w:t>成交價</w:t>
      </w:r>
      <w:r w:rsidR="009A00F4">
        <w:rPr>
          <w:rFonts w:hint="eastAsia"/>
        </w:rPr>
        <w:t>,</w:t>
      </w:r>
      <w:r w:rsidR="009A00F4" w:rsidRPr="00E84D0E">
        <w:rPr>
          <w:rFonts w:hint="eastAsia"/>
        </w:rPr>
        <w:t xml:space="preserve"> </w:t>
      </w:r>
      <w:r w:rsidR="009A00F4" w:rsidRPr="00E84D0E">
        <w:rPr>
          <w:rFonts w:hint="eastAsia"/>
        </w:rPr>
        <w:t>商品</w:t>
      </w:r>
      <w:r w:rsidR="009A00F4">
        <w:rPr>
          <w:rFonts w:hint="eastAsia"/>
        </w:rPr>
        <w:t>B</w:t>
      </w:r>
      <w:r w:rsidR="009A00F4">
        <w:rPr>
          <w:rFonts w:hint="eastAsia"/>
        </w:rPr>
        <w:t>成交價</w:t>
      </w:r>
      <w:r w:rsidR="009A00F4">
        <w:rPr>
          <w:rFonts w:hint="eastAsia"/>
        </w:rPr>
        <w:t>)</w:t>
      </w:r>
      <w:r w:rsidR="009A00F4">
        <w:rPr>
          <w:rFonts w:hint="eastAsia"/>
        </w:rPr>
        <w:t>，</w:t>
      </w:r>
      <w:r w:rsidR="009A00F4" w:rsidRPr="006F08A7">
        <w:t>amounts</w:t>
      </w:r>
      <w:r w:rsidR="009A00F4" w:rsidRPr="00D739BE">
        <w:rPr>
          <w:rFonts w:hint="eastAsia"/>
        </w:rPr>
        <w:t>為</w:t>
      </w:r>
      <w:r w:rsidR="009A00F4">
        <w:rPr>
          <w:rFonts w:hint="eastAsia"/>
        </w:rPr>
        <w:t>各市場</w:t>
      </w:r>
      <w:r w:rsidR="009A00F4">
        <w:rPr>
          <w:rFonts w:hint="eastAsia"/>
        </w:rPr>
        <w:t>(</w:t>
      </w:r>
      <w:r w:rsidR="009A00F4" w:rsidRPr="00E84D0E">
        <w:rPr>
          <w:rFonts w:hint="eastAsia"/>
        </w:rPr>
        <w:t>商品</w:t>
      </w:r>
      <w:r w:rsidR="009A00F4">
        <w:rPr>
          <w:rFonts w:hint="eastAsia"/>
        </w:rPr>
        <w:t>A</w:t>
      </w:r>
      <w:r w:rsidR="009A00F4">
        <w:rPr>
          <w:rFonts w:hint="eastAsia"/>
        </w:rPr>
        <w:t>成交量</w:t>
      </w:r>
      <w:r w:rsidR="009A00F4">
        <w:rPr>
          <w:rFonts w:hint="eastAsia"/>
        </w:rPr>
        <w:t>,</w:t>
      </w:r>
      <w:r w:rsidR="009A00F4" w:rsidRPr="00E84D0E">
        <w:rPr>
          <w:rFonts w:hint="eastAsia"/>
        </w:rPr>
        <w:t xml:space="preserve"> </w:t>
      </w:r>
      <w:r w:rsidR="009A00F4" w:rsidRPr="00E84D0E">
        <w:rPr>
          <w:rFonts w:hint="eastAsia"/>
        </w:rPr>
        <w:t>商品</w:t>
      </w:r>
      <w:r w:rsidR="009A00F4">
        <w:rPr>
          <w:rFonts w:hint="eastAsia"/>
        </w:rPr>
        <w:t>B</w:t>
      </w:r>
      <w:r w:rsidR="009A00F4">
        <w:rPr>
          <w:rFonts w:hint="eastAsia"/>
        </w:rPr>
        <w:t>成交量</w:t>
      </w:r>
      <w:r w:rsidR="009A00F4">
        <w:rPr>
          <w:rFonts w:hint="eastAsia"/>
        </w:rPr>
        <w:t>)</w:t>
      </w:r>
      <w:r w:rsidR="009A00F4" w:rsidRPr="00D739BE">
        <w:rPr>
          <w:rFonts w:hint="eastAsia"/>
        </w:rPr>
        <w:t>，</w:t>
      </w:r>
      <w:r w:rsidR="009A00F4">
        <w:rPr>
          <w:rFonts w:hint="eastAsia"/>
        </w:rPr>
        <w:t>接著完成下列：</w:t>
      </w:r>
      <w:r w:rsidR="009A00F4">
        <w:br/>
      </w:r>
      <w:r w:rsidR="009A00F4">
        <w:rPr>
          <w:rFonts w:hint="eastAsia"/>
        </w:rPr>
        <w:t>A.</w:t>
      </w:r>
      <w:r w:rsidR="009A00F4">
        <w:rPr>
          <w:rFonts w:hint="eastAsia"/>
        </w:rPr>
        <w:t>計算並輸出</w:t>
      </w:r>
      <w:r w:rsidR="009A00F4" w:rsidRPr="00AC6B6A">
        <w:rPr>
          <w:rFonts w:hint="eastAsia"/>
        </w:rPr>
        <w:t>商品</w:t>
      </w:r>
      <w:r w:rsidR="009A00F4" w:rsidRPr="00AC6B6A">
        <w:rPr>
          <w:rFonts w:hint="eastAsia"/>
        </w:rPr>
        <w:t>A</w:t>
      </w:r>
      <w:r w:rsidR="009A00F4" w:rsidRPr="00AC6B6A">
        <w:rPr>
          <w:rFonts w:hint="eastAsia"/>
        </w:rPr>
        <w:t>最高成交價</w:t>
      </w:r>
      <w:r w:rsidR="009A00F4">
        <w:br/>
      </w:r>
      <w:r w:rsidR="009A00F4">
        <w:rPr>
          <w:rFonts w:hint="eastAsia"/>
        </w:rPr>
        <w:t>B.</w:t>
      </w:r>
      <w:r w:rsidR="009A00F4">
        <w:rPr>
          <w:rFonts w:hint="eastAsia"/>
        </w:rPr>
        <w:t>計算並輸出</w:t>
      </w:r>
      <w:r w:rsidR="009A00F4" w:rsidRPr="00E84D0E">
        <w:rPr>
          <w:rFonts w:hint="eastAsia"/>
        </w:rPr>
        <w:t>商品</w:t>
      </w:r>
      <w:r w:rsidR="009A00F4">
        <w:rPr>
          <w:rFonts w:hint="eastAsia"/>
        </w:rPr>
        <w:t>B</w:t>
      </w:r>
      <w:r w:rsidR="009A00F4" w:rsidRPr="00AC6B6A">
        <w:rPr>
          <w:rFonts w:hint="eastAsia"/>
        </w:rPr>
        <w:t>最</w:t>
      </w:r>
      <w:r w:rsidR="009A00F4">
        <w:rPr>
          <w:rFonts w:hint="eastAsia"/>
        </w:rPr>
        <w:t>低</w:t>
      </w:r>
      <w:r w:rsidR="009A00F4" w:rsidRPr="006F08A7">
        <w:rPr>
          <w:rFonts w:hint="eastAsia"/>
        </w:rPr>
        <w:t>成交量</w:t>
      </w:r>
      <w:r w:rsidR="009A00F4">
        <w:br/>
      </w:r>
      <w:r w:rsidR="009A00F4">
        <w:rPr>
          <w:rFonts w:hint="eastAsia"/>
        </w:rPr>
        <w:t>C.</w:t>
      </w:r>
      <w:r w:rsidR="009A00F4">
        <w:rPr>
          <w:rFonts w:hint="eastAsia"/>
        </w:rPr>
        <w:t>計算並輸出</w:t>
      </w:r>
      <w:r w:rsidR="009A00F4" w:rsidRPr="00E84D0E">
        <w:rPr>
          <w:rFonts w:hint="eastAsia"/>
        </w:rPr>
        <w:t>商品</w:t>
      </w:r>
      <w:r w:rsidR="009A00F4" w:rsidRPr="00E84D0E">
        <w:rPr>
          <w:rFonts w:hint="eastAsia"/>
        </w:rPr>
        <w:t>A</w:t>
      </w:r>
      <w:r w:rsidR="009A00F4" w:rsidRPr="006F08A7">
        <w:rPr>
          <w:rFonts w:hint="eastAsia"/>
        </w:rPr>
        <w:t>總成交量</w:t>
      </w:r>
      <w:r w:rsidR="009A00F4">
        <w:rPr>
          <w:rFonts w:hint="eastAsia"/>
        </w:rPr>
        <w:t>與</w:t>
      </w:r>
      <w:r w:rsidR="009A00F4" w:rsidRPr="00E84D0E">
        <w:rPr>
          <w:rFonts w:hint="eastAsia"/>
        </w:rPr>
        <w:t>商品</w:t>
      </w:r>
      <w:r w:rsidR="009A00F4">
        <w:rPr>
          <w:rFonts w:hint="eastAsia"/>
        </w:rPr>
        <w:t>B</w:t>
      </w:r>
      <w:r w:rsidR="009A00F4" w:rsidRPr="006F08A7">
        <w:rPr>
          <w:rFonts w:hint="eastAsia"/>
        </w:rPr>
        <w:t>總成交量</w:t>
      </w:r>
      <w:r w:rsidR="009A00F4">
        <w:rPr>
          <w:rFonts w:hint="eastAsia"/>
        </w:rPr>
        <w:t>。</w:t>
      </w:r>
      <w:r w:rsidR="009A00F4">
        <w:rPr>
          <w:rFonts w:hint="eastAsia"/>
        </w:rPr>
        <w:t>(</w:t>
      </w:r>
      <w:r w:rsidR="009A00F4">
        <w:rPr>
          <w:rFonts w:hint="eastAsia"/>
        </w:rPr>
        <w:t>總成交量為該商品成交量的總和</w:t>
      </w:r>
      <w:r w:rsidR="009A00F4">
        <w:rPr>
          <w:rFonts w:hint="eastAsia"/>
        </w:rPr>
        <w:t>)</w:t>
      </w:r>
      <w:r w:rsidR="009A00F4">
        <w:br/>
      </w:r>
      <w:r w:rsidR="009A00F4">
        <w:rPr>
          <w:rFonts w:hint="eastAsia"/>
        </w:rPr>
        <w:t>D.</w:t>
      </w:r>
      <w:r w:rsidR="009A00F4">
        <w:rPr>
          <w:rFonts w:hint="eastAsia"/>
        </w:rPr>
        <w:t>計算並輸出</w:t>
      </w:r>
      <w:r w:rsidR="009A00F4" w:rsidRPr="00E84D0E">
        <w:rPr>
          <w:rFonts w:hint="eastAsia"/>
        </w:rPr>
        <w:t>商品</w:t>
      </w:r>
      <w:r w:rsidR="009A00F4" w:rsidRPr="00E84D0E">
        <w:rPr>
          <w:rFonts w:hint="eastAsia"/>
        </w:rPr>
        <w:t>A</w:t>
      </w:r>
      <w:r w:rsidR="009A00F4" w:rsidRPr="006F08A7">
        <w:rPr>
          <w:rFonts w:hint="eastAsia"/>
        </w:rPr>
        <w:t>總成交</w:t>
      </w:r>
      <w:r w:rsidR="009A00F4">
        <w:rPr>
          <w:rFonts w:hint="eastAsia"/>
        </w:rPr>
        <w:t>金額與</w:t>
      </w:r>
      <w:r w:rsidR="009A00F4" w:rsidRPr="00E84D0E">
        <w:rPr>
          <w:rFonts w:hint="eastAsia"/>
        </w:rPr>
        <w:t>商品</w:t>
      </w:r>
      <w:r w:rsidR="009A00F4">
        <w:rPr>
          <w:rFonts w:hint="eastAsia"/>
        </w:rPr>
        <w:t>B</w:t>
      </w:r>
      <w:r w:rsidR="009A00F4" w:rsidRPr="006F08A7">
        <w:rPr>
          <w:rFonts w:hint="eastAsia"/>
        </w:rPr>
        <w:t>總成交</w:t>
      </w:r>
      <w:r w:rsidR="009A00F4">
        <w:rPr>
          <w:rFonts w:hint="eastAsia"/>
        </w:rPr>
        <w:t>金額。</w:t>
      </w:r>
      <w:r w:rsidR="009A00F4">
        <w:rPr>
          <w:rFonts w:hint="eastAsia"/>
        </w:rPr>
        <w:t>(</w:t>
      </w:r>
      <w:r w:rsidR="009A00F4">
        <w:rPr>
          <w:rFonts w:hint="eastAsia"/>
        </w:rPr>
        <w:t>總成交金額為該商品在各市場成交金額</w:t>
      </w:r>
      <w:r w:rsidR="009A00F4">
        <w:rPr>
          <w:rFonts w:hint="eastAsia"/>
        </w:rPr>
        <w:t>(</w:t>
      </w:r>
      <w:r w:rsidR="009A00F4">
        <w:rPr>
          <w:rFonts w:hint="eastAsia"/>
        </w:rPr>
        <w:t>等於成交價</w:t>
      </w:r>
      <w:r w:rsidR="009A00F4">
        <w:rPr>
          <w:rFonts w:hint="eastAsia"/>
        </w:rPr>
        <w:t>*</w:t>
      </w:r>
      <w:r w:rsidR="009A00F4">
        <w:rPr>
          <w:rFonts w:hint="eastAsia"/>
        </w:rPr>
        <w:t>成交量</w:t>
      </w:r>
      <w:r w:rsidR="009A00F4">
        <w:rPr>
          <w:rFonts w:hint="eastAsia"/>
        </w:rPr>
        <w:t>)</w:t>
      </w:r>
      <w:r w:rsidR="009A00F4">
        <w:rPr>
          <w:rFonts w:hint="eastAsia"/>
        </w:rPr>
        <w:t>的總和</w:t>
      </w:r>
      <w:r w:rsidR="009A00F4">
        <w:rPr>
          <w:rFonts w:hint="eastAsia"/>
        </w:rPr>
        <w:t>)</w:t>
      </w:r>
      <w:r w:rsidR="009A00F4">
        <w:br/>
      </w:r>
      <w:r w:rsidR="009A00F4">
        <w:rPr>
          <w:rFonts w:hint="eastAsia"/>
        </w:rPr>
        <w:t>E.</w:t>
      </w:r>
      <w:r w:rsidR="009A00F4">
        <w:rPr>
          <w:rFonts w:hint="eastAsia"/>
        </w:rPr>
        <w:t>計算並輸出</w:t>
      </w:r>
      <w:r w:rsidR="009A00F4" w:rsidRPr="00E84D0E">
        <w:rPr>
          <w:rFonts w:hint="eastAsia"/>
        </w:rPr>
        <w:t>商品</w:t>
      </w:r>
      <w:r w:rsidR="009A00F4" w:rsidRPr="00E84D0E">
        <w:rPr>
          <w:rFonts w:hint="eastAsia"/>
        </w:rPr>
        <w:t>A</w:t>
      </w:r>
      <w:proofErr w:type="gramStart"/>
      <w:r w:rsidR="009A00F4" w:rsidRPr="006F08A7">
        <w:rPr>
          <w:rFonts w:hint="eastAsia"/>
        </w:rPr>
        <w:t>總均價</w:t>
      </w:r>
      <w:r w:rsidR="009A00F4">
        <w:rPr>
          <w:rFonts w:hint="eastAsia"/>
        </w:rPr>
        <w:t>與</w:t>
      </w:r>
      <w:proofErr w:type="gramEnd"/>
      <w:r w:rsidR="009A00F4" w:rsidRPr="00E84D0E">
        <w:rPr>
          <w:rFonts w:hint="eastAsia"/>
        </w:rPr>
        <w:t>商品</w:t>
      </w:r>
      <w:r w:rsidR="009A00F4">
        <w:rPr>
          <w:rFonts w:hint="eastAsia"/>
        </w:rPr>
        <w:t>B</w:t>
      </w:r>
      <w:proofErr w:type="gramStart"/>
      <w:r w:rsidR="009A00F4" w:rsidRPr="006F08A7">
        <w:rPr>
          <w:rFonts w:hint="eastAsia"/>
        </w:rPr>
        <w:t>總均價</w:t>
      </w:r>
      <w:proofErr w:type="gramEnd"/>
      <w:r w:rsidR="009A00F4">
        <w:rPr>
          <w:rFonts w:hint="eastAsia"/>
        </w:rPr>
        <w:t>。</w:t>
      </w:r>
      <w:r w:rsidR="009A00F4">
        <w:rPr>
          <w:rFonts w:hint="eastAsia"/>
        </w:rPr>
        <w:t>(</w:t>
      </w:r>
      <w:proofErr w:type="gramStart"/>
      <w:r w:rsidR="009A00F4">
        <w:rPr>
          <w:rFonts w:hint="eastAsia"/>
        </w:rPr>
        <w:t>總均價為</w:t>
      </w:r>
      <w:proofErr w:type="gramEnd"/>
      <w:r w:rsidR="009A00F4">
        <w:rPr>
          <w:rFonts w:hint="eastAsia"/>
        </w:rPr>
        <w:t>該商品成交總成交金額</w:t>
      </w:r>
      <w:r w:rsidR="009A00F4">
        <w:rPr>
          <w:rFonts w:hint="eastAsia"/>
        </w:rPr>
        <w:t>/</w:t>
      </w:r>
      <w:r w:rsidR="009A00F4">
        <w:rPr>
          <w:rFonts w:hint="eastAsia"/>
        </w:rPr>
        <w:t>總成交量</w:t>
      </w:r>
      <w:r w:rsidR="009A00F4">
        <w:rPr>
          <w:rFonts w:hint="eastAsia"/>
        </w:rPr>
        <w:t>)</w:t>
      </w:r>
    </w:p>
    <w:p w:rsidR="00E509E0" w:rsidRDefault="00213C93" w:rsidP="00E509E0">
      <w:pPr>
        <w:pStyle w:val="4"/>
      </w:pPr>
      <w:r>
        <w:rPr>
          <w:noProof/>
        </w:rPr>
        <w:drawing>
          <wp:inline distT="0" distB="0" distL="0" distR="0" wp14:anchorId="5368631E" wp14:editId="66AF45C5">
            <wp:extent cx="213360" cy="213360"/>
            <wp:effectExtent l="0" t="0" r="0" b="0"/>
            <wp:docPr id="88" name="圖片 88"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E509E0" w:rsidRPr="009D38F6">
        <w:rPr>
          <w:sz w:val="10"/>
          <w:szCs w:val="10"/>
        </w:rPr>
        <w:t xml:space="preserve"> </w:t>
      </w:r>
      <w:r w:rsidR="00E509E0" w:rsidRPr="00D65C9A">
        <w:rPr>
          <w:rFonts w:hint="eastAsia"/>
        </w:rPr>
        <w:t>提示</w:t>
      </w:r>
      <w:r w:rsidR="00E509E0" w:rsidRPr="00D65C9A">
        <w:t xml:space="preserve"> </w:t>
      </w:r>
    </w:p>
    <w:p w:rsidR="008213D4" w:rsidRPr="00D65C9A" w:rsidRDefault="008213D4" w:rsidP="0038304A">
      <w:pPr>
        <w:pStyle w:val="Nl1-1"/>
        <w:numPr>
          <w:ilvl w:val="0"/>
          <w:numId w:val="44"/>
        </w:numPr>
        <w:ind w:left="709" w:hanging="340"/>
      </w:pPr>
      <w:r>
        <w:rPr>
          <w:rFonts w:hint="eastAsia"/>
        </w:rPr>
        <w:t>需要</w:t>
      </w:r>
      <w:r>
        <w:rPr>
          <w:rFonts w:hint="eastAsia"/>
        </w:rPr>
        <w:t xml:space="preserve">import </w:t>
      </w:r>
      <w:r w:rsidR="009A00F4">
        <w:rPr>
          <w:rFonts w:hint="eastAsia"/>
        </w:rPr>
        <w:t>numpy</w:t>
      </w:r>
      <w:r>
        <w:rPr>
          <w:rFonts w:hint="eastAsia"/>
        </w:rPr>
        <w:t>以</w:t>
      </w:r>
      <w:r w:rsidR="009A00F4">
        <w:rPr>
          <w:rFonts w:hint="eastAsia"/>
        </w:rPr>
        <w:t>快速分析資料</w:t>
      </w:r>
      <w:r>
        <w:rPr>
          <w:rFonts w:hint="eastAsia"/>
        </w:rPr>
        <w:t>。</w:t>
      </w:r>
    </w:p>
    <w:p w:rsidR="00BF01EA" w:rsidRDefault="00BF01EA" w:rsidP="00BF01EA">
      <w:pPr>
        <w:pStyle w:val="tsa"/>
        <w:rPr>
          <w:noProof/>
        </w:rPr>
      </w:pPr>
    </w:p>
    <w:p w:rsidR="00A730F4" w:rsidRDefault="00213C93" w:rsidP="00A730F4">
      <w:pPr>
        <w:pStyle w:val="4"/>
        <w:spacing w:after="0"/>
      </w:pPr>
      <w:r>
        <w:rPr>
          <w:rFonts w:ascii="Noto Serif CJK TC Light" w:eastAsia="Noto Serif CJK TC Light" w:hAnsi="Noto Serif CJK TC Light"/>
          <w:noProof/>
        </w:rPr>
        <w:drawing>
          <wp:inline distT="0" distB="0" distL="0" distR="0" wp14:anchorId="6D148888" wp14:editId="47C6ADCF">
            <wp:extent cx="213360" cy="175260"/>
            <wp:effectExtent l="0" t="0" r="0" b="0"/>
            <wp:docPr id="89" name="圖片 8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E33579">
        <w:rPr>
          <w:rFonts w:hint="eastAsia"/>
        </w:rPr>
        <w:t>輸入與輸出樣本</w:t>
      </w:r>
    </w:p>
    <w:p w:rsidR="00390F6A" w:rsidRDefault="00390F6A" w:rsidP="00390F6A">
      <w:r w:rsidRPr="00D65C9A">
        <w:rPr>
          <w:rFonts w:hint="eastAsia"/>
        </w:rPr>
        <w:t>輸入</w:t>
      </w:r>
    </w:p>
    <w:p w:rsidR="009A00F4" w:rsidRPr="009A00F4" w:rsidRDefault="009A00F4" w:rsidP="009A00F4">
      <w:pPr>
        <w:pStyle w:val="C"/>
      </w:pPr>
      <w:proofErr w:type="gramStart"/>
      <w:r w:rsidRPr="009A00F4">
        <w:t>prices</w:t>
      </w:r>
      <w:proofErr w:type="gramEnd"/>
      <w:r w:rsidRPr="009A00F4">
        <w:t xml:space="preserve"> = np.array([[9,13.2], </w:t>
      </w:r>
    </w:p>
    <w:p w:rsidR="009A00F4" w:rsidRPr="009A00F4" w:rsidRDefault="009A00F4" w:rsidP="009A00F4">
      <w:pPr>
        <w:pStyle w:val="C"/>
      </w:pPr>
      <w:r w:rsidRPr="009A00F4">
        <w:t xml:space="preserve">               [11.7</w:t>
      </w:r>
      <w:proofErr w:type="gramStart"/>
      <w:r w:rsidRPr="009A00F4">
        <w:t>,12.3</w:t>
      </w:r>
      <w:proofErr w:type="gramEnd"/>
      <w:r w:rsidRPr="009A00F4">
        <w:t xml:space="preserve">], </w:t>
      </w:r>
    </w:p>
    <w:p w:rsidR="009A00F4" w:rsidRPr="009A00F4" w:rsidRDefault="009A00F4" w:rsidP="009A00F4">
      <w:pPr>
        <w:pStyle w:val="C"/>
      </w:pPr>
      <w:r w:rsidRPr="009A00F4">
        <w:t xml:space="preserve">               [10.1</w:t>
      </w:r>
      <w:proofErr w:type="gramStart"/>
      <w:r w:rsidRPr="009A00F4">
        <w:t>,14.7</w:t>
      </w:r>
      <w:proofErr w:type="gramEnd"/>
      <w:r w:rsidRPr="009A00F4">
        <w:t>] ,</w:t>
      </w:r>
    </w:p>
    <w:p w:rsidR="009A00F4" w:rsidRPr="009A00F4" w:rsidRDefault="009A00F4" w:rsidP="009A00F4">
      <w:pPr>
        <w:pStyle w:val="C"/>
      </w:pPr>
      <w:r w:rsidRPr="009A00F4">
        <w:t xml:space="preserve">               [11.8</w:t>
      </w:r>
      <w:proofErr w:type="gramStart"/>
      <w:r w:rsidRPr="009A00F4">
        <w:t>,14.9</w:t>
      </w:r>
      <w:proofErr w:type="gramEnd"/>
      <w:r w:rsidRPr="009A00F4">
        <w:t xml:space="preserve">], </w:t>
      </w:r>
    </w:p>
    <w:p w:rsidR="009A00F4" w:rsidRPr="009A00F4" w:rsidRDefault="009A00F4" w:rsidP="009A00F4">
      <w:pPr>
        <w:pStyle w:val="C"/>
      </w:pPr>
      <w:r w:rsidRPr="009A00F4">
        <w:t xml:space="preserve">               [13.2</w:t>
      </w:r>
      <w:proofErr w:type="gramStart"/>
      <w:r w:rsidRPr="009A00F4">
        <w:t>,13.1</w:t>
      </w:r>
      <w:proofErr w:type="gramEnd"/>
      <w:r w:rsidRPr="009A00F4">
        <w:t xml:space="preserve">], </w:t>
      </w:r>
    </w:p>
    <w:p w:rsidR="009A00F4" w:rsidRPr="009A00F4" w:rsidRDefault="009A00F4" w:rsidP="009A00F4">
      <w:pPr>
        <w:pStyle w:val="C"/>
      </w:pPr>
      <w:r w:rsidRPr="009A00F4">
        <w:lastRenderedPageBreak/>
        <w:t xml:space="preserve">               [6.9</w:t>
      </w:r>
      <w:proofErr w:type="gramStart"/>
      <w:r w:rsidRPr="009A00F4">
        <w:t>,9.6</w:t>
      </w:r>
      <w:proofErr w:type="gramEnd"/>
      <w:r w:rsidRPr="009A00F4">
        <w:t xml:space="preserve">], </w:t>
      </w:r>
    </w:p>
    <w:p w:rsidR="009A00F4" w:rsidRPr="009A00F4" w:rsidRDefault="009A00F4" w:rsidP="009A00F4">
      <w:pPr>
        <w:pStyle w:val="C"/>
      </w:pPr>
      <w:r w:rsidRPr="009A00F4">
        <w:t xml:space="preserve">               [12.1</w:t>
      </w:r>
      <w:proofErr w:type="gramStart"/>
      <w:r w:rsidRPr="009A00F4">
        <w:t>,10.6</w:t>
      </w:r>
      <w:proofErr w:type="gramEnd"/>
      <w:r w:rsidRPr="009A00F4">
        <w:t xml:space="preserve">], </w:t>
      </w:r>
    </w:p>
    <w:p w:rsidR="009A00F4" w:rsidRPr="009A00F4" w:rsidRDefault="009A00F4" w:rsidP="009A00F4">
      <w:pPr>
        <w:pStyle w:val="C"/>
      </w:pPr>
      <w:r w:rsidRPr="009A00F4">
        <w:t xml:space="preserve">               [12</w:t>
      </w:r>
      <w:proofErr w:type="gramStart"/>
      <w:r w:rsidRPr="009A00F4">
        <w:t>,13</w:t>
      </w:r>
      <w:proofErr w:type="gramEnd"/>
      <w:r w:rsidRPr="009A00F4">
        <w:t xml:space="preserve">], </w:t>
      </w:r>
    </w:p>
    <w:p w:rsidR="009A00F4" w:rsidRPr="009A00F4" w:rsidRDefault="009A00F4" w:rsidP="009A00F4">
      <w:pPr>
        <w:pStyle w:val="C"/>
      </w:pPr>
      <w:r w:rsidRPr="009A00F4">
        <w:t xml:space="preserve">               [11.7</w:t>
      </w:r>
      <w:proofErr w:type="gramStart"/>
      <w:r w:rsidRPr="009A00F4">
        <w:t>,9.1</w:t>
      </w:r>
      <w:proofErr w:type="gramEnd"/>
      <w:r w:rsidRPr="009A00F4">
        <w:t xml:space="preserve">], </w:t>
      </w:r>
    </w:p>
    <w:p w:rsidR="009A00F4" w:rsidRPr="009A00F4" w:rsidRDefault="009A00F4" w:rsidP="009A00F4">
      <w:pPr>
        <w:pStyle w:val="C"/>
      </w:pPr>
      <w:r w:rsidRPr="009A00F4">
        <w:t xml:space="preserve">               [9.84</w:t>
      </w:r>
      <w:proofErr w:type="gramStart"/>
      <w:r w:rsidRPr="009A00F4">
        <w:t>,11.89</w:t>
      </w:r>
      <w:proofErr w:type="gramEnd"/>
      <w:r w:rsidRPr="009A00F4">
        <w:t>]])</w:t>
      </w:r>
    </w:p>
    <w:p w:rsidR="009A00F4" w:rsidRPr="009A00F4" w:rsidRDefault="009A00F4" w:rsidP="009A00F4">
      <w:pPr>
        <w:pStyle w:val="C"/>
      </w:pPr>
      <w:proofErr w:type="gramStart"/>
      <w:r w:rsidRPr="009A00F4">
        <w:t>amounts</w:t>
      </w:r>
      <w:proofErr w:type="gramEnd"/>
      <w:r w:rsidRPr="009A00F4">
        <w:t xml:space="preserve"> = np.array([[203674,18894], </w:t>
      </w:r>
    </w:p>
    <w:p w:rsidR="009A00F4" w:rsidRPr="009A00F4" w:rsidRDefault="009A00F4" w:rsidP="009A00F4">
      <w:pPr>
        <w:pStyle w:val="C"/>
      </w:pPr>
      <w:r w:rsidRPr="009A00F4">
        <w:t xml:space="preserve">               [180785</w:t>
      </w:r>
      <w:proofErr w:type="gramStart"/>
      <w:r w:rsidRPr="009A00F4">
        <w:t>,54894</w:t>
      </w:r>
      <w:proofErr w:type="gramEnd"/>
      <w:r w:rsidRPr="009A00F4">
        <w:t xml:space="preserve">], </w:t>
      </w:r>
    </w:p>
    <w:p w:rsidR="009A00F4" w:rsidRPr="009A00F4" w:rsidRDefault="009A00F4" w:rsidP="009A00F4">
      <w:pPr>
        <w:pStyle w:val="C"/>
      </w:pPr>
      <w:r w:rsidRPr="009A00F4">
        <w:t xml:space="preserve">               [127802</w:t>
      </w:r>
      <w:proofErr w:type="gramStart"/>
      <w:r w:rsidRPr="009A00F4">
        <w:t>,18563</w:t>
      </w:r>
      <w:proofErr w:type="gramEnd"/>
      <w:r w:rsidRPr="009A00F4">
        <w:t>] ,</w:t>
      </w:r>
    </w:p>
    <w:p w:rsidR="009A00F4" w:rsidRPr="009A00F4" w:rsidRDefault="009A00F4" w:rsidP="009A00F4">
      <w:pPr>
        <w:pStyle w:val="C"/>
      </w:pPr>
      <w:r w:rsidRPr="009A00F4">
        <w:t xml:space="preserve">               [28604</w:t>
      </w:r>
      <w:proofErr w:type="gramStart"/>
      <w:r w:rsidRPr="009A00F4">
        <w:t>,21963</w:t>
      </w:r>
      <w:proofErr w:type="gramEnd"/>
      <w:r w:rsidRPr="009A00F4">
        <w:t xml:space="preserve">], </w:t>
      </w:r>
    </w:p>
    <w:p w:rsidR="009A00F4" w:rsidRPr="009A00F4" w:rsidRDefault="009A00F4" w:rsidP="009A00F4">
      <w:pPr>
        <w:pStyle w:val="C"/>
      </w:pPr>
      <w:r w:rsidRPr="009A00F4">
        <w:t xml:space="preserve">               [600,900], </w:t>
      </w:r>
    </w:p>
    <w:p w:rsidR="009A00F4" w:rsidRPr="009A00F4" w:rsidRDefault="009A00F4" w:rsidP="009A00F4">
      <w:pPr>
        <w:pStyle w:val="C"/>
      </w:pPr>
      <w:r w:rsidRPr="009A00F4">
        <w:t xml:space="preserve">               [38071</w:t>
      </w:r>
      <w:proofErr w:type="gramStart"/>
      <w:r w:rsidRPr="009A00F4">
        <w:t>,3555</w:t>
      </w:r>
      <w:proofErr w:type="gramEnd"/>
      <w:r w:rsidRPr="009A00F4">
        <w:t xml:space="preserve">], </w:t>
      </w:r>
    </w:p>
    <w:p w:rsidR="009A00F4" w:rsidRPr="009A00F4" w:rsidRDefault="009A00F4" w:rsidP="009A00F4">
      <w:pPr>
        <w:pStyle w:val="C"/>
      </w:pPr>
      <w:r w:rsidRPr="009A00F4">
        <w:t xml:space="preserve">               [35660</w:t>
      </w:r>
      <w:proofErr w:type="gramStart"/>
      <w:r w:rsidRPr="009A00F4">
        <w:t>,9005</w:t>
      </w:r>
      <w:proofErr w:type="gramEnd"/>
      <w:r w:rsidRPr="009A00F4">
        <w:t xml:space="preserve">], </w:t>
      </w:r>
    </w:p>
    <w:p w:rsidR="009A00F4" w:rsidRPr="009A00F4" w:rsidRDefault="009A00F4" w:rsidP="009A00F4">
      <w:pPr>
        <w:pStyle w:val="C"/>
      </w:pPr>
      <w:r w:rsidRPr="009A00F4">
        <w:t xml:space="preserve">               [15000</w:t>
      </w:r>
      <w:proofErr w:type="gramStart"/>
      <w:r w:rsidRPr="009A00F4">
        <w:t>,12000</w:t>
      </w:r>
      <w:proofErr w:type="gramEnd"/>
      <w:r w:rsidRPr="009A00F4">
        <w:t xml:space="preserve">], </w:t>
      </w:r>
    </w:p>
    <w:p w:rsidR="009A00F4" w:rsidRPr="009A00F4" w:rsidRDefault="009A00F4" w:rsidP="009A00F4">
      <w:pPr>
        <w:pStyle w:val="C"/>
      </w:pPr>
      <w:r w:rsidRPr="009A00F4">
        <w:t xml:space="preserve">               [48770</w:t>
      </w:r>
      <w:proofErr w:type="gramStart"/>
      <w:r w:rsidRPr="009A00F4">
        <w:t>,14370</w:t>
      </w:r>
      <w:proofErr w:type="gramEnd"/>
      <w:r w:rsidRPr="009A00F4">
        <w:t xml:space="preserve">], </w:t>
      </w:r>
    </w:p>
    <w:p w:rsidR="00BF01EA" w:rsidRDefault="009A00F4" w:rsidP="009A00F4">
      <w:pPr>
        <w:pStyle w:val="C"/>
      </w:pPr>
      <w:r w:rsidRPr="009A00F4">
        <w:t xml:space="preserve">               [6100</w:t>
      </w:r>
      <w:proofErr w:type="gramStart"/>
      <w:r w:rsidRPr="009A00F4">
        <w:t>,8980</w:t>
      </w:r>
      <w:proofErr w:type="gramEnd"/>
      <w:r w:rsidRPr="009A00F4">
        <w:t>]])</w:t>
      </w:r>
    </w:p>
    <w:p w:rsidR="00390F6A" w:rsidRDefault="00390F6A" w:rsidP="00390F6A">
      <w:r w:rsidRPr="00D65C9A">
        <w:rPr>
          <w:rFonts w:ascii="Consolas" w:hAnsi="Consolas" w:hint="eastAsia"/>
          <w:szCs w:val="22"/>
        </w:rPr>
        <w:t>輸出</w:t>
      </w:r>
    </w:p>
    <w:p w:rsidR="009A00F4" w:rsidRDefault="009A00F4" w:rsidP="009A00F4">
      <w:pPr>
        <w:pStyle w:val="C"/>
      </w:pPr>
      <w:r>
        <w:rPr>
          <w:rFonts w:hint="eastAsia"/>
        </w:rPr>
        <w:t>商品</w:t>
      </w:r>
      <w:r>
        <w:rPr>
          <w:rFonts w:hint="eastAsia"/>
        </w:rPr>
        <w:t>A</w:t>
      </w:r>
      <w:r>
        <w:rPr>
          <w:rFonts w:hint="eastAsia"/>
        </w:rPr>
        <w:t>最高成交價</w:t>
      </w:r>
      <w:r>
        <w:rPr>
          <w:rFonts w:hint="eastAsia"/>
        </w:rPr>
        <w:t>13.2</w:t>
      </w:r>
    </w:p>
    <w:p w:rsidR="009A00F4" w:rsidRDefault="009A00F4" w:rsidP="009A00F4">
      <w:pPr>
        <w:pStyle w:val="C"/>
      </w:pPr>
      <w:r>
        <w:rPr>
          <w:rFonts w:hint="eastAsia"/>
        </w:rPr>
        <w:t>商品</w:t>
      </w:r>
      <w:r>
        <w:rPr>
          <w:rFonts w:hint="eastAsia"/>
        </w:rPr>
        <w:t>B</w:t>
      </w:r>
      <w:r>
        <w:rPr>
          <w:rFonts w:hint="eastAsia"/>
        </w:rPr>
        <w:t>最低成交量</w:t>
      </w:r>
      <w:r>
        <w:rPr>
          <w:rFonts w:hint="eastAsia"/>
        </w:rPr>
        <w:t>54894</w:t>
      </w:r>
    </w:p>
    <w:p w:rsidR="009A00F4" w:rsidRDefault="009A00F4" w:rsidP="009A00F4">
      <w:pPr>
        <w:pStyle w:val="C"/>
      </w:pPr>
      <w:r>
        <w:rPr>
          <w:rFonts w:hint="eastAsia"/>
        </w:rPr>
        <w:t>商品</w:t>
      </w:r>
      <w:r>
        <w:rPr>
          <w:rFonts w:hint="eastAsia"/>
        </w:rPr>
        <w:t>A</w:t>
      </w:r>
      <w:r>
        <w:rPr>
          <w:rFonts w:hint="eastAsia"/>
        </w:rPr>
        <w:t>總成交量</w:t>
      </w:r>
      <w:r>
        <w:rPr>
          <w:rFonts w:hint="eastAsia"/>
        </w:rPr>
        <w:t xml:space="preserve">685066    </w:t>
      </w:r>
      <w:r>
        <w:rPr>
          <w:rFonts w:hint="eastAsia"/>
        </w:rPr>
        <w:t>商品</w:t>
      </w:r>
      <w:r>
        <w:rPr>
          <w:rFonts w:hint="eastAsia"/>
        </w:rPr>
        <w:t>B</w:t>
      </w:r>
      <w:r>
        <w:rPr>
          <w:rFonts w:hint="eastAsia"/>
        </w:rPr>
        <w:t>總成交量</w:t>
      </w:r>
      <w:r>
        <w:rPr>
          <w:rFonts w:hint="eastAsia"/>
        </w:rPr>
        <w:t>163124</w:t>
      </w:r>
    </w:p>
    <w:p w:rsidR="009A00F4" w:rsidRDefault="009A00F4" w:rsidP="009A00F4">
      <w:pPr>
        <w:pStyle w:val="C"/>
      </w:pPr>
      <w:r>
        <w:rPr>
          <w:rFonts w:hint="eastAsia"/>
        </w:rPr>
        <w:t>商品</w:t>
      </w:r>
      <w:r>
        <w:rPr>
          <w:rFonts w:hint="eastAsia"/>
        </w:rPr>
        <w:t>A</w:t>
      </w:r>
      <w:r>
        <w:rPr>
          <w:rFonts w:hint="eastAsia"/>
        </w:rPr>
        <w:t>總成交金額</w:t>
      </w:r>
      <w:r>
        <w:rPr>
          <w:rFonts w:hint="eastAsia"/>
        </w:rPr>
        <w:t xml:space="preserve">7089306.800000001    </w:t>
      </w:r>
      <w:r>
        <w:rPr>
          <w:rFonts w:hint="eastAsia"/>
        </w:rPr>
        <w:t>商品</w:t>
      </w:r>
      <w:r>
        <w:rPr>
          <w:rFonts w:hint="eastAsia"/>
        </w:rPr>
        <w:t>B</w:t>
      </w:r>
      <w:r>
        <w:rPr>
          <w:rFonts w:hint="eastAsia"/>
        </w:rPr>
        <w:t>總成交金額</w:t>
      </w:r>
      <w:r>
        <w:rPr>
          <w:rFonts w:hint="eastAsia"/>
        </w:rPr>
        <w:t>2059632.0</w:t>
      </w:r>
    </w:p>
    <w:p w:rsidR="009A00F4" w:rsidRPr="00390F6A" w:rsidRDefault="009A00F4" w:rsidP="009A00F4">
      <w:pPr>
        <w:pStyle w:val="C"/>
      </w:pPr>
      <w:r>
        <w:rPr>
          <w:rFonts w:hint="eastAsia"/>
        </w:rPr>
        <w:t>商品</w:t>
      </w:r>
      <w:r>
        <w:rPr>
          <w:rFonts w:hint="eastAsia"/>
        </w:rPr>
        <w:t>A</w:t>
      </w:r>
      <w:proofErr w:type="gramStart"/>
      <w:r>
        <w:rPr>
          <w:rFonts w:hint="eastAsia"/>
        </w:rPr>
        <w:t>總均價</w:t>
      </w:r>
      <w:proofErr w:type="gramEnd"/>
      <w:r>
        <w:rPr>
          <w:rFonts w:hint="eastAsia"/>
        </w:rPr>
        <w:t xml:space="preserve">10.348355924830601    </w:t>
      </w:r>
      <w:r>
        <w:rPr>
          <w:rFonts w:hint="eastAsia"/>
        </w:rPr>
        <w:t>商品</w:t>
      </w:r>
      <w:r>
        <w:rPr>
          <w:rFonts w:hint="eastAsia"/>
        </w:rPr>
        <w:t>B</w:t>
      </w:r>
      <w:proofErr w:type="gramStart"/>
      <w:r>
        <w:rPr>
          <w:rFonts w:hint="eastAsia"/>
        </w:rPr>
        <w:t>總均價</w:t>
      </w:r>
      <w:proofErr w:type="gramEnd"/>
      <w:r>
        <w:rPr>
          <w:rFonts w:hint="eastAsia"/>
        </w:rPr>
        <w:t>12.626173953556803</w:t>
      </w:r>
    </w:p>
    <w:p w:rsidR="00BF01EA" w:rsidRDefault="00BF01EA" w:rsidP="00BF01EA">
      <w:pPr>
        <w:pStyle w:val="tsa"/>
        <w:rPr>
          <w:noProof/>
        </w:rPr>
      </w:pPr>
    </w:p>
    <w:p w:rsidR="008213D4" w:rsidRDefault="00CE3F65" w:rsidP="00AC402B">
      <w:pPr>
        <w:pStyle w:val="4"/>
      </w:pPr>
      <w:r>
        <w:pict>
          <v:shape id="圖片 90" o:spid="_x0000_i1031" type="#_x0000_t75" alt="ICON2" style="width:16.8pt;height:13.8pt;visibility:visible;mso-wrap-style:square">
            <v:imagedata r:id="rId52" o:title="ICON2" cropright="-18333f"/>
          </v:shape>
        </w:pict>
      </w:r>
      <w:r w:rsidR="008213D4" w:rsidRPr="00E33579">
        <w:rPr>
          <w:rFonts w:hint="eastAsia"/>
        </w:rPr>
        <w:t>參考解答</w:t>
      </w:r>
    </w:p>
    <w:tbl>
      <w:tblPr>
        <w:tblW w:w="0" w:type="auto"/>
        <w:tblLayout w:type="fixed"/>
        <w:tblCellMar>
          <w:left w:w="0" w:type="dxa"/>
          <w:right w:w="0" w:type="dxa"/>
        </w:tblCellMar>
        <w:tblLook w:val="04A0" w:firstRow="1" w:lastRow="0" w:firstColumn="1" w:lastColumn="0" w:noHBand="0" w:noVBand="1"/>
      </w:tblPr>
      <w:tblGrid>
        <w:gridCol w:w="1134"/>
        <w:gridCol w:w="6973"/>
      </w:tblGrid>
      <w:tr w:rsidR="00096654" w:rsidRPr="00990E00" w:rsidTr="00E54D2D">
        <w:tc>
          <w:tcPr>
            <w:tcW w:w="1134" w:type="dxa"/>
            <w:tcBorders>
              <w:right w:val="single" w:sz="4" w:space="0" w:color="auto"/>
            </w:tcBorders>
            <w:shd w:val="clear" w:color="auto" w:fill="auto"/>
          </w:tcPr>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2</w:t>
            </w: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Pr="00D65C9A" w:rsidRDefault="002124E3" w:rsidP="00E54D2D">
            <w:pPr>
              <w:pStyle w:val="Android6-"/>
              <w:spacing w:after="0" w:line="300" w:lineRule="exact"/>
              <w:ind w:rightChars="100" w:right="230"/>
              <w:rPr>
                <w:rFonts w:ascii="Consolas" w:hAnsi="Consolas"/>
                <w:sz w:val="22"/>
                <w:szCs w:val="22"/>
              </w:rPr>
            </w:pP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096654" w:rsidRDefault="00096654"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096654" w:rsidRPr="00D65C9A" w:rsidRDefault="00096654" w:rsidP="00E54D2D">
            <w:pPr>
              <w:pStyle w:val="Android6-"/>
              <w:spacing w:after="0" w:line="300" w:lineRule="exact"/>
              <w:ind w:rightChars="100" w:right="230"/>
              <w:rPr>
                <w:rFonts w:ascii="Consolas" w:hAnsi="Consolas"/>
                <w:sz w:val="22"/>
                <w:szCs w:val="22"/>
              </w:rPr>
            </w:pP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6</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7</w:t>
            </w:r>
          </w:p>
          <w:p w:rsidR="002124E3" w:rsidRPr="00D65C9A" w:rsidRDefault="002124E3" w:rsidP="00E54D2D">
            <w:pPr>
              <w:pStyle w:val="Android6-"/>
              <w:spacing w:after="0" w:line="300" w:lineRule="exact"/>
              <w:ind w:rightChars="100" w:right="230"/>
              <w:rPr>
                <w:rFonts w:ascii="Consolas" w:hAnsi="Consolas"/>
                <w:sz w:val="22"/>
                <w:szCs w:val="22"/>
              </w:rPr>
            </w:pP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8</w:t>
            </w:r>
          </w:p>
          <w:p w:rsidR="002124E3" w:rsidRDefault="002124E3" w:rsidP="00E54D2D">
            <w:pPr>
              <w:pStyle w:val="Android6-"/>
              <w:spacing w:after="0" w:line="300" w:lineRule="exact"/>
              <w:ind w:rightChars="100" w:right="230"/>
              <w:rPr>
                <w:rFonts w:ascii="Consolas" w:hAnsi="Consolas"/>
                <w:sz w:val="22"/>
                <w:szCs w:val="22"/>
              </w:rPr>
            </w:pPr>
          </w:p>
          <w:p w:rsidR="002124E3" w:rsidRDefault="002124E3" w:rsidP="00E54D2D">
            <w:pPr>
              <w:pStyle w:val="Android6-"/>
              <w:spacing w:after="0" w:line="300" w:lineRule="exact"/>
              <w:ind w:rightChars="100" w:right="230"/>
              <w:rPr>
                <w:rFonts w:ascii="Consolas" w:hAnsi="Consolas"/>
                <w:sz w:val="22"/>
                <w:szCs w:val="22"/>
              </w:rPr>
            </w:pP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9</w:t>
            </w:r>
          </w:p>
          <w:p w:rsidR="00096654" w:rsidRPr="00D65C9A" w:rsidRDefault="00096654" w:rsidP="00E54D2D">
            <w:pPr>
              <w:pStyle w:val="Android6-"/>
              <w:spacing w:after="0" w:line="300" w:lineRule="exact"/>
              <w:ind w:rightChars="100" w:right="230"/>
              <w:rPr>
                <w:rFonts w:ascii="Consolas" w:hAnsi="Consolas"/>
                <w:sz w:val="22"/>
                <w:szCs w:val="22"/>
              </w:rPr>
            </w:pPr>
          </w:p>
        </w:tc>
        <w:tc>
          <w:tcPr>
            <w:tcW w:w="6973" w:type="dxa"/>
            <w:tcBorders>
              <w:left w:val="single" w:sz="4" w:space="0" w:color="auto"/>
            </w:tcBorders>
            <w:shd w:val="clear" w:color="auto" w:fill="auto"/>
          </w:tcPr>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lastRenderedPageBreak/>
              <w:t>import numpy as np</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prices = np.array([[9,13.2],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[11.7,12.3],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[10.1,14.7]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[11.8,14.9],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[13.2,13.1],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[6.9,9.6],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[12.1,10.6],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[12,13],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[11.7,9.1],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[9.84,11.89]])</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amounts = np.array([[203674,18894],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[180785,54894],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[127802,18563]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[28604,21963],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[600,900],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[38071,3555],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[35660,9005],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[15000,12000],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lastRenderedPageBreak/>
              <w:t xml:space="preserve">               [48770,14370], </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 xml:space="preserve">               [6100,8980]])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total_amounts=amounts.sum(axis=0)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w:t>
            </w:r>
            <w:r w:rsidRPr="00F016EA">
              <w:rPr>
                <w:rFonts w:ascii="Consolas" w:hAnsi="Consolas" w:hint="eastAsia"/>
                <w:spacing w:val="-14"/>
                <w:sz w:val="22"/>
                <w:szCs w:val="22"/>
              </w:rPr>
              <w:t>商品</w:t>
            </w:r>
            <w:r w:rsidRPr="00F016EA">
              <w:rPr>
                <w:rFonts w:ascii="Consolas" w:hAnsi="Consolas" w:hint="eastAsia"/>
                <w:spacing w:val="-14"/>
                <w:sz w:val="22"/>
                <w:szCs w:val="22"/>
              </w:rPr>
              <w:t>A</w:t>
            </w:r>
            <w:r w:rsidRPr="00F016EA">
              <w:rPr>
                <w:rFonts w:ascii="Consolas" w:hAnsi="Consolas" w:hint="eastAsia"/>
                <w:spacing w:val="-14"/>
                <w:sz w:val="22"/>
                <w:szCs w:val="22"/>
              </w:rPr>
              <w:t>最高成交價</w:t>
            </w:r>
            <w:r w:rsidRPr="00F016EA">
              <w:rPr>
                <w:rFonts w:ascii="Consolas" w:hAnsi="Consolas" w:hint="eastAsia"/>
                <w:spacing w:val="-14"/>
                <w:sz w:val="22"/>
                <w:szCs w:val="22"/>
              </w:rPr>
              <w:t>"+str(prices[0].max(axis=0)))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w:t>
            </w:r>
            <w:r w:rsidRPr="00F016EA">
              <w:rPr>
                <w:rFonts w:ascii="Consolas" w:hAnsi="Consolas" w:hint="eastAsia"/>
                <w:spacing w:val="-14"/>
                <w:sz w:val="22"/>
                <w:szCs w:val="22"/>
              </w:rPr>
              <w:t>商品</w:t>
            </w:r>
            <w:r w:rsidRPr="00F016EA">
              <w:rPr>
                <w:rFonts w:ascii="Consolas" w:hAnsi="Consolas" w:hint="eastAsia"/>
                <w:spacing w:val="-14"/>
                <w:sz w:val="22"/>
                <w:szCs w:val="22"/>
              </w:rPr>
              <w:t>B</w:t>
            </w:r>
            <w:r w:rsidRPr="00F016EA">
              <w:rPr>
                <w:rFonts w:ascii="Consolas" w:hAnsi="Consolas" w:hint="eastAsia"/>
                <w:spacing w:val="-14"/>
                <w:sz w:val="22"/>
                <w:szCs w:val="22"/>
              </w:rPr>
              <w:t>最低成交量</w:t>
            </w:r>
            <w:r w:rsidRPr="00F016EA">
              <w:rPr>
                <w:rFonts w:ascii="Consolas" w:hAnsi="Consolas" w:hint="eastAsia"/>
                <w:spacing w:val="-14"/>
                <w:sz w:val="22"/>
                <w:szCs w:val="22"/>
              </w:rPr>
              <w:t>"+str(amounts[1].min(axis=0)))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w:t>
            </w:r>
            <w:r w:rsidRPr="00F016EA">
              <w:rPr>
                <w:rFonts w:ascii="Consolas" w:hAnsi="Consolas" w:hint="eastAsia"/>
                <w:spacing w:val="-14"/>
                <w:sz w:val="22"/>
                <w:szCs w:val="22"/>
              </w:rPr>
              <w:t>商品</w:t>
            </w:r>
            <w:r w:rsidRPr="00F016EA">
              <w:rPr>
                <w:rFonts w:ascii="Consolas" w:hAnsi="Consolas" w:hint="eastAsia"/>
                <w:spacing w:val="-14"/>
                <w:sz w:val="22"/>
                <w:szCs w:val="22"/>
              </w:rPr>
              <w:t>A</w:t>
            </w:r>
            <w:r w:rsidRPr="00F016EA">
              <w:rPr>
                <w:rFonts w:ascii="Consolas" w:hAnsi="Consolas" w:hint="eastAsia"/>
                <w:spacing w:val="-14"/>
                <w:sz w:val="22"/>
                <w:szCs w:val="22"/>
              </w:rPr>
              <w:t>總成交量</w:t>
            </w:r>
            <w:r w:rsidRPr="00F016EA">
              <w:rPr>
                <w:rFonts w:ascii="Consolas" w:hAnsi="Consolas" w:hint="eastAsia"/>
                <w:spacing w:val="-14"/>
                <w:sz w:val="22"/>
                <w:szCs w:val="22"/>
              </w:rPr>
              <w:t xml:space="preserve">"+str(total_amounts[0])+"    </w:t>
            </w:r>
            <w:r w:rsidRPr="00F016EA">
              <w:rPr>
                <w:rFonts w:ascii="Consolas" w:hAnsi="Consolas" w:hint="eastAsia"/>
                <w:spacing w:val="-14"/>
                <w:sz w:val="22"/>
                <w:szCs w:val="22"/>
              </w:rPr>
              <w:t>商品</w:t>
            </w:r>
            <w:r w:rsidRPr="00F016EA">
              <w:rPr>
                <w:rFonts w:ascii="Consolas" w:hAnsi="Consolas" w:hint="eastAsia"/>
                <w:spacing w:val="-14"/>
                <w:sz w:val="22"/>
                <w:szCs w:val="22"/>
              </w:rPr>
              <w:t>B</w:t>
            </w:r>
            <w:r w:rsidRPr="00F016EA">
              <w:rPr>
                <w:rFonts w:ascii="Consolas" w:hAnsi="Consolas" w:hint="eastAsia"/>
                <w:spacing w:val="-14"/>
                <w:sz w:val="22"/>
                <w:szCs w:val="22"/>
              </w:rPr>
              <w:t>總成交量</w:t>
            </w:r>
            <w:r w:rsidRPr="00F016EA">
              <w:rPr>
                <w:rFonts w:ascii="Consolas" w:hAnsi="Consolas" w:hint="eastAsia"/>
                <w:spacing w:val="-14"/>
                <w:sz w:val="22"/>
                <w:szCs w:val="22"/>
              </w:rPr>
              <w:t>"+str(total_amounts[1]))</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total_sales=(amounts*prices).sum(axis=0)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w:t>
            </w:r>
            <w:r w:rsidRPr="00F016EA">
              <w:rPr>
                <w:rFonts w:ascii="Consolas" w:hAnsi="Consolas" w:hint="eastAsia"/>
                <w:spacing w:val="-14"/>
                <w:sz w:val="22"/>
                <w:szCs w:val="22"/>
              </w:rPr>
              <w:t>商品</w:t>
            </w:r>
            <w:r w:rsidRPr="00F016EA">
              <w:rPr>
                <w:rFonts w:ascii="Consolas" w:hAnsi="Consolas" w:hint="eastAsia"/>
                <w:spacing w:val="-14"/>
                <w:sz w:val="22"/>
                <w:szCs w:val="22"/>
              </w:rPr>
              <w:t>A</w:t>
            </w:r>
            <w:r w:rsidRPr="00F016EA">
              <w:rPr>
                <w:rFonts w:ascii="Consolas" w:hAnsi="Consolas" w:hint="eastAsia"/>
                <w:spacing w:val="-14"/>
                <w:sz w:val="22"/>
                <w:szCs w:val="22"/>
              </w:rPr>
              <w:t>總成交金額</w:t>
            </w:r>
            <w:r w:rsidRPr="00F016EA">
              <w:rPr>
                <w:rFonts w:ascii="Consolas" w:hAnsi="Consolas" w:hint="eastAsia"/>
                <w:spacing w:val="-14"/>
                <w:sz w:val="22"/>
                <w:szCs w:val="22"/>
              </w:rPr>
              <w:t xml:space="preserve">"+str(total_sales[0])+"    </w:t>
            </w:r>
            <w:r w:rsidRPr="00F016EA">
              <w:rPr>
                <w:rFonts w:ascii="Consolas" w:hAnsi="Consolas" w:hint="eastAsia"/>
                <w:spacing w:val="-14"/>
                <w:sz w:val="22"/>
                <w:szCs w:val="22"/>
              </w:rPr>
              <w:t>商品</w:t>
            </w:r>
            <w:r w:rsidRPr="00F016EA">
              <w:rPr>
                <w:rFonts w:ascii="Consolas" w:hAnsi="Consolas" w:hint="eastAsia"/>
                <w:spacing w:val="-14"/>
                <w:sz w:val="22"/>
                <w:szCs w:val="22"/>
              </w:rPr>
              <w:t>B</w:t>
            </w:r>
            <w:r w:rsidRPr="00F016EA">
              <w:rPr>
                <w:rFonts w:ascii="Consolas" w:hAnsi="Consolas" w:hint="eastAsia"/>
                <w:spacing w:val="-14"/>
                <w:sz w:val="22"/>
                <w:szCs w:val="22"/>
              </w:rPr>
              <w:t>總成交金額</w:t>
            </w:r>
            <w:r w:rsidRPr="00F016EA">
              <w:rPr>
                <w:rFonts w:ascii="Consolas" w:hAnsi="Consolas" w:hint="eastAsia"/>
                <w:spacing w:val="-14"/>
                <w:sz w:val="22"/>
                <w:szCs w:val="22"/>
              </w:rPr>
              <w:t>"+str(total_sales[1]))</w:t>
            </w:r>
          </w:p>
          <w:p w:rsidR="00096654" w:rsidRPr="00990E00"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w:t>
            </w:r>
            <w:r w:rsidRPr="00F016EA">
              <w:rPr>
                <w:rFonts w:ascii="Consolas" w:hAnsi="Consolas" w:hint="eastAsia"/>
                <w:spacing w:val="-14"/>
                <w:sz w:val="22"/>
                <w:szCs w:val="22"/>
              </w:rPr>
              <w:t>商品</w:t>
            </w:r>
            <w:r w:rsidRPr="00F016EA">
              <w:rPr>
                <w:rFonts w:ascii="Consolas" w:hAnsi="Consolas" w:hint="eastAsia"/>
                <w:spacing w:val="-14"/>
                <w:sz w:val="22"/>
                <w:szCs w:val="22"/>
              </w:rPr>
              <w:t>A</w:t>
            </w:r>
            <w:proofErr w:type="gramStart"/>
            <w:r w:rsidRPr="00F016EA">
              <w:rPr>
                <w:rFonts w:ascii="Consolas" w:hAnsi="Consolas" w:hint="eastAsia"/>
                <w:spacing w:val="-14"/>
                <w:sz w:val="22"/>
                <w:szCs w:val="22"/>
              </w:rPr>
              <w:t>總均價</w:t>
            </w:r>
            <w:proofErr w:type="gramEnd"/>
            <w:r w:rsidRPr="00F016EA">
              <w:rPr>
                <w:rFonts w:ascii="Consolas" w:hAnsi="Consolas" w:hint="eastAsia"/>
                <w:spacing w:val="-14"/>
                <w:sz w:val="22"/>
                <w:szCs w:val="22"/>
              </w:rPr>
              <w:t xml:space="preserve">"+str(total_sales[0]/total_amounts[0])+"    </w:t>
            </w:r>
            <w:r w:rsidRPr="00F016EA">
              <w:rPr>
                <w:rFonts w:ascii="Consolas" w:hAnsi="Consolas" w:hint="eastAsia"/>
                <w:spacing w:val="-14"/>
                <w:sz w:val="22"/>
                <w:szCs w:val="22"/>
              </w:rPr>
              <w:t>商品</w:t>
            </w:r>
            <w:r w:rsidRPr="00F016EA">
              <w:rPr>
                <w:rFonts w:ascii="Consolas" w:hAnsi="Consolas" w:hint="eastAsia"/>
                <w:spacing w:val="-14"/>
                <w:sz w:val="22"/>
                <w:szCs w:val="22"/>
              </w:rPr>
              <w:t>B</w:t>
            </w:r>
            <w:proofErr w:type="gramStart"/>
            <w:r w:rsidRPr="00F016EA">
              <w:rPr>
                <w:rFonts w:ascii="Consolas" w:hAnsi="Consolas" w:hint="eastAsia"/>
                <w:spacing w:val="-14"/>
                <w:sz w:val="22"/>
                <w:szCs w:val="22"/>
              </w:rPr>
              <w:t>總均價</w:t>
            </w:r>
            <w:proofErr w:type="gramEnd"/>
            <w:r w:rsidRPr="00F016EA">
              <w:rPr>
                <w:rFonts w:ascii="Consolas" w:hAnsi="Consolas" w:hint="eastAsia"/>
                <w:spacing w:val="-14"/>
                <w:sz w:val="22"/>
                <w:szCs w:val="22"/>
              </w:rPr>
              <w:t>"+str(total_sales[1]/total_amounts[1]))</w:t>
            </w:r>
          </w:p>
        </w:tc>
      </w:tr>
    </w:tbl>
    <w:p w:rsidR="00BF01EA" w:rsidRDefault="00BF01EA" w:rsidP="00BF01EA">
      <w:pPr>
        <w:pStyle w:val="tsa"/>
        <w:rPr>
          <w:noProof/>
        </w:rPr>
      </w:pPr>
    </w:p>
    <w:p w:rsidR="00BF01EA" w:rsidRDefault="00BF01EA" w:rsidP="00BF01EA">
      <w:pPr>
        <w:pStyle w:val="tsa"/>
        <w:rPr>
          <w:noProof/>
        </w:rPr>
      </w:pPr>
    </w:p>
    <w:p w:rsidR="008213D4" w:rsidRDefault="00213C93" w:rsidP="00AC402B">
      <w:pPr>
        <w:pStyle w:val="4"/>
      </w:pPr>
      <w:r>
        <w:rPr>
          <w:rFonts w:ascii="Noto Serif CJK TC Light" w:eastAsia="Noto Serif CJK TC Light" w:hAnsi="Noto Serif CJK TC Light"/>
          <w:noProof/>
        </w:rPr>
        <w:drawing>
          <wp:inline distT="0" distB="0" distL="0" distR="0" wp14:anchorId="2C06C753" wp14:editId="1B198EED">
            <wp:extent cx="213360" cy="175260"/>
            <wp:effectExtent l="0" t="0" r="0" b="0"/>
            <wp:docPr id="91" name="圖片 9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8213D4" w:rsidRPr="0048329C" w:rsidRDefault="009A00F4" w:rsidP="0048329C">
      <w:pPr>
        <w:pStyle w:val="a"/>
      </w:pPr>
      <w:r>
        <w:rPr>
          <w:rFonts w:hint="eastAsia"/>
        </w:rPr>
        <w:t>1</w:t>
      </w:r>
      <w:r w:rsidR="008213D4" w:rsidRPr="0048329C">
        <w:rPr>
          <w:rFonts w:hint="eastAsia"/>
        </w:rPr>
        <w:t>行</w:t>
      </w:r>
      <w:r w:rsidR="008213D4" w:rsidRPr="0048329C">
        <w:rPr>
          <w:rFonts w:hint="eastAsia"/>
        </w:rPr>
        <w:t>import</w:t>
      </w:r>
      <w:r w:rsidR="008213D4" w:rsidRPr="0048329C">
        <w:rPr>
          <w:rFonts w:hint="eastAsia"/>
        </w:rPr>
        <w:t>所需套件</w:t>
      </w:r>
    </w:p>
    <w:p w:rsidR="008213D4" w:rsidRPr="0048329C" w:rsidRDefault="009A00F4" w:rsidP="0048329C">
      <w:pPr>
        <w:pStyle w:val="a"/>
      </w:pPr>
      <w:r>
        <w:rPr>
          <w:rFonts w:hint="eastAsia"/>
        </w:rPr>
        <w:t>2-3</w:t>
      </w:r>
      <w:r w:rsidR="008213D4" w:rsidRPr="0048329C">
        <w:rPr>
          <w:rFonts w:hint="eastAsia"/>
        </w:rPr>
        <w:t>行讀取</w:t>
      </w:r>
      <w:r>
        <w:rPr>
          <w:rFonts w:hint="eastAsia"/>
        </w:rPr>
        <w:t>prices</w:t>
      </w:r>
      <w:r>
        <w:rPr>
          <w:rFonts w:hint="eastAsia"/>
        </w:rPr>
        <w:t>與</w:t>
      </w:r>
      <w:r>
        <w:rPr>
          <w:rFonts w:hint="eastAsia"/>
        </w:rPr>
        <w:t>amounts</w:t>
      </w:r>
      <w:r>
        <w:rPr>
          <w:rFonts w:hint="eastAsia"/>
        </w:rPr>
        <w:t>，分別以</w:t>
      </w:r>
      <w:r>
        <w:rPr>
          <w:rFonts w:hint="eastAsia"/>
        </w:rPr>
        <w:t>numpy</w:t>
      </w:r>
      <w:r>
        <w:rPr>
          <w:rFonts w:hint="eastAsia"/>
        </w:rPr>
        <w:t>陣列結構儲存</w:t>
      </w:r>
      <w:r w:rsidR="008213D4" w:rsidRPr="0048329C">
        <w:rPr>
          <w:rFonts w:hint="eastAsia"/>
        </w:rPr>
        <w:t>。</w:t>
      </w:r>
    </w:p>
    <w:p w:rsidR="009A00F4" w:rsidRDefault="009A00F4" w:rsidP="009A00F4">
      <w:pPr>
        <w:pStyle w:val="a"/>
      </w:pPr>
      <w:r>
        <w:rPr>
          <w:rFonts w:hint="eastAsia"/>
        </w:rPr>
        <w:t>4</w:t>
      </w:r>
      <w:r w:rsidR="008213D4" w:rsidRPr="0048329C">
        <w:rPr>
          <w:rFonts w:hint="eastAsia"/>
        </w:rPr>
        <w:t>行</w:t>
      </w:r>
      <w:r>
        <w:rPr>
          <w:rFonts w:hint="eastAsia"/>
        </w:rPr>
        <w:t>以</w:t>
      </w:r>
      <w:r>
        <w:rPr>
          <w:rFonts w:hint="eastAsia"/>
        </w:rPr>
        <w:t>sum</w:t>
      </w:r>
      <w:r>
        <w:rPr>
          <w:rFonts w:hint="eastAsia"/>
        </w:rPr>
        <w:t>方法計算兩種商品總成交量。</w:t>
      </w:r>
    </w:p>
    <w:p w:rsidR="009A00F4" w:rsidRDefault="009A00F4" w:rsidP="009A00F4">
      <w:pPr>
        <w:pStyle w:val="a"/>
        <w:jc w:val="left"/>
      </w:pPr>
      <w:r>
        <w:rPr>
          <w:rFonts w:hint="eastAsia"/>
        </w:rPr>
        <w:t>5</w:t>
      </w:r>
      <w:r>
        <w:rPr>
          <w:rFonts w:hint="eastAsia"/>
        </w:rPr>
        <w:t>行以</w:t>
      </w:r>
      <w:r>
        <w:rPr>
          <w:rFonts w:hint="eastAsia"/>
        </w:rPr>
        <w:t>max</w:t>
      </w:r>
      <w:r>
        <w:rPr>
          <w:rFonts w:hint="eastAsia"/>
        </w:rPr>
        <w:t>方法計算並輸出</w:t>
      </w:r>
      <w:r w:rsidRPr="00AC6B6A">
        <w:rPr>
          <w:rFonts w:hint="eastAsia"/>
        </w:rPr>
        <w:t>商品</w:t>
      </w:r>
      <w:r w:rsidRPr="00AC6B6A">
        <w:rPr>
          <w:rFonts w:hint="eastAsia"/>
        </w:rPr>
        <w:t>A</w:t>
      </w:r>
      <w:r w:rsidRPr="00AC6B6A">
        <w:rPr>
          <w:rFonts w:hint="eastAsia"/>
        </w:rPr>
        <w:t>最高成交價</w:t>
      </w:r>
    </w:p>
    <w:p w:rsidR="00C16A7E" w:rsidRDefault="009A00F4" w:rsidP="009A00F4">
      <w:pPr>
        <w:pStyle w:val="a"/>
        <w:jc w:val="left"/>
      </w:pPr>
      <w:r>
        <w:rPr>
          <w:rFonts w:hint="eastAsia"/>
        </w:rPr>
        <w:t>6</w:t>
      </w:r>
      <w:r>
        <w:rPr>
          <w:rFonts w:hint="eastAsia"/>
        </w:rPr>
        <w:t>行</w:t>
      </w:r>
      <w:r w:rsidR="00C16A7E">
        <w:rPr>
          <w:rFonts w:hint="eastAsia"/>
        </w:rPr>
        <w:t>以</w:t>
      </w:r>
      <w:r w:rsidR="00C16A7E">
        <w:rPr>
          <w:rFonts w:hint="eastAsia"/>
        </w:rPr>
        <w:t>max</w:t>
      </w:r>
      <w:r w:rsidR="00C16A7E">
        <w:rPr>
          <w:rFonts w:hint="eastAsia"/>
        </w:rPr>
        <w:t>方法</w:t>
      </w:r>
      <w:r>
        <w:rPr>
          <w:rFonts w:hint="eastAsia"/>
        </w:rPr>
        <w:t>計算並輸出</w:t>
      </w:r>
      <w:r w:rsidRPr="00E84D0E">
        <w:rPr>
          <w:rFonts w:hint="eastAsia"/>
        </w:rPr>
        <w:t>商品</w:t>
      </w:r>
      <w:r>
        <w:rPr>
          <w:rFonts w:hint="eastAsia"/>
        </w:rPr>
        <w:t>B</w:t>
      </w:r>
      <w:r w:rsidRPr="00AC6B6A">
        <w:rPr>
          <w:rFonts w:hint="eastAsia"/>
        </w:rPr>
        <w:t>最</w:t>
      </w:r>
      <w:r>
        <w:rPr>
          <w:rFonts w:hint="eastAsia"/>
        </w:rPr>
        <w:t>低</w:t>
      </w:r>
      <w:r w:rsidRPr="006F08A7">
        <w:rPr>
          <w:rFonts w:hint="eastAsia"/>
        </w:rPr>
        <w:t>成交量</w:t>
      </w:r>
    </w:p>
    <w:p w:rsidR="00C16A7E" w:rsidRDefault="00C16A7E" w:rsidP="009A00F4">
      <w:pPr>
        <w:pStyle w:val="a"/>
        <w:jc w:val="left"/>
      </w:pPr>
      <w:r>
        <w:rPr>
          <w:rFonts w:hint="eastAsia"/>
        </w:rPr>
        <w:t>7</w:t>
      </w:r>
      <w:r>
        <w:rPr>
          <w:rFonts w:hint="eastAsia"/>
        </w:rPr>
        <w:t>行</w:t>
      </w:r>
      <w:r w:rsidR="009A00F4">
        <w:rPr>
          <w:rFonts w:hint="eastAsia"/>
        </w:rPr>
        <w:t>計算並輸出</w:t>
      </w:r>
      <w:r w:rsidR="009A00F4" w:rsidRPr="00E84D0E">
        <w:rPr>
          <w:rFonts w:hint="eastAsia"/>
        </w:rPr>
        <w:t>商品</w:t>
      </w:r>
      <w:r w:rsidR="009A00F4" w:rsidRPr="00E84D0E">
        <w:rPr>
          <w:rFonts w:hint="eastAsia"/>
        </w:rPr>
        <w:t>A</w:t>
      </w:r>
      <w:r w:rsidR="009A00F4" w:rsidRPr="006F08A7">
        <w:rPr>
          <w:rFonts w:hint="eastAsia"/>
        </w:rPr>
        <w:t>總成交量</w:t>
      </w:r>
      <w:r w:rsidR="009A00F4">
        <w:rPr>
          <w:rFonts w:hint="eastAsia"/>
        </w:rPr>
        <w:t>與</w:t>
      </w:r>
      <w:r w:rsidR="009A00F4" w:rsidRPr="00E84D0E">
        <w:rPr>
          <w:rFonts w:hint="eastAsia"/>
        </w:rPr>
        <w:t>商品</w:t>
      </w:r>
      <w:r w:rsidR="009A00F4">
        <w:rPr>
          <w:rFonts w:hint="eastAsia"/>
        </w:rPr>
        <w:t>B</w:t>
      </w:r>
      <w:r w:rsidR="009A00F4" w:rsidRPr="006F08A7">
        <w:rPr>
          <w:rFonts w:hint="eastAsia"/>
        </w:rPr>
        <w:t>總成交量</w:t>
      </w:r>
      <w:r w:rsidR="009A00F4">
        <w:rPr>
          <w:rFonts w:hint="eastAsia"/>
        </w:rPr>
        <w:t>。</w:t>
      </w:r>
      <w:r w:rsidR="009A00F4">
        <w:rPr>
          <w:rFonts w:hint="eastAsia"/>
        </w:rPr>
        <w:t>(</w:t>
      </w:r>
      <w:r w:rsidR="009A00F4">
        <w:rPr>
          <w:rFonts w:hint="eastAsia"/>
        </w:rPr>
        <w:t>總成交量為該商品成交量的總和</w:t>
      </w:r>
      <w:r w:rsidR="009A00F4">
        <w:rPr>
          <w:rFonts w:hint="eastAsia"/>
        </w:rPr>
        <w:t>)</w:t>
      </w:r>
    </w:p>
    <w:p w:rsidR="00C16A7E" w:rsidRDefault="00C16A7E" w:rsidP="009A00F4">
      <w:pPr>
        <w:pStyle w:val="a"/>
        <w:jc w:val="left"/>
      </w:pPr>
      <w:r>
        <w:rPr>
          <w:rFonts w:hint="eastAsia"/>
        </w:rPr>
        <w:t>8</w:t>
      </w:r>
      <w:r>
        <w:rPr>
          <w:rFonts w:hint="eastAsia"/>
        </w:rPr>
        <w:t>行</w:t>
      </w:r>
      <w:r w:rsidR="009A00F4">
        <w:rPr>
          <w:rFonts w:hint="eastAsia"/>
        </w:rPr>
        <w:t>計算並輸出</w:t>
      </w:r>
      <w:r w:rsidR="009A00F4" w:rsidRPr="00E84D0E">
        <w:rPr>
          <w:rFonts w:hint="eastAsia"/>
        </w:rPr>
        <w:t>商品</w:t>
      </w:r>
      <w:r w:rsidR="009A00F4" w:rsidRPr="00E84D0E">
        <w:rPr>
          <w:rFonts w:hint="eastAsia"/>
        </w:rPr>
        <w:t>A</w:t>
      </w:r>
      <w:r w:rsidR="009A00F4" w:rsidRPr="006F08A7">
        <w:rPr>
          <w:rFonts w:hint="eastAsia"/>
        </w:rPr>
        <w:t>總成交</w:t>
      </w:r>
      <w:r w:rsidR="009A00F4">
        <w:rPr>
          <w:rFonts w:hint="eastAsia"/>
        </w:rPr>
        <w:t>金額與</w:t>
      </w:r>
      <w:r w:rsidR="009A00F4" w:rsidRPr="00E84D0E">
        <w:rPr>
          <w:rFonts w:hint="eastAsia"/>
        </w:rPr>
        <w:t>商品</w:t>
      </w:r>
      <w:r w:rsidR="009A00F4">
        <w:rPr>
          <w:rFonts w:hint="eastAsia"/>
        </w:rPr>
        <w:t>B</w:t>
      </w:r>
      <w:r w:rsidR="009A00F4" w:rsidRPr="006F08A7">
        <w:rPr>
          <w:rFonts w:hint="eastAsia"/>
        </w:rPr>
        <w:t>總成交</w:t>
      </w:r>
      <w:r w:rsidR="009A00F4">
        <w:rPr>
          <w:rFonts w:hint="eastAsia"/>
        </w:rPr>
        <w:t>金額。</w:t>
      </w:r>
      <w:r w:rsidR="009A00F4">
        <w:rPr>
          <w:rFonts w:hint="eastAsia"/>
        </w:rPr>
        <w:t>(</w:t>
      </w:r>
      <w:r w:rsidR="009A00F4">
        <w:rPr>
          <w:rFonts w:hint="eastAsia"/>
        </w:rPr>
        <w:t>總成交金額為該商品在各市場成交金額</w:t>
      </w:r>
      <w:r w:rsidR="009A00F4">
        <w:rPr>
          <w:rFonts w:hint="eastAsia"/>
        </w:rPr>
        <w:t>(</w:t>
      </w:r>
      <w:r w:rsidR="009A00F4">
        <w:rPr>
          <w:rFonts w:hint="eastAsia"/>
        </w:rPr>
        <w:t>等於成交價</w:t>
      </w:r>
      <w:r w:rsidR="009A00F4">
        <w:rPr>
          <w:rFonts w:hint="eastAsia"/>
        </w:rPr>
        <w:t>*</w:t>
      </w:r>
      <w:r w:rsidR="009A00F4">
        <w:rPr>
          <w:rFonts w:hint="eastAsia"/>
        </w:rPr>
        <w:t>成交量</w:t>
      </w:r>
      <w:r w:rsidR="009A00F4">
        <w:rPr>
          <w:rFonts w:hint="eastAsia"/>
        </w:rPr>
        <w:t>)</w:t>
      </w:r>
      <w:r w:rsidR="009A00F4">
        <w:rPr>
          <w:rFonts w:hint="eastAsia"/>
        </w:rPr>
        <w:t>的總和</w:t>
      </w:r>
      <w:r w:rsidR="009A00F4">
        <w:rPr>
          <w:rFonts w:hint="eastAsia"/>
        </w:rPr>
        <w:t>)</w:t>
      </w:r>
    </w:p>
    <w:p w:rsidR="009A00F4" w:rsidRDefault="00C16A7E" w:rsidP="009A00F4">
      <w:pPr>
        <w:pStyle w:val="a"/>
        <w:jc w:val="left"/>
      </w:pPr>
      <w:r>
        <w:rPr>
          <w:rFonts w:hint="eastAsia"/>
        </w:rPr>
        <w:t>9</w:t>
      </w:r>
      <w:r>
        <w:rPr>
          <w:rFonts w:hint="eastAsia"/>
        </w:rPr>
        <w:t>行</w:t>
      </w:r>
      <w:r w:rsidR="009A00F4">
        <w:rPr>
          <w:rFonts w:hint="eastAsia"/>
        </w:rPr>
        <w:t>計算並輸出</w:t>
      </w:r>
      <w:r w:rsidR="009A00F4" w:rsidRPr="00E84D0E">
        <w:rPr>
          <w:rFonts w:hint="eastAsia"/>
        </w:rPr>
        <w:t>商品</w:t>
      </w:r>
      <w:r w:rsidR="009A00F4" w:rsidRPr="00E84D0E">
        <w:rPr>
          <w:rFonts w:hint="eastAsia"/>
        </w:rPr>
        <w:t>A</w:t>
      </w:r>
      <w:proofErr w:type="gramStart"/>
      <w:r w:rsidR="009A00F4" w:rsidRPr="006F08A7">
        <w:rPr>
          <w:rFonts w:hint="eastAsia"/>
        </w:rPr>
        <w:t>總均價</w:t>
      </w:r>
      <w:r w:rsidR="009A00F4">
        <w:rPr>
          <w:rFonts w:hint="eastAsia"/>
        </w:rPr>
        <w:t>與</w:t>
      </w:r>
      <w:proofErr w:type="gramEnd"/>
      <w:r w:rsidR="009A00F4" w:rsidRPr="00E84D0E">
        <w:rPr>
          <w:rFonts w:hint="eastAsia"/>
        </w:rPr>
        <w:t>商品</w:t>
      </w:r>
      <w:r w:rsidR="009A00F4">
        <w:rPr>
          <w:rFonts w:hint="eastAsia"/>
        </w:rPr>
        <w:t>B</w:t>
      </w:r>
      <w:proofErr w:type="gramStart"/>
      <w:r w:rsidR="009A00F4" w:rsidRPr="006F08A7">
        <w:rPr>
          <w:rFonts w:hint="eastAsia"/>
        </w:rPr>
        <w:t>總均價</w:t>
      </w:r>
      <w:proofErr w:type="gramEnd"/>
      <w:r w:rsidR="009A00F4">
        <w:rPr>
          <w:rFonts w:hint="eastAsia"/>
        </w:rPr>
        <w:t>。</w:t>
      </w:r>
      <w:r w:rsidR="009A00F4">
        <w:rPr>
          <w:rFonts w:hint="eastAsia"/>
        </w:rPr>
        <w:t>(</w:t>
      </w:r>
      <w:proofErr w:type="gramStart"/>
      <w:r w:rsidR="009A00F4">
        <w:rPr>
          <w:rFonts w:hint="eastAsia"/>
        </w:rPr>
        <w:t>總均價為</w:t>
      </w:r>
      <w:proofErr w:type="gramEnd"/>
      <w:r w:rsidR="009A00F4">
        <w:rPr>
          <w:rFonts w:hint="eastAsia"/>
        </w:rPr>
        <w:t>該商品成交總成交金額</w:t>
      </w:r>
      <w:r w:rsidR="009A00F4">
        <w:rPr>
          <w:rFonts w:hint="eastAsia"/>
        </w:rPr>
        <w:t>/</w:t>
      </w:r>
      <w:r w:rsidR="009A00F4">
        <w:rPr>
          <w:rFonts w:hint="eastAsia"/>
        </w:rPr>
        <w:t>總成交量</w:t>
      </w:r>
      <w:r w:rsidR="009A00F4">
        <w:rPr>
          <w:rFonts w:hint="eastAsia"/>
        </w:rPr>
        <w:t>)</w:t>
      </w:r>
    </w:p>
    <w:p w:rsidR="0061560F" w:rsidRPr="00BB7F6D" w:rsidRDefault="00213C93" w:rsidP="00BF01EA">
      <w:pPr>
        <w:pStyle w:val="3"/>
        <w:pageBreakBefore/>
        <w:spacing w:before="0"/>
      </w:pPr>
      <w:r>
        <w:rPr>
          <w:noProof/>
        </w:rPr>
        <w:lastRenderedPageBreak/>
        <w:drawing>
          <wp:inline distT="0" distB="0" distL="0" distR="0" wp14:anchorId="3E8CD06C" wp14:editId="3B248D29">
            <wp:extent cx="361315" cy="361315"/>
            <wp:effectExtent l="0" t="0" r="635" b="635"/>
            <wp:docPr id="92" name="圖片 92"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6</w:t>
      </w:r>
    </w:p>
    <w:p w:rsidR="00E509E0" w:rsidRPr="0038304A" w:rsidRDefault="003A4FC4" w:rsidP="003A4FC4">
      <w:pPr>
        <w:jc w:val="left"/>
      </w:pPr>
      <w:r w:rsidRPr="002172C2">
        <w:rPr>
          <w:rFonts w:hint="eastAsia"/>
        </w:rPr>
        <w:t>請撰寫</w:t>
      </w:r>
      <w:proofErr w:type="gramStart"/>
      <w:r w:rsidRPr="002172C2">
        <w:rPr>
          <w:rFonts w:hint="eastAsia"/>
        </w:rPr>
        <w:t>一</w:t>
      </w:r>
      <w:proofErr w:type="gramEnd"/>
      <w:r w:rsidRPr="002172C2">
        <w:rPr>
          <w:rFonts w:hint="eastAsia"/>
        </w:rPr>
        <w:t>程式，讀取</w:t>
      </w:r>
      <w:r w:rsidRPr="003A4FC4">
        <w:t>Dengue_Daily_last12m.csv</w:t>
      </w:r>
      <w:proofErr w:type="gramStart"/>
      <w:r w:rsidRPr="002172C2">
        <w:rPr>
          <w:rFonts w:hint="eastAsia"/>
        </w:rPr>
        <w:t>（</w:t>
      </w:r>
      <w:proofErr w:type="gramEnd"/>
      <w:r>
        <w:rPr>
          <w:rFonts w:hint="eastAsia"/>
        </w:rPr>
        <w:t>此為</w:t>
      </w:r>
      <w:r w:rsidRPr="007848AB">
        <w:rPr>
          <w:rFonts w:hint="eastAsia"/>
        </w:rPr>
        <w:t>登革熱近</w:t>
      </w:r>
      <w:r w:rsidRPr="007848AB">
        <w:rPr>
          <w:rFonts w:hint="eastAsia"/>
        </w:rPr>
        <w:t>12</w:t>
      </w:r>
      <w:r w:rsidRPr="007848AB">
        <w:rPr>
          <w:rFonts w:hint="eastAsia"/>
        </w:rPr>
        <w:t>個月每日確定病例統計</w:t>
      </w:r>
      <w:r>
        <w:rPr>
          <w:rFonts w:hint="eastAsia"/>
        </w:rPr>
        <w:t>，主要欄位：</w:t>
      </w:r>
      <w:r>
        <w:rPr>
          <w:rFonts w:hint="eastAsia"/>
        </w:rPr>
        <w:t xml:space="preserve"> </w:t>
      </w:r>
      <w:r w:rsidRPr="007848AB">
        <w:rPr>
          <w:rFonts w:hint="eastAsia"/>
        </w:rPr>
        <w:t>發病日、個案研判日、通報日、性別、年齡層、居住縣市、居住鄉鎮、居住村里、最小統計區、最小統計區中心點</w:t>
      </w:r>
      <w:r w:rsidRPr="007848AB">
        <w:rPr>
          <w:rFonts w:hint="eastAsia"/>
        </w:rPr>
        <w:t>X</w:t>
      </w:r>
      <w:r w:rsidRPr="007848AB">
        <w:rPr>
          <w:rFonts w:hint="eastAsia"/>
        </w:rPr>
        <w:t>、最小統計區中心點</w:t>
      </w:r>
      <w:r w:rsidRPr="007848AB">
        <w:rPr>
          <w:rFonts w:hint="eastAsia"/>
        </w:rPr>
        <w:t>Y</w:t>
      </w:r>
      <w:r w:rsidRPr="007848AB">
        <w:rPr>
          <w:rFonts w:hint="eastAsia"/>
        </w:rPr>
        <w:t>、一級統計區、二級統計區、感染縣市、感染鄉鎮、感染村里、是否境外移入、感染國家、確定病例數、居住村里代碼、感染村里代碼、血清型、內政部居住縣市代碼、內政部居住鄉鎮代碼、內政部感染縣市代碼、內政部感染鄉鎮代碼</w:t>
      </w:r>
      <w:proofErr w:type="gramStart"/>
      <w:r w:rsidRPr="002172C2">
        <w:rPr>
          <w:rFonts w:hint="eastAsia"/>
        </w:rPr>
        <w:t>）</w:t>
      </w:r>
      <w:proofErr w:type="gramEnd"/>
      <w:r w:rsidRPr="002172C2">
        <w:rPr>
          <w:rFonts w:hint="eastAsia"/>
        </w:rPr>
        <w:t>。</w:t>
      </w:r>
      <w:r>
        <w:rPr>
          <w:rFonts w:hint="eastAsia"/>
        </w:rPr>
        <w:t>接著配合下列要求輸出：</w:t>
      </w:r>
      <w:r>
        <w:br/>
      </w:r>
      <w:r>
        <w:rPr>
          <w:rFonts w:hint="eastAsia"/>
        </w:rPr>
        <w:t>A.</w:t>
      </w:r>
      <w:r>
        <w:rPr>
          <w:rFonts w:hint="eastAsia"/>
        </w:rPr>
        <w:t>輸出居住縣市病例人數，並按遞減順序顯示。</w:t>
      </w:r>
      <w:r>
        <w:br/>
      </w:r>
      <w:r>
        <w:rPr>
          <w:rFonts w:hint="eastAsia"/>
        </w:rPr>
        <w:t>B.</w:t>
      </w:r>
      <w:r>
        <w:rPr>
          <w:rFonts w:hint="eastAsia"/>
        </w:rPr>
        <w:t>輸出感染國家病例人數，並按遞減順序顯示。</w:t>
      </w:r>
      <w:r>
        <w:br/>
      </w:r>
      <w:r>
        <w:rPr>
          <w:rFonts w:hint="eastAsia"/>
        </w:rPr>
        <w:t>C.</w:t>
      </w:r>
      <w:r>
        <w:rPr>
          <w:rFonts w:hint="eastAsia"/>
        </w:rPr>
        <w:t>輸出台北市各區病例人數</w:t>
      </w:r>
      <w:r>
        <w:br/>
      </w:r>
      <w:r>
        <w:rPr>
          <w:rFonts w:hint="eastAsia"/>
        </w:rPr>
        <w:t>D.</w:t>
      </w:r>
      <w:r>
        <w:rPr>
          <w:rFonts w:hint="eastAsia"/>
        </w:rPr>
        <w:t>輸出台北市最近病例。</w:t>
      </w:r>
      <w:r>
        <w:br/>
      </w:r>
      <w:r w:rsidR="00213C93">
        <w:rPr>
          <w:noProof/>
        </w:rPr>
        <w:drawing>
          <wp:inline distT="0" distB="0" distL="0" distR="0" wp14:anchorId="04483424" wp14:editId="6104FF2D">
            <wp:extent cx="213360" cy="213360"/>
            <wp:effectExtent l="0" t="0" r="0" b="0"/>
            <wp:docPr id="93" name="圖片 93"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E509E0" w:rsidRPr="009D38F6">
        <w:rPr>
          <w:sz w:val="10"/>
          <w:szCs w:val="10"/>
        </w:rPr>
        <w:t xml:space="preserve"> </w:t>
      </w:r>
      <w:r w:rsidR="00E509E0" w:rsidRPr="00D65C9A">
        <w:rPr>
          <w:rFonts w:hint="eastAsia"/>
        </w:rPr>
        <w:t>提示</w:t>
      </w:r>
      <w:r w:rsidR="00E509E0" w:rsidRPr="00D65C9A">
        <w:t xml:space="preserve"> </w:t>
      </w:r>
    </w:p>
    <w:p w:rsidR="008213D4" w:rsidRPr="00D65C9A" w:rsidRDefault="008213D4" w:rsidP="00350B74">
      <w:pPr>
        <w:pStyle w:val="Nl1-1"/>
        <w:numPr>
          <w:ilvl w:val="0"/>
          <w:numId w:val="45"/>
        </w:numPr>
        <w:spacing w:after="0" w:line="340" w:lineRule="atLeast"/>
        <w:ind w:left="709" w:hanging="340"/>
      </w:pPr>
      <w:r>
        <w:rPr>
          <w:rFonts w:hint="eastAsia"/>
        </w:rPr>
        <w:t>需要</w:t>
      </w:r>
      <w:r>
        <w:rPr>
          <w:rFonts w:hint="eastAsia"/>
        </w:rPr>
        <w:t xml:space="preserve">import </w:t>
      </w:r>
      <w:r w:rsidRPr="0038304A">
        <w:t>xml.etree.ElementTree</w:t>
      </w:r>
      <w:r>
        <w:rPr>
          <w:rFonts w:hint="eastAsia"/>
        </w:rPr>
        <w:t>以讀取</w:t>
      </w:r>
      <w:r>
        <w:rPr>
          <w:rFonts w:hint="eastAsia"/>
        </w:rPr>
        <w:t>xml</w:t>
      </w:r>
      <w:r>
        <w:rPr>
          <w:rFonts w:hint="eastAsia"/>
        </w:rPr>
        <w:t>檔案；需要</w:t>
      </w:r>
      <w:r>
        <w:rPr>
          <w:rFonts w:hint="eastAsia"/>
        </w:rPr>
        <w:t>import csv</w:t>
      </w:r>
      <w:r>
        <w:rPr>
          <w:rFonts w:hint="eastAsia"/>
        </w:rPr>
        <w:t>以寫入</w:t>
      </w:r>
      <w:r>
        <w:rPr>
          <w:rFonts w:hint="eastAsia"/>
        </w:rPr>
        <w:t>csv</w:t>
      </w:r>
      <w:r>
        <w:rPr>
          <w:rFonts w:hint="eastAsia"/>
        </w:rPr>
        <w:t>檔案。</w:t>
      </w:r>
    </w:p>
    <w:p w:rsidR="008213D4" w:rsidRPr="006A5734" w:rsidRDefault="008213D4" w:rsidP="00350B74">
      <w:pPr>
        <w:pStyle w:val="Nl1-1"/>
        <w:spacing w:line="340" w:lineRule="atLeast"/>
        <w:ind w:left="709" w:hanging="340"/>
      </w:pPr>
      <w:r w:rsidRPr="005B54D2">
        <w:rPr>
          <w:rFonts w:hint="eastAsia"/>
        </w:rPr>
        <w:t>中華郵政公司縣市鄉鎮中英對照</w:t>
      </w:r>
      <w:r>
        <w:rPr>
          <w:rFonts w:hint="eastAsia"/>
        </w:rPr>
        <w:t>資訊主要欄位說明：</w:t>
      </w:r>
      <w:r w:rsidRPr="005B54D2">
        <w:rPr>
          <w:rFonts w:hint="eastAsia"/>
        </w:rPr>
        <w:t>欄位</w:t>
      </w:r>
      <w:r w:rsidRPr="005B54D2">
        <w:rPr>
          <w:rFonts w:hint="eastAsia"/>
        </w:rPr>
        <w:t>1</w:t>
      </w:r>
      <w:r w:rsidRPr="005B54D2">
        <w:rPr>
          <w:rFonts w:hint="eastAsia"/>
        </w:rPr>
        <w:t>：郵遞區號</w:t>
      </w:r>
      <w:r w:rsidR="00390F6A">
        <w:rPr>
          <w:rFonts w:hint="eastAsia"/>
        </w:rPr>
        <w:t>、</w:t>
      </w:r>
      <w:r w:rsidRPr="005B54D2">
        <w:rPr>
          <w:rFonts w:hint="eastAsia"/>
        </w:rPr>
        <w:t>欄位</w:t>
      </w:r>
      <w:r w:rsidRPr="005B54D2">
        <w:rPr>
          <w:rFonts w:hint="eastAsia"/>
        </w:rPr>
        <w:t>2</w:t>
      </w:r>
      <w:r w:rsidRPr="005B54D2">
        <w:rPr>
          <w:rFonts w:hint="eastAsia"/>
        </w:rPr>
        <w:t>：縣市鄉鎮</w:t>
      </w:r>
      <w:r w:rsidRPr="005B54D2">
        <w:rPr>
          <w:rFonts w:hint="eastAsia"/>
        </w:rPr>
        <w:t>(</w:t>
      </w:r>
      <w:r w:rsidRPr="005B54D2">
        <w:rPr>
          <w:rFonts w:hint="eastAsia"/>
        </w:rPr>
        <w:t>中文</w:t>
      </w:r>
      <w:r w:rsidRPr="005B54D2">
        <w:rPr>
          <w:rFonts w:hint="eastAsia"/>
        </w:rPr>
        <w:t>)</w:t>
      </w:r>
      <w:r w:rsidR="00390F6A">
        <w:rPr>
          <w:rFonts w:hint="eastAsia"/>
        </w:rPr>
        <w:t>、</w:t>
      </w:r>
      <w:r w:rsidRPr="005B54D2">
        <w:rPr>
          <w:rFonts w:hint="eastAsia"/>
        </w:rPr>
        <w:t>欄位</w:t>
      </w:r>
      <w:r w:rsidRPr="005B54D2">
        <w:rPr>
          <w:rFonts w:hint="eastAsia"/>
        </w:rPr>
        <w:t>3</w:t>
      </w:r>
      <w:r w:rsidRPr="005B54D2">
        <w:rPr>
          <w:rFonts w:hint="eastAsia"/>
        </w:rPr>
        <w:t>：縣市鄉鎮</w:t>
      </w:r>
      <w:r w:rsidRPr="005B54D2">
        <w:rPr>
          <w:rFonts w:hint="eastAsia"/>
        </w:rPr>
        <w:t>(</w:t>
      </w:r>
      <w:r w:rsidRPr="005B54D2">
        <w:rPr>
          <w:rFonts w:hint="eastAsia"/>
        </w:rPr>
        <w:t>英文</w:t>
      </w:r>
      <w:r w:rsidRPr="005B54D2">
        <w:rPr>
          <w:rFonts w:hint="eastAsia"/>
        </w:rPr>
        <w:t>)</w:t>
      </w:r>
      <w:r w:rsidRPr="00D65C9A">
        <w:rPr>
          <w:rFonts w:hint="eastAsia"/>
        </w:rPr>
        <w:t>。</w:t>
      </w:r>
    </w:p>
    <w:p w:rsidR="00BF01EA" w:rsidRDefault="00BF01EA" w:rsidP="00BF01EA">
      <w:pPr>
        <w:pStyle w:val="tsa"/>
        <w:rPr>
          <w:noProof/>
        </w:rPr>
      </w:pPr>
    </w:p>
    <w:p w:rsidR="00A730F4" w:rsidRDefault="00213C93" w:rsidP="00A730F4">
      <w:pPr>
        <w:pStyle w:val="4"/>
        <w:spacing w:after="0"/>
      </w:pPr>
      <w:r>
        <w:rPr>
          <w:rFonts w:ascii="Noto Serif CJK TC Light" w:eastAsia="Noto Serif CJK TC Light" w:hAnsi="Noto Serif CJK TC Light"/>
          <w:noProof/>
        </w:rPr>
        <w:drawing>
          <wp:inline distT="0" distB="0" distL="0" distR="0" wp14:anchorId="17BE40BC" wp14:editId="78C62889">
            <wp:extent cx="213360" cy="175260"/>
            <wp:effectExtent l="0" t="0" r="0" b="0"/>
            <wp:docPr id="94" name="圖片 9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E33579">
        <w:rPr>
          <w:rFonts w:hint="eastAsia"/>
        </w:rPr>
        <w:t>輸入與輸出樣本</w:t>
      </w:r>
    </w:p>
    <w:p w:rsidR="00E51904" w:rsidRDefault="00E51904" w:rsidP="00E51904">
      <w:r w:rsidRPr="00D65C9A">
        <w:rPr>
          <w:rFonts w:ascii="Consolas" w:hAnsi="Consolas" w:hint="eastAsia"/>
          <w:szCs w:val="22"/>
        </w:rPr>
        <w:t>輸入</w:t>
      </w:r>
    </w:p>
    <w:p w:rsidR="00E51904" w:rsidRPr="00E51904" w:rsidRDefault="003A4FC4" w:rsidP="00E51904">
      <w:pPr>
        <w:pStyle w:val="C"/>
      </w:pPr>
      <w:r>
        <w:rPr>
          <w:rFonts w:hint="eastAsia"/>
        </w:rPr>
        <w:t>讀取</w:t>
      </w:r>
      <w:r w:rsidRPr="003A4FC4">
        <w:t>Dengue_Daily_last12m.csv</w:t>
      </w:r>
      <w:r>
        <w:rPr>
          <w:rFonts w:hint="eastAsia"/>
        </w:rPr>
        <w:t>，內容如下：</w:t>
      </w:r>
    </w:p>
    <w:p w:rsidR="003A4FC4" w:rsidRPr="003A4FC4" w:rsidRDefault="003A4FC4" w:rsidP="003A4FC4">
      <w:pPr>
        <w:pStyle w:val="C"/>
      </w:pPr>
      <w:r w:rsidRPr="003A4FC4">
        <w:rPr>
          <w:rFonts w:hint="eastAsia"/>
        </w:rPr>
        <w:t>發病日</w:t>
      </w:r>
      <w:r w:rsidRPr="003A4FC4">
        <w:rPr>
          <w:rFonts w:hint="eastAsia"/>
        </w:rPr>
        <w:t>,</w:t>
      </w:r>
      <w:r w:rsidRPr="003A4FC4">
        <w:rPr>
          <w:rFonts w:hint="eastAsia"/>
        </w:rPr>
        <w:t>個案研判日</w:t>
      </w:r>
      <w:r w:rsidRPr="003A4FC4">
        <w:rPr>
          <w:rFonts w:hint="eastAsia"/>
        </w:rPr>
        <w:t>,</w:t>
      </w:r>
      <w:r w:rsidRPr="003A4FC4">
        <w:rPr>
          <w:rFonts w:hint="eastAsia"/>
        </w:rPr>
        <w:t>通報日</w:t>
      </w:r>
      <w:r w:rsidRPr="003A4FC4">
        <w:rPr>
          <w:rFonts w:hint="eastAsia"/>
        </w:rPr>
        <w:t>,</w:t>
      </w:r>
      <w:r w:rsidRPr="003A4FC4">
        <w:rPr>
          <w:rFonts w:hint="eastAsia"/>
        </w:rPr>
        <w:t>性別</w:t>
      </w:r>
      <w:r w:rsidRPr="003A4FC4">
        <w:rPr>
          <w:rFonts w:hint="eastAsia"/>
        </w:rPr>
        <w:t>,</w:t>
      </w:r>
      <w:r w:rsidRPr="003A4FC4">
        <w:rPr>
          <w:rFonts w:hint="eastAsia"/>
        </w:rPr>
        <w:t>年齡層</w:t>
      </w:r>
      <w:r w:rsidRPr="003A4FC4">
        <w:rPr>
          <w:rFonts w:hint="eastAsia"/>
        </w:rPr>
        <w:t>,</w:t>
      </w:r>
      <w:r w:rsidRPr="003A4FC4">
        <w:rPr>
          <w:rFonts w:hint="eastAsia"/>
        </w:rPr>
        <w:t>居住縣市</w:t>
      </w:r>
      <w:r w:rsidRPr="003A4FC4">
        <w:rPr>
          <w:rFonts w:hint="eastAsia"/>
        </w:rPr>
        <w:t>,</w:t>
      </w:r>
      <w:r w:rsidRPr="003A4FC4">
        <w:rPr>
          <w:rFonts w:hint="eastAsia"/>
        </w:rPr>
        <w:t>居住鄉鎮</w:t>
      </w:r>
      <w:r w:rsidRPr="003A4FC4">
        <w:rPr>
          <w:rFonts w:hint="eastAsia"/>
        </w:rPr>
        <w:t>,</w:t>
      </w:r>
      <w:r w:rsidRPr="003A4FC4">
        <w:rPr>
          <w:rFonts w:hint="eastAsia"/>
        </w:rPr>
        <w:t>居住村里</w:t>
      </w:r>
      <w:r w:rsidRPr="003A4FC4">
        <w:rPr>
          <w:rFonts w:hint="eastAsia"/>
        </w:rPr>
        <w:t>,</w:t>
      </w:r>
      <w:r w:rsidRPr="003A4FC4">
        <w:rPr>
          <w:rFonts w:hint="eastAsia"/>
        </w:rPr>
        <w:t>最小統計區</w:t>
      </w:r>
      <w:r w:rsidRPr="003A4FC4">
        <w:rPr>
          <w:rFonts w:hint="eastAsia"/>
        </w:rPr>
        <w:t>,</w:t>
      </w:r>
      <w:r w:rsidRPr="003A4FC4">
        <w:rPr>
          <w:rFonts w:hint="eastAsia"/>
        </w:rPr>
        <w:t>最小統計區中心點</w:t>
      </w:r>
      <w:r w:rsidRPr="003A4FC4">
        <w:rPr>
          <w:rFonts w:hint="eastAsia"/>
        </w:rPr>
        <w:t>X,</w:t>
      </w:r>
      <w:r w:rsidRPr="003A4FC4">
        <w:rPr>
          <w:rFonts w:hint="eastAsia"/>
        </w:rPr>
        <w:t>最小統計區中心點</w:t>
      </w:r>
      <w:r w:rsidRPr="003A4FC4">
        <w:rPr>
          <w:rFonts w:hint="eastAsia"/>
        </w:rPr>
        <w:t>Y,</w:t>
      </w:r>
      <w:r w:rsidRPr="003A4FC4">
        <w:rPr>
          <w:rFonts w:hint="eastAsia"/>
        </w:rPr>
        <w:t>一級統計區</w:t>
      </w:r>
      <w:r w:rsidRPr="003A4FC4">
        <w:rPr>
          <w:rFonts w:hint="eastAsia"/>
        </w:rPr>
        <w:t>,</w:t>
      </w:r>
      <w:r w:rsidRPr="003A4FC4">
        <w:rPr>
          <w:rFonts w:hint="eastAsia"/>
        </w:rPr>
        <w:t>二級統計區</w:t>
      </w:r>
      <w:r w:rsidRPr="003A4FC4">
        <w:rPr>
          <w:rFonts w:hint="eastAsia"/>
        </w:rPr>
        <w:t>,</w:t>
      </w:r>
      <w:r w:rsidRPr="003A4FC4">
        <w:rPr>
          <w:rFonts w:hint="eastAsia"/>
        </w:rPr>
        <w:t>感染縣市</w:t>
      </w:r>
      <w:r w:rsidRPr="003A4FC4">
        <w:rPr>
          <w:rFonts w:hint="eastAsia"/>
        </w:rPr>
        <w:t>,</w:t>
      </w:r>
      <w:r w:rsidRPr="003A4FC4">
        <w:rPr>
          <w:rFonts w:hint="eastAsia"/>
        </w:rPr>
        <w:t>感染鄉鎮</w:t>
      </w:r>
      <w:r w:rsidRPr="003A4FC4">
        <w:rPr>
          <w:rFonts w:hint="eastAsia"/>
        </w:rPr>
        <w:t>,</w:t>
      </w:r>
      <w:r w:rsidRPr="003A4FC4">
        <w:rPr>
          <w:rFonts w:hint="eastAsia"/>
        </w:rPr>
        <w:t>感染村里</w:t>
      </w:r>
      <w:r w:rsidRPr="003A4FC4">
        <w:rPr>
          <w:rFonts w:hint="eastAsia"/>
        </w:rPr>
        <w:t>,</w:t>
      </w:r>
      <w:r w:rsidRPr="003A4FC4">
        <w:rPr>
          <w:rFonts w:hint="eastAsia"/>
        </w:rPr>
        <w:t>是否境外移入</w:t>
      </w:r>
      <w:r w:rsidRPr="003A4FC4">
        <w:rPr>
          <w:rFonts w:hint="eastAsia"/>
        </w:rPr>
        <w:t>,</w:t>
      </w:r>
      <w:r w:rsidRPr="003A4FC4">
        <w:rPr>
          <w:rFonts w:hint="eastAsia"/>
        </w:rPr>
        <w:t>感染國家</w:t>
      </w:r>
      <w:r w:rsidRPr="003A4FC4">
        <w:rPr>
          <w:rFonts w:hint="eastAsia"/>
        </w:rPr>
        <w:t>,</w:t>
      </w:r>
      <w:r w:rsidRPr="003A4FC4">
        <w:rPr>
          <w:rFonts w:hint="eastAsia"/>
        </w:rPr>
        <w:t>確定病例數</w:t>
      </w:r>
      <w:r w:rsidRPr="003A4FC4">
        <w:rPr>
          <w:rFonts w:hint="eastAsia"/>
        </w:rPr>
        <w:t>,</w:t>
      </w:r>
      <w:r w:rsidRPr="003A4FC4">
        <w:rPr>
          <w:rFonts w:hint="eastAsia"/>
        </w:rPr>
        <w:t>居住村里代碼</w:t>
      </w:r>
      <w:r w:rsidRPr="003A4FC4">
        <w:rPr>
          <w:rFonts w:hint="eastAsia"/>
        </w:rPr>
        <w:t>,</w:t>
      </w:r>
      <w:r w:rsidRPr="003A4FC4">
        <w:rPr>
          <w:rFonts w:hint="eastAsia"/>
        </w:rPr>
        <w:t>感染村里代碼</w:t>
      </w:r>
      <w:r w:rsidRPr="003A4FC4">
        <w:rPr>
          <w:rFonts w:hint="eastAsia"/>
        </w:rPr>
        <w:t>,</w:t>
      </w:r>
      <w:r w:rsidRPr="003A4FC4">
        <w:rPr>
          <w:rFonts w:hint="eastAsia"/>
        </w:rPr>
        <w:t>血清型</w:t>
      </w:r>
      <w:r w:rsidRPr="003A4FC4">
        <w:rPr>
          <w:rFonts w:hint="eastAsia"/>
        </w:rPr>
        <w:t>,</w:t>
      </w:r>
      <w:r w:rsidRPr="003A4FC4">
        <w:rPr>
          <w:rFonts w:hint="eastAsia"/>
        </w:rPr>
        <w:t>內政部居住縣市代碼</w:t>
      </w:r>
      <w:r w:rsidRPr="003A4FC4">
        <w:rPr>
          <w:rFonts w:hint="eastAsia"/>
        </w:rPr>
        <w:t>,</w:t>
      </w:r>
      <w:r w:rsidRPr="003A4FC4">
        <w:rPr>
          <w:rFonts w:hint="eastAsia"/>
        </w:rPr>
        <w:t>內政部居住鄉鎮代碼</w:t>
      </w:r>
      <w:r w:rsidRPr="003A4FC4">
        <w:rPr>
          <w:rFonts w:hint="eastAsia"/>
        </w:rPr>
        <w:t>,</w:t>
      </w:r>
      <w:r w:rsidRPr="003A4FC4">
        <w:rPr>
          <w:rFonts w:hint="eastAsia"/>
        </w:rPr>
        <w:t>內政部感染縣市代碼</w:t>
      </w:r>
      <w:r w:rsidRPr="003A4FC4">
        <w:rPr>
          <w:rFonts w:hint="eastAsia"/>
        </w:rPr>
        <w:t>,</w:t>
      </w:r>
      <w:r w:rsidRPr="003A4FC4">
        <w:rPr>
          <w:rFonts w:hint="eastAsia"/>
        </w:rPr>
        <w:t>內政部感染鄉鎮代碼</w:t>
      </w:r>
    </w:p>
    <w:p w:rsidR="003A4FC4" w:rsidRPr="003A4FC4" w:rsidRDefault="003A4FC4" w:rsidP="003A4FC4">
      <w:pPr>
        <w:pStyle w:val="C"/>
      </w:pPr>
      <w:r w:rsidRPr="003A4FC4">
        <w:rPr>
          <w:rFonts w:hint="eastAsia"/>
        </w:rPr>
        <w:t>2017/06/04,2017/06/10,2017/06/09,</w:t>
      </w:r>
      <w:r w:rsidRPr="003A4FC4">
        <w:rPr>
          <w:rFonts w:hint="eastAsia"/>
        </w:rPr>
        <w:t>男</w:t>
      </w:r>
      <w:r w:rsidRPr="003A4FC4">
        <w:rPr>
          <w:rFonts w:hint="eastAsia"/>
        </w:rPr>
        <w:t>,30-34,</w:t>
      </w:r>
      <w:r w:rsidRPr="003A4FC4">
        <w:rPr>
          <w:rFonts w:hint="eastAsia"/>
        </w:rPr>
        <w:t>屏東縣</w:t>
      </w:r>
      <w:r w:rsidRPr="003A4FC4">
        <w:rPr>
          <w:rFonts w:hint="eastAsia"/>
        </w:rPr>
        <w:t>,</w:t>
      </w:r>
      <w:r w:rsidRPr="003A4FC4">
        <w:rPr>
          <w:rFonts w:hint="eastAsia"/>
        </w:rPr>
        <w:t>屏東市</w:t>
      </w:r>
      <w:r w:rsidRPr="003A4FC4">
        <w:rPr>
          <w:rFonts w:hint="eastAsia"/>
        </w:rPr>
        <w:t>,</w:t>
      </w:r>
      <w:r w:rsidRPr="003A4FC4">
        <w:rPr>
          <w:rFonts w:hint="eastAsia"/>
        </w:rPr>
        <w:t>勝豐里</w:t>
      </w:r>
      <w:r w:rsidRPr="003A4FC4">
        <w:rPr>
          <w:rFonts w:hint="eastAsia"/>
        </w:rPr>
        <w:t>,A1301-0841-00,120.49159,22.66706,A1301-54-008,A1301-54,None,None,None,</w:t>
      </w:r>
      <w:r w:rsidRPr="003A4FC4">
        <w:rPr>
          <w:rFonts w:hint="eastAsia"/>
        </w:rPr>
        <w:t>是</w:t>
      </w:r>
      <w:r w:rsidRPr="003A4FC4">
        <w:rPr>
          <w:rFonts w:hint="eastAsia"/>
        </w:rPr>
        <w:t>,</w:t>
      </w:r>
      <w:r w:rsidRPr="003A4FC4">
        <w:rPr>
          <w:rFonts w:hint="eastAsia"/>
        </w:rPr>
        <w:t>泰國</w:t>
      </w:r>
      <w:r w:rsidRPr="003A4FC4">
        <w:rPr>
          <w:rFonts w:hint="eastAsia"/>
        </w:rPr>
        <w:t>,1,1001301-019,None,None,10013,1001301,None,None</w:t>
      </w:r>
    </w:p>
    <w:p w:rsidR="003A4FC4" w:rsidRPr="003A4FC4" w:rsidRDefault="003A4FC4" w:rsidP="003A4FC4">
      <w:pPr>
        <w:pStyle w:val="C"/>
      </w:pPr>
      <w:r w:rsidRPr="003A4FC4">
        <w:rPr>
          <w:rFonts w:hint="eastAsia"/>
        </w:rPr>
        <w:t>2017/06/04,2017/06/06,2017/06/06,</w:t>
      </w:r>
      <w:r w:rsidRPr="003A4FC4">
        <w:rPr>
          <w:rFonts w:hint="eastAsia"/>
        </w:rPr>
        <w:t>男</w:t>
      </w:r>
      <w:r w:rsidRPr="003A4FC4">
        <w:rPr>
          <w:rFonts w:hint="eastAsia"/>
        </w:rPr>
        <w:t>,20-24,</w:t>
      </w:r>
      <w:r w:rsidRPr="003A4FC4">
        <w:rPr>
          <w:rFonts w:hint="eastAsia"/>
        </w:rPr>
        <w:t>新竹市</w:t>
      </w:r>
      <w:r w:rsidRPr="003A4FC4">
        <w:rPr>
          <w:rFonts w:hint="eastAsia"/>
        </w:rPr>
        <w:t>,</w:t>
      </w:r>
      <w:r w:rsidRPr="003A4FC4">
        <w:rPr>
          <w:rFonts w:hint="eastAsia"/>
        </w:rPr>
        <w:t>北區</w:t>
      </w:r>
      <w:r w:rsidRPr="003A4FC4">
        <w:rPr>
          <w:rFonts w:hint="eastAsia"/>
        </w:rPr>
        <w:t>,</w:t>
      </w:r>
      <w:proofErr w:type="gramStart"/>
      <w:r w:rsidRPr="003A4FC4">
        <w:rPr>
          <w:rFonts w:hint="eastAsia"/>
        </w:rPr>
        <w:t>崇禮里</w:t>
      </w:r>
      <w:proofErr w:type="gramEnd"/>
      <w:r w:rsidRPr="003A4FC4">
        <w:rPr>
          <w:rFonts w:hint="eastAsia"/>
        </w:rPr>
        <w:t>,A1802-0597-00,120.96078,24.80306,A1802-43-002,A1802-43,None,None,None,</w:t>
      </w:r>
      <w:r w:rsidRPr="003A4FC4">
        <w:rPr>
          <w:rFonts w:hint="eastAsia"/>
        </w:rPr>
        <w:t>是</w:t>
      </w:r>
      <w:r w:rsidRPr="003A4FC4">
        <w:rPr>
          <w:rFonts w:hint="eastAsia"/>
        </w:rPr>
        <w:t>,</w:t>
      </w:r>
      <w:r w:rsidRPr="003A4FC4">
        <w:rPr>
          <w:rFonts w:hint="eastAsia"/>
        </w:rPr>
        <w:t>馬來西亞</w:t>
      </w:r>
      <w:r w:rsidRPr="003A4FC4">
        <w:rPr>
          <w:rFonts w:hint="eastAsia"/>
        </w:rPr>
        <w:t>,1,1001802-005,None,None,10018,1001802,None,None</w:t>
      </w:r>
    </w:p>
    <w:p w:rsidR="003A4FC4" w:rsidRDefault="003A4FC4" w:rsidP="003A4FC4">
      <w:pPr>
        <w:pStyle w:val="C"/>
      </w:pPr>
      <w:r w:rsidRPr="003A4FC4">
        <w:rPr>
          <w:rFonts w:hint="eastAsia"/>
        </w:rPr>
        <w:t>2017/06/05,2017/06/13,2017/06/12,</w:t>
      </w:r>
      <w:r w:rsidRPr="003A4FC4">
        <w:rPr>
          <w:rFonts w:hint="eastAsia"/>
        </w:rPr>
        <w:t>男</w:t>
      </w:r>
      <w:r w:rsidRPr="003A4FC4">
        <w:rPr>
          <w:rFonts w:hint="eastAsia"/>
        </w:rPr>
        <w:t>,45-49,</w:t>
      </w:r>
      <w:r w:rsidRPr="003A4FC4">
        <w:rPr>
          <w:rFonts w:hint="eastAsia"/>
        </w:rPr>
        <w:t>苗栗縣</w:t>
      </w:r>
      <w:r w:rsidRPr="003A4FC4">
        <w:rPr>
          <w:rFonts w:hint="eastAsia"/>
        </w:rPr>
        <w:t>,</w:t>
      </w:r>
      <w:r w:rsidRPr="003A4FC4">
        <w:rPr>
          <w:rFonts w:hint="eastAsia"/>
        </w:rPr>
        <w:t>苑裡鎮</w:t>
      </w:r>
      <w:r w:rsidRPr="003A4FC4">
        <w:rPr>
          <w:rFonts w:hint="eastAsia"/>
        </w:rPr>
        <w:t>,</w:t>
      </w:r>
      <w:r w:rsidRPr="003A4FC4">
        <w:rPr>
          <w:rFonts w:hint="eastAsia"/>
        </w:rPr>
        <w:t>房裡里</w:t>
      </w:r>
      <w:r w:rsidRPr="003A4FC4">
        <w:rPr>
          <w:rFonts w:hint="eastAsia"/>
        </w:rPr>
        <w:t>,A0502-0149-00,120.65068,24.43575,A0502-05-009,A0502-05,None,None,No</w:t>
      </w:r>
      <w:r w:rsidRPr="003A4FC4">
        <w:rPr>
          <w:rFonts w:hint="eastAsia"/>
        </w:rPr>
        <w:lastRenderedPageBreak/>
        <w:t>ne,</w:t>
      </w:r>
      <w:r w:rsidRPr="003A4FC4">
        <w:rPr>
          <w:rFonts w:hint="eastAsia"/>
        </w:rPr>
        <w:t>是</w:t>
      </w:r>
      <w:r w:rsidRPr="003A4FC4">
        <w:rPr>
          <w:rFonts w:hint="eastAsia"/>
        </w:rPr>
        <w:t>,</w:t>
      </w:r>
      <w:r w:rsidRPr="003A4FC4">
        <w:rPr>
          <w:rFonts w:hint="eastAsia"/>
        </w:rPr>
        <w:t>越南</w:t>
      </w:r>
      <w:r w:rsidRPr="003A4FC4">
        <w:rPr>
          <w:rFonts w:hint="eastAsia"/>
        </w:rPr>
        <w:t>,1,1000502-008,None,</w:t>
      </w:r>
      <w:r w:rsidRPr="003A4FC4">
        <w:rPr>
          <w:rFonts w:hint="eastAsia"/>
        </w:rPr>
        <w:t>第一型</w:t>
      </w:r>
      <w:r w:rsidRPr="003A4FC4">
        <w:rPr>
          <w:rFonts w:hint="eastAsia"/>
        </w:rPr>
        <w:t>,10005,1000502,None,None</w:t>
      </w:r>
    </w:p>
    <w:p w:rsidR="003A4FC4" w:rsidRPr="003A4FC4" w:rsidRDefault="003A4FC4" w:rsidP="003A4FC4">
      <w:pPr>
        <w:pStyle w:val="C"/>
      </w:pPr>
      <w:r>
        <w:t>…</w:t>
      </w:r>
      <w:r>
        <w:rPr>
          <w:rFonts w:hint="eastAsia"/>
        </w:rPr>
        <w:t>下略</w:t>
      </w:r>
    </w:p>
    <w:p w:rsidR="00BF01EA" w:rsidRDefault="00BF01EA" w:rsidP="00BF01EA">
      <w:pPr>
        <w:pStyle w:val="tsa"/>
        <w:rPr>
          <w:noProof/>
        </w:rPr>
      </w:pPr>
    </w:p>
    <w:p w:rsidR="00EA3D06" w:rsidRDefault="00EA3D06" w:rsidP="00EA3D06">
      <w:r w:rsidRPr="00D65C9A">
        <w:rPr>
          <w:rFonts w:ascii="Consolas" w:hAnsi="Consolas" w:hint="eastAsia"/>
          <w:szCs w:val="22"/>
        </w:rPr>
        <w:t>輸出</w:t>
      </w:r>
    </w:p>
    <w:p w:rsidR="00EA3D06" w:rsidRDefault="00EA3D06" w:rsidP="00EA3D06">
      <w:pPr>
        <w:pStyle w:val="C"/>
      </w:pPr>
      <w:r>
        <w:rPr>
          <w:rFonts w:hint="eastAsia"/>
        </w:rPr>
        <w:t xml:space="preserve">      </w:t>
      </w:r>
      <w:r>
        <w:rPr>
          <w:rFonts w:hint="eastAsia"/>
        </w:rPr>
        <w:t>發病日</w:t>
      </w:r>
      <w:r>
        <w:rPr>
          <w:rFonts w:hint="eastAsia"/>
        </w:rPr>
        <w:t xml:space="preserve">  </w:t>
      </w:r>
      <w:r>
        <w:rPr>
          <w:rFonts w:hint="eastAsia"/>
        </w:rPr>
        <w:t>個案研判日</w:t>
      </w:r>
      <w:r>
        <w:rPr>
          <w:rFonts w:hint="eastAsia"/>
        </w:rPr>
        <w:t xml:space="preserve">  </w:t>
      </w:r>
      <w:r>
        <w:rPr>
          <w:rFonts w:hint="eastAsia"/>
        </w:rPr>
        <w:t>通報日</w:t>
      </w:r>
      <w:r>
        <w:rPr>
          <w:rFonts w:hint="eastAsia"/>
        </w:rPr>
        <w:t xml:space="preserve">  </w:t>
      </w:r>
      <w:r>
        <w:rPr>
          <w:rFonts w:hint="eastAsia"/>
        </w:rPr>
        <w:t>性別</w:t>
      </w:r>
      <w:r>
        <w:rPr>
          <w:rFonts w:hint="eastAsia"/>
        </w:rPr>
        <w:t xml:space="preserve">    ...      </w:t>
      </w:r>
      <w:r>
        <w:rPr>
          <w:rFonts w:hint="eastAsia"/>
        </w:rPr>
        <w:t>內政部居住縣市代碼</w:t>
      </w:r>
      <w:r>
        <w:rPr>
          <w:rFonts w:hint="eastAsia"/>
        </w:rPr>
        <w:t xml:space="preserve">  </w:t>
      </w:r>
      <w:r>
        <w:rPr>
          <w:rFonts w:hint="eastAsia"/>
        </w:rPr>
        <w:t>內政部居住鄉鎮代碼</w:t>
      </w:r>
      <w:r>
        <w:rPr>
          <w:rFonts w:hint="eastAsia"/>
        </w:rPr>
        <w:t xml:space="preserve">  </w:t>
      </w:r>
      <w:r>
        <w:rPr>
          <w:rFonts w:hint="eastAsia"/>
        </w:rPr>
        <w:t>內政部感染縣市代碼</w:t>
      </w:r>
      <w:r>
        <w:rPr>
          <w:rFonts w:hint="eastAsia"/>
        </w:rPr>
        <w:t xml:space="preserve">  </w:t>
      </w:r>
      <w:r>
        <w:rPr>
          <w:rFonts w:hint="eastAsia"/>
        </w:rPr>
        <w:t>內政部感染鄉鎮代碼</w:t>
      </w:r>
    </w:p>
    <w:p w:rsidR="00EA3D06" w:rsidRDefault="00EA3D06" w:rsidP="00EA3D06">
      <w:pPr>
        <w:pStyle w:val="C"/>
      </w:pPr>
      <w:r>
        <w:rPr>
          <w:rFonts w:hint="eastAsia"/>
        </w:rPr>
        <w:t>居住縣市</w:t>
      </w:r>
      <w:r>
        <w:rPr>
          <w:rFonts w:hint="eastAsia"/>
        </w:rPr>
        <w:t xml:space="preserve">                         ...                                                </w:t>
      </w:r>
    </w:p>
    <w:p w:rsidR="00EA3D06" w:rsidRDefault="00EA3D06" w:rsidP="00EA3D06">
      <w:pPr>
        <w:pStyle w:val="C"/>
      </w:pPr>
      <w:r>
        <w:rPr>
          <w:rFonts w:hint="eastAsia"/>
        </w:rPr>
        <w:t>台北市</w:t>
      </w:r>
      <w:r>
        <w:rPr>
          <w:rFonts w:hint="eastAsia"/>
        </w:rPr>
        <w:t xml:space="preserve">    76     76   76  76    ...             76         76         76         76</w:t>
      </w:r>
    </w:p>
    <w:p w:rsidR="00EA3D06" w:rsidRDefault="00EA3D06" w:rsidP="00EA3D06">
      <w:pPr>
        <w:pStyle w:val="C"/>
      </w:pPr>
      <w:r>
        <w:rPr>
          <w:rFonts w:hint="eastAsia"/>
        </w:rPr>
        <w:t>新北市</w:t>
      </w:r>
      <w:r>
        <w:rPr>
          <w:rFonts w:hint="eastAsia"/>
        </w:rPr>
        <w:t xml:space="preserve">    60     60   60  60    ...             60         60         60         60</w:t>
      </w:r>
    </w:p>
    <w:p w:rsidR="00EA3D06" w:rsidRDefault="00EA3D06" w:rsidP="00EA3D06">
      <w:pPr>
        <w:pStyle w:val="C"/>
      </w:pPr>
      <w:r>
        <w:rPr>
          <w:rFonts w:hint="eastAsia"/>
        </w:rPr>
        <w:t>台中市</w:t>
      </w:r>
      <w:r>
        <w:rPr>
          <w:rFonts w:hint="eastAsia"/>
        </w:rPr>
        <w:t xml:space="preserve">    43     43   43  43    ...             43         43         43         43</w:t>
      </w:r>
    </w:p>
    <w:p w:rsidR="00EA3D06" w:rsidRDefault="00EA3D06" w:rsidP="00EA3D06">
      <w:pPr>
        <w:pStyle w:val="C"/>
      </w:pPr>
      <w:r>
        <w:rPr>
          <w:rFonts w:hint="eastAsia"/>
        </w:rPr>
        <w:t>桃園市</w:t>
      </w:r>
      <w:r>
        <w:rPr>
          <w:rFonts w:hint="eastAsia"/>
        </w:rPr>
        <w:t xml:space="preserve">    43     43   43  43    ...             43         43         43         43</w:t>
      </w:r>
    </w:p>
    <w:p w:rsidR="00EA3D06" w:rsidRDefault="00EA3D06" w:rsidP="00EA3D06">
      <w:pPr>
        <w:pStyle w:val="C"/>
      </w:pPr>
      <w:r>
        <w:rPr>
          <w:rFonts w:hint="eastAsia"/>
        </w:rPr>
        <w:t>高雄市</w:t>
      </w:r>
      <w:r>
        <w:rPr>
          <w:rFonts w:hint="eastAsia"/>
        </w:rPr>
        <w:t xml:space="preserve">    42     42   42  42    ...             42         42         42         42</w:t>
      </w:r>
    </w:p>
    <w:p w:rsidR="00EA3D06" w:rsidRDefault="00EA3D06" w:rsidP="00EA3D06">
      <w:pPr>
        <w:pStyle w:val="C"/>
      </w:pPr>
      <w:r>
        <w:rPr>
          <w:rFonts w:hint="eastAsia"/>
        </w:rPr>
        <w:t>台南市</w:t>
      </w:r>
      <w:r>
        <w:rPr>
          <w:rFonts w:hint="eastAsia"/>
        </w:rPr>
        <w:t xml:space="preserve">    20     20   20  20    ...             20         20         20         20</w:t>
      </w:r>
    </w:p>
    <w:p w:rsidR="00EA3D06" w:rsidRDefault="00EA3D06" w:rsidP="00EA3D06">
      <w:pPr>
        <w:pStyle w:val="C"/>
      </w:pPr>
      <w:r>
        <w:rPr>
          <w:rFonts w:hint="eastAsia"/>
        </w:rPr>
        <w:t>彰化縣</w:t>
      </w:r>
      <w:r>
        <w:rPr>
          <w:rFonts w:hint="eastAsia"/>
        </w:rPr>
        <w:t xml:space="preserve">    14     14   14  14    ...             14         14         14         14</w:t>
      </w:r>
    </w:p>
    <w:p w:rsidR="00EA3D06" w:rsidRDefault="00EA3D06" w:rsidP="00EA3D06">
      <w:pPr>
        <w:pStyle w:val="C"/>
      </w:pPr>
      <w:r>
        <w:rPr>
          <w:rFonts w:hint="eastAsia"/>
        </w:rPr>
        <w:t>新竹市</w:t>
      </w:r>
      <w:r>
        <w:rPr>
          <w:rFonts w:hint="eastAsia"/>
        </w:rPr>
        <w:t xml:space="preserve">     8      8    8   8    ...              8          8          8          8</w:t>
      </w:r>
    </w:p>
    <w:p w:rsidR="00EA3D06" w:rsidRDefault="00EA3D06" w:rsidP="00EA3D06">
      <w:pPr>
        <w:pStyle w:val="C"/>
      </w:pPr>
      <w:r>
        <w:rPr>
          <w:rFonts w:hint="eastAsia"/>
        </w:rPr>
        <w:t>屏東縣</w:t>
      </w:r>
      <w:r>
        <w:rPr>
          <w:rFonts w:hint="eastAsia"/>
        </w:rPr>
        <w:t xml:space="preserve">     7      7    7   7    ...              7          7          7          7</w:t>
      </w:r>
    </w:p>
    <w:p w:rsidR="00EA3D06" w:rsidRDefault="00EA3D06" w:rsidP="00EA3D06">
      <w:pPr>
        <w:pStyle w:val="C"/>
      </w:pPr>
      <w:r>
        <w:rPr>
          <w:rFonts w:hint="eastAsia"/>
        </w:rPr>
        <w:t>南投縣</w:t>
      </w:r>
      <w:r>
        <w:rPr>
          <w:rFonts w:hint="eastAsia"/>
        </w:rPr>
        <w:t xml:space="preserve">     6      6    6   6    ...              6          6          6          6</w:t>
      </w:r>
    </w:p>
    <w:p w:rsidR="00EA3D06" w:rsidRDefault="00EA3D06" w:rsidP="00EA3D06">
      <w:pPr>
        <w:pStyle w:val="C"/>
      </w:pPr>
      <w:r>
        <w:rPr>
          <w:rFonts w:hint="eastAsia"/>
        </w:rPr>
        <w:t>新竹縣</w:t>
      </w:r>
      <w:r>
        <w:rPr>
          <w:rFonts w:hint="eastAsia"/>
        </w:rPr>
        <w:t xml:space="preserve">     5      5    5   5    ...              5          5          5          5</w:t>
      </w:r>
    </w:p>
    <w:p w:rsidR="00EA3D06" w:rsidRDefault="00EA3D06" w:rsidP="00EA3D06">
      <w:pPr>
        <w:pStyle w:val="C"/>
      </w:pPr>
      <w:r>
        <w:rPr>
          <w:rFonts w:hint="eastAsia"/>
        </w:rPr>
        <w:t>苗栗縣</w:t>
      </w:r>
      <w:r>
        <w:rPr>
          <w:rFonts w:hint="eastAsia"/>
        </w:rPr>
        <w:t xml:space="preserve">     5      5    5   5    ...              5          5          5          5</w:t>
      </w:r>
    </w:p>
    <w:p w:rsidR="00EA3D06" w:rsidRDefault="00EA3D06" w:rsidP="00EA3D06">
      <w:pPr>
        <w:pStyle w:val="C"/>
      </w:pPr>
      <w:r>
        <w:rPr>
          <w:rFonts w:hint="eastAsia"/>
        </w:rPr>
        <w:t>嘉義縣</w:t>
      </w:r>
      <w:r>
        <w:rPr>
          <w:rFonts w:hint="eastAsia"/>
        </w:rPr>
        <w:t xml:space="preserve">     4      4    4   4    ...              4          4          4          4</w:t>
      </w:r>
    </w:p>
    <w:p w:rsidR="00EA3D06" w:rsidRDefault="00EA3D06" w:rsidP="00EA3D06">
      <w:pPr>
        <w:pStyle w:val="C"/>
      </w:pPr>
      <w:r>
        <w:rPr>
          <w:rFonts w:hint="eastAsia"/>
        </w:rPr>
        <w:t>雲林縣</w:t>
      </w:r>
      <w:r>
        <w:rPr>
          <w:rFonts w:hint="eastAsia"/>
        </w:rPr>
        <w:t xml:space="preserve">     3      3    3   3    ...              3          3          3          3</w:t>
      </w:r>
    </w:p>
    <w:p w:rsidR="00EA3D06" w:rsidRDefault="00EA3D06" w:rsidP="00EA3D06">
      <w:pPr>
        <w:pStyle w:val="C"/>
      </w:pPr>
      <w:r>
        <w:rPr>
          <w:rFonts w:hint="eastAsia"/>
        </w:rPr>
        <w:t>宜蘭縣</w:t>
      </w:r>
      <w:r>
        <w:rPr>
          <w:rFonts w:hint="eastAsia"/>
        </w:rPr>
        <w:t xml:space="preserve">     2      2    2   2    ...              2          2          2          2</w:t>
      </w:r>
    </w:p>
    <w:p w:rsidR="00EA3D06" w:rsidRDefault="00EA3D06" w:rsidP="00EA3D06">
      <w:pPr>
        <w:pStyle w:val="C"/>
      </w:pPr>
      <w:r>
        <w:rPr>
          <w:rFonts w:hint="eastAsia"/>
        </w:rPr>
        <w:t>基隆市</w:t>
      </w:r>
      <w:r>
        <w:rPr>
          <w:rFonts w:hint="eastAsia"/>
        </w:rPr>
        <w:t xml:space="preserve">     2      2    2   2    ...              2          2          2          2</w:t>
      </w:r>
    </w:p>
    <w:p w:rsidR="00EA3D06" w:rsidRDefault="00EA3D06" w:rsidP="00EA3D06">
      <w:pPr>
        <w:pStyle w:val="C"/>
      </w:pPr>
      <w:r>
        <w:rPr>
          <w:rFonts w:hint="eastAsia"/>
        </w:rPr>
        <w:t>台東縣</w:t>
      </w:r>
      <w:r>
        <w:rPr>
          <w:rFonts w:hint="eastAsia"/>
        </w:rPr>
        <w:t xml:space="preserve">     2      2    2   2    ...              2          2          2          2</w:t>
      </w:r>
    </w:p>
    <w:p w:rsidR="00EA3D06" w:rsidRDefault="00EA3D06" w:rsidP="00EA3D06">
      <w:pPr>
        <w:pStyle w:val="C"/>
      </w:pPr>
      <w:r>
        <w:rPr>
          <w:rFonts w:hint="eastAsia"/>
        </w:rPr>
        <w:t>澎湖縣</w:t>
      </w:r>
      <w:r>
        <w:rPr>
          <w:rFonts w:hint="eastAsia"/>
        </w:rPr>
        <w:t xml:space="preserve">     2      2    2   2    ...              2          2          2          2</w:t>
      </w:r>
    </w:p>
    <w:p w:rsidR="00EA3D06" w:rsidRDefault="00EA3D06" w:rsidP="00EA3D06">
      <w:pPr>
        <w:pStyle w:val="C"/>
      </w:pPr>
      <w:r>
        <w:rPr>
          <w:rFonts w:hint="eastAsia"/>
        </w:rPr>
        <w:lastRenderedPageBreak/>
        <w:t>嘉義市</w:t>
      </w:r>
      <w:r>
        <w:rPr>
          <w:rFonts w:hint="eastAsia"/>
        </w:rPr>
        <w:t xml:space="preserve">     1      1    1   1    ...              1          1          1          1</w:t>
      </w:r>
    </w:p>
    <w:p w:rsidR="00EA3D06" w:rsidRDefault="00EA3D06" w:rsidP="00EA3D06">
      <w:pPr>
        <w:pStyle w:val="C"/>
      </w:pPr>
    </w:p>
    <w:p w:rsidR="00EA3D06" w:rsidRDefault="00EA3D06" w:rsidP="00EA3D06">
      <w:pPr>
        <w:pStyle w:val="C"/>
      </w:pPr>
      <w:r>
        <w:t>[19 rows x 25 columns]</w:t>
      </w:r>
    </w:p>
    <w:p w:rsidR="00EA3D06" w:rsidRDefault="00EA3D06" w:rsidP="00EA3D06">
      <w:pPr>
        <w:pStyle w:val="C"/>
      </w:pPr>
      <w:r>
        <w:rPr>
          <w:rFonts w:hint="eastAsia"/>
        </w:rPr>
        <w:t xml:space="preserve">        </w:t>
      </w:r>
      <w:r>
        <w:rPr>
          <w:rFonts w:hint="eastAsia"/>
        </w:rPr>
        <w:t>發病日</w:t>
      </w:r>
      <w:r>
        <w:rPr>
          <w:rFonts w:hint="eastAsia"/>
        </w:rPr>
        <w:t xml:space="preserve">  </w:t>
      </w:r>
      <w:r>
        <w:rPr>
          <w:rFonts w:hint="eastAsia"/>
        </w:rPr>
        <w:t>個案研判日</w:t>
      </w:r>
      <w:r>
        <w:rPr>
          <w:rFonts w:hint="eastAsia"/>
        </w:rPr>
        <w:t xml:space="preserve">  </w:t>
      </w:r>
      <w:r>
        <w:rPr>
          <w:rFonts w:hint="eastAsia"/>
        </w:rPr>
        <w:t>通報日</w:t>
      </w:r>
      <w:r>
        <w:rPr>
          <w:rFonts w:hint="eastAsia"/>
        </w:rPr>
        <w:t xml:space="preserve">    ...      </w:t>
      </w:r>
      <w:r>
        <w:rPr>
          <w:rFonts w:hint="eastAsia"/>
        </w:rPr>
        <w:t>內政部居住鄉鎮代碼</w:t>
      </w:r>
      <w:r>
        <w:rPr>
          <w:rFonts w:hint="eastAsia"/>
        </w:rPr>
        <w:t xml:space="preserve">  </w:t>
      </w:r>
      <w:r>
        <w:rPr>
          <w:rFonts w:hint="eastAsia"/>
        </w:rPr>
        <w:t>內政部感染縣市代碼</w:t>
      </w:r>
      <w:r>
        <w:rPr>
          <w:rFonts w:hint="eastAsia"/>
        </w:rPr>
        <w:t xml:space="preserve">  </w:t>
      </w:r>
      <w:r>
        <w:rPr>
          <w:rFonts w:hint="eastAsia"/>
        </w:rPr>
        <w:t>內政部感染鄉鎮代碼</w:t>
      </w:r>
    </w:p>
    <w:p w:rsidR="00EA3D06" w:rsidRDefault="00EA3D06" w:rsidP="00EA3D06">
      <w:pPr>
        <w:pStyle w:val="C"/>
      </w:pPr>
      <w:r>
        <w:rPr>
          <w:rFonts w:hint="eastAsia"/>
        </w:rPr>
        <w:t>是否境外移入</w:t>
      </w:r>
      <w:r>
        <w:rPr>
          <w:rFonts w:hint="eastAsia"/>
        </w:rPr>
        <w:t xml:space="preserve">                     ...                                     </w:t>
      </w:r>
    </w:p>
    <w:p w:rsidR="00EA3D06" w:rsidRDefault="00EA3D06" w:rsidP="00EA3D06">
      <w:pPr>
        <w:pStyle w:val="C"/>
      </w:pPr>
      <w:r>
        <w:rPr>
          <w:rFonts w:hint="eastAsia"/>
        </w:rPr>
        <w:t>否</w:t>
      </w:r>
      <w:r>
        <w:rPr>
          <w:rFonts w:hint="eastAsia"/>
        </w:rPr>
        <w:t xml:space="preserve">        10     10   10    ...             10         10         10</w:t>
      </w:r>
    </w:p>
    <w:p w:rsidR="00EA3D06" w:rsidRDefault="00EA3D06" w:rsidP="00EA3D06">
      <w:pPr>
        <w:pStyle w:val="C"/>
      </w:pPr>
      <w:r>
        <w:rPr>
          <w:rFonts w:hint="eastAsia"/>
        </w:rPr>
        <w:t>是</w:t>
      </w:r>
      <w:r>
        <w:rPr>
          <w:rFonts w:hint="eastAsia"/>
        </w:rPr>
        <w:t xml:space="preserve">       335    335  335    ...            335        335        335</w:t>
      </w:r>
    </w:p>
    <w:p w:rsidR="00EA3D06" w:rsidRDefault="00EA3D06" w:rsidP="00EA3D06">
      <w:pPr>
        <w:pStyle w:val="C"/>
      </w:pPr>
    </w:p>
    <w:p w:rsidR="00EA3D06" w:rsidRDefault="00EA3D06" w:rsidP="00EA3D06">
      <w:pPr>
        <w:pStyle w:val="C"/>
      </w:pPr>
      <w:r>
        <w:t>[2 rows x 25 columns]</w:t>
      </w:r>
    </w:p>
    <w:p w:rsidR="00EA3D06" w:rsidRDefault="00EA3D06" w:rsidP="00EA3D06">
      <w:pPr>
        <w:pStyle w:val="C"/>
      </w:pPr>
      <w:r>
        <w:rPr>
          <w:rFonts w:hint="eastAsia"/>
        </w:rPr>
        <w:t xml:space="preserve">      </w:t>
      </w:r>
      <w:r>
        <w:rPr>
          <w:rFonts w:hint="eastAsia"/>
        </w:rPr>
        <w:t>發病日</w:t>
      </w:r>
      <w:r>
        <w:rPr>
          <w:rFonts w:hint="eastAsia"/>
        </w:rPr>
        <w:t xml:space="preserve">  </w:t>
      </w:r>
      <w:r>
        <w:rPr>
          <w:rFonts w:hint="eastAsia"/>
        </w:rPr>
        <w:t>個案研判日</w:t>
      </w:r>
      <w:r>
        <w:rPr>
          <w:rFonts w:hint="eastAsia"/>
        </w:rPr>
        <w:t xml:space="preserve">  </w:t>
      </w:r>
      <w:r>
        <w:rPr>
          <w:rFonts w:hint="eastAsia"/>
        </w:rPr>
        <w:t>通報日</w:t>
      </w:r>
      <w:r>
        <w:rPr>
          <w:rFonts w:hint="eastAsia"/>
        </w:rPr>
        <w:t xml:space="preserve">  </w:t>
      </w:r>
      <w:r>
        <w:rPr>
          <w:rFonts w:hint="eastAsia"/>
        </w:rPr>
        <w:t>性別</w:t>
      </w:r>
      <w:r>
        <w:rPr>
          <w:rFonts w:hint="eastAsia"/>
        </w:rPr>
        <w:t xml:space="preserve">    ...      </w:t>
      </w:r>
      <w:r>
        <w:rPr>
          <w:rFonts w:hint="eastAsia"/>
        </w:rPr>
        <w:t>內政部居住縣市代碼</w:t>
      </w:r>
      <w:r>
        <w:rPr>
          <w:rFonts w:hint="eastAsia"/>
        </w:rPr>
        <w:t xml:space="preserve">  </w:t>
      </w:r>
      <w:r>
        <w:rPr>
          <w:rFonts w:hint="eastAsia"/>
        </w:rPr>
        <w:t>內政部居住鄉鎮代碼</w:t>
      </w:r>
      <w:r>
        <w:rPr>
          <w:rFonts w:hint="eastAsia"/>
        </w:rPr>
        <w:t xml:space="preserve">  </w:t>
      </w:r>
      <w:r>
        <w:rPr>
          <w:rFonts w:hint="eastAsia"/>
        </w:rPr>
        <w:t>內政部感染縣市代碼</w:t>
      </w:r>
      <w:r>
        <w:rPr>
          <w:rFonts w:hint="eastAsia"/>
        </w:rPr>
        <w:t xml:space="preserve">  </w:t>
      </w:r>
      <w:r>
        <w:rPr>
          <w:rFonts w:hint="eastAsia"/>
        </w:rPr>
        <w:t>內政部感染鄉鎮代碼</w:t>
      </w:r>
    </w:p>
    <w:p w:rsidR="00EA3D06" w:rsidRDefault="00EA3D06" w:rsidP="00EA3D06">
      <w:pPr>
        <w:pStyle w:val="C"/>
      </w:pPr>
      <w:r>
        <w:rPr>
          <w:rFonts w:hint="eastAsia"/>
        </w:rPr>
        <w:t>感染國家</w:t>
      </w:r>
      <w:r>
        <w:rPr>
          <w:rFonts w:hint="eastAsia"/>
        </w:rPr>
        <w:t xml:space="preserve">                         ...                                                </w:t>
      </w:r>
    </w:p>
    <w:p w:rsidR="00EA3D06" w:rsidRDefault="00EA3D06" w:rsidP="00EA3D06">
      <w:pPr>
        <w:pStyle w:val="C"/>
      </w:pPr>
      <w:r>
        <w:rPr>
          <w:rFonts w:hint="eastAsia"/>
        </w:rPr>
        <w:t>越南</w:t>
      </w:r>
      <w:proofErr w:type="gramStart"/>
      <w:r>
        <w:rPr>
          <w:rFonts w:hint="eastAsia"/>
        </w:rPr>
        <w:t xml:space="preserve">     94     94</w:t>
      </w:r>
      <w:proofErr w:type="gramEnd"/>
      <w:r>
        <w:rPr>
          <w:rFonts w:hint="eastAsia"/>
        </w:rPr>
        <w:t xml:space="preserve">   94  94    ...             94         94         94         94</w:t>
      </w:r>
    </w:p>
    <w:p w:rsidR="00EA3D06" w:rsidRDefault="00EA3D06" w:rsidP="00EA3D06">
      <w:pPr>
        <w:pStyle w:val="C"/>
      </w:pPr>
      <w:r>
        <w:rPr>
          <w:rFonts w:hint="eastAsia"/>
        </w:rPr>
        <w:t>菲律賓</w:t>
      </w:r>
      <w:r>
        <w:rPr>
          <w:rFonts w:hint="eastAsia"/>
        </w:rPr>
        <w:t xml:space="preserve">    50     50   50  50    ...             50         50         50         50</w:t>
      </w:r>
    </w:p>
    <w:p w:rsidR="00EA3D06" w:rsidRDefault="00EA3D06" w:rsidP="00EA3D06">
      <w:pPr>
        <w:pStyle w:val="C"/>
      </w:pPr>
      <w:r>
        <w:rPr>
          <w:rFonts w:hint="eastAsia"/>
        </w:rPr>
        <w:t>泰國</w:t>
      </w:r>
      <w:proofErr w:type="gramStart"/>
      <w:r>
        <w:rPr>
          <w:rFonts w:hint="eastAsia"/>
        </w:rPr>
        <w:t xml:space="preserve">     44     44</w:t>
      </w:r>
      <w:proofErr w:type="gramEnd"/>
      <w:r>
        <w:rPr>
          <w:rFonts w:hint="eastAsia"/>
        </w:rPr>
        <w:t xml:space="preserve">   44  44    ...             44         44         44         44</w:t>
      </w:r>
    </w:p>
    <w:p w:rsidR="00EA3D06" w:rsidRDefault="00EA3D06" w:rsidP="00EA3D06">
      <w:pPr>
        <w:pStyle w:val="C"/>
      </w:pPr>
      <w:r>
        <w:rPr>
          <w:rFonts w:hint="eastAsia"/>
        </w:rPr>
        <w:t>馬來西亞</w:t>
      </w:r>
      <w:r>
        <w:rPr>
          <w:rFonts w:hint="eastAsia"/>
        </w:rPr>
        <w:t xml:space="preserve">   33     33   33  33    ...             33         33         33         33</w:t>
      </w:r>
    </w:p>
    <w:p w:rsidR="00EA3D06" w:rsidRDefault="00EA3D06" w:rsidP="00EA3D06">
      <w:pPr>
        <w:pStyle w:val="C"/>
      </w:pPr>
      <w:r>
        <w:rPr>
          <w:rFonts w:hint="eastAsia"/>
        </w:rPr>
        <w:t>緬甸</w:t>
      </w:r>
      <w:proofErr w:type="gramStart"/>
      <w:r>
        <w:rPr>
          <w:rFonts w:hint="eastAsia"/>
        </w:rPr>
        <w:t xml:space="preserve">     29     29</w:t>
      </w:r>
      <w:proofErr w:type="gramEnd"/>
      <w:r>
        <w:rPr>
          <w:rFonts w:hint="eastAsia"/>
        </w:rPr>
        <w:t xml:space="preserve">   29  29    ...             29         29         29         29</w:t>
      </w:r>
    </w:p>
    <w:p w:rsidR="00EA3D06" w:rsidRDefault="00EA3D06" w:rsidP="00EA3D06">
      <w:pPr>
        <w:pStyle w:val="C"/>
      </w:pPr>
    </w:p>
    <w:p w:rsidR="00EA3D06" w:rsidRDefault="00EA3D06" w:rsidP="00EA3D06">
      <w:pPr>
        <w:pStyle w:val="C"/>
      </w:pPr>
      <w:r>
        <w:t>[5 rows x 25 columns]</w:t>
      </w:r>
    </w:p>
    <w:p w:rsidR="00EA3D06" w:rsidRDefault="00EA3D06" w:rsidP="00EA3D06">
      <w:pPr>
        <w:pStyle w:val="C"/>
      </w:pPr>
      <w:r>
        <w:rPr>
          <w:rFonts w:hint="eastAsia"/>
        </w:rPr>
        <w:t xml:space="preserve">      </w:t>
      </w:r>
      <w:r>
        <w:rPr>
          <w:rFonts w:hint="eastAsia"/>
        </w:rPr>
        <w:t>發病日</w:t>
      </w:r>
      <w:r>
        <w:rPr>
          <w:rFonts w:hint="eastAsia"/>
        </w:rPr>
        <w:t xml:space="preserve">  </w:t>
      </w:r>
      <w:r>
        <w:rPr>
          <w:rFonts w:hint="eastAsia"/>
        </w:rPr>
        <w:t>個案研判日</w:t>
      </w:r>
      <w:r>
        <w:rPr>
          <w:rFonts w:hint="eastAsia"/>
        </w:rPr>
        <w:t xml:space="preserve">  </w:t>
      </w:r>
      <w:r>
        <w:rPr>
          <w:rFonts w:hint="eastAsia"/>
        </w:rPr>
        <w:t>通報日</w:t>
      </w:r>
      <w:r>
        <w:rPr>
          <w:rFonts w:hint="eastAsia"/>
        </w:rPr>
        <w:t xml:space="preserve">  </w:t>
      </w:r>
      <w:r>
        <w:rPr>
          <w:rFonts w:hint="eastAsia"/>
        </w:rPr>
        <w:t>性別</w:t>
      </w:r>
      <w:r>
        <w:rPr>
          <w:rFonts w:hint="eastAsia"/>
        </w:rPr>
        <w:t xml:space="preserve">    ...      </w:t>
      </w:r>
      <w:r>
        <w:rPr>
          <w:rFonts w:hint="eastAsia"/>
        </w:rPr>
        <w:t>內政部居住縣市代碼</w:t>
      </w:r>
      <w:r>
        <w:rPr>
          <w:rFonts w:hint="eastAsia"/>
        </w:rPr>
        <w:t xml:space="preserve">  </w:t>
      </w:r>
      <w:r>
        <w:rPr>
          <w:rFonts w:hint="eastAsia"/>
        </w:rPr>
        <w:t>內政部居住鄉鎮代碼</w:t>
      </w:r>
      <w:r>
        <w:rPr>
          <w:rFonts w:hint="eastAsia"/>
        </w:rPr>
        <w:t xml:space="preserve">  </w:t>
      </w:r>
      <w:r>
        <w:rPr>
          <w:rFonts w:hint="eastAsia"/>
        </w:rPr>
        <w:t>內政部感染縣市代碼</w:t>
      </w:r>
      <w:r>
        <w:rPr>
          <w:rFonts w:hint="eastAsia"/>
        </w:rPr>
        <w:t xml:space="preserve">  </w:t>
      </w:r>
      <w:r>
        <w:rPr>
          <w:rFonts w:hint="eastAsia"/>
        </w:rPr>
        <w:t>內政部感染鄉鎮代碼</w:t>
      </w:r>
    </w:p>
    <w:p w:rsidR="00EA3D06" w:rsidRDefault="00EA3D06" w:rsidP="00EA3D06">
      <w:pPr>
        <w:pStyle w:val="C"/>
      </w:pPr>
      <w:r>
        <w:rPr>
          <w:rFonts w:hint="eastAsia"/>
        </w:rPr>
        <w:t>居住鄉鎮</w:t>
      </w:r>
      <w:r>
        <w:rPr>
          <w:rFonts w:hint="eastAsia"/>
        </w:rPr>
        <w:t xml:space="preserve">                         ...                                                </w:t>
      </w:r>
    </w:p>
    <w:p w:rsidR="00EA3D06" w:rsidRDefault="00EA3D06" w:rsidP="00EA3D06">
      <w:pPr>
        <w:pStyle w:val="C"/>
      </w:pPr>
      <w:r>
        <w:rPr>
          <w:rFonts w:hint="eastAsia"/>
        </w:rPr>
        <w:t>中山區</w:t>
      </w:r>
      <w:r>
        <w:rPr>
          <w:rFonts w:hint="eastAsia"/>
        </w:rPr>
        <w:t xml:space="preserve">     8      8    8   8    ...              8          8          8          8</w:t>
      </w:r>
    </w:p>
    <w:p w:rsidR="00EA3D06" w:rsidRDefault="00EA3D06" w:rsidP="00EA3D06">
      <w:pPr>
        <w:pStyle w:val="C"/>
      </w:pPr>
      <w:r>
        <w:rPr>
          <w:rFonts w:hint="eastAsia"/>
        </w:rPr>
        <w:t>中正區</w:t>
      </w:r>
      <w:r>
        <w:rPr>
          <w:rFonts w:hint="eastAsia"/>
        </w:rPr>
        <w:t xml:space="preserve">    10     10   10  10    ...             10         10         10         10</w:t>
      </w:r>
    </w:p>
    <w:p w:rsidR="00EA3D06" w:rsidRDefault="00EA3D06" w:rsidP="00EA3D06">
      <w:pPr>
        <w:pStyle w:val="C"/>
      </w:pPr>
      <w:r>
        <w:rPr>
          <w:rFonts w:hint="eastAsia"/>
        </w:rPr>
        <w:t>信義區</w:t>
      </w:r>
      <w:r>
        <w:rPr>
          <w:rFonts w:hint="eastAsia"/>
        </w:rPr>
        <w:t xml:space="preserve">     7      7    7   7    ...              7          7          7          7</w:t>
      </w:r>
    </w:p>
    <w:p w:rsidR="00EA3D06" w:rsidRDefault="00EA3D06" w:rsidP="00EA3D06">
      <w:pPr>
        <w:pStyle w:val="C"/>
      </w:pPr>
      <w:r>
        <w:rPr>
          <w:rFonts w:hint="eastAsia"/>
        </w:rPr>
        <w:t>內湖區</w:t>
      </w:r>
      <w:r>
        <w:rPr>
          <w:rFonts w:hint="eastAsia"/>
        </w:rPr>
        <w:t xml:space="preserve">    10     10   10  10    ...             10         10         10         10</w:t>
      </w:r>
    </w:p>
    <w:p w:rsidR="00EA3D06" w:rsidRDefault="00EA3D06" w:rsidP="00EA3D06">
      <w:pPr>
        <w:pStyle w:val="C"/>
      </w:pPr>
      <w:r>
        <w:rPr>
          <w:rFonts w:hint="eastAsia"/>
        </w:rPr>
        <w:t>北投區</w:t>
      </w:r>
      <w:r>
        <w:rPr>
          <w:rFonts w:hint="eastAsia"/>
        </w:rPr>
        <w:t xml:space="preserve">     1      1    1   1    ...              1          1          1          1</w:t>
      </w:r>
    </w:p>
    <w:p w:rsidR="00EA3D06" w:rsidRDefault="00EA3D06" w:rsidP="00EA3D06">
      <w:pPr>
        <w:pStyle w:val="C"/>
      </w:pPr>
      <w:r>
        <w:rPr>
          <w:rFonts w:hint="eastAsia"/>
        </w:rPr>
        <w:t>南港區</w:t>
      </w:r>
      <w:r>
        <w:rPr>
          <w:rFonts w:hint="eastAsia"/>
        </w:rPr>
        <w:t xml:space="preserve">     7      7    7   7    ...              7          7          7          7</w:t>
      </w:r>
    </w:p>
    <w:p w:rsidR="00EA3D06" w:rsidRDefault="00EA3D06" w:rsidP="00EA3D06">
      <w:pPr>
        <w:pStyle w:val="C"/>
      </w:pPr>
      <w:r>
        <w:rPr>
          <w:rFonts w:hint="eastAsia"/>
        </w:rPr>
        <w:t>士林區</w:t>
      </w:r>
      <w:r>
        <w:rPr>
          <w:rFonts w:hint="eastAsia"/>
        </w:rPr>
        <w:t xml:space="preserve">     7      7    7   7    ...              7          7          7          7</w:t>
      </w:r>
    </w:p>
    <w:p w:rsidR="00EA3D06" w:rsidRDefault="00EA3D06" w:rsidP="00EA3D06">
      <w:pPr>
        <w:pStyle w:val="C"/>
      </w:pPr>
      <w:r>
        <w:rPr>
          <w:rFonts w:hint="eastAsia"/>
        </w:rPr>
        <w:lastRenderedPageBreak/>
        <w:t>大同區</w:t>
      </w:r>
      <w:r>
        <w:rPr>
          <w:rFonts w:hint="eastAsia"/>
        </w:rPr>
        <w:t xml:space="preserve">     5      5    5   5    ...              5          5          5          5</w:t>
      </w:r>
    </w:p>
    <w:p w:rsidR="00EA3D06" w:rsidRDefault="00EA3D06" w:rsidP="00EA3D06">
      <w:pPr>
        <w:pStyle w:val="C"/>
      </w:pPr>
      <w:r>
        <w:rPr>
          <w:rFonts w:hint="eastAsia"/>
        </w:rPr>
        <w:t>大安區</w:t>
      </w:r>
      <w:r>
        <w:rPr>
          <w:rFonts w:hint="eastAsia"/>
        </w:rPr>
        <w:t xml:space="preserve">    10     10   10  10    ...             10         10         10         10</w:t>
      </w:r>
    </w:p>
    <w:p w:rsidR="00EA3D06" w:rsidRDefault="00EA3D06" w:rsidP="00EA3D06">
      <w:pPr>
        <w:pStyle w:val="C"/>
      </w:pPr>
      <w:r>
        <w:rPr>
          <w:rFonts w:hint="eastAsia"/>
        </w:rPr>
        <w:t>文山區</w:t>
      </w:r>
      <w:r>
        <w:rPr>
          <w:rFonts w:hint="eastAsia"/>
        </w:rPr>
        <w:t xml:space="preserve">     2      2    2   2    ...              2          2          2          2</w:t>
      </w:r>
    </w:p>
    <w:p w:rsidR="00EA3D06" w:rsidRDefault="00EA3D06" w:rsidP="00EA3D06">
      <w:pPr>
        <w:pStyle w:val="C"/>
      </w:pPr>
      <w:r>
        <w:rPr>
          <w:rFonts w:hint="eastAsia"/>
        </w:rPr>
        <w:t>松山區</w:t>
      </w:r>
      <w:r>
        <w:rPr>
          <w:rFonts w:hint="eastAsia"/>
        </w:rPr>
        <w:t xml:space="preserve">     3      3    3   3    ...              3          3          3          3</w:t>
      </w:r>
    </w:p>
    <w:p w:rsidR="00EA3D06" w:rsidRDefault="00EA3D06" w:rsidP="00EA3D06">
      <w:pPr>
        <w:pStyle w:val="C"/>
      </w:pPr>
      <w:r>
        <w:rPr>
          <w:rFonts w:hint="eastAsia"/>
        </w:rPr>
        <w:t>萬華區</w:t>
      </w:r>
      <w:r>
        <w:rPr>
          <w:rFonts w:hint="eastAsia"/>
        </w:rPr>
        <w:t xml:space="preserve">     6      6    6   6    ...              6          6          6          6</w:t>
      </w:r>
    </w:p>
    <w:p w:rsidR="00EA3D06" w:rsidRDefault="00EA3D06" w:rsidP="00EA3D06">
      <w:pPr>
        <w:pStyle w:val="C"/>
      </w:pPr>
    </w:p>
    <w:p w:rsidR="00EA3D06" w:rsidRDefault="00EA3D06" w:rsidP="00EA3D06">
      <w:pPr>
        <w:pStyle w:val="C"/>
      </w:pPr>
      <w:r>
        <w:t>[12 rows x 25 columns]</w:t>
      </w:r>
    </w:p>
    <w:p w:rsidR="00EA3D06" w:rsidRDefault="00EA3D06" w:rsidP="00EA3D06">
      <w:pPr>
        <w:pStyle w:val="C"/>
      </w:pPr>
      <w:r>
        <w:t>2018/06/25</w:t>
      </w:r>
    </w:p>
    <w:p w:rsidR="008213D4" w:rsidRDefault="00CE3F65" w:rsidP="00AC402B">
      <w:pPr>
        <w:pStyle w:val="4"/>
      </w:pPr>
      <w:r>
        <w:pict>
          <v:shape id="圖片 95" o:spid="_x0000_i1032" type="#_x0000_t75" alt="ICON2" style="width:16.8pt;height:13.8pt;visibility:visible;mso-wrap-style:square">
            <v:imagedata r:id="rId52" o:title="ICON2" cropright="-18333f"/>
          </v:shape>
        </w:pict>
      </w:r>
      <w:r w:rsidR="008213D4" w:rsidRPr="00E33579">
        <w:rPr>
          <w:rFonts w:hint="eastAsia"/>
        </w:rPr>
        <w:t>參考解答</w:t>
      </w:r>
    </w:p>
    <w:tbl>
      <w:tblPr>
        <w:tblW w:w="0" w:type="auto"/>
        <w:tblLayout w:type="fixed"/>
        <w:tblCellMar>
          <w:left w:w="0" w:type="dxa"/>
          <w:right w:w="0" w:type="dxa"/>
        </w:tblCellMar>
        <w:tblLook w:val="04A0" w:firstRow="1" w:lastRow="0" w:firstColumn="1" w:lastColumn="0" w:noHBand="0" w:noVBand="1"/>
      </w:tblPr>
      <w:tblGrid>
        <w:gridCol w:w="1134"/>
        <w:gridCol w:w="6973"/>
      </w:tblGrid>
      <w:tr w:rsidR="00096654" w:rsidRPr="00990E00" w:rsidTr="00E54D2D">
        <w:tc>
          <w:tcPr>
            <w:tcW w:w="1134" w:type="dxa"/>
            <w:tcBorders>
              <w:right w:val="single" w:sz="4" w:space="0" w:color="auto"/>
            </w:tcBorders>
            <w:shd w:val="clear" w:color="auto" w:fill="auto"/>
          </w:tcPr>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2</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284D55" w:rsidRPr="00D65C9A" w:rsidRDefault="00284D55" w:rsidP="00E54D2D">
            <w:pPr>
              <w:pStyle w:val="Android6-"/>
              <w:spacing w:after="0" w:line="300" w:lineRule="exact"/>
              <w:ind w:rightChars="100" w:right="230"/>
              <w:rPr>
                <w:rFonts w:ascii="Consolas" w:hAnsi="Consolas"/>
                <w:sz w:val="22"/>
                <w:szCs w:val="22"/>
              </w:rPr>
            </w:pP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284D55" w:rsidRPr="00D65C9A" w:rsidRDefault="00284D55" w:rsidP="00E54D2D">
            <w:pPr>
              <w:pStyle w:val="Android6-"/>
              <w:spacing w:after="0" w:line="300" w:lineRule="exact"/>
              <w:ind w:rightChars="100" w:right="230"/>
              <w:rPr>
                <w:rFonts w:ascii="Consolas" w:hAnsi="Consolas"/>
                <w:sz w:val="22"/>
                <w:szCs w:val="22"/>
              </w:rPr>
            </w:pP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6</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7</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8</w:t>
            </w:r>
          </w:p>
          <w:p w:rsidR="00284D55" w:rsidRDefault="00284D55" w:rsidP="00E54D2D">
            <w:pPr>
              <w:pStyle w:val="Android6-"/>
              <w:spacing w:after="0" w:line="300" w:lineRule="exact"/>
              <w:ind w:rightChars="100" w:right="230"/>
              <w:rPr>
                <w:rFonts w:ascii="Consolas" w:hAnsi="Consolas"/>
                <w:sz w:val="22"/>
                <w:szCs w:val="22"/>
              </w:rPr>
            </w:pPr>
          </w:p>
          <w:p w:rsidR="00096654"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9</w:t>
            </w:r>
          </w:p>
          <w:p w:rsidR="00096654" w:rsidRPr="00D65C9A" w:rsidRDefault="00096654" w:rsidP="00E54D2D">
            <w:pPr>
              <w:pStyle w:val="Android6-"/>
              <w:spacing w:after="0" w:line="300" w:lineRule="exact"/>
              <w:ind w:rightChars="100" w:right="230"/>
              <w:rPr>
                <w:rFonts w:ascii="Consolas" w:hAnsi="Consolas"/>
                <w:sz w:val="22"/>
                <w:szCs w:val="22"/>
              </w:rPr>
            </w:pPr>
            <w:r>
              <w:rPr>
                <w:rFonts w:ascii="Consolas" w:hAnsi="Consolas"/>
                <w:sz w:val="22"/>
                <w:szCs w:val="22"/>
              </w:rPr>
              <w:t>10</w:t>
            </w:r>
          </w:p>
          <w:p w:rsidR="00096654" w:rsidRPr="00D65C9A" w:rsidRDefault="00096654" w:rsidP="00284D55">
            <w:pPr>
              <w:pStyle w:val="Android6-"/>
              <w:spacing w:after="0" w:line="300" w:lineRule="exact"/>
              <w:ind w:rightChars="100" w:right="230"/>
              <w:rPr>
                <w:rFonts w:ascii="Consolas" w:hAnsi="Consolas"/>
                <w:sz w:val="22"/>
                <w:szCs w:val="22"/>
              </w:rPr>
            </w:pPr>
            <w:r>
              <w:rPr>
                <w:rFonts w:ascii="Consolas" w:hAnsi="Consolas"/>
                <w:sz w:val="22"/>
                <w:szCs w:val="22"/>
              </w:rPr>
              <w:t>11</w:t>
            </w:r>
          </w:p>
        </w:tc>
        <w:tc>
          <w:tcPr>
            <w:tcW w:w="6973" w:type="dxa"/>
            <w:tcBorders>
              <w:left w:val="single" w:sz="4" w:space="0" w:color="auto"/>
            </w:tcBorders>
            <w:shd w:val="clear" w:color="auto" w:fill="auto"/>
          </w:tcPr>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w:t>
            </w:r>
            <w:r w:rsidRPr="00F016EA">
              <w:rPr>
                <w:rFonts w:ascii="Consolas" w:hAnsi="Consolas" w:hint="eastAsia"/>
                <w:spacing w:val="-14"/>
                <w:sz w:val="22"/>
                <w:szCs w:val="22"/>
              </w:rPr>
              <w:t>網路抓取開放資料進行處理樣本資料做常態分配檢定</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import pandas as pd</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spacing w:val="-14"/>
                <w:sz w:val="22"/>
                <w:szCs w:val="22"/>
              </w:rPr>
              <w:t>df1 = pd.read_csv('Dengue_Daily_last12m.csv',encoding="utf-8", sep=",",header=0)</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df_county=df1.groupby("</w:t>
            </w:r>
            <w:r w:rsidRPr="00F016EA">
              <w:rPr>
                <w:rFonts w:ascii="Consolas" w:hAnsi="Consolas" w:hint="eastAsia"/>
                <w:spacing w:val="-14"/>
                <w:sz w:val="22"/>
                <w:szCs w:val="22"/>
              </w:rPr>
              <w:t>居住縣市</w:t>
            </w:r>
            <w:r w:rsidRPr="00F016EA">
              <w:rPr>
                <w:rFonts w:ascii="Consolas" w:hAnsi="Consolas" w:hint="eastAsia"/>
                <w:spacing w:val="-14"/>
                <w:sz w:val="22"/>
                <w:szCs w:val="22"/>
              </w:rPr>
              <w:t>").count()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print(df_county.sort_values("</w:t>
            </w:r>
            <w:r w:rsidRPr="00F016EA">
              <w:rPr>
                <w:rFonts w:ascii="Consolas" w:hAnsi="Consolas" w:hint="eastAsia"/>
                <w:spacing w:val="-14"/>
                <w:sz w:val="22"/>
                <w:szCs w:val="22"/>
              </w:rPr>
              <w:t>內政部居住鄉鎮代碼</w:t>
            </w:r>
            <w:r w:rsidRPr="00F016EA">
              <w:rPr>
                <w:rFonts w:ascii="Consolas" w:hAnsi="Consolas" w:hint="eastAsia"/>
                <w:spacing w:val="-14"/>
                <w:sz w:val="22"/>
                <w:szCs w:val="22"/>
              </w:rPr>
              <w:t>", ascending=False))</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print(df1.groupby("</w:t>
            </w:r>
            <w:r w:rsidRPr="00F016EA">
              <w:rPr>
                <w:rFonts w:ascii="Consolas" w:hAnsi="Consolas" w:hint="eastAsia"/>
                <w:spacing w:val="-14"/>
                <w:sz w:val="22"/>
                <w:szCs w:val="22"/>
              </w:rPr>
              <w:t>是否境外移入</w:t>
            </w:r>
            <w:r w:rsidRPr="00F016EA">
              <w:rPr>
                <w:rFonts w:ascii="Consolas" w:hAnsi="Consolas" w:hint="eastAsia"/>
                <w:spacing w:val="-14"/>
                <w:sz w:val="22"/>
                <w:szCs w:val="22"/>
              </w:rPr>
              <w:t>").count())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df_country=df1.groupby("</w:t>
            </w:r>
            <w:r w:rsidRPr="00F016EA">
              <w:rPr>
                <w:rFonts w:ascii="Consolas" w:hAnsi="Consolas" w:hint="eastAsia"/>
                <w:spacing w:val="-14"/>
                <w:sz w:val="22"/>
                <w:szCs w:val="22"/>
              </w:rPr>
              <w:t>感染國家</w:t>
            </w:r>
            <w:r w:rsidRPr="00F016EA">
              <w:rPr>
                <w:rFonts w:ascii="Consolas" w:hAnsi="Consolas" w:hint="eastAsia"/>
                <w:spacing w:val="-14"/>
                <w:sz w:val="22"/>
                <w:szCs w:val="22"/>
              </w:rPr>
              <w:t>").count()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print(df_country.sort_values("</w:t>
            </w:r>
            <w:r w:rsidRPr="00F016EA">
              <w:rPr>
                <w:rFonts w:ascii="Consolas" w:hAnsi="Consolas" w:hint="eastAsia"/>
                <w:spacing w:val="-14"/>
                <w:sz w:val="22"/>
                <w:szCs w:val="22"/>
              </w:rPr>
              <w:t>內政部居住鄉鎮代碼</w:t>
            </w:r>
            <w:r w:rsidRPr="00F016EA">
              <w:rPr>
                <w:rFonts w:ascii="Consolas" w:hAnsi="Consolas" w:hint="eastAsia"/>
                <w:spacing w:val="-14"/>
                <w:sz w:val="22"/>
                <w:szCs w:val="22"/>
              </w:rPr>
              <w:t>", ascending=False).head(5))</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df_taipei=df1[df1.</w:t>
            </w:r>
            <w:r w:rsidRPr="00EA3D06">
              <w:rPr>
                <w:rFonts w:ascii="Consolas" w:hAnsi="Consolas" w:hint="eastAsia"/>
                <w:i/>
                <w:spacing w:val="-14"/>
                <w:sz w:val="22"/>
                <w:szCs w:val="22"/>
              </w:rPr>
              <w:t>居住縣市</w:t>
            </w:r>
            <w:r w:rsidRPr="00EA3D06">
              <w:rPr>
                <w:rFonts w:ascii="Consolas" w:hAnsi="Consolas" w:hint="eastAsia"/>
                <w:i/>
                <w:spacing w:val="-14"/>
                <w:sz w:val="22"/>
                <w:szCs w:val="22"/>
              </w:rPr>
              <w:t>=="</w:t>
            </w:r>
            <w:r w:rsidRPr="00EA3D06">
              <w:rPr>
                <w:rFonts w:ascii="Consolas" w:hAnsi="Consolas" w:hint="eastAsia"/>
                <w:i/>
                <w:spacing w:val="-14"/>
                <w:sz w:val="22"/>
                <w:szCs w:val="22"/>
              </w:rPr>
              <w:t>台北市</w:t>
            </w:r>
            <w:r w:rsidRPr="00EA3D06">
              <w:rPr>
                <w:rFonts w:ascii="Consolas" w:hAnsi="Consolas" w:hint="eastAsia"/>
                <w:i/>
                <w:spacing w:val="-14"/>
                <w:sz w:val="22"/>
                <w:szCs w:val="22"/>
              </w:rPr>
              <w:t>"</w:t>
            </w:r>
            <w:r w:rsidRPr="00F016EA">
              <w:rPr>
                <w:rFonts w:ascii="Consolas" w:hAnsi="Consolas" w:hint="eastAsia"/>
                <w:spacing w:val="-14"/>
                <w:sz w:val="22"/>
                <w:szCs w:val="22"/>
              </w:rPr>
              <w:t>]</w:t>
            </w:r>
          </w:p>
          <w:p w:rsidR="00096654" w:rsidRPr="00F016EA"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print(df_taipei.groupby("</w:t>
            </w:r>
            <w:r w:rsidRPr="00F016EA">
              <w:rPr>
                <w:rFonts w:ascii="Consolas" w:hAnsi="Consolas" w:hint="eastAsia"/>
                <w:spacing w:val="-14"/>
                <w:sz w:val="22"/>
                <w:szCs w:val="22"/>
              </w:rPr>
              <w:t>居住鄉鎮</w:t>
            </w:r>
            <w:r w:rsidRPr="00F016EA">
              <w:rPr>
                <w:rFonts w:ascii="Consolas" w:hAnsi="Consolas" w:hint="eastAsia"/>
                <w:spacing w:val="-14"/>
                <w:sz w:val="22"/>
                <w:szCs w:val="22"/>
              </w:rPr>
              <w:t>").count())</w:t>
            </w:r>
          </w:p>
          <w:p w:rsidR="00096654" w:rsidRPr="00990E00" w:rsidRDefault="00096654" w:rsidP="00E54D2D">
            <w:pPr>
              <w:pStyle w:val="Android6-"/>
              <w:spacing w:after="0" w:line="300" w:lineRule="exact"/>
              <w:jc w:val="left"/>
              <w:rPr>
                <w:rFonts w:ascii="Consolas" w:hAnsi="Consolas"/>
                <w:spacing w:val="-14"/>
                <w:sz w:val="22"/>
                <w:szCs w:val="22"/>
              </w:rPr>
            </w:pPr>
            <w:r w:rsidRPr="00F016EA">
              <w:rPr>
                <w:rFonts w:ascii="Consolas" w:hAnsi="Consolas" w:hint="eastAsia"/>
                <w:spacing w:val="-14"/>
                <w:sz w:val="22"/>
                <w:szCs w:val="22"/>
              </w:rPr>
              <w:t>print(df_taipei.</w:t>
            </w:r>
            <w:r w:rsidRPr="00F016EA">
              <w:rPr>
                <w:rFonts w:ascii="Consolas" w:hAnsi="Consolas" w:hint="eastAsia"/>
                <w:spacing w:val="-14"/>
                <w:sz w:val="22"/>
                <w:szCs w:val="22"/>
              </w:rPr>
              <w:t>發病日</w:t>
            </w:r>
            <w:r w:rsidRPr="00F016EA">
              <w:rPr>
                <w:rFonts w:ascii="Consolas" w:hAnsi="Consolas" w:hint="eastAsia"/>
                <w:spacing w:val="-14"/>
                <w:sz w:val="22"/>
                <w:szCs w:val="22"/>
              </w:rPr>
              <w:t>.max())</w:t>
            </w:r>
          </w:p>
        </w:tc>
      </w:tr>
    </w:tbl>
    <w:p w:rsidR="008213D4" w:rsidRDefault="00213C93" w:rsidP="00AC402B">
      <w:pPr>
        <w:pStyle w:val="4"/>
      </w:pPr>
      <w:r>
        <w:rPr>
          <w:rFonts w:ascii="Noto Serif CJK TC Light" w:eastAsia="Noto Serif CJK TC Light" w:hAnsi="Noto Serif CJK TC Light"/>
          <w:noProof/>
        </w:rPr>
        <w:drawing>
          <wp:inline distT="0" distB="0" distL="0" distR="0" wp14:anchorId="650E1178" wp14:editId="67C1129D">
            <wp:extent cx="213360" cy="175260"/>
            <wp:effectExtent l="0" t="0" r="0" b="0"/>
            <wp:docPr id="96" name="圖片 9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3A4FC4" w:rsidRPr="00FC2592" w:rsidRDefault="00284D55" w:rsidP="003A4FC4">
      <w:pPr>
        <w:pStyle w:val="a"/>
      </w:pPr>
      <w:r>
        <w:rPr>
          <w:rFonts w:hint="eastAsia"/>
        </w:rPr>
        <w:t>2</w:t>
      </w:r>
      <w:r w:rsidR="003A4FC4" w:rsidRPr="00FC2592">
        <w:rPr>
          <w:rFonts w:hint="eastAsia"/>
        </w:rPr>
        <w:t>行</w:t>
      </w:r>
      <w:r w:rsidR="003A4FC4" w:rsidRPr="00FC2592">
        <w:rPr>
          <w:rFonts w:hint="eastAsia"/>
        </w:rPr>
        <w:t>import</w:t>
      </w:r>
      <w:r w:rsidR="003A4FC4">
        <w:rPr>
          <w:rFonts w:hint="eastAsia"/>
        </w:rPr>
        <w:t xml:space="preserve"> pandas</w:t>
      </w:r>
      <w:r w:rsidR="003A4FC4">
        <w:rPr>
          <w:rFonts w:hint="eastAsia"/>
        </w:rPr>
        <w:t>以進行資料分析。</w:t>
      </w:r>
    </w:p>
    <w:p w:rsidR="003A4FC4" w:rsidRPr="001D2F91" w:rsidRDefault="00284D55" w:rsidP="00133024">
      <w:pPr>
        <w:pStyle w:val="a"/>
      </w:pPr>
      <w:r>
        <w:rPr>
          <w:rFonts w:hint="eastAsia"/>
        </w:rPr>
        <w:t>3</w:t>
      </w:r>
      <w:r w:rsidR="003A4FC4">
        <w:rPr>
          <w:rFonts w:hint="eastAsia"/>
        </w:rPr>
        <w:t>行運用</w:t>
      </w:r>
      <w:r w:rsidR="003A4FC4">
        <w:rPr>
          <w:rFonts w:hint="eastAsia"/>
        </w:rPr>
        <w:t>pandas</w:t>
      </w:r>
      <w:r w:rsidR="003A4FC4">
        <w:rPr>
          <w:rFonts w:hint="eastAsia"/>
        </w:rPr>
        <w:t>的</w:t>
      </w:r>
      <w:r w:rsidR="003A4FC4">
        <w:rPr>
          <w:rFonts w:hint="eastAsia"/>
        </w:rPr>
        <w:t>read_csv</w:t>
      </w:r>
      <w:r w:rsidR="003A4FC4">
        <w:rPr>
          <w:rFonts w:hint="eastAsia"/>
        </w:rPr>
        <w:t>方法由</w:t>
      </w:r>
      <w:r w:rsidR="003A4FC4" w:rsidRPr="00284D55">
        <w:t>'</w:t>
      </w:r>
      <w:r w:rsidRPr="00284D55">
        <w:t xml:space="preserve"> Dengue_Daily_last12m</w:t>
      </w:r>
      <w:r w:rsidR="003A4FC4" w:rsidRPr="00284D55">
        <w:t>.csv'</w:t>
      </w:r>
      <w:r w:rsidR="003A4FC4" w:rsidRPr="00284D55">
        <w:rPr>
          <w:rFonts w:hint="eastAsia"/>
        </w:rPr>
        <w:t>讀入資料，編碼方式採用</w:t>
      </w:r>
      <w:r w:rsidR="003A4FC4" w:rsidRPr="00284D55">
        <w:t>"utf-8",</w:t>
      </w:r>
      <w:r w:rsidR="003A4FC4" w:rsidRPr="00284D55">
        <w:rPr>
          <w:rFonts w:hint="eastAsia"/>
        </w:rPr>
        <w:t>檔案中以</w:t>
      </w:r>
      <w:r w:rsidR="003A4FC4" w:rsidRPr="00284D55">
        <w:t>","</w:t>
      </w:r>
      <w:r w:rsidR="003A4FC4" w:rsidRPr="00284D55">
        <w:rPr>
          <w:rFonts w:hint="eastAsia"/>
        </w:rPr>
        <w:t>分隔，設定為</w:t>
      </w:r>
      <w:r w:rsidR="003A4FC4" w:rsidRPr="00284D55">
        <w:rPr>
          <w:rFonts w:hint="eastAsia"/>
        </w:rPr>
        <w:t>df1</w:t>
      </w:r>
      <w:r w:rsidR="003A4FC4" w:rsidRPr="00284D55">
        <w:rPr>
          <w:rFonts w:hint="eastAsia"/>
        </w:rPr>
        <w:t>物件，為</w:t>
      </w:r>
      <w:r w:rsidR="003A4FC4">
        <w:rPr>
          <w:rFonts w:hint="eastAsia"/>
        </w:rPr>
        <w:t>DataFrame</w:t>
      </w:r>
      <w:r w:rsidR="003A4FC4">
        <w:rPr>
          <w:rFonts w:hint="eastAsia"/>
        </w:rPr>
        <w:t>資料架構</w:t>
      </w:r>
      <w:r w:rsidR="003A4FC4" w:rsidRPr="00284D55">
        <w:rPr>
          <w:rFonts w:hint="eastAsia"/>
        </w:rPr>
        <w:t>。</w:t>
      </w:r>
    </w:p>
    <w:p w:rsidR="003A4FC4" w:rsidRDefault="003A4FC4" w:rsidP="003A4FC4">
      <w:pPr>
        <w:pStyle w:val="a"/>
      </w:pPr>
      <w:r>
        <w:rPr>
          <w:rFonts w:hint="eastAsia"/>
        </w:rPr>
        <w:t>4</w:t>
      </w:r>
      <w:r>
        <w:rPr>
          <w:rFonts w:hint="eastAsia"/>
        </w:rPr>
        <w:t>行</w:t>
      </w:r>
      <w:r w:rsidR="00284D55">
        <w:rPr>
          <w:rFonts w:hint="eastAsia"/>
        </w:rPr>
        <w:t>運用</w:t>
      </w:r>
      <w:r w:rsidR="00284D55">
        <w:rPr>
          <w:rFonts w:hint="eastAsia"/>
        </w:rPr>
        <w:t>pandas</w:t>
      </w:r>
      <w:r w:rsidR="00284D55">
        <w:rPr>
          <w:rFonts w:hint="eastAsia"/>
        </w:rPr>
        <w:t>的</w:t>
      </w:r>
      <w:r w:rsidR="00284D55">
        <w:rPr>
          <w:rFonts w:hint="eastAsia"/>
        </w:rPr>
        <w:t>groupby</w:t>
      </w:r>
      <w:r w:rsidR="00284D55">
        <w:rPr>
          <w:rFonts w:hint="eastAsia"/>
        </w:rPr>
        <w:t>方法依照</w:t>
      </w:r>
      <w:r w:rsidR="00284D55" w:rsidRPr="00284D55">
        <w:rPr>
          <w:rFonts w:hint="eastAsia"/>
        </w:rPr>
        <w:t>"</w:t>
      </w:r>
      <w:r w:rsidR="00284D55" w:rsidRPr="00284D55">
        <w:rPr>
          <w:rFonts w:hint="eastAsia"/>
        </w:rPr>
        <w:t>居住縣市</w:t>
      </w:r>
      <w:r w:rsidR="00284D55" w:rsidRPr="00284D55">
        <w:rPr>
          <w:rFonts w:hint="eastAsia"/>
        </w:rPr>
        <w:t>"</w:t>
      </w:r>
      <w:r w:rsidR="00284D55" w:rsidRPr="00284D55">
        <w:rPr>
          <w:rFonts w:hint="eastAsia"/>
        </w:rPr>
        <w:t>分群，然後以</w:t>
      </w:r>
      <w:r w:rsidR="00284D55" w:rsidRPr="00284D55">
        <w:rPr>
          <w:rFonts w:hint="eastAsia"/>
        </w:rPr>
        <w:t>count</w:t>
      </w:r>
      <w:r w:rsidR="00284D55" w:rsidRPr="00284D55">
        <w:rPr>
          <w:rFonts w:hint="eastAsia"/>
        </w:rPr>
        <w:t>方法分群計算各群數目</w:t>
      </w:r>
      <w:r w:rsidR="00284D55">
        <w:rPr>
          <w:rFonts w:hint="eastAsia"/>
        </w:rPr>
        <w:t>，設定給</w:t>
      </w:r>
      <w:r w:rsidR="00284D55" w:rsidRPr="00284D55">
        <w:rPr>
          <w:rFonts w:hint="eastAsia"/>
        </w:rPr>
        <w:t>df_county</w:t>
      </w:r>
      <w:r w:rsidR="00284D55" w:rsidRPr="00284D55">
        <w:rPr>
          <w:rFonts w:hint="eastAsia"/>
        </w:rPr>
        <w:t>物件</w:t>
      </w:r>
      <w:r>
        <w:rPr>
          <w:rFonts w:hint="eastAsia"/>
        </w:rPr>
        <w:t>。</w:t>
      </w:r>
    </w:p>
    <w:p w:rsidR="003A4FC4" w:rsidRPr="00D65C9A" w:rsidRDefault="003A4FC4" w:rsidP="003A4FC4">
      <w:pPr>
        <w:pStyle w:val="a"/>
      </w:pPr>
      <w:r>
        <w:rPr>
          <w:rFonts w:hint="eastAsia"/>
        </w:rPr>
        <w:t>5</w:t>
      </w:r>
      <w:r>
        <w:rPr>
          <w:rFonts w:hint="eastAsia"/>
        </w:rPr>
        <w:t>行</w:t>
      </w:r>
      <w:r w:rsidR="00284D55">
        <w:rPr>
          <w:rFonts w:hint="eastAsia"/>
        </w:rPr>
        <w:t>將</w:t>
      </w:r>
      <w:r w:rsidR="00284D55" w:rsidRPr="00284D55">
        <w:rPr>
          <w:rFonts w:hint="eastAsia"/>
        </w:rPr>
        <w:t>df_county</w:t>
      </w:r>
      <w:r w:rsidR="00284D55" w:rsidRPr="00284D55">
        <w:rPr>
          <w:rFonts w:hint="eastAsia"/>
        </w:rPr>
        <w:t>依照</w:t>
      </w:r>
      <w:r w:rsidR="00284D55" w:rsidRPr="00284D55">
        <w:rPr>
          <w:rFonts w:hint="eastAsia"/>
        </w:rPr>
        <w:t>"</w:t>
      </w:r>
      <w:r w:rsidR="00284D55" w:rsidRPr="00284D55">
        <w:rPr>
          <w:rFonts w:hint="eastAsia"/>
        </w:rPr>
        <w:t>內政部居住鄉鎮代碼</w:t>
      </w:r>
      <w:r w:rsidR="00284D55" w:rsidRPr="00284D55">
        <w:rPr>
          <w:rFonts w:hint="eastAsia"/>
        </w:rPr>
        <w:t>"</w:t>
      </w:r>
      <w:r w:rsidR="00284D55" w:rsidRPr="00284D55">
        <w:rPr>
          <w:rFonts w:hint="eastAsia"/>
        </w:rPr>
        <w:t>由大到小排序後列印</w:t>
      </w:r>
      <w:r>
        <w:rPr>
          <w:rFonts w:hint="eastAsia"/>
        </w:rPr>
        <w:t>輸出。</w:t>
      </w:r>
    </w:p>
    <w:p w:rsidR="003A4FC4" w:rsidRPr="00D65C9A" w:rsidRDefault="003A4FC4" w:rsidP="003A4FC4">
      <w:pPr>
        <w:pStyle w:val="a"/>
      </w:pPr>
      <w:r>
        <w:rPr>
          <w:rFonts w:hint="eastAsia"/>
        </w:rPr>
        <w:lastRenderedPageBreak/>
        <w:t>6</w:t>
      </w:r>
      <w:r>
        <w:rPr>
          <w:rFonts w:hint="eastAsia"/>
        </w:rPr>
        <w:t>行</w:t>
      </w:r>
      <w:r w:rsidR="00284D55">
        <w:rPr>
          <w:rFonts w:hint="eastAsia"/>
        </w:rPr>
        <w:t>運用</w:t>
      </w:r>
      <w:r w:rsidR="00284D55">
        <w:rPr>
          <w:rFonts w:hint="eastAsia"/>
        </w:rPr>
        <w:t>pandas</w:t>
      </w:r>
      <w:r w:rsidR="00284D55">
        <w:rPr>
          <w:rFonts w:hint="eastAsia"/>
        </w:rPr>
        <w:t>的</w:t>
      </w:r>
      <w:r w:rsidR="00284D55">
        <w:rPr>
          <w:rFonts w:hint="eastAsia"/>
        </w:rPr>
        <w:t>groupby</w:t>
      </w:r>
      <w:r w:rsidR="00284D55">
        <w:rPr>
          <w:rFonts w:hint="eastAsia"/>
        </w:rPr>
        <w:t>方法依照</w:t>
      </w:r>
      <w:r w:rsidR="00284D55" w:rsidRPr="00F016EA">
        <w:rPr>
          <w:rFonts w:ascii="Consolas" w:hAnsi="Consolas" w:hint="eastAsia"/>
          <w:spacing w:val="-14"/>
          <w:szCs w:val="22"/>
        </w:rPr>
        <w:t>"</w:t>
      </w:r>
      <w:r w:rsidR="00284D55" w:rsidRPr="00F016EA">
        <w:rPr>
          <w:rFonts w:ascii="Consolas" w:hAnsi="Consolas" w:hint="eastAsia"/>
          <w:spacing w:val="-14"/>
          <w:szCs w:val="22"/>
        </w:rPr>
        <w:t>是否境外移入</w:t>
      </w:r>
      <w:r w:rsidR="00284D55" w:rsidRPr="00F016EA">
        <w:rPr>
          <w:rFonts w:ascii="Consolas" w:hAnsi="Consolas" w:hint="eastAsia"/>
          <w:spacing w:val="-14"/>
          <w:szCs w:val="22"/>
        </w:rPr>
        <w:t>"</w:t>
      </w:r>
      <w:r w:rsidR="00284D55" w:rsidRPr="00284D55">
        <w:rPr>
          <w:rFonts w:hint="eastAsia"/>
        </w:rPr>
        <w:t>分群，然後以</w:t>
      </w:r>
      <w:r w:rsidR="00284D55" w:rsidRPr="00284D55">
        <w:rPr>
          <w:rFonts w:hint="eastAsia"/>
        </w:rPr>
        <w:t>count</w:t>
      </w:r>
      <w:r w:rsidR="00284D55" w:rsidRPr="00284D55">
        <w:rPr>
          <w:rFonts w:hint="eastAsia"/>
        </w:rPr>
        <w:t>方法分群計算各群數目</w:t>
      </w:r>
      <w:r w:rsidR="00284D55">
        <w:rPr>
          <w:rFonts w:hint="eastAsia"/>
        </w:rPr>
        <w:t>後列印輸出</w:t>
      </w:r>
      <w:r>
        <w:rPr>
          <w:rFonts w:hint="eastAsia"/>
        </w:rPr>
        <w:t>。</w:t>
      </w:r>
    </w:p>
    <w:p w:rsidR="003A4FC4" w:rsidRDefault="003A4FC4" w:rsidP="003A4FC4">
      <w:pPr>
        <w:pStyle w:val="a"/>
      </w:pPr>
      <w:r>
        <w:rPr>
          <w:rFonts w:hint="eastAsia"/>
        </w:rPr>
        <w:t>7</w:t>
      </w:r>
      <w:r>
        <w:rPr>
          <w:rFonts w:hint="eastAsia"/>
        </w:rPr>
        <w:t>行</w:t>
      </w:r>
      <w:r w:rsidR="00284D55">
        <w:rPr>
          <w:rFonts w:hint="eastAsia"/>
        </w:rPr>
        <w:t>運用</w:t>
      </w:r>
      <w:r w:rsidR="00284D55">
        <w:rPr>
          <w:rFonts w:hint="eastAsia"/>
        </w:rPr>
        <w:t>pandas</w:t>
      </w:r>
      <w:r w:rsidR="00284D55">
        <w:rPr>
          <w:rFonts w:hint="eastAsia"/>
        </w:rPr>
        <w:t>的</w:t>
      </w:r>
      <w:r w:rsidR="00284D55">
        <w:rPr>
          <w:rFonts w:hint="eastAsia"/>
        </w:rPr>
        <w:t>groupby</w:t>
      </w:r>
      <w:r w:rsidR="00284D55">
        <w:rPr>
          <w:rFonts w:hint="eastAsia"/>
        </w:rPr>
        <w:t>方法依照</w:t>
      </w:r>
      <w:r w:rsidR="00284D55" w:rsidRPr="00F016EA">
        <w:rPr>
          <w:rFonts w:ascii="Consolas" w:hAnsi="Consolas" w:hint="eastAsia"/>
          <w:spacing w:val="-14"/>
          <w:szCs w:val="22"/>
        </w:rPr>
        <w:t>"</w:t>
      </w:r>
      <w:r w:rsidR="00284D55" w:rsidRPr="00F016EA">
        <w:rPr>
          <w:rFonts w:ascii="Consolas" w:hAnsi="Consolas" w:hint="eastAsia"/>
          <w:spacing w:val="-14"/>
          <w:szCs w:val="22"/>
        </w:rPr>
        <w:t>感染國家</w:t>
      </w:r>
      <w:r w:rsidR="00284D55" w:rsidRPr="00F016EA">
        <w:rPr>
          <w:rFonts w:ascii="Consolas" w:hAnsi="Consolas" w:hint="eastAsia"/>
          <w:spacing w:val="-14"/>
          <w:szCs w:val="22"/>
        </w:rPr>
        <w:t>"</w:t>
      </w:r>
      <w:r w:rsidR="00284D55" w:rsidRPr="00284D55">
        <w:rPr>
          <w:rFonts w:hint="eastAsia"/>
        </w:rPr>
        <w:t>分群，然後以</w:t>
      </w:r>
      <w:r w:rsidR="00284D55" w:rsidRPr="00284D55">
        <w:rPr>
          <w:rFonts w:hint="eastAsia"/>
        </w:rPr>
        <w:t>count</w:t>
      </w:r>
      <w:r w:rsidR="00284D55" w:rsidRPr="00284D55">
        <w:rPr>
          <w:rFonts w:hint="eastAsia"/>
        </w:rPr>
        <w:t>方法分群計算各群數目</w:t>
      </w:r>
      <w:r w:rsidR="00284D55">
        <w:rPr>
          <w:rFonts w:hint="eastAsia"/>
        </w:rPr>
        <w:t>，設定給</w:t>
      </w:r>
      <w:r w:rsidR="00284D55" w:rsidRPr="00284D55">
        <w:rPr>
          <w:rFonts w:hint="eastAsia"/>
        </w:rPr>
        <w:t>df_</w:t>
      </w:r>
      <w:r w:rsidR="00284D55" w:rsidRPr="00F016EA">
        <w:rPr>
          <w:rFonts w:ascii="Consolas" w:hAnsi="Consolas" w:hint="eastAsia"/>
          <w:spacing w:val="-14"/>
          <w:szCs w:val="22"/>
        </w:rPr>
        <w:t>country</w:t>
      </w:r>
      <w:r w:rsidR="00284D55" w:rsidRPr="00284D55">
        <w:rPr>
          <w:rFonts w:hint="eastAsia"/>
        </w:rPr>
        <w:t>物件</w:t>
      </w:r>
      <w:r>
        <w:rPr>
          <w:rFonts w:hint="eastAsia"/>
        </w:rPr>
        <w:t>。</w:t>
      </w:r>
    </w:p>
    <w:p w:rsidR="00284D55" w:rsidRPr="00D65C9A" w:rsidRDefault="00284D55" w:rsidP="00284D55">
      <w:pPr>
        <w:pStyle w:val="a"/>
      </w:pPr>
      <w:r>
        <w:rPr>
          <w:rFonts w:hint="eastAsia"/>
        </w:rPr>
        <w:t>8</w:t>
      </w:r>
      <w:r>
        <w:rPr>
          <w:rFonts w:hint="eastAsia"/>
        </w:rPr>
        <w:t>行將</w:t>
      </w:r>
      <w:r w:rsidRPr="00284D55">
        <w:rPr>
          <w:rFonts w:hint="eastAsia"/>
        </w:rPr>
        <w:t>df_</w:t>
      </w:r>
      <w:r w:rsidRPr="00F016EA">
        <w:rPr>
          <w:rFonts w:ascii="Consolas" w:hAnsi="Consolas" w:hint="eastAsia"/>
          <w:spacing w:val="-14"/>
          <w:szCs w:val="22"/>
        </w:rPr>
        <w:t>country</w:t>
      </w:r>
      <w:r w:rsidRPr="00284D55">
        <w:rPr>
          <w:rFonts w:hint="eastAsia"/>
        </w:rPr>
        <w:t>依照</w:t>
      </w:r>
      <w:r w:rsidRPr="00284D55">
        <w:rPr>
          <w:rFonts w:hint="eastAsia"/>
        </w:rPr>
        <w:t>"</w:t>
      </w:r>
      <w:r w:rsidRPr="00284D55">
        <w:rPr>
          <w:rFonts w:hint="eastAsia"/>
        </w:rPr>
        <w:t>內政部居住鄉鎮代碼</w:t>
      </w:r>
      <w:r w:rsidRPr="00284D55">
        <w:rPr>
          <w:rFonts w:hint="eastAsia"/>
        </w:rPr>
        <w:t>"</w:t>
      </w:r>
      <w:r w:rsidRPr="00284D55">
        <w:rPr>
          <w:rFonts w:hint="eastAsia"/>
        </w:rPr>
        <w:t>由大到小排序後列印</w:t>
      </w:r>
      <w:r>
        <w:rPr>
          <w:rFonts w:hint="eastAsia"/>
        </w:rPr>
        <w:t>輸出</w:t>
      </w:r>
      <w:r w:rsidR="00EA3D06">
        <w:rPr>
          <w:rFonts w:hint="eastAsia"/>
        </w:rPr>
        <w:t>前五位</w:t>
      </w:r>
      <w:r>
        <w:rPr>
          <w:rFonts w:hint="eastAsia"/>
        </w:rPr>
        <w:t>。</w:t>
      </w:r>
    </w:p>
    <w:p w:rsidR="003A4FC4" w:rsidRDefault="003A4FC4" w:rsidP="003A4FC4">
      <w:pPr>
        <w:pStyle w:val="a"/>
      </w:pPr>
      <w:r>
        <w:rPr>
          <w:rFonts w:hint="eastAsia"/>
        </w:rPr>
        <w:t>9</w:t>
      </w:r>
      <w:r>
        <w:rPr>
          <w:rFonts w:hint="eastAsia"/>
        </w:rPr>
        <w:t>行</w:t>
      </w:r>
      <w:r w:rsidR="00EA3D06">
        <w:rPr>
          <w:rFonts w:hint="eastAsia"/>
        </w:rPr>
        <w:t>運用選取方法從</w:t>
      </w:r>
      <w:r w:rsidR="00EA3D06">
        <w:rPr>
          <w:rFonts w:hint="eastAsia"/>
        </w:rPr>
        <w:t>df1</w:t>
      </w:r>
      <w:r w:rsidR="00EA3D06">
        <w:rPr>
          <w:rFonts w:hint="eastAsia"/>
        </w:rPr>
        <w:t>中選出</w:t>
      </w:r>
      <w:r w:rsidR="00EA3D06" w:rsidRPr="00F016EA">
        <w:rPr>
          <w:rFonts w:ascii="Consolas" w:hAnsi="Consolas" w:hint="eastAsia"/>
          <w:spacing w:val="-14"/>
          <w:szCs w:val="22"/>
        </w:rPr>
        <w:t>居住縣市</w:t>
      </w:r>
      <w:r w:rsidR="00EA3D06" w:rsidRPr="00F016EA">
        <w:rPr>
          <w:rFonts w:ascii="Consolas" w:hAnsi="Consolas" w:hint="eastAsia"/>
          <w:spacing w:val="-14"/>
          <w:szCs w:val="22"/>
        </w:rPr>
        <w:t>=="</w:t>
      </w:r>
      <w:r w:rsidR="00EA3D06" w:rsidRPr="00F016EA">
        <w:rPr>
          <w:rFonts w:ascii="Consolas" w:hAnsi="Consolas" w:hint="eastAsia"/>
          <w:spacing w:val="-14"/>
          <w:szCs w:val="22"/>
        </w:rPr>
        <w:t>台北市</w:t>
      </w:r>
      <w:r w:rsidR="00EA3D06" w:rsidRPr="00F016EA">
        <w:rPr>
          <w:rFonts w:ascii="Consolas" w:hAnsi="Consolas" w:hint="eastAsia"/>
          <w:spacing w:val="-14"/>
          <w:szCs w:val="22"/>
        </w:rPr>
        <w:t>"</w:t>
      </w:r>
      <w:r w:rsidR="00EA3D06">
        <w:rPr>
          <w:rFonts w:ascii="Consolas" w:hAnsi="Consolas" w:hint="eastAsia"/>
          <w:spacing w:val="-14"/>
          <w:szCs w:val="22"/>
        </w:rPr>
        <w:t>，設定為</w:t>
      </w:r>
      <w:r w:rsidR="00EA3D06" w:rsidRPr="00F016EA">
        <w:rPr>
          <w:rFonts w:ascii="Consolas" w:hAnsi="Consolas" w:hint="eastAsia"/>
          <w:spacing w:val="-14"/>
          <w:szCs w:val="22"/>
        </w:rPr>
        <w:t>df_taipei</w:t>
      </w:r>
      <w:r w:rsidR="00EA3D06">
        <w:rPr>
          <w:rFonts w:ascii="Consolas" w:hAnsi="Consolas" w:hint="eastAsia"/>
          <w:spacing w:val="-14"/>
          <w:szCs w:val="22"/>
        </w:rPr>
        <w:t>物件</w:t>
      </w:r>
      <w:r>
        <w:rPr>
          <w:rFonts w:hint="eastAsia"/>
        </w:rPr>
        <w:t>。</w:t>
      </w:r>
    </w:p>
    <w:p w:rsidR="00EA3D06" w:rsidRDefault="003A4FC4" w:rsidP="003A4FC4">
      <w:pPr>
        <w:pStyle w:val="a"/>
      </w:pPr>
      <w:r>
        <w:rPr>
          <w:rFonts w:hint="eastAsia"/>
        </w:rPr>
        <w:t>1</w:t>
      </w:r>
      <w:r w:rsidR="00EA3D06">
        <w:rPr>
          <w:rFonts w:hint="eastAsia"/>
        </w:rPr>
        <w:t>0</w:t>
      </w:r>
      <w:r>
        <w:rPr>
          <w:rFonts w:hint="eastAsia"/>
        </w:rPr>
        <w:t>行</w:t>
      </w:r>
      <w:r w:rsidR="00EA3D06">
        <w:rPr>
          <w:rFonts w:hint="eastAsia"/>
        </w:rPr>
        <w:t>運用</w:t>
      </w:r>
      <w:r w:rsidR="00EA3D06">
        <w:rPr>
          <w:rFonts w:hint="eastAsia"/>
        </w:rPr>
        <w:t>pandas</w:t>
      </w:r>
      <w:r w:rsidR="00EA3D06">
        <w:rPr>
          <w:rFonts w:hint="eastAsia"/>
        </w:rPr>
        <w:t>的</w:t>
      </w:r>
      <w:r w:rsidR="00EA3D06">
        <w:rPr>
          <w:rFonts w:hint="eastAsia"/>
        </w:rPr>
        <w:t>groupby</w:t>
      </w:r>
      <w:r w:rsidR="00EA3D06">
        <w:rPr>
          <w:rFonts w:hint="eastAsia"/>
        </w:rPr>
        <w:t>方法依照</w:t>
      </w:r>
      <w:r w:rsidR="00EA3D06" w:rsidRPr="00F016EA">
        <w:rPr>
          <w:rFonts w:ascii="Consolas" w:hAnsi="Consolas" w:hint="eastAsia"/>
          <w:spacing w:val="-14"/>
          <w:szCs w:val="22"/>
        </w:rPr>
        <w:t>"</w:t>
      </w:r>
      <w:r w:rsidR="00EA3D06" w:rsidRPr="00F016EA">
        <w:rPr>
          <w:rFonts w:ascii="Consolas" w:hAnsi="Consolas" w:hint="eastAsia"/>
          <w:spacing w:val="-14"/>
          <w:szCs w:val="22"/>
        </w:rPr>
        <w:t>居住鄉鎮</w:t>
      </w:r>
      <w:r w:rsidR="00EA3D06" w:rsidRPr="00F016EA">
        <w:rPr>
          <w:rFonts w:ascii="Consolas" w:hAnsi="Consolas" w:hint="eastAsia"/>
          <w:spacing w:val="-14"/>
          <w:szCs w:val="22"/>
        </w:rPr>
        <w:t>"</w:t>
      </w:r>
      <w:r w:rsidR="00EA3D06" w:rsidRPr="00284D55">
        <w:rPr>
          <w:rFonts w:hint="eastAsia"/>
        </w:rPr>
        <w:t>分群，然後以</w:t>
      </w:r>
      <w:r w:rsidR="00EA3D06" w:rsidRPr="00284D55">
        <w:rPr>
          <w:rFonts w:hint="eastAsia"/>
        </w:rPr>
        <w:t>count</w:t>
      </w:r>
      <w:r w:rsidR="00EA3D06" w:rsidRPr="00284D55">
        <w:rPr>
          <w:rFonts w:hint="eastAsia"/>
        </w:rPr>
        <w:t>方法分群計算各群數目</w:t>
      </w:r>
      <w:r w:rsidR="00EA3D06">
        <w:rPr>
          <w:rFonts w:hint="eastAsia"/>
        </w:rPr>
        <w:t>後列印輸出。</w:t>
      </w:r>
    </w:p>
    <w:p w:rsidR="003A4FC4" w:rsidRDefault="00EA3D06" w:rsidP="003A4FC4">
      <w:pPr>
        <w:pStyle w:val="a"/>
      </w:pPr>
      <w:r>
        <w:rPr>
          <w:rFonts w:hint="eastAsia"/>
        </w:rPr>
        <w:t>11</w:t>
      </w:r>
      <w:r>
        <w:rPr>
          <w:rFonts w:hint="eastAsia"/>
        </w:rPr>
        <w:t>行</w:t>
      </w:r>
      <w:r w:rsidR="003A4FC4">
        <w:rPr>
          <w:rFonts w:hint="eastAsia"/>
        </w:rPr>
        <w:t>列印</w:t>
      </w:r>
      <w:r>
        <w:rPr>
          <w:rFonts w:hint="eastAsia"/>
        </w:rPr>
        <w:t>台北市病例中最近的發病日</w:t>
      </w:r>
      <w:r w:rsidR="003A4FC4">
        <w:rPr>
          <w:rFonts w:hint="eastAsia"/>
        </w:rPr>
        <w:t>。</w:t>
      </w:r>
    </w:p>
    <w:p w:rsidR="0061560F" w:rsidRPr="00BB7F6D" w:rsidRDefault="00213C93" w:rsidP="0061560F">
      <w:pPr>
        <w:pStyle w:val="3"/>
      </w:pPr>
      <w:r>
        <w:rPr>
          <w:noProof/>
        </w:rPr>
        <w:drawing>
          <wp:inline distT="0" distB="0" distL="0" distR="0" wp14:anchorId="74F4120F" wp14:editId="5265C169">
            <wp:extent cx="361315" cy="361315"/>
            <wp:effectExtent l="0" t="0" r="635" b="635"/>
            <wp:docPr id="97" name="圖片 97" descr="Whack_Notepa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Whack_Notepad_++"/>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inline>
        </w:drawing>
      </w:r>
      <w:r w:rsidR="0061560F">
        <w:t xml:space="preserve"> </w:t>
      </w:r>
      <w:r w:rsidR="0061560F" w:rsidRPr="005B19F8">
        <w:rPr>
          <w:rFonts w:hint="eastAsia"/>
        </w:rPr>
        <w:t>綜合範例</w:t>
      </w:r>
      <w:r w:rsidR="0061560F">
        <w:t>7</w:t>
      </w:r>
    </w:p>
    <w:p w:rsidR="005C69CB" w:rsidRPr="005C69CB" w:rsidRDefault="008213D4" w:rsidP="005C69CB">
      <w:r w:rsidRPr="00E33579">
        <w:rPr>
          <w:rFonts w:hint="eastAsia"/>
        </w:rPr>
        <w:t>請撰寫</w:t>
      </w:r>
      <w:r>
        <w:rPr>
          <w:rFonts w:hint="eastAsia"/>
        </w:rPr>
        <w:t>程式，讀取</w:t>
      </w:r>
      <w:r w:rsidR="005C69CB" w:rsidRPr="005C69CB">
        <w:rPr>
          <w:rFonts w:hint="eastAsia"/>
        </w:rPr>
        <w:t>'</w:t>
      </w:r>
      <w:r w:rsidR="005C69CB" w:rsidRPr="005C69CB">
        <w:rPr>
          <w:rFonts w:hint="eastAsia"/>
        </w:rPr>
        <w:t>集保戶股權分散表</w:t>
      </w:r>
      <w:r w:rsidR="005C69CB" w:rsidRPr="005C69CB">
        <w:rPr>
          <w:rFonts w:hint="eastAsia"/>
        </w:rPr>
        <w:t>0050.csv'</w:t>
      </w:r>
      <w:r w:rsidR="005C69CB" w:rsidRPr="0048329C">
        <w:rPr>
          <w:rFonts w:hint="eastAsia"/>
        </w:rPr>
        <w:t xml:space="preserve"> </w:t>
      </w:r>
      <w:r w:rsidRPr="0048329C">
        <w:rPr>
          <w:rFonts w:hint="eastAsia"/>
        </w:rPr>
        <w:t>(</w:t>
      </w:r>
      <w:r w:rsidR="005C69CB">
        <w:rPr>
          <w:rFonts w:hint="eastAsia"/>
        </w:rPr>
        <w:t>此為台灣集保公司</w:t>
      </w:r>
      <w:r w:rsidR="005C69CB" w:rsidRPr="005C69CB">
        <w:rPr>
          <w:rFonts w:hint="eastAsia"/>
        </w:rPr>
        <w:t>集保戶股權分散表中</w:t>
      </w:r>
      <w:r w:rsidR="005C69CB" w:rsidRPr="005C69CB">
        <w:rPr>
          <w:rFonts w:hint="eastAsia"/>
        </w:rPr>
        <w:t>0050</w:t>
      </w:r>
      <w:r w:rsidR="005C69CB" w:rsidRPr="005C69CB">
        <w:rPr>
          <w:rFonts w:hint="eastAsia"/>
        </w:rPr>
        <w:t>的資料，主要欄位：資料日期、證券代號、持股分級、人數、股數、</w:t>
      </w:r>
      <w:proofErr w:type="gramStart"/>
      <w:r w:rsidR="005C69CB" w:rsidRPr="005C69CB">
        <w:rPr>
          <w:rFonts w:hint="eastAsia"/>
        </w:rPr>
        <w:t>佔</w:t>
      </w:r>
      <w:proofErr w:type="gramEnd"/>
      <w:r w:rsidR="005C69CB" w:rsidRPr="005C69CB">
        <w:rPr>
          <w:rFonts w:hint="eastAsia"/>
        </w:rPr>
        <w:t>集保庫存數比例</w:t>
      </w:r>
      <w:r w:rsidR="005C69CB" w:rsidRPr="005C69CB">
        <w:rPr>
          <w:rFonts w:hint="eastAsia"/>
        </w:rPr>
        <w:t>%</w:t>
      </w:r>
      <w:r w:rsidR="005C69CB">
        <w:rPr>
          <w:rFonts w:hint="eastAsia"/>
        </w:rPr>
        <w:t>，</w:t>
      </w:r>
      <w:r w:rsidR="005C69CB" w:rsidRPr="005C69CB">
        <w:rPr>
          <w:rFonts w:hint="eastAsia"/>
        </w:rPr>
        <w:t>持股分級的定義，說明如下：</w:t>
      </w:r>
    </w:p>
    <w:p w:rsidR="005D63CB" w:rsidRDefault="005C69CB" w:rsidP="005D63CB">
      <w:r w:rsidRPr="005C69CB">
        <w:rPr>
          <w:rFonts w:hint="eastAsia"/>
        </w:rPr>
        <w:t>1.</w:t>
      </w:r>
      <w:r w:rsidRPr="005C69CB">
        <w:rPr>
          <w:rFonts w:hint="eastAsia"/>
        </w:rPr>
        <w:t>第</w:t>
      </w:r>
      <w:r w:rsidRPr="005C69CB">
        <w:rPr>
          <w:rFonts w:hint="eastAsia"/>
        </w:rPr>
        <w:t>1</w:t>
      </w:r>
      <w:r w:rsidRPr="005C69CB">
        <w:rPr>
          <w:rFonts w:hint="eastAsia"/>
        </w:rPr>
        <w:t>級至第</w:t>
      </w:r>
      <w:r w:rsidRPr="005C69CB">
        <w:rPr>
          <w:rFonts w:hint="eastAsia"/>
        </w:rPr>
        <w:t>15</w:t>
      </w:r>
      <w:r w:rsidRPr="005C69CB">
        <w:rPr>
          <w:rFonts w:hint="eastAsia"/>
        </w:rPr>
        <w:t>級，係持股為</w:t>
      </w:r>
      <w:r w:rsidRPr="005C69CB">
        <w:rPr>
          <w:rFonts w:hint="eastAsia"/>
        </w:rPr>
        <w:t xml:space="preserve">1:1-999 </w:t>
      </w:r>
      <w:r w:rsidRPr="005C69CB">
        <w:rPr>
          <w:rFonts w:hint="eastAsia"/>
        </w:rPr>
        <w:t>、</w:t>
      </w:r>
      <w:r w:rsidRPr="005C69CB">
        <w:rPr>
          <w:rFonts w:hint="eastAsia"/>
        </w:rPr>
        <w:t>2:1,000-5,000</w:t>
      </w:r>
      <w:r w:rsidRPr="005C69CB">
        <w:rPr>
          <w:rFonts w:hint="eastAsia"/>
        </w:rPr>
        <w:t>、</w:t>
      </w:r>
      <w:r w:rsidRPr="005C69CB">
        <w:rPr>
          <w:rFonts w:hint="eastAsia"/>
        </w:rPr>
        <w:t>3:5,001-10,000</w:t>
      </w:r>
      <w:r w:rsidRPr="005C69CB">
        <w:rPr>
          <w:rFonts w:hint="eastAsia"/>
        </w:rPr>
        <w:t>、</w:t>
      </w:r>
      <w:r w:rsidRPr="005C69CB">
        <w:rPr>
          <w:rFonts w:hint="eastAsia"/>
        </w:rPr>
        <w:t>4:10,001-15,000</w:t>
      </w:r>
      <w:r w:rsidRPr="005C69CB">
        <w:rPr>
          <w:rFonts w:hint="eastAsia"/>
        </w:rPr>
        <w:t>、</w:t>
      </w:r>
      <w:r w:rsidRPr="005C69CB">
        <w:rPr>
          <w:rFonts w:hint="eastAsia"/>
        </w:rPr>
        <w:t>5:15,001-20,000</w:t>
      </w:r>
      <w:r w:rsidRPr="005C69CB">
        <w:rPr>
          <w:rFonts w:hint="eastAsia"/>
        </w:rPr>
        <w:t>、</w:t>
      </w:r>
      <w:r w:rsidRPr="005C69CB">
        <w:rPr>
          <w:rFonts w:hint="eastAsia"/>
        </w:rPr>
        <w:t>6:20,001-30,000</w:t>
      </w:r>
      <w:r w:rsidRPr="005C69CB">
        <w:rPr>
          <w:rFonts w:hint="eastAsia"/>
        </w:rPr>
        <w:t>、</w:t>
      </w:r>
      <w:r w:rsidRPr="005C69CB">
        <w:rPr>
          <w:rFonts w:hint="eastAsia"/>
        </w:rPr>
        <w:t>7:30,001-40,000</w:t>
      </w:r>
      <w:r w:rsidRPr="005C69CB">
        <w:rPr>
          <w:rFonts w:hint="eastAsia"/>
        </w:rPr>
        <w:t>、</w:t>
      </w:r>
      <w:r w:rsidRPr="005C69CB">
        <w:rPr>
          <w:rFonts w:hint="eastAsia"/>
        </w:rPr>
        <w:t>8:40,001-50,000</w:t>
      </w:r>
      <w:r w:rsidRPr="005C69CB">
        <w:rPr>
          <w:rFonts w:hint="eastAsia"/>
        </w:rPr>
        <w:t>、</w:t>
      </w:r>
      <w:r w:rsidRPr="005C69CB">
        <w:rPr>
          <w:rFonts w:hint="eastAsia"/>
        </w:rPr>
        <w:t>9:50,001-100,000</w:t>
      </w:r>
      <w:r w:rsidRPr="005C69CB">
        <w:rPr>
          <w:rFonts w:hint="eastAsia"/>
        </w:rPr>
        <w:t>、</w:t>
      </w:r>
      <w:r w:rsidRPr="005C69CB">
        <w:rPr>
          <w:rFonts w:hint="eastAsia"/>
        </w:rPr>
        <w:t>10:100,001-200,000</w:t>
      </w:r>
      <w:r w:rsidRPr="005C69CB">
        <w:rPr>
          <w:rFonts w:hint="eastAsia"/>
        </w:rPr>
        <w:t>、</w:t>
      </w:r>
      <w:r w:rsidRPr="005C69CB">
        <w:rPr>
          <w:rFonts w:hint="eastAsia"/>
        </w:rPr>
        <w:t>11:200,001-400,000</w:t>
      </w:r>
      <w:r w:rsidRPr="005C69CB">
        <w:rPr>
          <w:rFonts w:hint="eastAsia"/>
        </w:rPr>
        <w:t>、</w:t>
      </w:r>
      <w:r w:rsidRPr="005C69CB">
        <w:rPr>
          <w:rFonts w:hint="eastAsia"/>
        </w:rPr>
        <w:t>12:400,001-600,000</w:t>
      </w:r>
      <w:r w:rsidRPr="005C69CB">
        <w:rPr>
          <w:rFonts w:hint="eastAsia"/>
        </w:rPr>
        <w:t>、</w:t>
      </w:r>
      <w:r w:rsidRPr="005C69CB">
        <w:rPr>
          <w:rFonts w:hint="eastAsia"/>
        </w:rPr>
        <w:t>13:600,001-800,000</w:t>
      </w:r>
      <w:r w:rsidRPr="005C69CB">
        <w:rPr>
          <w:rFonts w:hint="eastAsia"/>
        </w:rPr>
        <w:t>、</w:t>
      </w:r>
      <w:r w:rsidRPr="005C69CB">
        <w:rPr>
          <w:rFonts w:hint="eastAsia"/>
        </w:rPr>
        <w:t>14:800,001-1,000,000</w:t>
      </w:r>
      <w:r w:rsidRPr="005C69CB">
        <w:rPr>
          <w:rFonts w:hint="eastAsia"/>
        </w:rPr>
        <w:t>、</w:t>
      </w:r>
      <w:r w:rsidRPr="005C69CB">
        <w:rPr>
          <w:rFonts w:hint="eastAsia"/>
        </w:rPr>
        <w:t>15:1,000,001</w:t>
      </w:r>
      <w:r w:rsidRPr="005C69CB">
        <w:rPr>
          <w:rFonts w:hint="eastAsia"/>
        </w:rPr>
        <w:t>以上等</w:t>
      </w:r>
      <w:r w:rsidRPr="005C69CB">
        <w:rPr>
          <w:rFonts w:hint="eastAsia"/>
        </w:rPr>
        <w:t>15</w:t>
      </w:r>
      <w:r w:rsidRPr="005C69CB">
        <w:rPr>
          <w:rFonts w:hint="eastAsia"/>
        </w:rPr>
        <w:t>個級距。第</w:t>
      </w:r>
      <w:r w:rsidRPr="005C69CB">
        <w:rPr>
          <w:rFonts w:hint="eastAsia"/>
        </w:rPr>
        <w:t>16</w:t>
      </w:r>
      <w:r w:rsidRPr="005C69CB">
        <w:rPr>
          <w:rFonts w:hint="eastAsia"/>
        </w:rPr>
        <w:t>欄差異數調整。</w:t>
      </w:r>
      <w:r w:rsidRPr="005C69CB">
        <w:rPr>
          <w:rFonts w:hint="eastAsia"/>
        </w:rPr>
        <w:t>.</w:t>
      </w:r>
      <w:r w:rsidRPr="005C69CB">
        <w:rPr>
          <w:rFonts w:hint="eastAsia"/>
        </w:rPr>
        <w:t>第</w:t>
      </w:r>
      <w:r w:rsidRPr="005C69CB">
        <w:rPr>
          <w:rFonts w:hint="eastAsia"/>
        </w:rPr>
        <w:t>17</w:t>
      </w:r>
      <w:r w:rsidRPr="005C69CB">
        <w:rPr>
          <w:rFonts w:hint="eastAsia"/>
        </w:rPr>
        <w:t>欄為合計欄。</w:t>
      </w:r>
      <w:proofErr w:type="gramStart"/>
      <w:r w:rsidR="008213D4">
        <w:rPr>
          <w:rFonts w:hint="eastAsia"/>
        </w:rPr>
        <w:t>)</w:t>
      </w:r>
      <w:r w:rsidR="005D63CB">
        <w:rPr>
          <w:rFonts w:hint="eastAsia"/>
        </w:rPr>
        <w:t>，</w:t>
      </w:r>
      <w:proofErr w:type="gramEnd"/>
      <w:r w:rsidR="005D63CB">
        <w:rPr>
          <w:rFonts w:hint="eastAsia"/>
        </w:rPr>
        <w:t>請找出下列：</w:t>
      </w:r>
      <w:r w:rsidR="005D63CB">
        <w:br/>
      </w:r>
      <w:r w:rsidR="005D63CB">
        <w:rPr>
          <w:rFonts w:hint="eastAsia"/>
        </w:rPr>
        <w:t>A.0050</w:t>
      </w:r>
      <w:r w:rsidR="005D63CB">
        <w:rPr>
          <w:rFonts w:hint="eastAsia"/>
        </w:rPr>
        <w:t>股東集保戶總人數</w:t>
      </w:r>
    </w:p>
    <w:p w:rsidR="005D63CB" w:rsidRDefault="005D63CB" w:rsidP="005D63CB">
      <w:r>
        <w:rPr>
          <w:rFonts w:hint="eastAsia"/>
        </w:rPr>
        <w:t>B.0050</w:t>
      </w:r>
      <w:r>
        <w:rPr>
          <w:rFonts w:hint="eastAsia"/>
        </w:rPr>
        <w:t>股東集保戶總股數</w:t>
      </w:r>
    </w:p>
    <w:p w:rsidR="008213D4" w:rsidRPr="00E33579" w:rsidRDefault="005D63CB" w:rsidP="005D63CB">
      <w:r>
        <w:rPr>
          <w:rFonts w:hint="eastAsia"/>
        </w:rPr>
        <w:t>C.0050</w:t>
      </w:r>
      <w:r>
        <w:rPr>
          <w:rFonts w:hint="eastAsia"/>
        </w:rPr>
        <w:t>股東集保戶分級最低持有總股數</w:t>
      </w:r>
      <w:r w:rsidR="008213D4" w:rsidRPr="00E33579">
        <w:t>。</w:t>
      </w:r>
    </w:p>
    <w:p w:rsidR="0048329C" w:rsidRDefault="00213C93" w:rsidP="0048329C">
      <w:pPr>
        <w:pStyle w:val="4"/>
      </w:pPr>
      <w:r>
        <w:rPr>
          <w:noProof/>
        </w:rPr>
        <w:drawing>
          <wp:inline distT="0" distB="0" distL="0" distR="0" wp14:anchorId="24B9ABA4" wp14:editId="01FA8BE6">
            <wp:extent cx="213360" cy="213360"/>
            <wp:effectExtent l="0" t="0" r="0" b="0"/>
            <wp:docPr id="98" name="圖片 98"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9D38F6" w:rsidRPr="009D38F6">
        <w:rPr>
          <w:sz w:val="10"/>
          <w:szCs w:val="10"/>
        </w:rPr>
        <w:t xml:space="preserve"> </w:t>
      </w:r>
      <w:r w:rsidR="008213D4" w:rsidRPr="00D65C9A">
        <w:rPr>
          <w:rFonts w:hint="eastAsia"/>
        </w:rPr>
        <w:t>提示</w:t>
      </w:r>
      <w:r w:rsidR="008213D4" w:rsidRPr="00D65C9A">
        <w:t xml:space="preserve"> </w:t>
      </w:r>
    </w:p>
    <w:p w:rsidR="008213D4" w:rsidRPr="006A5734" w:rsidRDefault="008213D4" w:rsidP="005D63CB">
      <w:pPr>
        <w:pStyle w:val="Nl1-1"/>
        <w:numPr>
          <w:ilvl w:val="0"/>
          <w:numId w:val="0"/>
        </w:numPr>
        <w:ind w:left="709"/>
      </w:pPr>
      <w:r>
        <w:rPr>
          <w:rFonts w:hint="eastAsia"/>
        </w:rPr>
        <w:t>需要</w:t>
      </w:r>
      <w:r>
        <w:rPr>
          <w:rFonts w:hint="eastAsia"/>
        </w:rPr>
        <w:t xml:space="preserve">import </w:t>
      </w:r>
      <w:r w:rsidR="005D63CB">
        <w:rPr>
          <w:rFonts w:hint="eastAsia"/>
        </w:rPr>
        <w:t>numpy</w:t>
      </w:r>
      <w:r>
        <w:rPr>
          <w:rFonts w:hint="eastAsia"/>
        </w:rPr>
        <w:t>以</w:t>
      </w:r>
      <w:r w:rsidR="005D63CB">
        <w:rPr>
          <w:rFonts w:hint="eastAsia"/>
        </w:rPr>
        <w:t>進行資料分析</w:t>
      </w:r>
      <w:r w:rsidRPr="00D65C9A">
        <w:rPr>
          <w:rFonts w:hint="eastAsia"/>
        </w:rPr>
        <w:t>。</w:t>
      </w:r>
    </w:p>
    <w:p w:rsidR="00A730F4" w:rsidRDefault="00213C93" w:rsidP="00A730F4">
      <w:pPr>
        <w:pStyle w:val="4"/>
        <w:spacing w:after="0"/>
      </w:pPr>
      <w:r>
        <w:rPr>
          <w:rFonts w:ascii="Noto Serif CJK TC Light" w:eastAsia="Noto Serif CJK TC Light" w:hAnsi="Noto Serif CJK TC Light"/>
          <w:noProof/>
        </w:rPr>
        <w:drawing>
          <wp:inline distT="0" distB="0" distL="0" distR="0" wp14:anchorId="03D59774" wp14:editId="341FE6A7">
            <wp:extent cx="213360" cy="175260"/>
            <wp:effectExtent l="0" t="0" r="0" b="0"/>
            <wp:docPr id="99" name="圖片 99"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A730F4" w:rsidRPr="00E33579">
        <w:rPr>
          <w:rFonts w:hint="eastAsia"/>
        </w:rPr>
        <w:t>輸入與輸出樣本</w:t>
      </w:r>
    </w:p>
    <w:p w:rsidR="00E51904" w:rsidRDefault="00E51904" w:rsidP="00E51904">
      <w:r w:rsidRPr="00D65C9A">
        <w:rPr>
          <w:rFonts w:ascii="Consolas" w:hAnsi="Consolas" w:hint="eastAsia"/>
          <w:szCs w:val="22"/>
        </w:rPr>
        <w:t>輸入</w:t>
      </w:r>
    </w:p>
    <w:p w:rsidR="00811CD3" w:rsidRDefault="00811CD3" w:rsidP="00811CD3">
      <w:pPr>
        <w:pStyle w:val="C"/>
      </w:pPr>
      <w:r>
        <w:t>20180622,0050,1,15897,3821737,0.45</w:t>
      </w:r>
    </w:p>
    <w:p w:rsidR="00811CD3" w:rsidRDefault="00811CD3" w:rsidP="00811CD3">
      <w:pPr>
        <w:pStyle w:val="C"/>
      </w:pPr>
      <w:r>
        <w:t>20180622</w:t>
      </w:r>
      <w:proofErr w:type="gramStart"/>
      <w:r>
        <w:t>,0050,2,33908,64668313,7.72</w:t>
      </w:r>
      <w:proofErr w:type="gramEnd"/>
    </w:p>
    <w:p w:rsidR="00811CD3" w:rsidRDefault="00811CD3" w:rsidP="00811CD3">
      <w:pPr>
        <w:pStyle w:val="C"/>
      </w:pPr>
      <w:r>
        <w:lastRenderedPageBreak/>
        <w:t>20180622,0050,3,3611,28296918,3.37</w:t>
      </w:r>
    </w:p>
    <w:p w:rsidR="00811CD3" w:rsidRDefault="00811CD3" w:rsidP="00811CD3">
      <w:pPr>
        <w:pStyle w:val="C"/>
      </w:pPr>
      <w:r>
        <w:t>20180622</w:t>
      </w:r>
      <w:proofErr w:type="gramStart"/>
      <w:r>
        <w:t>,0050,4,940,12101788,1.44</w:t>
      </w:r>
      <w:proofErr w:type="gramEnd"/>
    </w:p>
    <w:p w:rsidR="00811CD3" w:rsidRDefault="00811CD3" w:rsidP="00811CD3">
      <w:pPr>
        <w:pStyle w:val="C"/>
      </w:pPr>
      <w:r>
        <w:t>20180622</w:t>
      </w:r>
      <w:proofErr w:type="gramStart"/>
      <w:r>
        <w:t>,0050,5,585,10747613,1.28</w:t>
      </w:r>
      <w:proofErr w:type="gramEnd"/>
    </w:p>
    <w:p w:rsidR="00811CD3" w:rsidRDefault="00811CD3" w:rsidP="00811CD3">
      <w:pPr>
        <w:pStyle w:val="C"/>
      </w:pPr>
      <w:r>
        <w:t>20180622</w:t>
      </w:r>
      <w:proofErr w:type="gramStart"/>
      <w:r>
        <w:t>,0050,6,505,12947960,1.54</w:t>
      </w:r>
      <w:proofErr w:type="gramEnd"/>
    </w:p>
    <w:p w:rsidR="00811CD3" w:rsidRDefault="00811CD3" w:rsidP="00811CD3">
      <w:pPr>
        <w:pStyle w:val="C"/>
      </w:pPr>
      <w:r>
        <w:t>20180622</w:t>
      </w:r>
      <w:proofErr w:type="gramStart"/>
      <w:r>
        <w:t>,0050,7,201,7169748,0.85</w:t>
      </w:r>
      <w:proofErr w:type="gramEnd"/>
    </w:p>
    <w:p w:rsidR="00811CD3" w:rsidRDefault="00811CD3" w:rsidP="00811CD3">
      <w:pPr>
        <w:pStyle w:val="C"/>
      </w:pPr>
      <w:r>
        <w:t>20180622</w:t>
      </w:r>
      <w:proofErr w:type="gramStart"/>
      <w:r>
        <w:t>,0050,8,140,6448016,0.76</w:t>
      </w:r>
      <w:proofErr w:type="gramEnd"/>
    </w:p>
    <w:p w:rsidR="00811CD3" w:rsidRDefault="00811CD3" w:rsidP="00811CD3">
      <w:pPr>
        <w:pStyle w:val="C"/>
      </w:pPr>
      <w:r>
        <w:t>20180622</w:t>
      </w:r>
      <w:proofErr w:type="gramStart"/>
      <w:r>
        <w:t>,0050,9,234,16639220,1.98</w:t>
      </w:r>
      <w:proofErr w:type="gramEnd"/>
    </w:p>
    <w:p w:rsidR="00811CD3" w:rsidRDefault="00811CD3" w:rsidP="00811CD3">
      <w:pPr>
        <w:pStyle w:val="C"/>
      </w:pPr>
      <w:r>
        <w:t>20180622</w:t>
      </w:r>
      <w:proofErr w:type="gramStart"/>
      <w:r>
        <w:t>,0050,10,87,12309041,1.46</w:t>
      </w:r>
      <w:proofErr w:type="gramEnd"/>
    </w:p>
    <w:p w:rsidR="00811CD3" w:rsidRDefault="00811CD3" w:rsidP="00811CD3">
      <w:pPr>
        <w:pStyle w:val="C"/>
      </w:pPr>
      <w:r>
        <w:t>20180622</w:t>
      </w:r>
      <w:proofErr w:type="gramStart"/>
      <w:r>
        <w:t>,0050,11,49,14103616,1.68</w:t>
      </w:r>
      <w:proofErr w:type="gramEnd"/>
    </w:p>
    <w:p w:rsidR="00811CD3" w:rsidRDefault="00811CD3" w:rsidP="00811CD3">
      <w:pPr>
        <w:pStyle w:val="C"/>
      </w:pPr>
      <w:r>
        <w:t>20180622</w:t>
      </w:r>
      <w:proofErr w:type="gramStart"/>
      <w:r>
        <w:t>,0050,12,14,7071165,0.84</w:t>
      </w:r>
      <w:proofErr w:type="gramEnd"/>
    </w:p>
    <w:p w:rsidR="00811CD3" w:rsidRDefault="00811CD3" w:rsidP="00811CD3">
      <w:pPr>
        <w:pStyle w:val="C"/>
      </w:pPr>
      <w:r>
        <w:t>20180622,0050,13,4,2785000,0.33</w:t>
      </w:r>
    </w:p>
    <w:p w:rsidR="00811CD3" w:rsidRDefault="00811CD3" w:rsidP="00811CD3">
      <w:pPr>
        <w:pStyle w:val="C"/>
      </w:pPr>
      <w:r>
        <w:t>20180622,0050,14,4,3715000,0.44</w:t>
      </w:r>
    </w:p>
    <w:p w:rsidR="00811CD3" w:rsidRDefault="00811CD3" w:rsidP="00811CD3">
      <w:pPr>
        <w:pStyle w:val="C"/>
      </w:pPr>
      <w:r>
        <w:t>20180622</w:t>
      </w:r>
      <w:proofErr w:type="gramStart"/>
      <w:r>
        <w:t>,0050,15,55,634676865,75.78</w:t>
      </w:r>
      <w:proofErr w:type="gramEnd"/>
    </w:p>
    <w:p w:rsidR="00811CD3" w:rsidRDefault="00811CD3" w:rsidP="00811CD3">
      <w:pPr>
        <w:pStyle w:val="C"/>
      </w:pPr>
      <w:r>
        <w:t>20180622,0050,16,1,2000,0.00</w:t>
      </w:r>
    </w:p>
    <w:p w:rsidR="00E51904" w:rsidRPr="00E51904" w:rsidRDefault="00811CD3" w:rsidP="00811CD3">
      <w:pPr>
        <w:pStyle w:val="C"/>
      </w:pPr>
      <w:r>
        <w:t>20180622</w:t>
      </w:r>
      <w:proofErr w:type="gramStart"/>
      <w:r>
        <w:t>,0050,17,56234,837500000,100.00</w:t>
      </w:r>
      <w:proofErr w:type="gramEnd"/>
    </w:p>
    <w:p w:rsidR="00BF01EA" w:rsidRDefault="00BF01EA" w:rsidP="00BF01EA">
      <w:pPr>
        <w:pStyle w:val="tsa"/>
      </w:pPr>
    </w:p>
    <w:p w:rsidR="00E51904" w:rsidRDefault="00E51904" w:rsidP="00E51904">
      <w:r w:rsidRPr="00D65C9A">
        <w:rPr>
          <w:rFonts w:ascii="Consolas" w:hAnsi="Consolas" w:hint="eastAsia"/>
          <w:szCs w:val="22"/>
        </w:rPr>
        <w:t>輸出</w:t>
      </w:r>
    </w:p>
    <w:p w:rsidR="00811CD3" w:rsidRDefault="00811CD3" w:rsidP="00811CD3">
      <w:pPr>
        <w:pStyle w:val="C"/>
      </w:pPr>
      <w:r>
        <w:rPr>
          <w:rFonts w:hint="eastAsia"/>
        </w:rPr>
        <w:t>0050</w:t>
      </w:r>
      <w:r>
        <w:rPr>
          <w:rFonts w:hint="eastAsia"/>
        </w:rPr>
        <w:t>股東集保戶總人數</w:t>
      </w:r>
      <w:r>
        <w:rPr>
          <w:rFonts w:hint="eastAsia"/>
        </w:rPr>
        <w:t>112469.0</w:t>
      </w:r>
    </w:p>
    <w:p w:rsidR="00811CD3" w:rsidRDefault="00811CD3" w:rsidP="00811CD3">
      <w:pPr>
        <w:pStyle w:val="C"/>
      </w:pPr>
      <w:r>
        <w:rPr>
          <w:rFonts w:hint="eastAsia"/>
        </w:rPr>
        <w:t>0050</w:t>
      </w:r>
      <w:r>
        <w:rPr>
          <w:rFonts w:hint="eastAsia"/>
        </w:rPr>
        <w:t>股東集保戶總股數</w:t>
      </w:r>
      <w:r>
        <w:rPr>
          <w:rFonts w:hint="eastAsia"/>
        </w:rPr>
        <w:t>1675004000.0</w:t>
      </w:r>
    </w:p>
    <w:p w:rsidR="00811CD3" w:rsidRPr="00E51904" w:rsidRDefault="00811CD3" w:rsidP="00811CD3">
      <w:pPr>
        <w:pStyle w:val="C"/>
      </w:pPr>
      <w:r>
        <w:rPr>
          <w:rFonts w:hint="eastAsia"/>
        </w:rPr>
        <w:t>0050</w:t>
      </w:r>
      <w:r>
        <w:rPr>
          <w:rFonts w:hint="eastAsia"/>
        </w:rPr>
        <w:t>股東集保戶分級最低持有總股數</w:t>
      </w:r>
      <w:r>
        <w:rPr>
          <w:rFonts w:hint="eastAsia"/>
        </w:rPr>
        <w:t>2000.0</w:t>
      </w:r>
    </w:p>
    <w:p w:rsidR="008213D4" w:rsidRDefault="00CE3F65" w:rsidP="00AC402B">
      <w:pPr>
        <w:pStyle w:val="4"/>
      </w:pPr>
      <w:r>
        <w:pict>
          <v:shape id="圖片 100" o:spid="_x0000_i1033" type="#_x0000_t75" alt="ICON2" style="width:16.8pt;height:13.8pt;visibility:visible;mso-wrap-style:square">
            <v:imagedata r:id="rId52" o:title="ICON2" cropright="-18333f"/>
          </v:shape>
        </w:pict>
      </w:r>
      <w:r w:rsidR="008213D4" w:rsidRPr="00E33579">
        <w:rPr>
          <w:rFonts w:hint="eastAsia"/>
        </w:rPr>
        <w:t>參考解答</w:t>
      </w:r>
    </w:p>
    <w:tbl>
      <w:tblPr>
        <w:tblW w:w="0" w:type="auto"/>
        <w:tblCellMar>
          <w:left w:w="0" w:type="dxa"/>
          <w:right w:w="0" w:type="dxa"/>
        </w:tblCellMar>
        <w:tblLook w:val="04A0" w:firstRow="1" w:lastRow="0" w:firstColumn="1" w:lastColumn="0" w:noHBand="0" w:noVBand="1"/>
      </w:tblPr>
      <w:tblGrid>
        <w:gridCol w:w="1134"/>
        <w:gridCol w:w="6975"/>
      </w:tblGrid>
      <w:tr w:rsidR="00096654" w:rsidRPr="00990E00" w:rsidTr="00E54D2D">
        <w:tc>
          <w:tcPr>
            <w:tcW w:w="1134" w:type="dxa"/>
            <w:tcBorders>
              <w:right w:val="single" w:sz="4" w:space="0" w:color="auto"/>
            </w:tcBorders>
            <w:shd w:val="clear" w:color="auto" w:fill="auto"/>
          </w:tcPr>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1</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2</w:t>
            </w:r>
          </w:p>
          <w:p w:rsidR="005D63CB" w:rsidRPr="00D65C9A" w:rsidRDefault="005D63CB" w:rsidP="00E54D2D">
            <w:pPr>
              <w:pStyle w:val="Android6-"/>
              <w:spacing w:after="0" w:line="300" w:lineRule="exact"/>
              <w:ind w:rightChars="100" w:right="230"/>
              <w:rPr>
                <w:rFonts w:ascii="Consolas" w:hAnsi="Consolas"/>
                <w:sz w:val="22"/>
                <w:szCs w:val="22"/>
              </w:rPr>
            </w:pP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3</w:t>
            </w:r>
          </w:p>
          <w:p w:rsidR="00096654" w:rsidRPr="00D65C9A"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4</w:t>
            </w:r>
          </w:p>
          <w:p w:rsidR="00096654" w:rsidRDefault="00096654" w:rsidP="00E54D2D">
            <w:pPr>
              <w:pStyle w:val="Android6-"/>
              <w:spacing w:after="0" w:line="300" w:lineRule="exact"/>
              <w:ind w:rightChars="100" w:right="230"/>
              <w:rPr>
                <w:rFonts w:ascii="Consolas" w:hAnsi="Consolas"/>
                <w:sz w:val="22"/>
                <w:szCs w:val="22"/>
              </w:rPr>
            </w:pPr>
            <w:r w:rsidRPr="00D65C9A">
              <w:rPr>
                <w:rFonts w:ascii="Consolas" w:hAnsi="Consolas"/>
                <w:sz w:val="22"/>
                <w:szCs w:val="22"/>
              </w:rPr>
              <w:t>5</w:t>
            </w:r>
          </w:p>
          <w:p w:rsidR="00096654" w:rsidRPr="00D65C9A" w:rsidRDefault="00096654" w:rsidP="00E54D2D">
            <w:pPr>
              <w:pStyle w:val="Android6-"/>
              <w:spacing w:after="0" w:line="300" w:lineRule="exact"/>
              <w:ind w:rightChars="100" w:right="230"/>
              <w:rPr>
                <w:rFonts w:ascii="Consolas" w:hAnsi="Consolas"/>
                <w:sz w:val="22"/>
                <w:szCs w:val="22"/>
              </w:rPr>
            </w:pPr>
          </w:p>
        </w:tc>
        <w:tc>
          <w:tcPr>
            <w:tcW w:w="6975" w:type="dxa"/>
            <w:tcBorders>
              <w:left w:val="single" w:sz="4" w:space="0" w:color="auto"/>
            </w:tcBorders>
            <w:shd w:val="clear" w:color="auto" w:fill="auto"/>
          </w:tcPr>
          <w:p w:rsidR="00096654" w:rsidRPr="00D61BCF" w:rsidRDefault="00096654" w:rsidP="00E54D2D">
            <w:pPr>
              <w:pStyle w:val="Android6-"/>
              <w:spacing w:after="0" w:line="300" w:lineRule="exact"/>
              <w:jc w:val="left"/>
              <w:rPr>
                <w:rFonts w:ascii="Consolas" w:hAnsi="Consolas"/>
                <w:spacing w:val="-14"/>
                <w:sz w:val="22"/>
                <w:szCs w:val="22"/>
              </w:rPr>
            </w:pPr>
            <w:r w:rsidRPr="00D61BCF">
              <w:rPr>
                <w:rFonts w:ascii="Consolas" w:hAnsi="Consolas"/>
                <w:spacing w:val="-14"/>
                <w:sz w:val="22"/>
                <w:szCs w:val="22"/>
              </w:rPr>
              <w:t>import numpy as np</w:t>
            </w:r>
          </w:p>
          <w:p w:rsidR="00096654" w:rsidRPr="00D61BCF" w:rsidRDefault="005D63CB" w:rsidP="00E54D2D">
            <w:pPr>
              <w:pStyle w:val="Android6-"/>
              <w:spacing w:after="0" w:line="300" w:lineRule="exact"/>
              <w:jc w:val="left"/>
              <w:rPr>
                <w:rFonts w:ascii="Consolas" w:hAnsi="Consolas"/>
                <w:spacing w:val="-14"/>
                <w:sz w:val="22"/>
                <w:szCs w:val="22"/>
              </w:rPr>
            </w:pPr>
            <w:r>
              <w:rPr>
                <w:rFonts w:ascii="Consolas" w:hAnsi="Consolas" w:hint="eastAsia"/>
                <w:spacing w:val="-14"/>
                <w:sz w:val="22"/>
                <w:szCs w:val="22"/>
              </w:rPr>
              <w:t>f</w:t>
            </w:r>
            <w:r w:rsidR="00096654" w:rsidRPr="00D61BCF">
              <w:rPr>
                <w:rFonts w:ascii="Consolas" w:hAnsi="Consolas" w:hint="eastAsia"/>
                <w:spacing w:val="-14"/>
                <w:sz w:val="22"/>
                <w:szCs w:val="22"/>
              </w:rPr>
              <w:t xml:space="preserve"> = np.genfromtxt('</w:t>
            </w:r>
            <w:r w:rsidR="00096654" w:rsidRPr="00D61BCF">
              <w:rPr>
                <w:rFonts w:ascii="Consolas" w:hAnsi="Consolas" w:hint="eastAsia"/>
                <w:spacing w:val="-14"/>
                <w:sz w:val="22"/>
                <w:szCs w:val="22"/>
              </w:rPr>
              <w:t>集保戶股權分散表</w:t>
            </w:r>
            <w:r w:rsidR="00096654" w:rsidRPr="00D61BCF">
              <w:rPr>
                <w:rFonts w:ascii="Consolas" w:hAnsi="Consolas" w:hint="eastAsia"/>
                <w:spacing w:val="-14"/>
                <w:sz w:val="22"/>
                <w:szCs w:val="22"/>
              </w:rPr>
              <w:t>0050.csv', delimiter=',',encoding = 'utf8')</w:t>
            </w:r>
          </w:p>
          <w:p w:rsidR="00811CD3" w:rsidRPr="00811CD3" w:rsidRDefault="00811CD3" w:rsidP="00811CD3">
            <w:pPr>
              <w:pStyle w:val="Android6-"/>
              <w:spacing w:after="0" w:line="300" w:lineRule="exact"/>
              <w:jc w:val="left"/>
              <w:rPr>
                <w:rFonts w:ascii="Consolas" w:hAnsi="Consolas"/>
                <w:spacing w:val="-14"/>
                <w:sz w:val="22"/>
                <w:szCs w:val="22"/>
              </w:rPr>
            </w:pPr>
            <w:r w:rsidRPr="00811CD3">
              <w:rPr>
                <w:rFonts w:ascii="Consolas" w:hAnsi="Consolas" w:hint="eastAsia"/>
                <w:spacing w:val="-14"/>
                <w:sz w:val="22"/>
                <w:szCs w:val="22"/>
              </w:rPr>
              <w:t>print("0050</w:t>
            </w:r>
            <w:r w:rsidRPr="00811CD3">
              <w:rPr>
                <w:rFonts w:ascii="Consolas" w:hAnsi="Consolas" w:hint="eastAsia"/>
                <w:spacing w:val="-14"/>
                <w:sz w:val="22"/>
                <w:szCs w:val="22"/>
              </w:rPr>
              <w:t>股東集保戶總人數</w:t>
            </w:r>
            <w:r w:rsidRPr="00811CD3">
              <w:rPr>
                <w:rFonts w:ascii="Consolas" w:hAnsi="Consolas" w:hint="eastAsia"/>
                <w:spacing w:val="-14"/>
                <w:sz w:val="22"/>
                <w:szCs w:val="22"/>
              </w:rPr>
              <w:t>"+str(f[:,3].sum(axis=0)))</w:t>
            </w:r>
          </w:p>
          <w:p w:rsidR="00811CD3" w:rsidRPr="00811CD3" w:rsidRDefault="00811CD3" w:rsidP="00811CD3">
            <w:pPr>
              <w:pStyle w:val="Android6-"/>
              <w:spacing w:after="0" w:line="300" w:lineRule="exact"/>
              <w:jc w:val="left"/>
              <w:rPr>
                <w:rFonts w:ascii="Consolas" w:hAnsi="Consolas"/>
                <w:spacing w:val="-14"/>
                <w:sz w:val="22"/>
                <w:szCs w:val="22"/>
              </w:rPr>
            </w:pPr>
            <w:r w:rsidRPr="00811CD3">
              <w:rPr>
                <w:rFonts w:ascii="Consolas" w:hAnsi="Consolas" w:hint="eastAsia"/>
                <w:spacing w:val="-14"/>
                <w:sz w:val="22"/>
                <w:szCs w:val="22"/>
              </w:rPr>
              <w:t>print("0050</w:t>
            </w:r>
            <w:r w:rsidRPr="00811CD3">
              <w:rPr>
                <w:rFonts w:ascii="Consolas" w:hAnsi="Consolas" w:hint="eastAsia"/>
                <w:spacing w:val="-14"/>
                <w:sz w:val="22"/>
                <w:szCs w:val="22"/>
              </w:rPr>
              <w:t>股東集保戶總股數</w:t>
            </w:r>
            <w:r w:rsidRPr="00811CD3">
              <w:rPr>
                <w:rFonts w:ascii="Consolas" w:hAnsi="Consolas" w:hint="eastAsia"/>
                <w:spacing w:val="-14"/>
                <w:sz w:val="22"/>
                <w:szCs w:val="22"/>
              </w:rPr>
              <w:t>"+str(f[:,4].sum(axis=0)))</w:t>
            </w:r>
          </w:p>
          <w:p w:rsidR="00096654" w:rsidRPr="00990E00" w:rsidRDefault="00811CD3" w:rsidP="005D63CB">
            <w:pPr>
              <w:pStyle w:val="Android6-"/>
              <w:spacing w:after="0" w:line="300" w:lineRule="exact"/>
              <w:jc w:val="left"/>
              <w:rPr>
                <w:rFonts w:ascii="Consolas" w:hAnsi="Consolas"/>
                <w:spacing w:val="-14"/>
                <w:sz w:val="22"/>
                <w:szCs w:val="22"/>
              </w:rPr>
            </w:pPr>
            <w:r w:rsidRPr="00811CD3">
              <w:rPr>
                <w:rFonts w:ascii="Consolas" w:hAnsi="Consolas" w:hint="eastAsia"/>
                <w:spacing w:val="-14"/>
                <w:sz w:val="22"/>
                <w:szCs w:val="22"/>
              </w:rPr>
              <w:t>print("0050</w:t>
            </w:r>
            <w:r w:rsidRPr="00811CD3">
              <w:rPr>
                <w:rFonts w:ascii="Consolas" w:hAnsi="Consolas" w:hint="eastAsia"/>
                <w:spacing w:val="-14"/>
                <w:sz w:val="22"/>
                <w:szCs w:val="22"/>
              </w:rPr>
              <w:t>股東集保戶分級最低持有總股數</w:t>
            </w:r>
            <w:r w:rsidRPr="00811CD3">
              <w:rPr>
                <w:rFonts w:ascii="Consolas" w:hAnsi="Consolas" w:hint="eastAsia"/>
                <w:spacing w:val="-14"/>
                <w:sz w:val="22"/>
                <w:szCs w:val="22"/>
              </w:rPr>
              <w:t>"+str(f[:,4].min(axis=0)))</w:t>
            </w:r>
          </w:p>
        </w:tc>
      </w:tr>
    </w:tbl>
    <w:p w:rsidR="00BF01EA" w:rsidRDefault="00BF01EA" w:rsidP="00BF01EA">
      <w:pPr>
        <w:pStyle w:val="tsa"/>
        <w:rPr>
          <w:noProof/>
        </w:rPr>
      </w:pPr>
    </w:p>
    <w:p w:rsidR="00BF01EA" w:rsidRPr="00BF01EA" w:rsidRDefault="00BF01EA" w:rsidP="00BF01EA">
      <w:pPr>
        <w:pStyle w:val="tsa"/>
      </w:pPr>
    </w:p>
    <w:p w:rsidR="008213D4" w:rsidRDefault="00213C93" w:rsidP="00AC402B">
      <w:pPr>
        <w:pStyle w:val="4"/>
      </w:pPr>
      <w:r>
        <w:rPr>
          <w:rFonts w:ascii="Noto Serif CJK TC Light" w:eastAsia="Noto Serif CJK TC Light" w:hAnsi="Noto Serif CJK TC Light"/>
          <w:noProof/>
        </w:rPr>
        <w:drawing>
          <wp:inline distT="0" distB="0" distL="0" distR="0" wp14:anchorId="46E07744" wp14:editId="2C4C37CB">
            <wp:extent cx="213360" cy="175260"/>
            <wp:effectExtent l="0" t="0" r="0" b="0"/>
            <wp:docPr id="101" name="圖片 101"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8213D4" w:rsidRPr="00E33579">
        <w:rPr>
          <w:rFonts w:hint="eastAsia"/>
        </w:rPr>
        <w:t>參考解答</w:t>
      </w:r>
      <w:r w:rsidR="008213D4">
        <w:rPr>
          <w:rFonts w:hint="eastAsia"/>
        </w:rPr>
        <w:t>程式說明</w:t>
      </w:r>
    </w:p>
    <w:p w:rsidR="008213D4" w:rsidRDefault="005D63CB" w:rsidP="00E51904">
      <w:pPr>
        <w:pStyle w:val="a"/>
      </w:pPr>
      <w:r>
        <w:rPr>
          <w:rFonts w:hint="eastAsia"/>
        </w:rPr>
        <w:t>1</w:t>
      </w:r>
      <w:r w:rsidR="008213D4">
        <w:rPr>
          <w:rFonts w:hint="eastAsia"/>
        </w:rPr>
        <w:t>行</w:t>
      </w:r>
      <w:r w:rsidR="008213D4">
        <w:rPr>
          <w:rFonts w:hint="eastAsia"/>
        </w:rPr>
        <w:t>import</w:t>
      </w:r>
      <w:r w:rsidR="008213D4">
        <w:rPr>
          <w:rFonts w:hint="eastAsia"/>
        </w:rPr>
        <w:t>所需套件</w:t>
      </w:r>
    </w:p>
    <w:p w:rsidR="008213D4" w:rsidRDefault="005D63CB" w:rsidP="00E51904">
      <w:pPr>
        <w:pStyle w:val="a"/>
      </w:pPr>
      <w:r>
        <w:rPr>
          <w:rFonts w:hint="eastAsia"/>
        </w:rPr>
        <w:t>2</w:t>
      </w:r>
      <w:r w:rsidR="008213D4">
        <w:rPr>
          <w:rFonts w:hint="eastAsia"/>
        </w:rPr>
        <w:t>行</w:t>
      </w:r>
      <w:r>
        <w:rPr>
          <w:rFonts w:hint="eastAsia"/>
        </w:rPr>
        <w:t>運用</w:t>
      </w:r>
      <w:r>
        <w:rPr>
          <w:rFonts w:hint="eastAsia"/>
        </w:rPr>
        <w:t>numpy</w:t>
      </w:r>
      <w:r>
        <w:rPr>
          <w:rFonts w:hint="eastAsia"/>
        </w:rPr>
        <w:t>的</w:t>
      </w:r>
      <w:r w:rsidRPr="00D61BCF">
        <w:rPr>
          <w:rFonts w:ascii="Consolas" w:hAnsi="Consolas" w:hint="eastAsia"/>
          <w:spacing w:val="-14"/>
          <w:szCs w:val="22"/>
        </w:rPr>
        <w:t>genfromtxt</w:t>
      </w:r>
      <w:r w:rsidR="008213D4">
        <w:rPr>
          <w:rFonts w:hint="eastAsia"/>
        </w:rPr>
        <w:t>讀取</w:t>
      </w:r>
      <w:r w:rsidRPr="00D61BCF">
        <w:rPr>
          <w:rFonts w:ascii="Consolas" w:hAnsi="Consolas" w:hint="eastAsia"/>
          <w:spacing w:val="-14"/>
          <w:szCs w:val="22"/>
        </w:rPr>
        <w:t>'</w:t>
      </w:r>
      <w:r w:rsidRPr="00D61BCF">
        <w:rPr>
          <w:rFonts w:ascii="Consolas" w:hAnsi="Consolas" w:hint="eastAsia"/>
          <w:spacing w:val="-14"/>
          <w:szCs w:val="22"/>
        </w:rPr>
        <w:t>集保戶股權分散表</w:t>
      </w:r>
      <w:r w:rsidRPr="00D61BCF">
        <w:rPr>
          <w:rFonts w:ascii="Consolas" w:hAnsi="Consolas" w:hint="eastAsia"/>
          <w:spacing w:val="-14"/>
          <w:szCs w:val="22"/>
        </w:rPr>
        <w:t>0050.csv'</w:t>
      </w:r>
      <w:r w:rsidR="008213D4">
        <w:rPr>
          <w:rFonts w:hint="eastAsia"/>
        </w:rPr>
        <w:t>檔案</w:t>
      </w:r>
      <w:r w:rsidRPr="00284D55">
        <w:rPr>
          <w:rFonts w:hint="eastAsia"/>
        </w:rPr>
        <w:t>，編碼方式採用</w:t>
      </w:r>
      <w:r w:rsidRPr="00284D55">
        <w:t>"utf-8",</w:t>
      </w:r>
      <w:r w:rsidRPr="00284D55">
        <w:rPr>
          <w:rFonts w:hint="eastAsia"/>
        </w:rPr>
        <w:t>檔案中以</w:t>
      </w:r>
      <w:r w:rsidRPr="00284D55">
        <w:t>","</w:t>
      </w:r>
      <w:r w:rsidRPr="00284D55">
        <w:rPr>
          <w:rFonts w:hint="eastAsia"/>
        </w:rPr>
        <w:t>分隔，設定為</w:t>
      </w:r>
      <w:r w:rsidRPr="00284D55">
        <w:rPr>
          <w:rFonts w:hint="eastAsia"/>
        </w:rPr>
        <w:t>f</w:t>
      </w:r>
      <w:r w:rsidRPr="00284D55">
        <w:rPr>
          <w:rFonts w:hint="eastAsia"/>
        </w:rPr>
        <w:t>物件</w:t>
      </w:r>
      <w:r w:rsidR="008213D4">
        <w:rPr>
          <w:rFonts w:hint="eastAsia"/>
        </w:rPr>
        <w:t>。</w:t>
      </w:r>
    </w:p>
    <w:p w:rsidR="005D63CB" w:rsidRDefault="005D63CB" w:rsidP="005D63CB">
      <w:pPr>
        <w:pStyle w:val="a"/>
      </w:pPr>
      <w:r>
        <w:rPr>
          <w:rFonts w:hint="eastAsia"/>
        </w:rPr>
        <w:t>3</w:t>
      </w:r>
      <w:r w:rsidR="008213D4">
        <w:rPr>
          <w:rFonts w:hint="eastAsia"/>
        </w:rPr>
        <w:t>行</w:t>
      </w:r>
      <w:r>
        <w:rPr>
          <w:rFonts w:hint="eastAsia"/>
        </w:rPr>
        <w:t>運用</w:t>
      </w:r>
      <w:r>
        <w:rPr>
          <w:rFonts w:hint="eastAsia"/>
        </w:rPr>
        <w:t>sum</w:t>
      </w:r>
      <w:r>
        <w:rPr>
          <w:rFonts w:hint="eastAsia"/>
        </w:rPr>
        <w:t>方法計算與列印</w:t>
      </w:r>
      <w:r>
        <w:rPr>
          <w:rFonts w:hint="eastAsia"/>
        </w:rPr>
        <w:t>0050</w:t>
      </w:r>
      <w:r>
        <w:rPr>
          <w:rFonts w:hint="eastAsia"/>
        </w:rPr>
        <w:t>股東集保戶總人數。</w:t>
      </w:r>
    </w:p>
    <w:p w:rsidR="005D63CB" w:rsidRDefault="005D63CB" w:rsidP="005D63CB">
      <w:pPr>
        <w:pStyle w:val="a"/>
      </w:pPr>
      <w:r>
        <w:rPr>
          <w:rFonts w:hint="eastAsia"/>
        </w:rPr>
        <w:t>4</w:t>
      </w:r>
      <w:r>
        <w:rPr>
          <w:rFonts w:hint="eastAsia"/>
        </w:rPr>
        <w:t>行運用</w:t>
      </w:r>
      <w:r>
        <w:rPr>
          <w:rFonts w:hint="eastAsia"/>
        </w:rPr>
        <w:t>sum</w:t>
      </w:r>
      <w:r>
        <w:rPr>
          <w:rFonts w:hint="eastAsia"/>
        </w:rPr>
        <w:t>方法計算與列印</w:t>
      </w:r>
      <w:r>
        <w:rPr>
          <w:rFonts w:hint="eastAsia"/>
        </w:rPr>
        <w:t>0050</w:t>
      </w:r>
      <w:r>
        <w:rPr>
          <w:rFonts w:hint="eastAsia"/>
        </w:rPr>
        <w:t>股東集保戶總股數</w:t>
      </w:r>
    </w:p>
    <w:p w:rsidR="008213D4" w:rsidRPr="00E33579" w:rsidRDefault="005D63CB" w:rsidP="005D63CB">
      <w:pPr>
        <w:pStyle w:val="a"/>
      </w:pPr>
      <w:r>
        <w:rPr>
          <w:rFonts w:hint="eastAsia"/>
        </w:rPr>
        <w:t>5</w:t>
      </w:r>
      <w:r>
        <w:rPr>
          <w:rFonts w:hint="eastAsia"/>
        </w:rPr>
        <w:t>行運用</w:t>
      </w:r>
      <w:r>
        <w:rPr>
          <w:rFonts w:hint="eastAsia"/>
        </w:rPr>
        <w:t>min</w:t>
      </w:r>
      <w:r>
        <w:rPr>
          <w:rFonts w:hint="eastAsia"/>
        </w:rPr>
        <w:t>方法計算與列印</w:t>
      </w:r>
      <w:r>
        <w:rPr>
          <w:rFonts w:hint="eastAsia"/>
        </w:rPr>
        <w:t>0050</w:t>
      </w:r>
      <w:r>
        <w:rPr>
          <w:rFonts w:hint="eastAsia"/>
        </w:rPr>
        <w:t>股東集保戶分級最低持有總股數</w:t>
      </w:r>
      <w:r w:rsidR="008213D4">
        <w:rPr>
          <w:rFonts w:hint="eastAsia"/>
        </w:rPr>
        <w:t>。</w:t>
      </w:r>
    </w:p>
    <w:bookmarkEnd w:id="15"/>
    <w:bookmarkEnd w:id="16"/>
    <w:bookmarkEnd w:id="17"/>
    <w:p w:rsidR="002F33FC" w:rsidRPr="00906E08" w:rsidRDefault="002F33FC" w:rsidP="00BF01EA">
      <w:pPr>
        <w:pStyle w:val="110"/>
      </w:pPr>
      <w:r w:rsidRPr="00906E08">
        <w:rPr>
          <w:rFonts w:hint="eastAsia"/>
        </w:rPr>
        <w:lastRenderedPageBreak/>
        <w:t>本章作業</w:t>
      </w:r>
    </w:p>
    <w:p w:rsidR="0053119E" w:rsidRDefault="009C7066" w:rsidP="0053119E">
      <w:pPr>
        <w:pStyle w:val="NNL1"/>
        <w:jc w:val="left"/>
      </w:pPr>
      <w:bookmarkStart w:id="18" w:name="OLE_LINK65"/>
      <w:bookmarkStart w:id="19" w:name="OLE_LINK66"/>
      <w:bookmarkStart w:id="20" w:name="OLE_LINK67"/>
      <w:r w:rsidRPr="00E33579">
        <w:rPr>
          <w:rFonts w:hint="eastAsia"/>
        </w:rPr>
        <w:t>請撰寫</w:t>
      </w:r>
      <w:r>
        <w:rPr>
          <w:rFonts w:hint="eastAsia"/>
        </w:rPr>
        <w:t>程式讀取下面資料：</w:t>
      </w:r>
      <w:r w:rsidR="00425EC1">
        <w:br/>
        <w:t>datas = [[75,62,85,73,60], [91,53,56,63,65], [71,88,51,69,87],[69,53,87,74,70] ]</w:t>
      </w:r>
      <w:r w:rsidR="00425EC1">
        <w:rPr>
          <w:rFonts w:hint="eastAsia"/>
        </w:rPr>
        <w:br/>
        <w:t>indexs = ["</w:t>
      </w:r>
      <w:r w:rsidR="00425EC1">
        <w:rPr>
          <w:rFonts w:hint="eastAsia"/>
        </w:rPr>
        <w:t>小林</w:t>
      </w:r>
      <w:r w:rsidR="00425EC1">
        <w:rPr>
          <w:rFonts w:hint="eastAsia"/>
        </w:rPr>
        <w:t>", "</w:t>
      </w:r>
      <w:r w:rsidR="00425EC1">
        <w:rPr>
          <w:rFonts w:hint="eastAsia"/>
        </w:rPr>
        <w:t>小黃</w:t>
      </w:r>
      <w:r w:rsidR="00425EC1">
        <w:rPr>
          <w:rFonts w:hint="eastAsia"/>
        </w:rPr>
        <w:t>", "</w:t>
      </w:r>
      <w:r w:rsidR="00425EC1">
        <w:rPr>
          <w:rFonts w:hint="eastAsia"/>
        </w:rPr>
        <w:t>小陳</w:t>
      </w:r>
      <w:r w:rsidR="00425EC1">
        <w:rPr>
          <w:rFonts w:hint="eastAsia"/>
        </w:rPr>
        <w:t>", "</w:t>
      </w:r>
      <w:r w:rsidR="00425EC1">
        <w:rPr>
          <w:rFonts w:hint="eastAsia"/>
        </w:rPr>
        <w:t>小美</w:t>
      </w:r>
      <w:r w:rsidR="00425EC1">
        <w:rPr>
          <w:rFonts w:hint="eastAsia"/>
        </w:rPr>
        <w:t>"]</w:t>
      </w:r>
      <w:r w:rsidR="00425EC1">
        <w:br/>
      </w:r>
      <w:r w:rsidR="00425EC1">
        <w:rPr>
          <w:rFonts w:hint="eastAsia"/>
        </w:rPr>
        <w:t>columns = ["</w:t>
      </w:r>
      <w:r w:rsidR="00425EC1">
        <w:rPr>
          <w:rFonts w:hint="eastAsia"/>
        </w:rPr>
        <w:t>國語</w:t>
      </w:r>
      <w:r w:rsidR="00425EC1">
        <w:rPr>
          <w:rFonts w:hint="eastAsia"/>
        </w:rPr>
        <w:t>", "</w:t>
      </w:r>
      <w:r w:rsidR="00425EC1">
        <w:rPr>
          <w:rFonts w:hint="eastAsia"/>
        </w:rPr>
        <w:t>數學</w:t>
      </w:r>
      <w:r w:rsidR="00425EC1">
        <w:rPr>
          <w:rFonts w:hint="eastAsia"/>
        </w:rPr>
        <w:t>", "</w:t>
      </w:r>
      <w:r w:rsidR="00425EC1">
        <w:rPr>
          <w:rFonts w:hint="eastAsia"/>
        </w:rPr>
        <w:t>英文</w:t>
      </w:r>
      <w:r w:rsidR="00425EC1">
        <w:rPr>
          <w:rFonts w:hint="eastAsia"/>
        </w:rPr>
        <w:t>", "</w:t>
      </w:r>
      <w:r w:rsidR="00425EC1">
        <w:rPr>
          <w:rFonts w:hint="eastAsia"/>
        </w:rPr>
        <w:t>自然</w:t>
      </w:r>
      <w:r w:rsidR="00425EC1">
        <w:rPr>
          <w:rFonts w:hint="eastAsia"/>
        </w:rPr>
        <w:t>", "</w:t>
      </w:r>
      <w:r w:rsidR="00425EC1">
        <w:rPr>
          <w:rFonts w:hint="eastAsia"/>
        </w:rPr>
        <w:t>社會</w:t>
      </w:r>
      <w:r w:rsidR="00425EC1">
        <w:rPr>
          <w:rFonts w:hint="eastAsia"/>
        </w:rPr>
        <w:t>"]</w:t>
      </w:r>
      <w:r w:rsidR="00425EC1">
        <w:br/>
      </w:r>
      <w:r w:rsidR="00425EC1">
        <w:rPr>
          <w:rFonts w:hint="eastAsia"/>
        </w:rPr>
        <w:t>利用</w:t>
      </w:r>
      <w:r w:rsidR="00425EC1">
        <w:rPr>
          <w:rFonts w:hint="eastAsia"/>
        </w:rPr>
        <w:t>Pandas</w:t>
      </w:r>
      <w:r w:rsidR="00425EC1">
        <w:rPr>
          <w:rFonts w:hint="eastAsia"/>
        </w:rPr>
        <w:t>的</w:t>
      </w:r>
      <w:r w:rsidR="00425EC1" w:rsidRPr="00425EC1">
        <w:t>DataFrame</w:t>
      </w:r>
      <w:r w:rsidR="00425EC1">
        <w:rPr>
          <w:rFonts w:hint="eastAsia"/>
        </w:rPr>
        <w:t>資料架構，完成下面要求：</w:t>
      </w:r>
      <w:r w:rsidR="00425EC1">
        <w:br/>
      </w:r>
      <w:r w:rsidR="00425EC1">
        <w:rPr>
          <w:rFonts w:hint="eastAsia"/>
        </w:rPr>
        <w:t>A.</w:t>
      </w:r>
      <w:r w:rsidR="00425EC1">
        <w:rPr>
          <w:rFonts w:hint="eastAsia"/>
        </w:rPr>
        <w:t>印出</w:t>
      </w:r>
      <w:r w:rsidR="00425EC1" w:rsidRPr="00425EC1">
        <w:rPr>
          <w:rFonts w:hint="eastAsia"/>
        </w:rPr>
        <w:t>行標題為科目，</w:t>
      </w:r>
      <w:proofErr w:type="gramStart"/>
      <w:r w:rsidR="00425EC1" w:rsidRPr="00425EC1">
        <w:rPr>
          <w:rFonts w:hint="eastAsia"/>
        </w:rPr>
        <w:t>列題</w:t>
      </w:r>
      <w:proofErr w:type="gramEnd"/>
      <w:r w:rsidR="00425EC1" w:rsidRPr="00425EC1">
        <w:rPr>
          <w:rFonts w:hint="eastAsia"/>
        </w:rPr>
        <w:t>標為個人的所有學生成績</w:t>
      </w:r>
      <w:r w:rsidR="00425EC1">
        <w:br/>
      </w:r>
      <w:r w:rsidR="00425EC1">
        <w:rPr>
          <w:rFonts w:hint="eastAsia"/>
        </w:rPr>
        <w:t>B.</w:t>
      </w:r>
      <w:r w:rsidR="00425EC1">
        <w:rPr>
          <w:rFonts w:hint="eastAsia"/>
        </w:rPr>
        <w:t>印出</w:t>
      </w:r>
      <w:r w:rsidR="00425EC1" w:rsidRPr="00425EC1">
        <w:rPr>
          <w:rFonts w:hint="eastAsia"/>
        </w:rPr>
        <w:t>後二位的成績</w:t>
      </w:r>
      <w:r w:rsidR="00425EC1">
        <w:br/>
      </w:r>
      <w:r w:rsidR="00425EC1">
        <w:rPr>
          <w:rFonts w:hint="eastAsia"/>
        </w:rPr>
        <w:t>C.</w:t>
      </w:r>
      <w:r w:rsidR="00425EC1" w:rsidRPr="00425EC1">
        <w:rPr>
          <w:rFonts w:hint="eastAsia"/>
        </w:rPr>
        <w:t>以自然遞減排序</w:t>
      </w:r>
      <w:r w:rsidR="00425EC1">
        <w:rPr>
          <w:rFonts w:hint="eastAsia"/>
        </w:rPr>
        <w:t>後列印自然成績</w:t>
      </w:r>
      <w:r w:rsidR="00425EC1">
        <w:br/>
      </w:r>
      <w:r w:rsidR="00425EC1">
        <w:rPr>
          <w:rFonts w:hint="eastAsia"/>
        </w:rPr>
        <w:t>D.</w:t>
      </w:r>
      <w:r w:rsidR="00425EC1">
        <w:rPr>
          <w:rFonts w:hint="eastAsia"/>
        </w:rPr>
        <w:t>將</w:t>
      </w:r>
      <w:r w:rsidR="00425EC1">
        <w:rPr>
          <w:rFonts w:hint="eastAsia"/>
        </w:rPr>
        <w:t>"</w:t>
      </w:r>
      <w:r w:rsidR="00425EC1">
        <w:rPr>
          <w:rFonts w:hint="eastAsia"/>
        </w:rPr>
        <w:t>小黃</w:t>
      </w:r>
      <w:r w:rsidR="00425EC1">
        <w:rPr>
          <w:rFonts w:hint="eastAsia"/>
        </w:rPr>
        <w:t>"</w:t>
      </w:r>
      <w:r w:rsidR="00425EC1">
        <w:rPr>
          <w:rFonts w:hint="eastAsia"/>
        </w:rPr>
        <w:t>的</w:t>
      </w:r>
      <w:r w:rsidR="00425EC1">
        <w:rPr>
          <w:rFonts w:hint="eastAsia"/>
        </w:rPr>
        <w:t>"</w:t>
      </w:r>
      <w:r w:rsidR="00425EC1">
        <w:rPr>
          <w:rFonts w:hint="eastAsia"/>
        </w:rPr>
        <w:t>英文</w:t>
      </w:r>
      <w:r w:rsidR="00425EC1">
        <w:rPr>
          <w:rFonts w:hint="eastAsia"/>
        </w:rPr>
        <w:t>"</w:t>
      </w:r>
      <w:r w:rsidR="00425EC1">
        <w:rPr>
          <w:rFonts w:hint="eastAsia"/>
        </w:rPr>
        <w:t>改為</w:t>
      </w:r>
      <w:r w:rsidR="00425EC1">
        <w:rPr>
          <w:rFonts w:hint="eastAsia"/>
        </w:rPr>
        <w:t>80</w:t>
      </w:r>
      <w:r w:rsidR="00425EC1">
        <w:rPr>
          <w:rFonts w:hint="eastAsia"/>
        </w:rPr>
        <w:t>後，列印</w:t>
      </w:r>
      <w:r w:rsidR="00425EC1">
        <w:rPr>
          <w:rFonts w:hint="eastAsia"/>
        </w:rPr>
        <w:t>'</w:t>
      </w:r>
      <w:r w:rsidR="00425EC1">
        <w:rPr>
          <w:rFonts w:hint="eastAsia"/>
        </w:rPr>
        <w:t>小黃的成績</w:t>
      </w:r>
      <w:r w:rsidR="00425EC1">
        <w:rPr>
          <w:rFonts w:hint="eastAsia"/>
        </w:rPr>
        <w:t>')</w:t>
      </w:r>
      <w:r w:rsidR="0053119E">
        <w:br/>
      </w:r>
      <w:r w:rsidR="0053119E">
        <w:rPr>
          <w:rFonts w:hint="eastAsia"/>
        </w:rPr>
        <w:t>E.</w:t>
      </w:r>
      <w:r w:rsidR="0053119E">
        <w:rPr>
          <w:rFonts w:hint="eastAsia"/>
        </w:rPr>
        <w:t>將</w:t>
      </w:r>
      <w:r w:rsidR="0053119E">
        <w:rPr>
          <w:rFonts w:hint="eastAsia"/>
        </w:rPr>
        <w:t>"</w:t>
      </w:r>
      <w:r w:rsidR="0053119E">
        <w:rPr>
          <w:rFonts w:hint="eastAsia"/>
        </w:rPr>
        <w:t>小林</w:t>
      </w:r>
      <w:r w:rsidR="0053119E">
        <w:rPr>
          <w:rFonts w:hint="eastAsia"/>
        </w:rPr>
        <w:t>"</w:t>
      </w:r>
      <w:r w:rsidR="0053119E">
        <w:rPr>
          <w:rFonts w:hint="eastAsia"/>
        </w:rPr>
        <w:t>改為</w:t>
      </w:r>
      <w:r w:rsidR="0053119E">
        <w:rPr>
          <w:rFonts w:hint="eastAsia"/>
        </w:rPr>
        <w:t xml:space="preserve"> "</w:t>
      </w:r>
      <w:r w:rsidR="0053119E">
        <w:rPr>
          <w:rFonts w:hint="eastAsia"/>
        </w:rPr>
        <w:t>小張</w:t>
      </w:r>
      <w:r w:rsidR="0053119E">
        <w:rPr>
          <w:rFonts w:hint="eastAsia"/>
        </w:rPr>
        <w:t>"</w:t>
      </w:r>
      <w:r w:rsidR="0053119E">
        <w:rPr>
          <w:rFonts w:hint="eastAsia"/>
        </w:rPr>
        <w:t>；</w:t>
      </w:r>
      <w:r w:rsidR="0053119E">
        <w:rPr>
          <w:rFonts w:hint="eastAsia"/>
        </w:rPr>
        <w:t>"</w:t>
      </w:r>
      <w:r w:rsidR="0053119E">
        <w:rPr>
          <w:rFonts w:hint="eastAsia"/>
        </w:rPr>
        <w:t>自然</w:t>
      </w:r>
      <w:r w:rsidR="0053119E">
        <w:rPr>
          <w:rFonts w:hint="eastAsia"/>
        </w:rPr>
        <w:t>"</w:t>
      </w:r>
      <w:r w:rsidR="0053119E">
        <w:rPr>
          <w:rFonts w:hint="eastAsia"/>
        </w:rPr>
        <w:t>改為</w:t>
      </w:r>
      <w:r w:rsidR="0053119E">
        <w:rPr>
          <w:rFonts w:hint="eastAsia"/>
        </w:rPr>
        <w:t>"</w:t>
      </w:r>
      <w:r w:rsidR="0053119E">
        <w:rPr>
          <w:rFonts w:hint="eastAsia"/>
        </w:rPr>
        <w:t>理化</w:t>
      </w:r>
      <w:r w:rsidR="0053119E">
        <w:rPr>
          <w:rFonts w:hint="eastAsia"/>
        </w:rPr>
        <w:t>"</w:t>
      </w:r>
      <w:r w:rsidR="0053119E">
        <w:rPr>
          <w:rFonts w:hint="eastAsia"/>
        </w:rPr>
        <w:t>後，列印全體成績</w:t>
      </w:r>
    </w:p>
    <w:p w:rsidR="0038304A" w:rsidRDefault="00213C93" w:rsidP="00A730F4">
      <w:pPr>
        <w:pStyle w:val="Nt11"/>
        <w:spacing w:before="80"/>
      </w:pPr>
      <w:r>
        <w:rPr>
          <w:noProof/>
        </w:rPr>
        <w:drawing>
          <wp:inline distT="0" distB="0" distL="0" distR="0" wp14:anchorId="3C3DAED9" wp14:editId="25698BC2">
            <wp:extent cx="213360" cy="213360"/>
            <wp:effectExtent l="0" t="0" r="0" b="0"/>
            <wp:docPr id="113" name="圖片 113"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A730F4">
        <w:t xml:space="preserve"> </w:t>
      </w:r>
      <w:r w:rsidR="00F33232" w:rsidRPr="00D2254B">
        <w:rPr>
          <w:rStyle w:val="pp"/>
          <w:rFonts w:hint="eastAsia"/>
        </w:rPr>
        <w:t>提示</w:t>
      </w:r>
      <w:r w:rsidR="00A730F4">
        <w:rPr>
          <w:rFonts w:hint="eastAsia"/>
        </w:rPr>
        <w:t>：</w:t>
      </w:r>
    </w:p>
    <w:p w:rsidR="00F33232" w:rsidRPr="0038304A" w:rsidRDefault="00F33232" w:rsidP="0038304A">
      <w:pPr>
        <w:pStyle w:val="Nl1t"/>
      </w:pPr>
      <w:r w:rsidRPr="00D2254B">
        <w:rPr>
          <w:rFonts w:hint="eastAsia"/>
        </w:rPr>
        <w:t>本題需要</w:t>
      </w:r>
      <w:r w:rsidRPr="00D2254B">
        <w:rPr>
          <w:rFonts w:hint="eastAsia"/>
        </w:rPr>
        <w:t>i</w:t>
      </w:r>
      <w:r w:rsidRPr="00D2254B">
        <w:t xml:space="preserve">mport </w:t>
      </w:r>
      <w:r w:rsidR="00425EC1">
        <w:rPr>
          <w:rFonts w:hint="eastAsia"/>
        </w:rPr>
        <w:t>pandas</w:t>
      </w:r>
      <w:r w:rsidRPr="00D2254B">
        <w:rPr>
          <w:rFonts w:hint="eastAsia"/>
        </w:rPr>
        <w:t>進行</w:t>
      </w:r>
      <w:r w:rsidR="00425EC1">
        <w:rPr>
          <w:rFonts w:hint="eastAsia"/>
        </w:rPr>
        <w:t>資料分析</w:t>
      </w:r>
      <w:r>
        <w:rPr>
          <w:rFonts w:hint="eastAsia"/>
        </w:rPr>
        <w:t>。</w:t>
      </w:r>
    </w:p>
    <w:p w:rsidR="00BF01EA" w:rsidRDefault="00BF01EA" w:rsidP="00BF01EA">
      <w:pPr>
        <w:pStyle w:val="tsa"/>
        <w:rPr>
          <w:noProof/>
        </w:rPr>
      </w:pPr>
      <w:bookmarkStart w:id="21" w:name="OLE_LINK414"/>
      <w:bookmarkStart w:id="22" w:name="OLE_LINK415"/>
      <w:bookmarkStart w:id="23" w:name="OLE_LINK222"/>
      <w:bookmarkStart w:id="24" w:name="OLE_LINK225"/>
    </w:p>
    <w:p w:rsidR="009C7066" w:rsidRDefault="00213C93" w:rsidP="00A730F4">
      <w:pPr>
        <w:pStyle w:val="Nt11"/>
        <w:spacing w:before="80"/>
        <w:rPr>
          <w:rStyle w:val="pp"/>
        </w:rPr>
      </w:pPr>
      <w:r>
        <w:rPr>
          <w:rFonts w:ascii="Noto Serif CJK TC Light" w:eastAsia="Noto Serif CJK TC Light" w:hAnsi="Noto Serif CJK TC Light"/>
          <w:noProof/>
        </w:rPr>
        <w:drawing>
          <wp:inline distT="0" distB="0" distL="0" distR="0" wp14:anchorId="5D234B8B" wp14:editId="2E160AEF">
            <wp:extent cx="213360" cy="175260"/>
            <wp:effectExtent l="0" t="0" r="0" b="0"/>
            <wp:docPr id="114" name="圖片 114"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9C7066" w:rsidRPr="00F33232">
        <w:rPr>
          <w:rStyle w:val="pp"/>
          <w:rFonts w:hint="eastAsia"/>
        </w:rPr>
        <w:t>輸入與輸出樣本</w:t>
      </w:r>
    </w:p>
    <w:p w:rsidR="00F33232" w:rsidRDefault="00F33232" w:rsidP="009C7066">
      <w:pPr>
        <w:pStyle w:val="Nt11"/>
        <w:rPr>
          <w:rFonts w:ascii="Consolas" w:hAnsi="Consolas"/>
          <w:szCs w:val="22"/>
        </w:rPr>
      </w:pPr>
      <w:r w:rsidRPr="00D65C9A">
        <w:rPr>
          <w:rFonts w:ascii="Consolas" w:hAnsi="Consolas" w:hint="eastAsia"/>
          <w:szCs w:val="22"/>
        </w:rPr>
        <w:t>輸入</w:t>
      </w:r>
    </w:p>
    <w:p w:rsidR="00425EC1" w:rsidRDefault="00425EC1" w:rsidP="00425EC1">
      <w:pPr>
        <w:pStyle w:val="Nc"/>
        <w:jc w:val="left"/>
      </w:pPr>
      <w:r>
        <w:t>datas = [[75,62,85,73,60], [91,53,56,63,65], [71,88,51,69,87],[69,53,87,74,70] ]</w:t>
      </w:r>
      <w:r>
        <w:rPr>
          <w:rFonts w:hint="eastAsia"/>
        </w:rPr>
        <w:br/>
        <w:t>indexs = ["</w:t>
      </w:r>
      <w:r>
        <w:rPr>
          <w:rFonts w:hint="eastAsia"/>
        </w:rPr>
        <w:t>小林</w:t>
      </w:r>
      <w:r>
        <w:rPr>
          <w:rFonts w:hint="eastAsia"/>
        </w:rPr>
        <w:t>", "</w:t>
      </w:r>
      <w:r>
        <w:rPr>
          <w:rFonts w:hint="eastAsia"/>
        </w:rPr>
        <w:t>小黃</w:t>
      </w:r>
      <w:r>
        <w:rPr>
          <w:rFonts w:hint="eastAsia"/>
        </w:rPr>
        <w:t>", "</w:t>
      </w:r>
      <w:r>
        <w:rPr>
          <w:rFonts w:hint="eastAsia"/>
        </w:rPr>
        <w:t>小陳</w:t>
      </w:r>
      <w:r>
        <w:rPr>
          <w:rFonts w:hint="eastAsia"/>
        </w:rPr>
        <w:t>", "</w:t>
      </w:r>
      <w:r>
        <w:rPr>
          <w:rFonts w:hint="eastAsia"/>
        </w:rPr>
        <w:t>小美</w:t>
      </w:r>
      <w:r>
        <w:rPr>
          <w:rFonts w:hint="eastAsia"/>
        </w:rPr>
        <w:t>"]</w:t>
      </w:r>
      <w:r>
        <w:br/>
      </w:r>
      <w:r>
        <w:rPr>
          <w:rFonts w:hint="eastAsia"/>
        </w:rPr>
        <w:t>columns = ["</w:t>
      </w:r>
      <w:r>
        <w:rPr>
          <w:rFonts w:hint="eastAsia"/>
        </w:rPr>
        <w:t>國語</w:t>
      </w:r>
      <w:r>
        <w:rPr>
          <w:rFonts w:hint="eastAsia"/>
        </w:rPr>
        <w:t>", "</w:t>
      </w:r>
      <w:r>
        <w:rPr>
          <w:rFonts w:hint="eastAsia"/>
        </w:rPr>
        <w:t>數學</w:t>
      </w:r>
      <w:r>
        <w:rPr>
          <w:rFonts w:hint="eastAsia"/>
        </w:rPr>
        <w:t>", "</w:t>
      </w:r>
      <w:r>
        <w:rPr>
          <w:rFonts w:hint="eastAsia"/>
        </w:rPr>
        <w:t>英文</w:t>
      </w:r>
      <w:r>
        <w:rPr>
          <w:rFonts w:hint="eastAsia"/>
        </w:rPr>
        <w:t>", "</w:t>
      </w:r>
      <w:r>
        <w:rPr>
          <w:rFonts w:hint="eastAsia"/>
        </w:rPr>
        <w:t>自然</w:t>
      </w:r>
      <w:r>
        <w:rPr>
          <w:rFonts w:hint="eastAsia"/>
        </w:rPr>
        <w:t>", "</w:t>
      </w:r>
      <w:r>
        <w:rPr>
          <w:rFonts w:hint="eastAsia"/>
        </w:rPr>
        <w:t>社會</w:t>
      </w:r>
      <w:r>
        <w:rPr>
          <w:rFonts w:hint="eastAsia"/>
        </w:rPr>
        <w:t>"]</w:t>
      </w:r>
    </w:p>
    <w:p w:rsidR="00BF01EA" w:rsidRDefault="00BF01EA" w:rsidP="00BF01EA">
      <w:pPr>
        <w:pStyle w:val="tsa"/>
      </w:pPr>
    </w:p>
    <w:p w:rsidR="00F33232" w:rsidRDefault="00F33232" w:rsidP="00F33232">
      <w:pPr>
        <w:pStyle w:val="Nt11"/>
        <w:spacing w:before="80"/>
        <w:rPr>
          <w:rFonts w:ascii="Consolas" w:hAnsi="Consolas"/>
          <w:szCs w:val="22"/>
        </w:rPr>
      </w:pPr>
      <w:r w:rsidRPr="00D65C9A">
        <w:rPr>
          <w:rFonts w:hint="eastAsia"/>
        </w:rPr>
        <w:t>輸出</w:t>
      </w:r>
    </w:p>
    <w:p w:rsidR="00425EC1" w:rsidRDefault="00425EC1" w:rsidP="00425EC1">
      <w:pPr>
        <w:pStyle w:val="Nc"/>
      </w:pPr>
      <w:r>
        <w:rPr>
          <w:rFonts w:hint="eastAsia"/>
        </w:rPr>
        <w:t>行標題為科目，</w:t>
      </w:r>
      <w:proofErr w:type="gramStart"/>
      <w:r>
        <w:rPr>
          <w:rFonts w:hint="eastAsia"/>
        </w:rPr>
        <w:t>列題</w:t>
      </w:r>
      <w:proofErr w:type="gramEnd"/>
      <w:r>
        <w:rPr>
          <w:rFonts w:hint="eastAsia"/>
        </w:rPr>
        <w:t>標為個人的所有學生成績</w:t>
      </w:r>
    </w:p>
    <w:p w:rsidR="00425EC1" w:rsidRDefault="00425EC1" w:rsidP="00425EC1">
      <w:pPr>
        <w:pStyle w:val="Nc"/>
      </w:pPr>
      <w:r>
        <w:rPr>
          <w:rFonts w:hint="eastAsia"/>
        </w:rPr>
        <w:t xml:space="preserve">    </w:t>
      </w:r>
      <w:r>
        <w:rPr>
          <w:rFonts w:hint="eastAsia"/>
        </w:rPr>
        <w:t>國語</w:t>
      </w:r>
      <w:r>
        <w:rPr>
          <w:rFonts w:hint="eastAsia"/>
        </w:rPr>
        <w:t xml:space="preserve">  </w:t>
      </w:r>
      <w:r>
        <w:rPr>
          <w:rFonts w:hint="eastAsia"/>
        </w:rPr>
        <w:t>數學</w:t>
      </w:r>
      <w:r>
        <w:rPr>
          <w:rFonts w:hint="eastAsia"/>
        </w:rPr>
        <w:t xml:space="preserve">  </w:t>
      </w:r>
      <w:r>
        <w:rPr>
          <w:rFonts w:hint="eastAsia"/>
        </w:rPr>
        <w:t>英文</w:t>
      </w:r>
      <w:r>
        <w:rPr>
          <w:rFonts w:hint="eastAsia"/>
        </w:rPr>
        <w:t xml:space="preserve">  </w:t>
      </w:r>
      <w:r>
        <w:rPr>
          <w:rFonts w:hint="eastAsia"/>
        </w:rPr>
        <w:t>自然</w:t>
      </w:r>
      <w:r>
        <w:rPr>
          <w:rFonts w:hint="eastAsia"/>
        </w:rPr>
        <w:t xml:space="preserve">  </w:t>
      </w:r>
      <w:r>
        <w:rPr>
          <w:rFonts w:hint="eastAsia"/>
        </w:rPr>
        <w:t>社會</w:t>
      </w:r>
    </w:p>
    <w:p w:rsidR="00425EC1" w:rsidRDefault="00425EC1" w:rsidP="00425EC1">
      <w:pPr>
        <w:pStyle w:val="Nc"/>
      </w:pPr>
      <w:r>
        <w:rPr>
          <w:rFonts w:hint="eastAsia"/>
        </w:rPr>
        <w:t>小林</w:t>
      </w:r>
      <w:r>
        <w:rPr>
          <w:rFonts w:hint="eastAsia"/>
        </w:rPr>
        <w:t xml:space="preserve">  75  62  85  73  60</w:t>
      </w:r>
    </w:p>
    <w:p w:rsidR="00425EC1" w:rsidRDefault="00425EC1" w:rsidP="00425EC1">
      <w:pPr>
        <w:pStyle w:val="Nc"/>
      </w:pPr>
      <w:r>
        <w:rPr>
          <w:rFonts w:hint="eastAsia"/>
        </w:rPr>
        <w:t>小黃</w:t>
      </w:r>
      <w:r>
        <w:rPr>
          <w:rFonts w:hint="eastAsia"/>
        </w:rPr>
        <w:t xml:space="preserve">  91  53  56  63  65</w:t>
      </w:r>
    </w:p>
    <w:p w:rsidR="00425EC1" w:rsidRDefault="00425EC1" w:rsidP="00425EC1">
      <w:pPr>
        <w:pStyle w:val="Nc"/>
      </w:pPr>
      <w:r>
        <w:rPr>
          <w:rFonts w:hint="eastAsia"/>
        </w:rPr>
        <w:t>小陳</w:t>
      </w:r>
      <w:r>
        <w:rPr>
          <w:rFonts w:hint="eastAsia"/>
        </w:rPr>
        <w:t xml:space="preserve">  71  88  51  69  87</w:t>
      </w:r>
    </w:p>
    <w:p w:rsidR="00425EC1" w:rsidRDefault="00425EC1" w:rsidP="00425EC1">
      <w:pPr>
        <w:pStyle w:val="Nc"/>
      </w:pPr>
      <w:r>
        <w:rPr>
          <w:rFonts w:hint="eastAsia"/>
        </w:rPr>
        <w:t>小美</w:t>
      </w:r>
      <w:r>
        <w:rPr>
          <w:rFonts w:hint="eastAsia"/>
        </w:rPr>
        <w:t xml:space="preserve">  69  53  87  74  70</w:t>
      </w:r>
    </w:p>
    <w:p w:rsidR="00425EC1" w:rsidRDefault="00425EC1" w:rsidP="00425EC1">
      <w:pPr>
        <w:pStyle w:val="Nc"/>
      </w:pPr>
    </w:p>
    <w:p w:rsidR="00425EC1" w:rsidRDefault="00425EC1" w:rsidP="00425EC1">
      <w:pPr>
        <w:pStyle w:val="Nc"/>
      </w:pPr>
      <w:r>
        <w:rPr>
          <w:rFonts w:hint="eastAsia"/>
        </w:rPr>
        <w:t>後二位的成績</w:t>
      </w:r>
    </w:p>
    <w:p w:rsidR="00425EC1" w:rsidRDefault="00425EC1" w:rsidP="00425EC1">
      <w:pPr>
        <w:pStyle w:val="Nc"/>
      </w:pPr>
      <w:r>
        <w:rPr>
          <w:rFonts w:hint="eastAsia"/>
        </w:rPr>
        <w:t xml:space="preserve">    </w:t>
      </w:r>
      <w:r>
        <w:rPr>
          <w:rFonts w:hint="eastAsia"/>
        </w:rPr>
        <w:t>國語</w:t>
      </w:r>
      <w:r>
        <w:rPr>
          <w:rFonts w:hint="eastAsia"/>
        </w:rPr>
        <w:t xml:space="preserve">  </w:t>
      </w:r>
      <w:r>
        <w:rPr>
          <w:rFonts w:hint="eastAsia"/>
        </w:rPr>
        <w:t>數學</w:t>
      </w:r>
      <w:r>
        <w:rPr>
          <w:rFonts w:hint="eastAsia"/>
        </w:rPr>
        <w:t xml:space="preserve">  </w:t>
      </w:r>
      <w:r>
        <w:rPr>
          <w:rFonts w:hint="eastAsia"/>
        </w:rPr>
        <w:t>英文</w:t>
      </w:r>
      <w:r>
        <w:rPr>
          <w:rFonts w:hint="eastAsia"/>
        </w:rPr>
        <w:t xml:space="preserve">  </w:t>
      </w:r>
      <w:r>
        <w:rPr>
          <w:rFonts w:hint="eastAsia"/>
        </w:rPr>
        <w:t>自然</w:t>
      </w:r>
      <w:r>
        <w:rPr>
          <w:rFonts w:hint="eastAsia"/>
        </w:rPr>
        <w:t xml:space="preserve">  </w:t>
      </w:r>
      <w:r>
        <w:rPr>
          <w:rFonts w:hint="eastAsia"/>
        </w:rPr>
        <w:t>社會</w:t>
      </w:r>
    </w:p>
    <w:p w:rsidR="00425EC1" w:rsidRDefault="00425EC1" w:rsidP="00425EC1">
      <w:pPr>
        <w:pStyle w:val="Nc"/>
      </w:pPr>
      <w:r>
        <w:rPr>
          <w:rFonts w:hint="eastAsia"/>
        </w:rPr>
        <w:t>小陳</w:t>
      </w:r>
      <w:r>
        <w:rPr>
          <w:rFonts w:hint="eastAsia"/>
        </w:rPr>
        <w:t xml:space="preserve">  71  88  51  69  87</w:t>
      </w:r>
    </w:p>
    <w:p w:rsidR="00425EC1" w:rsidRDefault="00425EC1" w:rsidP="00425EC1">
      <w:pPr>
        <w:pStyle w:val="Nc"/>
      </w:pPr>
      <w:r>
        <w:rPr>
          <w:rFonts w:hint="eastAsia"/>
        </w:rPr>
        <w:t>小美</w:t>
      </w:r>
      <w:r>
        <w:rPr>
          <w:rFonts w:hint="eastAsia"/>
        </w:rPr>
        <w:t xml:space="preserve">  69  53  87  74  70</w:t>
      </w:r>
    </w:p>
    <w:p w:rsidR="00425EC1" w:rsidRDefault="00425EC1" w:rsidP="00425EC1">
      <w:pPr>
        <w:pStyle w:val="Nc"/>
      </w:pPr>
    </w:p>
    <w:p w:rsidR="00425EC1" w:rsidRDefault="00425EC1" w:rsidP="00425EC1">
      <w:pPr>
        <w:pStyle w:val="Nc"/>
      </w:pPr>
      <w:r>
        <w:rPr>
          <w:rFonts w:hint="eastAsia"/>
        </w:rPr>
        <w:t>以自然遞減排序</w:t>
      </w:r>
    </w:p>
    <w:p w:rsidR="00425EC1" w:rsidRDefault="00425EC1" w:rsidP="00425EC1">
      <w:pPr>
        <w:pStyle w:val="Nc"/>
      </w:pPr>
      <w:r>
        <w:rPr>
          <w:rFonts w:hint="eastAsia"/>
        </w:rPr>
        <w:lastRenderedPageBreak/>
        <w:t>小美</w:t>
      </w:r>
      <w:r>
        <w:rPr>
          <w:rFonts w:hint="eastAsia"/>
        </w:rPr>
        <w:t xml:space="preserve">    74</w:t>
      </w:r>
    </w:p>
    <w:p w:rsidR="00425EC1" w:rsidRDefault="00425EC1" w:rsidP="00425EC1">
      <w:pPr>
        <w:pStyle w:val="Nc"/>
      </w:pPr>
      <w:r>
        <w:rPr>
          <w:rFonts w:hint="eastAsia"/>
        </w:rPr>
        <w:t>小林</w:t>
      </w:r>
      <w:r>
        <w:rPr>
          <w:rFonts w:hint="eastAsia"/>
        </w:rPr>
        <w:t xml:space="preserve">    73</w:t>
      </w:r>
    </w:p>
    <w:p w:rsidR="00425EC1" w:rsidRDefault="00425EC1" w:rsidP="00425EC1">
      <w:pPr>
        <w:pStyle w:val="Nc"/>
      </w:pPr>
      <w:r>
        <w:rPr>
          <w:rFonts w:hint="eastAsia"/>
        </w:rPr>
        <w:t>小陳</w:t>
      </w:r>
      <w:r>
        <w:rPr>
          <w:rFonts w:hint="eastAsia"/>
        </w:rPr>
        <w:t xml:space="preserve">    69</w:t>
      </w:r>
    </w:p>
    <w:p w:rsidR="00425EC1" w:rsidRDefault="00425EC1" w:rsidP="00425EC1">
      <w:pPr>
        <w:pStyle w:val="Nc"/>
      </w:pPr>
      <w:r>
        <w:rPr>
          <w:rFonts w:hint="eastAsia"/>
        </w:rPr>
        <w:t>小黃</w:t>
      </w:r>
      <w:r>
        <w:rPr>
          <w:rFonts w:hint="eastAsia"/>
        </w:rPr>
        <w:t xml:space="preserve">    63</w:t>
      </w:r>
    </w:p>
    <w:p w:rsidR="00425EC1" w:rsidRDefault="00425EC1" w:rsidP="00425EC1">
      <w:pPr>
        <w:pStyle w:val="Nc"/>
      </w:pPr>
      <w:r>
        <w:rPr>
          <w:rFonts w:hint="eastAsia"/>
        </w:rPr>
        <w:t xml:space="preserve">Name: </w:t>
      </w:r>
      <w:r>
        <w:rPr>
          <w:rFonts w:hint="eastAsia"/>
        </w:rPr>
        <w:t>自然</w:t>
      </w:r>
      <w:r>
        <w:rPr>
          <w:rFonts w:hint="eastAsia"/>
        </w:rPr>
        <w:t>, dtype: int64</w:t>
      </w:r>
    </w:p>
    <w:p w:rsidR="00425EC1" w:rsidRDefault="00425EC1" w:rsidP="00425EC1">
      <w:pPr>
        <w:pStyle w:val="Nc"/>
      </w:pPr>
    </w:p>
    <w:p w:rsidR="00425EC1" w:rsidRDefault="00425EC1" w:rsidP="00425EC1">
      <w:pPr>
        <w:pStyle w:val="Nc"/>
      </w:pPr>
      <w:r>
        <w:rPr>
          <w:rFonts w:hint="eastAsia"/>
        </w:rPr>
        <w:t>小黃的成績</w:t>
      </w:r>
    </w:p>
    <w:p w:rsidR="00425EC1" w:rsidRDefault="00425EC1" w:rsidP="00425EC1">
      <w:pPr>
        <w:pStyle w:val="Nc"/>
      </w:pPr>
      <w:r>
        <w:rPr>
          <w:rFonts w:hint="eastAsia"/>
        </w:rPr>
        <w:t>國語</w:t>
      </w:r>
      <w:r>
        <w:rPr>
          <w:rFonts w:hint="eastAsia"/>
        </w:rPr>
        <w:t xml:space="preserve">    91</w:t>
      </w:r>
    </w:p>
    <w:p w:rsidR="00425EC1" w:rsidRDefault="00425EC1" w:rsidP="00425EC1">
      <w:pPr>
        <w:pStyle w:val="Nc"/>
      </w:pPr>
      <w:r>
        <w:rPr>
          <w:rFonts w:hint="eastAsia"/>
        </w:rPr>
        <w:t>數學</w:t>
      </w:r>
      <w:r>
        <w:rPr>
          <w:rFonts w:hint="eastAsia"/>
        </w:rPr>
        <w:t xml:space="preserve">    53</w:t>
      </w:r>
    </w:p>
    <w:p w:rsidR="00425EC1" w:rsidRDefault="00425EC1" w:rsidP="00425EC1">
      <w:pPr>
        <w:pStyle w:val="Nc"/>
      </w:pPr>
      <w:r>
        <w:rPr>
          <w:rFonts w:hint="eastAsia"/>
        </w:rPr>
        <w:t>英文</w:t>
      </w:r>
      <w:r>
        <w:rPr>
          <w:rFonts w:hint="eastAsia"/>
        </w:rPr>
        <w:t xml:space="preserve">    80</w:t>
      </w:r>
    </w:p>
    <w:p w:rsidR="00425EC1" w:rsidRDefault="00425EC1" w:rsidP="00425EC1">
      <w:pPr>
        <w:pStyle w:val="Nc"/>
      </w:pPr>
      <w:r>
        <w:rPr>
          <w:rFonts w:hint="eastAsia"/>
        </w:rPr>
        <w:t>自然</w:t>
      </w:r>
      <w:r>
        <w:rPr>
          <w:rFonts w:hint="eastAsia"/>
        </w:rPr>
        <w:t xml:space="preserve">    63</w:t>
      </w:r>
    </w:p>
    <w:p w:rsidR="00425EC1" w:rsidRDefault="00425EC1" w:rsidP="00425EC1">
      <w:pPr>
        <w:pStyle w:val="Nc"/>
      </w:pPr>
      <w:r>
        <w:rPr>
          <w:rFonts w:hint="eastAsia"/>
        </w:rPr>
        <w:t>社會</w:t>
      </w:r>
      <w:r>
        <w:rPr>
          <w:rFonts w:hint="eastAsia"/>
        </w:rPr>
        <w:t xml:space="preserve">    65</w:t>
      </w:r>
    </w:p>
    <w:p w:rsidR="00425EC1" w:rsidRDefault="00425EC1" w:rsidP="00425EC1">
      <w:pPr>
        <w:pStyle w:val="Nc"/>
      </w:pPr>
      <w:r>
        <w:rPr>
          <w:rFonts w:hint="eastAsia"/>
        </w:rPr>
        <w:t xml:space="preserve">Name: </w:t>
      </w:r>
      <w:r>
        <w:rPr>
          <w:rFonts w:hint="eastAsia"/>
        </w:rPr>
        <w:t>小黃</w:t>
      </w:r>
      <w:r>
        <w:rPr>
          <w:rFonts w:hint="eastAsia"/>
        </w:rPr>
        <w:t>, dtype: int64</w:t>
      </w:r>
    </w:p>
    <w:p w:rsidR="00425EC1" w:rsidRDefault="00425EC1" w:rsidP="00425EC1">
      <w:pPr>
        <w:pStyle w:val="Nc"/>
      </w:pPr>
    </w:p>
    <w:p w:rsidR="00425EC1" w:rsidRDefault="00425EC1" w:rsidP="00425EC1">
      <w:pPr>
        <w:pStyle w:val="Nc"/>
      </w:pPr>
      <w:r>
        <w:rPr>
          <w:rFonts w:hint="eastAsia"/>
        </w:rPr>
        <w:t>全體成績</w:t>
      </w:r>
    </w:p>
    <w:p w:rsidR="00425EC1" w:rsidRDefault="00425EC1" w:rsidP="00425EC1">
      <w:pPr>
        <w:pStyle w:val="Nc"/>
      </w:pPr>
      <w:r>
        <w:rPr>
          <w:rFonts w:hint="eastAsia"/>
        </w:rPr>
        <w:t xml:space="preserve">    </w:t>
      </w:r>
      <w:r>
        <w:rPr>
          <w:rFonts w:hint="eastAsia"/>
        </w:rPr>
        <w:t>國語</w:t>
      </w:r>
      <w:r>
        <w:rPr>
          <w:rFonts w:hint="eastAsia"/>
        </w:rPr>
        <w:t xml:space="preserve">  </w:t>
      </w:r>
      <w:r>
        <w:rPr>
          <w:rFonts w:hint="eastAsia"/>
        </w:rPr>
        <w:t>數學</w:t>
      </w:r>
      <w:r>
        <w:rPr>
          <w:rFonts w:hint="eastAsia"/>
        </w:rPr>
        <w:t xml:space="preserve">  </w:t>
      </w:r>
      <w:r>
        <w:rPr>
          <w:rFonts w:hint="eastAsia"/>
        </w:rPr>
        <w:t>英文</w:t>
      </w:r>
      <w:r>
        <w:rPr>
          <w:rFonts w:hint="eastAsia"/>
        </w:rPr>
        <w:t xml:space="preserve">  </w:t>
      </w:r>
      <w:r>
        <w:rPr>
          <w:rFonts w:hint="eastAsia"/>
        </w:rPr>
        <w:t>理化</w:t>
      </w:r>
      <w:r>
        <w:rPr>
          <w:rFonts w:hint="eastAsia"/>
        </w:rPr>
        <w:t xml:space="preserve">  </w:t>
      </w:r>
      <w:r>
        <w:rPr>
          <w:rFonts w:hint="eastAsia"/>
        </w:rPr>
        <w:t>社會</w:t>
      </w:r>
    </w:p>
    <w:p w:rsidR="00425EC1" w:rsidRDefault="00425EC1" w:rsidP="00425EC1">
      <w:pPr>
        <w:pStyle w:val="Nc"/>
      </w:pPr>
      <w:r>
        <w:rPr>
          <w:rFonts w:hint="eastAsia"/>
        </w:rPr>
        <w:t>小張</w:t>
      </w:r>
      <w:r>
        <w:rPr>
          <w:rFonts w:hint="eastAsia"/>
        </w:rPr>
        <w:t xml:space="preserve">  75  62  85  73  60</w:t>
      </w:r>
    </w:p>
    <w:p w:rsidR="00425EC1" w:rsidRDefault="00425EC1" w:rsidP="00425EC1">
      <w:pPr>
        <w:pStyle w:val="Nc"/>
      </w:pPr>
      <w:r>
        <w:rPr>
          <w:rFonts w:hint="eastAsia"/>
        </w:rPr>
        <w:t>小黃</w:t>
      </w:r>
      <w:r>
        <w:rPr>
          <w:rFonts w:hint="eastAsia"/>
        </w:rPr>
        <w:t xml:space="preserve">  91  53  80  63  65</w:t>
      </w:r>
    </w:p>
    <w:p w:rsidR="00425EC1" w:rsidRDefault="00425EC1" w:rsidP="00425EC1">
      <w:pPr>
        <w:pStyle w:val="Nc"/>
      </w:pPr>
      <w:r>
        <w:rPr>
          <w:rFonts w:hint="eastAsia"/>
        </w:rPr>
        <w:t>小陳</w:t>
      </w:r>
      <w:r>
        <w:rPr>
          <w:rFonts w:hint="eastAsia"/>
        </w:rPr>
        <w:t xml:space="preserve">  71  88  51  69  87</w:t>
      </w:r>
    </w:p>
    <w:p w:rsidR="00425EC1" w:rsidRDefault="00425EC1" w:rsidP="00425EC1">
      <w:pPr>
        <w:pStyle w:val="Nc"/>
      </w:pPr>
      <w:r>
        <w:rPr>
          <w:rFonts w:hint="eastAsia"/>
        </w:rPr>
        <w:t>小美</w:t>
      </w:r>
      <w:r>
        <w:rPr>
          <w:rFonts w:hint="eastAsia"/>
        </w:rPr>
        <w:t xml:space="preserve">  69  53  87  74  70</w:t>
      </w:r>
    </w:p>
    <w:p w:rsidR="009C7066" w:rsidRDefault="009C7066" w:rsidP="009C7066">
      <w:pPr>
        <w:pStyle w:val="tsa"/>
      </w:pPr>
    </w:p>
    <w:p w:rsidR="00BF01EA" w:rsidRPr="00E33579" w:rsidRDefault="00BF01EA" w:rsidP="009C7066">
      <w:pPr>
        <w:pStyle w:val="tsa"/>
      </w:pPr>
    </w:p>
    <w:bookmarkEnd w:id="21"/>
    <w:bookmarkEnd w:id="22"/>
    <w:p w:rsidR="00D6200A" w:rsidRDefault="009C7066" w:rsidP="00D6200A">
      <w:pPr>
        <w:pStyle w:val="NNL1"/>
        <w:jc w:val="left"/>
      </w:pPr>
      <w:r w:rsidRPr="00E33579">
        <w:rPr>
          <w:rFonts w:hint="eastAsia"/>
        </w:rPr>
        <w:t>請撰寫</w:t>
      </w:r>
      <w:bookmarkEnd w:id="23"/>
      <w:bookmarkEnd w:id="24"/>
      <w:r>
        <w:rPr>
          <w:rFonts w:hint="eastAsia"/>
        </w:rPr>
        <w:t>程式，</w:t>
      </w:r>
      <w:r w:rsidR="00D6200A">
        <w:rPr>
          <w:rFonts w:hint="eastAsia"/>
        </w:rPr>
        <w:t>利用</w:t>
      </w:r>
      <w:r w:rsidR="00D6200A">
        <w:rPr>
          <w:rFonts w:hint="eastAsia"/>
        </w:rPr>
        <w:t>numpy</w:t>
      </w:r>
      <w:r w:rsidR="00D6200A">
        <w:rPr>
          <w:rFonts w:hint="eastAsia"/>
        </w:rPr>
        <w:t>模組，完成下列：</w:t>
      </w:r>
      <w:r w:rsidR="00D6200A">
        <w:br/>
      </w:r>
      <w:r w:rsidR="00D6200A">
        <w:rPr>
          <w:rFonts w:hint="eastAsia"/>
        </w:rPr>
        <w:t>A.</w:t>
      </w:r>
      <w:r w:rsidR="00D6200A">
        <w:rPr>
          <w:rFonts w:hint="eastAsia"/>
        </w:rPr>
        <w:t>在</w:t>
      </w:r>
      <w:r w:rsidR="00D6200A">
        <w:rPr>
          <w:rFonts w:hint="eastAsia"/>
        </w:rPr>
        <w:t>5-16</w:t>
      </w:r>
      <w:r w:rsidR="00D6200A">
        <w:rPr>
          <w:rFonts w:hint="eastAsia"/>
        </w:rPr>
        <w:t>間產生</w:t>
      </w:r>
      <w:r w:rsidR="00D6200A">
        <w:rPr>
          <w:rFonts w:hint="eastAsia"/>
        </w:rPr>
        <w:t>15</w:t>
      </w:r>
      <w:r w:rsidR="00D6200A">
        <w:rPr>
          <w:rFonts w:hint="eastAsia"/>
        </w:rPr>
        <w:t>個</w:t>
      </w:r>
      <w:r w:rsidR="00D6200A" w:rsidRPr="00D6200A">
        <w:rPr>
          <w:rFonts w:hint="eastAsia"/>
        </w:rPr>
        <w:t>隨機正整數</w:t>
      </w:r>
      <w:r>
        <w:rPr>
          <w:rFonts w:hint="eastAsia"/>
        </w:rPr>
        <w:t>。</w:t>
      </w:r>
      <w:r w:rsidR="00D6200A">
        <w:br/>
      </w:r>
      <w:r w:rsidR="00D6200A">
        <w:rPr>
          <w:rFonts w:hint="eastAsia"/>
        </w:rPr>
        <w:t>B.</w:t>
      </w:r>
      <w:r w:rsidR="00D6200A">
        <w:rPr>
          <w:rFonts w:hint="eastAsia"/>
        </w:rPr>
        <w:t>將此陣列</w:t>
      </w:r>
      <w:r w:rsidR="00D6200A">
        <w:t>reshape</w:t>
      </w:r>
      <w:r w:rsidR="00D6200A">
        <w:rPr>
          <w:rFonts w:hint="eastAsia"/>
        </w:rPr>
        <w:t>成</w:t>
      </w:r>
      <w:r w:rsidR="00D6200A">
        <w:t>3</w:t>
      </w:r>
      <w:r w:rsidR="00D6200A">
        <w:rPr>
          <w:rFonts w:hint="eastAsia"/>
        </w:rPr>
        <w:t>*</w:t>
      </w:r>
      <w:r w:rsidR="00D6200A">
        <w:t>5</w:t>
      </w:r>
      <w:r w:rsidR="00D6200A">
        <w:rPr>
          <w:rFonts w:hint="eastAsia"/>
        </w:rPr>
        <w:t>陣列</w:t>
      </w:r>
      <w:r w:rsidR="00D6200A">
        <w:rPr>
          <w:rFonts w:hint="eastAsia"/>
        </w:rPr>
        <w:t>X</w:t>
      </w:r>
      <w:r w:rsidR="00D6200A">
        <w:rPr>
          <w:rFonts w:hint="eastAsia"/>
        </w:rPr>
        <w:t>後，列印</w:t>
      </w:r>
      <w:r w:rsidR="00D6200A">
        <w:rPr>
          <w:rFonts w:hint="eastAsia"/>
        </w:rPr>
        <w:t>X</w:t>
      </w:r>
      <w:r w:rsidR="00D6200A">
        <w:rPr>
          <w:rFonts w:hint="eastAsia"/>
        </w:rPr>
        <w:t>陣列內容</w:t>
      </w:r>
      <w:r w:rsidR="00D6200A">
        <w:br/>
      </w:r>
      <w:r w:rsidR="00D6200A">
        <w:rPr>
          <w:rFonts w:hint="eastAsia"/>
        </w:rPr>
        <w:t>C.</w:t>
      </w:r>
      <w:r w:rsidR="00D6200A">
        <w:rPr>
          <w:rFonts w:hint="eastAsia"/>
        </w:rPr>
        <w:t>列印其中最大值</w:t>
      </w:r>
      <w:r w:rsidR="00D6200A">
        <w:rPr>
          <w:rFonts w:hint="eastAsia"/>
        </w:rPr>
        <w:t>/</w:t>
      </w:r>
      <w:r w:rsidR="00D6200A">
        <w:rPr>
          <w:rFonts w:hint="eastAsia"/>
        </w:rPr>
        <w:t>最小值</w:t>
      </w:r>
      <w:r w:rsidR="00D6200A">
        <w:rPr>
          <w:rFonts w:hint="eastAsia"/>
        </w:rPr>
        <w:t>/</w:t>
      </w:r>
      <w:r w:rsidR="00D6200A">
        <w:rPr>
          <w:rFonts w:hint="eastAsia"/>
        </w:rPr>
        <w:t>總和</w:t>
      </w:r>
      <w:r w:rsidR="00D6200A">
        <w:rPr>
          <w:rFonts w:hint="eastAsia"/>
        </w:rPr>
        <w:t>/</w:t>
      </w:r>
      <w:r w:rsidR="00D6200A">
        <w:rPr>
          <w:rFonts w:hint="eastAsia"/>
        </w:rPr>
        <w:t>平均。</w:t>
      </w:r>
      <w:r w:rsidR="00D6200A">
        <w:br/>
      </w:r>
      <w:r w:rsidR="00D6200A">
        <w:rPr>
          <w:rFonts w:hint="eastAsia"/>
        </w:rPr>
        <w:t>D.</w:t>
      </w:r>
      <w:r w:rsidR="00D6200A">
        <w:rPr>
          <w:rFonts w:hint="eastAsia"/>
        </w:rPr>
        <w:t>列印四個角落元素</w:t>
      </w:r>
      <w:r w:rsidR="00D6200A">
        <w:br/>
      </w:r>
      <w:r w:rsidR="00D6200A">
        <w:rPr>
          <w:rFonts w:hint="eastAsia"/>
        </w:rPr>
        <w:t>E.</w:t>
      </w:r>
      <w:r w:rsidR="00D6200A">
        <w:rPr>
          <w:rFonts w:hint="eastAsia"/>
        </w:rPr>
        <w:t>將之存檔成</w:t>
      </w:r>
      <w:r w:rsidR="00D6200A">
        <w:t>'</w:t>
      </w:r>
      <w:r w:rsidR="00D6200A">
        <w:rPr>
          <w:rFonts w:hint="eastAsia"/>
        </w:rPr>
        <w:t>EX3-2</w:t>
      </w:r>
      <w:r w:rsidR="00D6200A">
        <w:t>.txt'</w:t>
      </w:r>
      <w:r w:rsidR="00D6200A">
        <w:rPr>
          <w:rFonts w:hint="eastAsia"/>
        </w:rPr>
        <w:br/>
        <w:t>F.</w:t>
      </w:r>
      <w:r w:rsidR="00D6200A">
        <w:rPr>
          <w:rFonts w:hint="eastAsia"/>
        </w:rPr>
        <w:t>在</w:t>
      </w:r>
      <w:r w:rsidR="00D6200A">
        <w:rPr>
          <w:rFonts w:hint="eastAsia"/>
        </w:rPr>
        <w:t>5-16</w:t>
      </w:r>
      <w:r w:rsidR="00D6200A">
        <w:rPr>
          <w:rFonts w:hint="eastAsia"/>
        </w:rPr>
        <w:t>間再產生</w:t>
      </w:r>
      <w:r w:rsidR="00D6200A">
        <w:rPr>
          <w:rFonts w:hint="eastAsia"/>
        </w:rPr>
        <w:t>15</w:t>
      </w:r>
      <w:r w:rsidR="00D6200A">
        <w:rPr>
          <w:rFonts w:hint="eastAsia"/>
        </w:rPr>
        <w:t>個</w:t>
      </w:r>
      <w:r w:rsidR="00D6200A" w:rsidRPr="00D6200A">
        <w:rPr>
          <w:rFonts w:hint="eastAsia"/>
        </w:rPr>
        <w:t>隨機正整數</w:t>
      </w:r>
      <w:r w:rsidR="00D6200A">
        <w:rPr>
          <w:rFonts w:hint="eastAsia"/>
        </w:rPr>
        <w:t>，將此陣列</w:t>
      </w:r>
      <w:r w:rsidR="00D6200A">
        <w:t>reshape</w:t>
      </w:r>
      <w:r w:rsidR="00D6200A">
        <w:rPr>
          <w:rFonts w:hint="eastAsia"/>
        </w:rPr>
        <w:t>成</w:t>
      </w:r>
      <w:r w:rsidR="00D6200A">
        <w:t>3</w:t>
      </w:r>
      <w:r w:rsidR="00D6200A">
        <w:rPr>
          <w:rFonts w:hint="eastAsia"/>
        </w:rPr>
        <w:t>*</w:t>
      </w:r>
      <w:r w:rsidR="00D6200A">
        <w:t>5</w:t>
      </w:r>
      <w:r w:rsidR="00D6200A">
        <w:rPr>
          <w:rFonts w:hint="eastAsia"/>
        </w:rPr>
        <w:t>陣列</w:t>
      </w:r>
      <w:r w:rsidR="00D6200A">
        <w:rPr>
          <w:rFonts w:hint="eastAsia"/>
        </w:rPr>
        <w:t>Y</w:t>
      </w:r>
      <w:r w:rsidR="00D6200A">
        <w:rPr>
          <w:rFonts w:hint="eastAsia"/>
        </w:rPr>
        <w:t>後，列印</w:t>
      </w:r>
      <w:r w:rsidR="00D6200A">
        <w:rPr>
          <w:rFonts w:hint="eastAsia"/>
        </w:rPr>
        <w:t>Y</w:t>
      </w:r>
      <w:r w:rsidR="00D6200A">
        <w:rPr>
          <w:rFonts w:hint="eastAsia"/>
        </w:rPr>
        <w:t>陣列內容。</w:t>
      </w:r>
      <w:r w:rsidR="00D6200A">
        <w:br/>
      </w:r>
      <w:r w:rsidR="00D6200A">
        <w:rPr>
          <w:rFonts w:hint="eastAsia"/>
        </w:rPr>
        <w:t>G.</w:t>
      </w:r>
      <w:r w:rsidR="00D6200A">
        <w:rPr>
          <w:rFonts w:hint="eastAsia"/>
        </w:rPr>
        <w:t>將</w:t>
      </w:r>
      <w:r w:rsidR="00D6200A">
        <w:rPr>
          <w:rFonts w:hint="eastAsia"/>
        </w:rPr>
        <w:t>X</w:t>
      </w:r>
      <w:r w:rsidR="00D6200A">
        <w:rPr>
          <w:rFonts w:hint="eastAsia"/>
        </w:rPr>
        <w:t>陣列與</w:t>
      </w:r>
      <w:r w:rsidR="00D6200A">
        <w:rPr>
          <w:rFonts w:hint="eastAsia"/>
        </w:rPr>
        <w:t>Y</w:t>
      </w:r>
      <w:r w:rsidR="00D6200A">
        <w:rPr>
          <w:rFonts w:hint="eastAsia"/>
        </w:rPr>
        <w:t>陣列相加產生</w:t>
      </w:r>
      <w:r w:rsidR="00D6200A">
        <w:rPr>
          <w:rFonts w:hint="eastAsia"/>
        </w:rPr>
        <w:t>Z</w:t>
      </w:r>
      <w:r w:rsidR="00D6200A">
        <w:rPr>
          <w:rFonts w:hint="eastAsia"/>
        </w:rPr>
        <w:t>陣列，將之列印出來。</w:t>
      </w:r>
    </w:p>
    <w:p w:rsidR="00911CD6" w:rsidRDefault="00213C93" w:rsidP="000A395E">
      <w:pPr>
        <w:pStyle w:val="Nt11"/>
        <w:spacing w:before="80"/>
        <w:ind w:left="1474" w:hanging="1077"/>
      </w:pPr>
      <w:bookmarkStart w:id="25" w:name="OLE_LINK30"/>
      <w:bookmarkStart w:id="26" w:name="OLE_LINK31"/>
      <w:r>
        <w:rPr>
          <w:noProof/>
        </w:rPr>
        <w:drawing>
          <wp:inline distT="0" distB="0" distL="0" distR="0" wp14:anchorId="1EAE3AD5" wp14:editId="1D13C636">
            <wp:extent cx="213360" cy="213360"/>
            <wp:effectExtent l="0" t="0" r="0" b="0"/>
            <wp:docPr id="115" name="圖片 115" descr="best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estpractic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60" cy="213360"/>
                    </a:xfrm>
                    <a:prstGeom prst="rect">
                      <a:avLst/>
                    </a:prstGeom>
                    <a:noFill/>
                    <a:ln>
                      <a:noFill/>
                    </a:ln>
                  </pic:spPr>
                </pic:pic>
              </a:graphicData>
            </a:graphic>
          </wp:inline>
        </w:drawing>
      </w:r>
      <w:r w:rsidR="00A730F4">
        <w:t xml:space="preserve"> </w:t>
      </w:r>
      <w:r w:rsidR="009C7066" w:rsidRPr="00D2254B">
        <w:rPr>
          <w:rStyle w:val="pp"/>
          <w:rFonts w:hint="eastAsia"/>
        </w:rPr>
        <w:t>提示</w:t>
      </w:r>
      <w:r w:rsidR="009C7066" w:rsidRPr="00D2254B">
        <w:rPr>
          <w:rFonts w:hint="eastAsia"/>
        </w:rPr>
        <w:t>：</w:t>
      </w:r>
    </w:p>
    <w:p w:rsidR="00D2254B" w:rsidRPr="00911CD6" w:rsidRDefault="00D2254B" w:rsidP="00B541ED">
      <w:pPr>
        <w:pStyle w:val="Nl1t"/>
      </w:pPr>
      <w:r w:rsidRPr="00D2254B">
        <w:rPr>
          <w:rFonts w:hint="eastAsia"/>
        </w:rPr>
        <w:t>本題需要</w:t>
      </w:r>
      <w:r w:rsidRPr="00D2254B">
        <w:rPr>
          <w:rFonts w:hint="eastAsia"/>
        </w:rPr>
        <w:t>i</w:t>
      </w:r>
      <w:r w:rsidRPr="00D2254B">
        <w:t xml:space="preserve">mport </w:t>
      </w:r>
      <w:r w:rsidR="00D6200A">
        <w:rPr>
          <w:rFonts w:hint="eastAsia"/>
        </w:rPr>
        <w:t>numpy</w:t>
      </w:r>
      <w:r w:rsidRPr="00D2254B">
        <w:rPr>
          <w:rFonts w:hint="eastAsia"/>
        </w:rPr>
        <w:t>進行</w:t>
      </w:r>
      <w:r w:rsidR="00D6200A">
        <w:rPr>
          <w:rFonts w:hint="eastAsia"/>
        </w:rPr>
        <w:t>資料分析</w:t>
      </w:r>
      <w:r>
        <w:rPr>
          <w:rFonts w:hint="eastAsia"/>
        </w:rPr>
        <w:t>。</w:t>
      </w:r>
    </w:p>
    <w:p w:rsidR="00391F85" w:rsidRDefault="00391F85" w:rsidP="00391F85">
      <w:pPr>
        <w:pStyle w:val="tsa"/>
        <w:rPr>
          <w:noProof/>
        </w:rPr>
      </w:pPr>
    </w:p>
    <w:p w:rsidR="009C7066" w:rsidRDefault="00213C93" w:rsidP="000A395E">
      <w:pPr>
        <w:pStyle w:val="Nt11"/>
        <w:spacing w:before="80"/>
      </w:pPr>
      <w:r>
        <w:rPr>
          <w:rFonts w:ascii="Noto Serif CJK TC Light" w:eastAsia="Noto Serif CJK TC Light" w:hAnsi="Noto Serif CJK TC Light"/>
          <w:noProof/>
        </w:rPr>
        <w:drawing>
          <wp:inline distT="0" distB="0" distL="0" distR="0" wp14:anchorId="1AA7CE60" wp14:editId="32A4FAAA">
            <wp:extent cx="213360" cy="175260"/>
            <wp:effectExtent l="0" t="0" r="0" b="0"/>
            <wp:docPr id="116" name="圖片 116" descr="I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CON2"/>
                    <pic:cNvPicPr>
                      <a:picLocks noChangeAspect="1" noChangeArrowheads="1"/>
                    </pic:cNvPicPr>
                  </pic:nvPicPr>
                  <pic:blipFill>
                    <a:blip r:embed="rId9">
                      <a:extLst>
                        <a:ext uri="{28A0092B-C50C-407E-A947-70E740481C1C}">
                          <a14:useLocalDpi xmlns:a14="http://schemas.microsoft.com/office/drawing/2010/main" val="0"/>
                        </a:ext>
                      </a:extLst>
                    </a:blip>
                    <a:srcRect r="-27974"/>
                    <a:stretch>
                      <a:fillRect/>
                    </a:stretch>
                  </pic:blipFill>
                  <pic:spPr bwMode="auto">
                    <a:xfrm>
                      <a:off x="0" y="0"/>
                      <a:ext cx="213360" cy="175260"/>
                    </a:xfrm>
                    <a:prstGeom prst="rect">
                      <a:avLst/>
                    </a:prstGeom>
                    <a:noFill/>
                    <a:ln>
                      <a:noFill/>
                    </a:ln>
                  </pic:spPr>
                </pic:pic>
              </a:graphicData>
            </a:graphic>
          </wp:inline>
        </w:drawing>
      </w:r>
      <w:r w:rsidR="009C7066" w:rsidRPr="00DF5E81">
        <w:rPr>
          <w:rStyle w:val="pp"/>
        </w:rPr>
        <w:fldChar w:fldCharType="begin"/>
      </w:r>
      <w:r w:rsidR="009C7066" w:rsidRPr="00DF5E81">
        <w:rPr>
          <w:rStyle w:val="pp"/>
        </w:rPr>
        <w:instrText xml:space="preserve"> QUOTE </w:instrText>
      </w:r>
      <w:r w:rsidR="00CE3F65">
        <w:rPr>
          <w:rStyle w:val="pp"/>
        </w:rPr>
        <w:pict w14:anchorId="2826BA5D">
          <v:shape id="_x0000_i1034" type="#_x0000_t75" style="width:221.15pt;height:21.55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c=&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88&quot;/&gt;&lt;w:doNotEmbedSystemFonts/&gt;&lt;w:mirrorMargins/&gt;&lt;w:bordersDontSurroundHeader/&gt;&lt;w:bordersDontSurroundFooter/&gt;&lt;w:hideSpellingErrors/&gt;&lt;w:hideGrammaticalErrors/&gt;&lt;w:linkStyles/&gt;&lt;w:stylePaneFormatFilter w:val=&quot;1F08&quot;/&gt;&lt;w:defaultTabStop w:val=&quot;720&quot;/&gt;&lt;w:evenAndOddHeaders/&gt;&lt;w:drawingGridHorizontalSpacing w:val=&quot;6&quot;/&gt;&lt;w:drawingGridVerticalSpacing w:val=&quot;6&quot;/&gt;&lt;w:punctuationKerning/&gt;&lt;w:characterSpacingControl w:val=&quot;CompressPunctuation&quot;/&gt;&lt;w:noLineBreaksAfter w:lang=&quot;ZH-TW&quot; w:val=&quot;([{?萸葭儭瘀號儭鳴蜇儭選?儮?儮?嚗?&quot;/&gt;&lt;w:noLineBreaksBefore w:lang=&quot;ZH-TW&quot; wval=&quot;6&quot;/&gt;&lt;w:drawingGridVertica6&quot;/&gt;&lt;w:drawingGridVertica6&quot;/&gt;&lt;w:drawingGridVertica6&quot;/&gt;&lt;w:drawingGridVertica6&quot;/&gt;&lt;w:drawingGridVertica6&quot;/&gt;&lt;w:drawingGridVertica6&quot;/&gt;&lt;w:drawingGridVertica6&quot;/&gt;&lt;w:drawingGridVertica6&quot;/&gt;&lt;w:drawingGridVertica6&quot;/&gt;&lt;w:drawingGridVertica:val=&quot;!),.:;?]}繚?rtica乒色把聆?ingGridVertica萼儭梧董儭&quot;/&gt;&lt;w:drawingGridVertica湛葆儭賂蛹儭潘蜀儮儮??TW&quot; wval=&quot;6&quot;/&gt;&lt;w:drawingGridVertica??儮?儮?儮?儮??:lang=&quot;ZH-TW&quot; wval=&quot;6&quot;/&gt;&lt;w:drawingGridVertica??嚗?嚗?嚗?嚚?&quot;ksBefore w:lang=awingGridVertica:val=&quot;!),.:;?]}繚?rtica&quot;ZH-TW&quot; wval=&quot;6&quot;/&gt;&lt;w:drawingGridVertica乒色把聆?ingGridVertica/&gt;&lt;w:optimizeForBrowser/&gt;ksBefore w:lang=&quot;ZH-TW&quot; 梧董儭&quot;/&gt;&lt;w:drawingGridVerticawval=&quot;6&quot;/&gt;&lt;w:drawingGridVertica&lt;w:targetScreenSz w:val=&quot;ksdrawingGridVerticaBefore w:lan繚?rticag=&quot;ZH-TW&quot; wval=&quot;6&quot;/&gt;&lt;w:drawingGridVertica800x600&quot;/&gt;&lt;w:varidVerticalidateAgaiksBefore w:licaang=&quot;ZH-TW&quot; wval=&quot;6&quot;/&gt;&lt;w:drawingGridVerticanstSchema/&gt;&lt;&lt;w:noLineBreaksBefore w:lang=&quot;ZH-TW&quot; wval=&quot;6&quot;/&gt;&lt;w:drawingGridVerticaw:saveInvalidXML w:val=&quot;off&quot;/&gt;&lt;w:ignoreMixedContent w:val=&quot;off&quot;/&gt;&lt;w:alwaysShowPlaceholderText w:val=&quot;off&quot;/&gt;&lt;w:compat&gt;&lt;w:noTabHangInd/&gt;&lt;w:suppressBottomSpacing/&gt;&lt;w:ww6BorderRules/&gt;&lt;w:footnoteLayoutLikeWW8/&gt;&lt;w:shapeLayoutLikeWW8/&gt;&lt;w:alignTablesRowByRow/&gt;&lt;w:doNotUseHTMLParagraphAutoSpacing/&gt;&lt;w:layoutRawTableWidth/&gt;&lt;w:layoutTableRowsApart/&gt;&lt;w:useWord97LineBreakingRules/&gt;&lt;w:dontAllowFieldEndSelect/&gt;&lt;w:useWord2002TableStyleRules/&gt;&lt;w:useFELayout/&gt;&lt;/w:compat&gt;&lt;w:docVars&gt;&lt;w:docVar w:name=&quot;UserDef&quot; w:val=&quot;Access,Excel,Office,PowerPoint,Schd,Word&quot;/&gt;&lt;/w:docVars&gt;&lt;wsp:rsids&gt;&lt;wsp:rsidRoot wsp:val=&quot;00892C0C&quot;/&gt;&lt;wsp:rsid wsp:val=&quot;00001056&quot;/&gt;&lt;wsp:rsid wsp:val=&quot;0000133E&quot;/&gt;&lt;wsp:rsid wsp:val=&quot;00001C03&quot;/&gt;&lt;wsp:rsid wsp:val=&quot;00002639&quot;/&gt;&lt;wsp:rsid wsp:val=&quot;000029F1&quot;/&gt;&lt;wsp:rsid wsp:val=&quot;00002D5E&quot;/&gt;&lt;wsp:rsid wsp:val=&quot;00003000&quot;/&gt;&lt;wsp:rsid wsp:val=&quot;00003636&quot;/&gt;&lt;wsp:rsid wsp:val=&quot;00003E41&quot;/&gt;&lt;wsp:rsid wsp:val=&quot;00003F45&quot;/&gt;&lt;wsp:rsid wsp:val=&quot;00004220&quot;/&gt;&lt;wsp:rsid wsp:val=&quot;000044A9&quot;/&gt;&lt;wsp:rsid wsp:val=&quot;000044C9&quot;/&gt;&lt;wsp:rsid wsp:val=&quot;0000479C&quot;/&gt;&lt;wsp:rsid wsp:val=&quot;00005383&quot;/&gt;&lt;wsp:rsid wsp:val=&quot;000058D3&quot;/&gt;&lt;wsp:rsid wsp:val=&quot;00006972&quot;/&gt;&lt;wsp:rsid wsp:val=&quot;000073A7&quot;/&gt;&lt;wsp:rsid wsp:val=&quot;00007968&quot;/&gt;&lt;wsp:rsid wsp:val=&quot;00007FB6&quot;/&gt;&lt;wsp:rsid wsp:val=&quot;000101EF&quot;/&gt;&lt;wsp:rsid wsp:val=&quot;00010303&quot;/&gt;&lt;wsp:rsid wsp:val=&quot;00010CF9&quot;/&gt;&lt;wsp:rsid wsp:val=&quot;00010E7D&quot;/&gt;&lt;wsp:rsid wsp:val=&quot;0001104C&quot;/&gt;&lt;wsp:rsid wsp:val=&quot;00012CFB&quot;/&gt;&lt;wsp:rsid wsp:val=&quot;00013E40&quot;/&gt;&lt;wsp:rsid wsp:val=&quot;000140D0&quot;/&gt;&lt;wsp:rsid wsp:val=&quot;00015682&quot;/&gt;&lt;wsp:rsid wsp:val=&quot;000159F1&quot;/&gt;&lt;wsp:rsid wsp:val=&quot;00016A39&quot;/&gt;&lt;wsp:rsid wsp:val=&quot;00016F47&quot;/&gt;&lt;wsp:rsid wsp:val=&quot;00017240&quot;/&gt;&lt;wsp:rsid wsp:val=&quot;000201E2&quot;/&gt;&lt;wsp:rsid wsp:val=&quot;00020C7E&quot;/&gt;&lt;wsp:rsid wsp:val=&quot;00020FB7&quot;/&gt;&lt;wsp:rsid wsp:val=&quot;00020FC8&quot;/&gt;&lt;wsp:rsid wsp:val=&quot;000214EC&quot;/&gt;&lt;wsp:rsid wsp:val=&quot;0002191B&quot;/&gt;&lt;wsp:rsid wsp:val=&quot;00021DDE&quot;/&gt;&lt;wsp:rsid wsp:val=&quot;0002214D&quot;/&gt;&lt;wsp:rsid wsp:val=&quot;000227D6&quot;/&gt;&lt;wsp:rsid wsp:val=&quot;00022E57&quot;/&gt;&lt;wsp:rsid wsp:val=&quot;00023916&quot;/&gt;&lt;wsp:rsid wsp:val=&quot;00023D2E&quot;/&gt;&lt;wsp:rsid wsp:val=&quot;00024A3B&quot;/&gt;&lt;wsp:rsid wsp:val=&quot;000250A3&quot;/&gt;&lt;wsp:rsid wsp:val=&quot;0002546A&quot;/&gt;&lt;wsp:rsid wsp:val=&quot;0002561C&quot;/&gt;&lt;wsp:rsid wsp:val=&quot;0002615D&quot;/&gt;&lt;wsp:rsid wsp:val=&quot;000263ED&quot;/&gt;&lt;wsp:rsid wsp:val=&quot;00026CD3&quot;/&gt;&lt;wsp:rsid wsp:val=&quot;0002701E&quot;/&gt;&lt;wsp:rsid wsp:val=&quot;0002795F&quot;/&gt;&lt;wsp:rsid wsp:val=&quot;000279F3&quot;/&gt;&lt;wsp:rsid wsp:val=&quot;00030074&quot;/&gt;&lt;wsp:rsid wsp:val=&quot;0003050A&quot;/&gt;&lt;wsp:rsid wsp:val=&quot;000307F3&quot;/&gt;&lt;wsp:rsid wsp:val=&quot;00030985&quot;/&gt;&lt;wsp:rsid wsp:val=&quot;000309DC&quot;/&gt;&lt;wsp:rsid wsp:val=&quot;00030C22&quot;/&gt;&lt;wsp:rsid wsp:val=&quot;00030D5C&quot;/&gt;&lt;wsp:rsid wsp:val=&quot;000323AD&quot;/&gt;&lt;wsp:rsid wsp:val=&quot;0003328A&quot;/&gt;&lt;wsp:rsid wsp:val=&quot;000332B1&quot;/&gt;&lt;wsp:rsid wsp:val=&quot;00033A52&quot;/&gt;&lt;wsp:rsid wsp:val=&quot;00033CCB&quot;/&gt;&lt;wsp:rsid wsp:val=&quot;00033E6F&quot;/&gt;&lt;wsp:rsid wsp:val=&quot;00034335&quot;/&gt;&lt;wsp:rsid wsp:val=&quot;0003449A&quot;/&gt;&lt;wsp:rsid wsp:val=&quot;00034C52&quot;/&gt;&lt;wsp:rsid wsp:val=&quot;00034D12&quot;/&gt;&lt;wsp:rsid wsp:val=&quot;00036010&quot;/&gt;&lt;wsp:rsid wsp:val=&quot;00036612&quot;/&gt;&lt;wsp:rsid wsp:val=&quot;00036754&quot;/&gt;&lt;wsp:rsid wsp:val=&quot;000368DC&quot;/&gt;&lt;wsp:rsid wsp:val=&quot;00036906&quot;/&gt;&lt;wsp:rsid wsp:val=&quot;00036AB3&quot;/&gt;&lt;wsp:rsid wsp:val=&quot;000374DC&quot;/&gt;&lt;wsp:rsid wsp:val=&quot;00041F46&quot;/&gt;&lt;wsp:rsid wsp:val=&quot;00042970&quot;/&gt;&lt;wsp:rsid wsp:val=&quot;00042B4F&quot;/&gt;&lt;wsp:rsid wsp:val=&quot;00042B7A&quot;/&gt;&lt;wsp:rsid wsp:val=&quot;00042C3A&quot;/&gt;&lt;wsp:rsid wsp:val=&quot;00042D77&quot;/&gt;&lt;wsp:rsid wsp:val=&quot;0004324E&quot;/&gt;&lt;wsp:rsid wsp:val=&quot;00043CC9&quot;/&gt;&lt;wsp:rsid wsp:val=&quot;000440FC&quot;/&gt;&lt;wsp:rsid wsp:val=&quot;00044155&quot;/&gt;&lt;wsp:rsid wsp:val=&quot;000444AF&quot;/&gt;&lt;wsp:rsid wsp:val=&quot;00044C22&quot;/&gt;&lt;wsp:rsid wsp:val=&quot;00044C60&quot;/&gt;&lt;wsp:rsid wsp:val=&quot;00044D01&quot;/&gt;&lt;wsp:rsid wsp:val=&quot;0004531C&quot;/&gt;&lt;wsp:rsid wsp:val=&quot;000460C9&quot;/&gt;&lt;wsp:rsid wsp:val=&quot;00046242&quot;/&gt;&lt;wsp:rsid wsp:val=&quot;00046DAE&quot;/&gt;&lt;wsp:rsid wsp:val=&quot;0005067E&quot;/&gt;&lt;wsp:rsid wsp:val=&quot;0005076E&quot;/&gt;&lt;wsp:rsid wsp:val=&quot;00050790&quot;/&gt;&lt;wsp:rsid wsp:val=&quot;000529A4&quot;/&gt;&lt;wsp:rsid wsp:val=&quot;00052B80&quot;/&gt;&lt;wsp:rsid wsp:val=&quot;00052BB4&quot;/&gt;&lt;wsp:rsid wsp:val=&quot;00052F01&quot;/&gt;&lt;wsp:rsid wsp:val=&quot;0005459E&quot;/&gt;&lt;wsp:rsid wsp:val=&quot;00055397&quot;/&gt;&lt;wsp:rsid wsp:val=&quot;000560D4&quot;/&gt;&lt;wsp:rsid wsp:val=&quot;00056EF8&quot;/&gt;&lt;wsp:rsid wsp:val=&quot;0005717C&quot;/&gt;&lt;wsp:rsid wsp:val=&quot;00057F5A&quot;/&gt;&lt;wsp:rsid wsp:val=&quot;0006030E&quot;/&gt;&lt;wsp:rsid wsp:val=&quot;000606B3&quot;/&gt;&lt;wsp:rsid wsp:val=&quot;000607A9&quot;/&gt;&lt;wsp:rsid wsp:val=&quot;00060D2A&quot;/&gt;&lt;wsp:rsid wsp:val=&quot;00060DB3&quot;/&gt;&lt;wsp:rsid wsp:val=&quot;000611B3&quot;/&gt;&lt;wsp:rsid wsp:val=&quot;00061CFB&quot;/&gt;&lt;wsp:rsid wsp:val=&quot;00061E1B&quot;/&gt;&lt;wsp:rsid wsp:val=&quot;00062194&quot;/&gt;&lt;wsp:rsid wsp:val=&quot;000625DA&quot;/&gt;&lt;wsp:rsid wsp:val=&quot;000632C0&quot;/&gt;&lt;wsp:rsid wsp:val=&quot;00063744&quot;/&gt;&lt;wsp:rsid wsp:val=&quot;00063F9A&quot;/&gt;&lt;wsp:rsid wsp:val=&quot;00064014&quot;/&gt;&lt;wsp:rsid wsp:val=&quot;000642DA&quot;/&gt;&lt;wsp:rsid wsp:val=&quot;00064A72&quot;/&gt;&lt;wsp:rsid wsp:val=&quot;00064D28&quot;/&gt;&lt;wsp:rsid wsp:val=&quot;00064DA9&quot;/&gt;&lt;wsp:rsid wsp:val=&quot;00064E68&quot;/&gt;&lt;wsp:rsid wsp:val=&quot;00065338&quot;/&gt;&lt;wsp:rsid wsp:val=&quot;00066A32&quot;/&gt;&lt;wsp:rsid wsp:val=&quot;000672AE&quot;/&gt;&lt;wsp:rsid wsp:val=&quot;000678D4&quot;/&gt;&lt;wsp:rsid wsp:val=&quot;00067984&quot;/&gt;&lt;wsp:rsid wsp:val=&quot;00067F8F&quot;/&gt;&lt;wsp:rsid wsp:val=&quot;000708BA&quot;/&gt;&lt;wsp:rsid wsp:val=&quot;00070B2B&quot;/&gt;&lt;wsp:rsid wsp:val=&quot;0007111F&quot;/&gt;&lt;wsp:rsid wsp:val=&quot;000711C2&quot;/&gt;&lt;wsp:rsid wsp:val=&quot;00071700&quot;/&gt;&lt;wsp:rsid wsp:val=&quot;0007325A&quot;/&gt;&lt;wsp:rsid wsp:val=&quot;000735AA&quot;/&gt;&lt;wsp:rsid wsp:val=&quot;00073886&quot;/&gt;&lt;wsp:rsid wsp:val=&quot;0007397C&quot;/&gt;&lt;wsp:rsid wsp:val=&quot;00074A93&quot;/&gt;&lt;wsp:rsid wsp:val=&quot;00075780&quot;/&gt;&lt;wsp:rsid wsp:val=&quot;00075C70&quot;/&gt;&lt;wsp:rsid wsp:val=&quot;000760E2&quot;/&gt;&lt;wsp:rsid wsp:val=&quot;0007622F&quot;/&gt;&lt;wsp:rsid wsp:val=&quot;0007635E&quot;/&gt;&lt;wsp:rsid wsp:val=&quot;00076772&quot;/&gt;&lt;wsp:rsid wsp:val=&quot;0007688F&quot;/&gt;&lt;wsp:rsid wsp:val=&quot;00076E51&quot;/&gt;&lt;wsp:rsid wsp:val=&quot;000774B9&quot;/&gt;&lt;wsp:rsid wsp:val=&quot;00077B67&quot;/&gt;&lt;wsp:rsid wsp:val=&quot;0008023D&quot;/&gt;&lt;wsp:rsid wsp:val=&quot;000803C4&quot;/&gt;&lt;wsp:rsid wsp:val=&quot;00080857&quot;/&gt;&lt;wsp:rsid wsp:val=&quot;00081B6E&quot;/&gt;&lt;wsp:rsid wsp:val=&quot;00081D7C&quot;/&gt;&lt;wsp:rsid wsp:val=&quot;00081E3A&quot;/&gt;&lt;wsp:rsid wsp:val=&quot;00082069&quot;/&gt;&lt;wsp:rsid wsp:val=&quot;0008250E&quot;/&gt;&lt;wsp:rsid wsp:val=&quot;0008301F&quot;/&gt;&lt;wsp:rsid wsp:val=&quot;00083678&quot;/&gt;&lt;wsp:rsid wsp:val=&quot;00083D59&quot;/&gt;&lt;wsp:rsid wsp:val=&quot;0008561E&quot;/&gt;&lt;wsp:rsid wsp:val=&quot;00086657&quot;/&gt;&lt;wsp:rsid wsp:val=&quot;000866AA&quot;/&gt;&lt;wsp:rsid wsp:val=&quot;0008706C&quot;/&gt;&lt;wsp:rsid wsp:val=&quot;00087544&quot;/&gt;&lt;wsp:rsid wsp:val=&quot;00087A5C&quot;/&gt;&lt;wsp:rsid wsp:val=&quot;00087C1B&quot;/&gt;&lt;wsp:rsid wsp:val=&quot;00090CC0&quot;/&gt;&lt;wsp:rsid wsp:val=&quot;00092242&quot;/&gt;&lt;wsp:rsid wsp:val=&quot;000924CB&quot;/&gt;&lt;wsp:rsid wsp:val=&quot;0009250F&quot;/&gt;&lt;wsp:rsid wsp:val=&quot;000925FF&quot;/&gt;&lt;wsp:rsid wsp:val=&quot;000933FD&quot;/&gt;&lt;wsp:rsid wsp:val=&quot;00093511&quot;/&gt;&lt;wsp:rsid wsp:val=&quot;0009389D&quot;/&gt;&lt;wsp:rsid wsp:val=&quot;00094160&quot;/&gt;&lt;wsp:rsid wsp:val=&quot;00095148&quot;/&gt;&lt;wsp:rsid wsp:val=&quot;000953E8&quot;/&gt;&lt;wsp:rsid wsp:val=&quot;00095C6D&quot;/&gt;&lt;wsp:rsid wsp:val=&quot;00095E8D&quot;/&gt;&lt;wsp:rsid wsp:val=&quot;000961C7&quot;/&gt;&lt;wsp:rsid wsp:val=&quot;000965B0&quot;/&gt;&lt;wsp:rsid wsp:val=&quot;00096D3A&quot;/&gt;&lt;wsp:rsid wsp:val=&quot;000A0AFE&quot;/&gt;&lt;wsp:rsid wsp:val=&quot;000A0C9B&quot;/&gt;&lt;wsp:rsid wsp:val=&quot;000A1A6A&quot;/&gt;&lt;wsp:rsid wsp:val=&quot;000A1EC1&quot;/&gt;&lt;wsp:rsid wsp:val=&quot;000A22C7&quot;/&gt;&lt;wsp:rsid wsp:val=&quot;000A2691&quot;/&gt;&lt;wsp:rsid wsp:val=&quot;000A273F&quot;/&gt;&lt;wsp:rsid wsp:val=&quot;000A4A90&quot;/&gt;&lt;wsp:rsid wsp:val=&quot;000A5327&quot;/&gt;&lt;wsp:rsid wsp:val=&quot;000A54B7&quot;/&gt;&lt;wsp:rsid wsp:val=&quot;000A5CCC&quot;/&gt;&lt;wsp:rsid wsp:val=&quot;000A6145&quot;/&gt;&lt;wsp:rsid wsp:val=&quot;000A6FB8&quot;/&gt;&lt;wsp:rsid wsp:val=&quot;000A7360&quot;/&gt;&lt;wsp:rsid wsp:val=&quot;000A786B&quot;/&gt;&lt;wsp:rsid wsp:val=&quot;000A79DD&quot;/&gt;&lt;wsp:rsid wsp:val=&quot;000A7B88&quot;/&gt;&lt;wsp:rsid wsp:val=&quot;000B03EE&quot;/&gt;&lt;wsp:rsid wsp:val=&quot;000B0D48&quot;/&gt;&lt;wsp:rsid wsp:val=&quot;000B1A15&quot;/&gt;&lt;wsp:rsid wsp:val=&quot;000B1B91&quot;/&gt;&lt;wsp:rsid wsp:val=&quot;000B1BC8&quot;/&gt;&lt;wsp:rsid wsp:val=&quot;000B1E43&quot;/&gt;&lt;wsp:rsid wsp:val=&quot;000B23B1&quot;/&gt;&lt;wsp:rsid wsp:val=&quot;000B378E&quot;/&gt;&lt;wsp:rsid wsp:val=&quot;000B38E3&quot;/&gt;&lt;wsp:rsid wsp:val=&quot;000B38E4&quot;/&gt;&lt;wsp:rsid wsp:val=&quot;000B4137&quot;/&gt;&lt;wsp:rsid wsp:val=&quot;000B4326&quot;/&gt;&lt;wsp:rsid wsp:val=&quot;000B4A7A&quot;/&gt;&lt;wsp:rsid wsp:val=&quot;000B5F4A&quot;/&gt;&lt;wsp:rsid wsp:val=&quot;000B63FE&quot;/&gt;&lt;wsp:rsid wsp:val=&quot;000B6D2D&quot;/&gt;&lt;wsp:rsid wsp:val=&quot;000C100B&quot;/&gt;&lt;wsp:rsid wsp:val=&quot;000C1049&quot;/&gt;&lt;wsp:rsid wsp:val=&quot;000C1B5C&quot;/&gt;&lt;wsp:rsid wsp:val=&quot;000C2577&quot;/&gt;&lt;wsp:rsid wsp:val=&quot;000C27CA&quot;/&gt;&lt;wsp:rsid wsp:val=&quot;000C2933&quot;/&gt;&lt;wsp:rsid wsp:val=&quot;000C296B&quot;/&gt;&lt;wsp:rsid wsp:val=&quot;000C37DB&quot;/&gt;&lt;wsp:rsid wsp:val=&quot;000C382A&quot;/&gt;&lt;wsp:rsid wsp:val=&quot;000C46B9&quot;/&gt;&lt;wsp:rsid wsp:val=&quot;000C4817&quot;/&gt;&lt;wsp:rsid wsp:val=&quot;000C488A&quot;/&gt;&lt;wsp:rsid wsp:val=&quot;000C4F4C&quot;/&gt;&lt;wsp:rsid wsp:val=&quot;000C518E&quot;/&gt;&lt;wsp:rsid wsp:val=&quot;000C5747&quot;/&gt;&lt;wsp:rsid wsp:val=&quot;000C5DAA&quot;/&gt;&lt;wsp:rsid wsp:val=&quot;000C6C20&quot;/&gt;&lt;wsp:rsid wsp:val=&quot;000C7134&quot;/&gt;&lt;wsp:rsid wsp:val=&quot;000D0EC4&quot;/&gt;&lt;wsp:rsid wsp:val=&quot;000D123A&quot;/&gt;&lt;wsp:rsid wsp:val=&quot;000D1882&quot;/&gt;&lt;wsp:rsid wsp:val=&quot;000D1919&quot;/&gt;&lt;wsp:rsid wsp:val=&quot;000D2E3B&quot;/&gt;&lt;wsp:rsid wsp:val=&quot;000D33A5&quot;/&gt;&lt;wsp:rsid wsp:val=&quot;000D4999&quot;/&gt;&lt;wsp:rsid wsp:val=&quot;000D50AA&quot;/&gt;&lt;wsp:rsid wsp:val=&quot;000D56A3&quot;/&gt;&lt;wsp:rsid wsp:val=&quot;000D5D90&quot;/&gt;&lt;wsp:rsid wsp:val=&quot;000D63A4&quot;/&gt;&lt;wsp:rsid wsp:val=&quot;000D666B&quot;/&gt;&lt;wsp:rsid wsp:val=&quot;000D68D2&quot;/&gt;&lt;wsp:rsid wsp:val=&quot;000D69AD&quot;/&gt;&lt;wsp:rsid wsp:val=&quot;000D77D8&quot;/&gt;&lt;wsp:rsid wsp:val=&quot;000D78D0&quot;/&gt;&lt;wsp:rsid wsp:val=&quot;000D7AB4&quot;/&gt;&lt;wsp:rsid wsp:val=&quot;000E0CDB&quot;/&gt;&lt;wsp:rsid wsp:val=&quot;000E16EA&quot;/&gt;&lt;wsp:rsid wsp:val=&quot;000E18BA&quot;/&gt;&lt;wsp:rsid wsp:val=&quot;000E1C48&quot;/&gt;&lt;wsp:rsid wsp:val=&quot;000E1DB0&quot;/&gt;&lt;wsp:rsid wsp:val=&quot;000E33B4&quot;/&gt;&lt;wsp:rsid wsp:val=&quot;000E3B00&quot;/&gt;&lt;wsp:rsid wsp:val=&quot;000E41B4&quot;/&gt;&lt;wsp:rsid wsp:val=&quot;000E49FE&quot;/&gt;&lt;wsp:rsid wsp:val=&quot;000E4F08&quot;/&gt;&lt;wsp:rsid wsp:val=&quot;000E5420&quot;/&gt;&lt;wsp:rsid wsp:val=&quot;000E58D8&quot;/&gt;&lt;wsp:rsid wsp:val=&quot;000E62AC&quot;/&gt;&lt;wsp:rsid wsp:val=&quot;000E6F72&quot;/&gt;&lt;wsp:rsid wsp:val=&quot;000E7476&quot;/&gt;&lt;wsp:rsid wsp:val=&quot;000F11B1&quot;/&gt;&lt;wsp:rsid wsp:val=&quot;000F132A&quot;/&gt;&lt;wsp:rsid wsp:val=&quot;000F16E6&quot;/&gt;&lt;wsp:rsid wsp:val=&quot;000F1D04&quot;/&gt;&lt;wsp:rsid wsp:val=&quot;000F1EFE&quot;/&gt;&lt;wsp:rsid wsp:val=&quot;000F22FD&quot;/&gt;&lt;wsp:rsid wsp:val=&quot;000F255D&quot;/&gt;&lt;wsp:rsid wsp:val=&quot;000F26F3&quot;/&gt;&lt;wsp:rsid wsp:val=&quot;000F2AAA&quot;/&gt;&lt;wsp:rsid wsp:val=&quot;000F3331&quot;/&gt;&lt;wsp:rsid wsp:val=&quot;000F3653&quot;/&gt;&lt;wsp:rsid wsp:val=&quot;000F3EFE&quot;/&gt;&lt;wsp:rsid wsp:val=&quot;000F4075&quot;/&gt;&lt;wsp:rsid wsp:val=&quot;000F4379&quot;/&gt;&lt;wsp:rsid wsp:val=&quot;000F44B1&quot;/&gt;&lt;wsp:rsid wsp:val=&quot;000F5505&quot;/&gt;&lt;wsp:rsid wsp:val=&quot;000F577C&quot;/&gt;&lt;wsp:rsid wsp:val=&quot;000F5B44&quot;/&gt;&lt;wsp:rsid wsp:val=&quot;000F5D93&quot;/&gt;&lt;wsp:rsid wsp:val=&quot;000F6123&quot;/&gt;&lt;wsp:rsid wsp:val=&quot;000F65FD&quot;/&gt;&lt;wsp:rsid wsp:val=&quot;000F6FA6&quot;/&gt;&lt;wsp:rsid wsp:val=&quot;00100564&quot;/&gt;&lt;wsp:rsid wsp:val=&quot;0010109E&quot;/&gt;&lt;wsp:rsid wsp:val=&quot;00101163&quot;/&gt;&lt;wsp:rsid wsp:val=&quot;001012B7&quot;/&gt;&lt;wsp:rsid wsp:val=&quot;0010141F&quot;/&gt;&lt;wsp:rsid wsp:val=&quot;00101813&quot;/&gt;&lt;wsp:rsid wsp:val=&quot;001019FB&quot;/&gt;&lt;wsp:rsid wsp:val=&quot;00101BAF&quot;/&gt;&lt;wsp:rsid wsp:val=&quot;00102C92&quot;/&gt;&lt;wsp:rsid wsp:val=&quot;00103488&quot;/&gt;&lt;wsp:rsid wsp:val=&quot;001037A3&quot;/&gt;&lt;wsp:rsid wsp:val=&quot;00103BB0&quot;/&gt;&lt;wsp:rsid wsp:val=&quot;00103F3C&quot;/&gt;&lt;wsp:rsid wsp:val=&quot;00103FE9&quot;/&gt;&lt;wsp:rsid wsp:val=&quot;0010597E&quot;/&gt;&lt;wsp:rsid wsp:val=&quot;00105C40&quot;/&gt;&lt;wsp:rsid wsp:val=&quot;0010633C&quot;/&gt;&lt;wsp:rsid wsp:val=&quot;001074DF&quot;/&gt;&lt;wsp:rsid wsp:val=&quot;00110852&quot;/&gt;&lt;wsp:rsid wsp:val=&quot;00110A65&quot;/&gt;&lt;wsp:rsid wsp:val=&quot;00110ADB&quot;/&gt;&lt;wsp:rsid wsp:val=&quot;00112664&quot;/&gt;&lt;wsp:rsid wsp:val=&quot;001128F1&quot;/&gt;&lt;wsp:rsid wsp:val=&quot;00112F7A&quot;/&gt;&lt;wsp:rsid wsp:val=&quot;001135AC&quot;/&gt;&lt;wsp:rsid wsp:val=&quot;00113733&quot;/&gt;&lt;wsp:rsid wsp:val=&quot;00113795&quot;/&gt;&lt;wsp:rsid wsp:val=&quot;00113A73&quot;/&gt;&lt;wsp:rsid wsp:val=&quot;00114321&quot;/&gt;&lt;wsp:rsid wsp:val=&quot;00114C34&quot;/&gt;&lt;wsp:rsid wsp:val=&quot;00114D49&quot;/&gt;&lt;wsp:rsid wsp:val=&quot;001150F8&quot;/&gt;&lt;wsp:rsid wsp:val=&quot;001162DB&quot;/&gt;&lt;wsp:rsid wsp:val=&quot;00116FB9&quot;/&gt;&lt;wsp:rsid wsp:val=&quot;00117682&quot;/&gt;&lt;wsp:rsid wsp:val=&quot;00120045&quot;/&gt;&lt;wsp:rsid wsp:val=&quot;00120350&quot;/&gt;&lt;wsp:rsid wsp:val=&quot;00120CF6&quot;/&gt;&lt;wsp:rsid wsp:val=&quot;001211D1&quot;/&gt;&lt;wsp:rsid wsp:val=&quot;001217CE&quot;/&gt;&lt;wsp:rsid wsp:val=&quot;001228DE&quot;/&gt;&lt;wsp:rsid wsp:val=&quot;00122F8A&quot;/&gt;&lt;wsp:rsid wsp:val=&quot;00122FAA&quot;/&gt;&lt;wsp:rsid wsp:val=&quot;0012396A&quot;/&gt;&lt;wsp:rsid wsp:val=&quot;00123A57&quot;/&gt;&lt;wsp:rsid wsp:val=&quot;00124024&quot;/&gt;&lt;wsp:rsid wsp:val=&quot;00124323&quot;/&gt;&lt;wsp:rsid wsp:val=&quot;001246ED&quot;/&gt;&lt;wsp:rsid wsp:val=&quot;00125260&quot;/&gt;&lt;wsp:rsid wsp:val=&quot;001252CB&quot;/&gt;&lt;wsp:rsid wsp:val=&quot;001255CF&quot;/&gt;&lt;wsp:rsid wsp:val=&quot;001258AC&quot;/&gt;&lt;wsp:rsid wsp:val=&quot;001260D3&quot;/&gt;&lt;wsp:rsid wsp:val=&quot;001260D5&quot;/&gt;&lt;wsp:rsid wsp:val=&quot;0012630E&quot;/&gt;&lt;wsp:rsid wsp:val=&quot;00126F8B&quot;/&gt;&lt;wsp:rsid wsp:val=&quot;0013063F&quot;/&gt;&lt;wsp:rsid wsp:val=&quot;00130C03&quot;/&gt;&lt;wsp:rsid wsp:val=&quot;00130D82&quot;/&gt;&lt;wsp:rsid wsp:val=&quot;0013189A&quot;/&gt;&lt;wsp:rsid wsp:val=&quot;00131AA0&quot;/&gt;&lt;wsp:rsid wsp:val=&quot;00131AD0&quot;/&gt;&lt;wsp:rsid wsp:val=&quot;0013204E&quot;/&gt;&lt;wsp:rsid wsp:val=&quot;001327D6&quot;/&gt;&lt;wsp:rsid wsp:val=&quot;00134CAA&quot;/&gt;&lt;wsp:rsid wsp:val=&quot;0013592F&quot;/&gt;&lt;wsp:rsid wsp:val=&quot;00136728&quot;/&gt;&lt;wsp:rsid wsp:val=&quot;00136D1C&quot;/&gt;&lt;wsp:rsid wsp:val=&quot;001378EB&quot;/&gt;&lt;wsp:rsid wsp:val=&quot;0014004F&quot;/&gt;&lt;wsp:rsid wsp:val=&quot;00140912&quot;/&gt;&lt;wsp:rsid wsp:val=&quot;00140D87&quot;/&gt;&lt;wsp:rsid wsp:val=&quot;001411EB&quot;/&gt;&lt;wsp:rsid wsp:val=&quot;00141C8D&quot;/&gt;&lt;wsp:rsid wsp:val=&quot;001423DE&quot;/&gt;&lt;wsp:rsid wsp:val=&quot;001424E2&quot;/&gt;&lt;wsp:rsid wsp:val=&quot;001442DF&quot;/&gt;&lt;wsp:rsid wsp:val=&quot;00145A94&quot;/&gt;&lt;wsp:rsid wsp:val=&quot;0014661B&quot;/&gt;&lt;wsp:rsid wsp:val=&quot;00146CA4&quot;/&gt;&lt;wsp:rsid wsp:val=&quot;00146F1D&quot;/&gt;&lt;wsp:rsid wsp:val=&quot;00147861&quot;/&gt;&lt;wsp:rsid wsp:val=&quot;001478B0&quot;/&gt;&lt;wsp:rsid wsp:val=&quot;00147C20&quot;/&gt;&lt;wsp:rsid wsp:val=&quot;00147D8C&quot;/&gt;&lt;wsp:rsid wsp:val=&quot;00147D8D&quot;/&gt;&lt;wsp:rsid wsp:val=&quot;00147D8E&quot;/&gt;&lt;wsp:rsid wsp:val=&quot;001504FD&quot;/&gt;&lt;wsp:rsid wsp:val=&quot;001513D7&quot;/&gt;&lt;wsp:rsid wsp:val=&quot;00151C3B&quot;/&gt;&lt;wsp:rsid wsp:val=&quot;00151CAA&quot;/&gt;&lt;wsp:rsid wsp:val=&quot;00152260&quot;/&gt;&lt;wsp:rsid wsp:val=&quot;00152263&quot;/&gt;&lt;wsp:rsid wsp:val=&quot;001529A1&quot;/&gt;&lt;wsp:rsid wsp:val=&quot;00153832&quot;/&gt;&lt;wsp:rsid wsp:val=&quot;001554C0&quot;/&gt;&lt;wsp:rsid wsp:val=&quot;001557B6&quot;/&gt;&lt;wsp:rsid wsp:val=&quot;00155ADA&quot;/&gt;&lt;wsp:rsid wsp:val=&quot;00155E45&quot;/&gt;&lt;wsp:rsid wsp:val=&quot;00156235&quot;/&gt;&lt;wsp:rsid wsp:val=&quot;00156492&quot;/&gt;&lt;wsp:rsid wsp:val=&quot;00156865&quot;/&gt;&lt;wsp:rsid wsp:val=&quot;00156F7D&quot;/&gt;&lt;wsp:rsid wsp:val=&quot;00157376&quot;/&gt;&lt;wsp:rsid wsp:val=&quot;00157E97&quot;/&gt;&lt;wsp:rsid wsp:val=&quot;00160383&quot;/&gt;&lt;wsp:rsid wsp:val=&quot;00160FF8&quot;/&gt;&lt;wsp:rsid wsp:val=&quot;00161CED&quot;/&gt;&lt;wsp:rsid wsp:val=&quot;001620B4&quot;/&gt;&lt;wsp:rsid wsp:val=&quot;001624CD&quot;/&gt;&lt;wsp:rsid wsp:val=&quot;001625BD&quot;/&gt;&lt;wsp:rsid wsp:val=&quot;00162A54&quot;/&gt;&lt;wsp:rsid wsp:val=&quot;00162BB1&quot;/&gt;&lt;wsp:rsid wsp:val=&quot;00162F10&quot;/&gt;&lt;wsp:rsid wsp:val=&quot;00163557&quot;/&gt;&lt;wsp:rsid wsp:val=&quot;00164E7C&quot;/&gt;&lt;wsp:rsid wsp:val=&quot;001658AB&quot;/&gt;&lt;wsp:rsid wsp:val=&quot;00165C86&quot;/&gt;&lt;wsp:rsid wsp:val=&quot;00166599&quot;/&gt;&lt;wsp:rsid wsp:val=&quot;00166FE6&quot;/&gt;&lt;wsp:rsid wsp:val=&quot;00167140&quot;/&gt;&lt;wsp:rsid wsp:val=&quot;001674DE&quot;/&gt;&lt;wsp:rsid wsp:val=&quot;001701A7&quot;/&gt;&lt;wsp:rsid wsp:val=&quot;001706F5&quot;/&gt;&lt;wsp:rsid wsp:val=&quot;00171596&quot;/&gt;&lt;wsp:rsid wsp:val=&quot;00171790&quot;/&gt;&lt;wsp:rsid wsp:val=&quot;00171958&quot;/&gt;&lt;wsp:rsid wsp:val=&quot;00171AF3&quot;/&gt;&lt;wsp:rsid wsp:val=&quot;00171B3B&quot;/&gt;&lt;wsp:rsid wsp:val=&quot;001725E9&quot;/&gt;&lt;wsp:rsid wsp:val=&quot;0017276F&quot;/&gt;&lt;wsp:rsid wsp:val=&quot;00172862&quot;/&gt;&lt;wsp:rsid wsp:val=&quot;00172EE0&quot;/&gt;&lt;wsp:rsid wsp:val=&quot;001739C5&quot;/&gt;&lt;wsp:rsid wsp:val=&quot;00173A36&quot;/&gt;&lt;wsp:rsid wsp:val=&quot;00173BD5&quot;/&gt;&lt;wsp:rsid wsp:val=&quot;0017588A&quot;/&gt;&lt;wsp:rsid wsp:val=&quot;00175A65&quot;/&gt;&lt;wsp:rsid wsp:val=&quot;00175DDB&quot;/&gt;&lt;wsp:rsid wsp:val=&quot;00175F70&quot;/&gt;&lt;wsp:rsid wsp:val=&quot;00176697&quot;/&gt;&lt;wsp:rsid wsp:val=&quot;00177155&quot;/&gt;&lt;wsp:rsid wsp:val=&quot;001775A3&quot;/&gt;&lt;wsp:rsid wsp:val=&quot;00180B9C&quot;/&gt;&lt;wsp:rsid wsp:val=&quot;00181F5B&quot;/&gt;&lt;wsp:rsid wsp:val=&quot;001828A7&quot;/&gt;&lt;wsp:rsid wsp:val=&quot;00183561&quot;/&gt;&lt;wsp:rsid wsp:val=&quot;00183606&quot;/&gt;&lt;wsp:rsid wsp:val=&quot;001839BA&quot;/&gt;&lt;wsp:rsid wsp:val=&quot;00183C74&quot;/&gt;&lt;wsp:rsid wsp:val=&quot;00183F85&quot;/&gt;&lt;wsp:rsid wsp:val=&quot;00184028&quot;/&gt;&lt;wsp:rsid wsp:val=&quot;00184571&quot;/&gt;&lt;wsp:rsid wsp:val=&quot;001846CA&quot;/&gt;&lt;wsp:rsid wsp:val=&quot;0018501B&quot;/&gt;&lt;wsp:rsid wsp:val=&quot;00185613&quot;/&gt;&lt;wsp:rsid wsp:val=&quot;00185A61&quot;/&gt;&lt;wsp:rsid wsp:val=&quot;001863C6&quot;/&gt;&lt;wsp:rsid wsp:val=&quot;0018748D&quot;/&gt;&lt;wsp:rsid wsp:val=&quot;00187B1A&quot;/&gt;&lt;wsp:rsid wsp:val=&quot;00187BA7&quot;/&gt;&lt;wsp:rsid wsp:val=&quot;00190629&quot;/&gt;&lt;wsp:rsid wsp:val=&quot;001906DB&quot;/&gt;&lt;wsp:rsid wsp:val=&quot;00190852&quot;/&gt;&lt;wsp:rsid wsp:val=&quot;00190996&quot;/&gt;&lt;wsp:rsid wsp:val=&quot;001909AA&quot;/&gt;&lt;wsp:rsid wsp:val=&quot;0019125D&quot;/&gt;&lt;wsp:rsid wsp:val=&quot;00191B58&quot;/&gt;&lt;wsp:rsid wsp:val=&quot;001921BC&quot;/&gt;&lt;wsp:rsid wsp:val=&quot;00192C3E&quot;/&gt;&lt;wsp:rsid wsp:val=&quot;00194045&quot;/&gt;&lt;wsp:rsid wsp:val=&quot;00194A97&quot;/&gt;&lt;wsp:rsid wsp:val=&quot;00195EAA&quot;/&gt;&lt;wsp:rsid wsp:val=&quot;0019677F&quot;/&gt;&lt;wsp:rsid wsp:val=&quot;001968F2&quot;/&gt;&lt;wsp:rsid wsp:val=&quot;0019719A&quot;/&gt;&lt;wsp:rsid wsp:val=&quot;001975FE&quot;/&gt;&lt;wsp:rsid wsp:val=&quot;00197B85&quot;/&gt;&lt;wsp:rsid wsp:val=&quot;001A08EF&quot;/&gt;&lt;wsp:rsid wsp:val=&quot;001A09C9&quot;/&gt;&lt;wsp:rsid wsp:val=&quot;001A0D28&quot;/&gt;&lt;wsp:rsid wsp:val=&quot;001A1451&quot;/&gt;&lt;wsp:rsid wsp:val=&quot;001A15A1&quot;/&gt;&lt;wsp:rsid wsp:val=&quot;001A1738&quot;/&gt;&lt;wsp:rsid wsp:val=&quot;001A1D13&quot;/&gt;&lt;wsp:rsid wsp:val=&quot;001A21A7&quot;/&gt;&lt;wsp:rsid wsp:val=&quot;001A32D1&quot;/&gt;&lt;wsp:rsid wsp:val=&quot;001A3644&quot;/&gt;&lt;wsp:rsid wsp:val=&quot;001A3EB4&quot;/&gt;&lt;wsp:rsid wsp:val=&quot;001A438D&quot;/&gt;&lt;wsp:rsid wsp:val=&quot;001A4CC1&quot;/&gt;&lt;wsp:rsid wsp:val=&quot;001A4D2D&quot;/&gt;&lt;wsp:rsid wsp:val=&quot;001A50A1&quot;/&gt;&lt;wsp:rsid wsp:val=&quot;001A5AB8&quot;/&gt;&lt;wsp:rsid wsp:val=&quot;001A5AC4&quot;/&gt;&lt;wsp:rsid wsp:val=&quot;001A5DD3&quot;/&gt;&lt;wsp:rsid wsp:val=&quot;001A60C1&quot;/&gt;&lt;wsp:rsid wsp:val=&quot;001A6C4F&quot;/&gt;&lt;wsp:rsid wsp:val=&quot;001A7E98&quot;/&gt;&lt;wsp:rsid wsp:val=&quot;001B00D9&quot;/&gt;&lt;wsp:rsid wsp:val=&quot;001B0FB1&quot;/&gt;&lt;wsp:rsid wsp:val=&quot;001B127F&quot;/&gt;&lt;wsp:rsid wsp:val=&quot;001B14E0&quot;/&gt;&lt;wsp:rsid wsp:val=&quot;001B1D37&quot;/&gt;&lt;wsp:rsid wsp:val=&quot;001B1DAF&quot;/&gt;&lt;wsp:rsid wsp:val=&quot;001B2F86&quot;/&gt;&lt;wsp:rsid wsp:val=&quot;001B3662&quot;/&gt;&lt;wsp:rsid wsp:val=&quot;001B44E3&quot;/&gt;&lt;wsp:rsid wsp:val=&quot;001B47DA&quot;/&gt;&lt;wsp:rsid wsp:val=&quot;001B4A3E&quot;/&gt;&lt;wsp:rsid wsp:val=&quot;001B4A7C&quot;/&gt;&lt;wsp:rsid wsp:val=&quot;001B4C6B&quot;/&gt;&lt;wsp:rsid wsp:val=&quot;001B4E53&quot;/&gt;&lt;wsp:rsid wsp:val=&quot;001B4F97&quot;/&gt;&lt;wsp:rsid wsp:val=&quot;001B534F&quot;/&gt;&lt;wsp:rsid wsp:val=&quot;001B62C1&quot;/&gt;&lt;wsp:rsid wsp:val=&quot;001B72F1&quot;/&gt;&lt;wsp:rsid wsp:val=&quot;001B751B&quot;/&gt;&lt;wsp:rsid wsp:val=&quot;001B77B0&quot;/&gt;&lt;wsp:rsid wsp:val=&quot;001C02ED&quot;/&gt;&lt;wsp:rsid wsp:val=&quot;001C0DA3&quot;/&gt;&lt;wsp:rsid wsp:val=&quot;001C1060&quot;/&gt;&lt;wsp:rsid wsp:val=&quot;001C16F0&quot;/&gt;&lt;wsp:rsid wsp:val=&quot;001C1B2B&quot;/&gt;&lt;wsp:rsid wsp:val=&quot;001C2406&quot;/&gt;&lt;wsp:rsid wsp:val=&quot;001C304A&quot;/&gt;&lt;wsp:rsid wsp:val=&quot;001C357C&quot;/&gt;&lt;wsp:rsid wsp:val=&quot;001C3CE3&quot;/&gt;&lt;wsp:rsid wsp:val=&quot;001C4165&quot;/&gt;&lt;wsp:rsid wsp:val=&quot;001C419E&quot;/&gt;&lt;wsp:rsid wsp:val=&quot;001C425D&quot;/&gt;&lt;wsp:rsid wsp:val=&quot;001C484B&quot;/&gt;&lt;wsp:rsid wsp:val=&quot;001C499B&quot;/&gt;&lt;wsp:rsid wsp:val=&quot;001C5025&quot;/&gt;&lt;wsp:rsid wsp:val=&quot;001C5FA3&quot;/&gt;&lt;wsp:rsid wsp:val=&quot;001C6171&quot;/&gt;&lt;wsp:rsid wsp:val=&quot;001C6666&quot;/&gt;&lt;wsp:rsid wsp:val=&quot;001C6AB4&quot;/&gt;&lt;wsp:rsid wsp:val=&quot;001C72EB&quot;/&gt;&lt;wsp:rsid wsp:val=&quot;001D0249&quot;/&gt;&lt;wsp:rsid wsp:val=&quot;001D024D&quot;/&gt;&lt;wsp:rsid wsp:val=&quot;001D04DB&quot;/&gt;&lt;wsp:rsid wsp:val=&quot;001D1696&quot;/&gt;&lt;wsp:rsid wsp:val=&quot;001D17DE&quot;/&gt;&lt;wsp:rsid wsp:val=&quot;001D17E2&quot;/&gt;&lt;wsp:rsid wsp:val=&quot;001D18B3&quot;/&gt;&lt;wsp:rsid wsp:val=&quot;001D1BD9&quot;/&gt;&lt;wsp:rsid wsp:val=&quot;001D1FC8&quot;/&gt;&lt;wsp:rsid wsp:val=&quot;001D23EE&quot;/&gt;&lt;wsp:rsid wsp:val=&quot;001D29D5&quot;/&gt;&lt;wsp:rsid wsp:val=&quot;001D381D&quot;/&gt;&lt;wsp:rsid wsp:val=&quot;001D3967&quot;/&gt;&lt;wsp:rsid wsp:val=&quot;001D5375&quot;/&gt;&lt;wsp:rsid wsp:val=&quot;001D538F&quot;/&gt;&lt;wsp:rsid wsp:val=&quot;001D55E4&quot;/&gt;&lt;wsp:rsid wsp:val=&quot;001D5DA2&quot;/&gt;&lt;wsp:rsid wsp:val=&quot;001D65D6&quot;/&gt;&lt;wsp:rsid wsp:val=&quot;001D666A&quot;/&gt;&lt;wsp:rsid wsp:val=&quot;001D6BB9&quot;/&gt;&lt;wsp:rsid wsp:val=&quot;001D6D2F&quot;/&gt;&lt;wsp:rsid wsp:val=&quot;001D6D85&quot;/&gt;&lt;wsp:rsid wsp:val=&quot;001E115D&quot;/&gt;&lt;wsp:rsid wsp:val=&quot;001E17FF&quot;/&gt;&lt;wsp:rsid wsp:val=&quot;001E2179&quot;/&gt;&lt;wsp:rsid wsp:val=&quot;001E28A8&quot;/&gt;&lt;wsp:rsid wsp:val=&quot;001E35D9&quot;/&gt;&lt;wsp:rsid wsp:val=&quot;001E3640&quot;/&gt;&lt;wsp:rsid wsp:val=&quot;001E400B&quot;/&gt;&lt;wsp:rsid wsp:val=&quot;001E4598&quot;/&gt;&lt;wsp:rsid wsp:val=&quot;001E46B1&quot;/&gt;&lt;wsp:rsid wsp:val=&quot;001E4A7B&quot;/&gt;&lt;wsp:rsid wsp:val=&quot;001E5978&quot;/&gt;&lt;wsp:rsid wsp:val=&quot;001E5D41&quot;/&gt;&lt;wsp:rsid wsp:val=&quot;001E5FB7&quot;/&gt;&lt;wsp:rsid wsp:val=&quot;001E6213&quot;/&gt;&lt;wsp:rsid wsp:val=&quot;001E6239&quot;/&gt;&lt;wsp:rsid wsp:val=&quot;001E62BB&quot;/&gt;&lt;wsp:rsid wsp:val=&quot;001E6AD5&quot;/&gt;&lt;wsp:rsid wsp:val=&quot;001F0537&quot;/&gt;&lt;wsp:rsid wsp:val=&quot;001F0576&quot;/&gt;&lt;wsp:rsid wsp:val=&quot;001F0CBC&quot;/&gt;&lt;wsp:rsid wsp:val=&quot;001F0ECD&quot;/&gt;&lt;wsp:rsid wsp:val=&quot;001F11D4&quot;/&gt;&lt;wsp:rsid wsp:val=&quot;001F1AB2&quot;/&gt;&lt;wsp:rsid wsp:val=&quot;001F1F72&quot;/&gt;&lt;wsp:rsid wsp:val=&quot;001F2964&quot;/&gt;&lt;wsp:rsid wsp:val=&quot;001F299E&quot;/&gt;&lt;wsp:rsid wsp:val=&quot;001F2A48&quot;/&gt;&lt;wsp:rsid wsp:val=&quot;001F2B42&quot;/&gt;&lt;wsp:rsid wsp:val=&quot;001F3C08&quot;/&gt;&lt;wsp:rsid wsp:val=&quot;001F4279&quot;/&gt;&lt;wsp:rsid wsp:val=&quot;001F4AD9&quot;/&gt;&lt;wsp:rsid wsp:val=&quot;001F5BE1&quot;/&gt;&lt;wsp:rsid wsp:val=&quot;001F5F99&quot;/&gt;&lt;wsp:rsid wsp:val=&quot;001F6624&quot;/&gt;&lt;wsp:rsid wsp:val=&quot;001F6670&quot;/&gt;&lt;wsp:rsid wsp:val=&quot;001F75C2&quot;/&gt;&lt;wsp:rsid wsp:val=&quot;001F77CD&quot;/&gt;&lt;wsp:rsid wsp:val=&quot;001F7962&quot;/&gt;&lt;wsp:rsid wsp:val=&quot;00200138&quot;/&gt;&lt;wsp:rsid wsp:val=&quot;00200CD4&quot;/&gt;&lt;wsp:rsid wsp:val=&quot;0020267B&quot;/&gt;&lt;wsp:rsid wsp:val=&quot;0020294A&quot;/&gt;&lt;wsp:rsid wsp:val=&quot;00202FF3&quot;/&gt;&lt;wsp:rsid wsp:val=&quot;0020331F&quot;/&gt;&lt;wsp:rsid wsp:val=&quot;00203A67&quot;/&gt;&lt;wsp:rsid wsp:val=&quot;00203ABF&quot;/&gt;&lt;wsp:rsid wsp:val=&quot;002048A8&quot;/&gt;&lt;wsp:rsid wsp:val=&quot;002048DD&quot;/&gt;&lt;wsp:rsid wsp:val=&quot;00204C67&quot;/&gt;&lt;wsp:rsid wsp:val=&quot;00204E9F&quot;/&gt;&lt;wsp:rsid wsp:val=&quot;00205299&quot;/&gt;&lt;wsp:rsid wsp:val=&quot;002054CC&quot;/&gt;&lt;wsp:rsid wsp:val=&quot;002054CF&quot;/&gt;&lt;wsp:rsid wsp:val=&quot;002057F7&quot;/&gt;&lt;wsp:rsid wsp:val=&quot;00205A00&quot;/&gt;&lt;wsp:rsid wsp:val=&quot;00205A52&quot;/&gt;&lt;wsp:rsid wsp:val=&quot;00205C7F&quot;/&gt;&lt;wsp:rsid wsp:val=&quot;002062D0&quot;/&gt;&lt;wsp:rsid wsp:val=&quot;00206BEF&quot;/&gt;&lt;wsp:rsid wsp:val=&quot;00206CF5&quot;/&gt;&lt;wsp:rsid wsp:val=&quot;00206F01&quot;/&gt;&lt;wsp:rsid wsp:val=&quot;00206F54&quot;/&gt;&lt;wsp:rsid wsp:val=&quot;0020791E&quot;/&gt;&lt;wsp:rsid wsp:val=&quot;00207D41&quot;/&gt;&lt;wsp:rsid wsp:val=&quot;0021016F&quot;/&gt;&lt;wsp:rsid wsp:val=&quot;00210F50&quot;/&gt;&lt;wsp:rsid wsp:val=&quot;002114E3&quot;/&gt;&lt;wsp:rsid wsp:val=&quot;002117DD&quot;/&gt;&lt;wsp:rsid wsp:val=&quot;0021194D&quot;/&gt;&lt;wsp:rsid wsp:val=&quot;00212651&quot;/&gt;&lt;wsp:rsid wsp:val=&quot;00212683&quot;/&gt;&lt;wsp:rsid wsp:val=&quot;00212BBE&quot;/&gt;&lt;wsp:rsid wsp:val=&quot;00212D04&quot;/&gt;&lt;wsp:rsid wsp:val=&quot;00213242&quot;/&gt;&lt;wsp:rsid wsp:val=&quot;00213B15&quot;/&gt;&lt;wsp:rsid wsp:val=&quot;0021433C&quot;/&gt;&lt;wsp:rsid wsp:val=&quot;00214CD2&quot;/&gt;&lt;wsp:rsid wsp:val=&quot;00215230&quot;/&gt;&lt;wsp:rsid wsp:val=&quot;002152BF&quot;/&gt;&lt;wsp:rsid wsp:val=&quot;00215BD4&quot;/&gt;&lt;wsp:rsid wsp:val=&quot;0021603C&quot;/&gt;&lt;wsp:rsid wsp:val=&quot;002162B2&quot;/&gt;&lt;wsp:rsid wsp:val=&quot;00216379&quot;/&gt;&lt;wsp:rsid wsp:val=&quot;002163C3&quot;/&gt;&lt;wsp:rsid wsp:val=&quot;00216BB7&quot;/&gt;&lt;wsp:rsid wsp:val=&quot;00216BDC&quot;/&gt;&lt;wsp:rsid wsp:val=&quot;00217153&quot;/&gt;&lt;wsp:rsid wsp:val=&quot;00217825&quot;/&gt;&lt;wsp:rsid wsp:val=&quot;00217FCD&quot;/&gt;&lt;wsp:rsid wsp:val=&quot;00221917&quot;/&gt;&lt;wsp:rsid wsp:val=&quot;00221AD8&quot;/&gt;&lt;wsp:rsid wsp:val=&quot;00221FDE&quot;/&gt;&lt;wsp:rsid wsp:val=&quot;002221B1&quot;/&gt;&lt;wsp:rsid wsp:val=&quot;00222859&quot;/&gt;&lt;wsp:rsid wsp:val=&quot;002229A1&quot;/&gt;&lt;wsp:rsid wsp:val=&quot;00222D7A&quot;/&gt;&lt;wsp:rsid wsp:val=&quot;00222E9A&quot;/&gt;&lt;wsp:rsid wsp:val=&quot;00223797&quot;/&gt;&lt;wsp:rsid wsp:val=&quot;0022417C&quot;/&gt;&lt;wsp:rsid wsp:val=&quot;0022453F&quot;/&gt;&lt;wsp:rsid wsp:val=&quot;0022496B&quot;/&gt;&lt;wsp:rsid wsp:val=&quot;00224ADF&quot;/&gt;&lt;wsp:rsid wsp:val=&quot;00224DC5&quot;/&gt;&lt;wsp:rsid wsp:val=&quot;002254F8&quot;/&gt;&lt;wsp:rsid wsp:val=&quot;0022620C&quot;/&gt;&lt;wsp:rsid wsp:val=&quot;00226228&quot;/&gt;&lt;wsp:rsid wsp:val=&quot;002262BF&quot;/&gt;&lt;wsp:rsid wsp:val=&quot;002265F6&quot;/&gt;&lt;wsp:rsid wsp:val=&quot;002267AC&quot;/&gt;&lt;wsp:rsid wsp:val=&quot;002268ED&quot;/&gt;&lt;wsp:rsid wsp:val=&quot;00226C12&quot;/&gt;&lt;wsp:rsid wsp:val=&quot;00227D0B&quot;/&gt;&lt;wsp:rsid wsp:val=&quot;0023022D&quot;/&gt;&lt;wsp:rsid wsp:val=&quot;00230321&quot;/&gt;&lt;wsp:rsid wsp:val=&quot;00230943&quot;/&gt;&lt;wsp:rsid wsp:val=&quot;00230D34&quot;/&gt;&lt;wsp:rsid wsp:val=&quot;00230E37&quot;/&gt;&lt;wsp:rsid wsp:val=&quot;002314E2&quot;/&gt;&lt;wsp:rsid wsp:val=&quot;00231957&quot;/&gt;&lt;wsp:rsid wsp:val=&quot;00231C62&quot;/&gt;&lt;wsp:rsid wsp:val=&quot;00231D40&quot;/&gt;&lt;wsp:rsid wsp:val=&quot;002325A0&quot;/&gt;&lt;wsp:rsid wsp:val=&quot;00232CEC&quot;/&gt;&lt;wsp:rsid wsp:val=&quot;00232D4C&quot;/&gt;&lt;wsp:rsid wsp:val=&quot;00232E35&quot;/&gt;&lt;wsp:rsid wsp:val=&quot;00233BF6&quot;/&gt;&lt;wsp:rsid wsp:val=&quot;00234664&quot;/&gt;&lt;wsp:rsid wsp:val=&quot;00234946&quot;/&gt;&lt;wsp:rsid wsp:val=&quot;00234AE7&quot;/&gt;&lt;wsp:rsid wsp:val=&quot;0023511A&quot;/&gt;&lt;wsp:rsid wsp:val=&quot;00235801&quot;/&gt;&lt;wsp:rsid wsp:val=&quot;00235C9E&quot;/&gt;&lt;wsp:rsid wsp:val=&quot;002362E5&quot;/&gt;&lt;wsp:rsid wsp:val=&quot;00236872&quot;/&gt;&lt;wsp:rsid wsp:val=&quot;002369B6&quot;/&gt;&lt;wsp:rsid wsp:val=&quot;00236ABD&quot;/&gt;&lt;wsp:rsid wsp:val=&quot;00236E9C&quot;/&gt;&lt;wsp:rsid wsp:val=&quot;00236F4E&quot;/&gt;&lt;wsp:rsid wsp:val=&quot;002370EB&quot;/&gt;&lt;wsp:rsid wsp:val=&quot;00240D9B&quot;/&gt;&lt;wsp:rsid wsp:val=&quot;00241514&quot;/&gt;&lt;wsp:rsid wsp:val=&quot;0024184A&quot;/&gt;&lt;wsp:rsid wsp:val=&quot;00241A70&quot;/&gt;&lt;wsp:rsid wsp:val=&quot;0024208F&quot;/&gt;&lt;wsp:rsid wsp:val=&quot;00242916&quot;/&gt;&lt;wsp:rsid wsp:val=&quot;0024312B&quot;/&gt;&lt;wsp:rsid wsp:val=&quot;00243933&quot;/&gt;&lt;wsp:rsid wsp:val=&quot;00244242&quot;/&gt;&lt;wsp:rsid wsp:val=&quot;00244482&quot;/&gt;&lt;wsp:rsid wsp:val=&quot;00244D9C&quot;/&gt;&lt;wsp:rsid wsp:val=&quot;002450B4&quot;/&gt;&lt;wsp:rsid wsp:val=&quot;00245B55&quot;/&gt;&lt;wsp:rsid wsp:val=&quot;00246015&quot;/&gt;&lt;wsp:rsid wsp:val=&quot;002463F5&quot;/&gt;&lt;wsp:rsid wsp:val=&quot;00246E79&quot;/&gt;&lt;wsp:rsid wsp:val=&quot;00246F85&quot;/&gt;&lt;wsp:rsid wsp:val=&quot;0024749D&quot;/&gt;&lt;wsp:rsid wsp:val=&quot;00247CC3&quot;/&gt;&lt;wsp:rsid wsp:val=&quot;0025001D&quot;/&gt;&lt;wsp:rsid wsp:val=&quot;00250C2B&quot;/&gt;&lt;wsp:rsid wsp:val=&quot;00251101&quot;/&gt;&lt;wsp:rsid wsp:val=&quot;002513AA&quot;/&gt;&lt;wsp:rsid wsp:val=&quot;00251AA4&quot;/&gt;&lt;wsp:rsid wsp:val=&quot;00251D57&quot;/&gt;&lt;wsp:rsid wsp:val=&quot;00251DCD&quot;/&gt;&lt;wsp:rsid wsp:val=&quot;00251F20&quot;/&gt;&lt;wsp:rsid wsp:val=&quot;002520C3&quot;/&gt;&lt;wsp:rsid wsp:val=&quot;00252524&quot;/&gt;&lt;wsp:rsid wsp:val=&quot;00252C2F&quot;/&gt;&lt;wsp:rsid wsp:val=&quot;00252C62&quot;/&gt;&lt;wsp:rsid wsp:val=&quot;002533E7&quot;/&gt;&lt;wsp:rsid wsp:val=&quot;00254D84&quot;/&gt;&lt;wsp:rsid wsp:val=&quot;002565B6&quot;/&gt;&lt;wsp:rsid wsp:val=&quot;00257507&quot;/&gt;&lt;wsp:rsid wsp:val=&quot;0025769F&quot;/&gt;&lt;wsp:rsid wsp:val=&quot;002578F1&quot;/&gt;&lt;wsp:rsid wsp:val=&quot;0026005E&quot;/&gt;&lt;wsp:rsid wsp:val=&quot;002600A7&quot;/&gt;&lt;wsp:rsid wsp:val=&quot;00260DBF&quot;/&gt;&lt;wsp:rsid wsp:val=&quot;00260F37&quot;/&gt;&lt;wsp:rsid wsp:val=&quot;00261DF6&quot;/&gt;&lt;wsp:rsid wsp:val=&quot;00262E3F&quot;/&gt;&lt;wsp:rsid wsp:val=&quot;00263814&quot;/&gt;&lt;wsp:rsid wsp:val=&quot;00263D0C&quot;/&gt;&lt;wsp:rsid wsp:val=&quot;002640C1&quot;/&gt;&lt;wsp:rsid wsp:val=&quot;002657FE&quot;/&gt;&lt;wsp:rsid wsp:val=&quot;00265D75&quot;/&gt;&lt;wsp:rsid wsp:val=&quot;0026676F&quot;/&gt;&lt;wsp:rsid wsp:val=&quot;00266D26&quot;/&gt;&lt;wsp:rsid wsp:val=&quot;00266F89&quot;/&gt;&lt;wsp:rsid wsp:val=&quot;00267250&quot;/&gt;&lt;wsp:rsid wsp:val=&quot;0026741A&quot;/&gt;&lt;wsp:rsid wsp:val=&quot;0026752C&quot;/&gt;&lt;wsp:rsid wsp:val=&quot;002675F0&quot;/&gt;&lt;wsp:rsid wsp:val=&quot;00270582&quot;/&gt;&lt;wsp:rsid wsp:val=&quot;00271023&quot;/&gt;&lt;wsp:rsid wsp:val=&quot;002721BE&quot;/&gt;&lt;wsp:rsid wsp:val=&quot;00273065&quot;/&gt;&lt;wsp:rsid wsp:val=&quot;002731AD&quot;/&gt;&lt;wsp:rsid wsp:val=&quot;002735C0&quot;/&gt;&lt;wsp:rsid wsp:val=&quot;002737BD&quot;/&gt;&lt;wsp:rsid wsp:val=&quot;002737E0&quot;/&gt;&lt;wsp:rsid wsp:val=&quot;002740B9&quot;/&gt;&lt;wsp:rsid wsp:val=&quot;0027434F&quot;/&gt;&lt;wsp:rsid wsp:val=&quot;00274586&quot;/&gt;&lt;wsp:rsid wsp:val=&quot;00274E66&quot;/&gt;&lt;wsp:rsid wsp:val=&quot;002754AA&quot;/&gt;&lt;wsp:rsid wsp:val=&quot;00275740&quot;/&gt;&lt;wsp:rsid wsp:val=&quot;0027577C&quot;/&gt;&lt;wsp:rsid wsp:val=&quot;00275B8A&quot;/&gt;&lt;wsp:rsid wsp:val=&quot;0027613B&quot;/&gt;&lt;wsp:rsid wsp:val=&quot;00276EC5&quot;/&gt;&lt;wsp:rsid wsp:val=&quot;00277642&quot;/&gt;&lt;wsp:rsid wsp:val=&quot;002776A1&quot;/&gt;&lt;wsp:rsid wsp:val=&quot;00280055&quot;/&gt;&lt;wsp:rsid wsp:val=&quot;00280A4E&quot;/&gt;&lt;wsp:rsid wsp:val=&quot;00280E0D&quot;/&gt;&lt;wsp:rsid wsp:val=&quot;00281018&quot;/&gt;&lt;wsp:rsid wsp:val=&quot;00281BD6&quot;/&gt;&lt;wsp:rsid wsp:val=&quot;00282638&quot;/&gt;&lt;wsp:rsid wsp:val=&quot;002835EF&quot;/&gt;&lt;wsp:rsid wsp:val=&quot;00283FFE&quot;/&gt;&lt;wsp:rsid wsp:val=&quot;002841BE&quot;/&gt;&lt;wsp:rsid wsp:val=&quot;00284C1A&quot;/&gt;&lt;wsp:rsid wsp:val=&quot;00284C7C&quot;/&gt;&lt;wsp:rsid wsp:val=&quot;002852DB&quot;/&gt;&lt;wsp:rsid wsp:val=&quot;00285474&quot;/&gt;&lt;wsp:rsid wsp:val=&quot;002855A8&quot;/&gt;&lt;wsp:rsid wsp:val=&quot;00285913&quot;/&gt;&lt;wsp:rsid wsp:val=&quot;00285DE6&quot;/&gt;&lt;wsp:rsid wsp:val=&quot;00285F11&quot;/&gt;&lt;wsp:rsid wsp:val=&quot;0028697D&quot;/&gt;&lt;wsp:rsid wsp:val=&quot;00286FD3&quot;/&gt;&lt;wsp:rsid wsp:val=&quot;002871FA&quot;/&gt;&lt;wsp:rsid wsp:val=&quot;002878F9&quot;/&gt;&lt;wsp:rsid wsp:val=&quot;0029038F&quot;/&gt;&lt;wsp:rsid wsp:val=&quot;002903E2&quot;/&gt;&lt;wsp:rsid wsp:val=&quot;0029086D&quot;/&gt;&lt;wsp:rsid wsp:val=&quot;00290B83&quot;/&gt;&lt;wsp:rsid wsp:val=&quot;00290FD4&quot;/&gt;&lt;wsp:rsid wsp:val=&quot;00291348&quot;/&gt;&lt;wsp:rsid wsp:val=&quot;0029155A&quot;/&gt;&lt;wsp:rsid wsp:val=&quot;0029209A&quot;/&gt;&lt;wsp:rsid wsp:val=&quot;0029247C&quot;/&gt;&lt;wsp:rsid wsp:val=&quot;002930BF&quot;/&gt;&lt;wsp:rsid wsp:val=&quot;0029362C&quot;/&gt;&lt;wsp:rsid wsp:val=&quot;0029400B&quot;/&gt;&lt;wsp:rsid wsp:val=&quot;00294336&quot;/&gt;&lt;wsp:rsid wsp:val=&quot;002947D9&quot;/&gt;&lt;wsp:rsid wsp:val=&quot;00294E2C&quot;/&gt;&lt;wsp:rsid wsp:val=&quot;00295413&quot;/&gt;&lt;wsp:rsid wsp:val=&quot;00295CD4&quot;/&gt;&lt;wsp:rsid wsp:val=&quot;00295FA6&quot;/&gt;&lt;wsp:rsid wsp:val=&quot;0029647F&quot;/&gt;&lt;wsp:rsid wsp:val=&quot;00296CB4&quot;/&gt;&lt;wsp:rsid wsp:val=&quot;00296D0C&quot;/&gt;&lt;wsp:rsid wsp:val=&quot;0029702C&quot;/&gt;&lt;wsp:rsid wsp:val=&quot;0029713D&quot;/&gt;&lt;wsp:rsid wsp:val=&quot;002978EC&quot;/&gt;&lt;wsp:rsid wsp:val=&quot;002A02F5&quot;/&gt;&lt;wsp:rsid wsp:val=&quot;002A0B4E&quot;/&gt;&lt;wsp:rsid wsp:val=&quot;002A1EC7&quot;/&gt;&lt;wsp:rsid wsp:val=&quot;002A2270&quot;/&gt;&lt;wsp:rsid wsp:val=&quot;002A2281&quot;/&gt;&lt;wsp:rsid wsp:val=&quot;002A2463&quot;/&gt;&lt;wsp:rsid wsp:val=&quot;002A3259&quot;/&gt;&lt;wsp:rsid wsp:val=&quot;002A3631&quot;/&gt;&lt;wsp:rsid wsp:val=&quot;002A3A8E&quot;/&gt;&lt;wsp:rsid wsp:val=&quot;002A4508&quot;/&gt;&lt;wsp:rsid wsp:val=&quot;002A46B3&quot;/&gt;&lt;wsp:rsid wsp:val=&quot;002A5410&quot;/&gt;&lt;wsp:rsid wsp:val=&quot;002A5452&quot;/&gt;&lt;wsp:rsid wsp:val=&quot;002A5488&quot;/&gt;&lt;wsp:rsid wsp:val=&quot;002A5EB0&quot;/&gt;&lt;wsp:rsid wsp:val=&quot;002A6EC1&quot;/&gt;&lt;wsp:rsid wsp:val=&quot;002A71BD&quot;/&gt;&lt;wsp:rsid wsp:val=&quot;002A72EE&quot;/&gt;&lt;wsp:rsid wsp:val=&quot;002A7833&quot;/&gt;&lt;wsp:rsid wsp:val=&quot;002A78F5&quot;/&gt;&lt;wsp:rsid wsp:val=&quot;002A7AA9&quot;/&gt;&lt;wsp:rsid wsp:val=&quot;002B0072&quot;/&gt;&lt;wsp:rsid wsp:val=&quot;002B0315&quot;/&gt;&lt;wsp:rsid wsp:val=&quot;002B1CB5&quot;/&gt;&lt;wsp:rsid wsp:val=&quot;002B1E9C&quot;/&gt;&lt;wsp:rsid wsp:val=&quot;002B2204&quot;/&gt;&lt;wsp:rsid wsp:val=&quot;002B288B&quot;/&gt;&lt;wsp:rsid wsp:val=&quot;002B3177&quot;/&gt;&lt;wsp:rsid wsp:val=&quot;002B31BA&quot;/&gt;&lt;wsp:rsid wsp:val=&quot;002B373C&quot;/&gt;&lt;wsp:rsid wsp:val=&quot;002B413A&quot;/&gt;&lt;wsp:rsid wsp:val=&quot;002B452F&quot;/&gt;&lt;wsp:rsid wsp:val=&quot;002B4700&quot;/&gt;&lt;wsp:rsid wsp:val=&quot;002B4ABC&quot;/&gt;&lt;wsp:rsid wsp:val=&quot;002B60E4&quot;/&gt;&lt;wsp:rsid wsp:val=&quot;002B6C5B&quot;/&gt;&lt;wsp:rsid wsp:val=&quot;002B7758&quot;/&gt;&lt;wsp:rsid wsp:val=&quot;002B7C14&quot;/&gt;&lt;wsp:rsid wsp:val=&quot;002C0175&quot;/&gt;&lt;wsp:rsid wsp:val=&quot;002C05C3&quot;/&gt;&lt;wsp:rsid wsp:val=&quot;002C1C1E&quot;/&gt;&lt;wsp:rsid wsp:val=&quot;002C25DF&quot;/&gt;&lt;wsp:rsid wsp:val=&quot;002C2668&quot;/&gt;&lt;wsp:rsid wsp:val=&quot;002C29AA&quot;/&gt;&lt;wsp:rsid wsp:val=&quot;002C2A88&quot;/&gt;&lt;wsp:rsid wsp:val=&quot;002C31D9&quot;/&gt;&lt;wsp:rsid wsp:val=&quot;002C3B40&quot;/&gt;&lt;wsp:rsid wsp:val=&quot;002C445C&quot;/&gt;&lt;wsp:rsid wsp:val=&quot;002C4815&quot;/&gt;&lt;wsp:rsid wsp:val=&quot;002C5C9A&quot;/&gt;&lt;wsp:rsid wsp:val=&quot;002C6796&quot;/&gt;&lt;wsp:rsid wsp:val=&quot;002C77CD&quot;/&gt;&lt;wsp:rsid wsp:val=&quot;002D0147&quot;/&gt;&lt;wsp:rsid wsp:val=&quot;002D0931&quot;/&gt;&lt;wsp:rsid wsp:val=&quot;002D1B82&quot;/&gt;&lt;wsp:rsid wsp:val=&quot;002D1C21&quot;/&gt;&lt;wsp:rsid wsp:val=&quot;002D24A4&quot;/&gt;&lt;wsp:rsid wsp:val=&quot;002D26AC&quot;/&gt;&lt;wsp:rsid wsp:val=&quot;002D33FB&quot;/&gt;&lt;wsp:rsid wsp:val=&quot;002D3D9E&quot;/&gt;&lt;wsp:rsid wsp:val=&quot;002D4233&quot;/&gt;&lt;wsp:rsid wsp:val=&quot;002D47F9&quot;/&gt;&lt;wsp:rsid wsp:val=&quot;002D4D8D&quot;/&gt;&lt;wsp:rsid wsp:val=&quot;002D5190&quot;/&gt;&lt;wsp:rsid wsp:val=&quot;002D6461&quot;/&gt;&lt;wsp:rsid wsp:val=&quot;002D6C7E&quot;/&gt;&lt;wsp:rsid wsp:val=&quot;002D774C&quot;/&gt;&lt;wsp:rsid wsp:val=&quot;002D794F&quot;/&gt;&lt;wsp:rsid wsp:val=&quot;002D7DA9&quot;/&gt;&lt;wsp:rsid wsp:val=&quot;002E0CB8&quot;/&gt;&lt;wsp:rsid wsp:val=&quot;002E0DB6&quot;/&gt;&lt;wsp:rsid wsp:val=&quot;002E0DB8&quot;/&gt;&lt;wsp:rsid wsp:val=&quot;002E105F&quot;/&gt;&lt;wsp:rsid wsp:val=&quot;002E13E6&quot;/&gt;&lt;wsp:rsid wsp:val=&quot;002E2939&quot;/&gt;&lt;wsp:rsid wsp:val=&quot;002E2C5A&quot;/&gt;&lt;wsp:rsid wsp:val=&quot;002E2E76&quot;/&gt;&lt;wsp:rsid wsp:val=&quot;002E31F8&quot;/&gt;&lt;wsp:rsid wsp:val=&quot;002E3363&quot;/&gt;&lt;wsp:rsid wsp:val=&quot;002E4F70&quot;/&gt;&lt;wsp:rsid wsp:val=&quot;002E5618&quot;/&gt;&lt;wsp:rsid wsp:val=&quot;002E56EF&quot;/&gt;&lt;wsp:rsid wsp:val=&quot;002E5911&quot;/&gt;&lt;wsp:rsid wsp:val=&quot;002E5A92&quot;/&gt;&lt;wsp:rsid wsp:val=&quot;002E5D83&quot;/&gt;&lt;wsp:rsid wsp:val=&quot;002E5EE0&quot;/&gt;&lt;wsp:rsid wsp:val=&quot;002E64C9&quot;/&gt;&lt;wsp:rsid wsp:val=&quot;002E661C&quot;/&gt;&lt;wsp:rsid wsp:val=&quot;002E7567&quot;/&gt;&lt;wsp:rsid wsp:val=&quot;002E7728&quot;/&gt;&lt;wsp:rsid wsp:val=&quot;002E77B9&quot;/&gt;&lt;wsp:rsid wsp:val=&quot;002F03EC&quot;/&gt;&lt;wsp:rsid wsp:val=&quot;002F07D4&quot;/&gt;&lt;wsp:rsid wsp:val=&quot;002F0CA5&quot;/&gt;&lt;wsp:rsid wsp:val=&quot;002F13A6&quot;/&gt;&lt;wsp:rsid wsp:val=&quot;002F1457&quot;/&gt;&lt;wsp:rsid wsp:val=&quot;002F1660&quot;/&gt;&lt;wsp:rsid wsp:val=&quot;002F16B7&quot;/&gt;&lt;wsp:rsid wsp:val=&quot;002F1C91&quot;/&gt;&lt;wsp:rsid wsp:val=&quot;002F207A&quot;/&gt;&lt;wsp:rsid wsp:val=&quot;002F296A&quot;/&gt;&lt;wsp:rsid wsp:val=&quot;002F33FC&quot;/&gt;&lt;wsp:rsid wsp:val=&quot;002F343D&quot;/&gt;&lt;wsp:rsid wsp:val=&quot;002F446C&quot;/&gt;&lt;wsp:rsid wsp:val=&quot;002F5792&quot;/&gt;&lt;wsp:rsid wsp:val=&quot;002F5BB4&quot;/&gt;&lt;wsp:rsid wsp:val=&quot;002F5CBE&quot;/&gt;&lt;wsp:rsid wsp:val=&quot;002F5E90&quot;/&gt;&lt;wsp:rsid wsp:val=&quot;002F6C0B&quot;/&gt;&lt;wsp:rsid wsp:val=&quot;002F7117&quot;/&gt;&lt;wsp:rsid wsp:val=&quot;002F71FC&quot;/&gt;&lt;wsp:rsid wsp:val=&quot;002F75DC&quot;/&gt;&lt;wsp:rsid wsp:val=&quot;002F7C8F&quot;/&gt;&lt;wsp:rsid wsp:val=&quot;002F7F0E&quot;/&gt;&lt;wsp:rsid wsp:val=&quot;003009B2&quot;/&gt;&lt;wsp:rsid wsp:val=&quot;003010C2&quot;/&gt;&lt;wsp:rsid wsp:val=&quot;00301FD9&quot;/&gt;&lt;wsp:rsid wsp:val=&quot;00302148&quot;/&gt;&lt;wsp:rsid wsp:val=&quot;00303EE9&quot;/&gt;&lt;wsp:rsid wsp:val=&quot;0030430B&quot;/&gt;&lt;wsp:rsid wsp:val=&quot;00305110&quot;/&gt;&lt;wsp:rsid wsp:val=&quot;00305267&quot;/&gt;&lt;wsp:rsid wsp:val=&quot;00305772&quot;/&gt;&lt;wsp:rsid wsp:val=&quot;0030702B&quot;/&gt;&lt;wsp:rsid wsp:val=&quot;003074C4&quot;/&gt;&lt;wsp:rsid wsp:val=&quot;00307A7E&quot;/&gt;&lt;wsp:rsid wsp:val=&quot;00310A45&quot;/&gt;&lt;wsp:rsid wsp:val=&quot;00311476&quot;/&gt;&lt;wsp:rsid wsp:val=&quot;00311606&quot;/&gt;&lt;wsp:rsid wsp:val=&quot;00311CF6&quot;/&gt;&lt;wsp:rsid wsp:val=&quot;00311E45&quot;/&gt;&lt;wsp:rsid wsp:val=&quot;00311F70&quot;/&gt;&lt;wsp:rsid wsp:val=&quot;00312BA7&quot;/&gt;&lt;wsp:rsid wsp:val=&quot;00312F27&quot;/&gt;&lt;wsp:rsid wsp:val=&quot;00313CC9&quot;/&gt;&lt;wsp:rsid wsp:val=&quot;00313DF1&quot;/&gt;&lt;wsp:rsid wsp:val=&quot;00313EAB&quot;/&gt;&lt;wsp:rsid wsp:val=&quot;0031413D&quot;/&gt;&lt;wsp:rsid wsp:val=&quot;00314874&quot;/&gt;&lt;wsp:rsid wsp:val=&quot;00314E64&quot;/&gt;&lt;wsp:rsid wsp:val=&quot;00315419&quot;/&gt;&lt;wsp:rsid wsp:val=&quot;003154F4&quot;/&gt;&lt;wsp:rsid wsp:val=&quot;00315A7C&quot;/&gt;&lt;wsp:rsid wsp:val=&quot;00316514&quot;/&gt;&lt;wsp:rsid wsp:val=&quot;00316D80&quot;/&gt;&lt;wsp:rsid wsp:val=&quot;00317A99&quot;/&gt;&lt;wsp:rsid wsp:val=&quot;00317E90&quot;/&gt;&lt;wsp:rsid wsp:val=&quot;00317F1F&quot;/&gt;&lt;wsp:rsid wsp:val=&quot;003200D8&quot;/&gt;&lt;wsp:rsid wsp:val=&quot;00320367&quot;/&gt;&lt;wsp:rsid wsp:val=&quot;003204AA&quot;/&gt;&lt;wsp:rsid wsp:val=&quot;0032112C&quot;/&gt;&lt;wsp:rsid wsp:val=&quot;00321FFA&quot;/&gt;&lt;wsp:rsid wsp:val=&quot;00322763&quot;/&gt;&lt;wsp:rsid wsp:val=&quot;00322C0C&quot;/&gt;&lt;wsp:rsid wsp:val=&quot;00323302&quot;/&gt;&lt;wsp:rsid wsp:val=&quot;003233C5&quot;/&gt;&lt;wsp:rsid wsp:val=&quot;00324341&quot;/&gt;&lt;wsp:rsid wsp:val=&quot;003258F2&quot;/&gt;&lt;wsp:rsid wsp:val=&quot;00325DAB&quot;/&gt;&lt;wsp:rsid wsp:val=&quot;003267BB&quot;/&gt;&lt;wsp:rsid wsp:val=&quot;00327158&quot;/&gt;&lt;wsp:rsid wsp:val=&quot;00327728&quot;/&gt;&lt;wsp:rsid wsp:val=&quot;00330F49&quot;/&gt;&lt;wsp:rsid wsp:val=&quot;0033120E&quot;/&gt;&lt;wsp:rsid wsp:val=&quot;0033132B&quot;/&gt;&lt;wsp:rsid wsp:val=&quot;00331464&quot;/&gt;&lt;wsp:rsid wsp:val=&quot;003317F9&quot;/&gt;&lt;wsp:rsid wsp:val=&quot;00331C58&quot;/&gt;&lt;wsp:rsid wsp:val=&quot;003321B2&quot;/&gt;&lt;wsp:rsid wsp:val=&quot;0033252E&quot;/&gt;&lt;wsp:rsid wsp:val=&quot;00332799&quot;/&gt;&lt;wsp:rsid wsp:val=&quot;00332D97&quot;/&gt;&lt;wsp:rsid wsp:val=&quot;003336AD&quot;/&gt;&lt;wsp:rsid wsp:val=&quot;003337D3&quot;/&gt;&lt;wsp:rsid wsp:val=&quot;00333F31&quot;/&gt;&lt;wsp:rsid wsp:val=&quot;00334165&quot;/&gt;&lt;wsp:rsid wsp:val=&quot;00334252&quot;/&gt;&lt;wsp:rsid wsp:val=&quot;00334294&quot;/&gt;&lt;wsp:rsid wsp:val=&quot;003347A5&quot;/&gt;&lt;wsp:rsid wsp:val=&quot;00334F2A&quot;/&gt;&lt;wsp:rsid wsp:val=&quot;00335DC9&quot;/&gt;&lt;wsp:rsid wsp:val=&quot;00336848&quot;/&gt;&lt;wsp:rsid wsp:val=&quot;003368BE&quot;/&gt;&lt;wsp:rsid wsp:val=&quot;00337245&quot;/&gt;&lt;wsp:rsid wsp:val=&quot;0034019E&quot;/&gt;&lt;wsp:rsid wsp:val=&quot;00340848&quot;/&gt;&lt;wsp:rsid wsp:val=&quot;00340D2C&quot;/&gt;&lt;wsp:rsid wsp:val=&quot;003417F7&quot;/&gt;&lt;wsp:rsid wsp:val=&quot;00341A1F&quot;/&gt;&lt;wsp:rsid wsp:val=&quot;003424BF&quot;/&gt;&lt;wsp:rsid wsp:val=&quot;00344046&quot;/&gt;&lt;wsp:rsid wsp:val=&quot;00344534&quot;/&gt;&lt;wsp:rsid wsp:val=&quot;00344AA9&quot;/&gt;&lt;wsp:rsid wsp:val=&quot;00345948&quot;/&gt;&lt;wsp:rsid wsp:val=&quot;00346047&quot;/&gt;&lt;wsp:rsid wsp:val=&quot;0034608D&quot;/&gt;&lt;wsp:rsid wsp:val=&quot;0034618F&quot;/&gt;&lt;wsp:rsid wsp:val=&quot;00347382&quot;/&gt;&lt;wsp:rsid wsp:val=&quot;00350308&quot;/&gt;&lt;wsp:rsid wsp:val=&quot;00350558&quot;/&gt;&lt;wsp:rsid wsp:val=&quot;00350594&quot;/&gt;&lt;wsp:rsid wsp:val=&quot;003514C9&quot;/&gt;&lt;wsp:rsid wsp:val=&quot;00351757&quot;/&gt;&lt;wsp:rsid wsp:val=&quot;00351CDD&quot;/&gt;&lt;wsp:rsid wsp:val=&quot;0035247B&quot;/&gt;&lt;wsp:rsid wsp:val=&quot;00352D23&quot;/&gt;&lt;wsp:rsid wsp:val=&quot;00352E17&quot;/&gt;&lt;wsp:rsid wsp:val=&quot;00352E22&quot;/&gt;&lt;wsp:rsid wsp:val=&quot;00352FAF&quot;/&gt;&lt;wsp:rsid wsp:val=&quot;003537ED&quot;/&gt;&lt;wsp:rsid wsp:val=&quot;00353B8C&quot;/&gt;&lt;wsp:rsid wsp:val=&quot;0035440F&quot;/&gt;&lt;wsp:rsid wsp:val=&quot;00354A98&quot;/&gt;&lt;wsp:rsid wsp:val=&quot;0035647A&quot;/&gt;&lt;wsp:rsid wsp:val=&quot;00356C4B&quot;/&gt;&lt;wsp:rsid wsp:val=&quot;00356EBE&quot;/&gt;&lt;wsp:rsid wsp:val=&quot;00356F31&quot;/&gt;&lt;wsp:rsid wsp:val=&quot;00357128&quot;/&gt;&lt;wsp:rsid wsp:val=&quot;003571FA&quot;/&gt;&lt;wsp:rsid wsp:val=&quot;0035777B&quot;/&gt;&lt;wsp:rsid wsp:val=&quot;00357AD9&quot;/&gt;&lt;wsp:rsid wsp:val=&quot;00357D48&quot;/&gt;&lt;wsp:rsid wsp:val=&quot;0036018D&quot;/&gt;&lt;wsp:rsid wsp:val=&quot;0036098B&quot;/&gt;&lt;wsp:rsid wsp:val=&quot;00361D81&quot;/&gt;&lt;wsp:rsid wsp:val=&quot;00362B47&quot;/&gt;&lt;wsp:rsid wsp:val=&quot;003636D0&quot;/&gt;&lt;wsp:rsid wsp:val=&quot;00363763&quot;/&gt;&lt;wsp:rsid wsp:val=&quot;0036388D&quot;/&gt;&lt;wsp:rsid wsp:val=&quot;003639C6&quot;/&gt;&lt;wsp:rsid wsp:val=&quot;00363B63&quot;/&gt;&lt;wsp:rsid wsp:val=&quot;0036480C&quot;/&gt;&lt;wsp:rsid wsp:val=&quot;00366334&quot;/&gt;&lt;wsp:rsid wsp:val=&quot;00366516&quot;/&gt;&lt;wsp:rsid wsp:val=&quot;00366885&quot;/&gt;&lt;wsp:rsid wsp:val=&quot;00366B4F&quot;/&gt;&lt;wsp:rsid wsp:val=&quot;00366BE4&quot;/&gt;&lt;wsp:rsid wsp:val=&quot;003673E9&quot;/&gt;&lt;wsp:rsid wsp:val=&quot;00367599&quot;/&gt;&lt;wsp:rsid wsp:val=&quot;00367651&quot;/&gt;&lt;wsp:rsid wsp:val=&quot;00370E95&quot;/&gt;&lt;wsp:rsid wsp:val=&quot;00370F43&quot;/&gt;&lt;wsp:rsid wsp:val=&quot;00371101&quot;/&gt;&lt;wsp:rsid wsp:val=&quot;003715F6&quot;/&gt;&lt;wsp:rsid wsp:val=&quot;00371954&quot;/&gt;&lt;wsp:rsid wsp:val=&quot;00372465&quot;/&gt;&lt;wsp:rsid wsp:val=&quot;0037280C&quot;/&gt;&lt;wsp:rsid wsp:val=&quot;00372BFD&quot;/&gt;&lt;wsp:rsid wsp:val=&quot;00373320&quot;/&gt;&lt;wsp:rsid wsp:val=&quot;00373627&quot;/&gt;&lt;wsp:rsid wsp:val=&quot;0037481E&quot;/&gt;&lt;wsp:rsid wsp:val=&quot;00375793&quot;/&gt;&lt;wsp:rsid wsp:val=&quot;00375A54&quot;/&gt;&lt;wsp:rsid wsp:val=&quot;003761F2&quot;/&gt;&lt;wsp:rsid wsp:val=&quot;0037628A&quot;/&gt;&lt;wsp:rsid wsp:val=&quot;003762EC&quot;/&gt;&lt;wsp:rsid wsp:val=&quot;00376B10&quot;/&gt;&lt;wsp:rsid wsp:val=&quot;00376BB2&quot;/&gt;&lt;wsp:rsid wsp:val=&quot;0037734A&quot;/&gt;&lt;wsp:rsid wsp:val=&quot;00377A83&quot;/&gt;&lt;wsp:rsid wsp:val=&quot;00381065&quot;/&gt;&lt;wsp:rsid wsp:val=&quot;003815C6&quot;/&gt;&lt;wsp:rsid wsp:val=&quot;00381986&quot;/&gt;&lt;wsp:rsid wsp:val=&quot;00381A4A&quot;/&gt;&lt;wsp:rsid wsp:val=&quot;00381D45&quot;/&gt;&lt;wsp:rsid wsp:val=&quot;003824F0&quot;/&gt;&lt;wsp:rsid wsp:val=&quot;0038270D&quot;/&gt;&lt;wsp:rsid wsp:val=&quot;00383163&quot;/&gt;&lt;wsp:rsid wsp:val=&quot;003831F8&quot;/&gt;&lt;wsp:rsid wsp:val=&quot;003842AA&quot;/&gt;&lt;wsp:rsid wsp:val=&quot;003844FA&quot;/&gt;&lt;wsp:rsid wsp:val=&quot;00384583&quot;/&gt;&lt;wsp:rsid wsp:val=&quot;00384CCB&quot;/&gt;&lt;wsp:rsid wsp:val=&quot;0038539F&quot;/&gt;&lt;wsp:rsid wsp:val=&quot;003854DA&quot;/&gt;&lt;wsp:rsid wsp:val=&quot;00386263&quot;/&gt;&lt;wsp:rsid wsp:val=&quot;00386285&quot;/&gt;&lt;wsp:rsid wsp:val=&quot;0038638A&quot;/&gt;&lt;wsp:rsid wsp:val=&quot;003872F9&quot;/&gt;&lt;wsp:rsid wsp:val=&quot;00387B5D&quot;/&gt;&lt;wsp:rsid wsp:val=&quot;00390B0E&quot;/&gt;&lt;wsp:rsid wsp:val=&quot;00390D10&quot;/&gt;&lt;wsp:rsid wsp:val=&quot;00391CB9&quot;/&gt;&lt;wsp:rsid wsp:val=&quot;00392820&quot;/&gt;&lt;wsp:rsid wsp:val=&quot;00392BFF&quot;/&gt;&lt;wsp:rsid wsp:val=&quot;00393018&quot;/&gt;&lt;wsp:rsid wsp:val=&quot;0039515D&quot;/&gt;&lt;wsp:rsid wsp:val=&quot;00395395&quot;/&gt;&lt;wsp:rsid wsp:val=&quot;003958DF&quot;/&gt;&lt;wsp:rsid wsp:val=&quot;00395B8B&quot;/&gt;&lt;wsp:rsid wsp:val=&quot;00396111&quot;/&gt;&lt;wsp:rsid wsp:val=&quot;0039696A&quot;/&gt;&lt;wsp:rsid wsp:val=&quot;0039707C&quot;/&gt;&lt;wsp:rsid wsp:val=&quot;00397731&quot;/&gt;&lt;wsp:rsid wsp:val=&quot;00397BFC&quot;/&gt;&lt;wsp:rsid wsp:val=&quot;003A0B2E&quot;/&gt;&lt;wsp:rsid wsp:val=&quot;003A11CA&quot;/&gt;&lt;wsp:rsid wsp:val=&quot;003A18A0&quot;/&gt;&lt;wsp:rsid wsp:val=&quot;003A18AE&quot;/&gt;&lt;wsp:rsid wsp:val=&quot;003A1B8A&quot;/&gt;&lt;wsp:rsid wsp:val=&quot;003A2A59&quot;/&gt;&lt;wsp:rsid wsp:val=&quot;003A3021&quot;/&gt;&lt;wsp:rsid wsp:val=&quot;003A3173&quot;/&gt;&lt;wsp:rsid wsp:val=&quot;003A3584&quot;/&gt;&lt;wsp:rsid wsp:val=&quot;003A3861&quot;/&gt;&lt;wsp:rsid wsp:val=&quot;003A3CC8&quot;/&gt;&lt;wsp:rsid wsp:val=&quot;003A5E9D&quot;/&gt;&lt;wsp:rsid wsp:val=&quot;003A5EAF&quot;/&gt;&lt;wsp:rsid wsp:val=&quot;003A632A&quot;/&gt;&lt;wsp:rsid wsp:val=&quot;003A723C&quot;/&gt;&lt;wsp:rsid wsp:val=&quot;003A7C39&quot;/&gt;&lt;wsp:rsid wsp:val=&quot;003B0462&quot;/&gt;&lt;wsp:rsid wsp:val=&quot;003B068F&quot;/&gt;&lt;wsp:rsid wsp:val=&quot;003B180E&quot;/&gt;&lt;wsp:rsid wsp:val=&quot;003B1C03&quot;/&gt;&lt;wsp:rsid wsp:val=&quot;003B20E9&quot;/&gt;&lt;wsp:rsid wsp:val=&quot;003B2420&quot;/&gt;&lt;wsp:rsid wsp:val=&quot;003B2A7C&quot;/&gt;&lt;wsp:rsid wsp:val=&quot;003B3032&quot;/&gt;&lt;wsp:rsid wsp:val=&quot;003B3498&quot;/&gt;&lt;wsp:rsid wsp:val=&quot;003B4270&quot;/&gt;&lt;wsp:rsid wsp:val=&quot;003B44E5&quot;/&gt;&lt;wsp:rsid wsp:val=&quot;003B573A&quot;/&gt;&lt;wsp:rsid wsp:val=&quot;003B5FDB&quot;/&gt;&lt;wsp:rsid wsp:val=&quot;003B665B&quot;/&gt;&lt;wsp:rsid wsp:val=&quot;003B66AB&quot;/&gt;&lt;wsp:rsid wsp:val=&quot;003B6A00&quot;/&gt;&lt;wsp:rsid wsp:val=&quot;003B6D8C&quot;/&gt;&lt;wsp:rsid wsp:val=&quot;003B6D95&quot;/&gt;&lt;wsp:rsid wsp:val=&quot;003B6ED2&quot;/&gt;&lt;wsp:rsid wsp:val=&quot;003B6F09&quot;/&gt;&lt;wsp:rsid wsp:val=&quot;003B731A&quot;/&gt;&lt;wsp:rsid wsp:val=&quot;003B7E35&quot;/&gt;&lt;wsp:rsid wsp:val=&quot;003B7F30&quot;/&gt;&lt;wsp:rsid wsp:val=&quot;003C0967&quot;/&gt;&lt;wsp:rsid wsp:val=&quot;003C1178&quot;/&gt;&lt;wsp:rsid wsp:val=&quot;003C1FAA&quot;/&gt;&lt;wsp:rsid wsp:val=&quot;003C21A5&quot;/&gt;&lt;wsp:rsid wsp:val=&quot;003C234F&quot;/&gt;&lt;wsp:rsid wsp:val=&quot;003C2A51&quot;/&gt;&lt;wsp:rsid wsp:val=&quot;003C2EB1&quot;/&gt;&lt;wsp:rsid wsp:val=&quot;003C2FFD&quot;/&gt;&lt;wsp:rsid wsp:val=&quot;003C4109&quot;/&gt;&lt;wsp:rsid wsp:val=&quot;003C425E&quot;/&gt;&lt;wsp:rsid wsp:val=&quot;003C42F8&quot;/&gt;&lt;wsp:rsid wsp:val=&quot;003C4310&quot;/&gt;&lt;wsp:rsid wsp:val=&quot;003C4503&quot;/&gt;&lt;wsp:rsid wsp:val=&quot;003C474D&quot;/&gt;&lt;wsp:rsid wsp:val=&quot;003C48D1&quot;/&gt;&lt;wsp:rsid wsp:val=&quot;003C4A51&quot;/&gt;&lt;wsp:rsid wsp:val=&quot;003C4EA2&quot;/&gt;&lt;wsp:rsid wsp:val=&quot;003C5220&quot;/&gt;&lt;wsp:rsid wsp:val=&quot;003C5A40&quot;/&gt;&lt;wsp:rsid wsp:val=&quot;003C5FF3&quot;/&gt;&lt;wsp:rsid wsp:val=&quot;003C620B&quot;/&gt;&lt;wsp:rsid wsp:val=&quot;003C6437&quot;/&gt;&lt;wsp:rsid wsp:val=&quot;003C6623&quot;/&gt;&lt;wsp:rsid wsp:val=&quot;003C6FDE&quot;/&gt;&lt;wsp:rsid wsp:val=&quot;003C70A8&quot;/&gt;&lt;wsp:rsid wsp:val=&quot;003C733F&quot;/&gt;&lt;wsp:rsid wsp:val=&quot;003C7348&quot;/&gt;&lt;wsp:rsid wsp:val=&quot;003C75C0&quot;/&gt;&lt;wsp:rsid wsp:val=&quot;003C78F5&quot;/&gt;&lt;wsp:rsid wsp:val=&quot;003D00CC&quot;/&gt;&lt;wsp:rsid wsp:val=&quot;003D083E&quot;/&gt;&lt;wsp:rsid wsp:val=&quot;003D15DD&quot;/&gt;&lt;wsp:rsid wsp:val=&quot;003D1780&quot;/&gt;&lt;wsp:rsid wsp:val=&quot;003D1C04&quot;/&gt;&lt;wsp:rsid wsp:val=&quot;003D21DC&quot;/&gt;&lt;wsp:rsid wsp:val=&quot;003D313A&quot;/&gt;&lt;wsp:rsid wsp:val=&quot;003D3255&quot;/&gt;&lt;wsp:rsid wsp:val=&quot;003D3CEA&quot;/&gt;&lt;wsp:rsid wsp:val=&quot;003D423A&quot;/&gt;&lt;wsp:rsid wsp:val=&quot;003D4E38&quot;/&gt;&lt;wsp:rsid wsp:val=&quot;003D5851&quot;/&gt;&lt;wsp:rsid wsp:val=&quot;003D641E&quot;/&gt;&lt;wsp:rsid wsp:val=&quot;003D67A1&quot;/&gt;&lt;wsp:rsid wsp:val=&quot;003D699A&quot;/&gt;&lt;wsp:rsid wsp:val=&quot;003D6B11&quot;/&gt;&lt;wsp:rsid wsp:val=&quot;003D7049&quot;/&gt;&lt;wsp:rsid wsp:val=&quot;003D737A&quot;/&gt;&lt;wsp:rsid wsp:val=&quot;003E02A5&quot;/&gt;&lt;wsp:rsid wsp:val=&quot;003E032C&quot;/&gt;&lt;wsp:rsid wsp:val=&quot;003E03F0&quot;/&gt;&lt;wsp:rsid wsp:val=&quot;003E10B1&quot;/&gt;&lt;wsp:rsid wsp:val=&quot;003E11DD&quot;/&gt;&lt;wsp:rsid wsp:val=&quot;003E18D2&quot;/&gt;&lt;wsp:rsid wsp:val=&quot;003E19A1&quot;/&gt;&lt;wsp:rsid wsp:val=&quot;003E1A3D&quot;/&gt;&lt;wsp:rsid wsp:val=&quot;003E1EE7&quot;/&gt;&lt;wsp:rsid wsp:val=&quot;003E288E&quot;/&gt;&lt;wsp:rsid wsp:val=&quot;003E2DF3&quot;/&gt;&lt;wsp:rsid wsp:val=&quot;003E366F&quot;/&gt;&lt;wsp:rsid wsp:val=&quot;003E373D&quot;/&gt;&lt;wsp:rsid wsp:val=&quot;003E47EC&quot;/&gt;&lt;wsp:rsid wsp:val=&quot;003E4B56&quot;/&gt;&lt;wsp:rsid wsp:val=&quot;003E572F&quot;/&gt;&lt;wsp:rsid wsp:val=&quot;003E6E1B&quot;/&gt;&lt;wsp:rsid wsp:val=&quot;003E764A&quot;/&gt;&lt;wsp:rsid wsp:val=&quot;003E7A36&quot;/&gt;&lt;wsp:rsid wsp:val=&quot;003E7E43&quot;/&gt;&lt;wsp:rsid wsp:val=&quot;003F096E&quot;/&gt;&lt;wsp:rsid wsp:val=&quot;003F0D64&quot;/&gt;&lt;wsp:rsid wsp:val=&quot;003F184D&quot;/&gt;&lt;wsp:rsid wsp:val=&quot;003F1D76&quot;/&gt;&lt;wsp:rsid wsp:val=&quot;003F2887&quot;/&gt;&lt;wsp:rsid wsp:val=&quot;003F2F94&quot;/&gt;&lt;wsp:rsid wsp:val=&quot;003F3159&quot;/&gt;&lt;wsp:rsid wsp:val=&quot;003F3272&quot;/&gt;&lt;wsp:rsid wsp:val=&quot;003F39AD&quot;/&gt;&lt;wsp:rsid wsp:val=&quot;003F3D3D&quot;/&gt;&lt;wsp:rsid wsp:val=&quot;003F40AA&quot;/&gt;&lt;wsp:rsid wsp:val=&quot;003F46A7&quot;/&gt;&lt;wsp:rsid wsp:val=&quot;003F4794&quot;/&gt;&lt;wsp:rsid wsp:val=&quot;003F551F&quot;/&gt;&lt;wsp:rsid wsp:val=&quot;003F5C99&quot;/&gt;&lt;wsp:rsid wsp:val=&quot;003F6121&quot;/&gt;&lt;wsp:rsid wsp:val=&quot;003F688E&quot;/&gt;&lt;wsp:rsid wsp:val=&quot;003F6C05&quot;/&gt;&lt;wsp:rsid wsp:val=&quot;003F6CF9&quot;/&gt;&lt;wsp:rsid wsp:val=&quot;003F6D0D&quot;/&gt;&lt;wsp:rsid wsp:val=&quot;003F78DE&quot;/&gt;&lt;wsp:rsid wsp:val=&quot;003F7915&quot;/&gt;&lt;wsp:rsid wsp:val=&quot;00400ED9&quot;/&gt;&lt;wsp:rsid wsp:val=&quot;0040115C&quot;/&gt;&lt;wsp:rsid wsp:val=&quot;00401A49&quot;/&gt;&lt;wsp:rsid wsp:val=&quot;004021CB&quot;/&gt;&lt;wsp:rsid wsp:val=&quot;00402657&quot;/&gt;&lt;wsp:rsid wsp:val=&quot;00402A66&quot;/&gt;&lt;wsp:rsid wsp:val=&quot;00402D0E&quot;/&gt;&lt;wsp:rsid wsp:val=&quot;00403202&quot;/&gt;&lt;wsp:rsid wsp:val=&quot;0040351F&quot;/&gt;&lt;wsp:rsid wsp:val=&quot;00403819&quot;/&gt;&lt;wsp:rsid wsp:val=&quot;004038B1&quot;/&gt;&lt;wsp:rsid wsp:val=&quot;00405669&quot;/&gt;&lt;wsp:rsid wsp:val=&quot;00405B56&quot;/&gt;&lt;wsp:rsid wsp:val=&quot;00405C2D&quot;/&gt;&lt;wsp:rsid wsp:val=&quot;00405E12&quot;/&gt;&lt;wsp:rsid wsp:val=&quot;00406BEF&quot;/&gt;&lt;wsp:rsid wsp:val=&quot;00406D64&quot;/&gt;&lt;wsp:rsid wsp:val=&quot;004073BB&quot;/&gt;&lt;wsp:rsid wsp:val=&quot;0041010C&quot;/&gt;&lt;wsp:rsid wsp:val=&quot;00410B27&quot;/&gt;&lt;wsp:rsid wsp:val=&quot;00410D2D&quot;/&gt;&lt;wsp:rsid wsp:val=&quot;00412A80&quot;/&gt;&lt;wsp:rsid wsp:val=&quot;00412C43&quot;/&gt;&lt;wsp:rsid wsp:val=&quot;004140B9&quot;/&gt;&lt;wsp:rsid wsp:val=&quot;004154AF&quot;/&gt;&lt;wsp:rsid wsp:val=&quot;00415910&quot;/&gt;&lt;wsp:rsid wsp:val=&quot;0041591D&quot;/&gt;&lt;wsp:rsid wsp:val=&quot;0041607C&quot;/&gt;&lt;wsp:rsid wsp:val=&quot;0041705A&quot;/&gt;&lt;wsp:rsid wsp:val=&quot;004178FE&quot;/&gt;&lt;wsp:rsid wsp:val=&quot;00417F92&quot;/&gt;&lt;wsp:rsid wsp:val=&quot;004201EC&quot;/&gt;&lt;wsp:rsid wsp:val=&quot;004207A1&quot;/&gt;&lt;wsp:rsid wsp:val=&quot;00421625&quot;/&gt;&lt;wsp:rsid wsp:val=&quot;004216C3&quot;/&gt;&lt;wsp:rsid wsp:val=&quot;004218F1&quot;/&gt;&lt;wsp:rsid wsp:val=&quot;00421E76&quot;/&gt;&lt;wsp:rsid wsp:val=&quot;004220E0&quot;/&gt;&lt;wsp:rsid wsp:val=&quot;0042257C&quot;/&gt;&lt;wsp:rsid wsp:val=&quot;00422783&quot;/&gt;&lt;wsp:rsid wsp:val=&quot;00422C00&quot;/&gt;&lt;wsp:rsid wsp:val=&quot;00423E09&quot;/&gt;&lt;wsp:rsid wsp:val=&quot;004242ED&quot;/&gt;&lt;wsp:rsid wsp:val=&quot;0042569F&quot;/&gt;&lt;wsp:rsid wsp:val=&quot;00425F3B&quot;/&gt;&lt;wsp:rsid wsp:val=&quot;004262AC&quot;/&gt;&lt;wsp:rsid wsp:val=&quot;004265A8&quot;/&gt;&lt;wsp:rsid wsp:val=&quot;00426F7E&quot;/&gt;&lt;wsp:rsid wsp:val=&quot;0042727B&quot;/&gt;&lt;wsp:rsid wsp:val=&quot;00427F28&quot;/&gt;&lt;wsp:rsid wsp:val=&quot;004302D2&quot;/&gt;&lt;wsp:rsid wsp:val=&quot;00430A07&quot;/&gt;&lt;wsp:rsid wsp:val=&quot;0043145B&quot;/&gt;&lt;wsp:rsid wsp:val=&quot;00431DD9&quot;/&gt;&lt;wsp:rsid wsp:val=&quot;00431F36&quot;/&gt;&lt;wsp:rsid wsp:val=&quot;00432440&quot;/&gt;&lt;wsp:rsid wsp:val=&quot;0043328E&quot;/&gt;&lt;wsp:rsid wsp:val=&quot;004333DC&quot;/&gt;&lt;wsp:rsid wsp:val=&quot;00433637&quot;/&gt;&lt;wsp:rsid wsp:val=&quot;00433984&quot;/&gt;&lt;wsp:rsid wsp:val=&quot;004346F2&quot;/&gt;&lt;wsp:rsid wsp:val=&quot;004349B2&quot;/&gt;&lt;wsp:rsid wsp:val=&quot;00434ACF&quot;/&gt;&lt;wsp:rsid wsp:val=&quot;0043527E&quot;/&gt;&lt;wsp:rsid wsp:val=&quot;00435648&quot;/&gt;&lt;wsp:rsid wsp:val=&quot;00435ED6&quot;/&gt;&lt;wsp:rsid wsp:val=&quot;004361E7&quot;/&gt;&lt;wsp:rsid wsp:val=&quot;0043638F&quot;/&gt;&lt;wsp:rsid wsp:val=&quot;004364DF&quot;/&gt;&lt;wsp:rsid wsp:val=&quot;0043684A&quot;/&gt;&lt;wsp:rsid wsp:val=&quot;00437390&quot;/&gt;&lt;wsp:rsid wsp:val=&quot;004402EA&quot;/&gt;&lt;wsp:rsid wsp:val=&quot;00440A4D&quot;/&gt;&lt;wsp:rsid wsp:val=&quot;00440F5D&quot;/&gt;&lt;wsp:rsid wsp:val=&quot;004421D3&quot;/&gt;&lt;wsp:rsid wsp:val=&quot;00442659&quot;/&gt;&lt;wsp:rsid wsp:val=&quot;004427AB&quot;/&gt;&lt;wsp:rsid wsp:val=&quot;00442AE7&quot;/&gt;&lt;wsp:rsid wsp:val=&quot;00442C26&quot;/&gt;&lt;wsp:rsid wsp:val=&quot;00443856&quot;/&gt;&lt;wsp:rsid wsp:val=&quot;00443A6A&quot;/&gt;&lt;wsp:rsid wsp:val=&quot;00443E71&quot;/&gt;&lt;wsp:rsid wsp:val=&quot;00444A87&quot;/&gt;&lt;wsp:rsid wsp:val=&quot;00444F57&quot;/&gt;&lt;wsp:rsid wsp:val=&quot;00446233&quot;/&gt;&lt;wsp:rsid wsp:val=&quot;004462EF&quot;/&gt;&lt;wsp:rsid wsp:val=&quot;004466FD&quot;/&gt;&lt;wsp:rsid wsp:val=&quot;004469FC&quot;/&gt;&lt;wsp:rsid wsp:val=&quot;00447405&quot;/&gt;&lt;wsp:rsid wsp:val=&quot;00447918&quot;/&gt;&lt;wsp:rsid wsp:val=&quot;004479FE&quot;/&gt;&lt;wsp:rsid wsp:val=&quot;00447D93&quot;/&gt;&lt;wsp:rsid wsp:val=&quot;00450089&quot;/&gt;&lt;wsp:rsid wsp:val=&quot;004500BC&quot;/&gt;&lt;wsp:rsid wsp:val=&quot;0045078F&quot;/&gt;&lt;wsp:rsid wsp:val=&quot;004516FD&quot;/&gt;&lt;wsp:rsid wsp:val=&quot;00451C19&quot;/&gt;&lt;wsp:rsid wsp:val=&quot;0045201B&quot;/&gt;&lt;wsp:rsid wsp:val=&quot;0045209B&quot;/&gt;&lt;wsp:rsid wsp:val=&quot;004530D0&quot;/&gt;&lt;wsp:rsid wsp:val=&quot;00453305&quot;/&gt;&lt;wsp:rsid wsp:val=&quot;0045356A&quot;/&gt;&lt;wsp:rsid wsp:val=&quot;0045491E&quot;/&gt;&lt;wsp:rsid wsp:val=&quot;00454CD6&quot;/&gt;&lt;wsp:rsid wsp:val=&quot;0045517A&quot;/&gt;&lt;wsp:rsid wsp:val=&quot;00455908&quot;/&gt;&lt;wsp:rsid wsp:val=&quot;00455B31&quot;/&gt;&lt;wsp:rsid wsp:val=&quot;00455C9B&quot;/&gt;&lt;wsp:rsid wsp:val=&quot;00456CC3&quot;/&gt;&lt;wsp:rsid wsp:val=&quot;0045716A&quot;/&gt;&lt;wsp:rsid wsp:val=&quot;00457BC1&quot;/&gt;&lt;wsp:rsid wsp:val=&quot;00460241&quot;/&gt;&lt;wsp:rsid wsp:val=&quot;00460653&quot;/&gt;&lt;wsp:rsid wsp:val=&quot;00460AC6&quot;/&gt;&lt;wsp:rsid wsp:val=&quot;00460DCE&quot;/&gt;&lt;wsp:rsid wsp:val=&quot;00461019&quot;/&gt;&lt;wsp:rsid wsp:val=&quot;0046193E&quot;/&gt;&lt;wsp:rsid wsp:val=&quot;00461CF7&quot;/&gt;&lt;wsp:rsid wsp:val=&quot;00461E5C&quot;/&gt;&lt;wsp:rsid wsp:val=&quot;00461FDC&quot;/&gt;&lt;wsp:rsid wsp:val=&quot;004624AD&quot;/&gt;&lt;wsp:rsid wsp:val=&quot;00462734&quot;/&gt;&lt;wsp:rsid wsp:val=&quot;00462B4F&quot;/&gt;&lt;wsp:rsid wsp:val=&quot;00462DF8&quot;/&gt;&lt;wsp:rsid wsp:val=&quot;00462EBE&quot;/&gt;&lt;wsp:rsid wsp:val=&quot;00463066&quot;/&gt;&lt;wsp:rsid wsp:val=&quot;00463902&quot;/&gt;&lt;wsp:rsid wsp:val=&quot;0046390A&quot;/&gt;&lt;wsp:rsid wsp:val=&quot;00464FB5&quot;/&gt;&lt;wsp:rsid wsp:val=&quot;00465D02&quot;/&gt;&lt;wsp:rsid wsp:val=&quot;00466B3F&quot;/&gt;&lt;wsp:rsid wsp:val=&quot;004676A7&quot;/&gt;&lt;wsp:rsid wsp:val=&quot;00467E67&quot;/&gt;&lt;wsp:rsid wsp:val=&quot;00470457&quot;/&gt;&lt;wsp:rsid wsp:val=&quot;0047059E&quot;/&gt;&lt;wsp:rsid wsp:val=&quot;004705B5&quot;/&gt;&lt;wsp:rsid wsp:val=&quot;00470D5E&quot;/&gt;&lt;wsp:rsid wsp:val=&quot;00470FA2&quot;/&gt;&lt;wsp:rsid wsp:val=&quot;00471D65&quot;/&gt;&lt;wsp:rsid wsp:val=&quot;00472530&quot;/&gt;&lt;wsp:rsid wsp:val=&quot;00473480&quot;/&gt;&lt;wsp:rsid wsp:val=&quot;00473CB3&quot;/&gt;&lt;wsp:rsid wsp:val=&quot;00474355&quot;/&gt;&lt;wsp:rsid wsp:val=&quot;00474B79&quot;/&gt;&lt;wsp:rsid wsp:val=&quot;00475261&quot;/&gt;&lt;wsp:rsid wsp:val=&quot;00475E38&quot;/&gt;&lt;wsp:rsid wsp:val=&quot;004765EE&quot;/&gt;&lt;wsp:rsid wsp:val=&quot;00476906&quot;/&gt;&lt;wsp:rsid wsp:val=&quot;0047702F&quot;/&gt;&lt;wsp:rsid wsp:val=&quot;0047737E&quot;/&gt;&lt;wsp:rsid wsp:val=&quot;00477C67&quot;/&gt;&lt;wsp:rsid wsp:val=&quot;004811D7&quot;/&gt;&lt;wsp:rsid wsp:val=&quot;00481C4B&quot;/&gt;&lt;wsp:rsid wsp:val=&quot;00481CCD&quot;/&gt;&lt;wsp:rsid wsp:val=&quot;00481E1C&quot;/&gt;&lt;wsp:rsid wsp:val=&quot;0048212B&quot;/&gt;&lt;wsp:rsid wsp:val=&quot;00482A79&quot;/&gt;&lt;wsp:rsid wsp:val=&quot;00482BB7&quot;/&gt;&lt;wsp:rsid wsp:val=&quot;00483486&quot;/&gt;&lt;wsp:rsid wsp:val=&quot;00483CD9&quot;/&gt;&lt;wsp:rsid wsp:val=&quot;004843DD&quot;/&gt;&lt;wsp:rsid wsp:val=&quot;0048449F&quot;/&gt;&lt;wsp:rsid wsp:val=&quot;00484C0D&quot;/&gt;&lt;wsp:rsid wsp:val=&quot;00485527&quot;/&gt;&lt;wsp:rsid wsp:val=&quot;004860CB&quot;/&gt;&lt;wsp:rsid wsp:val=&quot;00486302&quot;/&gt;&lt;wsp:rsid wsp:val=&quot;0048637B&quot;/&gt;&lt;wsp:rsid wsp:val=&quot;0048662C&quot;/&gt;&lt;wsp:rsid wsp:val=&quot;00486A73&quot;/&gt;&lt;wsp:rsid wsp:val=&quot;00486E8B&quot;/&gt;&lt;wsp:rsid wsp:val=&quot;004877EE&quot;/&gt;&lt;wsp:rsid wsp:val=&quot;00490D70&quot;/&gt;&lt;wsp:rsid wsp:val=&quot;00491002&quot;/&gt;&lt;wsp:rsid wsp:val=&quot;004915C1&quot;/&gt;&lt;wsp:rsid wsp:val=&quot;004915DD&quot;/&gt;&lt;wsp:rsid wsp:val=&quot;00491815&quot;/&gt;&lt;wsp:rsid wsp:val=&quot;00491833&quot;/&gt;&lt;wsp:rsid wsp:val=&quot;00491AF1&quot;/&gt;&lt;wsp:rsid wsp:val=&quot;00491C78&quot;/&gt;&lt;wsp:rsid wsp:val=&quot;00492F8A&quot;/&gt;&lt;wsp:rsid wsp:val=&quot;0049375B&quot;/&gt;&lt;wsp:rsid wsp:val=&quot;00493850&quot;/&gt;&lt;wsp:rsid wsp:val=&quot;00493A9A&quot;/&gt;&lt;wsp:rsid wsp:val=&quot;00493CC8&quot;/&gt;&lt;wsp:rsid wsp:val=&quot;00494328&quot;/&gt;&lt;wsp:rsid wsp:val=&quot;004945E4&quot;/&gt;&lt;wsp:rsid wsp:val=&quot;004946EB&quot;/&gt;&lt;wsp:rsid wsp:val=&quot;004947EF&quot;/&gt;&lt;wsp:rsid wsp:val=&quot;00495671&quot;/&gt;&lt;wsp:rsid wsp:val=&quot;00495DA4&quot;/&gt;&lt;wsp:rsid wsp:val=&quot;00495FE8&quot;/&gt;&lt;wsp:rsid wsp:val=&quot;004965D2&quot;/&gt;&lt;wsp:rsid wsp:val=&quot;004967BB&quot;/&gt;&lt;wsp:rsid wsp:val=&quot;00496826&quot;/&gt;&lt;wsp:rsid wsp:val=&quot;00496B57&quot;/&gt;&lt;wsp:rsid wsp:val=&quot;00497F7A&quot;/&gt;&lt;wsp:rsid wsp:val=&quot;00497F90&quot;/&gt;&lt;wsp:rsid wsp:val=&quot;004A0AAA&quot;/&gt;&lt;wsp:rsid wsp:val=&quot;004A0C20&quot;/&gt;&lt;wsp:rsid wsp:val=&quot;004A1025&quot;/&gt;&lt;wsp:rsid wsp:val=&quot;004A1D53&quot;/&gt;&lt;wsp:rsid wsp:val=&quot;004A21B3&quot;/&gt;&lt;wsp:rsid wsp:val=&quot;004A2D40&quot;/&gt;&lt;wsp:rsid wsp:val=&quot;004A353A&quot;/&gt;&lt;wsp:rsid wsp:val=&quot;004A4E40&quot;/&gt;&lt;wsp:rsid wsp:val=&quot;004A52E1&quot;/&gt;&lt;wsp:rsid wsp:val=&quot;004A58CA&quot;/&gt;&lt;wsp:rsid wsp:val=&quot;004A59D8&quot;/&gt;&lt;wsp:rsid wsp:val=&quot;004A5ABB&quot;/&gt;&lt;wsp:rsid wsp:val=&quot;004A5F22&quot;/&gt;&lt;wsp:rsid wsp:val=&quot;004A6552&quot;/&gt;&lt;wsp:rsid wsp:val=&quot;004A66BA&quot;/&gt;&lt;wsp:rsid wsp:val=&quot;004A6A7A&quot;/&gt;&lt;wsp:rsid wsp:val=&quot;004A6B6C&quot;/&gt;&lt;wsp:rsid wsp:val=&quot;004A6F78&quot;/&gt;&lt;wsp:rsid wsp:val=&quot;004A780B&quot;/&gt;&lt;wsp:rsid wsp:val=&quot;004A79E4&quot;/&gt;&lt;wsp:rsid wsp:val=&quot;004A7D6E&quot;/&gt;&lt;wsp:rsid wsp:val=&quot;004B0028&quot;/&gt;&lt;wsp:rsid wsp:val=&quot;004B02E7&quot;/&gt;&lt;wsp:rsid wsp:val=&quot;004B072F&quot;/&gt;&lt;wsp:rsid wsp:val=&quot;004B0FAA&quot;/&gt;&lt;wsp:rsid wsp:val=&quot;004B1C75&quot;/&gt;&lt;wsp:rsid wsp:val=&quot;004B1F3A&quot;/&gt;&lt;wsp:rsid wsp:val=&quot;004B23CB&quot;/&gt;&lt;wsp:rsid wsp:val=&quot;004B2487&quot;/&gt;&lt;wsp:rsid wsp:val=&quot;004B298A&quot;/&gt;&lt;wsp:rsid wsp:val=&quot;004B29B3&quot;/&gt;&lt;wsp:rsid wsp:val=&quot;004B2D51&quot;/&gt;&lt;wsp:rsid wsp:val=&quot;004B2DEF&quot;/&gt;&lt;wsp:rsid wsp:val=&quot;004B33EB&quot;/&gt;&lt;wsp:rsid wsp:val=&quot;004B4824&quot;/&gt;&lt;wsp:rsid wsp:val=&quot;004B5262&quot;/&gt;&lt;wsp:rsid wsp:val=&quot;004B5D13&quot;/&gt;&lt;wsp:rsid wsp:val=&quot;004B5EE7&quot;/&gt;&lt;wsp:rsid wsp:val=&quot;004B60C7&quot;/&gt;&lt;wsp:rsid wsp:val=&quot;004B62D2&quot;/&gt;&lt;wsp:rsid wsp:val=&quot;004B705B&quot;/&gt;&lt;wsp:rsid wsp:val=&quot;004B7E2B&quot;/&gt;&lt;wsp:rsid wsp:val=&quot;004C0514&quot;/&gt;&lt;wsp:rsid wsp:val=&quot;004C17D7&quot;/&gt;&lt;wsp:rsid wsp:val=&quot;004C1B8E&quot;/&gt;&lt;wsp:rsid wsp:val=&quot;004C1E5F&quot;/&gt;&lt;wsp:rsid wsp:val=&quot;004C2384&quot;/&gt;&lt;wsp:rsid wsp:val=&quot;004C2441&quot;/&gt;&lt;wsp:rsid wsp:val=&quot;004C2581&quot;/&gt;&lt;wsp:rsid wsp:val=&quot;004C3102&quot;/&gt;&lt;wsp:rsid wsp:val=&quot;004C3191&quot;/&gt;&lt;wsp:rsid wsp:val=&quot;004C31DE&quot;/&gt;&lt;wsp:rsid wsp:val=&quot;004C335A&quot;/&gt;&lt;wsp:rsid wsp:val=&quot;004C4108&quot;/&gt;&lt;wsp:rsid wsp:val=&quot;004C4E72&quot;/&gt;&lt;wsp:rsid wsp:val=&quot;004C590D&quot;/&gt;&lt;wsp:rsid wsp:val=&quot;004C6CB5&quot;/&gt;&lt;wsp:rsid wsp:val=&quot;004C71B0&quot;/&gt;&lt;wsp:rsid wsp:val=&quot;004D02A2&quot;/&gt;&lt;wsp:rsid wsp:val=&quot;004D1543&quot;/&gt;&lt;wsp:rsid wsp:val=&quot;004D1D61&quot;/&gt;&lt;wsp:rsid wsp:val=&quot;004D2076&quot;/&gt;&lt;wsp:rsid wsp:val=&quot;004D235D&quot;/&gt;&lt;wsp:rsid wsp:val=&quot;004D304F&quot;/&gt;&lt;wsp:rsid wsp:val=&quot;004D3F38&quot;/&gt;&lt;wsp:rsid wsp:val=&quot;004D45F0&quot;/&gt;&lt;wsp:rsid wsp:val=&quot;004D46CD&quot;/&gt;&lt;wsp:rsid wsp:val=&quot;004D47C3&quot;/&gt;&lt;wsp:rsid wsp:val=&quot;004D4F33&quot;/&gt;&lt;wsp:rsid wsp:val=&quot;004D519F&quot;/&gt;&lt;wsp:rsid wsp:val=&quot;004D597D&quot;/&gt;&lt;wsp:rsid wsp:val=&quot;004D5A24&quot;/&gt;&lt;wsp:rsid wsp:val=&quot;004D5EE7&quot;/&gt;&lt;wsp:rsid wsp:val=&quot;004D6CC8&quot;/&gt;&lt;wsp:rsid wsp:val=&quot;004D6DD3&quot;/&gt;&lt;wsp:rsid wsp:val=&quot;004D77BC&quot;/&gt;&lt;wsp:rsid wsp:val=&quot;004E1057&quot;/&gt;&lt;wsp:rsid wsp:val=&quot;004E1585&quot;/&gt;&lt;wsp:rsid wsp:val=&quot;004E180D&quot;/&gt;&lt;wsp:rsid wsp:val=&quot;004E1DA1&quot;/&gt;&lt;wsp:rsid wsp:val=&quot;004E1EC9&quot;/&gt;&lt;wsp:rsid wsp:val=&quot;004E3BF8&quot;/&gt;&lt;wsp:rsid wsp:val=&quot;004E3EAC&quot;/&gt;&lt;wsp:rsid wsp:val=&quot;004E44F1&quot;/&gt;&lt;wsp:rsid wsp:val=&quot;004E493D&quot;/&gt;&lt;wsp:rsid wsp:val=&quot;004E4ABA&quot;/&gt;&lt;wsp:rsid wsp:val=&quot;004E4CD5&quot;/&gt;&lt;wsp:rsid wsp:val=&quot;004E4FA4&quot;/&gt;&lt;wsp:rsid wsp:val=&quot;004E52E1&quot;/&gt;&lt;wsp:rsid wsp:val=&quot;004E5C4E&quot;/&gt;&lt;wsp:rsid wsp:val=&quot;004E6319&quot;/&gt;&lt;wsp:rsid wsp:val=&quot;004E68CE&quot;/&gt;&lt;wsp:rsid wsp:val=&quot;004E6916&quot;/&gt;&lt;wsp:rsid wsp:val=&quot;004E6AC3&quot;/&gt;&lt;wsp:rsid wsp:val=&quot;004E6EED&quot;/&gt;&lt;wsp:rsid wsp:val=&quot;004E7D7F&quot;/&gt;&lt;wsp:rsid wsp:val=&quot;004E7DEE&quot;/&gt;&lt;wsp:rsid wsp:val=&quot;004F11EB&quot;/&gt;&lt;wsp:rsid wsp:val=&quot;004F12FD&quot;/&gt;&lt;wsp:rsid wsp:val=&quot;004F179A&quot;/&gt;&lt;wsp:rsid wsp:val=&quot;004F1A06&quot;/&gt;&lt;wsp:rsid wsp:val=&quot;004F22DB&quot;/&gt;&lt;wsp:rsid wsp:val=&quot;004F2761&quot;/&gt;&lt;wsp:rsid wsp:val=&quot;004F2D58&quot;/&gt;&lt;wsp:rsid wsp:val=&quot;004F3172&quot;/&gt;&lt;wsp:rsid wsp:val=&quot;004F3C7A&quot;/&gt;&lt;wsp:rsid wsp:val=&quot;004F3CAB&quot;/&gt;&lt;wsp:rsid wsp:val=&quot;004F4174&quot;/&gt;&lt;wsp:rsid wsp:val=&quot;004F426E&quot;/&gt;&lt;wsp:rsid wsp:val=&quot;004F4F1D&quot;/&gt;&lt;wsp:rsid wsp:val=&quot;004F4FF1&quot;/&gt;&lt;wsp:rsid wsp:val=&quot;004F5008&quot;/&gt;&lt;wsp:rsid wsp:val=&quot;004F5032&quot;/&gt;&lt;wsp:rsid wsp:val=&quot;004F543B&quot;/&gt;&lt;wsp:rsid wsp:val=&quot;004F5460&quot;/&gt;&lt;wsp:rsid wsp:val=&quot;004F552E&quot;/&gt;&lt;wsp:rsid wsp:val=&quot;004F55C5&quot;/&gt;&lt;wsp:rsid wsp:val=&quot;004F5822&quot;/&gt;&lt;wsp:rsid wsp:val=&quot;004F60F8&quot;/&gt;&lt;wsp:rsid wsp:val=&quot;004F675F&quot;/&gt;&lt;wsp:rsid wsp:val=&quot;004F68E1&quot;/&gt;&lt;wsp:rsid wsp:val=&quot;004F72B2&quot;/&gt;&lt;wsp:rsid wsp:val=&quot;004F7909&quot;/&gt;&lt;wsp:rsid wsp:val=&quot;00500A03&quot;/&gt;&lt;wsp:rsid wsp:val=&quot;00500A65&quot;/&gt;&lt;wsp:rsid wsp:val=&quot;00500DE8&quot;/&gt;&lt;wsp:rsid wsp:val=&quot;00500FD1&quot;/&gt;&lt;wsp:rsid wsp:val=&quot;005010EA&quot;/&gt;&lt;wsp:rsid wsp:val=&quot;005013BB&quot;/&gt;&lt;wsp:rsid wsp:val=&quot;00501836&quot;/&gt;&lt;wsp:rsid wsp:val=&quot;00501FAB&quot;/&gt;&lt;wsp:rsid wsp:val=&quot;005036F7&quot;/&gt;&lt;wsp:rsid wsp:val=&quot;0050438F&quot;/&gt;&lt;wsp:rsid wsp:val=&quot;00504AAD&quot;/&gt;&lt;wsp:rsid wsp:val=&quot;00504B49&quot;/&gt;&lt;wsp:rsid wsp:val=&quot;005053A1&quot;/&gt;&lt;wsp:rsid wsp:val=&quot;00505933&quot;/&gt;&lt;wsp:rsid wsp:val=&quot;00505CD0&quot;/&gt;&lt;wsp:rsid wsp:val=&quot;0050606E&quot;/&gt;&lt;wsp:rsid wsp:val=&quot;00506132&quot;/&gt;&lt;wsp:rsid wsp:val=&quot;00506166&quot;/&gt;&lt;wsp:rsid wsp:val=&quot;00506725&quot;/&gt;&lt;wsp:rsid wsp:val=&quot;00506DCB&quot;/&gt;&lt;wsp:rsid wsp:val=&quot;0050726C&quot;/&gt;&lt;wsp:rsid wsp:val=&quot;0050793D&quot;/&gt;&lt;wsp:rsid wsp:val=&quot;00507D9C&quot;/&gt;&lt;wsp:rsid wsp:val=&quot;00507FB9&quot;/&gt;&lt;wsp:rsid wsp:val=&quot;0051103F&quot;/&gt;&lt;wsp:rsid wsp:val=&quot;0051177F&quot;/&gt;&lt;wsp:rsid wsp:val=&quot;00512121&quot;/&gt;&lt;wsp:rsid wsp:val=&quot;005122E7&quot;/&gt;&lt;wsp:rsid wsp:val=&quot;00512F9F&quot;/&gt;&lt;wsp:rsid wsp:val=&quot;005138B4&quot;/&gt;&lt;wsp:rsid wsp:val=&quot;005138F6&quot;/&gt;&lt;wsp:rsid wsp:val=&quot;00513E08&quot;/&gt;&lt;wsp:rsid wsp:val=&quot;005141AB&quot;/&gt;&lt;wsp:rsid wsp:val=&quot;00515AA1&quot;/&gt;&lt;wsp:rsid wsp:val=&quot;005160F4&quot;/&gt;&lt;wsp:rsid wsp:val=&quot;00516903&quot;/&gt;&lt;wsp:rsid wsp:val=&quot;00520839&quot;/&gt;&lt;wsp:rsid wsp:val=&quot;00520C5B&quot;/&gt;&lt;wsp:rsid wsp:val=&quot;00521BCA&quot;/&gt;&lt;wsp:rsid wsp:val=&quot;005220CA&quot;/&gt;&lt;wsp:rsid wsp:val=&quot;005230CD&quot;/&gt;&lt;wsp:rsid wsp:val=&quot;005232A0&quot;/&gt;&lt;wsp:rsid wsp:val=&quot;00523493&quot;/&gt;&lt;wsp:rsid wsp:val=&quot;005235A7&quot;/&gt;&lt;wsp:rsid wsp:val=&quot;005236DE&quot;/&gt;&lt;wsp:rsid wsp:val=&quot;00523DBD&quot;/&gt;&lt;wsp:rsid wsp:val=&quot;00524128&quot;/&gt;&lt;wsp:rsid wsp:val=&quot;0052418E&quot;/&gt;&lt;wsp:rsid wsp:val=&quot;005243AF&quot;/&gt;&lt;wsp:rsid wsp:val=&quot;00524730&quot;/&gt;&lt;wsp:rsid wsp:val=&quot;00524FD4&quot;/&gt;&lt;wsp:rsid wsp:val=&quot;00526468&quot;/&gt;&lt;wsp:rsid wsp:val=&quot;0052665A&quot;/&gt;&lt;wsp:rsid wsp:val=&quot;005273B6&quot;/&gt;&lt;wsp:rsid wsp:val=&quot;00531597&quot;/&gt;&lt;wsp:rsid wsp:val=&quot;00531DEB&quot;/&gt;&lt;wsp:rsid wsp:val=&quot;00532391&quot;/&gt;&lt;wsp:rsid wsp:val=&quot;00532AA9&quot;/&gt;&lt;wsp:rsid wsp:val=&quot;00533292&quot;/&gt;&lt;wsp:rsid wsp:val=&quot;00533DC4&quot;/&gt;&lt;wsp:rsid wsp:val=&quot;005342F1&quot;/&gt;&lt;wsp:rsid wsp:val=&quot;005345EA&quot;/&gt;&lt;wsp:rsid wsp:val=&quot;00534A73&quot;/&gt;&lt;wsp:rsid wsp:val=&quot;005354EB&quot;/&gt;&lt;wsp:rsid wsp:val=&quot;00535CDE&quot;/&gt;&lt;wsp:rsid wsp:val=&quot;0053672C&quot;/&gt;&lt;wsp:rsid wsp:val=&quot;00536F02&quot;/&gt;&lt;wsp:rsid wsp:val=&quot;00536F4D&quot;/&gt;&lt;wsp:rsid wsp:val=&quot;00537249&quot;/&gt;&lt;wsp:rsid wsp:val=&quot;00537313&quot;/&gt;&lt;wsp:rsid wsp:val=&quot;00537681&quot;/&gt;&lt;wsp:rsid wsp:val=&quot;00537D1C&quot;/&gt;&lt;wsp:rsid wsp:val=&quot;005409F1&quot;/&gt;&lt;wsp:rsid wsp:val=&quot;005412ED&quot;/&gt;&lt;wsp:rsid wsp:val=&quot;005414E3&quot;/&gt;&lt;wsp:rsid wsp:val=&quot;00541969&quot;/&gt;&lt;wsp:rsid wsp:val=&quot;00541EB8&quot;/&gt;&lt;wsp:rsid wsp:val=&quot;00541F8B&quot;/&gt;&lt;wsp:rsid wsp:val=&quot;005421C4&quot;/&gt;&lt;wsp:rsid wsp:val=&quot;00542493&quot;/&gt;&lt;wsp:rsid wsp:val=&quot;005425C3&quot;/&gt;&lt;wsp:rsid wsp:val=&quot;005425E2&quot;/&gt;&lt;wsp:rsid wsp:val=&quot;00542934&quot;/&gt;&lt;wsp:rsid wsp:val=&quot;00542D55&quot;/&gt;&lt;wsp:rsid wsp:val=&quot;00543175&quot;/&gt;&lt;wsp:rsid wsp:val=&quot;005442AB&quot;/&gt;&lt;wsp:rsid wsp:val=&quot;005444E0&quot;/&gt;&lt;wsp:rsid wsp:val=&quot;005448D0&quot;/&gt;&lt;wsp:rsid wsp:val=&quot;005453C0&quot;/&gt;&lt;wsp:rsid wsp:val=&quot;0054615A&quot;/&gt;&lt;wsp:rsid wsp:val=&quot;00546528&quot;/&gt;&lt;wsp:rsid wsp:val=&quot;0054741F&quot;/&gt;&lt;wsp:rsid wsp:val=&quot;005476EB&quot;/&gt;&lt;wsp:rsid wsp:val=&quot;00547C7E&quot;/&gt;&lt;wsp:rsid wsp:val=&quot;00547F6A&quot;/&gt;&lt;wsp:rsid wsp:val=&quot;0055144D&quot;/&gt;&lt;wsp:rsid wsp:val=&quot;00551582&quot;/&gt;&lt;wsp:rsid wsp:val=&quot;005515FC&quot;/&gt;&lt;wsp:rsid wsp:val=&quot;005525BE&quot;/&gt;&lt;wsp:rsid wsp:val=&quot;005525CF&quot;/&gt;&lt;wsp:rsid wsp:val=&quot;00553321&quot;/&gt;&lt;wsp:rsid wsp:val=&quot;005547FD&quot;/&gt;&lt;wsp:rsid wsp:val=&quot;00554C89&quot;/&gt;&lt;wsp:rsid wsp:val=&quot;00554E72&quot;/&gt;&lt;wsp:rsid wsp:val=&quot;005555AF&quot;/&gt;&lt;wsp:rsid wsp:val=&quot;005557F8&quot;/&gt;&lt;wsp:rsid wsp:val=&quot;00556101&quot;/&gt;&lt;wsp:rsid wsp:val=&quot;0055688C&quot;/&gt;&lt;wsp:rsid wsp:val=&quot;005570E5&quot;/&gt;&lt;wsp:rsid wsp:val=&quot;005578E8&quot;/&gt;&lt;wsp:rsid wsp:val=&quot;00557A17&quot;/&gt;&lt;wsp:rsid wsp:val=&quot;005614FC&quot;/&gt;&lt;wsp:rsid wsp:val=&quot;00561654&quot;/&gt;&lt;wsp:rsid wsp:val=&quot;0056179A&quot;/&gt;&lt;wsp:rsid wsp:val=&quot;005617AC&quot;/&gt;&lt;wsp:rsid wsp:val=&quot;005617EC&quot;/&gt;&lt;wsp:rsid wsp:val=&quot;005618CB&quot;/&gt;&lt;wsp:rsid wsp:val=&quot;00562FB6&quot;/&gt;&lt;wsp:rsid wsp:val=&quot;00563136&quot;/&gt;&lt;wsp:rsid wsp:val=&quot;00563156&quot;/&gt;&lt;wsp:rsid wsp:val=&quot;00563C2B&quot;/&gt;&lt;wsp:rsid wsp:val=&quot;00563CA8&quot;/&gt;&lt;wsp:rsid wsp:val=&quot;00564901&quot;/&gt;&lt;wsp:rsid wsp:val=&quot;00565052&quot;/&gt;&lt;wsp:rsid wsp:val=&quot;005655D3&quot;/&gt;&lt;wsp:rsid wsp:val=&quot;005660C1&quot;/&gt;&lt;wsp:rsid wsp:val=&quot;0056640B&quot;/&gt;&lt;wsp:rsid wsp:val=&quot;00566B2D&quot;/&gt;&lt;wsp:rsid wsp:val=&quot;00566CED&quot;/&gt;&lt;wsp:rsid wsp:val=&quot;00567A29&quot;/&gt;&lt;wsp:rsid wsp:val=&quot;00567A2A&quot;/&gt;&lt;wsp:rsid wsp:val=&quot;00567AF3&quot;/&gt;&lt;wsp:rsid wsp:val=&quot;0057131C&quot;/&gt;&lt;wsp:rsid wsp:val=&quot;005720C3&quot;/&gt;&lt;wsp:rsid wsp:val=&quot;0057214A&quot;/&gt;&lt;wsp:rsid wsp:val=&quot;005737AA&quot;/&gt;&lt;wsp:rsid wsp:val=&quot;0057581E&quot;/&gt;&lt;wsp:rsid wsp:val=&quot;00575AD8&quot;/&gt;&lt;wsp:rsid wsp:val=&quot;00575C78&quot;/&gt;&lt;wsp:rsid wsp:val=&quot;0057765A&quot;/&gt;&lt;wsp:rsid wsp:val=&quot;00577A28&quot;/&gt;&lt;wsp:rsid wsp:val=&quot;00577FE3&quot;/&gt;&lt;wsp:rsid wsp:val=&quot;00580495&quot;/&gt;&lt;wsp:rsid wsp:val=&quot;005807FB&quot;/&gt;&lt;wsp:rsid wsp:val=&quot;00580B7D&quot;/&gt;&lt;wsp:rsid wsp:val=&quot;005822DF&quot;/&gt;&lt;wsp:rsid wsp:val=&quot;00582512&quot;/&gt;&lt;wsp:rsid wsp:val=&quot;00582C05&quot;/&gt;&lt;wsp:rsid wsp:val=&quot;00583B28&quot;/&gt;&lt;wsp:rsid wsp:val=&quot;00583E58&quot;/&gt;&lt;wsp:rsid wsp:val=&quot;00584D7F&quot;/&gt;&lt;wsp:rsid wsp:val=&quot;005850D5&quot;/&gt;&lt;wsp:rsid wsp:val=&quot;00585197&quot;/&gt;&lt;wsp:rsid wsp:val=&quot;00585CB8&quot;/&gt;&lt;wsp:rsid wsp:val=&quot;00585FCD&quot;/&gt;&lt;wsp:rsid wsp:val=&quot;00586090&quot;/&gt;&lt;wsp:rsid wsp:val=&quot;005865B1&quot;/&gt;&lt;wsp:rsid wsp:val=&quot;005870CB&quot;/&gt;&lt;wsp:rsid wsp:val=&quot;00587CF7&quot;/&gt;&lt;wsp:rsid wsp:val=&quot;0059028C&quot;/&gt;&lt;wsp:rsid wsp:val=&quot;00590CFC&quot;/&gt;&lt;wsp:rsid wsp:val=&quot;0059176C&quot;/&gt;&lt;wsp:rsid wsp:val=&quot;005918EE&quot;/&gt;&lt;wsp:rsid wsp:val=&quot;0059192A&quot;/&gt;&lt;wsp:rsid wsp:val=&quot;00591A2B&quot;/&gt;&lt;wsp:rsid wsp:val=&quot;00591EB9&quot;/&gt;&lt;wsp:rsid wsp:val=&quot;0059255B&quot;/&gt;&lt;wsp:rsid wsp:val=&quot;00592FE7&quot;/&gt;&lt;wsp:rsid wsp:val=&quot;0059390D&quot;/&gt;&lt;wsp:rsid wsp:val=&quot;00594681&quot;/&gt;&lt;wsp:rsid wsp:val=&quot;00594A20&quot;/&gt;&lt;wsp:rsid wsp:val=&quot;005952F7&quot;/&gt;&lt;wsp:rsid wsp:val=&quot;005956D4&quot;/&gt;&lt;wsp:rsid wsp:val=&quot;00595CB2&quot;/&gt;&lt;wsp:rsid wsp:val=&quot;0059619B&quot;/&gt;&lt;wsp:rsid wsp:val=&quot;00596270&quot;/&gt;&lt;wsp:rsid wsp:val=&quot;005969F3&quot;/&gt;&lt;wsp:rsid wsp:val=&quot;00596A78&quot;/&gt;&lt;wsp:rsid wsp:val=&quot;0059722D&quot;/&gt;&lt;wsp:rsid wsp:val=&quot;00597244&quot;/&gt;&lt;wsp:rsid wsp:val=&quot;00597EBA&quot;/&gt;&lt;wsp:rsid wsp:val=&quot;00597F3A&quot;/&gt;&lt;wsp:rsid wsp:val=&quot;005A0562&quot;/&gt;&lt;wsp:rsid wsp:val=&quot;005A0721&quot;/&gt;&lt;wsp:rsid wsp:val=&quot;005A1F5B&quot;/&gt;&lt;wsp:rsid wsp:val=&quot;005A26A4&quot;/&gt;&lt;wsp:rsid wsp:val=&quot;005A29D6&quot;/&gt;&lt;wsp:rsid wsp:val=&quot;005A3C95&quot;/&gt;&lt;wsp:rsid wsp:val=&quot;005A41B0&quot;/&gt;&lt;wsp:rsid wsp:val=&quot;005A437A&quot;/&gt;&lt;wsp:rsid wsp:val=&quot;005A444D&quot;/&gt;&lt;wsp:rsid wsp:val=&quot;005A48C0&quot;/&gt;&lt;wsp:rsid wsp:val=&quot;005A4967&quot;/&gt;&lt;wsp:rsid wsp:val=&quot;005A498E&quot;/&gt;&lt;wsp:rsid wsp:val=&quot;005A4BBB&quot;/&gt;&lt;wsp:rsid wsp:val=&quot;005A602F&quot;/&gt;&lt;wsp:rsid wsp:val=&quot;005A6772&quot;/&gt;&lt;wsp:rsid wsp:val=&quot;005A68C7&quot;/&gt;&lt;wsp:rsid wsp:val=&quot;005A7DFD&quot;/&gt;&lt;wsp:rsid wsp:val=&quot;005A7FD2&quot;/&gt;&lt;wsp:rsid wsp:val=&quot;005B0B2A&quot;/&gt;&lt;wsp:rsid wsp:val=&quot;005B11EA&quot;/&gt;&lt;wsp:rsid wsp:val=&quot;005B1968&quot;/&gt;&lt;wsp:rsid wsp:val=&quot;005B2626&quot;/&gt;&lt;wsp:rsid wsp:val=&quot;005B2849&quot;/&gt;&lt;wsp:rsid wsp:val=&quot;005B2A96&quot;/&gt;&lt;wsp:rsid wsp:val=&quot;005B2F6C&quot;/&gt;&lt;wsp:rsid wsp:val=&quot;005B32B2&quot;/&gt;&lt;wsp:rsid wsp:val=&quot;005B3D13&quot;/&gt;&lt;wsp:rsid wsp:val=&quot;005B598B&quot;/&gt;&lt;wsp:rsid wsp:val=&quot;005B5DDF&quot;/&gt;&lt;wsp:rsid wsp:val=&quot;005B5F08&quot;/&gt;&lt;wsp:rsid wsp:val=&quot;005B6325&quot;/&gt;&lt;wsp:rsid wsp:val=&quot;005B7667&quot;/&gt;&lt;wsp:rsid wsp:val=&quot;005B7AB0&quot;/&gt;&lt;wsp:rsid wsp:val=&quot;005C1DF8&quot;/&gt;&lt;wsp:rsid wsp:val=&quot;005C2F9F&quot;/&gt;&lt;wsp:rsid wsp:val=&quot;005C32AF&quot;/&gt;&lt;wsp:rsid wsp:val=&quot;005C3A43&quot;/&gt;&lt;wsp:rsid wsp:val=&quot;005C3A4B&quot;/&gt;&lt;wsp:rsid wsp:val=&quot;005C3EC9&quot;/&gt;&lt;wsp:rsid wsp:val=&quot;005C5135&quot;/&gt;&lt;wsp:rsid wsp:val=&quot;005C5164&quot;/&gt;&lt;wsp:rsid wsp:val=&quot;005C5616&quot;/&gt;&lt;wsp:rsid wsp:val=&quot;005C5A33&quot;/&gt;&lt;wsp:rsid wsp:val=&quot;005C5C8F&quot;/&gt;&lt;wsp:rsid wsp:val=&quot;005C5F54&quot;/&gt;&lt;wsp:rsid wsp:val=&quot;005C5F9C&quot;/&gt;&lt;wsp:rsid wsp:val=&quot;005C6A3F&quot;/&gt;&lt;wsp:rsid wsp:val=&quot;005C6AE4&quot;/&gt;&lt;wsp:rsid wsp:val=&quot;005C7134&quot;/&gt;&lt;wsp:rsid wsp:val=&quot;005D06FF&quot;/&gt;&lt;wsp:rsid wsp:val=&quot;005D0782&quot;/&gt;&lt;wsp:rsid wsp:val=&quot;005D0CC3&quot;/&gt;&lt;wsp:rsid wsp:val=&quot;005D11FA&quot;/&gt;&lt;wsp:rsid wsp:val=&quot;005D13FC&quot;/&gt;&lt;wsp:rsid wsp:val=&quot;005D18D6&quot;/&gt;&lt;wsp:rsid wsp:val=&quot;005D1E62&quot;/&gt;&lt;wsp:rsid wsp:val=&quot;005D1F63&quot;/&gt;&lt;wsp:rsid wsp:val=&quot;005D2057&quot;/&gt;&lt;wsp:rsid wsp:val=&quot;005D3645&quot;/&gt;&lt;wsp:rsid wsp:val=&quot;005D36C3&quot;/&gt;&lt;wsp:rsid wsp:val=&quot;005D3C19&quot;/&gt;&lt;wsp:rsid wsp:val=&quot;005D3D61&quot;/&gt;&lt;wsp:rsid wsp:val=&quot;005D424F&quot;/&gt;&lt;wsp:rsid wsp:val=&quot;005D453F&quot;/&gt;&lt;wsp:rsid wsp:val=&quot;005D4FAA&quot;/&gt;&lt;wsp:rsid wsp:val=&quot;005D54D9&quot;/&gt;&lt;wsp:rsid wsp:val=&quot;005D57A4&quot;/&gt;&lt;wsp:rsid wsp:val=&quot;005D5A41&quot;/&gt;&lt;wsp:rsid wsp:val=&quot;005D5C1F&quot;/&gt;&lt;wsp:rsid wsp:val=&quot;005D5D6C&quot;/&gt;&lt;wsp:rsid wsp:val=&quot;005D67A0&quot;/&gt;&lt;wsp:rsid wsp:val=&quot;005D6ABA&quot;/&gt;&lt;wsp:rsid wsp:val=&quot;005D6BF7&quot;/&gt;&lt;wsp:rsid wsp:val=&quot;005D7831&quot;/&gt;&lt;wsp:rsid wsp:val=&quot;005E00CE&quot;/&gt;&lt;wsp:rsid wsp:val=&quot;005E0342&quot;/&gt;&lt;wsp:rsid wsp:val=&quot;005E0607&quot;/&gt;&lt;wsp:rsid wsp:val=&quot;005E0DAD&quot;/&gt;&lt;wsp:rsid wsp:val=&quot;005E1246&quot;/&gt;&lt;wsp:rsid wsp:val=&quot;005E128A&quot;/&gt;&lt;wsp:rsid wsp:val=&quot;005E154D&quot;/&gt;&lt;wsp:rsid wsp:val=&quot;005E160A&quot;/&gt;&lt;wsp:rsid wsp:val=&quot;005E1A32&quot;/&gt;&lt;wsp:rsid wsp:val=&quot;005E1B3A&quot;/&gt;&lt;wsp:rsid wsp:val=&quot;005E1BF7&quot;/&gt;&lt;wsp:rsid wsp:val=&quot;005E1CEC&quot;/&gt;&lt;wsp:rsid wsp:val=&quot;005E1E2A&quot;/&gt;&lt;wsp:rsid wsp:val=&quot;005E2280&quot;/&gt;&lt;wsp:rsid wsp:val=&quot;005E2DE6&quot;/&gt;&lt;wsp:rsid wsp:val=&quot;005E30B7&quot;/&gt;&lt;wsp:rsid wsp:val=&quot;005E37AD&quot;/&gt;&lt;wsp:rsid wsp:val=&quot;005E3D60&quot;/&gt;&lt;wsp:rsid wsp:val=&quot;005E3F9D&quot;/&gt;&lt;wsp:rsid wsp:val=&quot;005E6354&quot;/&gt;&lt;wsp:rsid wsp:val=&quot;005E6887&quot;/&gt;&lt;wsp:rsid wsp:val=&quot;005E6929&quot;/&gt;&lt;wsp:rsid wsp:val=&quot;005E6F36&quot;/&gt;&lt;wsp:rsid wsp:val=&quot;005E7195&quot;/&gt;&lt;wsp:rsid wsp:val=&quot;005E7500&quot;/&gt;&lt;wsp:rsid wsp:val=&quot;005E79B2&quot;/&gt;&lt;wsp:rsid wsp:val=&quot;005F0AEB&quot;/&gt;&lt;wsp:rsid wsp:val=&quot;005F12E3&quot;/&gt;&lt;wsp:rsid wsp:val=&quot;005F154A&quot;/&gt;&lt;wsp:rsid wsp:val=&quot;005F1C45&quot;/&gt;&lt;wsp:rsid wsp:val=&quot;005F1C95&quot;/&gt;&lt;wsp:rsid wsp:val=&quot;005F1DFE&quot;/&gt;&lt;wsp:rsid wsp:val=&quot;005F206A&quot;/&gt;&lt;wsp:rsid wsp:val=&quot;005F2371&quot;/&gt;&lt;wsp:rsid wsp:val=&quot;005F34ED&quot;/&gt;&lt;wsp:rsid wsp:val=&quot;005F359D&quot;/&gt;&lt;wsp:rsid wsp:val=&quot;005F43FC&quot;/&gt;&lt;wsp:rsid wsp:val=&quot;005F4665&quot;/&gt;&lt;wsp:rsid wsp:val=&quot;005F5B24&quot;/&gt;&lt;wsp:rsid wsp:val=&quot;005F61AF&quot;/&gt;&lt;wsp:rsid wsp:val=&quot;005F6407&quot;/&gt;&lt;wsp:rsid wsp:val=&quot;005F6801&quot;/&gt;&lt;wsp:rsid wsp:val=&quot;005F7962&quot;/&gt;&lt;wsp:rsid wsp:val=&quot;0060102C&quot;/&gt;&lt;wsp:rsid wsp:val=&quot;006014E5&quot;/&gt;&lt;wsp:rsid wsp:val=&quot;00601B16&quot;/&gt;&lt;wsp:rsid wsp:val=&quot;006025F9&quot;/&gt;&lt;wsp:rsid wsp:val=&quot;0060285C&quot;/&gt;&lt;wsp:rsid wsp:val=&quot;00602B75&quot;/&gt;&lt;wsp:rsid wsp:val=&quot;006032BF&quot;/&gt;&lt;wsp:rsid wsp:val=&quot;0060353D&quot;/&gt;&lt;wsp:rsid wsp:val=&quot;00604094&quot;/&gt;&lt;wsp:rsid wsp:val=&quot;00604238&quot;/&gt;&lt;wsp:rsid wsp:val=&quot;00604577&quot;/&gt;&lt;wsp:rsid wsp:val=&quot;00604ABB&quot;/&gt;&lt;wsp:rsid wsp:val=&quot;006059D7&quot;/&gt;&lt;wsp:rsid wsp:val=&quot;00605C70&quot;/&gt;&lt;wsp:rsid wsp:val=&quot;006060E6&quot;/&gt;&lt;wsp:rsid wsp:val=&quot;00606672&quot;/&gt;&lt;wsp:rsid wsp:val=&quot;00606DA7&quot;/&gt;&lt;wsp:rsid wsp:val=&quot;00610789&quot;/&gt;&lt;wsp:rsid wsp:val=&quot;00611277&quot;/&gt;&lt;wsp:rsid wsp:val=&quot;0061130B&quot;/&gt;&lt;wsp:rsid wsp:val=&quot;0061135F&quot;/&gt;&lt;wsp:rsid wsp:val=&quot;00611669&quot;/&gt;&lt;wsp:rsid wsp:val=&quot;006118A6&quot;/&gt;&lt;wsp:rsid wsp:val=&quot;00611AD2&quot;/&gt;&lt;wsp:rsid wsp:val=&quot;00611F91&quot;/&gt;&lt;wsp:rsid wsp:val=&quot;006120D9&quot;/&gt;&lt;wsp:rsid wsp:val=&quot;00612BDC&quot;/&gt;&lt;wsp:rsid wsp:val=&quot;00612E03&quot;/&gt;&lt;wsp:rsid wsp:val=&quot;00612E66&quot;/&gt;&lt;wsp:rsid wsp:val=&quot;00612EF4&quot;/&gt;&lt;wsp:rsid wsp:val=&quot;00613407&quot;/&gt;&lt;wsp:rsid wsp:val=&quot;00613A67&quot;/&gt;&lt;wsp:rsid wsp:val=&quot;00613F21&quot;/&gt;&lt;wsp:rsid wsp:val=&quot;00614423&quot;/&gt;&lt;wsp:rsid wsp:val=&quot;00614C07&quot;/&gt;&lt;wsp:rsid wsp:val=&quot;006159C9&quot;/&gt;&lt;wsp:rsid wsp:val=&quot;00615D76&quot;/&gt;&lt;wsp:rsid wsp:val=&quot;00616CEF&quot;/&gt;&lt;wsp:rsid wsp:val=&quot;00617000&quot;/&gt;&lt;wsp:rsid wsp:val=&quot;00617247&quot;/&gt;&lt;wsp:rsid wsp:val=&quot;006173DB&quot;/&gt;&lt;wsp:rsid wsp:val=&quot;006173FE&quot;/&gt;&lt;wsp:rsid wsp:val=&quot;0062059B&quot;/&gt;&lt;wsp:rsid wsp:val=&quot;0062063B&quot;/&gt;&lt;wsp:rsid wsp:val=&quot;00621304&quot;/&gt;&lt;wsp:rsid wsp:val=&quot;006215B5&quot;/&gt;&lt;wsp:rsid wsp:val=&quot;006218D7&quot;/&gt;&lt;wsp:rsid wsp:val=&quot;006220A1&quot;/&gt;&lt;wsp:rsid wsp:val=&quot;0062225A&quot;/&gt;&lt;wsp:rsid wsp:val=&quot;006228B1&quot;/&gt;&lt;wsp:rsid wsp:val=&quot;00622920&quot;/&gt;&lt;wsp:rsid wsp:val=&quot;00622F05&quot;/&gt;&lt;wsp:rsid wsp:val=&quot;00622F0D&quot;/&gt;&lt;wsp:rsid wsp:val=&quot;006233F1&quot;/&gt;&lt;wsp:rsid wsp:val=&quot;00623680&quot;/&gt;&lt;wsp:rsid wsp:val=&quot;006248D1&quot;/&gt;&lt;wsp:rsid wsp:val=&quot;0062495C&quot;/&gt;&lt;wsp:rsid wsp:val=&quot;00624FC4&quot;/&gt;&lt;wsp:rsid wsp:val=&quot;006266AC&quot;/&gt;&lt;wsp:rsid wsp:val=&quot;006268EC&quot;/&gt;&lt;wsp:rsid wsp:val=&quot;00627358&quot;/&gt;&lt;wsp:rsid wsp:val=&quot;00627722&quot;/&gt;&lt;wsp:rsid wsp:val=&quot;006279C7&quot;/&gt;&lt;wsp:rsid wsp:val=&quot;00627AFC&quot;/&gt;&lt;wsp:rsid wsp:val=&quot;00627EE0&quot;/&gt;&lt;wsp:rsid wsp:val=&quot;00630613&quot;/&gt;&lt;wsp:rsid wsp:val=&quot;0063064C&quot;/&gt;&lt;wsp:rsid wsp:val=&quot;006308D3&quot;/&gt;&lt;wsp:rsid wsp:val=&quot;00630AA5&quot;/&gt;&lt;wsp:rsid wsp:val=&quot;00630B5A&quot;/&gt;&lt;wsp:rsid wsp:val=&quot;00631069&quot;/&gt;&lt;wsp:rsid wsp:val=&quot;00631112&quot;/&gt;&lt;wsp:rsid wsp:val=&quot;00631E16&quot;/&gt;&lt;wsp:rsid wsp:val=&quot;006323CA&quot;/&gt;&lt;wsp:rsid wsp:val=&quot;00632AE0&quot;/&gt;&lt;wsp:rsid wsp:val=&quot;00632C79&quot;/&gt;&lt;wsp:rsid wsp:val=&quot;00632E6A&quot;/&gt;&lt;wsp:rsid wsp:val=&quot;006331BC&quot;/&gt;&lt;wsp:rsid wsp:val=&quot;00633365&quot;/&gt;&lt;wsp:rsid wsp:val=&quot;006337E0&quot;/&gt;&lt;wsp:rsid wsp:val=&quot;0063387D&quot;/&gt;&lt;wsp:rsid wsp:val=&quot;006338A3&quot;/&gt;&lt;wsp:rsid wsp:val=&quot;006339C5&quot;/&gt;&lt;wsp:rsid wsp:val=&quot;00633B84&quot;/&gt;&lt;wsp:rsid wsp:val=&quot;006341C2&quot;/&gt;&lt;wsp:rsid wsp:val=&quot;0063459E&quot;/&gt;&lt;wsp:rsid wsp:val=&quot;0063465F&quot;/&gt;&lt;wsp:rsid wsp:val=&quot;00634BD8&quot;/&gt;&lt;wsp:rsid wsp:val=&quot;00635246&quot;/&gt;&lt;wsp:rsid wsp:val=&quot;0063537C&quot;/&gt;&lt;wsp:rsid wsp:val=&quot;00635ECE&quot;/&gt;&lt;wsp:rsid wsp:val=&quot;006368A7&quot;/&gt;&lt;wsp:rsid wsp:val=&quot;006372C4&quot;/&gt;&lt;wsp:rsid wsp:val=&quot;006376CE&quot;/&gt;&lt;wsp:rsid wsp:val=&quot;00637FD2&quot;/&gt;&lt;wsp:rsid wsp:val=&quot;00640284&quot;/&gt;&lt;wsp:rsid wsp:val=&quot;00640940&quot;/&gt;&lt;wsp:rsid wsp:val=&quot;00640A82&quot;/&gt;&lt;wsp:rsid wsp:val=&quot;00641104&quot;/&gt;&lt;wsp:rsid wsp:val=&quot;006413FA&quot;/&gt;&lt;wsp:rsid wsp:val=&quot;006414C2&quot;/&gt;&lt;wsp:rsid wsp:val=&quot;00641897&quot;/&gt;&lt;wsp:rsid wsp:val=&quot;00641DBA&quot;/&gt;&lt;wsp:rsid wsp:val=&quot;006422E5&quot;/&gt;&lt;wsp:rsid wsp:val=&quot;00642536&quot;/&gt;&lt;wsp:rsid wsp:val=&quot;00642DF6&quot;/&gt;&lt;wsp:rsid wsp:val=&quot;006433D9&quot;/&gt;&lt;wsp:rsid wsp:val=&quot;00643C89&quot;/&gt;&lt;wsp:rsid wsp:val=&quot;00643E26&quot;/&gt;&lt;wsp:rsid wsp:val=&quot;00646856&quot;/&gt;&lt;wsp:rsid wsp:val=&quot;00647C7A&quot;/&gt;&lt;wsp:rsid wsp:val=&quot;00647F9F&quot;/&gt;&lt;wsp:rsid wsp:val=&quot;00647FCC&quot;/&gt;&lt;wsp:rsid wsp:val=&quot;006503D5&quot;/&gt;&lt;wsp:rsid wsp:val=&quot;00650A87&quot;/&gt;&lt;wsp:rsid wsp:val=&quot;00650C55&quot;/&gt;&lt;wsp:rsid wsp:val=&quot;00650D65&quot;/&gt;&lt;wsp:rsid wsp:val=&quot;006512CA&quot;/&gt;&lt;wsp:rsid wsp:val=&quot;00651455&quot;/&gt;&lt;wsp:rsid wsp:val=&quot;00651A52&quot;/&gt;&lt;wsp:rsid wsp:val=&quot;006526A0&quot;/&gt;&lt;wsp:rsid wsp:val=&quot;006529D4&quot;/&gt;&lt;wsp:rsid wsp:val=&quot;00652E3A&quot;/&gt;&lt;wsp:rsid wsp:val=&quot;00653746&quot;/&gt;&lt;wsp:rsid wsp:val=&quot;00653A54&quot;/&gt;&lt;wsp:rsid wsp:val=&quot;00654B83&quot;/&gt;&lt;wsp:rsid wsp:val=&quot;006552EC&quot;/&gt;&lt;wsp:rsid wsp:val=&quot;0065537B&quot;/&gt;&lt;wsp:rsid wsp:val=&quot;00655436&quot;/&gt;&lt;wsp:rsid wsp:val=&quot;0065556F&quot;/&gt;&lt;wsp:rsid wsp:val=&quot;00655882&quot;/&gt;&lt;wsp:rsid wsp:val=&quot;006563F7&quot;/&gt;&lt;wsp:rsid wsp:val=&quot;00656BB1&quot;/&gt;&lt;wsp:rsid wsp:val=&quot;00657462&quot;/&gt;&lt;wsp:rsid wsp:val=&quot;0065764A&quot;/&gt;&lt;wsp:rsid wsp:val=&quot;006577F5&quot;/&gt;&lt;wsp:rsid wsp:val=&quot;00657DBC&quot;/&gt;&lt;wsp:rsid wsp:val=&quot;00657E69&quot;/&gt;&lt;wsp:rsid wsp:val=&quot;006600B3&quot;/&gt;&lt;wsp:rsid wsp:val=&quot;006603D1&quot;/&gt;&lt;wsp:rsid wsp:val=&quot;00660805&quot;/&gt;&lt;wsp:rsid wsp:val=&quot;00660AF9&quot;/&gt;&lt;wsp:rsid wsp:val=&quot;00660CF6&quot;/&gt;&lt;wsp:rsid wsp:val=&quot;00660F33&quot;/&gt;&lt;wsp:rsid wsp:val=&quot;006610BF&quot;/&gt;&lt;wsp:rsid wsp:val=&quot;00661B99&quot;/&gt;&lt;wsp:rsid wsp:val=&quot;00661E4F&quot;/&gt;&lt;wsp:rsid wsp:val=&quot;00662552&quot;/&gt;&lt;wsp:rsid wsp:val=&quot;00663649&quot;/&gt;&lt;wsp:rsid wsp:val=&quot;00663F05&quot;/&gt;&lt;wsp:rsid wsp:val=&quot;00664EC1&quot;/&gt;&lt;wsp:rsid wsp:val=&quot;006652CC&quot;/&gt;&lt;wsp:rsid wsp:val=&quot;006654DC&quot;/&gt;&lt;wsp:rsid wsp:val=&quot;00665B19&quot;/&gt;&lt;wsp:rsid wsp:val=&quot;00665C7C&quot;/&gt;&lt;wsp:rsid wsp:val=&quot;00667624&quot;/&gt;&lt;wsp:rsid wsp:val=&quot;006678D9&quot;/&gt;&lt;wsp:rsid wsp:val=&quot;00667B83&quot;/&gt;&lt;wsp:rsid wsp:val=&quot;0067034A&quot;/&gt;&lt;wsp:rsid wsp:val=&quot;00670355&quot;/&gt;&lt;wsp:rsid wsp:val=&quot;006705F7&quot;/&gt;&lt;wsp:rsid wsp:val=&quot;00670614&quot;/&gt;&lt;wsp:rsid wsp:val=&quot;00670646&quot;/&gt;&lt;wsp:rsid wsp:val=&quot;00670751&quot;/&gt;&lt;wsp:rsid wsp:val=&quot;0067089D&quot;/&gt;&lt;wsp:rsid wsp:val=&quot;00670990&quot;/&gt;&lt;wsp:rsid wsp:val=&quot;00670CC9&quot;/&gt;&lt;wsp:rsid wsp:val=&quot;00672064&quot;/&gt;&lt;wsp:rsid wsp:val=&quot;006720A0&quot;/&gt;&lt;wsp:rsid wsp:val=&quot;006722C4&quot;/&gt;&lt;wsp:rsid wsp:val=&quot;006723B5&quot;/&gt;&lt;wsp:rsid wsp:val=&quot;00672E16&quot;/&gt;&lt;wsp:rsid wsp:val=&quot;00672F05&quot;/&gt;&lt;wsp:rsid wsp:val=&quot;0067355E&quot;/&gt;&lt;wsp:rsid wsp:val=&quot;00673726&quot;/&gt;&lt;wsp:rsid wsp:val=&quot;00674098&quot;/&gt;&lt;wsp:rsid wsp:val=&quot;00674B46&quot;/&gt;&lt;wsp:rsid wsp:val=&quot;00675CA2&quot;/&gt;&lt;wsp:rsid wsp:val=&quot;00675FB5&quot;/&gt;&lt;wsp:rsid wsp:val=&quot;00676258&quot;/&gt;&lt;wsp:rsid wsp:val=&quot;00676665&quot;/&gt;&lt;wsp:rsid wsp:val=&quot;00676712&quot;/&gt;&lt;wsp:rsid wsp:val=&quot;00676BF9&quot;/&gt;&lt;wsp:rsid wsp:val=&quot;00677293&quot;/&gt;&lt;wsp:rsid wsp:val=&quot;00680303&quot;/&gt;&lt;wsp:rsid wsp:val=&quot;00680692&quot;/&gt;&lt;wsp:rsid wsp:val=&quot;006807B3&quot;/&gt;&lt;wsp:rsid wsp:val=&quot;00680A3D&quot;/&gt;&lt;wsp:rsid wsp:val=&quot;00680C97&quot;/&gt;&lt;wsp:rsid wsp:val=&quot;00680DB7&quot;/&gt;&lt;wsp:rsid wsp:val=&quot;006813C5&quot;/&gt;&lt;wsp:rsid wsp:val=&quot;00681B74&quot;/&gt;&lt;wsp:rsid wsp:val=&quot;00681CAA&quot;/&gt;&lt;wsp:rsid wsp:val=&quot;00681E66&quot;/&gt;&lt;wsp:rsid wsp:val=&quot;00682CC6&quot;/&gt;&lt;wsp:rsid wsp:val=&quot;00682EE6&quot;/&gt;&lt;wsp:rsid wsp:val=&quot;00682F20&quot;/&gt;&lt;wsp:rsid wsp:val=&quot;00682F4D&quot;/&gt;&lt;wsp:rsid wsp:val=&quot;0068350F&quot;/&gt;&lt;wsp:rsid wsp:val=&quot;00683773&quot;/&gt;&lt;wsp:rsid wsp:val=&quot;006837E9&quot;/&gt;&lt;wsp:rsid wsp:val=&quot;0068394D&quot;/&gt;&lt;wsp:rsid wsp:val=&quot;00683A4B&quot;/&gt;&lt;wsp:rsid wsp:val=&quot;00683C8D&quot;/&gt;&lt;wsp:rsid wsp:val=&quot;006841E1&quot;/&gt;&lt;wsp:rsid wsp:val=&quot;00684229&quot;/&gt;&lt;wsp:rsid wsp:val=&quot;00684634&quot;/&gt;&lt;wsp:rsid wsp:val=&quot;00684A43&quot;/&gt;&lt;wsp:rsid wsp:val=&quot;006858AF&quot;/&gt;&lt;wsp:rsid wsp:val=&quot;006859DC&quot;/&gt;&lt;wsp:rsid wsp:val=&quot;00686322&quot;/&gt;&lt;wsp:rsid wsp:val=&quot;006869AE&quot;/&gt;&lt;wsp:rsid wsp:val=&quot;00686AD0&quot;/&gt;&lt;wsp:rsid wsp:val=&quot;00686AF3&quot;/&gt;&lt;wsp:rsid wsp:val=&quot;006870A5&quot;/&gt;&lt;wsp:rsid wsp:val=&quot;006878A0&quot;/&gt;&lt;wsp:rsid wsp:val=&quot;00687995&quot;/&gt;&lt;wsp:rsid wsp:val=&quot;00687A35&quot;/&gt;&lt;wsp:rsid wsp:val=&quot;00687DE4&quot;/&gt;&lt;wsp:rsid wsp:val=&quot;0069001F&quot;/&gt;&lt;wsp:rsid wsp:val=&quot;006908E2&quot;/&gt;&lt;wsp:rsid wsp:val=&quot;00690F47&quot;/&gt;&lt;wsp:rsid wsp:val=&quot;0069105A&quot;/&gt;&lt;wsp:rsid wsp:val=&quot;006911E0&quot;/&gt;&lt;wsp:rsid wsp:val=&quot;00691622&quot;/&gt;&lt;wsp:rsid wsp:val=&quot;00691FE2&quot;/&gt;&lt;wsp:rsid wsp:val=&quot;00692131&quot;/&gt;&lt;wsp:rsid wsp:val=&quot;00692264&quot;/&gt;&lt;wsp:rsid wsp:val=&quot;00692F6E&quot;/&gt;&lt;wsp:rsid wsp:val=&quot;00693855&quot;/&gt;&lt;wsp:rsid wsp:val=&quot;00693E9F&quot;/&gt;&lt;wsp:rsid wsp:val=&quot;00693F42&quot;/&gt;&lt;wsp:rsid wsp:val=&quot;006942B4&quot;/&gt;&lt;wsp:rsid wsp:val=&quot;00697C64&quot;/&gt;&lt;wsp:rsid wsp:val=&quot;006A036F&quot;/&gt;&lt;wsp:rsid wsp:val=&quot;006A06E5&quot;/&gt;&lt;wsp:rsid wsp:val=&quot;006A1D01&quot;/&gt;&lt;wsp:rsid wsp:val=&quot;006A2221&quot;/&gt;&lt;wsp:rsid wsp:val=&quot;006A24AF&quot;/&gt;&lt;wsp:rsid wsp:val=&quot;006A273E&quot;/&gt;&lt;wsp:rsid wsp:val=&quot;006A30B9&quot;/&gt;&lt;wsp:rsid wsp:val=&quot;006A32B9&quot;/&gt;&lt;wsp:rsid wsp:val=&quot;006A3382&quot;/&gt;&lt;wsp:rsid wsp:val=&quot;006A34BB&quot;/&gt;&lt;wsp:rsid wsp:val=&quot;006A40EB&quot;/&gt;&lt;wsp:rsid wsp:val=&quot;006A5694&quot;/&gt;&lt;wsp:rsid wsp:val=&quot;006A5737&quot;/&gt;&lt;wsp:rsid wsp:val=&quot;006A5CCB&quot;/&gt;&lt;wsp:rsid wsp:val=&quot;006A6A00&quot;/&gt;&lt;wsp:rsid wsp:val=&quot;006A7D8C&quot;/&gt;&lt;wsp:rsid wsp:val=&quot;006B0016&quot;/&gt;&lt;wsp:rsid wsp:val=&quot;006B0762&quot;/&gt;&lt;wsp:rsid wsp:val=&quot;006B150C&quot;/&gt;&lt;wsp:rsid wsp:val=&quot;006B2207&quot;/&gt;&lt;wsp:rsid wsp:val=&quot;006B2397&quot;/&gt;&lt;wsp:rsid wsp:val=&quot;006B2566&quot;/&gt;&lt;wsp:rsid wsp:val=&quot;006B2BE4&quot;/&gt;&lt;wsp:rsid wsp:val=&quot;006B2E95&quot;/&gt;&lt;wsp:rsid wsp:val=&quot;006B2EDC&quot;/&gt;&lt;wsp:rsid wsp:val=&quot;006B37B3&quot;/&gt;&lt;wsp:rsid wsp:val=&quot;006B3A72&quot;/&gt;&lt;wsp:rsid wsp:val=&quot;006B3D8D&quot;/&gt;&lt;wsp:rsid wsp:val=&quot;006B3E5C&quot;/&gt;&lt;wsp:rsid wsp:val=&quot;006B3F85&quot;/&gt;&lt;wsp:rsid wsp:val=&quot;006B474A&quot;/&gt;&lt;wsp:rsid wsp:val=&quot;006B491A&quot;/&gt;&lt;wsp:rsid wsp:val=&quot;006B4B1E&quot;/&gt;&lt;wsp:rsid wsp:val=&quot;006B52F0&quot;/&gt;&lt;wsp:rsid wsp:val=&quot;006B5651&quot;/&gt;&lt;wsp:rsid wsp:val=&quot;006B5F5C&quot;/&gt;&lt;wsp:rsid wsp:val=&quot;006B6D1E&quot;/&gt;&lt;wsp:rsid wsp:val=&quot;006B7350&quot;/&gt;&lt;wsp:rsid wsp:val=&quot;006B7594&quot;/&gt;&lt;wsp:rsid wsp:val=&quot;006B75E7&quot;/&gt;&lt;wsp:rsid wsp:val=&quot;006C0043&quot;/&gt;&lt;wsp:rsid wsp:val=&quot;006C0B20&quot;/&gt;&lt;wsp:rsid wsp:val=&quot;006C1385&quot;/&gt;&lt;wsp:rsid wsp:val=&quot;006C1492&quot;/&gt;&lt;wsp:rsid wsp:val=&quot;006C22CD&quot;/&gt;&lt;wsp:rsid wsp:val=&quot;006C2685&quot;/&gt;&lt;wsp:rsid wsp:val=&quot;006C2F5C&quot;/&gt;&lt;wsp:rsid wsp:val=&quot;006C3B72&quot;/&gt;&lt;wsp:rsid wsp:val=&quot;006C3D1D&quot;/&gt;&lt;wsp:rsid wsp:val=&quot;006C439E&quot;/&gt;&lt;wsp:rsid wsp:val=&quot;006C43F9&quot;/&gt;&lt;wsp:rsid wsp:val=&quot;006C4A25&quot;/&gt;&lt;wsp:rsid wsp:val=&quot;006C4F3C&quot;/&gt;&lt;wsp:rsid wsp:val=&quot;006C51B8&quot;/&gt;&lt;wsp:rsid wsp:val=&quot;006C595F&quot;/&gt;&lt;wsp:rsid wsp:val=&quot;006C5F1F&quot;/&gt;&lt;wsp:rsid wsp:val=&quot;006C6636&quot;/&gt;&lt;wsp:rsid wsp:val=&quot;006C6FB9&quot;/&gt;&lt;wsp:rsid wsp:val=&quot;006C70DB&quot;/&gt;&lt;wsp:rsid wsp:val=&quot;006C7279&quot;/&gt;&lt;wsp:rsid wsp:val=&quot;006C77FE&quot;/&gt;&lt;wsp:rsid wsp:val=&quot;006C782E&quot;/&gt;&lt;wsp:rsid wsp:val=&quot;006C7EE5&quot;/&gt;&lt;wsp:rsid wsp:val=&quot;006D001D&quot;/&gt;&lt;wsp:rsid wsp:val=&quot;006D0A58&quot;/&gt;&lt;wsp:rsid wsp:val=&quot;006D0A76&quot;/&gt;&lt;wsp:rsid wsp:val=&quot;006D1A85&quot;/&gt;&lt;wsp:rsid wsp:val=&quot;006D220F&quot;/&gt;&lt;wsp:rsid wsp:val=&quot;006D29F5&quot;/&gt;&lt;wsp:rsid wsp:val=&quot;006D2CA2&quot;/&gt;&lt;wsp:rsid wsp:val=&quot;006D2DF6&quot;/&gt;&lt;wsp:rsid wsp:val=&quot;006D4268&quot;/&gt;&lt;wsp:rsid wsp:val=&quot;006D4ACF&quot;/&gt;&lt;wsp:rsid wsp:val=&quot;006D57C9&quot;/&gt;&lt;wsp:rsid wsp:val=&quot;006D5815&quot;/&gt;&lt;wsp:rsid wsp:val=&quot;006D5E6A&quot;/&gt;&lt;wsp:rsid wsp:val=&quot;006D5F03&quot;/&gt;&lt;wsp:rsid wsp:val=&quot;006D6103&quot;/&gt;&lt;wsp:rsid wsp:val=&quot;006D6A6C&quot;/&gt;&lt;wsp:rsid wsp:val=&quot;006E005F&quot;/&gt;&lt;wsp:rsid wsp:val=&quot;006E0286&quot;/&gt;&lt;wsp:rsid wsp:val=&quot;006E09BE&quot;/&gt;&lt;wsp:rsid wsp:val=&quot;006E0A07&quot;/&gt;&lt;wsp:rsid wsp:val=&quot;006E0C98&quot;/&gt;&lt;wsp:rsid wsp:val=&quot;006E1131&quot;/&gt;&lt;wsp:rsid wsp:val=&quot;006E12A2&quot;/&gt;&lt;wsp:rsid wsp:val=&quot;006E15CF&quot;/&gt;&lt;wsp:rsid wsp:val=&quot;006E258B&quot;/&gt;&lt;wsp:rsid wsp:val=&quot;006E2B4C&quot;/&gt;&lt;wsp:rsid wsp:val=&quot;006E2B5F&quot;/&gt;&lt;wsp:rsid wsp:val=&quot;006E30A2&quot;/&gt;&lt;wsp:rsid wsp:val=&quot;006E3988&quot;/&gt;&lt;wsp:rsid wsp:val=&quot;006E3FF6&quot;/&gt;&lt;wsp:rsid wsp:val=&quot;006E402E&quot;/&gt;&lt;wsp:rsid wsp:val=&quot;006E437B&quot;/&gt;&lt;wsp:rsid wsp:val=&quot;006E49C3&quot;/&gt;&lt;wsp:rsid wsp:val=&quot;006E507E&quot;/&gt;&lt;wsp:rsid wsp:val=&quot;006E5D8D&quot;/&gt;&lt;wsp:rsid wsp:val=&quot;006E687D&quot;/&gt;&lt;wsp:rsid wsp:val=&quot;006E6D05&quot;/&gt;&lt;wsp:rsid wsp:val=&quot;006E7010&quot;/&gt;&lt;wsp:rsid wsp:val=&quot;006E705C&quot;/&gt;&lt;wsp:rsid wsp:val=&quot;006E73A7&quot;/&gt;&lt;wsp:rsid wsp:val=&quot;006E759F&quot;/&gt;&lt;wsp:rsid wsp:val=&quot;006E7C4C&quot;/&gt;&lt;wsp:rsid wsp:val=&quot;006F0C7E&quot;/&gt;&lt;wsp:rsid wsp:val=&quot;006F11FE&quot;/&gt;&lt;wsp:rsid wsp:val=&quot;006F139B&quot;/&gt;&lt;wsp:rsid wsp:val=&quot;006F1F2C&quot;/&gt;&lt;wsp:rsid wsp:val=&quot;006F2186&quot;/&gt;&lt;wsp:rsid wsp:val=&quot;006F2ABD&quot;/&gt;&lt;wsp:rsid wsp:val=&quot;006F2E8D&quot;/&gt;&lt;wsp:rsid wsp:val=&quot;006F3167&quot;/&gt;&lt;wsp:rsid wsp:val=&quot;006F356F&quot;/&gt;&lt;wsp:rsid wsp:val=&quot;006F35BF&quot;/&gt;&lt;wsp:rsid wsp:val=&quot;006F3657&quot;/&gt;&lt;wsp:rsid wsp:val=&quot;006F37C9&quot;/&gt;&lt;wsp:rsid wsp:val=&quot;006F39E3&quot;/&gt;&lt;wsp:rsid wsp:val=&quot;006F42CE&quot;/&gt;&lt;wsp:rsid wsp:val=&quot;006F499E&quot;/&gt;&lt;wsp:rsid wsp:val=&quot;006F5948&quot;/&gt;&lt;wsp:rsid wsp:val=&quot;006F5E54&quot;/&gt;&lt;wsp:rsid wsp:val=&quot;006F60FA&quot;/&gt;&lt;wsp:rsid wsp:val=&quot;006F6FD0&quot;/&gt;&lt;wsp:rsid wsp:val=&quot;006F7C0B&quot;/&gt;&lt;wsp:rsid wsp:val=&quot;006F7F3B&quot;/&gt;&lt;wsp:rsid wsp:val=&quot;007004C4&quot;/&gt;&lt;wsp:rsid wsp:val=&quot;007009C6&quot;/&gt;&lt;wsp:rsid wsp:val=&quot;00700E9D&quot;/&gt;&lt;wsp:rsid wsp:val=&quot;007013AD&quot;/&gt;&lt;wsp:rsid wsp:val=&quot;0070162E&quot;/&gt;&lt;wsp:rsid wsp:val=&quot;0070282C&quot;/&gt;&lt;wsp:rsid wsp:val=&quot;00702A30&quot;/&gt;&lt;wsp:rsid wsp:val=&quot;00702C16&quot;/&gt;&lt;wsp:rsid wsp:val=&quot;00702D3F&quot;/&gt;&lt;wsp:rsid wsp:val=&quot;0070382A&quot;/&gt;&lt;wsp:rsid wsp:val=&quot;00703C21&quot;/&gt;&lt;wsp:rsid wsp:val=&quot;00703DAA&quot;/&gt;&lt;wsp:rsid wsp:val=&quot;007040A2&quot;/&gt;&lt;wsp:rsid wsp:val=&quot;007040BE&quot;/&gt;&lt;wsp:rsid wsp:val=&quot;00704200&quot;/&gt;&lt;wsp:rsid wsp:val=&quot;007044DB&quot;/&gt;&lt;wsp:rsid wsp:val=&quot;0070602B&quot;/&gt;&lt;wsp:rsid wsp:val=&quot;00706C15&quot;/&gt;&lt;wsp:rsid wsp:val=&quot;00707B44&quot;/&gt;&lt;wsp:rsid wsp:val=&quot;00707D4B&quot;/&gt;&lt;wsp:rsid wsp:val=&quot;00707F85&quot;/&gt;&lt;wsp:rsid wsp:val=&quot;007114DF&quot;/&gt;&lt;wsp:rsid wsp:val=&quot;007114F0&quot;/&gt;&lt;wsp:rsid wsp:val=&quot;00711D37&quot;/&gt;&lt;wsp:rsid wsp:val=&quot;00711DD8&quot;/&gt;&lt;wsp:rsid wsp:val=&quot;007126BF&quot;/&gt;&lt;wsp:rsid wsp:val=&quot;007133BA&quot;/&gt;&lt;wsp:rsid wsp:val=&quot;00713587&quot;/&gt;&lt;wsp:rsid wsp:val=&quot;007137B0&quot;/&gt;&lt;wsp:rsid wsp:val=&quot;0071396D&quot;/&gt;&lt;wsp:rsid wsp:val=&quot;00714148&quot;/&gt;&lt;wsp:rsid wsp:val=&quot;00714737&quot;/&gt;&lt;wsp:rsid wsp:val=&quot;00714EE5&quot;/&gt;&lt;wsp:rsid wsp:val=&quot;0071536D&quot;/&gt;&lt;wsp:rsid wsp:val=&quot;00715AAD&quot;/&gt;&lt;wsp:rsid wsp:val=&quot;007168E5&quot;/&gt;&lt;wsp:rsid wsp:val=&quot;00716AF7&quot;/&gt;&lt;wsp:rsid wsp:val=&quot;00716C14&quot;/&gt;&lt;wsp:rsid wsp:val=&quot;007179C4&quot;/&gt;&lt;wsp:rsid wsp:val=&quot;007203AC&quot;/&gt;&lt;wsp:rsid wsp:val=&quot;007207F4&quot;/&gt;&lt;wsp:rsid wsp:val=&quot;00720AEA&quot;/&gt;&lt;wsp:rsid wsp:val=&quot;0072128C&quot;/&gt;&lt;wsp:rsid wsp:val=&quot;00721B15&quot;/&gt;&lt;wsp:rsid wsp:val=&quot;00721C16&quot;/&gt;&lt;wsp:rsid wsp:val=&quot;00721D10&quot;/&gt;&lt;wsp:rsid wsp:val=&quot;00723776&quot;/&gt;&lt;wsp:rsid wsp:val=&quot;00723B52&quot;/&gt;&lt;wsp:rsid wsp:val=&quot;0072410D&quot;/&gt;&lt;wsp:rsid wsp:val=&quot;00724159&quot;/&gt;&lt;wsp:rsid wsp:val=&quot;00724327&quot;/&gt;&lt;wsp:rsid wsp:val=&quot;00724BA5&quot;/&gt;&lt;wsp:rsid wsp:val=&quot;00725577&quot;/&gt;&lt;wsp:rsid wsp:val=&quot;00725AE0&quot;/&gt;&lt;wsp:rsid wsp:val=&quot;00725E5B&quot;/&gt;&lt;wsp:rsid wsp:val=&quot;00726F4A&quot;/&gt;&lt;wsp:rsid wsp:val=&quot;00727E64&quot;/&gt;&lt;wsp:rsid wsp:val=&quot;00727F0B&quot;/&gt;&lt;wsp:rsid wsp:val=&quot;00727F7E&quot;/&gt;&lt;wsp:rsid wsp:val=&quot;007306C5&quot;/&gt;&lt;wsp:rsid wsp:val=&quot;00730D16&quot;/&gt;&lt;wsp:rsid wsp:val=&quot;0073156A&quot;/&gt;&lt;wsp:rsid wsp:val=&quot;00731782&quot;/&gt;&lt;wsp:rsid wsp:val=&quot;0073192B&quot;/&gt;&lt;wsp:rsid wsp:val=&quot;0073412D&quot;/&gt;&lt;wsp:rsid wsp:val=&quot;0073453F&quot;/&gt;&lt;wsp:rsid wsp:val=&quot;007348B5&quot;/&gt;&lt;wsp:rsid wsp:val=&quot;00734A0C&quot;/&gt;&lt;wsp:rsid wsp:val=&quot;00734A27&quot;/&gt;&lt;wsp:rsid wsp:val=&quot;00734CA6&quot;/&gt;&lt;wsp:rsid wsp:val=&quot;007359D4&quot;/&gt;&lt;wsp:rsid wsp:val=&quot;00735D6C&quot;/&gt;&lt;wsp:rsid wsp:val=&quot;0073687E&quot;/&gt;&lt;wsp:rsid wsp:val=&quot;00736DDB&quot;/&gt;&lt;wsp:rsid wsp:val=&quot;00740481&quot;/&gt;&lt;wsp:rsid wsp:val=&quot;0074057A&quot;/&gt;&lt;wsp:rsid wsp:val=&quot;00740994&quot;/&gt;&lt;wsp:rsid wsp:val=&quot;00741330&quot;/&gt;&lt;wsp:rsid wsp:val=&quot;00741DDE&quot;/&gt;&lt;wsp:rsid wsp:val=&quot;00742471&quot;/&gt;&lt;wsp:rsid wsp:val=&quot;00742521&quot;/&gt;&lt;wsp:rsid wsp:val=&quot;00743062&quot;/&gt;&lt;wsp:rsid wsp:val=&quot;00743442&quot;/&gt;&lt;wsp:rsid wsp:val=&quot;0074358E&quot;/&gt;&lt;wsp:rsid wsp:val=&quot;00743DFC&quot;/&gt;&lt;wsp:rsid wsp:val=&quot;007458FE&quot;/&gt;&lt;wsp:rsid wsp:val=&quot;00745E1C&quot;/&gt;&lt;wsp:rsid wsp:val=&quot;00746929&quot;/&gt;&lt;wsp:rsid wsp:val=&quot;00746A21&quot;/&gt;&lt;wsp:rsid wsp:val=&quot;00746B82&quot;/&gt;&lt;wsp:rsid wsp:val=&quot;00746EA5&quot;/&gt;&lt;wsp:rsid wsp:val=&quot;00746F60&quot;/&gt;&lt;wsp:rsid wsp:val=&quot;00747D64&quot;/&gt;&lt;wsp:rsid wsp:val=&quot;00750113&quot;/&gt;&lt;wsp:rsid wsp:val=&quot;007504DE&quot;/&gt;&lt;wsp:rsid wsp:val=&quot;0075051B&quot;/&gt;&lt;wsp:rsid wsp:val=&quot;007506DA&quot;/&gt;&lt;wsp:rsid wsp:val=&quot;00750BCC&quot;/&gt;&lt;wsp:rsid wsp:val=&quot;00751B6D&quot;/&gt;&lt;wsp:rsid wsp:val=&quot;00751D34&quot;/&gt;&lt;wsp:rsid wsp:val=&quot;00752439&quot;/&gt;&lt;wsp:rsid wsp:val=&quot;00752A6A&quot;/&gt;&lt;wsp:rsid wsp:val=&quot;00752E82&quot;/&gt;&lt;wsp:rsid wsp:val=&quot;00753D0D&quot;/&gt;&lt;wsp:rsid wsp:val=&quot;007544E6&quot;/&gt;&lt;wsp:rsid wsp:val=&quot;00754C3A&quot;/&gt;&lt;wsp:rsid wsp:val=&quot;00756558&quot;/&gt;&lt;wsp:rsid wsp:val=&quot;00756AC2&quot;/&gt;&lt;wsp:rsid wsp:val=&quot;0075704C&quot;/&gt;&lt;wsp:rsid wsp:val=&quot;007573E5&quot;/&gt;&lt;wsp:rsid wsp:val=&quot;0075780C&quot;/&gt;&lt;wsp:rsid wsp:val=&quot;00757A88&quot;/&gt;&lt;wsp:rsid wsp:val=&quot;00757E04&quot;/&gt;&lt;wsp:rsid wsp:val=&quot;007605F5&quot;/&gt;&lt;wsp:rsid wsp:val=&quot;0076074B&quot;/&gt;&lt;wsp:rsid wsp:val=&quot;007607CA&quot;/&gt;&lt;wsp:rsid wsp:val=&quot;00761468&quot;/&gt;&lt;wsp:rsid wsp:val=&quot;0076152E&quot;/&gt;&lt;wsp:rsid wsp:val=&quot;00761E82&quot;/&gt;&lt;wsp:rsid wsp:val=&quot;00761E8E&quot;/&gt;&lt;wsp:rsid wsp:val=&quot;00762CD5&quot;/&gt;&lt;wsp:rsid wsp:val=&quot;00762DC9&quot;/&gt;&lt;wsp:rsid wsp:val=&quot;00762F51&quot;/&gt;&lt;wsp:rsid wsp:val=&quot;007639EB&quot;/&gt;&lt;wsp:rsid wsp:val=&quot;00763FAD&quot;/&gt;&lt;wsp:rsid wsp:val=&quot;0076441E&quot;/&gt;&lt;wsp:rsid wsp:val=&quot;00764441&quot;/&gt;&lt;wsp:rsid wsp:val=&quot;00764B58&quot;/&gt;&lt;wsp:rsid wsp:val=&quot;00764BCC&quot;/&gt;&lt;wsp:rsid wsp:val=&quot;00764E2F&quot;/&gt;&lt;wsp:rsid wsp:val=&quot;00765192&quot;/&gt;&lt;wsp:rsid wsp:val=&quot;00766AE2&quot;/&gt;&lt;wsp:rsid wsp:val=&quot;00766E49&quot;/&gt;&lt;wsp:rsid wsp:val=&quot;007672DC&quot;/&gt;&lt;wsp:rsid wsp:val=&quot;00767A1B&quot;/&gt;&lt;wsp:rsid wsp:val=&quot;00767AB8&quot;/&gt;&lt;wsp:rsid wsp:val=&quot;0077051C&quot;/&gt;&lt;wsp:rsid wsp:val=&quot;00771A53&quot;/&gt;&lt;wsp:rsid wsp:val=&quot;0077221F&quot;/&gt;&lt;wsp:rsid wsp:val=&quot;00772381&quot;/&gt;&lt;wsp:rsid wsp:val=&quot;0077252F&quot;/&gt;&lt;wsp:rsid wsp:val=&quot;007726D8&quot;/&gt;&lt;wsp:rsid wsp:val=&quot;00772959&quot;/&gt;&lt;wsp:rsid wsp:val=&quot;00772E96&quot;/&gt;&lt;wsp:rsid wsp:val=&quot;00772FBD&quot;/&gt;&lt;wsp:rsid wsp:val=&quot;00773DA3&quot;/&gt;&lt;wsp:rsid wsp:val=&quot;00773FBD&quot;/&gt;&lt;wsp:rsid wsp:val=&quot;00774211&quot;/&gt;&lt;wsp:rsid wsp:val=&quot;00775984&quot;/&gt;&lt;wsp:rsid wsp:val=&quot;00775DDB&quot;/&gt;&lt;wsp:rsid wsp:val=&quot;00776505&quot;/&gt;&lt;wsp:rsid wsp:val=&quot;007774BD&quot;/&gt;&lt;wsp:rsid wsp:val=&quot;0078001D&quot;/&gt;&lt;wsp:rsid wsp:val=&quot;0078131C&quot;/&gt;&lt;wsp:rsid wsp:val=&quot;007813E3&quot;/&gt;&lt;wsp:rsid wsp:val=&quot;00781766&quot;/&gt;&lt;wsp:rsid wsp:val=&quot;007821FE&quot;/&gt;&lt;wsp:rsid wsp:val=&quot;00783287&quot;/&gt;&lt;wsp:rsid wsp:val=&quot;00783315&quot;/&gt;&lt;wsp:rsid wsp:val=&quot;007835D6&quot;/&gt;&lt;wsp:rsid wsp:val=&quot;007840DE&quot;/&gt;&lt;wsp:rsid wsp:val=&quot;007848DF&quot;/&gt;&lt;wsp:rsid wsp:val=&quot;00784C90&quot;/&gt;&lt;wsp:rsid wsp:val=&quot;00784CE0&quot;/&gt;&lt;wsp:rsid wsp:val=&quot;00785589&quot;/&gt;&lt;wsp:rsid wsp:val=&quot;00785CD6&quot;/&gt;&lt;wsp:rsid wsp:val=&quot;00785E4C&quot;/&gt;&lt;wsp:rsid wsp:val=&quot;00786403&quot;/&gt;&lt;wsp:rsid wsp:val=&quot;007869E7&quot;/&gt;&lt;wsp:rsid wsp:val=&quot;00786B10&quot;/&gt;&lt;wsp:rsid wsp:val=&quot;00786FF5&quot;/&gt;&lt;wsp:rsid wsp:val=&quot;007875A5&quot;/&gt;&lt;wsp:rsid wsp:val=&quot;00787802&quot;/&gt;&lt;wsp:rsid wsp:val=&quot;00790429&quot;/&gt;&lt;wsp:rsid wsp:val=&quot;00790A9E&quot;/&gt;&lt;wsp:rsid wsp:val=&quot;00791A3B&quot;/&gt;&lt;wsp:rsid wsp:val=&quot;00791EE7&quot;/&gt;&lt;wsp:rsid wsp:val=&quot;0079234B&quot;/&gt;&lt;wsp:rsid wsp:val=&quot;007923C7&quot;/&gt;&lt;wsp:rsid wsp:val=&quot;00792A39&quot;/&gt;&lt;wsp:rsid wsp:val=&quot;00792EDE&quot;/&gt;&lt;wsp:rsid wsp:val=&quot;00794490&quot;/&gt;&lt;wsp:rsid wsp:val=&quot;0079455E&quot;/&gt;&lt;wsp:rsid wsp:val=&quot;007946AB&quot;/&gt;&lt;wsp:rsid wsp:val=&quot;007946BD&quot;/&gt;&lt;wsp:rsid wsp:val=&quot;007947D4&quot;/&gt;&lt;wsp:rsid wsp:val=&quot;00794850&quot;/&gt;&lt;wsp:rsid wsp:val=&quot;007948EB&quot;/&gt;&lt;wsp:rsid wsp:val=&quot;00794965&quot;/&gt;&lt;wsp:rsid wsp:val=&quot;00794BA5&quot;/&gt;&lt;wsp:rsid wsp:val=&quot;00794E57&quot;/&gt;&lt;wsp:rsid wsp:val=&quot;007950D3&quot;/&gt;&lt;wsp:rsid wsp:val=&quot;00795760&quot;/&gt;&lt;wsp:rsid wsp:val=&quot;00795AEB&quot;/&gt;&lt;wsp:rsid wsp:val=&quot;00795D5C&quot;/&gt;&lt;wsp:rsid wsp:val=&quot;007961DE&quot;/&gt;&lt;wsp:rsid wsp:val=&quot;007961E5&quot;/&gt;&lt;wsp:rsid wsp:val=&quot;00797104&quot;/&gt;&lt;wsp:rsid wsp:val=&quot;00797C1C&quot;/&gt;&lt;wsp:rsid wsp:val=&quot;00797F95&quot;/&gt;&lt;wsp:rsid wsp:val=&quot;007A09D8&quot;/&gt;&lt;wsp:rsid wsp:val=&quot;007A1202&quot;/&gt;&lt;wsp:rsid wsp:val=&quot;007A2E39&quot;/&gt;&lt;wsp:rsid wsp:val=&quot;007A392F&quot;/&gt;&lt;wsp:rsid wsp:val=&quot;007A3DBE&quot;/&gt;&lt;wsp:rsid wsp:val=&quot;007A3F9B&quot;/&gt;&lt;wsp:rsid wsp:val=&quot;007A42DE&quot;/&gt;&lt;wsp:rsid wsp:val=&quot;007A43F1&quot;/&gt;&lt;wsp:rsid wsp:val=&quot;007A4DEC&quot;/&gt;&lt;wsp:rsid wsp:val=&quot;007A50F0&quot;/&gt;&lt;wsp:rsid wsp:val=&quot;007A5512&quot;/&gt;&lt;wsp:rsid wsp:val=&quot;007A55E6&quot;/&gt;&lt;wsp:rsid wsp:val=&quot;007A5883&quot;/&gt;&lt;wsp:rsid wsp:val=&quot;007A59DD&quot;/&gt;&lt;wsp:rsid wsp:val=&quot;007A5E46&quot;/&gt;&lt;wsp:rsid wsp:val=&quot;007A6224&quot;/&gt;&lt;wsp:rsid wsp:val=&quot;007A6696&quot;/&gt;&lt;wsp:rsid wsp:val=&quot;007A69EF&quot;/&gt;&lt;wsp:rsid wsp:val=&quot;007A6CCA&quot;/&gt;&lt;wsp:rsid wsp:val=&quot;007A6DAF&quot;/&gt;&lt;wsp:rsid wsp:val=&quot;007A7E42&quot;/&gt;&lt;wsp:rsid wsp:val=&quot;007B0422&quot;/&gt;&lt;wsp:rsid wsp:val=&quot;007B093F&quot;/&gt;&lt;wsp:rsid wsp:val=&quot;007B0D9E&quot;/&gt;&lt;wsp:rsid wsp:val=&quot;007B192F&quot;/&gt;&lt;wsp:rsid wsp:val=&quot;007B1E3A&quot;/&gt;&lt;wsp:rsid wsp:val=&quot;007B213C&quot;/&gt;&lt;wsp:rsid wsp:val=&quot;007B266C&quot;/&gt;&lt;wsp:rsid wsp:val=&quot;007B2812&quot;/&gt;&lt;wsp:rsid wsp:val=&quot;007B39D3&quot;/&gt;&lt;wsp:rsid wsp:val=&quot;007B3A39&quot;/&gt;&lt;wsp:rsid wsp:val=&quot;007B3D88&quot;/&gt;&lt;wsp:rsid wsp:val=&quot;007B48A0&quot;/&gt;&lt;wsp:rsid wsp:val=&quot;007B4ADB&quot;/&gt;&lt;wsp:rsid wsp:val=&quot;007B524C&quot;/&gt;&lt;wsp:rsid wsp:val=&quot;007B5A12&quot;/&gt;&lt;wsp:rsid wsp:val=&quot;007B5CD2&quot;/&gt;&lt;wsp:rsid wsp:val=&quot;007B5F4C&quot;/&gt;&lt;wsp:rsid wsp:val=&quot;007B63E1&quot;/&gt;&lt;wsp:rsid wsp:val=&quot;007B642D&quot;/&gt;&lt;wsp:rsid wsp:val=&quot;007B6A79&quot;/&gt;&lt;wsp:rsid wsp:val=&quot;007B7484&quot;/&gt;&lt;wsp:rsid wsp:val=&quot;007C0C5A&quot;/&gt;&lt;wsp:rsid wsp:val=&quot;007C0E8B&quot;/&gt;&lt;wsp:rsid wsp:val=&quot;007C214A&quot;/&gt;&lt;wsp:rsid wsp:val=&quot;007C36B7&quot;/&gt;&lt;wsp:rsid wsp:val=&quot;007C3C4B&quot;/&gt;&lt;wsp:rsid wsp:val=&quot;007C414D&quot;/&gt;&lt;wsp:rsid wsp:val=&quot;007C66D6&quot;/&gt;&lt;wsp:rsid wsp:val=&quot;007C6B49&quot;/&gt;&lt;wsp:rsid wsp:val=&quot;007C7C4B&quot;/&gt;&lt;wsp:rsid wsp:val=&quot;007D03D6&quot;/&gt;&lt;wsp:rsid wsp:val=&quot;007D23CA&quot;/&gt;&lt;wsp:rsid wsp:val=&quot;007D26E9&quot;/&gt;&lt;wsp:rsid wsp:val=&quot;007D2768&quot;/&gt;&lt;wsp:rsid wsp:val=&quot;007D299E&quot;/&gt;&lt;wsp:rsid wsp:val=&quot;007D3C68&quot;/&gt;&lt;wsp:rsid wsp:val=&quot;007D3FE9&quot;/&gt;&lt;wsp:rsid wsp:val=&quot;007D4CE6&quot;/&gt;&lt;wsp:rsid wsp:val=&quot;007D6C40&quot;/&gt;&lt;wsp:rsid wsp:val=&quot;007D791F&quot;/&gt;&lt;wsp:rsid wsp:val=&quot;007D7FB7&quot;/&gt;&lt;wsp:rsid wsp:val=&quot;007E0AEF&quot;/&gt;&lt;wsp:rsid wsp:val=&quot;007E18A7&quot;/&gt;&lt;wsp:rsid wsp:val=&quot;007E1D7D&quot;/&gt;&lt;wsp:rsid wsp:val=&quot;007E1DC2&quot;/&gt;&lt;wsp:rsid wsp:val=&quot;007E24A6&quot;/&gt;&lt;wsp:rsid wsp:val=&quot;007E2BA8&quot;/&gt;&lt;wsp:rsid wsp:val=&quot;007E2F9A&quot;/&gt;&lt;wsp:rsid wsp:val=&quot;007E36F1&quot;/&gt;&lt;wsp:rsid wsp:val=&quot;007E4020&quot;/&gt;&lt;wsp:rsid wsp:val=&quot;007E407C&quot;/&gt;&lt;wsp:rsid wsp:val=&quot;007E4871&quot;/&gt;&lt;wsp:rsid wsp:val=&quot;007E4C3D&quot;/&gt;&lt;wsp:rsid wsp:val=&quot;007E4F48&quot;/&gt;&lt;wsp:rsid wsp:val=&quot;007E5018&quot;/&gt;&lt;wsp:rsid wsp:val=&quot;007E5034&quot;/&gt;&lt;wsp:rsid wsp:val=&quot;007E5E29&quot;/&gt;&lt;wsp:rsid wsp:val=&quot;007E60C5&quot;/&gt;&lt;wsp:rsid wsp:val=&quot;007E67EC&quot;/&gt;&lt;wsp:rsid wsp:val=&quot;007E6E1F&quot;/&gt;&lt;wsp:rsid wsp:val=&quot;007E75E5&quot;/&gt;&lt;wsp:rsid wsp:val=&quot;007F04F0&quot;/&gt;&lt;wsp:rsid wsp:val=&quot;007F0600&quot;/&gt;&lt;wsp:rsid wsp:val=&quot;007F090D&quot;/&gt;&lt;wsp:rsid wsp:val=&quot;007F0D20&quot;/&gt;&lt;wsp:rsid wsp:val=&quot;007F0DF1&quot;/&gt;&lt;wsp:rsid wsp:val=&quot;007F121E&quot;/&gt;&lt;wsp:rsid wsp:val=&quot;007F15BD&quot;/&gt;&lt;wsp:rsid wsp:val=&quot;007F1A95&quot;/&gt;&lt;wsp:rsid wsp:val=&quot;007F1D13&quot;/&gt;&lt;wsp:rsid wsp:val=&quot;007F24F6&quot;/&gt;&lt;wsp:rsid wsp:val=&quot;007F2799&quot;/&gt;&lt;wsp:rsid wsp:val=&quot;007F2D16&quot;/&gt;&lt;wsp:rsid wsp:val=&quot;007F2D56&quot;/&gt;&lt;wsp:rsid wsp:val=&quot;007F3398&quot;/&gt;&lt;wsp:rsid wsp:val=&quot;007F3CEA&quot;/&gt;&lt;wsp:rsid wsp:val=&quot;007F5184&quot;/&gt;&lt;wsp:rsid wsp:val=&quot;007F5495&quot;/&gt;&lt;wsp:rsid wsp:val=&quot;007F58C3&quot;/&gt;&lt;wsp:rsid wsp:val=&quot;007F5980&quot;/&gt;&lt;wsp:rsid wsp:val=&quot;007F5A28&quot;/&gt;&lt;wsp:rsid wsp:val=&quot;007F6151&quot;/&gt;&lt;wsp:rsid wsp:val=&quot;007F72AE&quot;/&gt;&lt;wsp:rsid wsp:val=&quot;007F7996&quot;/&gt;&lt;wsp:rsid wsp:val=&quot;008001C7&quot;/&gt;&lt;wsp:rsid wsp:val=&quot;008007D8&quot;/&gt;&lt;wsp:rsid wsp:val=&quot;0080138A&quot;/&gt;&lt;wsp:rsid wsp:val=&quot;0080173A&quot;/&gt;&lt;wsp:rsid wsp:val=&quot;008020D5&quot;/&gt;&lt;wsp:rsid wsp:val=&quot;008033CB&quot;/&gt;&lt;wsp:rsid wsp:val=&quot;008037BC&quot;/&gt;&lt;wsp:rsid wsp:val=&quot;0080390E&quot;/&gt;&lt;wsp:rsid wsp:val=&quot;008043BB&quot;/&gt;&lt;wsp:rsid wsp:val=&quot;00804A9D&quot;/&gt;&lt;wsp:rsid wsp:val=&quot;00804ADD&quot;/&gt;&lt;wsp:rsid wsp:val=&quot;00805227&quot;/&gt;&lt;wsp:rsid wsp:val=&quot;0080598E&quot;/&gt;&lt;wsp:rsid wsp:val=&quot;00806DB1&quot;/&gt;&lt;wsp:rsid wsp:val=&quot;00806F81&quot;/&gt;&lt;wsp:rsid wsp:val=&quot;00807338&quot;/&gt;&lt;wsp:rsid wsp:val=&quot;00807437&quot;/&gt;&lt;wsp:rsid wsp:val=&quot;00807869&quot;/&gt;&lt;wsp:rsid wsp:val=&quot;00807C4E&quot;/&gt;&lt;wsp:rsid wsp:val=&quot;00807CCC&quot;/&gt;&lt;wsp:rsid wsp:val=&quot;00811383&quot;/&gt;&lt;wsp:rsid wsp:val=&quot;0081176E&quot;/&gt;&lt;wsp:rsid wsp:val=&quot;00812459&quot;/&gt;&lt;wsp:rsid wsp:val=&quot;008128E1&quot;/&gt;&lt;wsp:rsid wsp:val=&quot;00815F32&quot;/&gt;&lt;wsp:rsid wsp:val=&quot;008166FC&quot;/&gt;&lt;wsp:rsid wsp:val=&quot;00816A59&quot;/&gt;&lt;wsp:rsid wsp:val=&quot;00816F49&quot;/&gt;&lt;wsp:rsid wsp:val=&quot;00816FE3&quot;/&gt;&lt;wsp:rsid wsp:val=&quot;008178B0&quot;/&gt;&lt;wsp:rsid wsp:val=&quot;008179F6&quot;/&gt;&lt;wsp:rsid wsp:val=&quot;008203CE&quot;/&gt;&lt;wsp:rsid wsp:val=&quot;008206DA&quot;/&gt;&lt;wsp:rsid wsp:val=&quot;0082084F&quot;/&gt;&lt;wsp:rsid wsp:val=&quot;008221BC&quot;/&gt;&lt;wsp:rsid wsp:val=&quot;00822601&quot;/&gt;&lt;wsp:rsid wsp:val=&quot;00822BFF&quot;/&gt;&lt;wsp:rsid wsp:val=&quot;00822C4C&quot;/&gt;&lt;wsp:rsid wsp:val=&quot;00822CAD&quot;/&gt;&lt;wsp:rsid wsp:val=&quot;008233CE&quot;/&gt;&lt;wsp:rsid wsp:val=&quot;008240D4&quot;/&gt;&lt;wsp:rsid wsp:val=&quot;008241B3&quot;/&gt;&lt;wsp:rsid wsp:val=&quot;00824916&quot;/&gt;&lt;wsp:rsid wsp:val=&quot;00824A7A&quot;/&gt;&lt;wsp:rsid wsp:val=&quot;00824C14&quot;/&gt;&lt;wsp:rsid wsp:val=&quot;00824D90&quot;/&gt;&lt;wsp:rsid wsp:val=&quot;0082547D&quot;/&gt;&lt;wsp:rsid wsp:val=&quot;00825DB1&quot;/&gt;&lt;wsp:rsid wsp:val=&quot;00825F03&quot;/&gt;&lt;wsp:rsid wsp:val=&quot;008260E8&quot;/&gt;&lt;wsp:rsid wsp:val=&quot;00826564&quot;/&gt;&lt;wsp:rsid wsp:val=&quot;00826767&quot;/&gt;&lt;wsp:rsid wsp:val=&quot;00826DA7&quot;/&gt;&lt;wsp:rsid wsp:val=&quot;008300E3&quot;/&gt;&lt;wsp:rsid wsp:val=&quot;00830138&quot;/&gt;&lt;wsp:rsid wsp:val=&quot;0083049D&quot;/&gt;&lt;wsp:rsid wsp:val=&quot;00830D21&quot;/&gt;&lt;wsp:rsid wsp:val=&quot;00830F44&quot;/&gt;&lt;wsp:rsid wsp:val=&quot;0083117A&quot;/&gt;&lt;wsp:rsid wsp:val=&quot;0083171A&quot;/&gt;&lt;wsp:rsid wsp:val=&quot;0083175F&quot;/&gt;&lt;wsp:rsid wsp:val=&quot;00832B27&quot;/&gt;&lt;wsp:rsid wsp:val=&quot;00833661&quot;/&gt;&lt;wsp:rsid wsp:val=&quot;008337BA&quot;/&gt;&lt;wsp:rsid wsp:val=&quot;0083381F&quot;/&gt;&lt;wsp:rsid wsp:val=&quot;00834076&quot;/&gt;&lt;wsp:rsid wsp:val=&quot;00834292&quot;/&gt;&lt;wsp:rsid wsp:val=&quot;008342D2&quot;/&gt;&lt;wsp:rsid wsp:val=&quot;00835899&quot;/&gt;&lt;wsp:rsid wsp:val=&quot;00835BA4&quot;/&gt;&lt;wsp:rsid wsp:val=&quot;0083633D&quot;/&gt;&lt;wsp:rsid wsp:val=&quot;0083655B&quot;/&gt;&lt;wsp:rsid wsp:val=&quot;00837019&quot;/&gt;&lt;wsp:rsid wsp:val=&quot;00837435&quot;/&gt;&lt;wsp:rsid wsp:val=&quot;00837A1D&quot;/&gt;&lt;wsp:rsid wsp:val=&quot;00840216&quot;/&gt;&lt;wsp:rsid wsp:val=&quot;00840D45&quot;/&gt;&lt;wsp:rsid wsp:val=&quot;00841712&quot;/&gt;&lt;wsp:rsid wsp:val=&quot;00841D47&quot;/&gt;&lt;wsp:rsid wsp:val=&quot;00841F3E&quot;/&gt;&lt;wsp:rsid wsp:val=&quot;0084238D&quot;/&gt;&lt;wsp:rsid wsp:val=&quot;00843CA2&quot;/&gt;&lt;wsp:rsid wsp:val=&quot;008440AC&quot;/&gt;&lt;wsp:rsid wsp:val=&quot;00844339&quot;/&gt;&lt;wsp:rsid wsp:val=&quot;00844AA2&quot;/&gt;&lt;wsp:rsid wsp:val=&quot;00844B91&quot;/&gt;&lt;wsp:rsid wsp:val=&quot;0084506D&quot;/&gt;&lt;wsp:rsid wsp:val=&quot;0084523A&quot;/&gt;&lt;wsp:rsid wsp:val=&quot;00845380&quot;/&gt;&lt;wsp:rsid wsp:val=&quot;008454B2&quot;/&gt;&lt;wsp:rsid wsp:val=&quot;00845CC4&quot;/&gt;&lt;wsp:rsid wsp:val=&quot;008460B8&quot;/&gt;&lt;wsp:rsid wsp:val=&quot;008462C0&quot;/&gt;&lt;wsp:rsid wsp:val=&quot;0084638E&quot;/&gt;&lt;wsp:rsid wsp:val=&quot;008464BD&quot;/&gt;&lt;wsp:rsid wsp:val=&quot;008470FE&quot;/&gt;&lt;wsp:rsid wsp:val=&quot;008476AC&quot;/&gt;&lt;wsp:rsid wsp:val=&quot;00847F40&quot;/&gt;&lt;wsp:rsid wsp:val=&quot;0085061A&quot;/&gt;&lt;wsp:rsid wsp:val=&quot;0085065A&quot;/&gt;&lt;wsp:rsid wsp:val=&quot;0085102E&quot;/&gt;&lt;wsp:rsid wsp:val=&quot;008514A5&quot;/&gt;&lt;wsp:rsid wsp:val=&quot;0085210A&quot;/&gt;&lt;wsp:rsid wsp:val=&quot;008521DC&quot;/&gt;&lt;wsp:rsid wsp:val=&quot;008527FF&quot;/&gt;&lt;wsp:rsid wsp:val=&quot;00852875&quot;/&gt;&lt;wsp:rsid wsp:val=&quot;00852902&quot;/&gt;&lt;wsp:rsid wsp:val=&quot;00852FD4&quot;/&gt;&lt;wsp:rsid wsp:val=&quot;008532AF&quot;/&gt;&lt;wsp:rsid wsp:val=&quot;00853594&quot;/&gt;&lt;wsp:rsid wsp:val=&quot;00853A65&quot;/&gt;&lt;wsp:rsid wsp:val=&quot;00853D86&quot;/&gt;&lt;wsp:rsid wsp:val=&quot;0085425E&quot;/&gt;&lt;wsp:rsid wsp:val=&quot;0085539C&quot;/&gt;&lt;wsp:rsid wsp:val=&quot;0085692F&quot;/&gt;&lt;wsp:rsid wsp:val=&quot;00856999&quot;/&gt;&lt;wsp:rsid wsp:val=&quot;00857F39&quot;/&gt;&lt;wsp:rsid wsp:val=&quot;008602B9&quot;/&gt;&lt;wsp:rsid wsp:val=&quot;00860385&quot;/&gt;&lt;wsp:rsid wsp:val=&quot;00860447&quot;/&gt;&lt;wsp:rsid wsp:val=&quot;00860FB4&quot;/&gt;&lt;wsp:rsid wsp:val=&quot;0086144A&quot;/&gt;&lt;wsp:rsid wsp:val=&quot;008624C8&quot;/&gt;&lt;wsp:rsid wsp:val=&quot;00862ADB&quot;/&gt;&lt;wsp:rsid wsp:val=&quot;00863367&quot;/&gt;&lt;wsp:rsid wsp:val=&quot;008633DA&quot;/&gt;&lt;wsp:rsid wsp:val=&quot;008636AD&quot;/&gt;&lt;wsp:rsid wsp:val=&quot;00863DCB&quot;/&gt;&lt;wsp:rsid wsp:val=&quot;008648BD&quot;/&gt;&lt;wsp:rsid wsp:val=&quot;00864C7B&quot;/&gt;&lt;wsp:rsid wsp:val=&quot;0086622E&quot;/&gt;&lt;wsp:rsid wsp:val=&quot;008679DA&quot;/&gt;&lt;wsp:rsid wsp:val=&quot;0087028A&quot;/&gt;&lt;wsp:rsid wsp:val=&quot;00870556&quot;/&gt;&lt;wsp:rsid wsp:val=&quot;00870780&quot;/&gt;&lt;wsp:rsid wsp:val=&quot;00870ADA&quot;/&gt;&lt;wsp:rsid wsp:val=&quot;008710C0&quot;/&gt;&lt;wsp:rsid wsp:val=&quot;008729A4&quot;/&gt;&lt;wsp:rsid wsp:val=&quot;008730DB&quot;/&gt;&lt;wsp:rsid wsp:val=&quot;0087348E&quot;/&gt;&lt;wsp:rsid wsp:val=&quot;0087433E&quot;/&gt;&lt;wsp:rsid wsp:val=&quot;008745DE&quot;/&gt;&lt;wsp:rsid wsp:val=&quot;0087465C&quot;/&gt;&lt;wsp:rsid wsp:val=&quot;0087465E&quot;/&gt;&lt;wsp:rsid wsp:val=&quot;0087470D&quot;/&gt;&lt;wsp:rsid wsp:val=&quot;00874B91&quot;/&gt;&lt;wsp:rsid wsp:val=&quot;00874F67&quot;/&gt;&lt;wsp:rsid wsp:val=&quot;00875321&quot;/&gt;&lt;wsp:rsid wsp:val=&quot;00875A51&quot;/&gt;&lt;wsp:rsid wsp:val=&quot;00875B83&quot;/&gt;&lt;wsp:rsid wsp:val=&quot;008768A5&quot;/&gt;&lt;wsp:rsid wsp:val=&quot;00876AAC&quot;/&gt;&lt;wsp:rsid wsp:val=&quot;008771D8&quot;/&gt;&lt;wsp:rsid wsp:val=&quot;00877759&quot;/&gt;&lt;wsp:rsid wsp:val=&quot;00877809&quot;/&gt;&lt;wsp:rsid wsp:val=&quot;008801A4&quot;/&gt;&lt;wsp:rsid wsp:val=&quot;00880483&quot;/&gt;&lt;wsp:rsid wsp:val=&quot;0088080F&quot;/&gt;&lt;wsp:rsid wsp:val=&quot;00880CE6&quot;/&gt;&lt;wsp:rsid wsp:val=&quot;0088170B&quot;/&gt;&lt;wsp:rsid wsp:val=&quot;00881B3A&quot;/&gt;&lt;wsp:rsid wsp:val=&quot;0088289E&quot;/&gt;&lt;wsp:rsid wsp:val=&quot;00882DF9&quot;/&gt;&lt;wsp:rsid wsp:val=&quot;0088345C&quot;/&gt;&lt;wsp:rsid wsp:val=&quot;008838A5&quot;/&gt;&lt;wsp:rsid wsp:val=&quot;00884A3F&quot;/&gt;&lt;wsp:rsid wsp:val=&quot;00884B00&quot;/&gt;&lt;wsp:rsid wsp:val=&quot;00884E5B&quot;/&gt;&lt;wsp:rsid wsp:val=&quot;00884F83&quot;/&gt;&lt;wsp:rsid wsp:val=&quot;008851F5&quot;/&gt;&lt;wsp:rsid wsp:val=&quot;00885744&quot;/&gt;&lt;wsp:rsid wsp:val=&quot;00885EF7&quot;/&gt;&lt;wsp:rsid wsp:val=&quot;008868CA&quot;/&gt;&lt;wsp:rsid wsp:val=&quot;008904EC&quot;/&gt;&lt;wsp:rsid wsp:val=&quot;00891451&quot;/&gt;&lt;wsp:rsid wsp:val=&quot;00891878&quot;/&gt;&lt;wsp:rsid wsp:val=&quot;00891DC2&quot;/&gt;&lt;wsp:rsid wsp:val=&quot;008920EC&quot;/&gt;&lt;wsp:rsid wsp:val=&quot;0089224D&quot;/&gt;&lt;wsp:rsid wsp:val=&quot;008922EA&quot;/&gt;&lt;wsp:rsid wsp:val=&quot;008928A2&quot;/&gt;&lt;wsp:rsid wsp:val=&quot;00892A97&quot;/&gt;&lt;wsp:rsid wsp:val=&quot;00892C0C&quot;/&gt;&lt;wsp:rsid wsp:val=&quot;00892D4A&quot;/&gt;&lt;wsp:rsid wsp:val=&quot;00892FF5&quot;/&gt;&lt;wsp:rsid wsp:val=&quot;00893454&quot;/&gt;&lt;wsp:rsid wsp:val=&quot;00893D7B&quot;/&gt;&lt;wsp:rsid wsp:val=&quot;008944DE&quot;/&gt;&lt;wsp:rsid wsp:val=&quot;0089495B&quot;/&gt;&lt;wsp:rsid wsp:val=&quot;0089498B&quot;/&gt;&lt;wsp:rsid wsp:val=&quot;00894D14&quot;/&gt;&lt;wsp:rsid wsp:val=&quot;008951F9&quot;/&gt;&lt;wsp:rsid wsp:val=&quot;00895384&quot;/&gt;&lt;wsp:rsid wsp:val=&quot;00895638&quot;/&gt;&lt;wsp:rsid wsp:val=&quot;0089567B&quot;/&gt;&lt;wsp:rsid wsp:val=&quot;00895833&quot;/&gt;&lt;wsp:rsid wsp:val=&quot;00895BFA&quot;/&gt;&lt;wsp:rsid wsp:val=&quot;00895D5A&quot;/&gt;&lt;wsp:rsid wsp:val=&quot;00896464&quot;/&gt;&lt;wsp:rsid wsp:val=&quot;00897A8B&quot;/&gt;&lt;wsp:rsid wsp:val=&quot;00897B35&quot;/&gt;&lt;wsp:rsid wsp:val=&quot;008A0013&quot;/&gt;&lt;wsp:rsid wsp:val=&quot;008A0234&quot;/&gt;&lt;wsp:rsid wsp:val=&quot;008A0F75&quot;/&gt;&lt;wsp:rsid wsp:val=&quot;008A12E5&quot;/&gt;&lt;wsp:rsid wsp:val=&quot;008A1FC6&quot;/&gt;&lt;wsp:rsid wsp:val=&quot;008A221B&quot;/&gt;&lt;wsp:rsid wsp:val=&quot;008A3A2F&quot;/&gt;&lt;wsp:rsid wsp:val=&quot;008A422B&quot;/&gt;&lt;wsp:rsid wsp:val=&quot;008A44BF&quot;/&gt;&lt;wsp:rsid wsp:val=&quot;008A4973&quot;/&gt;&lt;wsp:rsid wsp:val=&quot;008A4AC7&quot;/&gt;&lt;wsp:rsid wsp:val=&quot;008A5DA0&quot;/&gt;&lt;wsp:rsid wsp:val=&quot;008A65DD&quot;/&gt;&lt;wsp:rsid wsp:val=&quot;008A715C&quot;/&gt;&lt;wsp:rsid wsp:val=&quot;008A71E1&quot;/&gt;&lt;wsp:rsid wsp:val=&quot;008A74FC&quot;/&gt;&lt;wsp:rsid wsp:val=&quot;008B06D3&quot;/&gt;&lt;wsp:rsid wsp:val=&quot;008B0A2D&quot;/&gt;&lt;wsp:rsid wsp:val=&quot;008B0AB0&quot;/&gt;&lt;wsp:rsid wsp:val=&quot;008B156A&quot;/&gt;&lt;wsp:rsid wsp:val=&quot;008B20B0&quot;/&gt;&lt;wsp:rsid wsp:val=&quot;008B2881&quot;/&gt;&lt;wsp:rsid wsp:val=&quot;008B32C1&quot;/&gt;&lt;wsp:rsid wsp:val=&quot;008B46EB&quot;/&gt;&lt;wsp:rsid wsp:val=&quot;008B4B90&quot;/&gt;&lt;wsp:rsid wsp:val=&quot;008B4E0C&quot;/&gt;&lt;wsp:rsid wsp:val=&quot;008B51BE&quot;/&gt;&lt;wsp:rsid wsp:val=&quot;008B5317&quot;/&gt;&lt;wsp:rsid wsp:val=&quot;008B63BF&quot;/&gt;&lt;wsp:rsid wsp:val=&quot;008B7939&quot;/&gt;&lt;wsp:rsid wsp:val=&quot;008C0581&quot;/&gt;&lt;wsp:rsid wsp:val=&quot;008C0F01&quot;/&gt;&lt;wsp:rsid wsp:val=&quot;008C0F6C&quot;/&gt;&lt;wsp:rsid wsp:val=&quot;008C253F&quot;/&gt;&lt;wsp:rsid wsp:val=&quot;008C2AAF&quot;/&gt;&lt;wsp:rsid wsp:val=&quot;008C2AC3&quot;/&gt;&lt;wsp:rsid wsp:val=&quot;008C2CE5&quot;/&gt;&lt;wsp:rsid wsp:val=&quot;008C3396&quot;/&gt;&lt;wsp:rsid wsp:val=&quot;008C3773&quot;/&gt;&lt;wsp:rsid wsp:val=&quot;008C5803&quot;/&gt;&lt;wsp:rsid wsp:val=&quot;008C6034&quot;/&gt;&lt;wsp:rsid wsp:val=&quot;008C69BB&quot;/&gt;&lt;wsp:rsid wsp:val=&quot;008C70D0&quot;/&gt;&lt;wsp:rsid wsp:val=&quot;008C7AAB&quot;/&gt;&lt;wsp:rsid wsp:val=&quot;008C7AD1&quot;/&gt;&lt;wsp:rsid wsp:val=&quot;008D07BD&quot;/&gt;&lt;wsp:rsid wsp:val=&quot;008D101F&quot;/&gt;&lt;wsp:rsid wsp:val=&quot;008D183C&quot;/&gt;&lt;wsp:rsid wsp:val=&quot;008D1C2D&quot;/&gt;&lt;wsp:rsid wsp:val=&quot;008D244B&quot;/&gt;&lt;wsp:rsid wsp:val=&quot;008D273F&quot;/&gt;&lt;wsp:rsid wsp:val=&quot;008D2B3E&quot;/&gt;&lt;wsp:rsid wsp:val=&quot;008D2BDA&quot;/&gt;&lt;wsp:rsid wsp:val=&quot;008D2CC8&quot;/&gt;&lt;wsp:rsid wsp:val=&quot;008D51D3&quot;/&gt;&lt;wsp:rsid wsp:val=&quot;008D5F02&quot;/&gt;&lt;wsp:rsid wsp:val=&quot;008D6149&quot;/&gt;&lt;wsp:rsid wsp:val=&quot;008D6714&quot;/&gt;&lt;wsp:rsid wsp:val=&quot;008D7269&quot;/&gt;&lt;wsp:rsid wsp:val=&quot;008D780D&quot;/&gt;&lt;wsp:rsid wsp:val=&quot;008D78DA&quot;/&gt;&lt;wsp:rsid wsp:val=&quot;008D7CA9&quot;/&gt;&lt;wsp:rsid wsp:val=&quot;008E1683&quot;/&gt;&lt;wsp:rsid wsp:val=&quot;008E1988&quot;/&gt;&lt;wsp:rsid wsp:val=&quot;008E1C1F&quot;/&gt;&lt;wsp:rsid wsp:val=&quot;008E22F2&quot;/&gt;&lt;wsp:rsid wsp:val=&quot;008E314C&quot;/&gt;&lt;wsp:rsid wsp:val=&quot;008E32EB&quot;/&gt;&lt;wsp:rsid wsp:val=&quot;008E33AA&quot;/&gt;&lt;wsp:rsid wsp:val=&quot;008E33BC&quot;/&gt;&lt;wsp:rsid wsp:val=&quot;008E342E&quot;/&gt;&lt;wsp:rsid wsp:val=&quot;008E3A4E&quot;/&gt;&lt;wsp:rsid wsp:val=&quot;008E3C3C&quot;/&gt;&lt;wsp:rsid wsp:val=&quot;008E3FDF&quot;/&gt;&lt;wsp:rsid wsp:val=&quot;008E462F&quot;/&gt;&lt;wsp:rsid wsp:val=&quot;008E4F7D&quot;/&gt;&lt;wsp:rsid wsp:val=&quot;008E4FBA&quot;/&gt;&lt;wsp:rsid wsp:val=&quot;008E54EF&quot;/&gt;&lt;wsp:rsid wsp:val=&quot;008E60FA&quot;/&gt;&lt;wsp:rsid wsp:val=&quot;008E627B&quot;/&gt;&lt;wsp:rsid wsp:val=&quot;008E6BB6&quot;/&gt;&lt;wsp:rsid wsp:val=&quot;008E7DCE&quot;/&gt;&lt;wsp:rsid wsp:val=&quot;008E7E63&quot;/&gt;&lt;wsp:rsid wsp:val=&quot;008F0233&quot;/&gt;&lt;wsp:rsid wsp:val=&quot;008F0B96&quot;/&gt;&lt;wsp:rsid wsp:val=&quot;008F16A5&quot;/&gt;&lt;wsp:rsid wsp:val=&quot;008F1C05&quot;/&gt;&lt;wsp:rsid wsp:val=&quot;008F1C7C&quot;/&gt;&lt;wsp:rsid wsp:val=&quot;008F25C4&quot;/&gt;&lt;wsp:rsid wsp:val=&quot;008F2610&quot;/&gt;&lt;wsp:rsid wsp:val=&quot;008F2820&quot;/&gt;&lt;wsp:rsid wsp:val=&quot;008F3600&quot;/&gt;&lt;wsp:rsid wsp:val=&quot;008F39F2&quot;/&gt;&lt;wsp:rsid wsp:val=&quot;008F3DB8&quot;/&gt;&lt;wsp:rsid wsp:val=&quot;008F410B&quot;/&gt;&lt;wsp:rsid wsp:val=&quot;008F4EDA&quot;/&gt;&lt;wsp:rsid wsp:val=&quot;008F4EF0&quot;/&gt;&lt;wsp:rsid wsp:val=&quot;008F524D&quot;/&gt;&lt;wsp:rsid wsp:val=&quot;008F5CEB&quot;/&gt;&lt;wsp:rsid wsp:val=&quot;008F6536&quot;/&gt;&lt;wsp:rsid wsp:val=&quot;008F6880&quot;/&gt;&lt;wsp:rsid wsp:val=&quot;008F69A8&quot;/&gt;&lt;wsp:rsid wsp:val=&quot;008F6A32&quot;/&gt;&lt;wsp:rsid wsp:val=&quot;008F6E04&quot;/&gt;&lt;wsp:rsid wsp:val=&quot;008F7B6F&quot;/&gt;&lt;wsp:rsid wsp:val=&quot;009007E5&quot;/&gt;&lt;wsp:rsid wsp:val=&quot;00900CAE&quot;/&gt;&lt;wsp:rsid wsp:val=&quot;00900F27&quot;/&gt;&lt;wsp:rsid wsp:val=&quot;00901F45&quot;/&gt;&lt;wsp:rsid wsp:val=&quot;0090215C&quot;/&gt;&lt;wsp:rsid wsp:val=&quot;00903D34&quot;/&gt;&lt;wsp:rsid wsp:val=&quot;00903E06&quot;/&gt;&lt;wsp:rsid wsp:val=&quot;00905781&quot;/&gt;&lt;wsp:rsid wsp:val=&quot;009063CB&quot;/&gt;&lt;wsp:rsid wsp:val=&quot;00906550&quot;/&gt;&lt;wsp:rsid wsp:val=&quot;00906996&quot;/&gt;&lt;wsp:rsid wsp:val=&quot;00906E08&quot;/&gt;&lt;wsp:rsid wsp:val=&quot;009105C0&quot;/&gt;&lt;wsp:rsid wsp:val=&quot;009106A6&quot;/&gt;&lt;wsp:rsid wsp:val=&quot;009109B6&quot;/&gt;&lt;wsp:rsid wsp:val=&quot;00910CBC&quot;/&gt;&lt;wsp:rsid wsp:val=&quot;00910D5C&quot;/&gt;&lt;wsp:rsid wsp:val=&quot;00910E4E&quot;/&gt;&lt;wsp:rsid wsp:val=&quot;00911295&quot;/&gt;&lt;wsp:rsid wsp:val=&quot;0091155A&quot;/&gt;&lt;wsp:rsid wsp:val=&quot;00911994&quot;/&gt;&lt;wsp:rsid wsp:val=&quot;00911AD4&quot;/&gt;&lt;wsp:rsid wsp:val=&quot;00911B87&quot;/&gt;&lt;wsp:rsid wsp:val=&quot;009133EF&quot;/&gt;&lt;wsp:rsid wsp:val=&quot;009138B6&quot;/&gt;&lt;wsp:rsid wsp:val=&quot;00913A29&quot;/&gt;&lt;wsp:rsid wsp:val=&quot;00915115&quot;/&gt;&lt;wsp:rsid wsp:val=&quot;0091536B&quot;/&gt;&lt;wsp:rsid wsp:val=&quot;00915B1B&quot;/&gt;&lt;wsp:rsid wsp:val=&quot;00915F8C&quot;/&gt;&lt;wsp:rsid wsp:val=&quot;00915FDE&quot;/&gt;&lt;wsp:rsid wsp:val=&quot;00916097&quot;/&gt;&lt;wsp:rsid wsp:val=&quot;0091626A&quot;/&gt;&lt;wsp:rsid wsp:val=&quot;009166B0&quot;/&gt;&lt;wsp:rsid wsp:val=&quot;00916A09&quot;/&gt;&lt;wsp:rsid wsp:val=&quot;00916AC2&quot;/&gt;&lt;wsp:rsid wsp:val=&quot;00917324&quot;/&gt;&lt;wsp:rsid wsp:val=&quot;00917C11&quot;/&gt;&lt;wsp:rsid wsp:val=&quot;0092006A&quot;/&gt;&lt;wsp:rsid wsp:val=&quot;00920FE2&quot;/&gt;&lt;wsp:rsid wsp:val=&quot;00921633&quot;/&gt;&lt;wsp:rsid wsp:val=&quot;00921A8B&quot;/&gt;&lt;wsp:rsid wsp:val=&quot;00921D27&quot;/&gt;&lt;wsp:rsid wsp:val=&quot;00922858&quot;/&gt;&lt;wsp:rsid wsp:val=&quot;009228B7&quot;/&gt;&lt;wsp:rsid wsp:val=&quot;0092298D&quot;/&gt;&lt;wsp:rsid wsp:val=&quot;00922B3E&quot;/&gt;&lt;wsp:rsid wsp:val=&quot;00922BFA&quot;/&gt;&lt;wsp:rsid wsp:val=&quot;009231C7&quot;/&gt;&lt;wsp:rsid wsp:val=&quot;00924563&quot;/&gt;&lt;wsp:rsid wsp:val=&quot;00924E57&quot;/&gt;&lt;wsp:rsid wsp:val=&quot;009250A1&quot;/&gt;&lt;wsp:rsid wsp:val=&quot;00925422&quot;/&gt;&lt;wsp:rsid wsp:val=&quot;00925597&quot;/&gt;&lt;wsp:rsid wsp:val=&quot;00925C8F&quot;/&gt;&lt;wsp:rsid wsp:val=&quot;00926584&quot;/&gt;&lt;wsp:rsid wsp:val=&quot;00926BF9&quot;/&gt;&lt;wsp:rsid wsp:val=&quot;00930E63&quot;/&gt;&lt;wsp:rsid wsp:val=&quot;00931565&quot;/&gt;&lt;wsp:rsid wsp:val=&quot;0093206D&quot;/&gt;&lt;wsp:rsid wsp:val=&quot;0093268E&quot;/&gt;&lt;wsp:rsid wsp:val=&quot;00933FDB&quot;/&gt;&lt;wsp:rsid wsp:val=&quot;00934212&quot;/&gt;&lt;wsp:rsid wsp:val=&quot;009342FB&quot;/&gt;&lt;wsp:rsid wsp:val=&quot;009347B1&quot;/&gt;&lt;wsp:rsid wsp:val=&quot;009354C1&quot;/&gt;&lt;wsp:rsid wsp:val=&quot;00935569&quot;/&gt;&lt;wsp:rsid wsp:val=&quot;00935A7B&quot;/&gt;&lt;wsp:rsid wsp:val=&quot;00936D7C&quot;/&gt;&lt;wsp:rsid wsp:val=&quot;00936FD0&quot;/&gt;&lt;wsp:rsid wsp:val=&quot;00937016&quot;/&gt;&lt;wsp:rsid wsp:val=&quot;0093787C&quot;/&gt;&lt;wsp:rsid wsp:val=&quot;00937CA8&quot;/&gt;&lt;wsp:rsid wsp:val=&quot;00937D19&quot;/&gt;&lt;wsp:rsid wsp:val=&quot;00937F67&quot;/&gt;&lt;wsp:rsid wsp:val=&quot;00940109&quot;/&gt;&lt;wsp:rsid wsp:val=&quot;00940174&quot;/&gt;&lt;wsp:rsid wsp:val=&quot;009408A1&quot;/&gt;&lt;wsp:rsid wsp:val=&quot;009412DE&quot;/&gt;&lt;wsp:rsid wsp:val=&quot;009415A2&quot;/&gt;&lt;wsp:rsid wsp:val=&quot;0094263F&quot;/&gt;&lt;wsp:rsid wsp:val=&quot;009431A3&quot;/&gt;&lt;wsp:rsid wsp:val=&quot;00943CEE&quot;/&gt;&lt;wsp:rsid wsp:val=&quot;0094482A&quot;/&gt;&lt;wsp:rsid wsp:val=&quot;00944AF3&quot;/&gt;&lt;wsp:rsid wsp:val=&quot;00944BE0&quot;/&gt;&lt;wsp:rsid wsp:val=&quot;00944C08&quot;/&gt;&lt;wsp:rsid wsp:val=&quot;00945587&quot;/&gt;&lt;wsp:rsid wsp:val=&quot;00945771&quot;/&gt;&lt;wsp:rsid wsp:val=&quot;00946C85&quot;/&gt;&lt;wsp:rsid wsp:val=&quot;00946F96&quot;/&gt;&lt;wsp:rsid wsp:val=&quot;00947024&quot;/&gt;&lt;wsp:rsid wsp:val=&quot;00947A50&quot;/&gt;&lt;wsp:rsid wsp:val=&quot;00947CC3&quot;/&gt;&lt;wsp:rsid wsp:val=&quot;00947D1F&quot;/&gt;&lt;wsp:rsid wsp:val=&quot;009502AC&quot;/&gt;&lt;wsp:rsid wsp:val=&quot;00950B7C&quot;/&gt;&lt;wsp:rsid wsp:val=&quot;00950C0C&quot;/&gt;&lt;wsp:rsid wsp:val=&quot;0095189A&quot;/&gt;&lt;wsp:rsid wsp:val=&quot;00951F91&quot;/&gt;&lt;wsp:rsid wsp:val=&quot;00952FD7&quot;/&gt;&lt;wsp:rsid wsp:val=&quot;00953162&quot;/&gt;&lt;wsp:rsid wsp:val=&quot;00953850&quot;/&gt;&lt;wsp:rsid wsp:val=&quot;00954466&quot;/&gt;&lt;wsp:rsid wsp:val=&quot;009546F3&quot;/&gt;&lt;wsp:rsid wsp:val=&quot;00954D09&quot;/&gt;&lt;wsp:rsid wsp:val=&quot;00954EE7&quot;/&gt;&lt;wsp:rsid wsp:val=&quot;00955055&quot;/&gt;&lt;wsp:rsid wsp:val=&quot;00955274&quot;/&gt;&lt;wsp:rsid wsp:val=&quot;009563C7&quot;/&gt;&lt;wsp:rsid wsp:val=&quot;00956901&quot;/&gt;&lt;wsp:rsid wsp:val=&quot;00957CB2&quot;/&gt;&lt;wsp:rsid wsp:val=&quot;00957EF4&quot;/&gt;&lt;wsp:rsid wsp:val=&quot;0096030B&quot;/&gt;&lt;wsp:rsid wsp:val=&quot;009605CE&quot;/&gt;&lt;wsp:rsid wsp:val=&quot;00960E5A&quot;/&gt;&lt;wsp:rsid wsp:val=&quot;009612B3&quot;/&gt;&lt;wsp:rsid wsp:val=&quot;009615FE&quot;/&gt;&lt;wsp:rsid wsp:val=&quot;00961A9F&quot;/&gt;&lt;wsp:rsid wsp:val=&quot;00961E89&quot;/&gt;&lt;wsp:rsid wsp:val=&quot;00962730&quot;/&gt;&lt;wsp:rsid wsp:val=&quot;00962839&quot;/&gt;&lt;wsp:rsid wsp:val=&quot;00962D1F&quot;/&gt;&lt;wsp:rsid wsp:val=&quot;00962F49&quot;/&gt;&lt;wsp:rsid wsp:val=&quot;009632A4&quot;/&gt;&lt;wsp:rsid wsp:val=&quot;00963E75&quot;/&gt;&lt;wsp:rsid wsp:val=&quot;0096499A&quot;/&gt;&lt;wsp:rsid wsp:val=&quot;0096562E&quot;/&gt;&lt;wsp:rsid wsp:val=&quot;00965925&quot;/&gt;&lt;wsp:rsid wsp:val=&quot;009660FA&quot;/&gt;&lt;wsp:rsid wsp:val=&quot;00966A37&quot;/&gt;&lt;wsp:rsid wsp:val=&quot;00966E70&quot;/&gt;&lt;wsp:rsid wsp:val=&quot;00967002&quot;/&gt;&lt;wsp:rsid wsp:val=&quot;009675DC&quot;/&gt;&lt;wsp:rsid wsp:val=&quot;009702EA&quot;/&gt;&lt;wsp:rsid wsp:val=&quot;009708B3&quot;/&gt;&lt;wsp:rsid wsp:val=&quot;00970CF1&quot;/&gt;&lt;wsp:rsid wsp:val=&quot;009713F3&quot;/&gt;&lt;wsp:rsid wsp:val=&quot;00971C66&quot;/&gt;&lt;wsp:rsid wsp:val=&quot;00971FE0&quot;/&gt;&lt;wsp:rsid wsp:val=&quot;00972061&quot;/&gt;&lt;wsp:rsid wsp:val=&quot;00972D48&quot;/&gt;&lt;wsp:rsid wsp:val=&quot;009731B6&quot;/&gt;&lt;wsp:rsid wsp:val=&quot;0097351B&quot;/&gt;&lt;wsp:rsid wsp:val=&quot;00973A4D&quot;/&gt;&lt;wsp:rsid wsp:val=&quot;00974E08&quot;/&gt;&lt;wsp:rsid wsp:val=&quot;00975008&quot;/&gt;&lt;wsp:rsid wsp:val=&quot;00975F56&quot;/&gt;&lt;wsp:rsid wsp:val=&quot;00976872&quot;/&gt;&lt;wsp:rsid wsp:val=&quot;0097725A&quot;/&gt;&lt;wsp:rsid wsp:val=&quot;0097770F&quot;/&gt;&lt;wsp:rsid wsp:val=&quot;00977971&quot;/&gt;&lt;wsp:rsid wsp:val=&quot;00977B0F&quot;/&gt;&lt;wsp:rsid wsp:val=&quot;00980096&quot;/&gt;&lt;wsp:rsid wsp:val=&quot;00980115&quot;/&gt;&lt;wsp:rsid wsp:val=&quot;00980E6E&quot;/&gt;&lt;wsp:rsid wsp:val=&quot;009810E9&quot;/&gt;&lt;wsp:rsid wsp:val=&quot;00981E06&quot;/&gt;&lt;wsp:rsid wsp:val=&quot;00981EC1&quot;/&gt;&lt;wsp:rsid wsp:val=&quot;00981FFE&quot;/&gt;&lt;wsp:rsid wsp:val=&quot;009826DA&quot;/&gt;&lt;wsp:rsid wsp:val=&quot;00982938&quot;/&gt;&lt;wsp:rsid wsp:val=&quot;00982BEA&quot;/&gt;&lt;wsp:rsid wsp:val=&quot;00982D8C&quot;/&gt;&lt;wsp:rsid wsp:val=&quot;00982FB7&quot;/&gt;&lt;wsp:rsid wsp:val=&quot;00983D0E&quot;/&gt;&lt;wsp:rsid wsp:val=&quot;00984403&quot;/&gt;&lt;wsp:rsid wsp:val=&quot;00984821&quot;/&gt;&lt;wsp:rsid wsp:val=&quot;009854D3&quot;/&gt;&lt;wsp:rsid wsp:val=&quot;00986185&quot;/&gt;&lt;wsp:rsid wsp:val=&quot;009864F9&quot;/&gt;&lt;wsp:rsid wsp:val=&quot;00986C6B&quot;/&gt;&lt;wsp:rsid wsp:val=&quot;0098714B&quot;/&gt;&lt;wsp:rsid wsp:val=&quot;009871D0&quot;/&gt;&lt;wsp:rsid wsp:val=&quot;00987817&quot;/&gt;&lt;wsp:rsid wsp:val=&quot;00987B3B&quot;/&gt;&lt;wsp:rsid wsp:val=&quot;00987E47&quot;/&gt;&lt;wsp:rsid wsp:val=&quot;00990721&quot;/&gt;&lt;wsp:rsid wsp:val=&quot;00992650&quot;/&gt;&lt;wsp:rsid wsp:val=&quot;00992BE3&quot;/&gt;&lt;wsp:rsid wsp:val=&quot;00992CBB&quot;/&gt;&lt;wsp:rsid wsp:val=&quot;00993592&quot;/&gt;&lt;wsp:rsid wsp:val=&quot;00993843&quot;/&gt;&lt;wsp:rsid wsp:val=&quot;00993CF0&quot;/&gt;&lt;wsp:rsid wsp:val=&quot;00994092&quot;/&gt;&lt;wsp:rsid wsp:val=&quot;00994133&quot;/&gt;&lt;wsp:rsid wsp:val=&quot;00994679&quot;/&gt;&lt;wsp:rsid wsp:val=&quot;009951D0&quot;/&gt;&lt;wsp:rsid wsp:val=&quot;0099590E&quot;/&gt;&lt;wsp:rsid wsp:val=&quot;00996D65&quot;/&gt;&lt;wsp:rsid wsp:val=&quot;009A04A4&quot;/&gt;&lt;wsp:rsid wsp:val=&quot;009A1848&quot;/&gt;&lt;wsp:rsid wsp:val=&quot;009A2A96&quot;/&gt;&lt;wsp:rsid wsp:val=&quot;009A2DF4&quot;/&gt;&lt;wsp:rsid wsp:val=&quot;009A3567&quot;/&gt;&lt;wsp:rsid wsp:val=&quot;009A3D34&quot;/&gt;&lt;wsp:rsid wsp:val=&quot;009A42B6&quot;/&gt;&lt;wsp:rsid wsp:val=&quot;009A4DE3&quot;/&gt;&lt;wsp:rsid wsp:val=&quot;009A4F2E&quot;/&gt;&lt;wsp:rsid wsp:val=&quot;009A6B04&quot;/&gt;&lt;wsp:rsid wsp:val=&quot;009A74C5&quot;/&gt;&lt;wsp:rsid wsp:val=&quot;009B017D&quot;/&gt;&lt;wsp:rsid wsp:val=&quot;009B0A17&quot;/&gt;&lt;wsp:rsid wsp:val=&quot;009B0E70&quot;/&gt;&lt;wsp:rsid wsp:val=&quot;009B112F&quot;/&gt;&lt;wsp:rsid wsp:val=&quot;009B3822&quot;/&gt;&lt;wsp:rsid wsp:val=&quot;009B3C05&quot;/&gt;&lt;wsp:rsid wsp:val=&quot;009B4138&quot;/&gt;&lt;wsp:rsid wsp:val=&quot;009B5137&quot;/&gt;&lt;wsp:rsid wsp:val=&quot;009B5B6B&quot;/&gt;&lt;wsp:rsid wsp:val=&quot;009B68E0&quot;/&gt;&lt;wsp:rsid wsp:val=&quot;009B6C20&quot;/&gt;&lt;wsp:rsid wsp:val=&quot;009B6F39&quot;/&gt;&lt;wsp:rsid wsp:val=&quot;009B72F6&quot;/&gt;&lt;wsp:rsid wsp:val=&quot;009B744E&quot;/&gt;&lt;wsp:rsid wsp:val=&quot;009B74DA&quot;/&gt;&lt;wsp:rsid wsp:val=&quot;009B7A31&quot;/&gt;&lt;wsp:rsid wsp:val=&quot;009C0876&quot;/&gt;&lt;wsp:rsid wsp:val=&quot;009C0BB8&quot;/&gt;&lt;wsp:rsid wsp:val=&quot;009C1F21&quot;/&gt;&lt;wsp:rsid wsp:val=&quot;009C2D2C&quot;/&gt;&lt;wsp:rsid wsp:val=&quot;009C3FEB&quot;/&gt;&lt;wsp:rsid wsp:val=&quot;009C529A&quot;/&gt;&lt;wsp:rsid wsp:val=&quot;009C5939&quot;/&gt;&lt;wsp:rsid wsp:val=&quot;009C5E55&quot;/&gt;&lt;wsp:rsid wsp:val=&quot;009C624B&quot;/&gt;&lt;wsp:rsid wsp:val=&quot;009C6820&quot;/&gt;&lt;wsp:rsid wsp:val=&quot;009C6EAC&quot;/&gt;&lt;wsp:rsid wsp:val=&quot;009C7066&quot;/&gt;&lt;wsp:rsid wsp:val=&quot;009C7877&quot;/&gt;&lt;wsp:rsid wsp:val=&quot;009C7CA7&quot;/&gt;&lt;wsp:rsid wsp:val=&quot;009C7CDD&quot;/&gt;&lt;wsp:rsid wsp:val=&quot;009D0026&quot;/&gt;&lt;wsp:rsid wsp:val=&quot;009D037E&quot;/&gt;&lt;wsp:rsid wsp:val=&quot;009D0709&quot;/&gt;&lt;wsp:rsid wsp:val=&quot;009D08A3&quot;/&gt;&lt;wsp:rsid wsp:val=&quot;009D093F&quot;/&gt;&lt;wsp:rsid wsp:val=&quot;009D0B5C&quot;/&gt;&lt;wsp:rsid wsp:val=&quot;009D0E82&quot;/&gt;&lt;wsp:rsid wsp:val=&quot;009D128F&quot;/&gt;&lt;wsp:rsid wsp:val=&quot;009D1785&quot;/&gt;&lt;wsp:rsid wsp:val=&quot;009D2FA5&quot;/&gt;&lt;wsp:rsid wsp:val=&quot;009D38E3&quot;/&gt;&lt;wsp:rsid wsp:val=&quot;009D3EE6&quot;/&gt;&lt;wsp:rsid wsp:val=&quot;009D503E&quot;/&gt;&lt;wsp:rsid wsp:val=&quot;009D5CD5&quot;/&gt;&lt;wsp:rsid wsp:val=&quot;009D6F80&quot;/&gt;&lt;wsp:rsid wsp:val=&quot;009E0CED&quot;/&gt;&lt;wsp:rsid wsp:val=&quot;009E12F8&quot;/&gt;&lt;wsp:rsid wsp:val=&quot;009E17F5&quot;/&gt;&lt;wsp:rsid wsp:val=&quot;009E24C1&quot;/&gt;&lt;wsp:rsid wsp:val=&quot;009E2923&quot;/&gt;&lt;wsp:rsid wsp:val=&quot;009E2C3B&quot;/&gt;&lt;wsp:rsid wsp:val=&quot;009E2C43&quot;/&gt;&lt;wsp:rsid wsp:val=&quot;009E2F75&quot;/&gt;&lt;wsp:rsid wsp:val=&quot;009E2F80&quot;/&gt;&lt;wsp:rsid wsp:val=&quot;009E344A&quot;/&gt;&lt;wsp:rsid wsp:val=&quot;009E3609&quot;/&gt;&lt;wsp:rsid wsp:val=&quot;009E365A&quot;/&gt;&lt;wsp:rsid wsp:val=&quot;009E4343&quot;/&gt;&lt;wsp:rsid wsp:val=&quot;009E4696&quot;/&gt;&lt;wsp:rsid wsp:val=&quot;009E60A6&quot;/&gt;&lt;wsp:rsid wsp:val=&quot;009E6604&quot;/&gt;&lt;wsp:rsid wsp:val=&quot;009E7545&quot;/&gt;&lt;wsp:rsid wsp:val=&quot;009E7A9A&quot;/&gt;&lt;wsp:rsid wsp:val=&quot;009E7DB4&quot;/&gt;&lt;wsp:rsid wsp:val=&quot;009F0C1E&quot;/&gt;&lt;wsp:rsid wsp:val=&quot;009F1237&quot;/&gt;&lt;wsp:rsid wsp:val=&quot;009F12D6&quot;/&gt;&lt;wsp:rsid wsp:val=&quot;009F139A&quot;/&gt;&lt;wsp:rsid wsp:val=&quot;009F14E4&quot;/&gt;&lt;wsp:rsid wsp:val=&quot;009F1B9D&quot;/&gt;&lt;wsp:rsid wsp:val=&quot;009F1D3F&quot;/&gt;&lt;wsp:rsid wsp:val=&quot;009F1FAE&quot;/&gt;&lt;wsp:rsid wsp:val=&quot;009F2D05&quot;/&gt;&lt;wsp:rsid wsp:val=&quot;009F3892&quot;/&gt;&lt;wsp:rsid wsp:val=&quot;009F48EA&quot;/&gt;&lt;wsp:rsid wsp:val=&quot;009F4B7C&quot;/&gt;&lt;wsp:rsid wsp:val=&quot;009F54EA&quot;/&gt;&lt;wsp:rsid wsp:val=&quot;009F61A2&quot;/&gt;&lt;wsp:rsid wsp:val=&quot;009F62E4&quot;/&gt;&lt;wsp:rsid wsp:val=&quot;009F65D7&quot;/&gt;&lt;wsp:rsid wsp:val=&quot;009F67FF&quot;/&gt;&lt;wsp:rsid wsp:val=&quot;009F7F22&quot;/&gt;&lt;wsp:rsid wsp:val=&quot;009F7F46&quot;/&gt;&lt;wsp:rsid wsp:val=&quot;00A0055A&quot;/&gt;&lt;wsp:rsid wsp:val=&quot;00A00AA8&quot;/&gt;&lt;wsp:rsid wsp:val=&quot;00A00C62&quot;/&gt;&lt;wsp:rsid wsp:val=&quot;00A00E46&quot;/&gt;&lt;wsp:rsid wsp:val=&quot;00A00F2D&quot;/&gt;&lt;wsp:rsid wsp:val=&quot;00A01321&quot;/&gt;&lt;wsp:rsid wsp:val=&quot;00A018D6&quot;/&gt;&lt;wsp:rsid wsp:val=&quot;00A019EB&quot;/&gt;&lt;wsp:rsid wsp:val=&quot;00A01E2F&quot;/&gt;&lt;wsp:rsid wsp:val=&quot;00A024D7&quot;/&gt;&lt;wsp:rsid wsp:val=&quot;00A030EB&quot;/&gt;&lt;wsp:rsid wsp:val=&quot;00A03138&quot;/&gt;&lt;wsp:rsid wsp:val=&quot;00A03223&quot;/&gt;&lt;wsp:rsid wsp:val=&quot;00A0322D&quot;/&gt;&lt;wsp:rsid wsp:val=&quot;00A03234&quot;/&gt;&lt;wsp:rsid wsp:val=&quot;00A03A7B&quot;/&gt;&lt;wsp:rsid wsp:val=&quot;00A046EF&quot;/&gt;&lt;wsp:rsid wsp:val=&quot;00A04BC3&quot;/&gt;&lt;wsp:rsid wsp:val=&quot;00A04F14&quot;/&gt;&lt;wsp:rsid wsp:val=&quot;00A0535E&quot;/&gt;&lt;wsp:rsid wsp:val=&quot;00A0556A&quot;/&gt;&lt;wsp:rsid wsp:val=&quot;00A056C1&quot;/&gt;&lt;wsp:rsid wsp:val=&quot;00A06395&quot;/&gt;&lt;wsp:rsid wsp:val=&quot;00A06BC3&quot;/&gt;&lt;wsp:rsid wsp:val=&quot;00A06E5B&quot;/&gt;&lt;wsp:rsid wsp:val=&quot;00A07107&quot;/&gt;&lt;wsp:rsid wsp:val=&quot;00A0734A&quot;/&gt;&lt;wsp:rsid wsp:val=&quot;00A07588&quot;/&gt;&lt;wsp:rsid wsp:val=&quot;00A07FB5&quot;/&gt;&lt;wsp:rsid wsp:val=&quot;00A10869&quot;/&gt;&lt;wsp:rsid wsp:val=&quot;00A10CD5&quot;/&gt;&lt;wsp:rsid wsp:val=&quot;00A10EDD&quot;/&gt;&lt;wsp:rsid wsp:val=&quot;00A11067&quot;/&gt;&lt;wsp:rsid wsp:val=&quot;00A1194F&quot;/&gt;&lt;wsp:rsid wsp:val=&quot;00A13062&quot;/&gt;&lt;wsp:rsid wsp:val=&quot;00A13617&quot;/&gt;&lt;wsp:rsid wsp:val=&quot;00A13FBE&quot;/&gt;&lt;wsp:rsid wsp:val=&quot;00A1441D&quot;/&gt;&lt;wsp:rsid wsp:val=&quot;00A14BDE&quot;/&gt;&lt;wsp:rsid wsp:val=&quot;00A15DF3&quot;/&gt;&lt;wsp:rsid wsp:val=&quot;00A160FD&quot;/&gt;&lt;wsp:rsid wsp:val=&quot;00A165FB&quot;/&gt;&lt;wsp:rsid wsp:val=&quot;00A16857&quot;/&gt;&lt;wsp:rsid wsp:val=&quot;00A17483&quot;/&gt;&lt;wsp:rsid wsp:val=&quot;00A177EB&quot;/&gt;&lt;wsp:rsid wsp:val=&quot;00A20113&quot;/&gt;&lt;wsp:rsid wsp:val=&quot;00A202D2&quot;/&gt;&lt;wsp:rsid wsp:val=&quot;00A20E63&quot;/&gt;&lt;wsp:rsid wsp:val=&quot;00A21516&quot;/&gt;&lt;wsp:rsid wsp:val=&quot;00A21686&quot;/&gt;&lt;wsp:rsid wsp:val=&quot;00A21D78&quot;/&gt;&lt;wsp:rsid wsp:val=&quot;00A21DE9&quot;/&gt;&lt;wsp:rsid wsp:val=&quot;00A22913&quot;/&gt;&lt;wsp:rsid wsp:val=&quot;00A22D3F&quot;/&gt;&lt;wsp:rsid wsp:val=&quot;00A2382D&quot;/&gt;&lt;wsp:rsid wsp:val=&quot;00A24050&quot;/&gt;&lt;wsp:rsid wsp:val=&quot;00A24859&quot;/&gt;&lt;wsp:rsid wsp:val=&quot;00A24FD0&quot;/&gt;&lt;wsp:rsid wsp:val=&quot;00A252F6&quot;/&gt;&lt;wsp:rsid wsp:val=&quot;00A254E8&quot;/&gt;&lt;wsp:rsid wsp:val=&quot;00A25C03&quot;/&gt;&lt;wsp:rsid wsp:val=&quot;00A26151&quot;/&gt;&lt;wsp:rsid wsp:val=&quot;00A265C7&quot;/&gt;&lt;wsp:rsid wsp:val=&quot;00A26F61&quot;/&gt;&lt;wsp:rsid wsp:val=&quot;00A2718F&quot;/&gt;&lt;wsp:rsid wsp:val=&quot;00A302EA&quot;/&gt;&lt;wsp:rsid wsp:val=&quot;00A308B2&quot;/&gt;&lt;wsp:rsid wsp:val=&quot;00A30AD5&quot;/&gt;&lt;wsp:rsid wsp:val=&quot;00A30BD5&quot;/&gt;&lt;wsp:rsid wsp:val=&quot;00A312C9&quot;/&gt;&lt;wsp:rsid wsp:val=&quot;00A31519&quot;/&gt;&lt;wsp:rsid wsp:val=&quot;00A31C66&quot;/&gt;&lt;wsp:rsid wsp:val=&quot;00A328FB&quot;/&gt;&lt;wsp:rsid wsp:val=&quot;00A32AA8&quot;/&gt;&lt;wsp:rsid wsp:val=&quot;00A32AD0&quot;/&gt;&lt;wsp:rsid wsp:val=&quot;00A33758&quot;/&gt;&lt;wsp:rsid wsp:val=&quot;00A33A1E&quot;/&gt;&lt;wsp:rsid wsp:val=&quot;00A346DB&quot;/&gt;&lt;wsp:rsid wsp:val=&quot;00A351FD&quot;/&gt;&lt;wsp:rsid wsp:val=&quot;00A359A0&quot;/&gt;&lt;wsp:rsid wsp:val=&quot;00A359BA&quot;/&gt;&lt;wsp:rsid wsp:val=&quot;00A36661&quot;/&gt;&lt;wsp:rsid wsp:val=&quot;00A36676&quot;/&gt;&lt;wsp:rsid wsp:val=&quot;00A369D8&quot;/&gt;&lt;wsp:rsid wsp:val=&quot;00A3700F&quot;/&gt;&lt;wsp:rsid wsp:val=&quot;00A3757A&quot;/&gt;&lt;wsp:rsid wsp:val=&quot;00A37F9A&quot;/&gt;&lt;wsp:rsid wsp:val=&quot;00A406DB&quot;/&gt;&lt;wsp:rsid wsp:val=&quot;00A40969&quot;/&gt;&lt;wsp:rsid wsp:val=&quot;00A40E5A&quot;/&gt;&lt;wsp:rsid wsp:val=&quot;00A41314&quot;/&gt;&lt;wsp:rsid wsp:val=&quot;00A414C8&quot;/&gt;&lt;wsp:rsid wsp:val=&quot;00A41969&quot;/&gt;&lt;wsp:rsid wsp:val=&quot;00A4264F&quot;/&gt;&lt;wsp:rsid wsp:val=&quot;00A42A2E&quot;/&gt;&lt;wsp:rsid wsp:val=&quot;00A434E4&quot;/&gt;&lt;wsp:rsid wsp:val=&quot;00A4394C&quot;/&gt;&lt;wsp:rsid wsp:val=&quot;00A43A99&quot;/&gt;&lt;wsp:rsid wsp:val=&quot;00A44247&quot;/&gt;&lt;wsp:rsid wsp:val=&quot;00A444E9&quot;/&gt;&lt;wsp:rsid wsp:val=&quot;00A44C44&quot;/&gt;&lt;wsp:rsid wsp:val=&quot;00A459E9&quot;/&gt;&lt;wsp:rsid wsp:val=&quot;00A45EAB&quot;/&gt;&lt;wsp:rsid wsp:val=&quot;00A4634B&quot;/&gt;&lt;wsp:rsid wsp:val=&quot;00A46B3E&quot;/&gt;&lt;wsp:rsid wsp:val=&quot;00A46FAF&quot;/&gt;&lt;wsp:rsid wsp:val=&quot;00A46FFB&quot;/&gt;&lt;wsp:rsid wsp:val=&quot;00A47081&quot;/&gt;&lt;wsp:rsid wsp:val=&quot;00A5144A&quot;/&gt;&lt;wsp:rsid wsp:val=&quot;00A514AF&quot;/&gt;&lt;wsp:rsid wsp:val=&quot;00A5157E&quot;/&gt;&lt;wsp:rsid wsp:val=&quot;00A515CB&quot;/&gt;&lt;wsp:rsid wsp:val=&quot;00A5185C&quot;/&gt;&lt;wsp:rsid wsp:val=&quot;00A5200E&quot;/&gt;&lt;wsp:rsid wsp:val=&quot;00A52EA9&quot;/&gt;&lt;wsp:rsid wsp:val=&quot;00A52FDF&quot;/&gt;&lt;wsp:rsid wsp:val=&quot;00A53189&quot;/&gt;&lt;wsp:rsid wsp:val=&quot;00A53BE2&quot;/&gt;&lt;wsp:rsid wsp:val=&quot;00A53C14&quot;/&gt;&lt;wsp:rsid wsp:val=&quot;00A5435C&quot;/&gt;&lt;wsp:rsid wsp:val=&quot;00A549BF&quot;/&gt;&lt;wsp:rsid wsp:val=&quot;00A54A44&quot;/&gt;&lt;wsp:rsid wsp:val=&quot;00A54D7D&quot;/&gt;&lt;wsp:rsid wsp:val=&quot;00A54F31&quot;/&gt;&lt;wsp:rsid wsp:val=&quot;00A5530E&quot;/&gt;&lt;wsp:rsid wsp:val=&quot;00A55595&quot;/&gt;&lt;wsp:rsid wsp:val=&quot;00A55A22&quot;/&gt;&lt;wsp:rsid wsp:val=&quot;00A55DA6&quot;/&gt;&lt;wsp:rsid wsp:val=&quot;00A55F45&quot;/&gt;&lt;wsp:rsid wsp:val=&quot;00A563C7&quot;/&gt;&lt;wsp:rsid wsp:val=&quot;00A56675&quot;/&gt;&lt;wsp:rsid wsp:val=&quot;00A56789&quot;/&gt;&lt;wsp:rsid wsp:val=&quot;00A56DDF&quot;/&gt;&lt;wsp:rsid wsp:val=&quot;00A570A8&quot;/&gt;&lt;wsp:rsid wsp:val=&quot;00A575DD&quot;/&gt;&lt;wsp:rsid wsp:val=&quot;00A57D3B&quot;/&gt;&lt;wsp:rsid wsp:val=&quot;00A600C5&quot;/&gt;&lt;wsp:rsid wsp:val=&quot;00A61623&quot;/&gt;&lt;wsp:rsid wsp:val=&quot;00A616CF&quot;/&gt;&lt;wsp:rsid wsp:val=&quot;00A61DAE&quot;/&gt;&lt;wsp:rsid wsp:val=&quot;00A62109&quot;/&gt;&lt;wsp:rsid wsp:val=&quot;00A62367&quot;/&gt;&lt;wsp:rsid wsp:val=&quot;00A624E7&quot;/&gt;&lt;wsp:rsid wsp:val=&quot;00A6272A&quot;/&gt;&lt;wsp:rsid wsp:val=&quot;00A62E54&quot;/&gt;&lt;wsp:rsid wsp:val=&quot;00A63349&quot;/&gt;&lt;wsp:rsid wsp:val=&quot;00A6442F&quot;/&gt;&lt;wsp:rsid wsp:val=&quot;00A64C97&quot;/&gt;&lt;wsp:rsid wsp:val=&quot;00A652E4&quot;/&gt;&lt;wsp:rsid wsp:val=&quot;00A657A6&quot;/&gt;&lt;wsp:rsid wsp:val=&quot;00A6598A&quot;/&gt;&lt;wsp:rsid wsp:val=&quot;00A65B0A&quot;/&gt;&lt;wsp:rsid wsp:val=&quot;00A66079&quot;/&gt;&lt;wsp:rsid wsp:val=&quot;00A66C12&quot;/&gt;&lt;wsp:rsid wsp:val=&quot;00A67164&quot;/&gt;&lt;wsp:rsid wsp:val=&quot;00A673C5&quot;/&gt;&lt;wsp:rsid wsp:val=&quot;00A67CBD&quot;/&gt;&lt;wsp:rsid wsp:val=&quot;00A70C5A&quot;/&gt;&lt;wsp:rsid wsp:val=&quot;00A7134F&quot;/&gt;&lt;wsp:rsid wsp:val=&quot;00A71B58&quot;/&gt;&lt;wsp:rsid wsp:val=&quot;00A71CBB&quot;/&gt;&lt;wsp:rsid wsp:val=&quot;00A72729&quot;/&gt;&lt;wsp:rsid wsp:val=&quot;00A7286A&quot;/&gt;&lt;wsp:rsid wsp:val=&quot;00A72B10&quot;/&gt;&lt;wsp:rsid wsp:val=&quot;00A7345E&quot;/&gt;&lt;wsp:rsid wsp:val=&quot;00A7348D&quot;/&gt;&lt;wsp:rsid wsp:val=&quot;00A73C9E&quot;/&gt;&lt;wsp:rsid wsp:val=&quot;00A74F9B&quot;/&gt;&lt;wsp:rsid wsp:val=&quot;00A75484&quot;/&gt;&lt;wsp:rsid wsp:val=&quot;00A7586F&quot;/&gt;&lt;wsp:rsid wsp:val=&quot;00A75C9F&quot;/&gt;&lt;wsp:rsid wsp:val=&quot;00A762F9&quot;/&gt;&lt;wsp:rsid wsp:val=&quot;00A76330&quot;/&gt;&lt;wsp:rsid wsp:val=&quot;00A76F8A&quot;/&gt;&lt;wsp:rsid wsp:val=&quot;00A77021&quot;/&gt;&lt;wsp:rsid wsp:val=&quot;00A77291&quot;/&gt;&lt;wsp:rsid wsp:val=&quot;00A77ACE&quot;/&gt;&lt;wsp:rsid wsp:val=&quot;00A80828&quot;/&gt;&lt;wsp:rsid wsp:val=&quot;00A80AAA&quot;/&gt;&lt;wsp:rsid wsp:val=&quot;00A80AB2&quot;/&gt;&lt;wsp:rsid wsp:val=&quot;00A81FBB&quot;/&gt;&lt;wsp:rsid wsp:val=&quot;00A82162&quot;/&gt;&lt;wsp:rsid wsp:val=&quot;00A825B5&quot;/&gt;&lt;wsp:rsid wsp:val=&quot;00A82C0B&quot;/&gt;&lt;wsp:rsid wsp:val=&quot;00A833DE&quot;/&gt;&lt;wsp:rsid wsp:val=&quot;00A838BC&quot;/&gt;&lt;wsp:rsid wsp:val=&quot;00A83C45&quot;/&gt;&lt;wsp:rsid wsp:val=&quot;00A8432B&quot;/&gt;&lt;wsp:rsid wsp:val=&quot;00A84CD1&quot;/&gt;&lt;wsp:rsid wsp:val=&quot;00A84DC0&quot;/&gt;&lt;wsp:rsid wsp:val=&quot;00A8512A&quot;/&gt;&lt;wsp:rsid wsp:val=&quot;00A8523B&quot;/&gt;&lt;wsp:rsid wsp:val=&quot;00A85B52&quot;/&gt;&lt;wsp:rsid wsp:val=&quot;00A8609C&quot;/&gt;&lt;wsp:rsid wsp:val=&quot;00A8638D&quot;/&gt;&lt;wsp:rsid wsp:val=&quot;00A86452&quot;/&gt;&lt;wsp:rsid wsp:val=&quot;00A865F7&quot;/&gt;&lt;wsp:rsid wsp:val=&quot;00A867BA&quot;/&gt;&lt;wsp:rsid wsp:val=&quot;00A86983&quot;/&gt;&lt;wsp:rsid wsp:val=&quot;00A86997&quot;/&gt;&lt;wsp:rsid wsp:val=&quot;00A87E43&quot;/&gt;&lt;wsp:rsid wsp:val=&quot;00A9024A&quot;/&gt;&lt;wsp:rsid wsp:val=&quot;00A910D8&quot;/&gt;&lt;wsp:rsid wsp:val=&quot;00A92150&quot;/&gt;&lt;wsp:rsid wsp:val=&quot;00A92303&quot;/&gt;&lt;wsp:rsid wsp:val=&quot;00A92C33&quot;/&gt;&lt;wsp:rsid wsp:val=&quot;00A93B1E&quot;/&gt;&lt;wsp:rsid wsp:val=&quot;00A93DFF&quot;/&gt;&lt;wsp:rsid wsp:val=&quot;00A946F4&quot;/&gt;&lt;wsp:rsid wsp:val=&quot;00A957A8&quot;/&gt;&lt;wsp:rsid wsp:val=&quot;00A9596B&quot;/&gt;&lt;wsp:rsid wsp:val=&quot;00A96141&quot;/&gt;&lt;wsp:rsid wsp:val=&quot;00A962EB&quot;/&gt;&lt;wsp:rsid wsp:val=&quot;00AA0D1C&quot;/&gt;&lt;wsp:rsid wsp:val=&quot;00AA1FF0&quot;/&gt;&lt;wsp:rsid wsp:val=&quot;00AA289D&quot;/&gt;&lt;wsp:rsid wsp:val=&quot;00AA3F19&quot;/&gt;&lt;wsp:rsid wsp:val=&quot;00AA457F&quot;/&gt;&lt;wsp:rsid wsp:val=&quot;00AA4B6A&quot;/&gt;&lt;wsp:rsid wsp:val=&quot;00AA4DED&quot;/&gt;&lt;wsp:rsid wsp:val=&quot;00AA5EF4&quot;/&gt;&lt;wsp:rsid wsp:val=&quot;00AA632E&quot;/&gt;&lt;wsp:rsid wsp:val=&quot;00AA7052&quot;/&gt;&lt;wsp:rsid wsp:val=&quot;00AA774F&quot;/&gt;&lt;wsp:rsid wsp:val=&quot;00AA77AA&quot;/&gt;&lt;wsp:rsid wsp:val=&quot;00AA7FC3&quot;/&gt;&lt;wsp:rsid wsp:val=&quot;00AA7FC6&quot;/&gt;&lt;wsp:rsid wsp:val=&quot;00AB05E7&quot;/&gt;&lt;wsp:rsid wsp:val=&quot;00AB0B14&quot;/&gt;&lt;wsp:rsid wsp:val=&quot;00AB0E6C&quot;/&gt;&lt;wsp:rsid wsp:val=&quot;00AB0F25&quot;/&gt;&lt;wsp:rsid wsp:val=&quot;00AB1B5F&quot;/&gt;&lt;wsp:rsid wsp:val=&quot;00AB1D3A&quot;/&gt;&lt;wsp:rsid wsp:val=&quot;00AB1FF2&quot;/&gt;&lt;wsp:rsid wsp:val=&quot;00AB26A2&quot;/&gt;&lt;wsp:rsid wsp:val=&quot;00AB3D68&quot;/&gt;&lt;wsp:rsid wsp:val=&quot;00AB432F&quot;/&gt;&lt;wsp:rsid wsp:val=&quot;00AB51FE&quot;/&gt;&lt;wsp:rsid wsp:val=&quot;00AB5783&quot;/&gt;&lt;wsp:rsid wsp:val=&quot;00AB5C82&quot;/&gt;&lt;wsp:rsid wsp:val=&quot;00AB6CAD&quot;/&gt;&lt;wsp:rsid wsp:val=&quot;00AB6EC2&quot;/&gt;&lt;wsp:rsid wsp:val=&quot;00AB7084&quot;/&gt;&lt;wsp:rsid wsp:val=&quot;00AB74D3&quot;/&gt;&lt;wsp:rsid wsp:val=&quot;00AC06E3&quot;/&gt;&lt;wsp:rsid wsp:val=&quot;00AC06FE&quot;/&gt;&lt;wsp:rsid wsp:val=&quot;00AC09ED&quot;/&gt;&lt;wsp:rsid wsp:val=&quot;00AC19E9&quot;/&gt;&lt;wsp:rsid wsp:val=&quot;00AC263B&quot;/&gt;&lt;wsp:rsid wsp:val=&quot;00AC2A00&quot;/&gt;&lt;wsp:rsid wsp:val=&quot;00AC34D9&quot;/&gt;&lt;wsp:rsid wsp:val=&quot;00AC3576&quot;/&gt;&lt;wsp:rsid wsp:val=&quot;00AC366F&quot;/&gt;&lt;wsp:rsid wsp:val=&quot;00AC4667&quot;/&gt;&lt;wsp:rsid wsp:val=&quot;00AC47F5&quot;/&gt;&lt;wsp:rsid wsp:val=&quot;00AC6345&quot;/&gt;&lt;wsp:rsid wsp:val=&quot;00AC6818&quot;/&gt;&lt;wsp:rsid wsp:val=&quot;00AC6952&quot;/&gt;&lt;wsp:rsid wsp:val=&quot;00AC6AEB&quot;/&gt;&lt;wsp:rsid wsp:val=&quot;00AC7A76&quot;/&gt;&lt;wsp:rsid wsp:val=&quot;00AC7DDC&quot;/&gt;&lt;wsp:rsid wsp:val=&quot;00AD06D0&quot;/&gt;&lt;wsp:rsid wsp:val=&quot;00AD12A8&quot;/&gt;&lt;wsp:rsid wsp:val=&quot;00AD2F87&quot;/&gt;&lt;wsp:rsid wsp:val=&quot;00AD3555&quot;/&gt;&lt;wsp:rsid wsp:val=&quot;00AD37D7&quot;/&gt;&lt;wsp:rsid wsp:val=&quot;00AD3824&quot;/&gt;&lt;wsp:rsid wsp:val=&quot;00AD431B&quot;/&gt;&lt;wsp:rsid wsp:val=&quot;00AD4BC5&quot;/&gt;&lt;wsp:rsid wsp:val=&quot;00AD4C76&quot;/&gt;&lt;wsp:rsid wsp:val=&quot;00AD51E9&quot;/&gt;&lt;wsp:rsid wsp:val=&quot;00AD52A1&quot;/&gt;&lt;wsp:rsid wsp:val=&quot;00AD5F59&quot;/&gt;&lt;wsp:rsid wsp:val=&quot;00AD61E0&quot;/&gt;&lt;wsp:rsid wsp:val=&quot;00AD6275&quot;/&gt;&lt;wsp:rsid wsp:val=&quot;00AD6B0D&quot;/&gt;&lt;wsp:rsid wsp:val=&quot;00AD6B13&quot;/&gt;&lt;wsp:rsid wsp:val=&quot;00AD6F02&quot;/&gt;&lt;wsp:rsid wsp:val=&quot;00AD75D9&quot;/&gt;&lt;wsp:rsid wsp:val=&quot;00AE0028&quot;/&gt;&lt;wsp:rsid wsp:val=&quot;00AE04B8&quot;/&gt;&lt;wsp:rsid wsp:val=&quot;00AE0C79&quot;/&gt;&lt;wsp:rsid wsp:val=&quot;00AE0F10&quot;/&gt;&lt;wsp:rsid wsp:val=&quot;00AE116E&quot;/&gt;&lt;wsp:rsid wsp:val=&quot;00AE12C0&quot;/&gt;&lt;wsp:rsid wsp:val=&quot;00AE13A4&quot;/&gt;&lt;wsp:rsid wsp:val=&quot;00AE1B7C&quot;/&gt;&lt;wsp:rsid wsp:val=&quot;00AE29B1&quot;/&gt;&lt;wsp:rsid wsp:val=&quot;00AE31EA&quot;/&gt;&lt;wsp:rsid wsp:val=&quot;00AE3BC8&quot;/&gt;&lt;wsp:rsid wsp:val=&quot;00AE3C58&quot;/&gt;&lt;wsp:rsid wsp:val=&quot;00AE3D22&quot;/&gt;&lt;wsp:rsid wsp:val=&quot;00AE42EE&quot;/&gt;&lt;wsp:rsid wsp:val=&quot;00AE49B3&quot;/&gt;&lt;wsp:rsid wsp:val=&quot;00AE4F11&quot;/&gt;&lt;wsp:rsid wsp:val=&quot;00AE533C&quot;/&gt;&lt;wsp:rsid wsp:val=&quot;00AE5CBC&quot;/&gt;&lt;wsp:rsid wsp:val=&quot;00AE74DF&quot;/&gt;&lt;wsp:rsid wsp:val=&quot;00AE7E56&quot;/&gt;&lt;wsp:rsid wsp:val=&quot;00AF07B6&quot;/&gt;&lt;wsp:rsid wsp:val=&quot;00AF0D95&quot;/&gt;&lt;wsp:rsid wsp:val=&quot;00AF116B&quot;/&gt;&lt;wsp:rsid wsp:val=&quot;00AF14AF&quot;/&gt;&lt;wsp:rsid wsp:val=&quot;00AF1773&quot;/&gt;&lt;wsp:rsid wsp:val=&quot;00AF19D8&quot;/&gt;&lt;wsp:rsid wsp:val=&quot;00AF1DAC&quot;/&gt;&lt;wsp:rsid wsp:val=&quot;00AF2224&quot;/&gt;&lt;wsp:rsid wsp:val=&quot;00AF27B1&quot;/&gt;&lt;wsp:rsid wsp:val=&quot;00AF2EA8&quot;/&gt;&lt;wsp:rsid wsp:val=&quot;00AF33FC&quot;/&gt;&lt;wsp:rsid wsp:val=&quot;00AF3418&quot;/&gt;&lt;wsp:rsid wsp:val=&quot;00AF38FB&quot;/&gt;&lt;wsp:rsid wsp:val=&quot;00AF3B86&quot;/&gt;&lt;wsp:rsid wsp:val=&quot;00AF42C3&quot;/&gt;&lt;wsp:rsid wsp:val=&quot;00AF49C6&quot;/&gt;&lt;wsp:rsid wsp:val=&quot;00AF4FC1&quot;/&gt;&lt;wsp:rsid wsp:val=&quot;00AF52D5&quot;/&gt;&lt;wsp:rsid wsp:val=&quot;00AF55AF&quot;/&gt;&lt;wsp:rsid wsp:val=&quot;00AF598F&quot;/&gt;&lt;wsp:rsid wsp:val=&quot;00AF701E&quot;/&gt;&lt;wsp:rsid wsp:val=&quot;00AF7A87&quot;/&gt;&lt;wsp:rsid wsp:val=&quot;00AF7D65&quot;/&gt;&lt;wsp:rsid wsp:val=&quot;00B00337&quot;/&gt;&lt;wsp:rsid wsp:val=&quot;00B00752&quot;/&gt;&lt;wsp:rsid wsp:val=&quot;00B01189&quot;/&gt;&lt;wsp:rsid wsp:val=&quot;00B01D03&quot;/&gt;&lt;wsp:rsid wsp:val=&quot;00B0285A&quot;/&gt;&lt;wsp:rsid wsp:val=&quot;00B03985&quot;/&gt;&lt;wsp:rsid wsp:val=&quot;00B03C43&quot;/&gt;&lt;wsp:rsid wsp:val=&quot;00B042A6&quot;/&gt;&lt;wsp:rsid wsp:val=&quot;00B0431B&quot;/&gt;&lt;wsp:rsid wsp:val=&quot;00B0452E&quot;/&gt;&lt;wsp:rsid wsp:val=&quot;00B04763&quot;/&gt;&lt;wsp:rsid wsp:val=&quot;00B04DA3&quot;/&gt;&lt;wsp:rsid wsp:val=&quot;00B04EA2&quot;/&gt;&lt;wsp:rsid wsp:val=&quot;00B052C9&quot;/&gt;&lt;wsp:rsid wsp:val=&quot;00B064AA&quot;/&gt;&lt;wsp:rsid wsp:val=&quot;00B066C7&quot;/&gt;&lt;wsp:rsid wsp:val=&quot;00B068D5&quot;/&gt;&lt;wsp:rsid wsp:val=&quot;00B07179&quot;/&gt;&lt;wsp:rsid wsp:val=&quot;00B07A04&quot;/&gt;&lt;wsp:rsid wsp:val=&quot;00B1106A&quot;/&gt;&lt;wsp:rsid wsp:val=&quot;00B11087&quot;/&gt;&lt;wsp:rsid wsp:val=&quot;00B115D0&quot;/&gt;&lt;wsp:rsid wsp:val=&quot;00B11BD0&quot;/&gt;&lt;wsp:rsid wsp:val=&quot;00B12E62&quot;/&gt;&lt;wsp:rsid wsp:val=&quot;00B1323D&quot;/&gt;&lt;wsp:rsid wsp:val=&quot;00B139B0&quot;/&gt;&lt;wsp:rsid wsp:val=&quot;00B14690&quot;/&gt;&lt;wsp:rsid wsp:val=&quot;00B14CE4&quot;/&gt;&lt;wsp:rsid wsp:val=&quot;00B151E0&quot;/&gt;&lt;wsp:rsid wsp:val=&quot;00B16D4F&quot;/&gt;&lt;wsp:rsid wsp:val=&quot;00B16E59&quot;/&gt;&lt;wsp:rsid wsp:val=&quot;00B171D2&quot;/&gt;&lt;wsp:rsid wsp:val=&quot;00B173F1&quot;/&gt;&lt;wsp:rsid wsp:val=&quot;00B1761D&quot;/&gt;&lt;wsp:rsid wsp:val=&quot;00B17771&quot;/&gt;&lt;wsp:rsid wsp:val=&quot;00B17AB6&quot;/&gt;&lt;wsp:rsid wsp:val=&quot;00B20643&quot;/&gt;&lt;wsp:rsid wsp:val=&quot;00B20644&quot;/&gt;&lt;wsp:rsid wsp:val=&quot;00B20E52&quot;/&gt;&lt;wsp:rsid wsp:val=&quot;00B21B83&quot;/&gt;&lt;wsp:rsid wsp:val=&quot;00B21FDE&quot;/&gt;&lt;wsp:rsid wsp:val=&quot;00B22B68&quot;/&gt;&lt;wsp:rsid wsp:val=&quot;00B22F2F&quot;/&gt;&lt;wsp:rsid wsp:val=&quot;00B2335F&quot;/&gt;&lt;wsp:rsid wsp:val=&quot;00B235A0&quot;/&gt;&lt;wsp:rsid wsp:val=&quot;00B244BE&quot;/&gt;&lt;wsp:rsid wsp:val=&quot;00B244DE&quot;/&gt;&lt;wsp:rsid wsp:val=&quot;00B24A13&quot;/&gt;&lt;wsp:rsid wsp:val=&quot;00B24B5C&quot;/&gt;&lt;wsp:rsid wsp:val=&quot;00B25DA9&quot;/&gt;&lt;wsp:rsid wsp:val=&quot;00B25FFE&quot;/&gt;&lt;wsp:rsid wsp:val=&quot;00B2605D&quot;/&gt;&lt;wsp:rsid wsp:val=&quot;00B26109&quot;/&gt;&lt;wsp:rsid wsp:val=&quot;00B272A4&quot;/&gt;&lt;wsp:rsid wsp:val=&quot;00B279FD&quot;/&gt;&lt;wsp:rsid wsp:val=&quot;00B309FA&quot;/&gt;&lt;wsp:rsid wsp:val=&quot;00B30BEB&quot;/&gt;&lt;wsp:rsid wsp:val=&quot;00B313A8&quot;/&gt;&lt;wsp:rsid wsp:val=&quot;00B317C7&quot;/&gt;&lt;wsp:rsid wsp:val=&quot;00B31E03&quot;/&gt;&lt;wsp:rsid wsp:val=&quot;00B33635&quot;/&gt;&lt;wsp:rsid wsp:val=&quot;00B34494&quot;/&gt;&lt;wsp:rsid wsp:val=&quot;00B34BFD&quot;/&gt;&lt;wsp:rsid wsp:val=&quot;00B34C33&quot;/&gt;&lt;wsp:rsid wsp:val=&quot;00B34C5D&quot;/&gt;&lt;wsp:rsid wsp:val=&quot;00B35021&quot;/&gt;&lt;wsp:rsid wsp:val=&quot;00B3508B&quot;/&gt;&lt;wsp:rsid wsp:val=&quot;00B35430&quot;/&gt;&lt;wsp:rsid wsp:val=&quot;00B358F8&quot;/&gt;&lt;wsp:rsid wsp:val=&quot;00B361D1&quot;/&gt;&lt;wsp:rsid wsp:val=&quot;00B36522&quot;/&gt;&lt;wsp:rsid wsp:val=&quot;00B36876&quot;/&gt;&lt;wsp:rsid wsp:val=&quot;00B36E4B&quot;/&gt;&lt;wsp:rsid wsp:val=&quot;00B4052F&quot;/&gt;&lt;wsp:rsid wsp:val=&quot;00B40BCC&quot;/&gt;&lt;wsp:rsid wsp:val=&quot;00B40E98&quot;/&gt;&lt;wsp:rsid wsp:val=&quot;00B40FB4&quot;/&gt;&lt;wsp:rsid wsp:val=&quot;00B4106C&quot;/&gt;&lt;wsp:rsid wsp:val=&quot;00B41085&quot;/&gt;&lt;wsp:rsid wsp:val=&quot;00B412EA&quot;/&gt;&lt;wsp:rsid wsp:val=&quot;00B417BB&quot;/&gt;&lt;wsp:rsid wsp:val=&quot;00B41839&quot;/&gt;&lt;wsp:rsid wsp:val=&quot;00B42961&quot;/&gt;&lt;wsp:rsid wsp:val=&quot;00B42B23&quot;/&gt;&lt;wsp:rsid wsp:val=&quot;00B434F0&quot;/&gt;&lt;wsp:rsid wsp:val=&quot;00B44C76&quot;/&gt;&lt;wsp:rsid wsp:val=&quot;00B45045&quot;/&gt;&lt;wsp:rsid wsp:val=&quot;00B454EC&quot;/&gt;&lt;wsp:rsid wsp:val=&quot;00B45DB3&quot;/&gt;&lt;wsp:rsid wsp:val=&quot;00B46C23&quot;/&gt;&lt;wsp:rsid wsp:val=&quot;00B46CFD&quot;/&gt;&lt;wsp:rsid wsp:val=&quot;00B47150&quot;/&gt;&lt;wsp:rsid wsp:val=&quot;00B47DB5&quot;/&gt;&lt;wsp:rsid wsp:val=&quot;00B47E9B&quot;/&gt;&lt;wsp:rsid wsp:val=&quot;00B5035A&quot;/&gt;&lt;wsp:rsid wsp:val=&quot;00B505FD&quot;/&gt;&lt;wsp:rsid wsp:val=&quot;00B5107E&quot;/&gt;&lt;wsp:rsid wsp:val=&quot;00B531C1&quot;/&gt;&lt;wsp:rsid wsp:val=&quot;00B5422F&quot;/&gt;&lt;wsp:rsid wsp:val=&quot;00B544F3&quot;/&gt;&lt;wsp:rsid wsp:val=&quot;00B5532E&quot;/&gt;&lt;wsp:rsid wsp:val=&quot;00B55501&quot;/&gt;&lt;wsp:rsid wsp:val=&quot;00B55B11&quot;/&gt;&lt;wsp:rsid wsp:val=&quot;00B55B7F&quot;/&gt;&lt;wsp:rsid wsp:val=&quot;00B56BA4&quot;/&gt;&lt;wsp:rsid wsp:val=&quot;00B60056&quot;/&gt;&lt;wsp:rsid wsp:val=&quot;00B618F3&quot;/&gt;&lt;wsp:rsid wsp:val=&quot;00B61B15&quot;/&gt;&lt;wsp:rsid wsp:val=&quot;00B62280&quot;/&gt;&lt;wsp:rsid wsp:val=&quot;00B625F3&quot;/&gt;&lt;wsp:rsid wsp:val=&quot;00B62DD7&quot;/&gt;&lt;wsp:rsid wsp:val=&quot;00B632FF&quot;/&gt;&lt;wsp:rsid wsp:val=&quot;00B637DD&quot;/&gt;&lt;wsp:rsid wsp:val=&quot;00B63F0B&quot;/&gt;&lt;wsp:rsid wsp:val=&quot;00B653E6&quot;/&gt;&lt;wsp:rsid wsp:val=&quot;00B6568D&quot;/&gt;&lt;wsp:rsid wsp:val=&quot;00B65D75&quot;/&gt;&lt;wsp:rsid wsp:val=&quot;00B660D7&quot;/&gt;&lt;wsp:rsid wsp:val=&quot;00B66934&quot;/&gt;&lt;wsp:rsid wsp:val=&quot;00B66AA7&quot;/&gt;&lt;wsp:rsid wsp:val=&quot;00B66E0E&quot;/&gt;&lt;wsp:rsid wsp:val=&quot;00B67ADE&quot;/&gt;&lt;wsp:rsid wsp:val=&quot;00B706AB&quot;/&gt;&lt;wsp:rsid wsp:val=&quot;00B708EF&quot;/&gt;&lt;wsp:rsid wsp:val=&quot;00B70E95&quot;/&gt;&lt;wsp:rsid wsp:val=&quot;00B710E1&quot;/&gt;&lt;wsp:rsid wsp:val=&quot;00B71930&quot;/&gt;&lt;wsp:rsid wsp:val=&quot;00B72D57&quot;/&gt;&lt;wsp:rsid wsp:val=&quot;00B72E04&quot;/&gt;&lt;wsp:rsid wsp:val=&quot;00B72FA8&quot;/&gt;&lt;wsp:rsid wsp:val=&quot;00B7309B&quot;/&gt;&lt;wsp:rsid wsp:val=&quot;00B73AE7&quot;/&gt;&lt;wsp:rsid wsp:val=&quot;00B73BCB&quot;/&gt;&lt;wsp:rsid wsp:val=&quot;00B73DD8&quot;/&gt;&lt;wsp:rsid wsp:val=&quot;00B74015&quot;/&gt;&lt;wsp:rsid wsp:val=&quot;00B75739&quot;/&gt;&lt;wsp:rsid wsp:val=&quot;00B7585D&quot;/&gt;&lt;wsp:rsid wsp:val=&quot;00B75DA8&quot;/&gt;&lt;wsp:rsid wsp:val=&quot;00B75FF5&quot;/&gt;&lt;wsp:rsid wsp:val=&quot;00B76150&quot;/&gt;&lt;wsp:rsid wsp:val=&quot;00B7620A&quot;/&gt;&lt;wsp:rsid wsp:val=&quot;00B76610&quot;/&gt;&lt;wsp:rsid wsp:val=&quot;00B76D98&quot;/&gt;&lt;wsp:rsid wsp:val=&quot;00B77B94&quot;/&gt;&lt;wsp:rsid wsp:val=&quot;00B77FAE&quot;/&gt;&lt;wsp:rsid wsp:val=&quot;00B80523&quot;/&gt;&lt;wsp:rsid wsp:val=&quot;00B80EDF&quot;/&gt;&lt;wsp:rsid wsp:val=&quot;00B81E7C&quot;/&gt;&lt;wsp:rsid wsp:val=&quot;00B82AC3&quot;/&gt;&lt;wsp:rsid wsp:val=&quot;00B82FBF&quot;/&gt;&lt;wsp:rsid wsp:val=&quot;00B830C3&quot;/&gt;&lt;wsp:rsid wsp:val=&quot;00B83435&quot;/&gt;&lt;wsp:rsid wsp:val=&quot;00B83E07&quot;/&gt;&lt;wsp:rsid wsp:val=&quot;00B841BB&quot;/&gt;&lt;wsp:rsid wsp:val=&quot;00B84278&quot;/&gt;&lt;wsp:rsid wsp:val=&quot;00B8442B&quot;/&gt;&lt;wsp:rsid wsp:val=&quot;00B84B49&quot;/&gt;&lt;wsp:rsid wsp:val=&quot;00B86463&quot;/&gt;&lt;wsp:rsid wsp:val=&quot;00B87A54&quot;/&gt;&lt;wsp:rsid wsp:val=&quot;00B87C9D&quot;/&gt;&lt;wsp:rsid wsp:val=&quot;00B91281&quot;/&gt;&lt;wsp:rsid wsp:val=&quot;00B9129A&quot;/&gt;&lt;wsp:rsid wsp:val=&quot;00B914B0&quot;/&gt;&lt;wsp:rsid wsp:val=&quot;00B91E31&quot;/&gt;&lt;wsp:rsid wsp:val=&quot;00B9208E&quot;/&gt;&lt;wsp:rsid wsp:val=&quot;00B923AB&quot;/&gt;&lt;wsp:rsid wsp:val=&quot;00B927C7&quot;/&gt;&lt;wsp:rsid wsp:val=&quot;00B92EA3&quot;/&gt;&lt;wsp:rsid wsp:val=&quot;00B94952&quot;/&gt;&lt;wsp:rsid wsp:val=&quot;00B95F97&quot;/&gt;&lt;wsp:rsid wsp:val=&quot;00B96777&quot;/&gt;&lt;wsp:rsid wsp:val=&quot;00B968BA&quot;/&gt;&lt;wsp:rsid wsp:val=&quot;00B96CC7&quot;/&gt;&lt;wsp:rsid wsp:val=&quot;00B97783&quot;/&gt;&lt;wsp:rsid wsp:val=&quot;00B97930&quot;/&gt;&lt;wsp:rsid wsp:val=&quot;00BA01CC&quot;/&gt;&lt;wsp:rsid wsp:val=&quot;00BA034D&quot;/&gt;&lt;wsp:rsid wsp:val=&quot;00BA0712&quot;/&gt;&lt;wsp:rsid wsp:val=&quot;00BA075E&quot;/&gt;&lt;wsp:rsid wsp:val=&quot;00BA0B31&quot;/&gt;&lt;wsp:rsid wsp:val=&quot;00BA178E&quot;/&gt;&lt;wsp:rsid wsp:val=&quot;00BA1F5F&quot;/&gt;&lt;wsp:rsid wsp:val=&quot;00BA3194&quot;/&gt;&lt;wsp:rsid wsp:val=&quot;00BA33A0&quot;/&gt;&lt;wsp:rsid wsp:val=&quot;00BA3913&quot;/&gt;&lt;wsp:rsid wsp:val=&quot;00BA48EA&quot;/&gt;&lt;wsp:rsid wsp:val=&quot;00BA4A50&quot;/&gt;&lt;wsp:rsid wsp:val=&quot;00BA50FA&quot;/&gt;&lt;wsp:rsid wsp:val=&quot;00BA682F&quot;/&gt;&lt;wsp:rsid wsp:val=&quot;00BA6DCE&quot;/&gt;&lt;wsp:rsid wsp:val=&quot;00BA70A2&quot;/&gt;&lt;wsp:rsid wsp:val=&quot;00BA754C&quot;/&gt;&lt;wsp:rsid wsp:val=&quot;00BB0D2B&quot;/&gt;&lt;wsp:rsid wsp:val=&quot;00BB1779&quot;/&gt;&lt;wsp:rsid wsp:val=&quot;00BB1E0C&quot;/&gt;&lt;wsp:rsid wsp:val=&quot;00BB2930&quot;/&gt;&lt;wsp:rsid wsp:val=&quot;00BB3371&quot;/&gt;&lt;wsp:rsid wsp:val=&quot;00BB3A48&quot;/&gt;&lt;wsp:rsid wsp:val=&quot;00BB5E02&quot;/&gt;&lt;wsp:rsid wsp:val=&quot;00BB6819&quot;/&gt;&lt;wsp:rsid wsp:val=&quot;00BB74D4&quot;/&gt;&lt;wsp:rsid wsp:val=&quot;00BB769A&quot;/&gt;&lt;wsp:rsid wsp:val=&quot;00BB785A&quot;/&gt;&lt;wsp:rsid wsp:val=&quot;00BB7966&quot;/&gt;&lt;wsp:rsid wsp:val=&quot;00BB7BBA&quot;/&gt;&lt;wsp:rsid wsp:val=&quot;00BC05B0&quot;/&gt;&lt;wsp:rsid wsp:val=&quot;00BC10E1&quot;/&gt;&lt;wsp:rsid wsp:val=&quot;00BC1C92&quot;/&gt;&lt;wsp:rsid wsp:val=&quot;00BC1EFD&quot;/&gt;&lt;wsp:rsid wsp:val=&quot;00BC296D&quot;/&gt;&lt;wsp:rsid wsp:val=&quot;00BC2CBD&quot;/&gt;&lt;wsp:rsid wsp:val=&quot;00BC2F58&quot;/&gt;&lt;wsp:rsid wsp:val=&quot;00BC3254&quot;/&gt;&lt;wsp:rsid wsp:val=&quot;00BC3A1D&quot;/&gt;&lt;wsp:rsid wsp:val=&quot;00BC4021&quot;/&gt;&lt;wsp:rsid wsp:val=&quot;00BC40B8&quot;/&gt;&lt;wsp:rsid wsp:val=&quot;00BC4F36&quot;/&gt;&lt;wsp:rsid wsp:val=&quot;00BC6305&quot;/&gt;&lt;wsp:rsid wsp:val=&quot;00BC681E&quot;/&gt;&lt;wsp:rsid wsp:val=&quot;00BC68BB&quot;/&gt;&lt;wsp:rsid wsp:val=&quot;00BC6CBD&quot;/&gt;&lt;wsp:rsid wsp:val=&quot;00BC72A7&quot;/&gt;&lt;wsp:rsid wsp:val=&quot;00BC72DA&quot;/&gt;&lt;wsp:rsid wsp:val=&quot;00BC7682&quot;/&gt;&lt;wsp:rsid wsp:val=&quot;00BD0DC0&quot;/&gt;&lt;wsp:rsid wsp:val=&quot;00BD1CF8&quot;/&gt;&lt;wsp:rsid wsp:val=&quot;00BD1EB3&quot;/&gt;&lt;wsp:rsid wsp:val=&quot;00BD256B&quot;/&gt;&lt;wsp:rsid wsp:val=&quot;00BD3205&quot;/&gt;&lt;wsp:rsid wsp:val=&quot;00BD389A&quot;/&gt;&lt;wsp:rsid wsp:val=&quot;00BD3CBE&quot;/&gt;&lt;wsp:rsid wsp:val=&quot;00BD40BA&quot;/&gt;&lt;wsp:rsid wsp:val=&quot;00BD4596&quot;/&gt;&lt;wsp:rsid wsp:val=&quot;00BD45C8&quot;/&gt;&lt;wsp:rsid wsp:val=&quot;00BD4E9E&quot;/&gt;&lt;wsp:rsid wsp:val=&quot;00BD6A1C&quot;/&gt;&lt;wsp:rsid wsp:val=&quot;00BD6ABB&quot;/&gt;&lt;wsp:rsid wsp:val=&quot;00BD7938&quot;/&gt;&lt;wsp:rsid wsp:val=&quot;00BD7A64&quot;/&gt;&lt;wsp:rsid wsp:val=&quot;00BE0715&quot;/&gt;&lt;wsp:rsid wsp:val=&quot;00BE074C&quot;/&gt;&lt;wsp:rsid wsp:val=&quot;00BE0B51&quot;/&gt;&lt;wsp:rsid wsp:val=&quot;00BE0CA3&quot;/&gt;&lt;wsp:rsid wsp:val=&quot;00BE0F94&quot;/&gt;&lt;wsp:rsid wsp:val=&quot;00BE13A3&quot;/&gt;&lt;wsp:rsid wsp:val=&quot;00BE1B24&quot;/&gt;&lt;wsp:rsid wsp:val=&quot;00BE1E07&quot;/&gt;&lt;wsp:rsid wsp:val=&quot;00BE2DF6&quot;/&gt;&lt;wsp:rsid wsp:val=&quot;00BE37B9&quot;/&gt;&lt;wsp:rsid wsp:val=&quot;00BE386D&quot;/&gt;&lt;wsp:rsid wsp:val=&quot;00BE3A72&quot;/&gt;&lt;wsp:rsid wsp:val=&quot;00BE3E44&quot;/&gt;&lt;wsp:rsid wsp:val=&quot;00BE423E&quot;/&gt;&lt;wsp:rsid wsp:val=&quot;00BE55EA&quot;/&gt;&lt;wsp:rsid wsp:val=&quot;00BE5BF9&quot;/&gt;&lt;wsp:rsid wsp:val=&quot;00BE5F29&quot;/&gt;&lt;wsp:rsid wsp:val=&quot;00BE600C&quot;/&gt;&lt;wsp:rsid wsp:val=&quot;00BE653E&quot;/&gt;&lt;wsp:rsid wsp:val=&quot;00BE6635&quot;/&gt;&lt;wsp:rsid wsp:val=&quot;00BE6C0F&quot;/&gt;&lt;wsp:rsid wsp:val=&quot;00BE7302&quot;/&gt;&lt;wsp:rsid wsp:val=&quot;00BE7D73&quot;/&gt;&lt;wsp:rsid wsp:val=&quot;00BF0AC0&quot;/&gt;&lt;wsp:rsid wsp:val=&quot;00BF0CC6&quot;/&gt;&lt;wsp:rsid wsp:val=&quot;00BF121F&quot;/&gt;&lt;wsp:rsid wsp:val=&quot;00BF14FC&quot;/&gt;&lt;wsp:rsid wsp:val=&quot;00BF151B&quot;/&gt;&lt;wsp:rsid wsp:val=&quot;00BF2C8D&quot;/&gt;&lt;wsp:rsid wsp:val=&quot;00BF390D&quot;/&gt;&lt;wsp:rsid wsp:val=&quot;00BF3F04&quot;/&gt;&lt;wsp:rsid wsp:val=&quot;00BF636E&quot;/&gt;&lt;wsp:rsid wsp:val=&quot;00BF6755&quot;/&gt;&lt;wsp:rsid wsp:val=&quot;00BF688A&quot;/&gt;&lt;wsp:rsid wsp:val=&quot;00BF69E8&quot;/&gt;&lt;wsp:rsid wsp:val=&quot;00BF6EA6&quot;/&gt;&lt;wsp:rsid wsp:val=&quot;00BF79EF&quot;/&gt;&lt;wsp:rsid wsp:val=&quot;00C0062B&quot;/&gt;&lt;wsp:rsid wsp:val=&quot;00C00FEB&quot;/&gt;&lt;wsp:rsid wsp:val=&quot;00C0159B&quot;/&gt;&lt;wsp:rsid wsp:val=&quot;00C015A8&quot;/&gt;&lt;wsp:rsid wsp:val=&quot;00C021FF&quot;/&gt;&lt;wsp:rsid wsp:val=&quot;00C02519&quot;/&gt;&lt;wsp:rsid wsp:val=&quot;00C02FF3&quot;/&gt;&lt;wsp:rsid wsp:val=&quot;00C03958&quot;/&gt;&lt;wsp:rsid wsp:val=&quot;00C03999&quot;/&gt;&lt;wsp:rsid wsp:val=&quot;00C03DDF&quot;/&gt;&lt;wsp:rsid wsp:val=&quot;00C03F1D&quot;/&gt;&lt;wsp:rsid wsp:val=&quot;00C0424B&quot;/&gt;&lt;wsp:rsid wsp:val=&quot;00C04330&quot;/&gt;&lt;wsp:rsid wsp:val=&quot;00C04427&quot;/&gt;&lt;wsp:rsid wsp:val=&quot;00C04447&quot;/&gt;&lt;wsp:rsid wsp:val=&quot;00C044CF&quot;/&gt;&lt;wsp:rsid wsp:val=&quot;00C04C9E&quot;/&gt;&lt;wsp:rsid wsp:val=&quot;00C04D33&quot;/&gt;&lt;wsp:rsid wsp:val=&quot;00C04F60&quot;/&gt;&lt;wsp:rsid wsp:val=&quot;00C0500F&quot;/&gt;&lt;wsp:rsid wsp:val=&quot;00C05587&quot;/&gt;&lt;wsp:rsid wsp:val=&quot;00C055E3&quot;/&gt;&lt;wsp:rsid wsp:val=&quot;00C05A81&quot;/&gt;&lt;wsp:rsid wsp:val=&quot;00C05C36&quot;/&gt;&lt;wsp:rsid wsp:val=&quot;00C06B8F&quot;/&gt;&lt;wsp:rsid wsp:val=&quot;00C0735C&quot;/&gt;&lt;wsp:rsid wsp:val=&quot;00C07CAE&quot;/&gt;&lt;wsp:rsid wsp:val=&quot;00C100BA&quot;/&gt;&lt;wsp:rsid wsp:val=&quot;00C10576&quot;/&gt;&lt;wsp:rsid wsp:val=&quot;00C10698&quot;/&gt;&lt;wsp:rsid wsp:val=&quot;00C10F1D&quot;/&gt;&lt;wsp:rsid wsp:val=&quot;00C10FA7&quot;/&gt;&lt;wsp:rsid wsp:val=&quot;00C111D7&quot;/&gt;&lt;wsp:rsid wsp:val=&quot;00C1208D&quot;/&gt;&lt;wsp:rsid wsp:val=&quot;00C127CC&quot;/&gt;&lt;wsp:rsid wsp:val=&quot;00C1392A&quot;/&gt;&lt;wsp:rsid wsp:val=&quot;00C150D8&quot;/&gt;&lt;wsp:rsid wsp:val=&quot;00C15AC4&quot;/&gt;&lt;wsp:rsid wsp:val=&quot;00C15EDB&quot;/&gt;&lt;wsp:rsid wsp:val=&quot;00C16126&quot;/&gt;&lt;wsp:rsid wsp:val=&quot;00C161B2&quot;/&gt;&lt;wsp:rsid wsp:val=&quot;00C16D67&quot;/&gt;&lt;wsp:rsid wsp:val=&quot;00C1702B&quot;/&gt;&lt;wsp:rsid wsp:val=&quot;00C1735E&quot;/&gt;&lt;wsp:rsid wsp:val=&quot;00C17366&quot;/&gt;&lt;wsp:rsid wsp:val=&quot;00C17F69&quot;/&gt;&lt;wsp:rsid wsp:val=&quot;00C2010C&quot;/&gt;&lt;wsp:rsid wsp:val=&quot;00C20702&quot;/&gt;&lt;wsp:rsid wsp:val=&quot;00C2157F&quot;/&gt;&lt;wsp:rsid wsp:val=&quot;00C21C3B&quot;/&gt;&lt;wsp:rsid wsp:val=&quot;00C21C77&quot;/&gt;&lt;wsp:rsid wsp:val=&quot;00C21F53&quot;/&gt;&lt;wsp:rsid wsp:val=&quot;00C22269&quot;/&gt;&lt;wsp:rsid wsp:val=&quot;00C223DC&quot;/&gt;&lt;wsp:rsid wsp:val=&quot;00C22910&quot;/&gt;&lt;wsp:rsid wsp:val=&quot;00C22C43&quot;/&gt;&lt;wsp:rsid wsp:val=&quot;00C2308C&quot;/&gt;&lt;wsp:rsid wsp:val=&quot;00C2358C&quot;/&gt;&lt;wsp:rsid wsp:val=&quot;00C23793&quot;/&gt;&lt;wsp:rsid wsp:val=&quot;00C2394A&quot;/&gt;&lt;wsp:rsid wsp:val=&quot;00C24073&quot;/&gt;&lt;wsp:rsid wsp:val=&quot;00C24354&quot;/&gt;&lt;wsp:rsid wsp:val=&quot;00C24683&quot;/&gt;&lt;wsp:rsid wsp:val=&quot;00C246D6&quot;/&gt;&lt;wsp:rsid wsp:val=&quot;00C2523D&quot;/&gt;&lt;wsp:rsid wsp:val=&quot;00C27126&quot;/&gt;&lt;wsp:rsid wsp:val=&quot;00C27355&quot;/&gt;&lt;wsp:rsid wsp:val=&quot;00C27991&quot;/&gt;&lt;wsp:rsid wsp:val=&quot;00C279A4&quot;/&gt;&lt;wsp:rsid wsp:val=&quot;00C27F9A&quot;/&gt;&lt;wsp:rsid wsp:val=&quot;00C30658&quot;/&gt;&lt;wsp:rsid wsp:val=&quot;00C30A47&quot;/&gt;&lt;wsp:rsid wsp:val=&quot;00C30A56&quot;/&gt;&lt;wsp:rsid wsp:val=&quot;00C30B48&quot;/&gt;&lt;wsp:rsid wsp:val=&quot;00C30DB0&quot;/&gt;&lt;wsp:rsid wsp:val=&quot;00C31089&quot;/&gt;&lt;wsp:rsid wsp:val=&quot;00C311DF&quot;/&gt;&lt;wsp:rsid wsp:val=&quot;00C3178B&quot;/&gt;&lt;wsp:rsid wsp:val=&quot;00C322B0&quot;/&gt;&lt;wsp:rsid wsp:val=&quot;00C32E6E&quot;/&gt;&lt;wsp:rsid wsp:val=&quot;00C32FBB&quot;/&gt;&lt;wsp:rsid wsp:val=&quot;00C336E3&quot;/&gt;&lt;wsp:rsid wsp:val=&quot;00C33A19&quot;/&gt;&lt;wsp:rsid wsp:val=&quot;00C33F81&quot;/&gt;&lt;wsp:rsid wsp:val=&quot;00C33FB2&quot;/&gt;&lt;wsp:rsid wsp:val=&quot;00C33FEA&quot;/&gt;&lt;wsp:rsid wsp:val=&quot;00C33FF3&quot;/&gt;&lt;wsp:rsid wsp:val=&quot;00C343DF&quot;/&gt;&lt;wsp:rsid wsp:val=&quot;00C34D0C&quot;/&gt;&lt;wsp:rsid wsp:val=&quot;00C34DFF&quot;/&gt;&lt;wsp:rsid wsp:val=&quot;00C34E0A&quot;/&gt;&lt;wsp:rsid wsp:val=&quot;00C34E19&quot;/&gt;&lt;wsp:rsid wsp:val=&quot;00C35290&quot;/&gt;&lt;wsp:rsid wsp:val=&quot;00C3546C&quot;/&gt;&lt;wsp:rsid wsp:val=&quot;00C35BD0&quot;/&gt;&lt;wsp:rsid wsp:val=&quot;00C36C4E&quot;/&gt;&lt;wsp:rsid wsp:val=&quot;00C37034&quot;/&gt;&lt;wsp:rsid wsp:val=&quot;00C375D1&quot;/&gt;&lt;wsp:rsid wsp:val=&quot;00C378E1&quot;/&gt;&lt;wsp:rsid wsp:val=&quot;00C37B52&quot;/&gt;&lt;wsp:rsid wsp:val=&quot;00C37F5D&quot;/&gt;&lt;wsp:rsid wsp:val=&quot;00C4002C&quot;/&gt;&lt;wsp:rsid wsp:val=&quot;00C41133&quot;/&gt;&lt;wsp:rsid wsp:val=&quot;00C41603&quot;/&gt;&lt;wsp:rsid wsp:val=&quot;00C418B6&quot;/&gt;&lt;wsp:rsid wsp:val=&quot;00C42038&quot;/&gt;&lt;wsp:rsid wsp:val=&quot;00C4246D&quot;/&gt;&lt;wsp:rsid wsp:val=&quot;00C42FF5&quot;/&gt;&lt;wsp:rsid wsp:val=&quot;00C441DF&quot;/&gt;&lt;wsp:rsid wsp:val=&quot;00C44765&quot;/&gt;&lt;wsp:rsid wsp:val=&quot;00C44902&quot;/&gt;&lt;wsp:rsid wsp:val=&quot;00C46331&quot;/&gt;&lt;wsp:rsid wsp:val=&quot;00C465AC&quot;/&gt;&lt;wsp:rsid wsp:val=&quot;00C46680&quot;/&gt;&lt;wsp:rsid wsp:val=&quot;00C46C1F&quot;/&gt;&lt;wsp:rsid wsp:val=&quot;00C473DC&quot;/&gt;&lt;wsp:rsid wsp:val=&quot;00C47896&quot;/&gt;&lt;wsp:rsid wsp:val=&quot;00C478A8&quot;/&gt;&lt;wsp:rsid wsp:val=&quot;00C50487&quot;/&gt;&lt;wsp:rsid wsp:val=&quot;00C50965&quot;/&gt;&lt;wsp:rsid wsp:val=&quot;00C50E7E&quot;/&gt;&lt;wsp:rsid wsp:val=&quot;00C515D4&quot;/&gt;&lt;wsp:rsid wsp:val=&quot;00C533E4&quot;/&gt;&lt;wsp:rsid wsp:val=&quot;00C54484&quot;/&gt;&lt;wsp:rsid wsp:val=&quot;00C54530&quot;/&gt;&lt;wsp:rsid wsp:val=&quot;00C54B16&quot;/&gt;&lt;wsp:rsid wsp:val=&quot;00C55AF7&quot;/&gt;&lt;wsp:rsid wsp:val=&quot;00C55B63&quot;/&gt;&lt;wsp:rsid wsp:val=&quot;00C56597&quot;/&gt;&lt;wsp:rsid wsp:val=&quot;00C56749&quot;/&gt;&lt;wsp:rsid wsp:val=&quot;00C56807&quot;/&gt;&lt;wsp:rsid wsp:val=&quot;00C56903&quot;/&gt;&lt;wsp:rsid wsp:val=&quot;00C56B1A&quot;/&gt;&lt;wsp:rsid wsp:val=&quot;00C5702A&quot;/&gt;&lt;wsp:rsid wsp:val=&quot;00C57434&quot;/&gt;&lt;wsp:rsid wsp:val=&quot;00C5765A&quot;/&gt;&lt;wsp:rsid wsp:val=&quot;00C578D3&quot;/&gt;&lt;wsp:rsid wsp:val=&quot;00C57992&quot;/&gt;&lt;wsp:rsid wsp:val=&quot;00C6132C&quot;/&gt;&lt;wsp:rsid wsp:val=&quot;00C62C70&quot;/&gt;&lt;wsp:rsid wsp:val=&quot;00C63E92&quot;/&gt;&lt;wsp:rsid wsp:val=&quot;00C64CEB&quot;/&gt;&lt;wsp:rsid wsp:val=&quot;00C6514F&quot;/&gt;&lt;wsp:rsid wsp:val=&quot;00C651DB&quot;/&gt;&lt;wsp:rsid wsp:val=&quot;00C6576D&quot;/&gt;&lt;wsp:rsid wsp:val=&quot;00C6584A&quot;/&gt;&lt;wsp:rsid wsp:val=&quot;00C65A06&quot;/&gt;&lt;wsp:rsid wsp:val=&quot;00C65D07&quot;/&gt;&lt;wsp:rsid wsp:val=&quot;00C65F67&quot;/&gt;&lt;wsp:rsid wsp:val=&quot;00C66124&quot;/&gt;&lt;wsp:rsid wsp:val=&quot;00C661B9&quot;/&gt;&lt;wsp:rsid wsp:val=&quot;00C66B8F&quot;/&gt;&lt;wsp:rsid wsp:val=&quot;00C67070&quot;/&gt;&lt;wsp:rsid wsp:val=&quot;00C67399&quot;/&gt;&lt;wsp:rsid wsp:val=&quot;00C67410&quot;/&gt;&lt;wsp:rsid wsp:val=&quot;00C70734&quot;/&gt;&lt;wsp:rsid wsp:val=&quot;00C707F0&quot;/&gt;&lt;wsp:rsid wsp:val=&quot;00C70D56&quot;/&gt;&lt;wsp:rsid wsp:val=&quot;00C7247E&quot;/&gt;&lt;wsp:rsid wsp:val=&quot;00C72D97&quot;/&gt;&lt;wsp:rsid wsp:val=&quot;00C7328B&quot;/&gt;&lt;wsp:rsid wsp:val=&quot;00C737D9&quot;/&gt;&lt;wsp:rsid wsp:val=&quot;00C74013&quot;/&gt;&lt;wsp:rsid wsp:val=&quot;00C747AF&quot;/&gt;&lt;wsp:rsid wsp:val=&quot;00C74CCE&quot;/&gt;&lt;wsp:rsid wsp:val=&quot;00C74DA4&quot;/&gt;&lt;wsp:rsid wsp:val=&quot;00C751DC&quot;/&gt;&lt;wsp:rsid wsp:val=&quot;00C76BF3&quot;/&gt;&lt;wsp:rsid wsp:val=&quot;00C772D6&quot;/&gt;&lt;wsp:rsid wsp:val=&quot;00C80046&quot;/&gt;&lt;wsp:rsid wsp:val=&quot;00C80505&quot;/&gt;&lt;wsp:rsid wsp:val=&quot;00C80516&quot;/&gt;&lt;wsp:rsid wsp:val=&quot;00C809B0&quot;/&gt;&lt;wsp:rsid wsp:val=&quot;00C813B8&quot;/&gt;&lt;wsp:rsid wsp:val=&quot;00C8173B&quot;/&gt;&lt;wsp:rsid wsp:val=&quot;00C81892&quot;/&gt;&lt;wsp:rsid wsp:val=&quot;00C824ED&quot;/&gt;&lt;wsp:rsid wsp:val=&quot;00C828E3&quot;/&gt;&lt;wsp:rsid wsp:val=&quot;00C82B46&quot;/&gt;&lt;wsp:rsid wsp:val=&quot;00C82D07&quot;/&gt;&lt;wsp:rsid wsp:val=&quot;00C83003&quot;/&gt;&lt;wsp:rsid wsp:val=&quot;00C830CB&quot;/&gt;&lt;wsp:rsid wsp:val=&quot;00C831E3&quot;/&gt;&lt;wsp:rsid wsp:val=&quot;00C83881&quot;/&gt;&lt;wsp:rsid wsp:val=&quot;00C840C9&quot;/&gt;&lt;wsp:rsid wsp:val=&quot;00C8458F&quot;/&gt;&lt;wsp:rsid wsp:val=&quot;00C84933&quot;/&gt;&lt;wsp:rsid wsp:val=&quot;00C852EF&quot;/&gt;&lt;wsp:rsid wsp:val=&quot;00C85519&quot;/&gt;&lt;wsp:rsid wsp:val=&quot;00C85576&quot;/&gt;&lt;wsp:rsid wsp:val=&quot;00C857DD&quot;/&gt;&lt;wsp:rsid wsp:val=&quot;00C85BBC&quot;/&gt;&lt;wsp:rsid wsp:val=&quot;00C85FDF&quot;/&gt;&lt;wsp:rsid wsp:val=&quot;00C860EA&quot;/&gt;&lt;wsp:rsid wsp:val=&quot;00C864F5&quot;/&gt;&lt;wsp:rsid wsp:val=&quot;00C867D6&quot;/&gt;&lt;wsp:rsid wsp:val=&quot;00C86903&quot;/&gt;&lt;wsp:rsid wsp:val=&quot;00C8717D&quot;/&gt;&lt;wsp:rsid wsp:val=&quot;00C87932&quot;/&gt;&lt;wsp:rsid wsp:val=&quot;00C90715&quot;/&gt;&lt;wsp:rsid wsp:val=&quot;00C91208&quot;/&gt;&lt;wsp:rsid wsp:val=&quot;00C91FD4&quot;/&gt;&lt;wsp:rsid wsp:val=&quot;00C92103&quot;/&gt;&lt;wsp:rsid wsp:val=&quot;00C92BB1&quot;/&gt;&lt;wsp:rsid wsp:val=&quot;00C9469A&quot;/&gt;&lt;wsp:rsid wsp:val=&quot;00C94D8E&quot;/&gt;&lt;wsp:rsid wsp:val=&quot;00C959B3&quot;/&gt;&lt;wsp:rsid wsp:val=&quot;00C95C2B&quot;/&gt;&lt;wsp:rsid wsp:val=&quot;00C9628F&quot;/&gt;&lt;wsp:rsid wsp:val=&quot;00C9683D&quot;/&gt;&lt;wsp:rsid wsp:val=&quot;00C9769F&quot;/&gt;&lt;wsp:rsid wsp:val=&quot;00C97A88&quot;/&gt;&lt;wsp:rsid wsp:val=&quot;00C97C68&quot;/&gt;&lt;wsp:rsid wsp:val=&quot;00CA128D&quot;/&gt;&lt;wsp:rsid wsp:val=&quot;00CA1604&quot;/&gt;&lt;wsp:rsid wsp:val=&quot;00CA21ED&quot;/&gt;&lt;wsp:rsid wsp:val=&quot;00CA2AF5&quot;/&gt;&lt;wsp:rsid wsp:val=&quot;00CA3180&quot;/&gt;&lt;wsp:rsid wsp:val=&quot;00CA3F24&quot;/&gt;&lt;wsp:rsid wsp:val=&quot;00CA4C5F&quot;/&gt;&lt;wsp:rsid wsp:val=&quot;00CA5721&quot;/&gt;&lt;wsp:rsid wsp:val=&quot;00CA5759&quot;/&gt;&lt;wsp:rsid wsp:val=&quot;00CA5A59&quot;/&gt;&lt;wsp:rsid wsp:val=&quot;00CA5F16&quot;/&gt;&lt;wsp:rsid wsp:val=&quot;00CA6607&quot;/&gt;&lt;wsp:rsid wsp:val=&quot;00CA74ED&quot;/&gt;&lt;wsp:rsid wsp:val=&quot;00CA77D0&quot;/&gt;&lt;wsp:rsid wsp:val=&quot;00CA7B8A&quot;/&gt;&lt;wsp:rsid wsp:val=&quot;00CA7D44&quot;/&gt;&lt;wsp:rsid wsp:val=&quot;00CA7E3A&quot;/&gt;&lt;wsp:rsid wsp:val=&quot;00CB02FD&quot;/&gt;&lt;wsp:rsid wsp:val=&quot;00CB0505&quot;/&gt;&lt;wsp:rsid wsp:val=&quot;00CB0B88&quot;/&gt;&lt;wsp:rsid wsp:val=&quot;00CB0F5F&quot;/&gt;&lt;wsp:rsid wsp:val=&quot;00CB1CC2&quot;/&gt;&lt;wsp:rsid wsp:val=&quot;00CB2556&quot;/&gt;&lt;wsp:rsid wsp:val=&quot;00CB2E43&quot;/&gt;&lt;wsp:rsid wsp:val=&quot;00CB3751&quot;/&gt;&lt;wsp:rsid wsp:val=&quot;00CB38CA&quot;/&gt;&lt;wsp:rsid wsp:val=&quot;00CB4363&quot;/&gt;&lt;wsp:rsid wsp:val=&quot;00CB4430&quot;/&gt;&lt;wsp:rsid wsp:val=&quot;00CB458B&quot;/&gt;&lt;wsp:rsid wsp:val=&quot;00CB4F82&quot;/&gt;&lt;wsp:rsid wsp:val=&quot;00CB5C94&quot;/&gt;&lt;wsp:rsid wsp:val=&quot;00CB6083&quot;/&gt;&lt;wsp:rsid wsp:val=&quot;00CB6195&quot;/&gt;&lt;wsp:rsid wsp:val=&quot;00CB6667&quot;/&gt;&lt;wsp:rsid wsp:val=&quot;00CB6687&quot;/&gt;&lt;wsp:rsid wsp:val=&quot;00CB6848&quot;/&gt;&lt;wsp:rsid wsp:val=&quot;00CB6B38&quot;/&gt;&lt;wsp:rsid wsp:val=&quot;00CB7213&quot;/&gt;&lt;wsp:rsid wsp:val=&quot;00CB7325&quot;/&gt;&lt;wsp:rsid wsp:val=&quot;00CB79C4&quot;/&gt;&lt;wsp:rsid wsp:val=&quot;00CB7AB0&quot;/&gt;&lt;wsp:rsid wsp:val=&quot;00CB7FFA&quot;/&gt;&lt;wsp:rsid wsp:val=&quot;00CC005A&quot;/&gt;&lt;wsp:rsid wsp:val=&quot;00CC1985&quot;/&gt;&lt;wsp:rsid wsp:val=&quot;00CC21DB&quot;/&gt;&lt;wsp:rsid wsp:val=&quot;00CC278D&quot;/&gt;&lt;wsp:rsid wsp:val=&quot;00CC2AF9&quot;/&gt;&lt;wsp:rsid wsp:val=&quot;00CC36F4&quot;/&gt;&lt;wsp:rsid wsp:val=&quot;00CC3D02&quot;/&gt;&lt;wsp:rsid wsp:val=&quot;00CC44F0&quot;/&gt;&lt;wsp:rsid wsp:val=&quot;00CC4DEF&quot;/&gt;&lt;wsp:rsid wsp:val=&quot;00CC579A&quot;/&gt;&lt;wsp:rsid wsp:val=&quot;00CC627C&quot;/&gt;&lt;wsp:rsid wsp:val=&quot;00CC64D1&quot;/&gt;&lt;wsp:rsid wsp:val=&quot;00CC64EA&quot;/&gt;&lt;wsp:rsid wsp:val=&quot;00CC65B4&quot;/&gt;&lt;wsp:rsid wsp:val=&quot;00CC6727&quot;/&gt;&lt;wsp:rsid wsp:val=&quot;00CC725F&quot;/&gt;&lt;wsp:rsid wsp:val=&quot;00CC74A9&quot;/&gt;&lt;wsp:rsid wsp:val=&quot;00CC7B2E&quot;/&gt;&lt;wsp:rsid wsp:val=&quot;00CC7C65&quot;/&gt;&lt;wsp:rsid wsp:val=&quot;00CD05B4&quot;/&gt;&lt;wsp:rsid wsp:val=&quot;00CD0839&quot;/&gt;&lt;wsp:rsid wsp:val=&quot;00CD09E5&quot;/&gt;&lt;wsp:rsid wsp:val=&quot;00CD133D&quot;/&gt;&lt;wsp:rsid wsp:val=&quot;00CD1B4F&quot;/&gt;&lt;wsp:rsid wsp:val=&quot;00CD22F0&quot;/&gt;&lt;wsp:rsid wsp:val=&quot;00CD270F&quot;/&gt;&lt;wsp:rsid wsp:val=&quot;00CD2EBF&quot;/&gt;&lt;wsp:rsid wsp:val=&quot;00CD2FB1&quot;/&gt;&lt;wsp:rsid wsp:val=&quot;00CD3903&quot;/&gt;&lt;wsp:rsid wsp:val=&quot;00CD487F&quot;/&gt;&lt;wsp:rsid wsp:val=&quot;00CD4FFE&quot;/&gt;&lt;wsp:rsid wsp:val=&quot;00CD5595&quot;/&gt;&lt;wsp:rsid wsp:val=&quot;00CD5790&quot;/&gt;&lt;wsp:rsid wsp:val=&quot;00CD5BBD&quot;/&gt;&lt;wsp:rsid wsp:val=&quot;00CD5F27&quot;/&gt;&lt;wsp:rsid wsp:val=&quot;00CD6470&quot;/&gt;&lt;wsp:rsid wsp:val=&quot;00CD6508&quot;/&gt;&lt;wsp:rsid wsp:val=&quot;00CD6803&quot;/&gt;&lt;wsp:rsid wsp:val=&quot;00CD6EC8&quot;/&gt;&lt;wsp:rsid wsp:val=&quot;00CD7D1D&quot;/&gt;&lt;wsp:rsid wsp:val=&quot;00CD7D95&quot;/&gt;&lt;wsp:rsid wsp:val=&quot;00CD7E8C&quot;/&gt;&lt;wsp:rsid wsp:val=&quot;00CE085F&quot;/&gt;&lt;wsp:rsid wsp:val=&quot;00CE133F&quot;/&gt;&lt;wsp:rsid wsp:val=&quot;00CE1458&quot;/&gt;&lt;wsp:rsid wsp:val=&quot;00CE1908&quot;/&gt;&lt;wsp:rsid wsp:val=&quot;00CE1DFA&quot;/&gt;&lt;wsp:rsid wsp:val=&quot;00CE20F3&quot;/&gt;&lt;wsp:rsid wsp:val=&quot;00CE2D49&quot;/&gt;&lt;wsp:rsid wsp:val=&quot;00CE424A&quot;/&gt;&lt;wsp:rsid wsp:val=&quot;00CE4565&quot;/&gt;&lt;wsp:rsid wsp:val=&quot;00CE4A0B&quot;/&gt;&lt;wsp:rsid wsp:val=&quot;00CE53CB&quot;/&gt;&lt;wsp:rsid wsp:val=&quot;00CE554A&quot;/&gt;&lt;wsp:rsid wsp:val=&quot;00CE5BE1&quot;/&gt;&lt;wsp:rsid wsp:val=&quot;00CE6F3E&quot;/&gt;&lt;wsp:rsid wsp:val=&quot;00CE7139&quot;/&gt;&lt;wsp:rsid wsp:val=&quot;00CF0162&quot;/&gt;&lt;wsp:rsid wsp:val=&quot;00CF05B2&quot;/&gt;&lt;wsp:rsid wsp:val=&quot;00CF1181&quot;/&gt;&lt;wsp:rsid wsp:val=&quot;00CF17F5&quot;/&gt;&lt;wsp:rsid wsp:val=&quot;00CF21EC&quot;/&gt;&lt;wsp:rsid wsp:val=&quot;00CF2AC7&quot;/&gt;&lt;wsp:rsid wsp:val=&quot;00CF2BA1&quot;/&gt;&lt;wsp:rsid wsp:val=&quot;00CF2D38&quot;/&gt;&lt;wsp:rsid wsp:val=&quot;00CF3AD3&quot;/&gt;&lt;wsp:rsid wsp:val=&quot;00CF3F78&quot;/&gt;&lt;wsp:rsid wsp:val=&quot;00CF47ED&quot;/&gt;&lt;wsp:rsid wsp:val=&quot;00CF4BCB&quot;/&gt;&lt;wsp:rsid wsp:val=&quot;00CF5384&quot;/&gt;&lt;wsp:rsid wsp:val=&quot;00CF596C&quot;/&gt;&lt;wsp:rsid wsp:val=&quot;00CF5E11&quot;/&gt;&lt;wsp:rsid wsp:val=&quot;00CF6A40&quot;/&gt;&lt;wsp:rsid wsp:val=&quot;00CF7365&quot;/&gt;&lt;wsp:rsid wsp:val=&quot;00CF76CA&quot;/&gt;&lt;wsp:rsid wsp:val=&quot;00CF7FBA&quot;/&gt;&lt;wsp:rsid wsp:val=&quot;00D00101&quot;/&gt;&lt;wsp:rsid wsp:val=&quot;00D00C2E&quot;/&gt;&lt;wsp:rsid wsp:val=&quot;00D00FCB&quot;/&gt;&lt;wsp:rsid wsp:val=&quot;00D018E3&quot;/&gt;&lt;wsp:rsid wsp:val=&quot;00D02455&quot;/&gt;&lt;wsp:rsid wsp:val=&quot;00D0352E&quot;/&gt;&lt;wsp:rsid wsp:val=&quot;00D03A49&quot;/&gt;&lt;wsp:rsid wsp:val=&quot;00D0517F&quot;/&gt;&lt;wsp:rsid wsp:val=&quot;00D052A4&quot;/&gt;&lt;wsp:rsid wsp:val=&quot;00D0537E&quot;/&gt;&lt;wsp:rsid wsp:val=&quot;00D05BB1&quot;/&gt;&lt;wsp:rsid wsp:val=&quot;00D05FD2&quot;/&gt;&lt;wsp:rsid wsp:val=&quot;00D05FF4&quot;/&gt;&lt;wsp:rsid wsp:val=&quot;00D06571&quot;/&gt;&lt;wsp:rsid wsp:val=&quot;00D06941&quot;/&gt;&lt;wsp:rsid wsp:val=&quot;00D06FC8&quot;/&gt;&lt;wsp:rsid wsp:val=&quot;00D06FE5&quot;/&gt;&lt;wsp:rsid wsp:val=&quot;00D07DAB&quot;/&gt;&lt;wsp:rsid wsp:val=&quot;00D07F81&quot;/&gt;&lt;wsp:rsid wsp:val=&quot;00D10265&quot;/&gt;&lt;wsp:rsid wsp:val=&quot;00D104C4&quot;/&gt;&lt;wsp:rsid wsp:val=&quot;00D10E3E&quot;/&gt;&lt;wsp:rsid wsp:val=&quot;00D10F3F&quot;/&gt;&lt;wsp:rsid wsp:val=&quot;00D1171F&quot;/&gt;&lt;wsp:rsid wsp:val=&quot;00D119D7&quot;/&gt;&lt;wsp:rsid wsp:val=&quot;00D1229F&quot;/&gt;&lt;wsp:rsid wsp:val=&quot;00D1247C&quot;/&gt;&lt;wsp:rsid wsp:val=&quot;00D12829&quot;/&gt;&lt;wsp:rsid wsp:val=&quot;00D1350B&quot;/&gt;&lt;wsp:rsid wsp:val=&quot;00D13D1F&quot;/&gt;&lt;wsp:rsid wsp:val=&quot;00D14095&quot;/&gt;&lt;wsp:rsid wsp:val=&quot;00D140B6&quot;/&gt;&lt;wsp:rsid wsp:val=&quot;00D1448D&quot;/&gt;&lt;wsp:rsid wsp:val=&quot;00D1494E&quot;/&gt;&lt;wsp:rsid wsp:val=&quot;00D1534C&quot;/&gt;&lt;wsp:rsid wsp:val=&quot;00D15D16&quot;/&gt;&lt;wsp:rsid wsp:val=&quot;00D16B3E&quot;/&gt;&lt;wsp:rsid wsp:val=&quot;00D1708F&quot;/&gt;&lt;wsp:rsid wsp:val=&quot;00D17104&quot;/&gt;&lt;wsp:rsid wsp:val=&quot;00D17B0D&quot;/&gt;&lt;wsp:rsid wsp:val=&quot;00D17F4B&quot;/&gt;&lt;wsp:rsid wsp:val=&quot;00D208B9&quot;/&gt;&lt;wsp:rsid wsp:val=&quot;00D2132A&quot;/&gt;&lt;wsp:rsid wsp:val=&quot;00D21430&quot;/&gt;&lt;wsp:rsid wsp:val=&quot;00D215A5&quot;/&gt;&lt;wsp:rsid wsp:val=&quot;00D218A8&quot;/&gt;&lt;wsp:rsid wsp:val=&quot;00D221D1&quot;/&gt;&lt;wsp:rsid wsp:val=&quot;00D228D4&quot;/&gt;&lt;wsp:rsid wsp:val=&quot;00D23264&quot;/&gt;&lt;wsp:rsid wsp:val=&quot;00D25990&quot;/&gt;&lt;wsp:rsid wsp:val=&quot;00D26050&quot;/&gt;&lt;wsp:rsid wsp:val=&quot;00D264E0&quot;/&gt;&lt;wsp:rsid wsp:val=&quot;00D26F83&quot;/&gt;&lt;wsp:rsid wsp:val=&quot;00D27024&quot;/&gt;&lt;wsp:rsid wsp:val=&quot;00D27CC6&quot;/&gt;&lt;wsp:rsid wsp:val=&quot;00D27D66&quot;/&gt;&lt;wsp:rsid wsp:val=&quot;00D27DAD&quot;/&gt;&lt;wsp:rsid wsp:val=&quot;00D27FF9&quot;/&gt;&lt;wsp:rsid wsp:val=&quot;00D30A9B&quot;/&gt;&lt;wsp:rsid wsp:val=&quot;00D31570&quot;/&gt;&lt;wsp:rsid wsp:val=&quot;00D31AB0&quot;/&gt;&lt;wsp:rsid wsp:val=&quot;00D31B7F&quot;/&gt;&lt;wsp:rsid wsp:val=&quot;00D31E43&quot;/&gt;&lt;wsp:rsid wsp:val=&quot;00D31F70&quot;/&gt;&lt;wsp:rsid wsp:val=&quot;00D32017&quot;/&gt;&lt;wsp:rsid wsp:val=&quot;00D32AC5&quot;/&gt;&lt;wsp:rsid wsp:val=&quot;00D32DA2&quot;/&gt;&lt;wsp:rsid wsp:val=&quot;00D331F5&quot;/&gt;&lt;wsp:rsid wsp:val=&quot;00D3374A&quot;/&gt;&lt;wsp:rsid wsp:val=&quot;00D33A0E&quot;/&gt;&lt;wsp:rsid wsp:val=&quot;00D33AE8&quot;/&gt;&lt;wsp:rsid wsp:val=&quot;00D3409A&quot;/&gt;&lt;wsp:rsid wsp:val=&quot;00D343D3&quot;/&gt;&lt;wsp:rsid wsp:val=&quot;00D34421&quot;/&gt;&lt;wsp:rsid wsp:val=&quot;00D34430&quot;/&gt;&lt;wsp:rsid wsp:val=&quot;00D34589&quot;/&gt;&lt;wsp:rsid wsp:val=&quot;00D348F6&quot;/&gt;&lt;wsp:rsid wsp:val=&quot;00D35DFD&quot;/&gt;&lt;wsp:rsid wsp:val=&quot;00D368E5&quot;/&gt;&lt;wsp:rsid wsp:val=&quot;00D36A55&quot;/&gt;&lt;wsp:rsid wsp:val=&quot;00D36C0A&quot;/&gt;&lt;wsp:rsid wsp:val=&quot;00D40679&quot;/&gt;&lt;wsp:rsid wsp:val=&quot;00D41774&quot;/&gt;&lt;wsp:rsid wsp:val=&quot;00D418E4&quot;/&gt;&lt;wsp:rsid wsp:val=&quot;00D41E07&quot;/&gt;&lt;wsp:rsid wsp:val=&quot;00D425F9&quot;/&gt;&lt;wsp:rsid wsp:val=&quot;00D42E22&quot;/&gt;&lt;wsp:rsid wsp:val=&quot;00D43579&quot;/&gt;&lt;wsp:rsid wsp:val=&quot;00D43C62&quot;/&gt;&lt;wsp:rsid wsp:val=&quot;00D44448&quot;/&gt;&lt;wsp:rsid wsp:val=&quot;00D44827&quot;/&gt;&lt;wsp:rsid wsp:val=&quot;00D448A2&quot;/&gt;&lt;wsp:rsid wsp:val=&quot;00D45A47&quot;/&gt;&lt;wsp:rsid wsp:val=&quot;00D46257&quot;/&gt;&lt;wsp:rsid wsp:val=&quot;00D463B7&quot;/&gt;&lt;wsp:rsid wsp:val=&quot;00D469CF&quot;/&gt;&lt;wsp:rsid wsp:val=&quot;00D479AD&quot;/&gt;&lt;wsp:rsid wsp:val=&quot;00D47EC1&quot;/&gt;&lt;wsp:rsid wsp:val=&quot;00D504BA&quot;/&gt;&lt;wsp:rsid wsp:val=&quot;00D50E8D&quot;/&gt;&lt;wsp:rsid wsp:val=&quot;00D51CDD&quot;/&gt;&lt;wsp:rsid wsp:val=&quot;00D526C0&quot;/&gt;&lt;wsp:rsid wsp:val=&quot;00D53873&quot;/&gt;&lt;wsp:rsid wsp:val=&quot;00D54677&quot;/&gt;&lt;wsp:rsid wsp:val=&quot;00D54A8E&quot;/&gt;&lt;wsp:rsid wsp:val=&quot;00D54BB2&quot;/&gt;&lt;wsp:rsid wsp:val=&quot;00D5509E&quot;/&gt;&lt;wsp:rsid wsp:val=&quot;00D561C1&quot;/&gt;&lt;wsp:rsid wsp:val=&quot;00D561CD&quot;/&gt;&lt;wsp:rsid wsp:val=&quot;00D56528&quot;/&gt;&lt;wsp:rsid wsp:val=&quot;00D577A3&quot;/&gt;&lt;wsp:rsid wsp:val=&quot;00D60BF8&quot;/&gt;&lt;wsp:rsid wsp:val=&quot;00D61058&quot;/&gt;&lt;wsp:rsid wsp:val=&quot;00D61559&quot;/&gt;&lt;wsp:rsid wsp:val=&quot;00D61BBE&quot;/&gt;&lt;wsp:rsid wsp:val=&quot;00D61DC8&quot;/&gt;&lt;wsp:rsid wsp:val=&quot;00D62A46&quot;/&gt;&lt;wsp:rsid wsp:val=&quot;00D62D00&quot;/&gt;&lt;wsp:rsid wsp:val=&quot;00D63F17&quot;/&gt;&lt;wsp:rsid wsp:val=&quot;00D642CC&quot;/&gt;&lt;wsp:rsid wsp:val=&quot;00D64D7C&quot;/&gt;&lt;wsp:rsid wsp:val=&quot;00D64DA9&quot;/&gt;&lt;wsp:rsid wsp:val=&quot;00D657B7&quot;/&gt;&lt;wsp:rsid wsp:val=&quot;00D66068&quot;/&gt;&lt;wsp:rsid wsp:val=&quot;00D662CA&quot;/&gt;&lt;wsp:rsid wsp:val=&quot;00D66517&quot;/&gt;&lt;wsp:rsid wsp:val=&quot;00D66D34&quot;/&gt;&lt;wsp:rsid wsp:val=&quot;00D67C97&quot;/&gt;&lt;wsp:rsid wsp:val=&quot;00D70428&quot;/&gt;&lt;wsp:rsid wsp:val=&quot;00D70637&quot;/&gt;&lt;wsp:rsid wsp:val=&quot;00D7063F&quot;/&gt;&lt;wsp:rsid wsp:val=&quot;00D70A3E&quot;/&gt;&lt;wsp:rsid wsp:val=&quot;00D7103B&quot;/&gt;&lt;wsp:rsid wsp:val=&quot;00D7289B&quot;/&gt;&lt;wsp:rsid wsp:val=&quot;00D73B9F&quot;/&gt;&lt;wsp:rsid wsp:val=&quot;00D73F40&quot;/&gt;&lt;wsp:rsid wsp:val=&quot;00D7510C&quot;/&gt;&lt;wsp:rsid wsp:val=&quot;00D75CE4&quot;/&gt;&lt;wsp:rsid wsp:val=&quot;00D763F0&quot;/&gt;&lt;wsp:rsid wsp:val=&quot;00D7692E&quot;/&gt;&lt;wsp:rsid wsp:val=&quot;00D7704A&quot;/&gt;&lt;wsp:rsid wsp:val=&quot;00D773D9&quot;/&gt;&lt;wsp:rsid wsp:val=&quot;00D779E1&quot;/&gt;&lt;wsp:rsid wsp:val=&quot;00D77C5C&quot;/&gt;&lt;wsp:rsid wsp:val=&quot;00D77EBB&quot;/&gt;&lt;wsp:rsid wsp:val=&quot;00D80345&quot;/&gt;&lt;wsp:rsid wsp:val=&quot;00D811D8&quot;/&gt;&lt;wsp:rsid wsp:val=&quot;00D81952&quot;/&gt;&lt;wsp:rsid wsp:val=&quot;00D82072&quot;/&gt;&lt;wsp:rsid wsp:val=&quot;00D8213D&quot;/&gt;&lt;wsp:rsid wsp:val=&quot;00D82284&quot;/&gt;&lt;wsp:rsid wsp:val=&quot;00D82D07&quot;/&gt;&lt;wsp:rsid wsp:val=&quot;00D82FD8&quot;/&gt;&lt;wsp:rsid wsp:val=&quot;00D83737&quot;/&gt;&lt;wsp:rsid wsp:val=&quot;00D83865&quot;/&gt;&lt;wsp:rsid wsp:val=&quot;00D83C17&quot;/&gt;&lt;wsp:rsid wsp:val=&quot;00D84200&quot;/&gt;&lt;wsp:rsid wsp:val=&quot;00D85262&quot;/&gt;&lt;wsp:rsid wsp:val=&quot;00D863D6&quot;/&gt;&lt;wsp:rsid wsp:val=&quot;00D86A3E&quot;/&gt;&lt;wsp:rsid wsp:val=&quot;00D8775B&quot;/&gt;&lt;wsp:rsid wsp:val=&quot;00D90450&quot;/&gt;&lt;wsp:rsid wsp:val=&quot;00D91363&quot;/&gt;&lt;wsp:rsid wsp:val=&quot;00D91882&quot;/&gt;&lt;wsp:rsid wsp:val=&quot;00D9224B&quot;/&gt;&lt;wsp:rsid wsp:val=&quot;00D92517&quot;/&gt;&lt;wsp:rsid wsp:val=&quot;00D92BA6&quot;/&gt;&lt;wsp:rsid wsp:val=&quot;00D93B9D&quot;/&gt;&lt;wsp:rsid wsp:val=&quot;00D93D49&quot;/&gt;&lt;wsp:rsid wsp:val=&quot;00D94575&quot;/&gt;&lt;wsp:rsid wsp:val=&quot;00D946FE&quot;/&gt;&lt;wsp:rsid wsp:val=&quot;00D948AA&quot;/&gt;&lt;wsp:rsid wsp:val=&quot;00D950FA&quot;/&gt;&lt;wsp:rsid wsp:val=&quot;00D95F5F&quot;/&gt;&lt;wsp:rsid wsp:val=&quot;00D9649E&quot;/&gt;&lt;wsp:rsid wsp:val=&quot;00D966F8&quot;/&gt;&lt;wsp:rsid wsp:val=&quot;00D96915&quot;/&gt;&lt;wsp:rsid wsp:val=&quot;00D97588&quot;/&gt;&lt;wsp:rsid wsp:val=&quot;00D976DE&quot;/&gt;&lt;wsp:rsid wsp:val=&quot;00D97932&quot;/&gt;&lt;wsp:rsid wsp:val=&quot;00DA00CE&quot;/&gt;&lt;wsp:rsid wsp:val=&quot;00DA08D3&quot;/&gt;&lt;wsp:rsid wsp:val=&quot;00DA09E0&quot;/&gt;&lt;wsp:rsid wsp:val=&quot;00DA1167&quot;/&gt;&lt;wsp:rsid wsp:val=&quot;00DA1180&quot;/&gt;&lt;wsp:rsid wsp:val=&quot;00DA13D5&quot;/&gt;&lt;wsp:rsid wsp:val=&quot;00DA1573&quot;/&gt;&lt;wsp:rsid wsp:val=&quot;00DA1797&quot;/&gt;&lt;wsp:rsid wsp:val=&quot;00DA2029&quot;/&gt;&lt;wsp:rsid wsp:val=&quot;00DA21AF&quot;/&gt;&lt;wsp:rsid wsp:val=&quot;00DA289A&quot;/&gt;&lt;wsp:rsid wsp:val=&quot;00DA2B1F&quot;/&gt;&lt;wsp:rsid wsp:val=&quot;00DA348E&quot;/&gt;&lt;wsp:rsid wsp:val=&quot;00DA4545&quot;/&gt;&lt;wsp:rsid wsp:val=&quot;00DA47BC&quot;/&gt;&lt;wsp:rsid wsp:val=&quot;00DA48F5&quot;/&gt;&lt;wsp:rsid wsp:val=&quot;00DA4918&quot;/&gt;&lt;wsp:rsid wsp:val=&quot;00DA49D3&quot;/&gt;&lt;wsp:rsid wsp:val=&quot;00DA509A&quot;/&gt;&lt;wsp:rsid wsp:val=&quot;00DA51E9&quot;/&gt;&lt;wsp:rsid wsp:val=&quot;00DA5D01&quot;/&gt;&lt;wsp:rsid wsp:val=&quot;00DA6DD9&quot;/&gt;&lt;wsp:rsid wsp:val=&quot;00DA7576&quot;/&gt;&lt;wsp:rsid wsp:val=&quot;00DA79B0&quot;/&gt;&lt;wsp:rsid wsp:val=&quot;00DB0DEF&quot;/&gt;&lt;wsp:rsid wsp:val=&quot;00DB1F51&quot;/&gt;&lt;wsp:rsid wsp:val=&quot;00DB203A&quot;/&gt;&lt;wsp:rsid wsp:val=&quot;00DB28DD&quot;/&gt;&lt;wsp:rsid wsp:val=&quot;00DB2D5B&quot;/&gt;&lt;wsp:rsid wsp:val=&quot;00DB2E36&quot;/&gt;&lt;wsp:rsid wsp:val=&quot;00DB360E&quot;/&gt;&lt;wsp:rsid wsp:val=&quot;00DB3AB0&quot;/&gt;&lt;wsp:rsid wsp:val=&quot;00DB4137&quot;/&gt;&lt;wsp:rsid wsp:val=&quot;00DB416F&quot;/&gt;&lt;wsp:rsid wsp:val=&quot;00DB422D&quot;/&gt;&lt;wsp:rsid wsp:val=&quot;00DB4AA2&quot;/&gt;&lt;wsp:rsid wsp:val=&quot;00DB4AE7&quot;/&gt;&lt;wsp:rsid wsp:val=&quot;00DB5096&quot;/&gt;&lt;wsp:rsid wsp:val=&quot;00DB521B&quot;/&gt;&lt;wsp:rsid wsp:val=&quot;00DB608A&quot;/&gt;&lt;wsp:rsid wsp:val=&quot;00DB6849&quot;/&gt;&lt;wsp:rsid wsp:val=&quot;00DB750B&quot;/&gt;&lt;wsp:rsid wsp:val=&quot;00DB7A21&quot;/&gt;&lt;wsp:rsid wsp:val=&quot;00DC006C&quot;/&gt;&lt;wsp:rsid wsp:val=&quot;00DC01B8&quot;/&gt;&lt;wsp:rsid wsp:val=&quot;00DC049A&quot;/&gt;&lt;wsp:rsid wsp:val=&quot;00DC0C20&quot;/&gt;&lt;wsp:rsid wsp:val=&quot;00DC124A&quot;/&gt;&lt;wsp:rsid wsp:val=&quot;00DC1857&quot;/&gt;&lt;wsp:rsid wsp:val=&quot;00DC2751&quot;/&gt;&lt;wsp:rsid wsp:val=&quot;00DC277E&quot;/&gt;&lt;wsp:rsid wsp:val=&quot;00DC2BD3&quot;/&gt;&lt;wsp:rsid wsp:val=&quot;00DC2BD9&quot;/&gt;&lt;wsp:rsid wsp:val=&quot;00DC2D1B&quot;/&gt;&lt;wsp:rsid wsp:val=&quot;00DC3583&quot;/&gt;&lt;wsp:rsid wsp:val=&quot;00DC3B60&quot;/&gt;&lt;wsp:rsid wsp:val=&quot;00DC4690&quot;/&gt;&lt;wsp:rsid wsp:val=&quot;00DC58AF&quot;/&gt;&lt;wsp:rsid wsp:val=&quot;00DC5AF8&quot;/&gt;&lt;wsp:rsid wsp:val=&quot;00DC6807&quot;/&gt;&lt;wsp:rsid wsp:val=&quot;00DC6969&quot;/&gt;&lt;wsp:rsid wsp:val=&quot;00DC6974&quot;/&gt;&lt;wsp:rsid wsp:val=&quot;00DC6DB5&quot;/&gt;&lt;wsp:rsid wsp:val=&quot;00DC7013&quot;/&gt;&lt;wsp:rsid wsp:val=&quot;00DC79FE&quot;/&gt;&lt;wsp:rsid wsp:val=&quot;00DC7B4F&quot;/&gt;&lt;wsp:rsid wsp:val=&quot;00DD0ABD&quot;/&gt;&lt;wsp:rsid wsp:val=&quot;00DD0CCE&quot;/&gt;&lt;wsp:rsid wsp:val=&quot;00DD10BD&quot;/&gt;&lt;wsp:rsid wsp:val=&quot;00DD114E&quot;/&gt;&lt;wsp:rsid wsp:val=&quot;00DD11CA&quot;/&gt;&lt;wsp:rsid wsp:val=&quot;00DD1629&quot;/&gt;&lt;wsp:rsid wsp:val=&quot;00DD1998&quot;/&gt;&lt;wsp:rsid wsp:val=&quot;00DD1A04&quot;/&gt;&lt;wsp:rsid wsp:val=&quot;00DD2C1C&quot;/&gt;&lt;wsp:rsid wsp:val=&quot;00DD2D91&quot;/&gt;&lt;wsp:rsid wsp:val=&quot;00DD2F50&quot;/&gt;&lt;wsp:rsid wsp:val=&quot;00DD2F98&quot;/&gt;&lt;wsp:rsid wsp:val=&quot;00DD3307&quot;/&gt;&lt;wsp:rsid wsp:val=&quot;00DD3D67&quot;/&gt;&lt;wsp:rsid wsp:val=&quot;00DD40A6&quot;/&gt;&lt;wsp:rsid wsp:val=&quot;00DD419D&quot;/&gt;&lt;wsp:rsid wsp:val=&quot;00DD430E&quot;/&gt;&lt;wsp:rsid wsp:val=&quot;00DD4849&quot;/&gt;&lt;wsp:rsid wsp:val=&quot;00DD4A4B&quot;/&gt;&lt;wsp:rsid wsp:val=&quot;00DD53CA&quot;/&gt;&lt;wsp:rsid wsp:val=&quot;00DD5990&quot;/&gt;&lt;wsp:rsid wsp:val=&quot;00DD5D9D&quot;/&gt;&lt;wsp:rsid wsp:val=&quot;00DD62DE&quot;/&gt;&lt;wsp:rsid wsp:val=&quot;00DD675A&quot;/&gt;&lt;wsp:rsid wsp:val=&quot;00DD6DAE&quot;/&gt;&lt;wsp:rsid wsp:val=&quot;00DD6EA5&quot;/&gt;&lt;wsp:rsid wsp:val=&quot;00DD6F76&quot;/&gt;&lt;wsp:rsid wsp:val=&quot;00DD76C5&quot;/&gt;&lt;wsp:rsid wsp:val=&quot;00DD782E&quot;/&gt;&lt;wsp:rsid wsp:val=&quot;00DD7EFE&quot;/&gt;&lt;wsp:rsid wsp:val=&quot;00DE11A4&quot;/&gt;&lt;wsp:rsid wsp:val=&quot;00DE1E17&quot;/&gt;&lt;wsp:rsid wsp:val=&quot;00DE211B&quot;/&gt;&lt;wsp:rsid wsp:val=&quot;00DE2E2B&quot;/&gt;&lt;wsp:rsid wsp:val=&quot;00DE334E&quot;/&gt;&lt;wsp:rsid wsp:val=&quot;00DE42D6&quot;/&gt;&lt;wsp:rsid wsp:val=&quot;00DE4AF9&quot;/&gt;&lt;wsp:rsid wsp:val=&quot;00DE52CB&quot;/&gt;&lt;wsp:rsid wsp:val=&quot;00DE5E60&quot;/&gt;&lt;wsp:rsid wsp:val=&quot;00DE60E7&quot;/&gt;&lt;wsp:rsid wsp:val=&quot;00DE67E0&quot;/&gt;&lt;wsp:rsid wsp:val=&quot;00DE72F4&quot;/&gt;&lt;wsp:rsid wsp:val=&quot;00DE764E&quot;/&gt;&lt;wsp:rsid wsp:val=&quot;00DE7C87&quot;/&gt;&lt;wsp:rsid wsp:val=&quot;00DE7D9C&quot;/&gt;&lt;wsp:rsid wsp:val=&quot;00DF0859&quot;/&gt;&lt;wsp:rsid wsp:val=&quot;00DF12C9&quot;/&gt;&lt;wsp:rsid wsp:val=&quot;00DF1D64&quot;/&gt;&lt;wsp:rsid wsp:val=&quot;00DF226A&quot;/&gt;&lt;wsp:rsid wsp:val=&quot;00DF22AE&quot;/&gt;&lt;wsp:rsid wsp:val=&quot;00DF2F3E&quot;/&gt;&lt;wsp:rsid wsp:val=&quot;00DF3862&quot;/&gt;&lt;wsp:rsid wsp:val=&quot;00DF517E&quot;/&gt;&lt;wsp:rsid wsp:val=&quot;00DF6741&quot;/&gt;&lt;wsp:rsid wsp:val=&quot;00DF7328&quot;/&gt;&lt;wsp:rsid wsp:val=&quot;00DF74DE&quot;/&gt;&lt;wsp:rsid wsp:val=&quot;00E00286&quot;/&gt;&lt;wsp:rsid wsp:val=&quot;00E00577&quot;/&gt;&lt;wsp:rsid wsp:val=&quot;00E00629&quot;/&gt;&lt;wsp:rsid wsp:val=&quot;00E0079E&quot;/&gt;&lt;wsp:rsid wsp:val=&quot;00E007BF&quot;/&gt;&lt;wsp:rsid wsp:val=&quot;00E009A2&quot;/&gt;&lt;wsp:rsid wsp:val=&quot;00E00D0F&quot;/&gt;&lt;wsp:rsid wsp:val=&quot;00E0124F&quot;/&gt;&lt;wsp:rsid wsp:val=&quot;00E01C4C&quot;/&gt;&lt;wsp:rsid wsp:val=&quot;00E02791&quot;/&gt;&lt;wsp:rsid wsp:val=&quot;00E027CB&quot;/&gt;&lt;wsp:rsid wsp:val=&quot;00E0358F&quot;/&gt;&lt;wsp:rsid wsp:val=&quot;00E03D93&quot;/&gt;&lt;wsp:rsid wsp:val=&quot;00E0421C&quot;/&gt;&lt;wsp:rsid wsp:val=&quot;00E046DB&quot;/&gt;&lt;wsp:rsid wsp:val=&quot;00E04943&quot;/&gt;&lt;wsp:rsid wsp:val=&quot;00E0517E&quot;/&gt;&lt;wsp:rsid wsp:val=&quot;00E053CB&quot;/&gt;&lt;wsp:rsid wsp:val=&quot;00E05913&quot;/&gt;&lt;wsp:rsid wsp:val=&quot;00E05A14&quot;/&gt;&lt;wsp:rsid wsp:val=&quot;00E06A20&quot;/&gt;&lt;wsp:rsid wsp:val=&quot;00E07015&quot;/&gt;&lt;wsp:rsid wsp:val=&quot;00E07112&quot;/&gt;&lt;wsp:rsid wsp:val=&quot;00E072BB&quot;/&gt;&lt;wsp:rsid wsp:val=&quot;00E074A3&quot;/&gt;&lt;wsp:rsid wsp:val=&quot;00E077A7&quot;/&gt;&lt;wsp:rsid wsp:val=&quot;00E1007E&quot;/&gt;&lt;wsp:rsid wsp:val=&quot;00E1035A&quot;/&gt;&lt;wsp:rsid wsp:val=&quot;00E10F0B&quot;/&gt;&lt;wsp:rsid wsp:val=&quot;00E11138&quot;/&gt;&lt;wsp:rsid wsp:val=&quot;00E1121C&quot;/&gt;&lt;wsp:rsid wsp:val=&quot;00E116C1&quot;/&gt;&lt;wsp:rsid wsp:val=&quot;00E12062&quot;/&gt;&lt;wsp:rsid wsp:val=&quot;00E128E9&quot;/&gt;&lt;wsp:rsid wsp:val=&quot;00E12D3D&quot;/&gt;&lt;wsp:rsid wsp:val=&quot;00E1362A&quot;/&gt;&lt;wsp:rsid wsp:val=&quot;00E139A9&quot;/&gt;&lt;wsp:rsid wsp:val=&quot;00E140F3&quot;/&gt;&lt;wsp:rsid wsp:val=&quot;00E152D3&quot;/&gt;&lt;wsp:rsid wsp:val=&quot;00E15A87&quot;/&gt;&lt;wsp:rsid wsp:val=&quot;00E1646B&quot;/&gt;&lt;wsp:rsid wsp:val=&quot;00E16921&quot;/&gt;&lt;wsp:rsid wsp:val=&quot;00E17055&quot;/&gt;&lt;wsp:rsid wsp:val=&quot;00E17278&quot;/&gt;&lt;wsp:rsid wsp:val=&quot;00E17364&quot;/&gt;&lt;wsp:rsid wsp:val=&quot;00E17DF4&quot;/&gt;&lt;wsp:rsid wsp:val=&quot;00E201A9&quot;/&gt;&lt;wsp:rsid wsp:val=&quot;00E202D9&quot;/&gt;&lt;wsp:rsid wsp:val=&quot;00E21A74&quot;/&gt;&lt;wsp:rsid wsp:val=&quot;00E21CEF&quot;/&gt;&lt;wsp:rsid wsp:val=&quot;00E21DBE&quot;/&gt;&lt;wsp:rsid wsp:val=&quot;00E21FEB&quot;/&gt;&lt;wsp:rsid wsp:val=&quot;00E220EC&quot;/&gt;&lt;wsp:rsid wsp:val=&quot;00E22874&quot;/&gt;&lt;wsp:rsid wsp:val=&quot;00E22BEC&quot;/&gt;&lt;wsp:rsid wsp:val=&quot;00E22DBC&quot;/&gt;&lt;wsp:rsid wsp:val=&quot;00E23324&quot;/&gt;&lt;wsp:rsid wsp:val=&quot;00E236D7&quot;/&gt;&lt;wsp:rsid wsp:val=&quot;00E23AC0&quot;/&gt;&lt;wsp:rsid wsp:val=&quot;00E23B10&quot;/&gt;&lt;wsp:rsid wsp:val=&quot;00E24715&quot;/&gt;&lt;wsp:rsid wsp:val=&quot;00E2510C&quot;/&gt;&lt;wsp:rsid wsp:val=&quot;00E25188&quot;/&gt;&lt;wsp:rsid wsp:val=&quot;00E25255&quot;/&gt;&lt;wsp:rsid wsp:val=&quot;00E25951&quot;/&gt;&lt;wsp:rsid wsp:val=&quot;00E25C1D&quot;/&gt;&lt;wsp:rsid wsp:val=&quot;00E2632D&quot;/&gt;&lt;wsp:rsid wsp:val=&quot;00E26644&quot;/&gt;&lt;wsp:rsid wsp:val=&quot;00E267D1&quot;/&gt;&lt;wsp:rsid wsp:val=&quot;00E27FE6&quot;/&gt;&lt;wsp:rsid wsp:val=&quot;00E300B8&quot;/&gt;&lt;wsp:rsid wsp:val=&quot;00E308DC&quot;/&gt;&lt;wsp:rsid wsp:val=&quot;00E30BFA&quot;/&gt;&lt;wsp:rsid wsp:val=&quot;00E30E31&quot;/&gt;&lt;wsp:rsid wsp:val=&quot;00E312CE&quot;/&gt;&lt;wsp:rsid wsp:val=&quot;00E318A5&quot;/&gt;&lt;wsp:rsid wsp:val=&quot;00E3290B&quot;/&gt;&lt;wsp:rsid wsp:val=&quot;00E329B0&quot;/&gt;&lt;wsp:rsid wsp:val=&quot;00E32E7A&quot;/&gt;&lt;wsp:rsid wsp:val=&quot;00E33F95&quot;/&gt;&lt;wsp:rsid wsp:val=&quot;00E344C3&quot;/&gt;&lt;wsp:rsid wsp:val=&quot;00E3495D&quot;/&gt;&lt;wsp:rsid wsp:val=&quot;00E349C9&quot;/&gt;&lt;wsp:rsid wsp:val=&quot;00E34A42&quot;/&gt;&lt;wsp:rsid wsp:val=&quot;00E35860&quot;/&gt;&lt;wsp:rsid wsp:val=&quot;00E35B59&quot;/&gt;&lt;wsp:rsid wsp:val=&quot;00E36121&quot;/&gt;&lt;wsp:rsid wsp:val=&quot;00E36524&quot;/&gt;&lt;wsp:rsid wsp:val=&quot;00E36F11&quot;/&gt;&lt;wsp:rsid wsp:val=&quot;00E3786B&quot;/&gt;&lt;wsp:rsid wsp:val=&quot;00E40131&quot;/&gt;&lt;wsp:rsid wsp:val=&quot;00E401BA&quot;/&gt;&lt;wsp:rsid wsp:val=&quot;00E40937&quot;/&gt;&lt;wsp:rsid wsp:val=&quot;00E40D44&quot;/&gt;&lt;wsp:rsid wsp:val=&quot;00E413E2&quot;/&gt;&lt;wsp:rsid wsp:val=&quot;00E41A26&quot;/&gt;&lt;wsp:rsid wsp:val=&quot;00E423CC&quot;/&gt;&lt;wsp:rsid wsp:val=&quot;00E4263F&quot;/&gt;&lt;wsp:rsid wsp:val=&quot;00E42FFE&quot;/&gt;&lt;wsp:rsid wsp:val=&quot;00E43137&quot;/&gt;&lt;wsp:rsid wsp:val=&quot;00E431AD&quot;/&gt;&lt;wsp:rsid wsp:val=&quot;00E4325F&quot;/&gt;&lt;wsp:rsid wsp:val=&quot;00E43784&quot;/&gt;&lt;wsp:rsid wsp:val=&quot;00E43D87&quot;/&gt;&lt;wsp:rsid wsp:val=&quot;00E441A5&quot;/&gt;&lt;wsp:rsid wsp:val=&quot;00E44781&quot;/&gt;&lt;wsp:rsid wsp:val=&quot;00E44FBE&quot;/&gt;&lt;wsp:rsid wsp:val=&quot;00E45F6A&quot;/&gt;&lt;wsp:rsid wsp:val=&quot;00E466DB&quot;/&gt;&lt;wsp:rsid wsp:val=&quot;00E46B43&quot;/&gt;&lt;wsp:rsid wsp:val=&quot;00E46B4F&quot;/&gt;&lt;wsp:rsid wsp:val=&quot;00E46D56&quot;/&gt;&lt;wsp:rsid wsp:val=&quot;00E473E9&quot;/&gt;&lt;wsp:rsid wsp:val=&quot;00E47857&quot;/&gt;&lt;wsp:rsid wsp:val=&quot;00E506D7&quot;/&gt;&lt;wsp:rsid wsp:val=&quot;00E50F11&quot;/&gt;&lt;wsp:rsid wsp:val=&quot;00E51D63&quot;/&gt;&lt;wsp:rsid wsp:val=&quot;00E52281&quot;/&gt;&lt;wsp:rsid wsp:val=&quot;00E52366&quot;/&gt;&lt;wsp:rsid wsp:val=&quot;00E5274D&quot;/&gt;&lt;wsp:rsid wsp:val=&quot;00E53408&quot;/&gt;&lt;wsp:rsid wsp:val=&quot;00E5348B&quot;/&gt;&lt;wsp:rsid wsp:val=&quot;00E53C42&quot;/&gt;&lt;wsp:rsid wsp:val=&quot;00E53E8E&quot;/&gt;&lt;wsp:rsid wsp:val=&quot;00E5402D&quot;/&gt;&lt;wsp:rsid wsp:val=&quot;00E54338&quot;/&gt;&lt;wsp:rsid wsp:val=&quot;00E54363&quot;/&gt;&lt;wsp:rsid wsp:val=&quot;00E54A96&quot;/&gt;&lt;wsp:rsid wsp:val=&quot;00E5516E&quot;/&gt;&lt;wsp:rsid wsp:val=&quot;00E5540A&quot;/&gt;&lt;wsp:rsid wsp:val=&quot;00E556C1&quot;/&gt;&lt;wsp:rsid wsp:val=&quot;00E55987&quot;/&gt;&lt;wsp:rsid wsp:val=&quot;00E55AEE&quot;/&gt;&lt;wsp:rsid wsp:val=&quot;00E55B5E&quot;/&gt;&lt;wsp:rsid wsp:val=&quot;00E56466&quot;/&gt;&lt;wsp:rsid wsp:val=&quot;00E578A4&quot;/&gt;&lt;wsp:rsid wsp:val=&quot;00E57C16&quot;/&gt;&lt;wsp:rsid wsp:val=&quot;00E610C7&quot;/&gt;&lt;wsp:rsid wsp:val=&quot;00E61A9C&quot;/&gt;&lt;wsp:rsid wsp:val=&quot;00E61C66&quot;/&gt;&lt;wsp:rsid wsp:val=&quot;00E62069&quot;/&gt;&lt;wsp:rsid wsp:val=&quot;00E6236D&quot;/&gt;&lt;wsp:rsid wsp:val=&quot;00E62575&quot;/&gt;&lt;wsp:rsid wsp:val=&quot;00E62D19&quot;/&gt;&lt;wsp:rsid wsp:val=&quot;00E62D64&quot;/&gt;&lt;wsp:rsid wsp:val=&quot;00E62E9C&quot;/&gt;&lt;wsp:rsid wsp:val=&quot;00E63579&quot;/&gt;&lt;wsp:rsid wsp:val=&quot;00E63BFF&quot;/&gt;&lt;wsp:rsid wsp:val=&quot;00E6401D&quot;/&gt;&lt;wsp:rsid wsp:val=&quot;00E640A1&quot;/&gt;&lt;wsp:rsid wsp:val=&quot;00E64119&quot;/&gt;&lt;wsp:rsid wsp:val=&quot;00E648BE&quot;/&gt;&lt;wsp:rsid wsp:val=&quot;00E65035&quot;/&gt;&lt;wsp:rsid wsp:val=&quot;00E65536&quot;/&gt;&lt;wsp:rsid wsp:val=&quot;00E6592F&quot;/&gt;&lt;wsp:rsid wsp:val=&quot;00E659AA&quot;/&gt;&lt;wsp:rsid wsp:val=&quot;00E65C89&quot;/&gt;&lt;wsp:rsid wsp:val=&quot;00E67564&quot;/&gt;&lt;wsp:rsid wsp:val=&quot;00E67689&quot;/&gt;&lt;wsp:rsid wsp:val=&quot;00E67CCE&quot;/&gt;&lt;wsp:rsid wsp:val=&quot;00E70054&quot;/&gt;&lt;wsp:rsid wsp:val=&quot;00E701CC&quot;/&gt;&lt;wsp:rsid wsp:val=&quot;00E705B5&quot;/&gt;&lt;wsp:rsid wsp:val=&quot;00E70A0D&quot;/&gt;&lt;wsp:rsid wsp:val=&quot;00E70B49&quot;/&gt;&lt;wsp:rsid wsp:val=&quot;00E71349&quot;/&gt;&lt;wsp:rsid wsp:val=&quot;00E713FB&quot;/&gt;&lt;wsp:rsid wsp:val=&quot;00E71C21&quot;/&gt;&lt;wsp:rsid wsp:val=&quot;00E71C3C&quot;/&gt;&lt;wsp:rsid wsp:val=&quot;00E71EEF&quot;/&gt;&lt;wsp:rsid wsp:val=&quot;00E72A8D&quot;/&gt;&lt;wsp:rsid wsp:val=&quot;00E72BCC&quot;/&gt;&lt;wsp:rsid wsp:val=&quot;00E74353&quot;/&gt;&lt;wsp:rsid wsp:val=&quot;00E7437A&quot;/&gt;&lt;wsp:rsid wsp:val=&quot;00E74FC3&quot;/&gt;&lt;wsp:rsid wsp:val=&quot;00E750EC&quot;/&gt;&lt;wsp:rsid wsp:val=&quot;00E75943&quot;/&gt;&lt;wsp:rsid wsp:val=&quot;00E75F60&quot;/&gt;&lt;wsp:rsid wsp:val=&quot;00E763D7&quot;/&gt;&lt;wsp:rsid wsp:val=&quot;00E76425&quot;/&gt;&lt;wsp:rsid wsp:val=&quot;00E76644&quot;/&gt;&lt;wsp:rsid wsp:val=&quot;00E76889&quot;/&gt;&lt;wsp:rsid wsp:val=&quot;00E770CD&quot;/&gt;&lt;wsp:rsid wsp:val=&quot;00E77135&quot;/&gt;&lt;wsp:rsid wsp:val=&quot;00E77769&quot;/&gt;&lt;wsp:rsid wsp:val=&quot;00E77AB4&quot;/&gt;&lt;wsp:rsid wsp:val=&quot;00E77AEE&quot;/&gt;&lt;wsp:rsid wsp:val=&quot;00E80654&quot;/&gt;&lt;wsp:rsid wsp:val=&quot;00E80B12&quot;/&gt;&lt;wsp:rsid wsp:val=&quot;00E80DF6&quot;/&gt;&lt;wsp:rsid wsp:val=&quot;00E8130B&quot;/&gt;&lt;wsp:rsid wsp:val=&quot;00E8166C&quot;/&gt;&lt;wsp:rsid wsp:val=&quot;00E81B08&quot;/&gt;&lt;wsp:rsid wsp:val=&quot;00E82933&quot;/&gt;&lt;wsp:rsid wsp:val=&quot;00E82B0B&quot;/&gt;&lt;wsp:rsid wsp:val=&quot;00E82E5A&quot;/&gt;&lt;wsp:rsid wsp:val=&quot;00E830D4&quot;/&gt;&lt;wsp:rsid wsp:val=&quot;00E835A0&quot;/&gt;&lt;wsp:rsid wsp:val=&quot;00E83614&quot;/&gt;&lt;wsp:rsid wsp:val=&quot;00E842C4&quot;/&gt;&lt;wsp:rsid wsp:val=&quot;00E84313&quot;/&gt;&lt;wsp:rsid wsp:val=&quot;00E844C9&quot;/&gt;&lt;wsp:rsid wsp:val=&quot;00E8637E&quot;/&gt;&lt;wsp:rsid wsp:val=&quot;00E863FF&quot;/&gt;&lt;wsp:rsid wsp:val=&quot;00E86A5A&quot;/&gt;&lt;wsp:rsid wsp:val=&quot;00E86ACB&quot;/&gt;&lt;wsp:rsid wsp:val=&quot;00E86B63&quot;/&gt;&lt;wsp:rsid wsp:val=&quot;00E87AB8&quot;/&gt;&lt;wsp:rsid wsp:val=&quot;00E9006D&quot;/&gt;&lt;wsp:rsid wsp:val=&quot;00E90B00&quot;/&gt;&lt;wsp:rsid wsp:val=&quot;00E91136&quot;/&gt;&lt;wsp:rsid wsp:val=&quot;00E915A4&quot;/&gt;&lt;wsp:rsid wsp:val=&quot;00E91B91&quot;/&gt;&lt;wsp:rsid wsp:val=&quot;00E91FEA&quot;/&gt;&lt;wsp:rsid wsp:val=&quot;00E92525&quot;/&gt;&lt;wsp:rsid wsp:val=&quot;00E93D46&quot;/&gt;&lt;wsp:rsid wsp:val=&quot;00E9443E&quot;/&gt;&lt;wsp:rsid wsp:val=&quot;00E948DF&quot;/&gt;&lt;wsp:rsid wsp:val=&quot;00E94C3B&quot;/&gt;&lt;wsp:rsid wsp:val=&quot;00E96606&quot;/&gt;&lt;wsp:rsid wsp:val=&quot;00E96997&quot;/&gt;&lt;wsp:rsid wsp:val=&quot;00E96D5C&quot;/&gt;&lt;wsp:rsid wsp:val=&quot;00E97063&quot;/&gt;&lt;wsp:rsid wsp:val=&quot;00E97F91&quot;/&gt;&lt;wsp:rsid wsp:val=&quot;00EA0213&quot;/&gt;&lt;wsp:rsid wsp:val=&quot;00EA0240&quot;/&gt;&lt;wsp:rsid wsp:val=&quot;00EA0C30&quot;/&gt;&lt;wsp:rsid wsp:val=&quot;00EA1072&quot;/&gt;&lt;wsp:rsid wsp:val=&quot;00EA2B47&quot;/&gt;&lt;wsp:rsid wsp:val=&quot;00EA2F5D&quot;/&gt;&lt;wsp:rsid wsp:val=&quot;00EA3863&quot;/&gt;&lt;wsp:rsid wsp:val=&quot;00EA3957&quot;/&gt;&lt;wsp:rsid wsp:val=&quot;00EA3A2B&quot;/&gt;&lt;wsp:rsid wsp:val=&quot;00EA43CD&quot;/&gt;&lt;wsp:rsid wsp:val=&quot;00EA533E&quot;/&gt;&lt;wsp:rsid wsp:val=&quot;00EA564B&quot;/&gt;&lt;wsp:rsid wsp:val=&quot;00EA57F9&quot;/&gt;&lt;wsp:rsid wsp:val=&quot;00EA6273&quot;/&gt;&lt;wsp:rsid wsp:val=&quot;00EA6442&quot;/&gt;&lt;wsp:rsid wsp:val=&quot;00EA6B8B&quot;/&gt;&lt;wsp:rsid wsp:val=&quot;00EA6CCE&quot;/&gt;&lt;wsp:rsid wsp:val=&quot;00EA71BB&quot;/&gt;&lt;wsp:rsid wsp:val=&quot;00EA744E&quot;/&gt;&lt;wsp:rsid wsp:val=&quot;00EA763E&quot;/&gt;&lt;wsp:rsid wsp:val=&quot;00EB0237&quot;/&gt;&lt;wsp:rsid wsp:val=&quot;00EB07DE&quot;/&gt;&lt;wsp:rsid wsp:val=&quot;00EB0963&quot;/&gt;&lt;wsp:rsid wsp:val=&quot;00EB13BB&quot;/&gt;&lt;wsp:rsid wsp:val=&quot;00EB165C&quot;/&gt;&lt;wsp:rsid wsp:val=&quot;00EB1FC4&quot;/&gt;&lt;wsp:rsid wsp:val=&quot;00EB2CBF&quot;/&gt;&lt;wsp:rsid wsp:val=&quot;00EB3BBB&quot;/&gt;&lt;wsp:rsid wsp:val=&quot;00EB42E2&quot;/&gt;&lt;wsp:rsid wsp:val=&quot;00EB4329&quot;/&gt;&lt;wsp:rsid wsp:val=&quot;00EB4582&quot;/&gt;&lt;wsp:rsid wsp:val=&quot;00EB46AC&quot;/&gt;&lt;wsp:rsid wsp:val=&quot;00EB5994&quot;/&gt;&lt;wsp:rsid wsp:val=&quot;00EB59E0&quot;/&gt;&lt;wsp:rsid wsp:val=&quot;00EB6403&quot;/&gt;&lt;wsp:rsid wsp:val=&quot;00EB74AF&quot;/&gt;&lt;wsp:rsid wsp:val=&quot;00EB7D58&quot;/&gt;&lt;wsp:rsid wsp:val=&quot;00EB7E61&quot;/&gt;&lt;wsp:rsid wsp:val=&quot;00EB7F70&quot;/&gt;&lt;wsp:rsid wsp:val=&quot;00EC06D8&quot;/&gt;&lt;wsp:rsid wsp:val=&quot;00EC09D9&quot;/&gt;&lt;wsp:rsid wsp:val=&quot;00EC0BEF&quot;/&gt;&lt;wsp:rsid wsp:val=&quot;00EC1664&quot;/&gt;&lt;wsp:rsid wsp:val=&quot;00EC1B70&quot;/&gt;&lt;wsp:rsid wsp:val=&quot;00EC1C8E&quot;/&gt;&lt;wsp:rsid wsp:val=&quot;00EC22C7&quot;/&gt;&lt;wsp:rsid wsp:val=&quot;00EC25EA&quot;/&gt;&lt;wsp:rsid wsp:val=&quot;00EC2855&quot;/&gt;&lt;wsp:rsid wsp:val=&quot;00EC2EAD&quot;/&gt;&lt;wsp:rsid wsp:val=&quot;00EC43A8&quot;/&gt;&lt;wsp:rsid wsp:val=&quot;00EC4BEF&quot;/&gt;&lt;wsp:rsid wsp:val=&quot;00EC563E&quot;/&gt;&lt;wsp:rsid wsp:val=&quot;00EC5E30&quot;/&gt;&lt;wsp:rsid wsp:val=&quot;00EC5E3E&quot;/&gt;&lt;wsp:rsid wsp:val=&quot;00EC5E5A&quot;/&gt;&lt;wsp:rsid wsp:val=&quot;00EC6088&quot;/&gt;&lt;wsp:rsid wsp:val=&quot;00EC610F&quot;/&gt;&lt;wsp:rsid wsp:val=&quot;00EC65B0&quot;/&gt;&lt;wsp:rsid wsp:val=&quot;00EC6B34&quot;/&gt;&lt;wsp:rsid wsp:val=&quot;00EC6C34&quot;/&gt;&lt;wsp:rsid wsp:val=&quot;00EC72A8&quot;/&gt;&lt;wsp:rsid wsp:val=&quot;00EC7A0A&quot;/&gt;&lt;wsp:rsid wsp:val=&quot;00ED06DE&quot;/&gt;&lt;wsp:rsid wsp:val=&quot;00ED0A15&quot;/&gt;&lt;wsp:rsid wsp:val=&quot;00ED1271&quot;/&gt;&lt;wsp:rsid wsp:val=&quot;00ED142E&quot;/&gt;&lt;wsp:rsid wsp:val=&quot;00ED1AAD&quot;/&gt;&lt;wsp:rsid wsp:val=&quot;00ED1F86&quot;/&gt;&lt;wsp:rsid wsp:val=&quot;00ED3078&quot;/&gt;&lt;wsp:rsid wsp:val=&quot;00ED33E3&quot;/&gt;&lt;wsp:rsid wsp:val=&quot;00ED397E&quot;/&gt;&lt;wsp:rsid wsp:val=&quot;00ED3A40&quot;/&gt;&lt;wsp:rsid wsp:val=&quot;00ED4CD1&quot;/&gt;&lt;wsp:rsid wsp:val=&quot;00ED54F6&quot;/&gt;&lt;wsp:rsid wsp:val=&quot;00ED5EC8&quot;/&gt;&lt;wsp:rsid wsp:val=&quot;00ED69B3&quot;/&gt;&lt;wsp:rsid wsp:val=&quot;00ED753B&quot;/&gt;&lt;wsp:rsid wsp:val=&quot;00EE011F&quot;/&gt;&lt;wsp:rsid wsp:val=&quot;00EE02BB&quot;/&gt;&lt;wsp:rsid wsp:val=&quot;00EE0470&quot;/&gt;&lt;wsp:rsid wsp:val=&quot;00EE04E8&quot;/&gt;&lt;wsp:rsid wsp:val=&quot;00EE1BB3&quot;/&gt;&lt;wsp:rsid wsp:val=&quot;00EE1DA8&quot;/&gt;&lt;wsp:rsid wsp:val=&quot;00EE1EB6&quot;/&gt;&lt;wsp:rsid wsp:val=&quot;00EE1EFE&quot;/&gt;&lt;wsp:rsid wsp:val=&quot;00EE2240&quot;/&gt;&lt;wsp:rsid wsp:val=&quot;00EE2CB5&quot;/&gt;&lt;wsp:rsid wsp:val=&quot;00EE378C&quot;/&gt;&lt;wsp:rsid wsp:val=&quot;00EE39C6&quot;/&gt;&lt;wsp:rsid wsp:val=&quot;00EE3E44&quot;/&gt;&lt;wsp:rsid wsp:val=&quot;00EE40F9&quot;/&gt;&lt;wsp:rsid wsp:val=&quot;00EE467C&quot;/&gt;&lt;wsp:rsid wsp:val=&quot;00EE5173&quot;/&gt;&lt;wsp:rsid wsp:val=&quot;00EE58A6&quot;/&gt;&lt;wsp:rsid wsp:val=&quot;00EE5A92&quot;/&gt;&lt;wsp:rsid wsp:val=&quot;00EE6564&quot;/&gt;&lt;wsp:rsid wsp:val=&quot;00EE664D&quot;/&gt;&lt;wsp:rsid wsp:val=&quot;00EE6840&quot;/&gt;&lt;wsp:rsid wsp:val=&quot;00EE6A83&quot;/&gt;&lt;wsp:rsid wsp:val=&quot;00EE7691&quot;/&gt;&lt;wsp:rsid wsp:val=&quot;00EE772E&quot;/&gt;&lt;wsp:rsid wsp:val=&quot;00EF02DB&quot;/&gt;&lt;wsp:rsid wsp:val=&quot;00EF082D&quot;/&gt;&lt;wsp:rsid wsp:val=&quot;00EF08A6&quot;/&gt;&lt;wsp:rsid wsp:val=&quot;00EF0962&quot;/&gt;&lt;wsp:rsid wsp:val=&quot;00EF1048&quot;/&gt;&lt;wsp:rsid wsp:val=&quot;00EF195A&quot;/&gt;&lt;wsp:rsid wsp:val=&quot;00EF1BDF&quot;/&gt;&lt;wsp:rsid wsp:val=&quot;00EF1D37&quot;/&gt;&lt;wsp:rsid wsp:val=&quot;00EF1E8A&quot;/&gt;&lt;wsp:rsid wsp:val=&quot;00EF1ED7&quot;/&gt;&lt;wsp:rsid wsp:val=&quot;00EF20BA&quot;/&gt;&lt;wsp:rsid wsp:val=&quot;00EF2357&quot;/&gt;&lt;wsp:rsid wsp:val=&quot;00EF2FEC&quot;/&gt;&lt;wsp:rsid wsp:val=&quot;00EF3C2A&quot;/&gt;&lt;wsp:rsid wsp:val=&quot;00EF3ED4&quot;/&gt;&lt;wsp:rsid wsp:val=&quot;00EF4C2F&quot;/&gt;&lt;wsp:rsid wsp:val=&quot;00EF4E44&quot;/&gt;&lt;wsp:rsid wsp:val=&quot;00EF53DA&quot;/&gt;&lt;wsp:rsid wsp:val=&quot;00EF670C&quot;/&gt;&lt;wsp:rsid wsp:val=&quot;00EF6ADB&quot;/&gt;&lt;wsp:rsid wsp:val=&quot;00F0048A&quot;/&gt;&lt;wsp:rsid wsp:val=&quot;00F004E6&quot;/&gt;&lt;wsp:rsid wsp:val=&quot;00F00A3E&quot;/&gt;&lt;wsp:rsid wsp:val=&quot;00F00B40&quot;/&gt;&lt;wsp:rsid wsp:val=&quot;00F00C38&quot;/&gt;&lt;wsp:rsid wsp:val=&quot;00F0128C&quot;/&gt;&lt;wsp:rsid wsp:val=&quot;00F01363&quot;/&gt;&lt;wsp:rsid wsp:val=&quot;00F01EAC&quot;/&gt;&lt;wsp:rsid wsp:val=&quot;00F0219D&quot;/&gt;&lt;wsp:rsid wsp:val=&quot;00F026A0&quot;/&gt;&lt;wsp:rsid wsp:val=&quot;00F027B9&quot;/&gt;&lt;wsp:rsid wsp:val=&quot;00F02979&quot;/&gt;&lt;wsp:rsid wsp:val=&quot;00F02C58&quot;/&gt;&lt;wsp:rsid wsp:val=&quot;00F03937&quot;/&gt;&lt;wsp:rsid wsp:val=&quot;00F03F22&quot;/&gt;&lt;wsp:rsid wsp:val=&quot;00F0452E&quot;/&gt;&lt;wsp:rsid wsp:val=&quot;00F046F7&quot;/&gt;&lt;wsp:rsid wsp:val=&quot;00F04DDE&quot;/&gt;&lt;wsp:rsid wsp:val=&quot;00F052D1&quot;/&gt;&lt;wsp:rsid wsp:val=&quot;00F05EC2&quot;/&gt;&lt;wsp:rsid wsp:val=&quot;00F06AAB&quot;/&gt;&lt;wsp:rsid wsp:val=&quot;00F06CE2&quot;/&gt;&lt;wsp:rsid wsp:val=&quot;00F06E27&quot;/&gt;&lt;wsp:rsid wsp:val=&quot;00F07A67&quot;/&gt;&lt;wsp:rsid wsp:val=&quot;00F07D34&quot;/&gt;&lt;wsp:rsid wsp:val=&quot;00F10CD3&quot;/&gt;&lt;wsp:rsid wsp:val=&quot;00F10D9A&quot;/&gt;&lt;wsp:rsid wsp:val=&quot;00F10DC3&quot;/&gt;&lt;wsp:rsid wsp:val=&quot;00F11639&quot;/&gt;&lt;wsp:rsid wsp:val=&quot;00F11714&quot;/&gt;&lt;wsp:rsid wsp:val=&quot;00F11D45&quot;/&gt;&lt;wsp:rsid wsp:val=&quot;00F12C6A&quot;/&gt;&lt;wsp:rsid wsp:val=&quot;00F133B5&quot;/&gt;&lt;wsp:rsid wsp:val=&quot;00F137F9&quot;/&gt;&lt;wsp:rsid wsp:val=&quot;00F13A00&quot;/&gt;&lt;wsp:rsid wsp:val=&quot;00F13A3D&quot;/&gt;&lt;wsp:rsid wsp:val=&quot;00F13C02&quot;/&gt;&lt;wsp:rsid wsp:val=&quot;00F13C08&quot;/&gt;&lt;wsp:rsid wsp:val=&quot;00F13E03&quot;/&gt;&lt;wsp:rsid wsp:val=&quot;00F149FA&quot;/&gt;&lt;wsp:rsid wsp:val=&quot;00F14CB4&quot;/&gt;&lt;wsp:rsid wsp:val=&quot;00F14F79&quot;/&gt;&lt;wsp:rsid wsp:val=&quot;00F15052&quot;/&gt;&lt;wsp:rsid wsp:val=&quot;00F156F1&quot;/&gt;&lt;wsp:rsid wsp:val=&quot;00F16139&quot;/&gt;&lt;wsp:rsid wsp:val=&quot;00F165E6&quot;/&gt;&lt;wsp:rsid wsp:val=&quot;00F16873&quot;/&gt;&lt;wsp:rsid wsp:val=&quot;00F16D6E&quot;/&gt;&lt;wsp:rsid wsp:val=&quot;00F1754B&quot;/&gt;&lt;wsp:rsid wsp:val=&quot;00F175B8&quot;/&gt;&lt;wsp:rsid wsp:val=&quot;00F21159&quot;/&gt;&lt;wsp:rsid wsp:val=&quot;00F212E9&quot;/&gt;&lt;wsp:rsid wsp:val=&quot;00F228CD&quot;/&gt;&lt;wsp:rsid wsp:val=&quot;00F22E94&quot;/&gt;&lt;wsp:rsid wsp:val=&quot;00F22EDE&quot;/&gt;&lt;wsp:rsid wsp:val=&quot;00F23693&quot;/&gt;&lt;wsp:rsid wsp:val=&quot;00F2398D&quot;/&gt;&lt;wsp:rsid wsp:val=&quot;00F23AF3&quot;/&gt;&lt;wsp:rsid wsp:val=&quot;00F23B0F&quot;/&gt;&lt;wsp:rsid wsp:val=&quot;00F23E7D&quot;/&gt;&lt;wsp:rsid wsp:val=&quot;00F23FCD&quot;/&gt;&lt;wsp:rsid wsp:val=&quot;00F241E5&quot;/&gt;&lt;wsp:rsid wsp:val=&quot;00F24D46&quot;/&gt;&lt;wsp:rsid wsp:val=&quot;00F24F20&quot;/&gt;&lt;wsp:rsid wsp:val=&quot;00F257D3&quot;/&gt;&lt;wsp:rsid wsp:val=&quot;00F25916&quot;/&gt;&lt;wsp:rsid wsp:val=&quot;00F25A02&quot;/&gt;&lt;wsp:rsid wsp:val=&quot;00F265A3&quot;/&gt;&lt;wsp:rsid wsp:val=&quot;00F2750D&quot;/&gt;&lt;wsp:rsid wsp:val=&quot;00F27873&quot;/&gt;&lt;wsp:rsid wsp:val=&quot;00F27C31&quot;/&gt;&lt;wsp:rsid wsp:val=&quot;00F3009B&quot;/&gt;&lt;wsp:rsid wsp:val=&quot;00F3011E&quot;/&gt;&lt;wsp:rsid wsp:val=&quot;00F307E4&quot;/&gt;&lt;wsp:rsid wsp:val=&quot;00F3133E&quot;/&gt;&lt;wsp:rsid wsp:val=&quot;00F31490&quot;/&gt;&lt;wsp:rsid wsp:val=&quot;00F31BCE&quot;/&gt;&lt;wsp:rsid wsp:val=&quot;00F330F0&quot;/&gt;&lt;wsp:rsid wsp:val=&quot;00F33354&quot;/&gt;&lt;wsp:rsid wsp:val=&quot;00F33730&quot;/&gt;&lt;wsp:rsid wsp:val=&quot;00F33814&quot;/&gt;&lt;wsp:rsid wsp:val=&quot;00F33B11&quot;/&gt;&lt;wsp:rsid wsp:val=&quot;00F33DBC&quot;/&gt;&lt;wsp:rsid wsp:val=&quot;00F33DFB&quot;/&gt;&lt;wsp:rsid wsp:val=&quot;00F34F60&quot;/&gt;&lt;wsp:rsid wsp:val=&quot;00F354AB&quot;/&gt;&lt;wsp:rsid wsp:val=&quot;00F363A0&quot;/&gt;&lt;wsp:rsid wsp:val=&quot;00F375A4&quot;/&gt;&lt;wsp:rsid wsp:val=&quot;00F37795&quot;/&gt;&lt;wsp:rsid wsp:val=&quot;00F3788E&quot;/&gt;&lt;wsp:rsid wsp:val=&quot;00F400FC&quot;/&gt;&lt;wsp:rsid wsp:val=&quot;00F408E3&quot;/&gt;&lt;wsp:rsid wsp:val=&quot;00F40C20&quot;/&gt;&lt;wsp:rsid wsp:val=&quot;00F4112C&quot;/&gt;&lt;wsp:rsid wsp:val=&quot;00F41476&quot;/&gt;&lt;wsp:rsid wsp:val=&quot;00F41721&quot;/&gt;&lt;wsp:rsid wsp:val=&quot;00F41798&quot;/&gt;&lt;wsp:rsid wsp:val=&quot;00F42044&quot;/&gt;&lt;wsp:rsid wsp:val=&quot;00F4396D&quot;/&gt;&lt;wsp:rsid wsp:val=&quot;00F44103&quot;/&gt;&lt;wsp:rsid wsp:val=&quot;00F44B68&quot;/&gt;&lt;wsp:rsid wsp:val=&quot;00F457B1&quot;/&gt;&lt;wsp:rsid wsp:val=&quot;00F462BE&quot;/&gt;&lt;wsp:rsid wsp:val=&quot;00F46B31&quot;/&gt;&lt;wsp:rsid wsp:val=&quot;00F46E38&quot;/&gt;&lt;wsp:rsid wsp:val=&quot;00F47C8F&quot;/&gt;&lt;wsp:rsid wsp:val=&quot;00F47E5F&quot;/&gt;&lt;wsp:rsid wsp:val=&quot;00F502F4&quot;/&gt;&lt;wsp:rsid wsp:val=&quot;00F504CF&quot;/&gt;&lt;wsp:rsid wsp:val=&quot;00F51E15&quot;/&gt;&lt;wsp:rsid wsp:val=&quot;00F5235D&quot;/&gt;&lt;wsp:rsid wsp:val=&quot;00F52F47&quot;/&gt;&lt;wsp:rsid wsp:val=&quot;00F53118&quot;/&gt;&lt;wsp:rsid wsp:val=&quot;00F53B4A&quot;/&gt;&lt;wsp:rsid wsp:val=&quot;00F53C12&quot;/&gt;&lt;wsp:rsid wsp:val=&quot;00F54C3C&quot;/&gt;&lt;wsp:rsid wsp:val=&quot;00F54CDE&quot;/&gt;&lt;wsp:rsid wsp:val=&quot;00F551DC&quot;/&gt;&lt;wsp:rsid wsp:val=&quot;00F55A0C&quot;/&gt;&lt;wsp:rsid wsp:val=&quot;00F56B32&quot;/&gt;&lt;wsp:rsid wsp:val=&quot;00F5712E&quot;/&gt;&lt;wsp:rsid wsp:val=&quot;00F601A5&quot;/&gt;&lt;wsp:rsid wsp:val=&quot;00F601D4&quot;/&gt;&lt;wsp:rsid wsp:val=&quot;00F60525&quot;/&gt;&lt;wsp:rsid wsp:val=&quot;00F60712&quot;/&gt;&lt;wsp:rsid wsp:val=&quot;00F61896&quot;/&gt;&lt;wsp:rsid wsp:val=&quot;00F61A0A&quot;/&gt;&lt;wsp:rsid wsp:val=&quot;00F62D25&quot;/&gt;&lt;wsp:rsid wsp:val=&quot;00F633A9&quot;/&gt;&lt;wsp:rsid wsp:val=&quot;00F6385A&quot;/&gt;&lt;wsp:rsid wsp:val=&quot;00F6418F&quot;/&gt;&lt;wsp:rsid wsp:val=&quot;00F6488E&quot;/&gt;&lt;wsp:rsid wsp:val=&quot;00F64C59&quot;/&gt;&lt;wsp:rsid wsp:val=&quot;00F64F18&quot;/&gt;&lt;wsp:rsid wsp:val=&quot;00F653F9&quot;/&gt;&lt;wsp:rsid wsp:val=&quot;00F6547F&quot;/&gt;&lt;wsp:rsid wsp:val=&quot;00F661E6&quot;/&gt;&lt;wsp:rsid wsp:val=&quot;00F6707C&quot;/&gt;&lt;wsp:rsid wsp:val=&quot;00F678D8&quot;/&gt;&lt;wsp:rsid wsp:val=&quot;00F704AC&quot;/&gt;&lt;wsp:rsid wsp:val=&quot;00F70C24&quot;/&gt;&lt;wsp:rsid wsp:val=&quot;00F71DDE&quot;/&gt;&lt;wsp:rsid wsp:val=&quot;00F726C9&quot;/&gt;&lt;wsp:rsid wsp:val=&quot;00F72CFE&quot;/&gt;&lt;wsp:rsid wsp:val=&quot;00F735B3&quot;/&gt;&lt;wsp:rsid wsp:val=&quot;00F7477A&quot;/&gt;&lt;wsp:rsid wsp:val=&quot;00F74909&quot;/&gt;&lt;wsp:rsid wsp:val=&quot;00F7547B&quot;/&gt;&lt;wsp:rsid wsp:val=&quot;00F75753&quot;/&gt;&lt;wsp:rsid wsp:val=&quot;00F76522&quot;/&gt;&lt;wsp:rsid wsp:val=&quot;00F76753&quot;/&gt;&lt;wsp:rsid wsp:val=&quot;00F76C35&quot;/&gt;&lt;wsp:rsid wsp:val=&quot;00F76DE2&quot;/&gt;&lt;wsp:rsid wsp:val=&quot;00F77319&quot;/&gt;&lt;wsp:rsid wsp:val=&quot;00F773E8&quot;/&gt;&lt;wsp:rsid wsp:val=&quot;00F77629&quot;/&gt;&lt;wsp:rsid wsp:val=&quot;00F77C2C&quot;/&gt;&lt;wsp:rsid wsp:val=&quot;00F812DE&quot;/&gt;&lt;wsp:rsid wsp:val=&quot;00F81CE3&quot;/&gt;&lt;wsp:rsid wsp:val=&quot;00F81CEB&quot;/&gt;&lt;wsp:rsid wsp:val=&quot;00F82093&quot;/&gt;&lt;wsp:rsid wsp:val=&quot;00F82CA7&quot;/&gt;&lt;wsp:rsid wsp:val=&quot;00F82D42&quot;/&gt;&lt;wsp:rsid wsp:val=&quot;00F82E2D&quot;/&gt;&lt;wsp:rsid wsp:val=&quot;00F836CB&quot;/&gt;&lt;wsp:rsid wsp:val=&quot;00F8403D&quot;/&gt;&lt;wsp:rsid wsp:val=&quot;00F840CF&quot;/&gt;&lt;wsp:rsid wsp:val=&quot;00F847D8&quot;/&gt;&lt;wsp:rsid wsp:val=&quot;00F85603&quot;/&gt;&lt;wsp:rsid wsp:val=&quot;00F8565A&quot;/&gt;&lt;wsp:rsid wsp:val=&quot;00F8581D&quot;/&gt;&lt;wsp:rsid wsp:val=&quot;00F85A4D&quot;/&gt;&lt;wsp:rsid wsp:val=&quot;00F86D60&quot;/&gt;&lt;wsp:rsid wsp:val=&quot;00F87D34&quot;/&gt;&lt;wsp:rsid wsp:val=&quot;00F912EB&quot;/&gt;&lt;wsp:rsid wsp:val=&quot;00F91496&quot;/&gt;&lt;wsp:rsid wsp:val=&quot;00F914AE&quot;/&gt;&lt;wsp:rsid wsp:val=&quot;00F91937&quot;/&gt;&lt;wsp:rsid wsp:val=&quot;00F9194F&quot;/&gt;&lt;wsp:rsid wsp:val=&quot;00F93000&quot;/&gt;&lt;wsp:rsid wsp:val=&quot;00F93150&quot;/&gt;&lt;wsp:rsid wsp:val=&quot;00F93248&quot;/&gt;&lt;wsp:rsid wsp:val=&quot;00F93B7E&quot;/&gt;&lt;wsp:rsid wsp:val=&quot;00F94844&quot;/&gt;&lt;wsp:rsid wsp:val=&quot;00F95765&quot;/&gt;&lt;wsp:rsid wsp:val=&quot;00F95E2E&quot;/&gt;&lt;wsp:rsid wsp:val=&quot;00F9611A&quot;/&gt;&lt;wsp:rsid wsp:val=&quot;00F962C4&quot;/&gt;&lt;wsp:rsid wsp:val=&quot;00F96EB8&quot;/&gt;&lt;wsp:rsid wsp:val=&quot;00F96EE1&quot;/&gt;&lt;wsp:rsid wsp:val=&quot;00F97716&quot;/&gt;&lt;wsp:rsid wsp:val=&quot;00F97A81&quot;/&gt;&lt;wsp:rsid wsp:val=&quot;00F97B02&quot;/&gt;&lt;wsp:rsid wsp:val=&quot;00F97E27&quot;/&gt;&lt;wsp:rsid wsp:val=&quot;00FA0B93&quot;/&gt;&lt;wsp:rsid wsp:val=&quot;00FA0E7F&quot;/&gt;&lt;wsp:rsid wsp:val=&quot;00FA1AEF&quot;/&gt;&lt;wsp:rsid wsp:val=&quot;00FA207A&quot;/&gt;&lt;wsp:rsid wsp:val=&quot;00FA24EA&quot;/&gt;&lt;wsp:rsid wsp:val=&quot;00FA2578&quot;/&gt;&lt;wsp:rsid wsp:val=&quot;00FA293D&quot;/&gt;&lt;wsp:rsid wsp:val=&quot;00FA2D3A&quot;/&gt;&lt;wsp:rsid wsp:val=&quot;00FA318D&quot;/&gt;&lt;wsp:rsid wsp:val=&quot;00FA3572&quot;/&gt;&lt;wsp:rsid wsp:val=&quot;00FA3828&quot;/&gt;&lt;wsp:rsid wsp:val=&quot;00FA3AF4&quot;/&gt;&lt;wsp:rsid wsp:val=&quot;00FA3E71&quot;/&gt;&lt;wsp:rsid wsp:val=&quot;00FA480C&quot;/&gt;&lt;wsp:rsid wsp:val=&quot;00FA4E31&quot;/&gt;&lt;wsp:rsid wsp:val=&quot;00FA4FD8&quot;/&gt;&lt;wsp:rsid wsp:val=&quot;00FA54E6&quot;/&gt;&lt;wsp:rsid wsp:val=&quot;00FA57A9&quot;/&gt;&lt;wsp:rsid wsp:val=&quot;00FA5D5B&quot;/&gt;&lt;wsp:rsid wsp:val=&quot;00FA76A7&quot;/&gt;&lt;wsp:rsid wsp:val=&quot;00FB1AC1&quot;/&gt;&lt;wsp:rsid wsp:val=&quot;00FB2347&quot;/&gt;&lt;wsp:rsid wsp:val=&quot;00FB2728&quot;/&gt;&lt;wsp:rsid wsp:val=&quot;00FB2BB9&quot;/&gt;&lt;wsp:rsid wsp:val=&quot;00FB2ECF&quot;/&gt;&lt;wsp:rsid wsp:val=&quot;00FB3109&quot;/&gt;&lt;wsp:rsid wsp:val=&quot;00FB3A71&quot;/&gt;&lt;wsp:rsid wsp:val=&quot;00FB4A60&quot;/&gt;&lt;wsp:rsid wsp:val=&quot;00FB5558&quot;/&gt;&lt;wsp:rsid wsp:val=&quot;00FB658F&quot;/&gt;&lt;wsp:rsid wsp:val=&quot;00FB65CC&quot;/&gt;&lt;wsp:rsid wsp:val=&quot;00FB66D4&quot;/&gt;&lt;wsp:rsid wsp:val=&quot;00FB6860&quot;/&gt;&lt;wsp:rsid wsp:val=&quot;00FB6E5E&quot;/&gt;&lt;wsp:rsid wsp:val=&quot;00FB6FFC&quot;/&gt;&lt;wsp:rsid wsp:val=&quot;00FB70DC&quot;/&gt;&lt;wsp:rsid wsp:val=&quot;00FB752D&quot;/&gt;&lt;wsp:rsid wsp:val=&quot;00FB7A25&quot;/&gt;&lt;wsp:rsid wsp:val=&quot;00FB7D33&quot;/&gt;&lt;wsp:rsid wsp:val=&quot;00FB7DD7&quot;/&gt;&lt;wsp:rsid wsp:val=&quot;00FC0078&quot;/&gt;&lt;wsp:rsid wsp:val=&quot;00FC06F0&quot;/&gt;&lt;wsp:rsid wsp:val=&quot;00FC0C15&quot;/&gt;&lt;wsp:rsid wsp:val=&quot;00FC10FC&quot;/&gt;&lt;wsp:rsid wsp:val=&quot;00FC352C&quot;/&gt;&lt;wsp:rsid wsp:val=&quot;00FC38F9&quot;/&gt;&lt;wsp:rsid wsp:val=&quot;00FC3939&quot;/&gt;&lt;wsp:rsid wsp:val=&quot;00FC3B09&quot;/&gt;&lt;wsp:rsid wsp:val=&quot;00FC3E25&quot;/&gt;&lt;wsp:rsid wsp:val=&quot;00FC4038&quot;/&gt;&lt;wsp:rsid wsp:val=&quot;00FC4329&quot;/&gt;&lt;wsp:rsid wsp:val=&quot;00FC478E&quot;/&gt;&lt;wsp:rsid wsp:val=&quot;00FC5B7B&quot;/&gt;&lt;wsp:rsid wsp:val=&quot;00FC5C63&quot;/&gt;&lt;wsp:rsid wsp:val=&quot;00FC5D7F&quot;/&gt;&lt;wsp:rsid wsp:val=&quot;00FC63D8&quot;/&gt;&lt;wsp:rsid wsp:val=&quot;00FC6E1D&quot;/&gt;&lt;wsp:rsid wsp:val=&quot;00FD05D4&quot;/&gt;&lt;wsp:rsid wsp:val=&quot;00FD0933&quot;/&gt;&lt;wsp:rsid wsp:val=&quot;00FD0E34&quot;/&gt;&lt;wsp:rsid wsp:val=&quot;00FD1676&quot;/&gt;&lt;wsp:rsid wsp:val=&quot;00FD188E&quot;/&gt;&lt;wsp:rsid wsp:val=&quot;00FD1D55&quot;/&gt;&lt;wsp:rsid wsp:val=&quot;00FD220F&quot;/&gt;&lt;wsp:rsid wsp:val=&quot;00FD2289&quot;/&gt;&lt;wsp:rsid wsp:val=&quot;00FD268C&quot;/&gt;&lt;wsp:rsid wsp:val=&quot;00FD4136&quot;/&gt;&lt;wsp:rsid wsp:val=&quot;00FD4580&quot;/&gt;&lt;wsp:rsid wsp:val=&quot;00FD4D16&quot;/&gt;&lt;wsp:rsid wsp:val=&quot;00FD59FF&quot;/&gt;&lt;wsp:rsid wsp:val=&quot;00FD5BFD&quot;/&gt;&lt;wsp:rsid wsp:val=&quot;00FD6306&quot;/&gt;&lt;wsp:rsid wsp:val=&quot;00FD70E2&quot;/&gt;&lt;wsp:rsid wsp:val=&quot;00FD7BE8&quot;/&gt;&lt;wsp:rsid wsp:val=&quot;00FE0005&quot;/&gt;&lt;wsp:rsid wsp:val=&quot;00FE0016&quot;/&gt;&lt;wsp:rsid wsp:val=&quot;00FE03CC&quot;/&gt;&lt;wsp:rsid wsp:val=&quot;00FE0B4E&quot;/&gt;&lt;wsp:rsid wsp:val=&quot;00FE0E78&quot;/&gt;&lt;wsp:rsid wsp:val=&quot;00FE126C&quot;/&gt;&lt;wsp:rsid wsp:val=&quot;00FE12DE&quot;/&gt;&lt;wsp:rsid wsp:val=&quot;00FE1DCA&quot;/&gt;&lt;wsp:rsid wsp:val=&quot;00FE20A2&quot;/&gt;&lt;wsp:rsid wsp:val=&quot;00FE21C4&quot;/&gt;&lt;wsp:rsid wsp:val=&quot;00FE2716&quot;/&gt;&lt;wsp:rsid wsp:val=&quot;00FE2778&quot;/&gt;&lt;wsp:rsid wsp:val=&quot;00FE2E52&quot;/&gt;&lt;wsp:rsid wsp:val=&quot;00FE4436&quot;/&gt;&lt;wsp:rsid wsp:val=&quot;00FE445E&quot;/&gt;&lt;wsp:rsid wsp:val=&quot;00FE57F1&quot;/&gt;&lt;wsp:rsid wsp:val=&quot;00FE5A11&quot;/&gt;&lt;wsp:rsid wsp:val=&quot;00FE5D45&quot;/&gt;&lt;wsp:rsid wsp:val=&quot;00FE5EB4&quot;/&gt;&lt;wsp:rsid wsp:val=&quot;00FE62B7&quot;/&gt;&lt;wsp:rsid wsp:val=&quot;00FE73B7&quot;/&gt;&lt;wsp:rsid wsp:val=&quot;00FE7E04&quot;/&gt;&lt;wsp:rsid wsp:val=&quot;00FF043D&quot;/&gt;&lt;wsp:rsid wsp:val=&quot;00FF0805&quot;/&gt;&lt;wsp:rsid wsp:val=&quot;00FF0BED&quot;/&gt;&lt;wsp:rsid wsp:val=&quot;00FF0DC8&quot;/&gt;&lt;wsp:rsid wsp:val=&quot;00FF1E64&quot;/&gt;&lt;wsp:rsid wsp:val=&quot;00FF2391&quot;/&gt;&lt;wsp:rsid wsp:val=&quot;00FF3458&quot;/&gt;&lt;wsp:rsid wsp:val=&quot;00FF37BC&quot;/&gt;&lt;wsp:rsid wsp:val=&quot;00FF3E24&quot;/&gt;&lt;wsp:rsid wsp:val=&quot;00FF3F4E&quot;/&gt;&lt;wsp:rsid wsp:val=&quot;00FF4A68&quot;/&gt;&lt;wsp:rsid wsp:val=&quot;00FF507A&quot;/&gt;&lt;wsp:rsid wsp:val=&quot;00FF5FCB&quot;/&gt;&lt;wsp:rsid wsp:val=&quot;00FF6641&quot;/&gt;&lt;wsp:rsid wsp:val=&quot;00FF719F&quot;/&gt;&lt;wsp:rsid wsp:val=&quot;00FF756C&quot;/&gt;&lt;wsp:rsid wsp:val=&quot;00FF7774&quot;/&gt;&lt;wsp:rsid wsp:val=&quot;00FF77DF&quot;/&gt;&lt;/wsp:rsids&gt;&lt;/w:docPr&gt;&lt;w:body&gt;&lt;wx:sect&gt;&lt;w:p wsp:rsidR=&quot;00000000&quot; wsp:rsidRDefault=&quot;00E97F91&quot; wsp:rsidP=&quot;00E97F91&quot;&gt;&lt;m:oMathPara&gt;&lt;m:oMath&gt;&lt;m:r&gt;&lt;m:rPr&gt;&lt;m:sty m:val=&quot;p&quot;/&gt;&lt;/m:rPr&gt;&lt;w:rPr&gt;&lt;w:rFonts w:ascii=&quot;Cambria Math&quot; w:h-ansi=&quot;Cambria Math&quot; w:hint=&quot;fareast&quot;/&gt;&lt;wx:font wx:val=&quot;??蝝啣?&quot;/&gt;&lt;/w:rx:sPr&gt;&lt;m:t&gt;?祇?p:rs?閬?/m:t&gt;&lt;/m:r&gt;&lt;mp:rsi:r&gt;&lt;m:rPr&gt;&lt;m:sty m:val=&quot;p&quot;/&gt;&lt;/m:rPr&gt;&lt;w:rPr&gt;&lt;w:rFon91&quot;&gt;&lt;ts w:asa&gt;&lt;m:cii=&quot;Cambriar&gt;&lt;m: Math&quot; w:h-ansi=&quot;Cambria Math&quot;/&gt;&lt;wx:font wx:val=&quot;Cambr:rFonts w:asiaia Ma M Matha=&quot;Camth&quot;/&gt;&lt;/w:rPr&gt;&lt;m:t&gt;import csv&lt;/m:t&gt;&lt;/m:r&gt;&lt;m:r&gt;&lt;m:rPr&gt;&lt;m:sty m:val=&quot;p&quot;/&gt;&lt;/m:rPr&gt;&lt;w:ss:rPr&gt;&lt;w:rFonts w:ascii=&quot;Cambria Math&quot; w:h-ansi=&quot;Cambria Math&quot; w:hint=&quot;fareast&quot;/&gt;&lt;wx:font wx:val=&quot;??蝝啣?&quot;/&gt;&lt;/w:rPr&gt;&lt;m:t&gt;?脰?&lt;/m:t&gt;&lt;/m:r&gt;&lt;m:r&gt;&lt;m:rPr&gt;&lt;m:sty m:val=&quot;poMathnts a &quot;CamMaw:as&quot;/&gt;&lt;/m:rPr&gt;&lt;w:rPr&gt;&lt;w:rFonts w:ascii=&quot;Cambria Math&quot; w:h-ansi=&quot;Cambria Math&quot;/&gt;&lt;w:sr&gt;&lt;wswx:f&lt;w:sont wx:val=&quot;Cambria Math&quot;/&gt;&lt;/w:rPr&gt;&lt;m:t&gt;csv&lt;/m:t&gt;&lt;/m:r&gt;&lt;m:r&gt;&lt;m:rPr&gt;&lt;m:sty mt wx:vwx:fal=&quot;p&quot;/&gt;wx:f&lt;/m:rPr&gt;&lt;w:rPr&gt;&lt;w:rFonts w:ascii=&quot;Cambria Math&quot; w:h-ansi=&quot;Cambria Math&quot; w:hint=&quot;fareast&quot;/&gt;&lt;wx:font wx:val=&quot;??蝝啣?&quot;/&gt;&lt;/w:rPr&gt;&lt;m:t&gt;瑼???撖恬?&lt;/m&lt;w:sr&gt;&lt;w:t&gt;&lt;/&quot;/&gt;&lt;w:ssm:r&gt;&lt;/m:oMatwx:f&lt;w:sh&gt;&lt;/m:oMathPara&gt;&lt;/w:p&gt;&lt;w:sectPr wsp:rsidR=&quot;00000000&quot;&gt;&lt;wty mt wx:pgSz w:w=&quot;122 m:vwx:f40&quot; w:h=&quot;15840&quot;/&gt;&lt;w:p&quot;/&gt;wx:fp Math&quot; wgMar w:top=&quot;1440&quot; w:right=&quot;1800&quot; wambria M:bottom=&quot;1440&quot; w:left=&quot;180h&quot; w:hin0&quot; w:header=&quot;720&quot; w:fhint=&quot;fareast&quot;/ooter=&quot;720&quot; w:gutter=&quot;0&quot;/&gt;&lt;w:cols w:space=&quot;720&quot;/&gt;&lt;/w:sectPr&gt;&lt;/wx:sect&gt;&lt;/w:body&gt;&lt;/w:wordDocument&gt;">
            <v:imagedata r:id="rId132" o:title="" chromakey="white"/>
          </v:shape>
        </w:pict>
      </w:r>
      <w:r w:rsidR="009C7066" w:rsidRPr="00DF5E81">
        <w:rPr>
          <w:rStyle w:val="pp"/>
        </w:rPr>
        <w:instrText xml:space="preserve"> </w:instrText>
      </w:r>
      <w:r w:rsidR="009C7066" w:rsidRPr="00DF5E81">
        <w:rPr>
          <w:rStyle w:val="pp"/>
        </w:rPr>
        <w:fldChar w:fldCharType="end"/>
      </w:r>
      <w:r w:rsidR="009C7066" w:rsidRPr="00DF5E81">
        <w:rPr>
          <w:rStyle w:val="pp"/>
          <w:rFonts w:hint="eastAsia"/>
        </w:rPr>
        <w:t>輸入與輸出</w:t>
      </w:r>
      <w:commentRangeStart w:id="27"/>
      <w:r w:rsidR="009C7066" w:rsidRPr="00DF5E81">
        <w:rPr>
          <w:rStyle w:val="pp"/>
          <w:rFonts w:hint="eastAsia"/>
        </w:rPr>
        <w:t>樣本</w:t>
      </w:r>
      <w:commentRangeEnd w:id="27"/>
      <w:r w:rsidR="00DF5E81" w:rsidRPr="00DF5E81">
        <w:rPr>
          <w:rStyle w:val="pp"/>
        </w:rPr>
        <w:commentReference w:id="27"/>
      </w:r>
    </w:p>
    <w:p w:rsidR="00DF5E81" w:rsidRDefault="00DF5E81" w:rsidP="00D2254B">
      <w:pPr>
        <w:pStyle w:val="Nt11"/>
      </w:pPr>
      <w:r w:rsidRPr="00D65C9A">
        <w:rPr>
          <w:rFonts w:ascii="Consolas" w:hAnsi="Consolas" w:hint="eastAsia"/>
          <w:szCs w:val="22"/>
        </w:rPr>
        <w:t>輸入</w:t>
      </w:r>
    </w:p>
    <w:p w:rsidR="00DF5E81" w:rsidRPr="00E33579" w:rsidRDefault="00D6200A" w:rsidP="007F13D3">
      <w:pPr>
        <w:pStyle w:val="Nc"/>
      </w:pPr>
      <w:r>
        <w:rPr>
          <w:rFonts w:hint="eastAsia"/>
        </w:rPr>
        <w:lastRenderedPageBreak/>
        <w:t>由</w:t>
      </w:r>
      <w:r>
        <w:rPr>
          <w:rFonts w:hint="eastAsia"/>
        </w:rPr>
        <w:t>Numpy</w:t>
      </w:r>
      <w:r>
        <w:rPr>
          <w:rFonts w:hint="eastAsia"/>
        </w:rPr>
        <w:t>隨機產生的數。</w:t>
      </w:r>
    </w:p>
    <w:bookmarkEnd w:id="18"/>
    <w:bookmarkEnd w:id="19"/>
    <w:bookmarkEnd w:id="20"/>
    <w:bookmarkEnd w:id="25"/>
    <w:bookmarkEnd w:id="26"/>
    <w:p w:rsidR="00391F85" w:rsidRDefault="00391F85" w:rsidP="00391F85">
      <w:pPr>
        <w:pStyle w:val="tsa"/>
      </w:pPr>
    </w:p>
    <w:p w:rsidR="009C7066" w:rsidRDefault="00DF5E81" w:rsidP="00F33232">
      <w:pPr>
        <w:pStyle w:val="Nt11"/>
        <w:spacing w:before="80"/>
      </w:pPr>
      <w:r w:rsidRPr="00D65C9A">
        <w:rPr>
          <w:rFonts w:hint="eastAsia"/>
        </w:rPr>
        <w:t>輸出</w:t>
      </w:r>
    </w:p>
    <w:p w:rsidR="00D6200A" w:rsidRDefault="00D6200A" w:rsidP="00D6200A">
      <w:pPr>
        <w:pStyle w:val="Nc"/>
      </w:pPr>
      <w:r>
        <w:rPr>
          <w:rFonts w:hint="eastAsia"/>
        </w:rPr>
        <w:t>隨機正整數：</w:t>
      </w:r>
      <w:r>
        <w:rPr>
          <w:rFonts w:hint="eastAsia"/>
        </w:rPr>
        <w:t xml:space="preserve">[14 </w:t>
      </w:r>
      <w:proofErr w:type="gramStart"/>
      <w:r>
        <w:rPr>
          <w:rFonts w:hint="eastAsia"/>
        </w:rPr>
        <w:t>14  8</w:t>
      </w:r>
      <w:proofErr w:type="gramEnd"/>
      <w:r>
        <w:rPr>
          <w:rFonts w:hint="eastAsia"/>
        </w:rPr>
        <w:t xml:space="preserve"> 12 11 15 13 14  9 15  7 10  6 13  7]</w:t>
      </w:r>
    </w:p>
    <w:p w:rsidR="00D6200A" w:rsidRDefault="00D6200A" w:rsidP="00D6200A">
      <w:pPr>
        <w:pStyle w:val="Nc"/>
      </w:pPr>
      <w:r>
        <w:rPr>
          <w:rFonts w:hint="eastAsia"/>
        </w:rPr>
        <w:t>X</w:t>
      </w:r>
      <w:r>
        <w:rPr>
          <w:rFonts w:hint="eastAsia"/>
        </w:rPr>
        <w:t>矩陣內容：</w:t>
      </w:r>
    </w:p>
    <w:p w:rsidR="00D6200A" w:rsidRDefault="00D6200A" w:rsidP="00D6200A">
      <w:pPr>
        <w:pStyle w:val="Nc"/>
      </w:pPr>
      <w:r>
        <w:t xml:space="preserve">[[14 </w:t>
      </w:r>
      <w:proofErr w:type="gramStart"/>
      <w:r>
        <w:t>14  8</w:t>
      </w:r>
      <w:proofErr w:type="gramEnd"/>
      <w:r>
        <w:t xml:space="preserve"> 12 11]</w:t>
      </w:r>
    </w:p>
    <w:p w:rsidR="00D6200A" w:rsidRDefault="00D6200A" w:rsidP="00D6200A">
      <w:pPr>
        <w:pStyle w:val="Nc"/>
      </w:pPr>
      <w:r>
        <w:t xml:space="preserve"> [15 13 </w:t>
      </w:r>
      <w:proofErr w:type="gramStart"/>
      <w:r>
        <w:t>14  9</w:t>
      </w:r>
      <w:proofErr w:type="gramEnd"/>
      <w:r>
        <w:t xml:space="preserve"> 15]</w:t>
      </w:r>
    </w:p>
    <w:p w:rsidR="00D6200A" w:rsidRDefault="00D6200A" w:rsidP="00D6200A">
      <w:pPr>
        <w:pStyle w:val="Nc"/>
      </w:pPr>
      <w:r>
        <w:t xml:space="preserve"> </w:t>
      </w:r>
      <w:proofErr w:type="gramStart"/>
      <w:r>
        <w:t>[ 7</w:t>
      </w:r>
      <w:proofErr w:type="gramEnd"/>
      <w:r>
        <w:t xml:space="preserve"> 10  6 13  7]]</w:t>
      </w:r>
    </w:p>
    <w:p w:rsidR="00D6200A" w:rsidRDefault="00D6200A" w:rsidP="00D6200A">
      <w:pPr>
        <w:pStyle w:val="Nc"/>
      </w:pPr>
      <w:r>
        <w:rPr>
          <w:rFonts w:hint="eastAsia"/>
        </w:rPr>
        <w:t>最大：</w:t>
      </w:r>
      <w:r>
        <w:rPr>
          <w:rFonts w:hint="eastAsia"/>
        </w:rPr>
        <w:t>15</w:t>
      </w:r>
    </w:p>
    <w:p w:rsidR="00D6200A" w:rsidRDefault="00D6200A" w:rsidP="00D6200A">
      <w:pPr>
        <w:pStyle w:val="Nc"/>
      </w:pPr>
      <w:r>
        <w:rPr>
          <w:rFonts w:hint="eastAsia"/>
        </w:rPr>
        <w:t>最小：</w:t>
      </w:r>
      <w:r>
        <w:rPr>
          <w:rFonts w:hint="eastAsia"/>
        </w:rPr>
        <w:t>6</w:t>
      </w:r>
    </w:p>
    <w:p w:rsidR="00D6200A" w:rsidRDefault="00D6200A" w:rsidP="00D6200A">
      <w:pPr>
        <w:pStyle w:val="Nc"/>
      </w:pPr>
      <w:r>
        <w:rPr>
          <w:rFonts w:hint="eastAsia"/>
        </w:rPr>
        <w:t>總和：</w:t>
      </w:r>
      <w:r>
        <w:rPr>
          <w:rFonts w:hint="eastAsia"/>
        </w:rPr>
        <w:t>168</w:t>
      </w:r>
    </w:p>
    <w:p w:rsidR="00D6200A" w:rsidRDefault="00D6200A" w:rsidP="00D6200A">
      <w:pPr>
        <w:pStyle w:val="Nc"/>
      </w:pPr>
      <w:r>
        <w:rPr>
          <w:rFonts w:hint="eastAsia"/>
        </w:rPr>
        <w:t>平均：</w:t>
      </w:r>
      <w:r>
        <w:rPr>
          <w:rFonts w:hint="eastAsia"/>
        </w:rPr>
        <w:t>11.2</w:t>
      </w:r>
    </w:p>
    <w:p w:rsidR="00D6200A" w:rsidRDefault="00D6200A" w:rsidP="00D6200A">
      <w:pPr>
        <w:pStyle w:val="Nc"/>
      </w:pPr>
      <w:r>
        <w:rPr>
          <w:rFonts w:hint="eastAsia"/>
        </w:rPr>
        <w:t>四個角落元素：</w:t>
      </w:r>
      <w:r>
        <w:rPr>
          <w:rFonts w:hint="eastAsia"/>
        </w:rPr>
        <w:t>[[14 11]</w:t>
      </w:r>
    </w:p>
    <w:p w:rsidR="00D6200A" w:rsidRDefault="00D6200A" w:rsidP="00D6200A">
      <w:pPr>
        <w:pStyle w:val="Nc"/>
      </w:pPr>
      <w:r>
        <w:t xml:space="preserve"> </w:t>
      </w:r>
      <w:proofErr w:type="gramStart"/>
      <w:r>
        <w:t>[ 7</w:t>
      </w:r>
      <w:proofErr w:type="gramEnd"/>
      <w:r>
        <w:t xml:space="preserve">  7]]</w:t>
      </w:r>
    </w:p>
    <w:p w:rsidR="00D6200A" w:rsidRDefault="00D6200A" w:rsidP="00D6200A">
      <w:pPr>
        <w:pStyle w:val="Nc"/>
      </w:pPr>
      <w:r>
        <w:rPr>
          <w:rFonts w:hint="eastAsia"/>
        </w:rPr>
        <w:t>Y</w:t>
      </w:r>
      <w:r>
        <w:rPr>
          <w:rFonts w:hint="eastAsia"/>
        </w:rPr>
        <w:t>矩陣內容：</w:t>
      </w:r>
    </w:p>
    <w:p w:rsidR="00D6200A" w:rsidRDefault="00D6200A" w:rsidP="00D6200A">
      <w:pPr>
        <w:pStyle w:val="Nc"/>
      </w:pPr>
      <w:r>
        <w:t>[[</w:t>
      </w:r>
      <w:proofErr w:type="gramStart"/>
      <w:r>
        <w:t>14  5</w:t>
      </w:r>
      <w:proofErr w:type="gramEnd"/>
      <w:r>
        <w:t xml:space="preserve">  6 11 12]</w:t>
      </w:r>
    </w:p>
    <w:p w:rsidR="00D6200A" w:rsidRDefault="00D6200A" w:rsidP="00D6200A">
      <w:pPr>
        <w:pStyle w:val="Nc"/>
      </w:pPr>
      <w:r>
        <w:t xml:space="preserve"> [</w:t>
      </w:r>
      <w:proofErr w:type="gramStart"/>
      <w:r>
        <w:t>10  7</w:t>
      </w:r>
      <w:proofErr w:type="gramEnd"/>
      <w:r>
        <w:t xml:space="preserve">  6 14  9]</w:t>
      </w:r>
    </w:p>
    <w:p w:rsidR="00D6200A" w:rsidRDefault="00D6200A" w:rsidP="00D6200A">
      <w:pPr>
        <w:pStyle w:val="Nc"/>
      </w:pPr>
      <w:r>
        <w:t xml:space="preserve"> [15 </w:t>
      </w:r>
      <w:proofErr w:type="gramStart"/>
      <w:r>
        <w:t>10  8</w:t>
      </w:r>
      <w:proofErr w:type="gramEnd"/>
      <w:r>
        <w:t xml:space="preserve">  8 13]]</w:t>
      </w:r>
    </w:p>
    <w:p w:rsidR="00D6200A" w:rsidRDefault="00D6200A" w:rsidP="00D6200A">
      <w:pPr>
        <w:pStyle w:val="Nc"/>
      </w:pPr>
      <w:r>
        <w:rPr>
          <w:rFonts w:hint="eastAsia"/>
        </w:rPr>
        <w:t>Z</w:t>
      </w:r>
      <w:r>
        <w:rPr>
          <w:rFonts w:hint="eastAsia"/>
        </w:rPr>
        <w:t>矩陣內容：</w:t>
      </w:r>
    </w:p>
    <w:p w:rsidR="00D6200A" w:rsidRDefault="00D6200A" w:rsidP="00D6200A">
      <w:pPr>
        <w:pStyle w:val="Nc"/>
      </w:pPr>
      <w:r>
        <w:t>[[28 19 14 23 23]</w:t>
      </w:r>
    </w:p>
    <w:p w:rsidR="00D6200A" w:rsidRDefault="00D6200A" w:rsidP="00D6200A">
      <w:pPr>
        <w:pStyle w:val="Nc"/>
      </w:pPr>
      <w:r>
        <w:t xml:space="preserve"> [25 20 20 23 24]</w:t>
      </w:r>
    </w:p>
    <w:p w:rsidR="00D6200A" w:rsidRPr="0030749E" w:rsidRDefault="00D6200A" w:rsidP="00D6200A">
      <w:pPr>
        <w:pStyle w:val="Nc"/>
      </w:pPr>
      <w:r>
        <w:t xml:space="preserve"> [22 20 14 21 20]]</w:t>
      </w:r>
    </w:p>
    <w:sectPr w:rsidR="00D6200A" w:rsidRPr="0030749E" w:rsidSect="00F601D4">
      <w:headerReference w:type="even" r:id="rId134"/>
      <w:headerReference w:type="default" r:id="rId135"/>
      <w:footerReference w:type="even" r:id="rId136"/>
      <w:footerReference w:type="default" r:id="rId137"/>
      <w:headerReference w:type="first" r:id="rId138"/>
      <w:type w:val="continuous"/>
      <w:pgSz w:w="11113" w:h="15082" w:code="158"/>
      <w:pgMar w:top="-1304" w:right="1474" w:bottom="-1021" w:left="1474" w:header="624" w:footer="510" w:gutter="0"/>
      <w:pgNumType w:start="1"/>
      <w:cols w:space="720"/>
      <w:titlePg/>
      <w:docGrid w:linePitch="318"/>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 w:author="蔡國雄" w:date="2018-07-10T19:42:00Z" w:initials="蔡國雄">
    <w:p w:rsidR="00C83BA5" w:rsidRDefault="00C83BA5">
      <w:pPr>
        <w:pStyle w:val="a1"/>
      </w:pPr>
      <w:r>
        <w:rPr>
          <w:rStyle w:val="aff4"/>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671F6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236B" w:rsidRDefault="00FC236B">
      <w:r>
        <w:separator/>
      </w:r>
    </w:p>
    <w:p w:rsidR="00FC236B" w:rsidRDefault="00FC236B"/>
  </w:endnote>
  <w:endnote w:type="continuationSeparator" w:id="0">
    <w:p w:rsidR="00FC236B" w:rsidRDefault="00FC236B">
      <w:r>
        <w:continuationSeparator/>
      </w:r>
    </w:p>
    <w:p w:rsidR="00FC236B" w:rsidRDefault="00FC23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 BT">
    <w:altName w:val="Microsoft YaHei"/>
    <w:charset w:val="00"/>
    <w:family w:val="swiss"/>
    <w:pitch w:val="variable"/>
    <w:sig w:usb0="00000087" w:usb1="00000000" w:usb2="00000000" w:usb3="00000000" w:csb0="0000001B" w:csb1="00000000"/>
  </w:font>
  <w:font w:name="Britannic Bold">
    <w:panose1 w:val="020B0903060703020204"/>
    <w:charset w:val="00"/>
    <w:family w:val="swiss"/>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華康中圓體">
    <w:altName w:val="Arial Unicode MS"/>
    <w:charset w:val="88"/>
    <w:family w:val="modern"/>
    <w:pitch w:val="fixed"/>
    <w:sig w:usb0="80000001" w:usb1="28091800" w:usb2="00000016" w:usb3="00000000" w:csb0="00100000"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文鼎細圓">
    <w:altName w:val="Arial Unicode MS"/>
    <w:charset w:val="88"/>
    <w:family w:val="modern"/>
    <w:pitch w:val="fixed"/>
    <w:sig w:usb0="00000000" w:usb1="28880000" w:usb2="00000016" w:usb3="00000000" w:csb0="00100000" w:csb1="00000000"/>
  </w:font>
  <w:font w:name="文鼎粗黑">
    <w:altName w:val="Arial Unicode MS"/>
    <w:charset w:val="88"/>
    <w:family w:val="modern"/>
    <w:pitch w:val="fixed"/>
    <w:sig w:usb0="00000000" w:usb1="28880000" w:usb2="00000016" w:usb3="00000000" w:csb0="00100000" w:csb1="00000000"/>
  </w:font>
  <w:font w:name="Swis721 Md BT">
    <w:altName w:val="Arial"/>
    <w:charset w:val="00"/>
    <w:family w:val="swiss"/>
    <w:pitch w:val="variable"/>
    <w:sig w:usb0="00000087" w:usb1="00000000" w:usb2="00000000" w:usb3="00000000" w:csb0="0000001B" w:csb1="00000000"/>
  </w:font>
  <w:font w:name="華康粗黑體">
    <w:altName w:val="Arial Unicode MS"/>
    <w:charset w:val="88"/>
    <w:family w:val="modern"/>
    <w:pitch w:val="fixed"/>
    <w:sig w:usb0="00000000" w:usb1="28091800" w:usb2="00000016" w:usb3="00000000" w:csb0="00100000" w:csb1="00000000"/>
  </w:font>
  <w:font w:name="Arial Narrow">
    <w:panose1 w:val="020B0606020202030204"/>
    <w:charset w:val="00"/>
    <w:family w:val="swiss"/>
    <w:pitch w:val="variable"/>
    <w:sig w:usb0="00000287" w:usb1="00000800" w:usb2="00000000" w:usb3="00000000" w:csb0="0000009F" w:csb1="00000000"/>
  </w:font>
  <w:font w:name="華康新特明體">
    <w:charset w:val="88"/>
    <w:family w:val="modern"/>
    <w:pitch w:val="fixed"/>
    <w:sig w:usb0="80000001" w:usb1="28091800" w:usb2="00000016" w:usb3="00000000" w:csb0="00100000" w:csb1="00000000"/>
  </w:font>
  <w:font w:name="華康細黑體">
    <w:charset w:val="88"/>
    <w:family w:val="modern"/>
    <w:pitch w:val="fixed"/>
    <w:sig w:usb0="80000001" w:usb1="28091800" w:usb2="00000016" w:usb3="00000000" w:csb0="00100000" w:csb1="00000000"/>
  </w:font>
  <w:font w:name="文鼎特明">
    <w:altName w:val="Arial Unicode MS"/>
    <w:charset w:val="88"/>
    <w:family w:val="modern"/>
    <w:pitch w:val="fixed"/>
    <w:sig w:usb0="00000000" w:usb1="28880000" w:usb2="00000016" w:usb3="00000000" w:csb0="00100000" w:csb1="00000000"/>
  </w:font>
  <w:font w:name="新細明體">
    <w:altName w:val="PMingLiU"/>
    <w:panose1 w:val="02020500000000000000"/>
    <w:charset w:val="88"/>
    <w:family w:val="roman"/>
    <w:pitch w:val="variable"/>
    <w:sig w:usb0="A00002FF" w:usb1="28CFFCFA" w:usb2="00000016" w:usb3="00000000" w:csb0="00100001" w:csb1="00000000"/>
  </w:font>
  <w:font w:name="華康中黑體">
    <w:charset w:val="88"/>
    <w:family w:val="modern"/>
    <w:pitch w:val="fixed"/>
    <w:sig w:usb0="80000001" w:usb1="28091800" w:usb2="00000016" w:usb3="00000000" w:csb0="00100000" w:csb1="00000000"/>
  </w:font>
  <w:font w:name="Calibri">
    <w:panose1 w:val="020F0502020204030204"/>
    <w:charset w:val="00"/>
    <w:family w:val="swiss"/>
    <w:pitch w:val="variable"/>
    <w:sig w:usb0="E0002AFF" w:usb1="C000247B" w:usb2="00000009" w:usb3="00000000" w:csb0="000001FF" w:csb1="00000000"/>
  </w:font>
  <w:font w:name="文鼎中黑">
    <w:altName w:val="Arial Unicode MS"/>
    <w:charset w:val="88"/>
    <w:family w:val="modern"/>
    <w:pitch w:val="fixed"/>
    <w:sig w:usb0="00000000" w:usb1="28880000" w:usb2="00000016" w:usb3="00000000" w:csb0="00100000" w:csb1="00000000"/>
  </w:font>
  <w:font w:name="華康仿宋體W5">
    <w:charset w:val="88"/>
    <w:family w:val="modern"/>
    <w:pitch w:val="fixed"/>
    <w:sig w:usb0="00000001" w:usb1="08080000" w:usb2="00000010" w:usb3="00000000" w:csb0="00100000" w:csb1="00000000"/>
  </w:font>
  <w:font w:name="AvantGarde Md BT">
    <w:charset w:val="00"/>
    <w:family w:val="swiss"/>
    <w:pitch w:val="variable"/>
    <w:sig w:usb0="00000087" w:usb1="00000000" w:usb2="00000000" w:usb3="00000000" w:csb0="0000001B" w:csb1="00000000"/>
  </w:font>
  <w:font w:name="文鼎細明">
    <w:altName w:val="Arial Unicode MS"/>
    <w:charset w:val="88"/>
    <w:family w:val="modern"/>
    <w:pitch w:val="fixed"/>
    <w:sig w:usb0="00000000" w:usb1="28880000" w:usb2="00000016" w:usb3="00000000" w:csb0="00100000" w:csb1="00000000"/>
  </w:font>
  <w:font w:name="華康楷書體W5">
    <w:charset w:val="88"/>
    <w:family w:val="script"/>
    <w:pitch w:val="fixed"/>
    <w:sig w:usb0="80000001" w:usb1="28091800" w:usb2="00000016" w:usb3="00000000" w:csb0="00100000" w:csb1="00000000"/>
  </w:font>
  <w:font w:name="文鼎超明">
    <w:altName w:val="Arial Unicode MS"/>
    <w:charset w:val="88"/>
    <w:family w:val="modern"/>
    <w:pitch w:val="fixed"/>
    <w:sig w:usb0="00000000" w:usb1="28880000" w:usb2="00000016" w:usb3="00000000" w:csb0="00100000"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文鼎細黑">
    <w:charset w:val="88"/>
    <w:family w:val="modern"/>
    <w:pitch w:val="fixed"/>
    <w:sig w:usb0="00000003" w:usb1="28880000" w:usb2="00000016" w:usb3="00000000" w:csb0="00100000" w:csb1="00000000"/>
  </w:font>
  <w:font w:name="文鼎中圓">
    <w:altName w:val="Arial Unicode MS"/>
    <w:charset w:val="88"/>
    <w:family w:val="modern"/>
    <w:pitch w:val="fixed"/>
    <w:sig w:usb0="00000000" w:usb1="28880000" w:usb2="00000016" w:usb3="00000000" w:csb0="00100000" w:csb1="00000000"/>
  </w:font>
  <w:font w:name="文鼎粗圓">
    <w:altName w:val="Arial Unicode MS"/>
    <w:charset w:val="88"/>
    <w:family w:val="modern"/>
    <w:pitch w:val="fixed"/>
    <w:sig w:usb0="00000000" w:usb1="28880000" w:usb2="00000016"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文鼎中楷">
    <w:charset w:val="88"/>
    <w:family w:val="modern"/>
    <w:pitch w:val="fixed"/>
    <w:sig w:usb0="00000003" w:usb1="28880000" w:usb2="00000016" w:usb3="00000000" w:csb0="00100000" w:csb1="00000000"/>
  </w:font>
  <w:font w:name="SimHei">
    <w:altName w:val="黑体"/>
    <w:panose1 w:val="02010600030101010101"/>
    <w:charset w:val="86"/>
    <w:family w:val="modern"/>
    <w:notTrueType/>
    <w:pitch w:val="fixed"/>
    <w:sig w:usb0="00000001" w:usb1="080E0000" w:usb2="00000010" w:usb3="00000000" w:csb0="00040000" w:csb1="00000000"/>
  </w:font>
  <w:font w:name="華康唐風隸 Std W5">
    <w:panose1 w:val="00000000000000000000"/>
    <w:charset w:val="88"/>
    <w:family w:val="script"/>
    <w:notTrueType/>
    <w:pitch w:val="variable"/>
    <w:sig w:usb0="A00002FF" w:usb1="38CFFD7A" w:usb2="00000016" w:usb3="00000000" w:csb0="0010000D" w:csb1="00000000"/>
  </w:font>
  <w:font w:name="Arial Black">
    <w:panose1 w:val="020B0A04020102020204"/>
    <w:charset w:val="00"/>
    <w:family w:val="swiss"/>
    <w:pitch w:val="variable"/>
    <w:sig w:usb0="A00002AF" w:usb1="400078FB" w:usb2="00000000" w:usb3="00000000" w:csb0="0000009F" w:csb1="00000000"/>
  </w:font>
  <w:font w:name="Eras Medium ITC">
    <w:panose1 w:val="020B0602030504020804"/>
    <w:charset w:val="00"/>
    <w:family w:val="swiss"/>
    <w:pitch w:val="variable"/>
    <w:sig w:usb0="00000003" w:usb1="00000000" w:usb2="00000000" w:usb3="00000000" w:csb0="00000001" w:csb1="00000000"/>
  </w:font>
  <w:font w:name="文鼎中隸">
    <w:charset w:val="88"/>
    <w:family w:val="modern"/>
    <w:pitch w:val="fixed"/>
    <w:sig w:usb0="00000003" w:usb1="28880000" w:usb2="00000016" w:usb3="00000000" w:csb0="00100000" w:csb1="00000000"/>
  </w:font>
  <w:font w:name="文鼎特黑">
    <w:charset w:val="88"/>
    <w:family w:val="modern"/>
    <w:pitch w:val="fixed"/>
    <w:sig w:usb0="00000003" w:usb1="28880000" w:usb2="00000016" w:usb3="00000000" w:csb0="00100000" w:csb1="00000000"/>
  </w:font>
  <w:font w:name="文鼎中特黑">
    <w:charset w:val="88"/>
    <w:family w:val="modern"/>
    <w:pitch w:val="fixed"/>
    <w:sig w:usb0="00000003" w:usb1="28880000" w:usb2="00000016" w:usb3="00000000" w:csb0="00100000" w:csb1="00000000"/>
  </w:font>
  <w:font w:name="Cambria">
    <w:panose1 w:val="02040503050406030204"/>
    <w:charset w:val="00"/>
    <w:family w:val="roman"/>
    <w:pitch w:val="variable"/>
    <w:sig w:usb0="E00006FF" w:usb1="420024FF" w:usb2="02000000" w:usb3="00000000" w:csb0="0000019F" w:csb1="00000000"/>
  </w:font>
  <w:font w:name="華康圓體 Std W3">
    <w:panose1 w:val="00000000000000000000"/>
    <w:charset w:val="88"/>
    <w:family w:val="modern"/>
    <w:notTrueType/>
    <w:pitch w:val="variable"/>
    <w:sig w:usb0="A00002FF" w:usb1="38CFFD7A" w:usb2="00000016" w:usb3="00000000" w:csb0="0010000D" w:csb1="00000000"/>
  </w:font>
  <w:font w:name="華康竹風體 Std W4">
    <w:panose1 w:val="00000000000000000000"/>
    <w:charset w:val="88"/>
    <w:family w:val="roman"/>
    <w:notTrueType/>
    <w:pitch w:val="variable"/>
    <w:sig w:usb0="A00002FF" w:usb1="38CFFD7A" w:usb2="00000016" w:usb3="00000000" w:csb0="0010000D" w:csb1="00000000"/>
  </w:font>
  <w:font w:name="Eras Demi ITC">
    <w:panose1 w:val="020B0805030504020804"/>
    <w:charset w:val="00"/>
    <w:family w:val="swiss"/>
    <w:pitch w:val="variable"/>
    <w:sig w:usb0="00000003" w:usb1="00000000" w:usb2="00000000" w:usb3="00000000" w:csb0="00000001" w:csb1="00000000"/>
  </w:font>
  <w:font w:name="文鼎中特圓">
    <w:altName w:val="Arial Unicode MS"/>
    <w:charset w:val="88"/>
    <w:family w:val="modern"/>
    <w:pitch w:val="fixed"/>
    <w:sig w:usb0="00000000" w:usb1="28880000" w:usb2="00000016" w:usb3="00000000" w:csb0="00100000" w:csb1="00000000"/>
  </w:font>
  <w:font w:name="文鼎中特明">
    <w:charset w:val="88"/>
    <w:family w:val="modern"/>
    <w:pitch w:val="fixed"/>
    <w:sig w:usb0="00000003" w:usb1="28880000" w:usb2="00000016" w:usb3="00000000" w:csb0="00100000" w:csb1="00000000"/>
  </w:font>
  <w:font w:name="文鼎細楷">
    <w:charset w:val="88"/>
    <w:family w:val="modern"/>
    <w:pitch w:val="fixed"/>
    <w:sig w:usb0="00000003" w:usb1="28880000" w:usb2="00000016" w:usb3="00000000" w:csb0="00100000" w:csb1="00000000"/>
  </w:font>
  <w:font w:name="文鼎細仿">
    <w:altName w:val="Arial Unicode MS"/>
    <w:charset w:val="88"/>
    <w:family w:val="modern"/>
    <w:pitch w:val="fixed"/>
    <w:sig w:usb0="00000000" w:usb1="28880000" w:usb2="00000016" w:usb3="00000000" w:csb0="00100000" w:csb1="00000000"/>
  </w:font>
  <w:font w:name="華康細圓體">
    <w:altName w:val="細明體"/>
    <w:charset w:val="88"/>
    <w:family w:val="modern"/>
    <w:pitch w:val="fixed"/>
    <w:sig w:usb0="80000001" w:usb1="28091800" w:usb2="00000016" w:usb3="00000000" w:csb0="00100000" w:csb1="00000000"/>
  </w:font>
  <w:font w:name="Glyphicons Halflings">
    <w:charset w:val="00"/>
    <w:family w:val="auto"/>
    <w:pitch w:val="default"/>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FontAwesome">
    <w:charset w:val="00"/>
    <w:family w:val="auto"/>
    <w:pitch w:val="default"/>
  </w:font>
  <w:font w:name="Noto Serif CJK TC Light">
    <w:altName w:val="Arial Unicode MS"/>
    <w:panose1 w:val="00000000000000000000"/>
    <w:charset w:val="88"/>
    <w:family w:val="roman"/>
    <w:notTrueType/>
    <w:pitch w:val="variable"/>
    <w:sig w:usb0="30000287" w:usb1="2BDF3C10" w:usb2="00000016" w:usb3="00000000" w:csb0="003A0107" w:csb1="00000000"/>
  </w:font>
  <w:font w:name="Consolas">
    <w:panose1 w:val="020B0609020204030204"/>
    <w:charset w:val="00"/>
    <w:family w:val="modern"/>
    <w:pitch w:val="fixed"/>
    <w:sig w:usb0="E00006FF" w:usb1="0000FCFF" w:usb2="00000001" w:usb3="00000000" w:csb0="0000019F" w:csb1="00000000"/>
  </w:font>
  <w:font w:name="Songti TC Regular">
    <w:altName w:val="Arial Unicode MS"/>
    <w:charset w:val="51"/>
    <w:family w:val="auto"/>
    <w:pitch w:val="variable"/>
    <w:sig w:usb0="00000000" w:usb1="080F0000" w:usb2="00000010" w:usb3="00000000" w:csb0="0014009F" w:csb1="00000000"/>
  </w:font>
  <w:font w:name="Futura Hv BT">
    <w:altName w:val="Segoe UI Semibold"/>
    <w:charset w:val="00"/>
    <w:family w:val="swiss"/>
    <w:pitch w:val="variable"/>
    <w:sig w:usb0="00000087" w:usb1="00000000" w:usb2="00000000" w:usb3="00000000" w:csb0="0000001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BA5" w:rsidRPr="00DB28DD" w:rsidRDefault="00C83BA5" w:rsidP="001E5978">
    <w:pPr>
      <w:ind w:left="-567"/>
      <w:jc w:val="left"/>
      <w:rPr>
        <w:rStyle w:val="a7"/>
        <w:b w:val="0"/>
        <w:szCs w:val="18"/>
      </w:rPr>
    </w:pPr>
    <w:r>
      <w:rPr>
        <w:rStyle w:val="a7"/>
        <w:rFonts w:hint="eastAsia"/>
        <w:b w:val="0"/>
        <w:szCs w:val="18"/>
      </w:rPr>
      <w:t>4</w:t>
    </w:r>
    <w:r w:rsidRPr="00DB28DD">
      <w:rPr>
        <w:rStyle w:val="a7"/>
        <w:rFonts w:hint="eastAsia"/>
        <w:b w:val="0"/>
        <w:szCs w:val="18"/>
      </w:rPr>
      <w:t>-</w:t>
    </w:r>
    <w:r w:rsidRPr="00DB28DD">
      <w:rPr>
        <w:rStyle w:val="a7"/>
        <w:b w:val="0"/>
        <w:szCs w:val="18"/>
      </w:rPr>
      <w:fldChar w:fldCharType="begin"/>
    </w:r>
    <w:r w:rsidRPr="00DB28DD">
      <w:rPr>
        <w:rStyle w:val="a7"/>
        <w:b w:val="0"/>
        <w:szCs w:val="18"/>
      </w:rPr>
      <w:instrText xml:space="preserve"> PAGE </w:instrText>
    </w:r>
    <w:r w:rsidRPr="00DB28DD">
      <w:rPr>
        <w:rStyle w:val="a7"/>
        <w:b w:val="0"/>
        <w:szCs w:val="18"/>
      </w:rPr>
      <w:fldChar w:fldCharType="separate"/>
    </w:r>
    <w:r w:rsidR="004E6E9E">
      <w:rPr>
        <w:rStyle w:val="a7"/>
        <w:b w:val="0"/>
        <w:noProof/>
        <w:szCs w:val="18"/>
      </w:rPr>
      <w:t>84</w:t>
    </w:r>
    <w:r w:rsidRPr="00DB28DD">
      <w:rPr>
        <w:rStyle w:val="a7"/>
        <w:b w:val="0"/>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BA5" w:rsidRPr="00DB28DD" w:rsidRDefault="00C83BA5" w:rsidP="005D57A4">
    <w:pPr>
      <w:ind w:right="-567"/>
      <w:jc w:val="right"/>
      <w:rPr>
        <w:rStyle w:val="a7"/>
        <w:b w:val="0"/>
        <w:szCs w:val="18"/>
      </w:rPr>
    </w:pPr>
    <w:r>
      <w:rPr>
        <w:rStyle w:val="a7"/>
        <w:rFonts w:hint="eastAsia"/>
        <w:b w:val="0"/>
        <w:szCs w:val="18"/>
      </w:rPr>
      <w:t>4</w:t>
    </w:r>
    <w:r w:rsidRPr="00DB28DD">
      <w:rPr>
        <w:rStyle w:val="a7"/>
        <w:rFonts w:hint="eastAsia"/>
        <w:b w:val="0"/>
        <w:szCs w:val="18"/>
      </w:rPr>
      <w:t>-</w:t>
    </w:r>
    <w:r w:rsidRPr="00DB28DD">
      <w:rPr>
        <w:rStyle w:val="a7"/>
        <w:b w:val="0"/>
        <w:szCs w:val="18"/>
      </w:rPr>
      <w:fldChar w:fldCharType="begin"/>
    </w:r>
    <w:r w:rsidRPr="00DB28DD">
      <w:rPr>
        <w:rStyle w:val="a7"/>
        <w:b w:val="0"/>
        <w:szCs w:val="18"/>
      </w:rPr>
      <w:instrText xml:space="preserve"> PAGE </w:instrText>
    </w:r>
    <w:r w:rsidRPr="00DB28DD">
      <w:rPr>
        <w:rStyle w:val="a7"/>
        <w:b w:val="0"/>
        <w:szCs w:val="18"/>
      </w:rPr>
      <w:fldChar w:fldCharType="separate"/>
    </w:r>
    <w:r w:rsidR="004E6E9E">
      <w:rPr>
        <w:rStyle w:val="a7"/>
        <w:b w:val="0"/>
        <w:noProof/>
        <w:szCs w:val="18"/>
      </w:rPr>
      <w:t>83</w:t>
    </w:r>
    <w:r w:rsidRPr="00DB28DD">
      <w:rPr>
        <w:rStyle w:val="a7"/>
        <w:b w:val="0"/>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236B" w:rsidRDefault="00FC236B">
      <w:r>
        <w:separator/>
      </w:r>
    </w:p>
    <w:p w:rsidR="00FC236B" w:rsidRDefault="00FC236B"/>
  </w:footnote>
  <w:footnote w:type="continuationSeparator" w:id="0">
    <w:p w:rsidR="00FC236B" w:rsidRDefault="00FC236B">
      <w:r>
        <w:continuationSeparator/>
      </w:r>
    </w:p>
    <w:p w:rsidR="00FC236B" w:rsidRDefault="00FC236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BA5" w:rsidRPr="00DB28DD" w:rsidRDefault="00C83BA5" w:rsidP="00DB28DD">
    <w:pPr>
      <w:pStyle w:val="a8"/>
    </w:pPr>
    <w:r>
      <w:rPr>
        <w:noProof/>
      </w:rPr>
      <w:drawing>
        <wp:anchor distT="0" distB="0" distL="114300" distR="114300" simplePos="0" relativeHeight="251658240" behindDoc="1" locked="0" layoutInCell="1" allowOverlap="1" wp14:anchorId="545CE676">
          <wp:simplePos x="0" y="0"/>
          <wp:positionH relativeFrom="column">
            <wp:posOffset>-303530</wp:posOffset>
          </wp:positionH>
          <wp:positionV relativeFrom="paragraph">
            <wp:posOffset>-30480</wp:posOffset>
          </wp:positionV>
          <wp:extent cx="2474595" cy="193675"/>
          <wp:effectExtent l="0" t="0" r="1905" b="0"/>
          <wp:wrapNone/>
          <wp:docPr id="895" name="圖片 895" descr="書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書名"/>
                  <pic:cNvPicPr>
                    <a:picLocks noChangeAspect="1" noChangeArrowheads="1"/>
                  </pic:cNvPicPr>
                </pic:nvPicPr>
                <pic:blipFill>
                  <a:blip r:embed="rId1">
                    <a:extLst>
                      <a:ext uri="{28A0092B-C50C-407E-A947-70E740481C1C}">
                        <a14:useLocalDpi xmlns:a14="http://schemas.microsoft.com/office/drawing/2010/main" val="0"/>
                      </a:ext>
                    </a:extLst>
                  </a:blip>
                  <a:srcRect l="1814" b="48740"/>
                  <a:stretch>
                    <a:fillRect/>
                  </a:stretch>
                </pic:blipFill>
                <pic:spPr bwMode="auto">
                  <a:xfrm>
                    <a:off x="0" y="0"/>
                    <a:ext cx="2474595" cy="1936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6" behindDoc="0" locked="0" layoutInCell="1" allowOverlap="1" wp14:anchorId="2286C453">
              <wp:simplePos x="0" y="0"/>
              <wp:positionH relativeFrom="column">
                <wp:posOffset>-252095</wp:posOffset>
              </wp:positionH>
              <wp:positionV relativeFrom="paragraph">
                <wp:posOffset>-496570</wp:posOffset>
              </wp:positionV>
              <wp:extent cx="0" cy="445770"/>
              <wp:effectExtent l="0" t="0" r="0" b="0"/>
              <wp:wrapNone/>
              <wp:docPr id="3" name="Lin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45770"/>
                      </a:xfrm>
                      <a:prstGeom prst="line">
                        <a:avLst/>
                      </a:prstGeom>
                      <a:noFill/>
                      <a:ln w="9525" cap="rnd">
                        <a:solidFill>
                          <a:srgbClr val="808080"/>
                        </a:solidFill>
                        <a:prstDash val="sysDot"/>
                        <a:round/>
                        <a:headEnd type="oval" w="sm" len="sm"/>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8"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5pt,-39.1pt" to="-19.8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" strokecolor="gray">
              <v:stroke dashstyle="1 1" startarrow="oval" startarrowwidth="narrow" startarrowlength="short" endcap="round"/>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BA5" w:rsidRPr="008213D4" w:rsidRDefault="00C83BA5" w:rsidP="00036010">
    <w:pPr>
      <w:pStyle w:val="a8"/>
      <w:tabs>
        <w:tab w:val="clear" w:pos="113"/>
        <w:tab w:val="right" w:pos="7164"/>
        <w:tab w:val="left" w:pos="7541"/>
      </w:tabs>
      <w:spacing w:before="0" w:after="0" w:line="240" w:lineRule="atLeast"/>
      <w:ind w:left="0" w:right="-170"/>
      <w:jc w:val="right"/>
      <w:rPr>
        <w:rFonts w:eastAsia="文鼎粗圓" w:cs="Arial"/>
        <w:noProof/>
        <w:sz w:val="19"/>
        <w:szCs w:val="19"/>
      </w:rPr>
    </w:pPr>
    <w:r>
      <w:rPr>
        <w:rFonts w:eastAsia="文鼎粗圓" w:cs="Arial"/>
        <w:noProof/>
        <w:sz w:val="19"/>
        <w:szCs w:val="19"/>
      </w:rPr>
      <mc:AlternateContent>
        <mc:Choice Requires="wps">
          <w:drawing>
            <wp:anchor distT="0" distB="0" distL="114300" distR="114300" simplePos="0" relativeHeight="251656192" behindDoc="0" locked="0" layoutInCell="1" allowOverlap="1" wp14:anchorId="37BC4D01" wp14:editId="4DE2E68B">
              <wp:simplePos x="0" y="0"/>
              <wp:positionH relativeFrom="column">
                <wp:posOffset>5436870</wp:posOffset>
              </wp:positionH>
              <wp:positionV relativeFrom="paragraph">
                <wp:posOffset>-496570</wp:posOffset>
              </wp:positionV>
              <wp:extent cx="0" cy="685800"/>
              <wp:effectExtent l="0" t="0" r="0" b="0"/>
              <wp:wrapNone/>
              <wp:docPr id="2" name="Lin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85800"/>
                      </a:xfrm>
                      <a:prstGeom prst="line">
                        <a:avLst/>
                      </a:prstGeom>
                      <a:noFill/>
                      <a:ln w="9525" cap="rnd">
                        <a:solidFill>
                          <a:srgbClr val="808080"/>
                        </a:solidFill>
                        <a:prstDash val="sysDot"/>
                        <a:round/>
                        <a:headEnd type="oval" w="sm" len="sm"/>
                        <a:tailEnd type="oval"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85"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8.1pt,-39.1pt" to="428.1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" strokecolor="gray">
              <v:stroke dashstyle="1 1" startarrow="oval" startarrowwidth="narrow" startarrowlength="short" endarrow="oval" endcap="round"/>
            </v:line>
          </w:pict>
        </mc:Fallback>
      </mc:AlternateContent>
    </w:r>
    <w:r w:rsidRPr="008213D4">
      <w:rPr>
        <w:rFonts w:eastAsia="文鼎粗圓" w:cs="Arial"/>
        <w:sz w:val="19"/>
        <w:szCs w:val="19"/>
      </w:rPr>
      <w:t xml:space="preserve">Chapter </w:t>
    </w:r>
    <w:r>
      <w:rPr>
        <w:rFonts w:eastAsia="文鼎粗圓" w:cs="Arial" w:hint="eastAsia"/>
        <w:sz w:val="19"/>
        <w:szCs w:val="19"/>
      </w:rPr>
      <w:t>4</w:t>
    </w:r>
    <w:r w:rsidRPr="008213D4">
      <w:rPr>
        <w:rFonts w:eastAsia="文鼎粗圓" w:cs="Arial"/>
        <w:sz w:val="19"/>
        <w:szCs w:val="19"/>
      </w:rPr>
      <w:t xml:space="preserve">    </w:t>
    </w:r>
    <w:r w:rsidRPr="008213D4">
      <w:rPr>
        <w:rFonts w:eastAsia="文鼎粗圓" w:cs="Arial" w:hint="eastAsia"/>
        <w:sz w:val="20"/>
      </w:rPr>
      <w:t>資料</w:t>
    </w:r>
    <w:r>
      <w:rPr>
        <w:rFonts w:eastAsia="文鼎粗圓" w:cs="Arial" w:hint="eastAsia"/>
        <w:sz w:val="20"/>
      </w:rPr>
      <w:t>視覺化</w:t>
    </w:r>
    <w:r w:rsidRPr="008213D4">
      <w:rPr>
        <w:rFonts w:eastAsia="文鼎粗圓" w:cs="Arial" w:hint="eastAsia"/>
        <w:sz w:val="20"/>
      </w:rPr>
      <w:t>能力</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3BA5" w:rsidRPr="001E4598" w:rsidRDefault="00C83BA5">
    <w:pPr>
      <w:pStyle w:val="a8"/>
    </w:pPr>
    <w:r>
      <w:rPr>
        <w:noProof/>
      </w:rPr>
      <mc:AlternateContent>
        <mc:Choice Requires="wps">
          <w:drawing>
            <wp:anchor distT="0" distB="0" distL="114300" distR="114300" simplePos="0" relativeHeight="251660288" behindDoc="1" locked="0" layoutInCell="1" allowOverlap="1" wp14:anchorId="0774F0B6">
              <wp:simplePos x="0" y="0"/>
              <wp:positionH relativeFrom="column">
                <wp:posOffset>239395</wp:posOffset>
              </wp:positionH>
              <wp:positionV relativeFrom="paragraph">
                <wp:posOffset>2757805</wp:posOffset>
              </wp:positionV>
              <wp:extent cx="4756785" cy="807085"/>
              <wp:effectExtent l="0" t="0" r="0" b="0"/>
              <wp:wrapNone/>
              <wp:docPr id="1" name="Text Box 8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785" cy="807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3BA5" w:rsidRPr="00F8629B" w:rsidRDefault="00C83BA5" w:rsidP="00133024">
                          <w:pPr>
                            <w:pStyle w:val="af0"/>
                          </w:pPr>
                          <w:r>
                            <w:rPr>
                              <w:rFonts w:hint="eastAsia"/>
                            </w:rPr>
                            <w:t>資料視覺化</w:t>
                          </w:r>
                          <w:r w:rsidRPr="00F8629B">
                            <w:rPr>
                              <w:rFonts w:hint="eastAsia"/>
                            </w:rPr>
                            <w:t>能力</w:t>
                          </w:r>
                        </w:p>
                        <w:p w:rsidR="00C83BA5" w:rsidRPr="0079455E" w:rsidRDefault="00C83BA5" w:rsidP="00F33232"/>
                        <w:p w:rsidR="00C83BA5" w:rsidRPr="0079455E" w:rsidRDefault="00C83BA5" w:rsidP="00F3323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2" o:spid="_x0000_s1026" type="#_x0000_t202" style="position:absolute;left:0;text-align:left;margin-left:18.85pt;margin-top:217.15pt;width:374.55pt;height:6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" filled="f" stroked="f">
              <v:textbox>
                <w:txbxContent>
                  <w:p w:rsidR="00C83BA5" w:rsidRPr="00F8629B" w:rsidRDefault="00C83BA5" w:rsidP="00133024">
                    <w:pPr>
                      <w:pStyle w:val="af0"/>
                    </w:pPr>
                    <w:r>
                      <w:rPr>
                        <w:rFonts w:hint="eastAsia"/>
                      </w:rPr>
                      <w:t>資料視覺化</w:t>
                    </w:r>
                    <w:r w:rsidRPr="00F8629B">
                      <w:rPr>
                        <w:rFonts w:hint="eastAsia"/>
                      </w:rPr>
                      <w:t>能力</w:t>
                    </w:r>
                  </w:p>
                  <w:p w:rsidR="00C83BA5" w:rsidRPr="0079455E" w:rsidRDefault="00C83BA5" w:rsidP="00F33232"/>
                  <w:p w:rsidR="00C83BA5" w:rsidRPr="0079455E" w:rsidRDefault="00C83BA5" w:rsidP="00F33232"/>
                </w:txbxContent>
              </v:textbox>
            </v:shape>
          </w:pict>
        </mc:Fallback>
      </mc:AlternateContent>
    </w:r>
    <w:r>
      <w:rPr>
        <w:noProof/>
      </w:rPr>
      <w:drawing>
        <wp:anchor distT="0" distB="0" distL="114300" distR="114300" simplePos="0" relativeHeight="251659264" behindDoc="1" locked="0" layoutInCell="1" allowOverlap="1" wp14:anchorId="2C43373B">
          <wp:simplePos x="0" y="0"/>
          <wp:positionH relativeFrom="page">
            <wp:posOffset>8890</wp:posOffset>
          </wp:positionH>
          <wp:positionV relativeFrom="page">
            <wp:posOffset>0</wp:posOffset>
          </wp:positionV>
          <wp:extent cx="7059930" cy="9686925"/>
          <wp:effectExtent l="0" t="0" r="7620" b="9525"/>
          <wp:wrapNone/>
          <wp:docPr id="873" name="圖片 873" descr="章名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章名頁"/>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7059930" cy="9686925"/>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29AAA65B">
        <v:group id="_x0000_s2916" style="position:absolute;left:0;text-align:left;margin-left:231.6pt;margin-top:61pt;width:143.4pt;height:103.3pt;z-index:251655168;mso-position-horizontal-relative:text;mso-position-vertical-relative:text" coordorigin="5810,10369" coordsize="2868,2066">
          <v:shape id="_x0000_s2917" type="#_x0000_t202" style="position:absolute;left:7431;top:10369;width:1247;height:2066;mso-position-horizontal-relative:page;mso-position-vertical-relative:page" filled="f" fillcolor="#969696" stroked="f" strokeweight=".5pt">
            <v:stroke endarrowwidth="narrow" endarrowlength="short"/>
            <v:textbox style="mso-next-textbox:#_x0000_s2917" inset="0,0,0,0">
              <w:txbxContent>
                <w:p w:rsidR="00C83BA5" w:rsidRPr="005F206A" w:rsidRDefault="00C83BA5" w:rsidP="005F206A">
                  <w:pPr>
                    <w:pStyle w:val="af7"/>
                    <w:jc w:val="right"/>
                    <w:rPr>
                      <w:rFonts w:ascii="Futura Hv BT" w:hAnsi="Futura Hv BT"/>
                      <w:color w:val="000000"/>
                      <w:sz w:val="200"/>
                      <w:szCs w:val="200"/>
                    </w:rPr>
                  </w:pPr>
                  <w:r>
                    <w:rPr>
                      <w:rFonts w:ascii="Futura Hv BT" w:hAnsi="Futura Hv BT" w:hint="eastAsia"/>
                      <w:color w:val="000000"/>
                      <w:sz w:val="200"/>
                      <w:szCs w:val="200"/>
                    </w:rPr>
                    <w:t>4</w:t>
                  </w:r>
                </w:p>
              </w:txbxContent>
            </v:textbox>
          </v:shap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918" type="#_x0000_t136" style="position:absolute;left:5810;top:11984;width:1511;height:398" stroked="f">
            <v:shadow color="#868686"/>
            <v:textpath style="font-family:&quot;AvantGarde Md BT&quot;;v-text-kern:t" trim="t" fitpath="t" string="Chapter"/>
          </v:shape>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8.55pt;height:14.25pt" o:bullet="t">
        <v:imagedata r:id="rId1" o:title="Icon"/>
      </v:shape>
    </w:pict>
  </w:numPicBullet>
  <w:numPicBullet w:numPicBulletId="1">
    <w:pict>
      <v:shape id="_x0000_i1111" type="#_x0000_t75" style="width:9.05pt;height:9.9pt" o:bullet="t">
        <v:imagedata r:id="rId2" o:title="ICON2" cropright="-17958f"/>
      </v:shape>
    </w:pict>
  </w:numPicBullet>
  <w:numPicBullet w:numPicBulletId="2">
    <w:pict>
      <v:shape id="_x0000_i1112" type="#_x0000_t75" style="width:18.1pt;height:12.5pt" o:bullet="t">
        <v:imagedata r:id="rId3" o:title="ICON"/>
      </v:shape>
    </w:pict>
  </w:numPicBullet>
  <w:numPicBullet w:numPicBulletId="3">
    <w:pict>
      <v:shape id="_x0000_i1113" type="#_x0000_t75" style="width:62.95pt;height:54.3pt" o:bullet="t">
        <v:imagedata r:id="rId4" o:title="ICON3"/>
      </v:shape>
    </w:pict>
  </w:numPicBullet>
  <w:numPicBullet w:numPicBulletId="4">
    <w:pict>
      <v:shape id="_x0000_i1114" type="#_x0000_t75" style="width:16.4pt;height:16.4pt" o:bullet="t" o:allowoverlap="f">
        <v:imagedata r:id="rId5" o:title="bestpractices"/>
      </v:shape>
    </w:pict>
  </w:numPicBullet>
  <w:abstractNum w:abstractNumId="0">
    <w:nsid w:val="02C57DF6"/>
    <w:multiLevelType w:val="multilevel"/>
    <w:tmpl w:val="2E76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854C69"/>
    <w:multiLevelType w:val="hybridMultilevel"/>
    <w:tmpl w:val="55BEC62A"/>
    <w:lvl w:ilvl="0" w:tplc="BD865532">
      <w:start w:val="1"/>
      <w:numFmt w:val="taiwaneseCountingThousand"/>
      <w:lvlText w:val="%1、"/>
      <w:lvlJc w:val="left"/>
      <w:pPr>
        <w:ind w:left="2891" w:hanging="480"/>
      </w:pPr>
    </w:lvl>
    <w:lvl w:ilvl="1" w:tplc="04090019" w:tentative="1">
      <w:start w:val="1"/>
      <w:numFmt w:val="ideographTraditional"/>
      <w:lvlText w:val="%2、"/>
      <w:lvlJc w:val="left"/>
      <w:pPr>
        <w:ind w:left="3371" w:hanging="480"/>
      </w:pPr>
    </w:lvl>
    <w:lvl w:ilvl="2" w:tplc="0409001B" w:tentative="1">
      <w:start w:val="1"/>
      <w:numFmt w:val="lowerRoman"/>
      <w:lvlText w:val="%3."/>
      <w:lvlJc w:val="right"/>
    </w:lvl>
    <w:lvl w:ilvl="3" w:tplc="0409000F" w:tentative="1">
      <w:start w:val="1"/>
      <w:numFmt w:val="decimal"/>
      <w:lvlText w:val="%4."/>
      <w:lvlJc w:val="left"/>
    </w:lvl>
    <w:lvl w:ilvl="4" w:tplc="04090019" w:tentative="1">
      <w:start w:val="1"/>
      <w:numFmt w:val="ideographTraditional"/>
      <w:lvlText w:val="%5、"/>
      <w:lvlJc w:val="left"/>
    </w:lvl>
    <w:lvl w:ilvl="5" w:tplc="0409001B" w:tentative="1">
      <w:start w:val="1"/>
      <w:numFmt w:val="lowerRoman"/>
      <w:lvlText w:val="%6."/>
      <w:lvlJc w:val="right"/>
    </w:lvl>
    <w:lvl w:ilvl="6" w:tplc="0409000F" w:tentative="1">
      <w:start w:val="1"/>
      <w:numFmt w:val="decimal"/>
      <w:lvlText w:val="%7."/>
      <w:lvlJc w:val="left"/>
    </w:lvl>
    <w:lvl w:ilvl="7" w:tplc="04090019" w:tentative="1">
      <w:start w:val="1"/>
      <w:numFmt w:val="ideographTraditional"/>
      <w:lvlText w:val="%8、"/>
      <w:lvlJc w:val="left"/>
    </w:lvl>
    <w:lvl w:ilvl="8" w:tplc="0409001B" w:tentative="1">
      <w:start w:val="1"/>
      <w:numFmt w:val="lowerRoman"/>
      <w:lvlText w:val="%9."/>
      <w:lvlJc w:val="right"/>
    </w:lvl>
  </w:abstractNum>
  <w:abstractNum w:abstractNumId="2">
    <w:nsid w:val="09A95C9E"/>
    <w:multiLevelType w:val="hybridMultilevel"/>
    <w:tmpl w:val="A71C830E"/>
    <w:lvl w:ilvl="0" w:tplc="2B48C6F4">
      <w:start w:val="1"/>
      <w:numFmt w:val="bullet"/>
      <w:pStyle w:val="a"/>
      <w:lvlText w:val=""/>
      <w:lvlJc w:val="left"/>
      <w:pPr>
        <w:ind w:left="707" w:hanging="480"/>
      </w:pPr>
      <w:rPr>
        <w:rFonts w:ascii="Wingdings" w:hAnsi="Wingdings" w:hint="default"/>
        <w:b w:val="0"/>
        <w:i w:val="0"/>
        <w:color w:val="333333"/>
        <w:spacing w:val="0"/>
        <w:w w:val="100"/>
        <w:position w:val="-2"/>
        <w:sz w:val="16"/>
        <w:szCs w:val="14"/>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3">
    <w:nsid w:val="0A5458CC"/>
    <w:multiLevelType w:val="hybridMultilevel"/>
    <w:tmpl w:val="3774BDE2"/>
    <w:lvl w:ilvl="0" w:tplc="07F6A41E">
      <w:start w:val="1"/>
      <w:numFmt w:val="decimal"/>
      <w:pStyle w:val="a0"/>
      <w:lvlText w:val="%1."/>
      <w:lvlJc w:val="left"/>
      <w:pPr>
        <w:ind w:left="707" w:hanging="480"/>
      </w:pPr>
      <w:rPr>
        <w:rFonts w:ascii="Swis721 Lt BT" w:hAnsi="Swis721 Lt BT" w:hint="default"/>
        <w:b w:val="0"/>
        <w:i w:val="0"/>
        <w:strike w:val="0"/>
        <w:color w:val="auto"/>
        <w:spacing w:val="0"/>
        <w:w w:val="100"/>
        <w:sz w:val="22"/>
        <w:szCs w:val="21"/>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nsid w:val="0CB24ADB"/>
    <w:multiLevelType w:val="hybridMultilevel"/>
    <w:tmpl w:val="1AB4CC2C"/>
    <w:lvl w:ilvl="0" w:tplc="F5600716">
      <w:start w:val="1"/>
      <w:numFmt w:val="bullet"/>
      <w:pStyle w:val="a1"/>
      <w:lvlText w:val=""/>
      <w:lvlJc w:val="left"/>
      <w:pPr>
        <w:tabs>
          <w:tab w:val="num" w:pos="340"/>
        </w:tabs>
        <w:ind w:left="340" w:hanging="340"/>
      </w:pPr>
      <w:rPr>
        <w:rFonts w:ascii="Wingdings" w:hAnsi="Wingdings" w:hint="default"/>
        <w:color w:val="auto"/>
        <w:w w:val="100"/>
        <w:sz w:val="19"/>
        <w:szCs w:val="14"/>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5">
    <w:nsid w:val="10122273"/>
    <w:multiLevelType w:val="hybridMultilevel"/>
    <w:tmpl w:val="FB1E5B7C"/>
    <w:lvl w:ilvl="0" w:tplc="F55A33B2">
      <w:start w:val="1"/>
      <w:numFmt w:val="decimal"/>
      <w:pStyle w:val="NNL1"/>
      <w:lvlText w:val="%1."/>
      <w:lvlJc w:val="left"/>
      <w:pPr>
        <w:tabs>
          <w:tab w:val="num" w:pos="397"/>
        </w:tabs>
        <w:ind w:left="397" w:hanging="397"/>
      </w:pPr>
      <w:rPr>
        <w:rFonts w:ascii="Britannic Bold" w:hAnsi="Britannic Bold" w:hint="default"/>
        <w:b w:val="0"/>
        <w:i w:val="0"/>
        <w:strike w:val="0"/>
        <w:color w:val="auto"/>
        <w:spacing w:val="0"/>
        <w:w w:val="100"/>
        <w:sz w:val="21"/>
        <w:szCs w:val="18"/>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6">
    <w:nsid w:val="14F65D14"/>
    <w:multiLevelType w:val="hybridMultilevel"/>
    <w:tmpl w:val="B5E217F2"/>
    <w:lvl w:ilvl="0" w:tplc="0DB67166">
      <w:start w:val="1"/>
      <w:numFmt w:val="decimal"/>
      <w:pStyle w:val="Nl1-1"/>
      <w:lvlText w:val="%1."/>
      <w:lvlJc w:val="left"/>
      <w:pPr>
        <w:ind w:left="849" w:hanging="480"/>
      </w:pPr>
      <w:rPr>
        <w:rFonts w:ascii="Swis721 Lt BT" w:hAnsi="Swis721 Lt BT" w:hint="default"/>
        <w:b w:val="0"/>
        <w:i w:val="0"/>
        <w:strike w:val="0"/>
        <w:color w:val="auto"/>
        <w:spacing w:val="0"/>
        <w:w w:val="100"/>
        <w:sz w:val="22"/>
        <w:szCs w:val="21"/>
      </w:rPr>
    </w:lvl>
    <w:lvl w:ilvl="1" w:tplc="04090019" w:tentative="1">
      <w:start w:val="1"/>
      <w:numFmt w:val="ideographTraditional"/>
      <w:lvlText w:val="%2、"/>
      <w:lvlJc w:val="left"/>
      <w:pPr>
        <w:ind w:left="1329" w:hanging="480"/>
      </w:pPr>
    </w:lvl>
    <w:lvl w:ilvl="2" w:tplc="0409001B" w:tentative="1">
      <w:start w:val="1"/>
      <w:numFmt w:val="lowerRoman"/>
      <w:lvlText w:val="%3."/>
      <w:lvlJc w:val="right"/>
      <w:pPr>
        <w:ind w:left="1809" w:hanging="480"/>
      </w:pPr>
    </w:lvl>
    <w:lvl w:ilvl="3" w:tplc="0409000F" w:tentative="1">
      <w:start w:val="1"/>
      <w:numFmt w:val="decimal"/>
      <w:lvlText w:val="%4."/>
      <w:lvlJc w:val="left"/>
      <w:pPr>
        <w:ind w:left="2289" w:hanging="480"/>
      </w:pPr>
    </w:lvl>
    <w:lvl w:ilvl="4" w:tplc="04090019" w:tentative="1">
      <w:start w:val="1"/>
      <w:numFmt w:val="ideographTraditional"/>
      <w:lvlText w:val="%5、"/>
      <w:lvlJc w:val="left"/>
      <w:pPr>
        <w:ind w:left="2769" w:hanging="480"/>
      </w:pPr>
    </w:lvl>
    <w:lvl w:ilvl="5" w:tplc="0409001B" w:tentative="1">
      <w:start w:val="1"/>
      <w:numFmt w:val="lowerRoman"/>
      <w:lvlText w:val="%6."/>
      <w:lvlJc w:val="right"/>
      <w:pPr>
        <w:ind w:left="3249" w:hanging="480"/>
      </w:pPr>
    </w:lvl>
    <w:lvl w:ilvl="6" w:tplc="0409000F" w:tentative="1">
      <w:start w:val="1"/>
      <w:numFmt w:val="decimal"/>
      <w:lvlText w:val="%7."/>
      <w:lvlJc w:val="left"/>
      <w:pPr>
        <w:ind w:left="3729" w:hanging="480"/>
      </w:pPr>
    </w:lvl>
    <w:lvl w:ilvl="7" w:tplc="04090019" w:tentative="1">
      <w:start w:val="1"/>
      <w:numFmt w:val="ideographTraditional"/>
      <w:lvlText w:val="%8、"/>
      <w:lvlJc w:val="left"/>
      <w:pPr>
        <w:ind w:left="4209" w:hanging="480"/>
      </w:pPr>
    </w:lvl>
    <w:lvl w:ilvl="8" w:tplc="0409001B" w:tentative="1">
      <w:start w:val="1"/>
      <w:numFmt w:val="lowerRoman"/>
      <w:lvlText w:val="%9."/>
      <w:lvlJc w:val="right"/>
      <w:pPr>
        <w:ind w:left="4689" w:hanging="480"/>
      </w:pPr>
    </w:lvl>
  </w:abstractNum>
  <w:abstractNum w:abstractNumId="7">
    <w:nsid w:val="198E7FBE"/>
    <w:multiLevelType w:val="multilevel"/>
    <w:tmpl w:val="F878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BD2DC9"/>
    <w:multiLevelType w:val="hybridMultilevel"/>
    <w:tmpl w:val="BFF6C58C"/>
    <w:lvl w:ilvl="0" w:tplc="F5600716">
      <w:start w:val="1"/>
      <w:numFmt w:val="bullet"/>
      <w:pStyle w:val="bl2"/>
      <w:lvlText w:val=""/>
      <w:lvlJc w:val="left"/>
      <w:pPr>
        <w:tabs>
          <w:tab w:val="num" w:pos="963"/>
        </w:tabs>
        <w:ind w:left="963" w:hanging="283"/>
      </w:pPr>
      <w:rPr>
        <w:rFonts w:ascii="Wingdings 2" w:hAnsi="Wingdings 2" w:hint="default"/>
        <w:b w:val="0"/>
        <w:i w:val="0"/>
        <w:color w:val="333333"/>
        <w:spacing w:val="0"/>
        <w:w w:val="100"/>
        <w:position w:val="-1"/>
        <w:sz w:val="22"/>
        <w:szCs w:val="21"/>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9">
    <w:nsid w:val="2C1D0089"/>
    <w:multiLevelType w:val="hybridMultilevel"/>
    <w:tmpl w:val="3D94AE74"/>
    <w:lvl w:ilvl="0" w:tplc="DA08FFC8">
      <w:start w:val="1"/>
      <w:numFmt w:val="decimal"/>
      <w:pStyle w:val="NNL2"/>
      <w:lvlText w:val="(%1)"/>
      <w:lvlJc w:val="left"/>
      <w:pPr>
        <w:tabs>
          <w:tab w:val="num" w:pos="794"/>
        </w:tabs>
        <w:ind w:left="794" w:hanging="397"/>
      </w:pPr>
      <w:rPr>
        <w:rFonts w:ascii="Times New Roman" w:hAnsi="Times New Roman" w:hint="default"/>
        <w:b w:val="0"/>
        <w:i w:val="0"/>
        <w:strike w:val="0"/>
        <w:color w:val="auto"/>
        <w:spacing w:val="0"/>
        <w:w w:val="100"/>
        <w:sz w:val="22"/>
        <w:szCs w:val="21"/>
      </w:r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10">
    <w:nsid w:val="2E262EF1"/>
    <w:multiLevelType w:val="multilevel"/>
    <w:tmpl w:val="DEF62D74"/>
    <w:styleLink w:val="TQC-"/>
    <w:lvl w:ilvl="0">
      <w:start w:val="1"/>
      <w:numFmt w:val="bullet"/>
      <w:lvlText w:val=""/>
      <w:lvlJc w:val="left"/>
      <w:pPr>
        <w:ind w:left="450"/>
      </w:pPr>
      <w:rPr>
        <w:rFonts w:ascii="Wingdings" w:hAnsi="Wingdings" w:hint="default"/>
      </w:rPr>
    </w:lvl>
    <w:lvl w:ilvl="1">
      <w:start w:val="1"/>
      <w:numFmt w:val="decimal"/>
      <w:suff w:val="space"/>
      <w:lvlText w:val="(%2)"/>
      <w:lvlJc w:val="right"/>
      <w:pPr>
        <w:ind w:left="0"/>
      </w:pPr>
      <w:rPr>
        <w:rFonts w:ascii="Arial" w:hAnsi="Arial" w:cs="Times New Roman" w:hint="default"/>
      </w:rPr>
    </w:lvl>
    <w:lvl w:ilvl="2">
      <w:start w:val="1"/>
      <w:numFmt w:val="upperLetter"/>
      <w:suff w:val="space"/>
      <w:lvlText w:val="%3."/>
      <w:lvlJc w:val="right"/>
      <w:pPr>
        <w:ind w:left="1436"/>
      </w:pPr>
      <w:rPr>
        <w:rFonts w:ascii="Arial" w:hAnsi="Arial" w:cs="Times New Roman" w:hint="default"/>
      </w:rPr>
    </w:lvl>
    <w:lvl w:ilvl="3">
      <w:start w:val="1"/>
      <w:numFmt w:val="lowerLetter"/>
      <w:suff w:val="space"/>
      <w:lvlText w:val="%4."/>
      <w:lvlJc w:val="right"/>
      <w:pPr>
        <w:ind w:left="1754"/>
      </w:pPr>
      <w:rPr>
        <w:rFonts w:ascii="Arial" w:hAnsi="Arial" w:cs="Times New Roman" w:hint="default"/>
      </w:rPr>
    </w:lvl>
    <w:lvl w:ilvl="4">
      <w:start w:val="1"/>
      <w:numFmt w:val="none"/>
      <w:lvlText w:val=""/>
      <w:lvlJc w:val="left"/>
      <w:pPr>
        <w:ind w:left="1796" w:hanging="360"/>
      </w:pPr>
      <w:rPr>
        <w:rFonts w:cs="Times New Roman" w:hint="eastAsia"/>
      </w:rPr>
    </w:lvl>
    <w:lvl w:ilvl="5">
      <w:start w:val="1"/>
      <w:numFmt w:val="none"/>
      <w:lvlText w:val=""/>
      <w:lvlJc w:val="left"/>
      <w:pPr>
        <w:ind w:left="2156" w:hanging="360"/>
      </w:pPr>
      <w:rPr>
        <w:rFonts w:cs="Times New Roman" w:hint="eastAsia"/>
      </w:rPr>
    </w:lvl>
    <w:lvl w:ilvl="6">
      <w:start w:val="1"/>
      <w:numFmt w:val="none"/>
      <w:lvlText w:val=""/>
      <w:lvlJc w:val="left"/>
      <w:pPr>
        <w:ind w:left="2516" w:hanging="360"/>
      </w:pPr>
      <w:rPr>
        <w:rFonts w:cs="Times New Roman" w:hint="eastAsia"/>
      </w:rPr>
    </w:lvl>
    <w:lvl w:ilvl="7">
      <w:start w:val="1"/>
      <w:numFmt w:val="none"/>
      <w:lvlText w:val=""/>
      <w:lvlJc w:val="left"/>
      <w:pPr>
        <w:ind w:left="2876" w:hanging="360"/>
      </w:pPr>
      <w:rPr>
        <w:rFonts w:cs="Times New Roman" w:hint="eastAsia"/>
      </w:rPr>
    </w:lvl>
    <w:lvl w:ilvl="8">
      <w:start w:val="1"/>
      <w:numFmt w:val="none"/>
      <w:lvlText w:val=""/>
      <w:lvlJc w:val="left"/>
      <w:pPr>
        <w:ind w:left="3236" w:hanging="360"/>
      </w:pPr>
      <w:rPr>
        <w:rFonts w:cs="Times New Roman" w:hint="eastAsia"/>
      </w:rPr>
    </w:lvl>
  </w:abstractNum>
  <w:abstractNum w:abstractNumId="11">
    <w:nsid w:val="3388297B"/>
    <w:multiLevelType w:val="multilevel"/>
    <w:tmpl w:val="2DFE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5AC4CD7"/>
    <w:multiLevelType w:val="hybridMultilevel"/>
    <w:tmpl w:val="2AAECDB6"/>
    <w:lvl w:ilvl="0" w:tplc="819CD95E">
      <w:start w:val="1"/>
      <w:numFmt w:val="bullet"/>
      <w:pStyle w:val="nBL3"/>
      <w:lvlText w:val=""/>
      <w:lvlJc w:val="left"/>
      <w:pPr>
        <w:tabs>
          <w:tab w:val="num" w:pos="1191"/>
        </w:tabs>
        <w:ind w:left="1191" w:hanging="397"/>
      </w:pPr>
      <w:rPr>
        <w:rFonts w:ascii="Wingdings 2" w:hAnsi="Wingdings 2" w:hint="default"/>
        <w:color w:val="5F5F5F"/>
        <w:w w:val="100"/>
        <w:position w:val="-2"/>
        <w:sz w:val="20"/>
        <w:szCs w:val="20"/>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13">
    <w:nsid w:val="37561B55"/>
    <w:multiLevelType w:val="multilevel"/>
    <w:tmpl w:val="4686ECDA"/>
    <w:lvl w:ilvl="0">
      <w:start w:val="1"/>
      <w:numFmt w:val="bullet"/>
      <w:suff w:val="space"/>
      <w:lvlText w:val=""/>
      <w:lvlJc w:val="left"/>
      <w:pPr>
        <w:ind w:left="425" w:hanging="425"/>
      </w:pPr>
      <w:rPr>
        <w:rFonts w:ascii="Wingdings" w:hAnsi="Wingdings" w:hint="default"/>
        <w:sz w:val="24"/>
      </w:rPr>
    </w:lvl>
    <w:lvl w:ilvl="1">
      <w:start w:val="1"/>
      <w:numFmt w:val="ideographTraditional"/>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4">
    <w:nsid w:val="3D721125"/>
    <w:multiLevelType w:val="hybridMultilevel"/>
    <w:tmpl w:val="C05C125C"/>
    <w:lvl w:ilvl="0" w:tplc="BE8A47A2">
      <w:start w:val="1"/>
      <w:numFmt w:val="decimal"/>
      <w:pStyle w:val="wtnl1"/>
      <w:lvlText w:val="%1."/>
      <w:lvlJc w:val="left"/>
      <w:pPr>
        <w:tabs>
          <w:tab w:val="num" w:pos="510"/>
        </w:tabs>
        <w:ind w:left="510" w:hanging="340"/>
      </w:pPr>
      <w:rPr>
        <w:rFonts w:ascii="Swis721 Lt BT" w:hAnsi="Swis721 Lt BT" w:hint="default"/>
        <w:b w:val="0"/>
        <w:i w:val="0"/>
        <w:strike w:val="0"/>
        <w:color w:val="auto"/>
        <w:spacing w:val="0"/>
        <w:w w:val="100"/>
        <w:sz w:val="20"/>
        <w:szCs w:val="21"/>
      </w:rPr>
    </w:lvl>
    <w:lvl w:ilvl="1" w:tplc="04090003" w:tentative="1">
      <w:start w:val="1"/>
      <w:numFmt w:val="ideographTraditional"/>
      <w:lvlText w:val="%2、"/>
      <w:lvlJc w:val="left"/>
      <w:pPr>
        <w:tabs>
          <w:tab w:val="num" w:pos="960"/>
        </w:tabs>
        <w:ind w:left="960" w:hanging="480"/>
      </w:pPr>
    </w:lvl>
    <w:lvl w:ilvl="2" w:tplc="04090005" w:tentative="1">
      <w:start w:val="1"/>
      <w:numFmt w:val="lowerRoman"/>
      <w:lvlText w:val="%3."/>
      <w:lvlJc w:val="right"/>
      <w:pPr>
        <w:tabs>
          <w:tab w:val="num" w:pos="1440"/>
        </w:tabs>
        <w:ind w:left="1440" w:hanging="480"/>
      </w:pPr>
    </w:lvl>
    <w:lvl w:ilvl="3" w:tplc="04090001" w:tentative="1">
      <w:start w:val="1"/>
      <w:numFmt w:val="decimal"/>
      <w:lvlText w:val="%4."/>
      <w:lvlJc w:val="left"/>
      <w:pPr>
        <w:tabs>
          <w:tab w:val="num" w:pos="1920"/>
        </w:tabs>
        <w:ind w:left="1920" w:hanging="480"/>
      </w:pPr>
    </w:lvl>
    <w:lvl w:ilvl="4" w:tplc="04090003" w:tentative="1">
      <w:start w:val="1"/>
      <w:numFmt w:val="ideographTraditional"/>
      <w:lvlText w:val="%5、"/>
      <w:lvlJc w:val="left"/>
      <w:pPr>
        <w:tabs>
          <w:tab w:val="num" w:pos="2400"/>
        </w:tabs>
        <w:ind w:left="2400" w:hanging="480"/>
      </w:pPr>
    </w:lvl>
    <w:lvl w:ilvl="5" w:tplc="04090005" w:tentative="1">
      <w:start w:val="1"/>
      <w:numFmt w:val="lowerRoman"/>
      <w:lvlText w:val="%6."/>
      <w:lvlJc w:val="right"/>
      <w:pPr>
        <w:tabs>
          <w:tab w:val="num" w:pos="2880"/>
        </w:tabs>
        <w:ind w:left="2880" w:hanging="480"/>
      </w:pPr>
    </w:lvl>
    <w:lvl w:ilvl="6" w:tplc="04090001" w:tentative="1">
      <w:start w:val="1"/>
      <w:numFmt w:val="decimal"/>
      <w:lvlText w:val="%7."/>
      <w:lvlJc w:val="left"/>
      <w:pPr>
        <w:tabs>
          <w:tab w:val="num" w:pos="3360"/>
        </w:tabs>
        <w:ind w:left="3360" w:hanging="480"/>
      </w:pPr>
    </w:lvl>
    <w:lvl w:ilvl="7" w:tplc="04090003" w:tentative="1">
      <w:start w:val="1"/>
      <w:numFmt w:val="ideographTraditional"/>
      <w:lvlText w:val="%8、"/>
      <w:lvlJc w:val="left"/>
      <w:pPr>
        <w:tabs>
          <w:tab w:val="num" w:pos="3840"/>
        </w:tabs>
        <w:ind w:left="3840" w:hanging="480"/>
      </w:pPr>
    </w:lvl>
    <w:lvl w:ilvl="8" w:tplc="04090005" w:tentative="1">
      <w:start w:val="1"/>
      <w:numFmt w:val="lowerRoman"/>
      <w:lvlText w:val="%9."/>
      <w:lvlJc w:val="right"/>
      <w:pPr>
        <w:tabs>
          <w:tab w:val="num" w:pos="4320"/>
        </w:tabs>
        <w:ind w:left="4320" w:hanging="480"/>
      </w:pPr>
    </w:lvl>
  </w:abstractNum>
  <w:abstractNum w:abstractNumId="15">
    <w:nsid w:val="3D941239"/>
    <w:multiLevelType w:val="hybridMultilevel"/>
    <w:tmpl w:val="EF088BF8"/>
    <w:lvl w:ilvl="0" w:tplc="E5C433E2">
      <w:start w:val="1"/>
      <w:numFmt w:val="bullet"/>
      <w:pStyle w:val="hbl1"/>
      <w:lvlText w:val=""/>
      <w:lvlJc w:val="left"/>
      <w:pPr>
        <w:ind w:left="1557" w:hanging="480"/>
      </w:pPr>
      <w:rPr>
        <w:rFonts w:ascii="Wingdings" w:hAnsi="Wingdings" w:hint="default"/>
        <w:color w:val="000000"/>
        <w:w w:val="100"/>
        <w:position w:val="-2"/>
        <w:sz w:val="28"/>
        <w:szCs w:val="14"/>
      </w:rPr>
    </w:lvl>
    <w:lvl w:ilvl="1" w:tplc="FFFFFFFF" w:tentative="1">
      <w:start w:val="1"/>
      <w:numFmt w:val="bullet"/>
      <w:lvlText w:val=""/>
      <w:lvlJc w:val="left"/>
      <w:pPr>
        <w:tabs>
          <w:tab w:val="num" w:pos="960"/>
        </w:tabs>
        <w:ind w:left="960" w:hanging="480"/>
      </w:pPr>
      <w:rPr>
        <w:rFonts w:ascii="Wingdings" w:hAnsi="Wingdings" w:hint="default"/>
      </w:rPr>
    </w:lvl>
    <w:lvl w:ilvl="2" w:tplc="FFFFFFFF" w:tentative="1">
      <w:start w:val="1"/>
      <w:numFmt w:val="bullet"/>
      <w:lvlText w:val=""/>
      <w:lvlJc w:val="left"/>
      <w:pPr>
        <w:tabs>
          <w:tab w:val="num" w:pos="1440"/>
        </w:tabs>
        <w:ind w:left="1440" w:hanging="480"/>
      </w:pPr>
      <w:rPr>
        <w:rFonts w:ascii="Wingdings" w:hAnsi="Wingdings" w:hint="default"/>
      </w:rPr>
    </w:lvl>
    <w:lvl w:ilvl="3" w:tplc="FFFFFFFF" w:tentative="1">
      <w:start w:val="1"/>
      <w:numFmt w:val="bullet"/>
      <w:lvlText w:val=""/>
      <w:lvlJc w:val="left"/>
      <w:pPr>
        <w:tabs>
          <w:tab w:val="num" w:pos="1920"/>
        </w:tabs>
        <w:ind w:left="1920" w:hanging="480"/>
      </w:pPr>
      <w:rPr>
        <w:rFonts w:ascii="Wingdings" w:hAnsi="Wingdings" w:hint="default"/>
      </w:rPr>
    </w:lvl>
    <w:lvl w:ilvl="4" w:tplc="FFFFFFFF" w:tentative="1">
      <w:start w:val="1"/>
      <w:numFmt w:val="bullet"/>
      <w:lvlText w:val=""/>
      <w:lvlJc w:val="left"/>
      <w:pPr>
        <w:tabs>
          <w:tab w:val="num" w:pos="2400"/>
        </w:tabs>
        <w:ind w:left="2400" w:hanging="480"/>
      </w:pPr>
      <w:rPr>
        <w:rFonts w:ascii="Wingdings" w:hAnsi="Wingdings" w:hint="default"/>
      </w:rPr>
    </w:lvl>
    <w:lvl w:ilvl="5" w:tplc="FFFFFFFF" w:tentative="1">
      <w:start w:val="1"/>
      <w:numFmt w:val="bullet"/>
      <w:lvlText w:val=""/>
      <w:lvlJc w:val="left"/>
      <w:pPr>
        <w:tabs>
          <w:tab w:val="num" w:pos="2880"/>
        </w:tabs>
        <w:ind w:left="2880" w:hanging="480"/>
      </w:pPr>
      <w:rPr>
        <w:rFonts w:ascii="Wingdings" w:hAnsi="Wingdings" w:hint="default"/>
      </w:rPr>
    </w:lvl>
    <w:lvl w:ilvl="6" w:tplc="FFFFFFFF" w:tentative="1">
      <w:start w:val="1"/>
      <w:numFmt w:val="bullet"/>
      <w:lvlText w:val=""/>
      <w:lvlJc w:val="left"/>
      <w:pPr>
        <w:tabs>
          <w:tab w:val="num" w:pos="3360"/>
        </w:tabs>
        <w:ind w:left="3360" w:hanging="480"/>
      </w:pPr>
      <w:rPr>
        <w:rFonts w:ascii="Wingdings" w:hAnsi="Wingdings" w:hint="default"/>
      </w:rPr>
    </w:lvl>
    <w:lvl w:ilvl="7" w:tplc="FFFFFFFF" w:tentative="1">
      <w:start w:val="1"/>
      <w:numFmt w:val="bullet"/>
      <w:lvlText w:val=""/>
      <w:lvlJc w:val="left"/>
      <w:pPr>
        <w:tabs>
          <w:tab w:val="num" w:pos="3840"/>
        </w:tabs>
        <w:ind w:left="3840" w:hanging="480"/>
      </w:pPr>
      <w:rPr>
        <w:rFonts w:ascii="Wingdings" w:hAnsi="Wingdings" w:hint="default"/>
      </w:rPr>
    </w:lvl>
    <w:lvl w:ilvl="8" w:tplc="FFFFFFFF" w:tentative="1">
      <w:start w:val="1"/>
      <w:numFmt w:val="bullet"/>
      <w:lvlText w:val=""/>
      <w:lvlJc w:val="left"/>
      <w:pPr>
        <w:tabs>
          <w:tab w:val="num" w:pos="4320"/>
        </w:tabs>
        <w:ind w:left="4320" w:hanging="480"/>
      </w:pPr>
      <w:rPr>
        <w:rFonts w:ascii="Wingdings" w:hAnsi="Wingdings" w:hint="default"/>
      </w:rPr>
    </w:lvl>
  </w:abstractNum>
  <w:abstractNum w:abstractNumId="16">
    <w:nsid w:val="5D670866"/>
    <w:multiLevelType w:val="multilevel"/>
    <w:tmpl w:val="AFAE5BE4"/>
    <w:styleLink w:val="12"/>
    <w:lvl w:ilvl="0">
      <w:start w:val="1"/>
      <w:numFmt w:val="bullet"/>
      <w:lvlText w:val=""/>
      <w:lvlJc w:val="left"/>
      <w:pPr>
        <w:tabs>
          <w:tab w:val="num" w:pos="1418"/>
        </w:tabs>
        <w:ind w:left="1418" w:hanging="341"/>
      </w:pPr>
      <w:rPr>
        <w:rFonts w:ascii="Wingdings" w:eastAsia="華康中圓體" w:hAnsi="Wingdings"/>
        <w:color w:val="000000"/>
        <w:spacing w:val="10"/>
        <w:position w:val="-1"/>
        <w:sz w:val="24"/>
      </w:rPr>
    </w:lvl>
    <w:lvl w:ilvl="1">
      <w:start w:val="1"/>
      <w:numFmt w:val="bullet"/>
      <w:lvlText w:val=""/>
      <w:lvlJc w:val="left"/>
      <w:pPr>
        <w:tabs>
          <w:tab w:val="num" w:pos="960"/>
        </w:tabs>
        <w:ind w:left="960" w:hanging="480"/>
      </w:pPr>
      <w:rPr>
        <w:rFonts w:ascii="Wingdings" w:hAnsi="Wingdings" w:hint="default"/>
      </w:rPr>
    </w:lvl>
    <w:lvl w:ilvl="2">
      <w:start w:val="1"/>
      <w:numFmt w:val="bullet"/>
      <w:lvlText w:val=""/>
      <w:lvlJc w:val="left"/>
      <w:pPr>
        <w:tabs>
          <w:tab w:val="num" w:pos="1440"/>
        </w:tabs>
        <w:ind w:left="1440" w:hanging="480"/>
      </w:pPr>
      <w:rPr>
        <w:rFonts w:ascii="Wingdings" w:hAnsi="Wingdings" w:hint="default"/>
      </w:rPr>
    </w:lvl>
    <w:lvl w:ilvl="3">
      <w:start w:val="1"/>
      <w:numFmt w:val="bullet"/>
      <w:lvlText w:val=""/>
      <w:lvlJc w:val="left"/>
      <w:pPr>
        <w:tabs>
          <w:tab w:val="num" w:pos="1920"/>
        </w:tabs>
        <w:ind w:left="1920" w:hanging="480"/>
      </w:pPr>
      <w:rPr>
        <w:rFonts w:ascii="Wingdings" w:hAnsi="Wingdings" w:hint="default"/>
      </w:rPr>
    </w:lvl>
    <w:lvl w:ilvl="4">
      <w:start w:val="1"/>
      <w:numFmt w:val="bullet"/>
      <w:lvlText w:val=""/>
      <w:lvlJc w:val="left"/>
      <w:pPr>
        <w:tabs>
          <w:tab w:val="num" w:pos="2400"/>
        </w:tabs>
        <w:ind w:left="2400" w:hanging="480"/>
      </w:pPr>
      <w:rPr>
        <w:rFonts w:ascii="Wingdings" w:hAnsi="Wingdings" w:hint="default"/>
      </w:rPr>
    </w:lvl>
    <w:lvl w:ilvl="5">
      <w:start w:val="1"/>
      <w:numFmt w:val="bullet"/>
      <w:lvlText w:val=""/>
      <w:lvlJc w:val="left"/>
      <w:pPr>
        <w:tabs>
          <w:tab w:val="num" w:pos="2880"/>
        </w:tabs>
        <w:ind w:left="2880" w:hanging="480"/>
      </w:pPr>
      <w:rPr>
        <w:rFonts w:ascii="Wingdings" w:hAnsi="Wingdings" w:hint="default"/>
      </w:rPr>
    </w:lvl>
    <w:lvl w:ilvl="6">
      <w:start w:val="1"/>
      <w:numFmt w:val="bullet"/>
      <w:lvlText w:val=""/>
      <w:lvlJc w:val="left"/>
      <w:pPr>
        <w:tabs>
          <w:tab w:val="num" w:pos="3360"/>
        </w:tabs>
        <w:ind w:left="3360" w:hanging="480"/>
      </w:pPr>
      <w:rPr>
        <w:rFonts w:ascii="Wingdings" w:hAnsi="Wingdings" w:hint="default"/>
      </w:rPr>
    </w:lvl>
    <w:lvl w:ilvl="7">
      <w:start w:val="1"/>
      <w:numFmt w:val="bullet"/>
      <w:lvlText w:val=""/>
      <w:lvlJc w:val="left"/>
      <w:pPr>
        <w:tabs>
          <w:tab w:val="num" w:pos="3840"/>
        </w:tabs>
        <w:ind w:left="3840" w:hanging="480"/>
      </w:pPr>
      <w:rPr>
        <w:rFonts w:ascii="Wingdings" w:hAnsi="Wingdings" w:hint="default"/>
      </w:rPr>
    </w:lvl>
    <w:lvl w:ilvl="8">
      <w:start w:val="1"/>
      <w:numFmt w:val="bullet"/>
      <w:lvlText w:val=""/>
      <w:lvlJc w:val="left"/>
      <w:pPr>
        <w:tabs>
          <w:tab w:val="num" w:pos="4320"/>
        </w:tabs>
        <w:ind w:left="4320" w:hanging="480"/>
      </w:pPr>
      <w:rPr>
        <w:rFonts w:ascii="Wingdings" w:hAnsi="Wingdings" w:hint="default"/>
      </w:rPr>
    </w:lvl>
  </w:abstractNum>
  <w:abstractNum w:abstractNumId="17">
    <w:nsid w:val="606E1EBD"/>
    <w:multiLevelType w:val="hybridMultilevel"/>
    <w:tmpl w:val="BEBA578E"/>
    <w:lvl w:ilvl="0" w:tplc="0A74452E">
      <w:start w:val="1"/>
      <w:numFmt w:val="bullet"/>
      <w:pStyle w:val="tip2"/>
      <w:lvlText w:val=""/>
      <w:lvlJc w:val="left"/>
      <w:pPr>
        <w:tabs>
          <w:tab w:val="num" w:pos="623"/>
        </w:tabs>
        <w:ind w:left="623" w:hanging="283"/>
      </w:pPr>
      <w:rPr>
        <w:rFonts w:ascii="Wingdings" w:hAnsi="Wingdings" w:hint="default"/>
      </w:rPr>
    </w:lvl>
    <w:lvl w:ilvl="1" w:tplc="04090003" w:tentative="1">
      <w:start w:val="1"/>
      <w:numFmt w:val="bullet"/>
      <w:lvlText w:val=""/>
      <w:lvlJc w:val="left"/>
      <w:pPr>
        <w:tabs>
          <w:tab w:val="num" w:pos="1073"/>
        </w:tabs>
        <w:ind w:left="1073" w:hanging="480"/>
      </w:pPr>
      <w:rPr>
        <w:rFonts w:ascii="Wingdings" w:hAnsi="Wingdings" w:hint="default"/>
      </w:rPr>
    </w:lvl>
    <w:lvl w:ilvl="2" w:tplc="04090005" w:tentative="1">
      <w:start w:val="1"/>
      <w:numFmt w:val="bullet"/>
      <w:lvlText w:val=""/>
      <w:lvlJc w:val="left"/>
      <w:pPr>
        <w:tabs>
          <w:tab w:val="num" w:pos="1553"/>
        </w:tabs>
        <w:ind w:left="1553" w:hanging="480"/>
      </w:pPr>
      <w:rPr>
        <w:rFonts w:ascii="Wingdings" w:hAnsi="Wingdings" w:hint="default"/>
      </w:rPr>
    </w:lvl>
    <w:lvl w:ilvl="3" w:tplc="04090001" w:tentative="1">
      <w:start w:val="1"/>
      <w:numFmt w:val="bullet"/>
      <w:lvlText w:val=""/>
      <w:lvlJc w:val="left"/>
      <w:pPr>
        <w:tabs>
          <w:tab w:val="num" w:pos="2033"/>
        </w:tabs>
        <w:ind w:left="2033" w:hanging="480"/>
      </w:pPr>
      <w:rPr>
        <w:rFonts w:ascii="Wingdings" w:hAnsi="Wingdings" w:hint="default"/>
      </w:rPr>
    </w:lvl>
    <w:lvl w:ilvl="4" w:tplc="04090003" w:tentative="1">
      <w:start w:val="1"/>
      <w:numFmt w:val="bullet"/>
      <w:lvlText w:val=""/>
      <w:lvlJc w:val="left"/>
      <w:pPr>
        <w:tabs>
          <w:tab w:val="num" w:pos="2513"/>
        </w:tabs>
        <w:ind w:left="2513" w:hanging="480"/>
      </w:pPr>
      <w:rPr>
        <w:rFonts w:ascii="Wingdings" w:hAnsi="Wingdings" w:hint="default"/>
      </w:rPr>
    </w:lvl>
    <w:lvl w:ilvl="5" w:tplc="04090005" w:tentative="1">
      <w:start w:val="1"/>
      <w:numFmt w:val="bullet"/>
      <w:lvlText w:val=""/>
      <w:lvlJc w:val="left"/>
      <w:pPr>
        <w:tabs>
          <w:tab w:val="num" w:pos="2993"/>
        </w:tabs>
        <w:ind w:left="2993" w:hanging="480"/>
      </w:pPr>
      <w:rPr>
        <w:rFonts w:ascii="Wingdings" w:hAnsi="Wingdings" w:hint="default"/>
      </w:rPr>
    </w:lvl>
    <w:lvl w:ilvl="6" w:tplc="04090001" w:tentative="1">
      <w:start w:val="1"/>
      <w:numFmt w:val="bullet"/>
      <w:lvlText w:val=""/>
      <w:lvlJc w:val="left"/>
      <w:pPr>
        <w:tabs>
          <w:tab w:val="num" w:pos="3473"/>
        </w:tabs>
        <w:ind w:left="3473" w:hanging="480"/>
      </w:pPr>
      <w:rPr>
        <w:rFonts w:ascii="Wingdings" w:hAnsi="Wingdings" w:hint="default"/>
      </w:rPr>
    </w:lvl>
    <w:lvl w:ilvl="7" w:tplc="04090003" w:tentative="1">
      <w:start w:val="1"/>
      <w:numFmt w:val="bullet"/>
      <w:lvlText w:val=""/>
      <w:lvlJc w:val="left"/>
      <w:pPr>
        <w:tabs>
          <w:tab w:val="num" w:pos="3953"/>
        </w:tabs>
        <w:ind w:left="3953" w:hanging="480"/>
      </w:pPr>
      <w:rPr>
        <w:rFonts w:ascii="Wingdings" w:hAnsi="Wingdings" w:hint="default"/>
      </w:rPr>
    </w:lvl>
    <w:lvl w:ilvl="8" w:tplc="04090005" w:tentative="1">
      <w:start w:val="1"/>
      <w:numFmt w:val="bullet"/>
      <w:lvlText w:val=""/>
      <w:lvlJc w:val="left"/>
      <w:pPr>
        <w:tabs>
          <w:tab w:val="num" w:pos="4433"/>
        </w:tabs>
        <w:ind w:left="4433" w:hanging="480"/>
      </w:pPr>
      <w:rPr>
        <w:rFonts w:ascii="Wingdings" w:hAnsi="Wingdings" w:hint="default"/>
      </w:rPr>
    </w:lvl>
  </w:abstractNum>
  <w:abstractNum w:abstractNumId="18">
    <w:nsid w:val="63F44F45"/>
    <w:multiLevelType w:val="multilevel"/>
    <w:tmpl w:val="84E0F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B9575EC"/>
    <w:multiLevelType w:val="multilevel"/>
    <w:tmpl w:val="44C84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C9F5447"/>
    <w:multiLevelType w:val="multilevel"/>
    <w:tmpl w:val="D7B6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4E95AA5"/>
    <w:multiLevelType w:val="hybridMultilevel"/>
    <w:tmpl w:val="66181146"/>
    <w:lvl w:ilvl="0" w:tplc="B34CF0BC">
      <w:start w:val="1"/>
      <w:numFmt w:val="bullet"/>
      <w:pStyle w:val="wtbl2"/>
      <w:lvlText w:val=""/>
      <w:lvlJc w:val="left"/>
      <w:pPr>
        <w:tabs>
          <w:tab w:val="num" w:pos="794"/>
        </w:tabs>
        <w:ind w:left="794" w:hanging="284"/>
      </w:pPr>
      <w:rPr>
        <w:rFonts w:ascii="Wingdings 2" w:hAnsi="Wingdings 2" w:hint="default"/>
        <w:color w:val="333333"/>
        <w:w w:val="100"/>
        <w:sz w:val="20"/>
        <w:szCs w:val="14"/>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2">
    <w:nsid w:val="765D2419"/>
    <w:multiLevelType w:val="multilevel"/>
    <w:tmpl w:val="586A2DF4"/>
    <w:lvl w:ilvl="0">
      <w:start w:val="1"/>
      <w:numFmt w:val="bullet"/>
      <w:pStyle w:val="a2"/>
      <w:suff w:val="space"/>
      <w:lvlText w:val=""/>
      <w:lvlJc w:val="left"/>
      <w:pPr>
        <w:ind w:left="794" w:hanging="397"/>
      </w:pPr>
      <w:rPr>
        <w:rFonts w:ascii="Wingdings" w:hAnsi="Wingdings" w:hint="default"/>
        <w:b w:val="0"/>
        <w:i w:val="0"/>
        <w:strike w:val="0"/>
        <w:color w:val="auto"/>
        <w:spacing w:val="0"/>
        <w:w w:val="100"/>
        <w:sz w:val="22"/>
        <w:szCs w:val="21"/>
      </w:rPr>
    </w:lvl>
    <w:lvl w:ilvl="1">
      <w:start w:val="1"/>
      <w:numFmt w:val="bullet"/>
      <w:lvlText w:val=""/>
      <w:lvlJc w:val="left"/>
      <w:pPr>
        <w:tabs>
          <w:tab w:val="num" w:pos="2040"/>
        </w:tabs>
        <w:ind w:left="2040" w:hanging="480"/>
      </w:pPr>
      <w:rPr>
        <w:rFonts w:ascii="Wingdings" w:hAnsi="Wingdings" w:hint="default"/>
      </w:rPr>
    </w:lvl>
    <w:lvl w:ilvl="2">
      <w:start w:val="1"/>
      <w:numFmt w:val="lowerRoman"/>
      <w:lvlText w:val="%3."/>
      <w:lvlJc w:val="right"/>
      <w:pPr>
        <w:tabs>
          <w:tab w:val="num" w:pos="1440"/>
        </w:tabs>
        <w:ind w:left="1440" w:hanging="480"/>
      </w:pPr>
      <w:rPr>
        <w:rFonts w:hint="eastAsia"/>
      </w:rPr>
    </w:lvl>
    <w:lvl w:ilvl="3">
      <w:start w:val="1"/>
      <w:numFmt w:val="decimal"/>
      <w:lvlText w:val="%4."/>
      <w:lvlJc w:val="left"/>
      <w:pPr>
        <w:tabs>
          <w:tab w:val="num" w:pos="1920"/>
        </w:tabs>
        <w:ind w:left="1920" w:hanging="480"/>
      </w:pPr>
      <w:rPr>
        <w:rFonts w:hint="eastAsia"/>
      </w:rPr>
    </w:lvl>
    <w:lvl w:ilvl="4">
      <w:start w:val="1"/>
      <w:numFmt w:val="ideographTraditional"/>
      <w:lvlText w:val="%5、"/>
      <w:lvlJc w:val="left"/>
      <w:pPr>
        <w:tabs>
          <w:tab w:val="num" w:pos="2400"/>
        </w:tabs>
        <w:ind w:left="2400" w:hanging="480"/>
      </w:pPr>
      <w:rPr>
        <w:rFonts w:hint="eastAsia"/>
      </w:rPr>
    </w:lvl>
    <w:lvl w:ilvl="5">
      <w:start w:val="1"/>
      <w:numFmt w:val="lowerRoman"/>
      <w:lvlText w:val="%6."/>
      <w:lvlJc w:val="right"/>
      <w:pPr>
        <w:tabs>
          <w:tab w:val="num" w:pos="2880"/>
        </w:tabs>
        <w:ind w:left="2880" w:hanging="480"/>
      </w:pPr>
      <w:rPr>
        <w:rFonts w:hint="eastAsia"/>
      </w:rPr>
    </w:lvl>
    <w:lvl w:ilvl="6">
      <w:start w:val="1"/>
      <w:numFmt w:val="decimal"/>
      <w:lvlText w:val="%7."/>
      <w:lvlJc w:val="left"/>
      <w:pPr>
        <w:tabs>
          <w:tab w:val="num" w:pos="3360"/>
        </w:tabs>
        <w:ind w:left="3360" w:hanging="480"/>
      </w:pPr>
      <w:rPr>
        <w:rFonts w:hint="eastAsia"/>
      </w:rPr>
    </w:lvl>
    <w:lvl w:ilvl="7">
      <w:start w:val="1"/>
      <w:numFmt w:val="ideographTraditional"/>
      <w:lvlText w:val="%8、"/>
      <w:lvlJc w:val="left"/>
      <w:pPr>
        <w:tabs>
          <w:tab w:val="num" w:pos="3840"/>
        </w:tabs>
        <w:ind w:left="3840" w:hanging="480"/>
      </w:pPr>
      <w:rPr>
        <w:rFonts w:hint="eastAsia"/>
      </w:rPr>
    </w:lvl>
    <w:lvl w:ilvl="8">
      <w:start w:val="1"/>
      <w:numFmt w:val="lowerRoman"/>
      <w:lvlText w:val="%9."/>
      <w:lvlJc w:val="right"/>
      <w:pPr>
        <w:tabs>
          <w:tab w:val="num" w:pos="4320"/>
        </w:tabs>
        <w:ind w:left="4320" w:hanging="480"/>
      </w:pPr>
      <w:rPr>
        <w:rFonts w:hint="eastAsia"/>
      </w:rPr>
    </w:lvl>
  </w:abstractNum>
  <w:abstractNum w:abstractNumId="23">
    <w:nsid w:val="7D4A62B0"/>
    <w:multiLevelType w:val="hybridMultilevel"/>
    <w:tmpl w:val="F20A31E6"/>
    <w:lvl w:ilvl="0" w:tplc="B2C4755A">
      <w:start w:val="1"/>
      <w:numFmt w:val="decimal"/>
      <w:pStyle w:val="android6-1"/>
      <w:lvlText w:val="(%1)"/>
      <w:lvlJc w:val="left"/>
      <w:pPr>
        <w:ind w:left="1342" w:hanging="480"/>
      </w:pPr>
      <w:rPr>
        <w:rFonts w:hint="eastAsia"/>
      </w:rPr>
    </w:lvl>
    <w:lvl w:ilvl="1" w:tplc="BE102032">
      <w:start w:val="1"/>
      <w:numFmt w:val="decimal"/>
      <w:lvlText w:val="(%2)"/>
      <w:lvlJc w:val="left"/>
      <w:pPr>
        <w:ind w:left="1822" w:hanging="480"/>
      </w:pPr>
      <w:rPr>
        <w:rFonts w:hint="eastAsia"/>
      </w:rPr>
    </w:lvl>
    <w:lvl w:ilvl="2" w:tplc="0409001B" w:tentative="1">
      <w:start w:val="1"/>
      <w:numFmt w:val="lowerRoman"/>
      <w:lvlText w:val="%3."/>
      <w:lvlJc w:val="right"/>
      <w:pPr>
        <w:ind w:left="2302" w:hanging="480"/>
      </w:pPr>
    </w:lvl>
    <w:lvl w:ilvl="3" w:tplc="0409000F" w:tentative="1">
      <w:start w:val="1"/>
      <w:numFmt w:val="decimal"/>
      <w:lvlText w:val="%4."/>
      <w:lvlJc w:val="left"/>
      <w:pPr>
        <w:ind w:left="2782" w:hanging="480"/>
      </w:pPr>
    </w:lvl>
    <w:lvl w:ilvl="4" w:tplc="04090019" w:tentative="1">
      <w:start w:val="1"/>
      <w:numFmt w:val="ideographTraditional"/>
      <w:lvlText w:val="%5、"/>
      <w:lvlJc w:val="left"/>
      <w:pPr>
        <w:ind w:left="3262" w:hanging="480"/>
      </w:pPr>
    </w:lvl>
    <w:lvl w:ilvl="5" w:tplc="0409001B" w:tentative="1">
      <w:start w:val="1"/>
      <w:numFmt w:val="lowerRoman"/>
      <w:lvlText w:val="%6."/>
      <w:lvlJc w:val="right"/>
      <w:pPr>
        <w:ind w:left="3742" w:hanging="480"/>
      </w:pPr>
    </w:lvl>
    <w:lvl w:ilvl="6" w:tplc="0409000F" w:tentative="1">
      <w:start w:val="1"/>
      <w:numFmt w:val="decimal"/>
      <w:lvlText w:val="%7."/>
      <w:lvlJc w:val="left"/>
      <w:pPr>
        <w:ind w:left="4222" w:hanging="480"/>
      </w:pPr>
    </w:lvl>
    <w:lvl w:ilvl="7" w:tplc="04090019" w:tentative="1">
      <w:start w:val="1"/>
      <w:numFmt w:val="ideographTraditional"/>
      <w:lvlText w:val="%8、"/>
      <w:lvlJc w:val="left"/>
      <w:pPr>
        <w:ind w:left="4702" w:hanging="480"/>
      </w:pPr>
    </w:lvl>
    <w:lvl w:ilvl="8" w:tplc="0409001B" w:tentative="1">
      <w:start w:val="1"/>
      <w:numFmt w:val="lowerRoman"/>
      <w:lvlText w:val="%9."/>
      <w:lvlJc w:val="right"/>
      <w:pPr>
        <w:ind w:left="5182" w:hanging="480"/>
      </w:pPr>
    </w:lvl>
  </w:abstractNum>
  <w:abstractNum w:abstractNumId="24">
    <w:nsid w:val="7F646267"/>
    <w:multiLevelType w:val="hybridMultilevel"/>
    <w:tmpl w:val="AAFE3D06"/>
    <w:lvl w:ilvl="0" w:tplc="B9CE86D4">
      <w:start w:val="1"/>
      <w:numFmt w:val="bullet"/>
      <w:lvlText w:val=""/>
      <w:lvlJc w:val="left"/>
      <w:pPr>
        <w:ind w:left="710" w:hanging="480"/>
      </w:pPr>
      <w:rPr>
        <w:rFonts w:ascii="Wingdings" w:hAnsi="Wingdings" w:hint="default"/>
      </w:rPr>
    </w:lvl>
    <w:lvl w:ilvl="1" w:tplc="04090003" w:tentative="1">
      <w:start w:val="1"/>
      <w:numFmt w:val="bullet"/>
      <w:lvlText w:val=""/>
      <w:lvlJc w:val="left"/>
      <w:pPr>
        <w:ind w:left="1190" w:hanging="480"/>
      </w:pPr>
      <w:rPr>
        <w:rFonts w:ascii="Wingdings" w:hAnsi="Wingdings" w:hint="default"/>
      </w:rPr>
    </w:lvl>
    <w:lvl w:ilvl="2" w:tplc="04090005" w:tentative="1">
      <w:start w:val="1"/>
      <w:numFmt w:val="bullet"/>
      <w:lvlText w:val=""/>
      <w:lvlJc w:val="left"/>
      <w:pPr>
        <w:ind w:left="1670" w:hanging="480"/>
      </w:pPr>
      <w:rPr>
        <w:rFonts w:ascii="Wingdings" w:hAnsi="Wingdings" w:hint="default"/>
      </w:rPr>
    </w:lvl>
    <w:lvl w:ilvl="3" w:tplc="04090001" w:tentative="1">
      <w:start w:val="1"/>
      <w:numFmt w:val="bullet"/>
      <w:lvlText w:val=""/>
      <w:lvlJc w:val="left"/>
      <w:pPr>
        <w:ind w:left="2150" w:hanging="480"/>
      </w:pPr>
      <w:rPr>
        <w:rFonts w:ascii="Wingdings" w:hAnsi="Wingdings" w:hint="default"/>
      </w:rPr>
    </w:lvl>
    <w:lvl w:ilvl="4" w:tplc="04090003" w:tentative="1">
      <w:start w:val="1"/>
      <w:numFmt w:val="bullet"/>
      <w:lvlText w:val=""/>
      <w:lvlJc w:val="left"/>
      <w:pPr>
        <w:ind w:left="2630" w:hanging="480"/>
      </w:pPr>
      <w:rPr>
        <w:rFonts w:ascii="Wingdings" w:hAnsi="Wingdings" w:hint="default"/>
      </w:rPr>
    </w:lvl>
    <w:lvl w:ilvl="5" w:tplc="04090005" w:tentative="1">
      <w:start w:val="1"/>
      <w:numFmt w:val="bullet"/>
      <w:lvlText w:val=""/>
      <w:lvlJc w:val="left"/>
      <w:pPr>
        <w:ind w:left="3110" w:hanging="480"/>
      </w:pPr>
      <w:rPr>
        <w:rFonts w:ascii="Wingdings" w:hAnsi="Wingdings" w:hint="default"/>
      </w:rPr>
    </w:lvl>
    <w:lvl w:ilvl="6" w:tplc="04090001" w:tentative="1">
      <w:start w:val="1"/>
      <w:numFmt w:val="bullet"/>
      <w:lvlText w:val=""/>
      <w:lvlJc w:val="left"/>
      <w:pPr>
        <w:ind w:left="3590" w:hanging="480"/>
      </w:pPr>
      <w:rPr>
        <w:rFonts w:ascii="Wingdings" w:hAnsi="Wingdings" w:hint="default"/>
      </w:rPr>
    </w:lvl>
    <w:lvl w:ilvl="7" w:tplc="04090003" w:tentative="1">
      <w:start w:val="1"/>
      <w:numFmt w:val="bullet"/>
      <w:lvlText w:val=""/>
      <w:lvlJc w:val="left"/>
      <w:pPr>
        <w:ind w:left="4070" w:hanging="480"/>
      </w:pPr>
      <w:rPr>
        <w:rFonts w:ascii="Wingdings" w:hAnsi="Wingdings" w:hint="default"/>
      </w:rPr>
    </w:lvl>
    <w:lvl w:ilvl="8" w:tplc="04090005" w:tentative="1">
      <w:start w:val="1"/>
      <w:numFmt w:val="bullet"/>
      <w:lvlText w:val=""/>
      <w:lvlJc w:val="left"/>
      <w:pPr>
        <w:ind w:left="4550" w:hanging="480"/>
      </w:pPr>
      <w:rPr>
        <w:rFonts w:ascii="Wingdings" w:hAnsi="Wingdings" w:hint="default"/>
      </w:rPr>
    </w:lvl>
  </w:abstractNum>
  <w:num w:numId="1">
    <w:abstractNumId w:val="15"/>
  </w:num>
  <w:num w:numId="2">
    <w:abstractNumId w:val="9"/>
    <w:lvlOverride w:ilvl="0">
      <w:startOverride w:val="1"/>
    </w:lvlOverride>
  </w:num>
  <w:num w:numId="3">
    <w:abstractNumId w:val="9"/>
    <w:lvlOverride w:ilvl="0">
      <w:startOverride w:val="1"/>
    </w:lvlOverride>
  </w:num>
  <w:num w:numId="4">
    <w:abstractNumId w:val="12"/>
  </w:num>
  <w:num w:numId="5">
    <w:abstractNumId w:val="21"/>
  </w:num>
  <w:num w:numId="6">
    <w:abstractNumId w:val="2"/>
  </w:num>
  <w:num w:numId="7">
    <w:abstractNumId w:val="3"/>
  </w:num>
  <w:num w:numId="8">
    <w:abstractNumId w:val="8"/>
  </w:num>
  <w:num w:numId="9">
    <w:abstractNumId w:val="9"/>
  </w:num>
  <w:num w:numId="10">
    <w:abstractNumId w:val="5"/>
  </w:num>
  <w:num w:numId="11">
    <w:abstractNumId w:val="17"/>
  </w:num>
  <w:num w:numId="12">
    <w:abstractNumId w:val="14"/>
  </w:num>
  <w:num w:numId="13">
    <w:abstractNumId w:val="16"/>
  </w:num>
  <w:num w:numId="14">
    <w:abstractNumId w:val="22"/>
  </w:num>
  <w:num w:numId="15">
    <w:abstractNumId w:val="23"/>
    <w:lvlOverride w:ilvl="0">
      <w:startOverride w:val="1"/>
    </w:lvlOverride>
  </w:num>
  <w:num w:numId="16">
    <w:abstractNumId w:val="10"/>
  </w:num>
  <w:num w:numId="17">
    <w:abstractNumId w:val="3"/>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 w:numId="24">
    <w:abstractNumId w:val="3"/>
    <w:lvlOverride w:ilvl="0">
      <w:startOverride w:val="1"/>
    </w:lvlOverride>
  </w:num>
  <w:num w:numId="25">
    <w:abstractNumId w:val="3"/>
    <w:lvlOverride w:ilvl="0">
      <w:startOverride w:val="1"/>
    </w:lvlOverride>
  </w:num>
  <w:num w:numId="26">
    <w:abstractNumId w:val="3"/>
    <w:lvlOverride w:ilvl="0">
      <w:startOverride w:val="1"/>
    </w:lvlOverride>
  </w:num>
  <w:num w:numId="27">
    <w:abstractNumId w:val="3"/>
    <w:lvlOverride w:ilvl="0">
      <w:startOverride w:val="1"/>
    </w:lvlOverride>
  </w:num>
  <w:num w:numId="28">
    <w:abstractNumId w:val="24"/>
  </w:num>
  <w:num w:numId="29">
    <w:abstractNumId w:val="3"/>
  </w:num>
  <w:num w:numId="30">
    <w:abstractNumId w:val="6"/>
  </w:num>
  <w:num w:numId="31">
    <w:abstractNumId w:val="6"/>
  </w:num>
  <w:num w:numId="32">
    <w:abstractNumId w:val="6"/>
  </w:num>
  <w:num w:numId="33">
    <w:abstractNumId w:val="6"/>
    <w:lvlOverride w:ilvl="0">
      <w:startOverride w:val="1"/>
    </w:lvlOverride>
  </w:num>
  <w:num w:numId="34">
    <w:abstractNumId w:val="6"/>
  </w:num>
  <w:num w:numId="35">
    <w:abstractNumId w:val="6"/>
  </w:num>
  <w:num w:numId="36">
    <w:abstractNumId w:val="6"/>
  </w:num>
  <w:num w:numId="37">
    <w:abstractNumId w:val="6"/>
  </w:num>
  <w:num w:numId="38">
    <w:abstractNumId w:val="6"/>
  </w:num>
  <w:num w:numId="39">
    <w:abstractNumId w:val="6"/>
  </w:num>
  <w:num w:numId="40">
    <w:abstractNumId w:val="6"/>
  </w:num>
  <w:num w:numId="41">
    <w:abstractNumId w:val="6"/>
    <w:lvlOverride w:ilvl="0">
      <w:startOverride w:val="1"/>
    </w:lvlOverride>
  </w:num>
  <w:num w:numId="42">
    <w:abstractNumId w:val="6"/>
    <w:lvlOverride w:ilvl="0">
      <w:startOverride w:val="1"/>
    </w:lvlOverride>
  </w:num>
  <w:num w:numId="43">
    <w:abstractNumId w:val="6"/>
    <w:lvlOverride w:ilvl="0">
      <w:startOverride w:val="1"/>
    </w:lvlOverride>
  </w:num>
  <w:num w:numId="44">
    <w:abstractNumId w:val="6"/>
    <w:lvlOverride w:ilvl="0">
      <w:startOverride w:val="1"/>
    </w:lvlOverride>
  </w:num>
  <w:num w:numId="45">
    <w:abstractNumId w:val="6"/>
    <w:lvlOverride w:ilvl="0">
      <w:startOverride w:val="1"/>
    </w:lvlOverride>
  </w:num>
  <w:num w:numId="46">
    <w:abstractNumId w:val="6"/>
    <w:lvlOverride w:ilvl="0">
      <w:startOverride w:val="1"/>
    </w:lvlOverride>
  </w:num>
  <w:num w:numId="47">
    <w:abstractNumId w:val="6"/>
    <w:lvlOverride w:ilvl="0">
      <w:startOverride w:val="1"/>
    </w:lvlOverride>
  </w:num>
  <w:num w:numId="48">
    <w:abstractNumId w:val="18"/>
  </w:num>
  <w:num w:numId="49">
    <w:abstractNumId w:val="13"/>
  </w:num>
  <w:num w:numId="50">
    <w:abstractNumId w:val="6"/>
  </w:num>
  <w:num w:numId="51">
    <w:abstractNumId w:val="2"/>
  </w:num>
  <w:num w:numId="52">
    <w:abstractNumId w:val="2"/>
  </w:num>
  <w:num w:numId="53">
    <w:abstractNumId w:val="2"/>
  </w:num>
  <w:num w:numId="54">
    <w:abstractNumId w:val="0"/>
  </w:num>
  <w:num w:numId="55">
    <w:abstractNumId w:val="7"/>
  </w:num>
  <w:num w:numId="56">
    <w:abstractNumId w:val="20"/>
  </w:num>
  <w:num w:numId="57">
    <w:abstractNumId w:val="19"/>
  </w:num>
  <w:num w:numId="58">
    <w:abstractNumId w:val="11"/>
  </w:num>
  <w:num w:numId="59">
    <w:abstractNumId w:val="1"/>
  </w:num>
  <w:num w:numId="60">
    <w:abstractNumId w:val="2"/>
  </w:num>
  <w:num w:numId="61">
    <w:abstractNumId w:val="2"/>
  </w:num>
  <w:num w:numId="62">
    <w:abstractNumId w:val="5"/>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4"/>
  </w:num>
  <w:num w:numId="75">
    <w:abstractNumId w:val="15"/>
  </w:num>
  <w:numIdMacAtCleanup w:val="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黃瀠玉">
    <w15:presenceInfo w15:providerId="AD" w15:userId="S-1-5-21-711151189-973920939-4073998885-1371"/>
  </w15:person>
  <w15:person w15:author="蔡國雄">
    <w15:presenceInfo w15:providerId="None" w15:userId="蔡國雄"/>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mirrorMargins/>
  <w:bordersDoNotSurroundHeader/>
  <w:bordersDoNotSurroundFooter/>
  <w:hideSpellingErrors/>
  <w:hideGrammaticalErrors/>
  <w:proofState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0"/>
  <w:evenAndOddHeaders/>
  <w:drawingGridHorizontalSpacing w:val="6"/>
  <w:drawingGridVerticalSpacing w:val="6"/>
  <w:characterSpacingControl w:val="compressPunctuation"/>
  <w:noLineBreaksAfter w:lang="zh-TW" w:val="([{‘“‵〈《「『【〔〝︵︷︹︻︽︿﹁﹃﹙﹛﹝（｛"/>
  <w:noLineBreaksBefore w:lang="zh-TW" w:val="!),.:;?]}·–—’”‥…‧′╴、。〉》」』】〕〞︰︱︳︴︶︸︺︼︾﹀﹂﹄﹏﹐﹑﹒﹔﹕﹖﹗﹚﹜﹞！），．：；？｜｝"/>
  <w:hdrShapeDefaults>
    <o:shapedefaults v:ext="edit" spidmax="2919" style="v-text-anchor:middle" fill="f" fillcolor="white" strokecolor="red">
      <v:fill color="white" on="f"/>
      <v:stroke color="red" weight="3pt"/>
      <o:colormru v:ext="edit" colors="#777,#ddd,#eaeaea,#b2b2b2,#039,#006,#c06,#c39"/>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UserDef" w:val="Access,Excel,Office,PowerPoint,Schd,Word"/>
  </w:docVars>
  <w:rsids>
    <w:rsidRoot w:val="00892C0C"/>
    <w:rsid w:val="00001056"/>
    <w:rsid w:val="0000133E"/>
    <w:rsid w:val="00001C03"/>
    <w:rsid w:val="00002639"/>
    <w:rsid w:val="000029F1"/>
    <w:rsid w:val="00002D5E"/>
    <w:rsid w:val="00003000"/>
    <w:rsid w:val="00003636"/>
    <w:rsid w:val="00003E41"/>
    <w:rsid w:val="00003F45"/>
    <w:rsid w:val="00004220"/>
    <w:rsid w:val="000044A9"/>
    <w:rsid w:val="000044C9"/>
    <w:rsid w:val="0000479C"/>
    <w:rsid w:val="00005383"/>
    <w:rsid w:val="000058D3"/>
    <w:rsid w:val="00006972"/>
    <w:rsid w:val="000073A7"/>
    <w:rsid w:val="00007968"/>
    <w:rsid w:val="00007FB6"/>
    <w:rsid w:val="000101EF"/>
    <w:rsid w:val="00010303"/>
    <w:rsid w:val="00010CF9"/>
    <w:rsid w:val="00010E7D"/>
    <w:rsid w:val="0001104C"/>
    <w:rsid w:val="00012CFB"/>
    <w:rsid w:val="00013E40"/>
    <w:rsid w:val="000140D0"/>
    <w:rsid w:val="00015682"/>
    <w:rsid w:val="000159F1"/>
    <w:rsid w:val="00016A39"/>
    <w:rsid w:val="00016F47"/>
    <w:rsid w:val="00017240"/>
    <w:rsid w:val="000201E2"/>
    <w:rsid w:val="00020C7E"/>
    <w:rsid w:val="00020FB7"/>
    <w:rsid w:val="00020FC8"/>
    <w:rsid w:val="000214EC"/>
    <w:rsid w:val="0002191B"/>
    <w:rsid w:val="00021DDE"/>
    <w:rsid w:val="0002214D"/>
    <w:rsid w:val="000227D6"/>
    <w:rsid w:val="00022E57"/>
    <w:rsid w:val="00023916"/>
    <w:rsid w:val="00023D2E"/>
    <w:rsid w:val="00024A3B"/>
    <w:rsid w:val="000250A3"/>
    <w:rsid w:val="0002546A"/>
    <w:rsid w:val="0002561C"/>
    <w:rsid w:val="0002615D"/>
    <w:rsid w:val="000263ED"/>
    <w:rsid w:val="00026CD3"/>
    <w:rsid w:val="0002701E"/>
    <w:rsid w:val="0002795F"/>
    <w:rsid w:val="000279F3"/>
    <w:rsid w:val="00030074"/>
    <w:rsid w:val="0003050A"/>
    <w:rsid w:val="00030783"/>
    <w:rsid w:val="000307F3"/>
    <w:rsid w:val="00030985"/>
    <w:rsid w:val="000309DC"/>
    <w:rsid w:val="00030C22"/>
    <w:rsid w:val="00030D5C"/>
    <w:rsid w:val="000323AD"/>
    <w:rsid w:val="0003328A"/>
    <w:rsid w:val="000332B1"/>
    <w:rsid w:val="00033A52"/>
    <w:rsid w:val="00033CCB"/>
    <w:rsid w:val="00033E6F"/>
    <w:rsid w:val="00034335"/>
    <w:rsid w:val="0003449A"/>
    <w:rsid w:val="00034C52"/>
    <w:rsid w:val="00034D12"/>
    <w:rsid w:val="00036010"/>
    <w:rsid w:val="00036612"/>
    <w:rsid w:val="00036754"/>
    <w:rsid w:val="000368DC"/>
    <w:rsid w:val="00036906"/>
    <w:rsid w:val="00036AB3"/>
    <w:rsid w:val="000374DC"/>
    <w:rsid w:val="00041F46"/>
    <w:rsid w:val="00042970"/>
    <w:rsid w:val="00042B4F"/>
    <w:rsid w:val="00042B7A"/>
    <w:rsid w:val="00042C3A"/>
    <w:rsid w:val="00042D77"/>
    <w:rsid w:val="0004324E"/>
    <w:rsid w:val="00043CC9"/>
    <w:rsid w:val="000440FC"/>
    <w:rsid w:val="00044155"/>
    <w:rsid w:val="000444AF"/>
    <w:rsid w:val="00044C22"/>
    <w:rsid w:val="00044C60"/>
    <w:rsid w:val="00044D01"/>
    <w:rsid w:val="0004531C"/>
    <w:rsid w:val="000460C9"/>
    <w:rsid w:val="00046242"/>
    <w:rsid w:val="00046DAE"/>
    <w:rsid w:val="0005067E"/>
    <w:rsid w:val="0005076E"/>
    <w:rsid w:val="00050790"/>
    <w:rsid w:val="000529A4"/>
    <w:rsid w:val="00052B80"/>
    <w:rsid w:val="00052BB4"/>
    <w:rsid w:val="00052F01"/>
    <w:rsid w:val="0005459E"/>
    <w:rsid w:val="00055397"/>
    <w:rsid w:val="000560D4"/>
    <w:rsid w:val="00056EF8"/>
    <w:rsid w:val="0005717C"/>
    <w:rsid w:val="00057F5A"/>
    <w:rsid w:val="0006030E"/>
    <w:rsid w:val="000606B3"/>
    <w:rsid w:val="000607A9"/>
    <w:rsid w:val="00060D2A"/>
    <w:rsid w:val="00060DB3"/>
    <w:rsid w:val="000611B3"/>
    <w:rsid w:val="00061AB2"/>
    <w:rsid w:val="00061CFB"/>
    <w:rsid w:val="00061E1B"/>
    <w:rsid w:val="00062194"/>
    <w:rsid w:val="000625DA"/>
    <w:rsid w:val="000632C0"/>
    <w:rsid w:val="00063744"/>
    <w:rsid w:val="00063F9A"/>
    <w:rsid w:val="00064014"/>
    <w:rsid w:val="000642DA"/>
    <w:rsid w:val="00064A72"/>
    <w:rsid w:val="00064D28"/>
    <w:rsid w:val="00064DA9"/>
    <w:rsid w:val="00064E68"/>
    <w:rsid w:val="00065338"/>
    <w:rsid w:val="00066A32"/>
    <w:rsid w:val="000672AE"/>
    <w:rsid w:val="000678D4"/>
    <w:rsid w:val="00067984"/>
    <w:rsid w:val="00067F8F"/>
    <w:rsid w:val="000708BA"/>
    <w:rsid w:val="00070B2B"/>
    <w:rsid w:val="0007111F"/>
    <w:rsid w:val="000711C2"/>
    <w:rsid w:val="00071700"/>
    <w:rsid w:val="0007325A"/>
    <w:rsid w:val="000735AA"/>
    <w:rsid w:val="00073886"/>
    <w:rsid w:val="0007397C"/>
    <w:rsid w:val="00074A93"/>
    <w:rsid w:val="00075780"/>
    <w:rsid w:val="00075C70"/>
    <w:rsid w:val="000760E2"/>
    <w:rsid w:val="0007622F"/>
    <w:rsid w:val="0007635E"/>
    <w:rsid w:val="00076772"/>
    <w:rsid w:val="0007688F"/>
    <w:rsid w:val="00076E51"/>
    <w:rsid w:val="00077137"/>
    <w:rsid w:val="000774B9"/>
    <w:rsid w:val="00077B67"/>
    <w:rsid w:val="0008023D"/>
    <w:rsid w:val="000803C4"/>
    <w:rsid w:val="00080857"/>
    <w:rsid w:val="00081B6E"/>
    <w:rsid w:val="00081D7C"/>
    <w:rsid w:val="00081E3A"/>
    <w:rsid w:val="00082069"/>
    <w:rsid w:val="0008250E"/>
    <w:rsid w:val="0008301F"/>
    <w:rsid w:val="00083678"/>
    <w:rsid w:val="00083D59"/>
    <w:rsid w:val="0008561E"/>
    <w:rsid w:val="00086657"/>
    <w:rsid w:val="000866AA"/>
    <w:rsid w:val="0008706C"/>
    <w:rsid w:val="00087544"/>
    <w:rsid w:val="00087A5C"/>
    <w:rsid w:val="00087C1B"/>
    <w:rsid w:val="00090CC0"/>
    <w:rsid w:val="00092242"/>
    <w:rsid w:val="000924CB"/>
    <w:rsid w:val="0009250F"/>
    <w:rsid w:val="000925FF"/>
    <w:rsid w:val="000933FD"/>
    <w:rsid w:val="00093511"/>
    <w:rsid w:val="0009389D"/>
    <w:rsid w:val="00094160"/>
    <w:rsid w:val="00095148"/>
    <w:rsid w:val="000953E8"/>
    <w:rsid w:val="00095C6D"/>
    <w:rsid w:val="00095E8D"/>
    <w:rsid w:val="000961C7"/>
    <w:rsid w:val="000965B0"/>
    <w:rsid w:val="00096654"/>
    <w:rsid w:val="00096D3A"/>
    <w:rsid w:val="00096D87"/>
    <w:rsid w:val="000A0AFE"/>
    <w:rsid w:val="000A0C9B"/>
    <w:rsid w:val="000A178A"/>
    <w:rsid w:val="000A1A6A"/>
    <w:rsid w:val="000A1EC1"/>
    <w:rsid w:val="000A22C7"/>
    <w:rsid w:val="000A2691"/>
    <w:rsid w:val="000A273F"/>
    <w:rsid w:val="000A395E"/>
    <w:rsid w:val="000A4A90"/>
    <w:rsid w:val="000A5327"/>
    <w:rsid w:val="000A54B7"/>
    <w:rsid w:val="000A5CCC"/>
    <w:rsid w:val="000A6145"/>
    <w:rsid w:val="000A6FB8"/>
    <w:rsid w:val="000A7360"/>
    <w:rsid w:val="000A786B"/>
    <w:rsid w:val="000A79DD"/>
    <w:rsid w:val="000A7B88"/>
    <w:rsid w:val="000B03EE"/>
    <w:rsid w:val="000B0D48"/>
    <w:rsid w:val="000B1A15"/>
    <w:rsid w:val="000B1B91"/>
    <w:rsid w:val="000B1BC8"/>
    <w:rsid w:val="000B1E43"/>
    <w:rsid w:val="000B23B1"/>
    <w:rsid w:val="000B378E"/>
    <w:rsid w:val="000B38E3"/>
    <w:rsid w:val="000B38E4"/>
    <w:rsid w:val="000B4137"/>
    <w:rsid w:val="000B4326"/>
    <w:rsid w:val="000B4A7A"/>
    <w:rsid w:val="000B5F4A"/>
    <w:rsid w:val="000B63FE"/>
    <w:rsid w:val="000B6D2D"/>
    <w:rsid w:val="000C100B"/>
    <w:rsid w:val="000C1049"/>
    <w:rsid w:val="000C1295"/>
    <w:rsid w:val="000C1B5C"/>
    <w:rsid w:val="000C2577"/>
    <w:rsid w:val="000C27CA"/>
    <w:rsid w:val="000C2933"/>
    <w:rsid w:val="000C296B"/>
    <w:rsid w:val="000C37DB"/>
    <w:rsid w:val="000C382A"/>
    <w:rsid w:val="000C46B9"/>
    <w:rsid w:val="000C4817"/>
    <w:rsid w:val="000C488A"/>
    <w:rsid w:val="000C4F4C"/>
    <w:rsid w:val="000C518E"/>
    <w:rsid w:val="000C5747"/>
    <w:rsid w:val="000C5DAA"/>
    <w:rsid w:val="000C6C20"/>
    <w:rsid w:val="000C7134"/>
    <w:rsid w:val="000C7518"/>
    <w:rsid w:val="000D0EC4"/>
    <w:rsid w:val="000D123A"/>
    <w:rsid w:val="000D1882"/>
    <w:rsid w:val="000D1919"/>
    <w:rsid w:val="000D2E3B"/>
    <w:rsid w:val="000D33A5"/>
    <w:rsid w:val="000D3A11"/>
    <w:rsid w:val="000D4999"/>
    <w:rsid w:val="000D50AA"/>
    <w:rsid w:val="000D56A3"/>
    <w:rsid w:val="000D5D90"/>
    <w:rsid w:val="000D63A4"/>
    <w:rsid w:val="000D666B"/>
    <w:rsid w:val="000D68D2"/>
    <w:rsid w:val="000D69AD"/>
    <w:rsid w:val="000D77D8"/>
    <w:rsid w:val="000D78D0"/>
    <w:rsid w:val="000D7AB4"/>
    <w:rsid w:val="000E0CDB"/>
    <w:rsid w:val="000E16EA"/>
    <w:rsid w:val="000E18BA"/>
    <w:rsid w:val="000E1C48"/>
    <w:rsid w:val="000E1DB0"/>
    <w:rsid w:val="000E33B4"/>
    <w:rsid w:val="000E3B00"/>
    <w:rsid w:val="000E41B4"/>
    <w:rsid w:val="000E49FE"/>
    <w:rsid w:val="000E4F08"/>
    <w:rsid w:val="000E5420"/>
    <w:rsid w:val="000E58D8"/>
    <w:rsid w:val="000E62AC"/>
    <w:rsid w:val="000E6F72"/>
    <w:rsid w:val="000E7476"/>
    <w:rsid w:val="000F11B1"/>
    <w:rsid w:val="000F132A"/>
    <w:rsid w:val="000F16E6"/>
    <w:rsid w:val="000F1D04"/>
    <w:rsid w:val="000F1EFE"/>
    <w:rsid w:val="000F22FD"/>
    <w:rsid w:val="000F255D"/>
    <w:rsid w:val="000F26F3"/>
    <w:rsid w:val="000F2AAA"/>
    <w:rsid w:val="000F3331"/>
    <w:rsid w:val="000F3653"/>
    <w:rsid w:val="000F3EFE"/>
    <w:rsid w:val="000F4075"/>
    <w:rsid w:val="000F4379"/>
    <w:rsid w:val="000F44B1"/>
    <w:rsid w:val="000F5505"/>
    <w:rsid w:val="000F577C"/>
    <w:rsid w:val="000F5B44"/>
    <w:rsid w:val="000F5D93"/>
    <w:rsid w:val="000F6123"/>
    <w:rsid w:val="000F65FD"/>
    <w:rsid w:val="000F6FA6"/>
    <w:rsid w:val="00100564"/>
    <w:rsid w:val="0010109E"/>
    <w:rsid w:val="00101163"/>
    <w:rsid w:val="001012B7"/>
    <w:rsid w:val="0010141F"/>
    <w:rsid w:val="00101813"/>
    <w:rsid w:val="001019FB"/>
    <w:rsid w:val="00101BAF"/>
    <w:rsid w:val="00102C92"/>
    <w:rsid w:val="00103488"/>
    <w:rsid w:val="001037A3"/>
    <w:rsid w:val="00103BB0"/>
    <w:rsid w:val="00103F3C"/>
    <w:rsid w:val="00103FE9"/>
    <w:rsid w:val="001040F3"/>
    <w:rsid w:val="00104509"/>
    <w:rsid w:val="0010597E"/>
    <w:rsid w:val="00105C40"/>
    <w:rsid w:val="0010633C"/>
    <w:rsid w:val="001074DF"/>
    <w:rsid w:val="00110852"/>
    <w:rsid w:val="00110A65"/>
    <w:rsid w:val="00110ADB"/>
    <w:rsid w:val="00112664"/>
    <w:rsid w:val="001128F1"/>
    <w:rsid w:val="00112F7A"/>
    <w:rsid w:val="001135AC"/>
    <w:rsid w:val="00113733"/>
    <w:rsid w:val="00113795"/>
    <w:rsid w:val="00113A73"/>
    <w:rsid w:val="00114321"/>
    <w:rsid w:val="00114C34"/>
    <w:rsid w:val="00114D49"/>
    <w:rsid w:val="001150F8"/>
    <w:rsid w:val="001162DB"/>
    <w:rsid w:val="00116FB9"/>
    <w:rsid w:val="00117682"/>
    <w:rsid w:val="00120045"/>
    <w:rsid w:val="00120350"/>
    <w:rsid w:val="00120CF6"/>
    <w:rsid w:val="001211D1"/>
    <w:rsid w:val="001217CE"/>
    <w:rsid w:val="001228DE"/>
    <w:rsid w:val="00122F8A"/>
    <w:rsid w:val="00122FAA"/>
    <w:rsid w:val="0012396A"/>
    <w:rsid w:val="00123A57"/>
    <w:rsid w:val="00124024"/>
    <w:rsid w:val="00124323"/>
    <w:rsid w:val="001246ED"/>
    <w:rsid w:val="00125260"/>
    <w:rsid w:val="001252CB"/>
    <w:rsid w:val="001255CF"/>
    <w:rsid w:val="001258AC"/>
    <w:rsid w:val="001260D3"/>
    <w:rsid w:val="001260D5"/>
    <w:rsid w:val="0012630E"/>
    <w:rsid w:val="00126F8B"/>
    <w:rsid w:val="0013063F"/>
    <w:rsid w:val="00130C03"/>
    <w:rsid w:val="00130D82"/>
    <w:rsid w:val="0013189A"/>
    <w:rsid w:val="00131AA0"/>
    <w:rsid w:val="00131AD0"/>
    <w:rsid w:val="0013204E"/>
    <w:rsid w:val="001327D6"/>
    <w:rsid w:val="00133024"/>
    <w:rsid w:val="00134CAA"/>
    <w:rsid w:val="0013592F"/>
    <w:rsid w:val="00136728"/>
    <w:rsid w:val="00136D1C"/>
    <w:rsid w:val="001378EB"/>
    <w:rsid w:val="0014004F"/>
    <w:rsid w:val="00140912"/>
    <w:rsid w:val="00140D87"/>
    <w:rsid w:val="001411EB"/>
    <w:rsid w:val="00141C8D"/>
    <w:rsid w:val="00141D49"/>
    <w:rsid w:val="001423DE"/>
    <w:rsid w:val="001424E2"/>
    <w:rsid w:val="001442DF"/>
    <w:rsid w:val="00144659"/>
    <w:rsid w:val="00145A94"/>
    <w:rsid w:val="0014661B"/>
    <w:rsid w:val="00146CA4"/>
    <w:rsid w:val="00146F1D"/>
    <w:rsid w:val="00147861"/>
    <w:rsid w:val="001478B0"/>
    <w:rsid w:val="00147C20"/>
    <w:rsid w:val="00147D8C"/>
    <w:rsid w:val="00147D8D"/>
    <w:rsid w:val="00147D8E"/>
    <w:rsid w:val="001504FD"/>
    <w:rsid w:val="001513D7"/>
    <w:rsid w:val="00151C3B"/>
    <w:rsid w:val="00151CAA"/>
    <w:rsid w:val="00152260"/>
    <w:rsid w:val="00152263"/>
    <w:rsid w:val="001529A1"/>
    <w:rsid w:val="00153832"/>
    <w:rsid w:val="001554C0"/>
    <w:rsid w:val="001557B6"/>
    <w:rsid w:val="00155ADA"/>
    <w:rsid w:val="00155E45"/>
    <w:rsid w:val="00156235"/>
    <w:rsid w:val="00156492"/>
    <w:rsid w:val="00156865"/>
    <w:rsid w:val="00156F7D"/>
    <w:rsid w:val="00157376"/>
    <w:rsid w:val="0015741C"/>
    <w:rsid w:val="00157E97"/>
    <w:rsid w:val="00160383"/>
    <w:rsid w:val="00160FF8"/>
    <w:rsid w:val="00161CED"/>
    <w:rsid w:val="001620B4"/>
    <w:rsid w:val="001624CD"/>
    <w:rsid w:val="001625BD"/>
    <w:rsid w:val="00162A54"/>
    <w:rsid w:val="00162BB1"/>
    <w:rsid w:val="00162F10"/>
    <w:rsid w:val="00163557"/>
    <w:rsid w:val="00164649"/>
    <w:rsid w:val="00164E7C"/>
    <w:rsid w:val="001658AB"/>
    <w:rsid w:val="00165C86"/>
    <w:rsid w:val="00166599"/>
    <w:rsid w:val="00166FE6"/>
    <w:rsid w:val="00167140"/>
    <w:rsid w:val="001674DE"/>
    <w:rsid w:val="001701A7"/>
    <w:rsid w:val="001706F5"/>
    <w:rsid w:val="00171596"/>
    <w:rsid w:val="00171790"/>
    <w:rsid w:val="00171958"/>
    <w:rsid w:val="00171AF3"/>
    <w:rsid w:val="00171B3B"/>
    <w:rsid w:val="001725E9"/>
    <w:rsid w:val="0017276F"/>
    <w:rsid w:val="00172862"/>
    <w:rsid w:val="00172EE0"/>
    <w:rsid w:val="001739C5"/>
    <w:rsid w:val="00173A36"/>
    <w:rsid w:val="00173BD5"/>
    <w:rsid w:val="0017588A"/>
    <w:rsid w:val="00175A65"/>
    <w:rsid w:val="00175DDB"/>
    <w:rsid w:val="00175F70"/>
    <w:rsid w:val="00176697"/>
    <w:rsid w:val="00177155"/>
    <w:rsid w:val="001775A3"/>
    <w:rsid w:val="00180B9C"/>
    <w:rsid w:val="00181F5B"/>
    <w:rsid w:val="001828A7"/>
    <w:rsid w:val="00183561"/>
    <w:rsid w:val="00183606"/>
    <w:rsid w:val="001839BA"/>
    <w:rsid w:val="00183C74"/>
    <w:rsid w:val="00183F85"/>
    <w:rsid w:val="00184028"/>
    <w:rsid w:val="00184571"/>
    <w:rsid w:val="001846CA"/>
    <w:rsid w:val="0018501B"/>
    <w:rsid w:val="00185613"/>
    <w:rsid w:val="00185A61"/>
    <w:rsid w:val="001863C6"/>
    <w:rsid w:val="0018748D"/>
    <w:rsid w:val="00187B1A"/>
    <w:rsid w:val="00187BA7"/>
    <w:rsid w:val="00190629"/>
    <w:rsid w:val="001906DB"/>
    <w:rsid w:val="00190852"/>
    <w:rsid w:val="00190996"/>
    <w:rsid w:val="001909AA"/>
    <w:rsid w:val="0019125D"/>
    <w:rsid w:val="00191B58"/>
    <w:rsid w:val="001921BC"/>
    <w:rsid w:val="00192C3E"/>
    <w:rsid w:val="00194045"/>
    <w:rsid w:val="00194609"/>
    <w:rsid w:val="00194A97"/>
    <w:rsid w:val="0019532B"/>
    <w:rsid w:val="00195EAA"/>
    <w:rsid w:val="0019677F"/>
    <w:rsid w:val="001968F2"/>
    <w:rsid w:val="0019719A"/>
    <w:rsid w:val="001975FE"/>
    <w:rsid w:val="00197B85"/>
    <w:rsid w:val="001A08EF"/>
    <w:rsid w:val="001A09C9"/>
    <w:rsid w:val="001A0D28"/>
    <w:rsid w:val="001A1451"/>
    <w:rsid w:val="001A15A1"/>
    <w:rsid w:val="001A1738"/>
    <w:rsid w:val="001A1D13"/>
    <w:rsid w:val="001A21A7"/>
    <w:rsid w:val="001A32D1"/>
    <w:rsid w:val="001A3644"/>
    <w:rsid w:val="001A3EB4"/>
    <w:rsid w:val="001A438D"/>
    <w:rsid w:val="001A4CC1"/>
    <w:rsid w:val="001A4D2D"/>
    <w:rsid w:val="001A50A1"/>
    <w:rsid w:val="001A5AB8"/>
    <w:rsid w:val="001A5AC4"/>
    <w:rsid w:val="001A5DD3"/>
    <w:rsid w:val="001A60C1"/>
    <w:rsid w:val="001A6C4F"/>
    <w:rsid w:val="001A7E98"/>
    <w:rsid w:val="001B00D9"/>
    <w:rsid w:val="001B0FB1"/>
    <w:rsid w:val="001B127F"/>
    <w:rsid w:val="001B14E0"/>
    <w:rsid w:val="001B1D37"/>
    <w:rsid w:val="001B1DAF"/>
    <w:rsid w:val="001B2F86"/>
    <w:rsid w:val="001B3662"/>
    <w:rsid w:val="001B44E3"/>
    <w:rsid w:val="001B47DA"/>
    <w:rsid w:val="001B4A3E"/>
    <w:rsid w:val="001B4A7C"/>
    <w:rsid w:val="001B4C6B"/>
    <w:rsid w:val="001B4E53"/>
    <w:rsid w:val="001B4F97"/>
    <w:rsid w:val="001B534F"/>
    <w:rsid w:val="001B62C1"/>
    <w:rsid w:val="001B72F1"/>
    <w:rsid w:val="001B751B"/>
    <w:rsid w:val="001B77B0"/>
    <w:rsid w:val="001C02ED"/>
    <w:rsid w:val="001C0DA3"/>
    <w:rsid w:val="001C1060"/>
    <w:rsid w:val="001C16F0"/>
    <w:rsid w:val="001C1B2B"/>
    <w:rsid w:val="001C2406"/>
    <w:rsid w:val="001C304A"/>
    <w:rsid w:val="001C357C"/>
    <w:rsid w:val="001C3CE3"/>
    <w:rsid w:val="001C4165"/>
    <w:rsid w:val="001C419E"/>
    <w:rsid w:val="001C425D"/>
    <w:rsid w:val="001C484B"/>
    <w:rsid w:val="001C499B"/>
    <w:rsid w:val="001C5025"/>
    <w:rsid w:val="001C5FA3"/>
    <w:rsid w:val="001C6171"/>
    <w:rsid w:val="001C6666"/>
    <w:rsid w:val="001C6AB4"/>
    <w:rsid w:val="001C72EB"/>
    <w:rsid w:val="001D0249"/>
    <w:rsid w:val="001D024D"/>
    <w:rsid w:val="001D04DB"/>
    <w:rsid w:val="001D1696"/>
    <w:rsid w:val="001D17DE"/>
    <w:rsid w:val="001D17E2"/>
    <w:rsid w:val="001D18B3"/>
    <w:rsid w:val="001D1BD9"/>
    <w:rsid w:val="001D1FC8"/>
    <w:rsid w:val="001D23EE"/>
    <w:rsid w:val="001D29D5"/>
    <w:rsid w:val="001D2F91"/>
    <w:rsid w:val="001D381D"/>
    <w:rsid w:val="001D3967"/>
    <w:rsid w:val="001D5375"/>
    <w:rsid w:val="001D538F"/>
    <w:rsid w:val="001D55E4"/>
    <w:rsid w:val="001D5DA2"/>
    <w:rsid w:val="001D65D6"/>
    <w:rsid w:val="001D666A"/>
    <w:rsid w:val="001D6BB9"/>
    <w:rsid w:val="001D6D2F"/>
    <w:rsid w:val="001D6D85"/>
    <w:rsid w:val="001E115D"/>
    <w:rsid w:val="001E17FF"/>
    <w:rsid w:val="001E2179"/>
    <w:rsid w:val="001E28A8"/>
    <w:rsid w:val="001E35D9"/>
    <w:rsid w:val="001E3640"/>
    <w:rsid w:val="001E400B"/>
    <w:rsid w:val="001E4598"/>
    <w:rsid w:val="001E46B1"/>
    <w:rsid w:val="001E4A7B"/>
    <w:rsid w:val="001E5978"/>
    <w:rsid w:val="001E5D41"/>
    <w:rsid w:val="001E5FB7"/>
    <w:rsid w:val="001E6213"/>
    <w:rsid w:val="001E6239"/>
    <w:rsid w:val="001E62BB"/>
    <w:rsid w:val="001E6AD5"/>
    <w:rsid w:val="001F0537"/>
    <w:rsid w:val="001F0576"/>
    <w:rsid w:val="001F0CBC"/>
    <w:rsid w:val="001F0ECD"/>
    <w:rsid w:val="001F11D4"/>
    <w:rsid w:val="001F1AB2"/>
    <w:rsid w:val="001F1F72"/>
    <w:rsid w:val="001F2964"/>
    <w:rsid w:val="001F299E"/>
    <w:rsid w:val="001F2A48"/>
    <w:rsid w:val="001F2B42"/>
    <w:rsid w:val="001F3C08"/>
    <w:rsid w:val="001F4279"/>
    <w:rsid w:val="001F4818"/>
    <w:rsid w:val="001F4AD9"/>
    <w:rsid w:val="001F5BE1"/>
    <w:rsid w:val="001F5F99"/>
    <w:rsid w:val="001F6624"/>
    <w:rsid w:val="001F6670"/>
    <w:rsid w:val="001F75C2"/>
    <w:rsid w:val="001F77CD"/>
    <w:rsid w:val="001F7962"/>
    <w:rsid w:val="00200138"/>
    <w:rsid w:val="00200CD4"/>
    <w:rsid w:val="0020267B"/>
    <w:rsid w:val="0020294A"/>
    <w:rsid w:val="00202FF3"/>
    <w:rsid w:val="0020331F"/>
    <w:rsid w:val="00203A67"/>
    <w:rsid w:val="00203ABF"/>
    <w:rsid w:val="002048A8"/>
    <w:rsid w:val="002048DD"/>
    <w:rsid w:val="00204C67"/>
    <w:rsid w:val="00204E9F"/>
    <w:rsid w:val="00205299"/>
    <w:rsid w:val="002054CC"/>
    <w:rsid w:val="002054CF"/>
    <w:rsid w:val="002057F7"/>
    <w:rsid w:val="00205A00"/>
    <w:rsid w:val="00205A52"/>
    <w:rsid w:val="00205C7F"/>
    <w:rsid w:val="002062D0"/>
    <w:rsid w:val="00206BEF"/>
    <w:rsid w:val="00206CF5"/>
    <w:rsid w:val="00206F01"/>
    <w:rsid w:val="00206F54"/>
    <w:rsid w:val="0020791E"/>
    <w:rsid w:val="00207D41"/>
    <w:rsid w:val="0021016F"/>
    <w:rsid w:val="00210A4F"/>
    <w:rsid w:val="00210F50"/>
    <w:rsid w:val="002114E3"/>
    <w:rsid w:val="002117DD"/>
    <w:rsid w:val="0021194D"/>
    <w:rsid w:val="002124E3"/>
    <w:rsid w:val="00212651"/>
    <w:rsid w:val="00212683"/>
    <w:rsid w:val="00212BBE"/>
    <w:rsid w:val="00212D04"/>
    <w:rsid w:val="00213242"/>
    <w:rsid w:val="00213B15"/>
    <w:rsid w:val="00213C93"/>
    <w:rsid w:val="0021433C"/>
    <w:rsid w:val="00214CD2"/>
    <w:rsid w:val="00215230"/>
    <w:rsid w:val="002152BF"/>
    <w:rsid w:val="00215BD4"/>
    <w:rsid w:val="0021603C"/>
    <w:rsid w:val="002162B2"/>
    <w:rsid w:val="00216379"/>
    <w:rsid w:val="002163C3"/>
    <w:rsid w:val="00216BB7"/>
    <w:rsid w:val="00216BDC"/>
    <w:rsid w:val="00217153"/>
    <w:rsid w:val="00217825"/>
    <w:rsid w:val="00217FCD"/>
    <w:rsid w:val="002216BA"/>
    <w:rsid w:val="00221917"/>
    <w:rsid w:val="00221AD8"/>
    <w:rsid w:val="00221FDE"/>
    <w:rsid w:val="002221B1"/>
    <w:rsid w:val="00222859"/>
    <w:rsid w:val="002229A1"/>
    <w:rsid w:val="00222D7A"/>
    <w:rsid w:val="00222E9A"/>
    <w:rsid w:val="00223797"/>
    <w:rsid w:val="0022417C"/>
    <w:rsid w:val="0022453F"/>
    <w:rsid w:val="0022496B"/>
    <w:rsid w:val="00224ADF"/>
    <w:rsid w:val="00224DC5"/>
    <w:rsid w:val="002254F8"/>
    <w:rsid w:val="0022620C"/>
    <w:rsid w:val="00226228"/>
    <w:rsid w:val="002262BF"/>
    <w:rsid w:val="002265F6"/>
    <w:rsid w:val="002267AC"/>
    <w:rsid w:val="002268ED"/>
    <w:rsid w:val="00226C12"/>
    <w:rsid w:val="00227D0B"/>
    <w:rsid w:val="002301D2"/>
    <w:rsid w:val="0023020B"/>
    <w:rsid w:val="0023022D"/>
    <w:rsid w:val="00230321"/>
    <w:rsid w:val="00230943"/>
    <w:rsid w:val="00230D34"/>
    <w:rsid w:val="00230E37"/>
    <w:rsid w:val="002314E2"/>
    <w:rsid w:val="00231957"/>
    <w:rsid w:val="00231C62"/>
    <w:rsid w:val="00231D40"/>
    <w:rsid w:val="002325A0"/>
    <w:rsid w:val="00232CEC"/>
    <w:rsid w:val="00232D4C"/>
    <w:rsid w:val="00232E35"/>
    <w:rsid w:val="00233BF6"/>
    <w:rsid w:val="00234664"/>
    <w:rsid w:val="00234946"/>
    <w:rsid w:val="00234AE7"/>
    <w:rsid w:val="0023511A"/>
    <w:rsid w:val="00235801"/>
    <w:rsid w:val="00235C9E"/>
    <w:rsid w:val="002362E5"/>
    <w:rsid w:val="00236872"/>
    <w:rsid w:val="002369B6"/>
    <w:rsid w:val="00236ABD"/>
    <w:rsid w:val="00236E9C"/>
    <w:rsid w:val="00236F4E"/>
    <w:rsid w:val="002370EB"/>
    <w:rsid w:val="00240D9B"/>
    <w:rsid w:val="00241514"/>
    <w:rsid w:val="0024184A"/>
    <w:rsid w:val="00241A70"/>
    <w:rsid w:val="0024208F"/>
    <w:rsid w:val="00242916"/>
    <w:rsid w:val="0024312B"/>
    <w:rsid w:val="00243933"/>
    <w:rsid w:val="00244242"/>
    <w:rsid w:val="00244482"/>
    <w:rsid w:val="00244D9C"/>
    <w:rsid w:val="002450B4"/>
    <w:rsid w:val="00245B55"/>
    <w:rsid w:val="00246015"/>
    <w:rsid w:val="002463F5"/>
    <w:rsid w:val="00246E79"/>
    <w:rsid w:val="00246F85"/>
    <w:rsid w:val="0024749D"/>
    <w:rsid w:val="00247CC3"/>
    <w:rsid w:val="0025001D"/>
    <w:rsid w:val="00250C2B"/>
    <w:rsid w:val="00251101"/>
    <w:rsid w:val="002513AA"/>
    <w:rsid w:val="00251AA4"/>
    <w:rsid w:val="00251D57"/>
    <w:rsid w:val="00251DCD"/>
    <w:rsid w:val="00251F20"/>
    <w:rsid w:val="002520C3"/>
    <w:rsid w:val="00252524"/>
    <w:rsid w:val="00252C2F"/>
    <w:rsid w:val="00252C62"/>
    <w:rsid w:val="002533E7"/>
    <w:rsid w:val="00254D84"/>
    <w:rsid w:val="002565B6"/>
    <w:rsid w:val="00257507"/>
    <w:rsid w:val="0025769F"/>
    <w:rsid w:val="002578F1"/>
    <w:rsid w:val="0026005E"/>
    <w:rsid w:val="002600A7"/>
    <w:rsid w:val="00260DBF"/>
    <w:rsid w:val="00260F37"/>
    <w:rsid w:val="00261DF6"/>
    <w:rsid w:val="00262E3F"/>
    <w:rsid w:val="00263814"/>
    <w:rsid w:val="00263D0C"/>
    <w:rsid w:val="002640C1"/>
    <w:rsid w:val="002657FE"/>
    <w:rsid w:val="00265D75"/>
    <w:rsid w:val="0026676F"/>
    <w:rsid w:val="00266D26"/>
    <w:rsid w:val="00266F89"/>
    <w:rsid w:val="00267250"/>
    <w:rsid w:val="0026741A"/>
    <w:rsid w:val="0026752C"/>
    <w:rsid w:val="002675F0"/>
    <w:rsid w:val="00270582"/>
    <w:rsid w:val="00271023"/>
    <w:rsid w:val="00271F73"/>
    <w:rsid w:val="002721BE"/>
    <w:rsid w:val="00273065"/>
    <w:rsid w:val="002731AD"/>
    <w:rsid w:val="00273473"/>
    <w:rsid w:val="002735C0"/>
    <w:rsid w:val="002737BD"/>
    <w:rsid w:val="002737E0"/>
    <w:rsid w:val="002740B9"/>
    <w:rsid w:val="0027434F"/>
    <w:rsid w:val="00274586"/>
    <w:rsid w:val="00274E66"/>
    <w:rsid w:val="002754AA"/>
    <w:rsid w:val="00275740"/>
    <w:rsid w:val="0027577C"/>
    <w:rsid w:val="00275B8A"/>
    <w:rsid w:val="0027613B"/>
    <w:rsid w:val="00276EC5"/>
    <w:rsid w:val="00277642"/>
    <w:rsid w:val="002776A1"/>
    <w:rsid w:val="00280055"/>
    <w:rsid w:val="00280A4E"/>
    <w:rsid w:val="00280E0D"/>
    <w:rsid w:val="00281018"/>
    <w:rsid w:val="00281BD6"/>
    <w:rsid w:val="00282638"/>
    <w:rsid w:val="002835EF"/>
    <w:rsid w:val="00283FFE"/>
    <w:rsid w:val="002841BE"/>
    <w:rsid w:val="00284C1A"/>
    <w:rsid w:val="00284C7C"/>
    <w:rsid w:val="00284D55"/>
    <w:rsid w:val="002852DB"/>
    <w:rsid w:val="00285474"/>
    <w:rsid w:val="002855A8"/>
    <w:rsid w:val="00285913"/>
    <w:rsid w:val="00285DE6"/>
    <w:rsid w:val="00285F11"/>
    <w:rsid w:val="0028697D"/>
    <w:rsid w:val="00286FD3"/>
    <w:rsid w:val="002871FA"/>
    <w:rsid w:val="002878F9"/>
    <w:rsid w:val="0029038F"/>
    <w:rsid w:val="002903E2"/>
    <w:rsid w:val="0029086D"/>
    <w:rsid w:val="00290B83"/>
    <w:rsid w:val="00290FD4"/>
    <w:rsid w:val="00291348"/>
    <w:rsid w:val="0029155A"/>
    <w:rsid w:val="0029209A"/>
    <w:rsid w:val="0029247C"/>
    <w:rsid w:val="002930BF"/>
    <w:rsid w:val="0029362C"/>
    <w:rsid w:val="0029400B"/>
    <w:rsid w:val="00294336"/>
    <w:rsid w:val="002947D9"/>
    <w:rsid w:val="00294E2C"/>
    <w:rsid w:val="00295413"/>
    <w:rsid w:val="00295CD4"/>
    <w:rsid w:val="00295FA6"/>
    <w:rsid w:val="0029647F"/>
    <w:rsid w:val="00296CB4"/>
    <w:rsid w:val="00296D0C"/>
    <w:rsid w:val="0029702C"/>
    <w:rsid w:val="0029713D"/>
    <w:rsid w:val="002978EC"/>
    <w:rsid w:val="002A02F5"/>
    <w:rsid w:val="002A0B4E"/>
    <w:rsid w:val="002A1EC7"/>
    <w:rsid w:val="002A215F"/>
    <w:rsid w:val="002A2270"/>
    <w:rsid w:val="002A2281"/>
    <w:rsid w:val="002A2463"/>
    <w:rsid w:val="002A3259"/>
    <w:rsid w:val="002A3631"/>
    <w:rsid w:val="002A3A8E"/>
    <w:rsid w:val="002A4508"/>
    <w:rsid w:val="002A46B3"/>
    <w:rsid w:val="002A5410"/>
    <w:rsid w:val="002A5452"/>
    <w:rsid w:val="002A5488"/>
    <w:rsid w:val="002A5EB0"/>
    <w:rsid w:val="002A6EC1"/>
    <w:rsid w:val="002A71BD"/>
    <w:rsid w:val="002A72EE"/>
    <w:rsid w:val="002A7833"/>
    <w:rsid w:val="002A78F5"/>
    <w:rsid w:val="002A7AA9"/>
    <w:rsid w:val="002B0072"/>
    <w:rsid w:val="002B0315"/>
    <w:rsid w:val="002B1062"/>
    <w:rsid w:val="002B1CB5"/>
    <w:rsid w:val="002B1E9C"/>
    <w:rsid w:val="002B2204"/>
    <w:rsid w:val="002B24AB"/>
    <w:rsid w:val="002B288B"/>
    <w:rsid w:val="002B3177"/>
    <w:rsid w:val="002B31BA"/>
    <w:rsid w:val="002B373C"/>
    <w:rsid w:val="002B413A"/>
    <w:rsid w:val="002B452F"/>
    <w:rsid w:val="002B4700"/>
    <w:rsid w:val="002B4ABC"/>
    <w:rsid w:val="002B60E4"/>
    <w:rsid w:val="002B6C5B"/>
    <w:rsid w:val="002B7758"/>
    <w:rsid w:val="002B7C14"/>
    <w:rsid w:val="002C0175"/>
    <w:rsid w:val="002C05C3"/>
    <w:rsid w:val="002C1C1E"/>
    <w:rsid w:val="002C25DF"/>
    <w:rsid w:val="002C2668"/>
    <w:rsid w:val="002C29AA"/>
    <w:rsid w:val="002C2A88"/>
    <w:rsid w:val="002C31D9"/>
    <w:rsid w:val="002C3B40"/>
    <w:rsid w:val="002C445C"/>
    <w:rsid w:val="002C4815"/>
    <w:rsid w:val="002C5C9A"/>
    <w:rsid w:val="002C6796"/>
    <w:rsid w:val="002C77CD"/>
    <w:rsid w:val="002D0147"/>
    <w:rsid w:val="002D0931"/>
    <w:rsid w:val="002D1B82"/>
    <w:rsid w:val="002D1C21"/>
    <w:rsid w:val="002D1DE1"/>
    <w:rsid w:val="002D24A4"/>
    <w:rsid w:val="002D26AC"/>
    <w:rsid w:val="002D33FB"/>
    <w:rsid w:val="002D3D9E"/>
    <w:rsid w:val="002D4233"/>
    <w:rsid w:val="002D47F9"/>
    <w:rsid w:val="002D4D8D"/>
    <w:rsid w:val="002D5190"/>
    <w:rsid w:val="002D6461"/>
    <w:rsid w:val="002D6C7E"/>
    <w:rsid w:val="002D774C"/>
    <w:rsid w:val="002D794F"/>
    <w:rsid w:val="002D7DA9"/>
    <w:rsid w:val="002E0CB8"/>
    <w:rsid w:val="002E0DB6"/>
    <w:rsid w:val="002E0DB8"/>
    <w:rsid w:val="002E105F"/>
    <w:rsid w:val="002E13E6"/>
    <w:rsid w:val="002E2939"/>
    <w:rsid w:val="002E2C5A"/>
    <w:rsid w:val="002E2E76"/>
    <w:rsid w:val="002E31F8"/>
    <w:rsid w:val="002E3363"/>
    <w:rsid w:val="002E34E7"/>
    <w:rsid w:val="002E4F70"/>
    <w:rsid w:val="002E5618"/>
    <w:rsid w:val="002E56EF"/>
    <w:rsid w:val="002E5911"/>
    <w:rsid w:val="002E5A92"/>
    <w:rsid w:val="002E5D83"/>
    <w:rsid w:val="002E5EE0"/>
    <w:rsid w:val="002E64C9"/>
    <w:rsid w:val="002E661C"/>
    <w:rsid w:val="002E7567"/>
    <w:rsid w:val="002E7728"/>
    <w:rsid w:val="002E77B9"/>
    <w:rsid w:val="002F0064"/>
    <w:rsid w:val="002F03EC"/>
    <w:rsid w:val="002F07D4"/>
    <w:rsid w:val="002F0CA5"/>
    <w:rsid w:val="002F13A6"/>
    <w:rsid w:val="002F1457"/>
    <w:rsid w:val="002F1660"/>
    <w:rsid w:val="002F16B7"/>
    <w:rsid w:val="002F1C91"/>
    <w:rsid w:val="002F207A"/>
    <w:rsid w:val="002F296A"/>
    <w:rsid w:val="002F33FC"/>
    <w:rsid w:val="002F343D"/>
    <w:rsid w:val="002F446C"/>
    <w:rsid w:val="002F5792"/>
    <w:rsid w:val="002F5BB4"/>
    <w:rsid w:val="002F5CBE"/>
    <w:rsid w:val="002F5E90"/>
    <w:rsid w:val="002F6C0B"/>
    <w:rsid w:val="002F7117"/>
    <w:rsid w:val="002F71FC"/>
    <w:rsid w:val="002F75DC"/>
    <w:rsid w:val="002F7C8F"/>
    <w:rsid w:val="002F7F0E"/>
    <w:rsid w:val="003009B2"/>
    <w:rsid w:val="003010C2"/>
    <w:rsid w:val="00301FD9"/>
    <w:rsid w:val="00302148"/>
    <w:rsid w:val="00303EE9"/>
    <w:rsid w:val="0030430B"/>
    <w:rsid w:val="00305110"/>
    <w:rsid w:val="00305267"/>
    <w:rsid w:val="00305772"/>
    <w:rsid w:val="0030702B"/>
    <w:rsid w:val="003074C4"/>
    <w:rsid w:val="00307A7E"/>
    <w:rsid w:val="00310A45"/>
    <w:rsid w:val="00311476"/>
    <w:rsid w:val="00311606"/>
    <w:rsid w:val="00311970"/>
    <w:rsid w:val="00311CF6"/>
    <w:rsid w:val="00311E45"/>
    <w:rsid w:val="00311F70"/>
    <w:rsid w:val="00312BA7"/>
    <w:rsid w:val="00312F27"/>
    <w:rsid w:val="00313CC9"/>
    <w:rsid w:val="00313DF1"/>
    <w:rsid w:val="00313EAB"/>
    <w:rsid w:val="0031413D"/>
    <w:rsid w:val="00314874"/>
    <w:rsid w:val="00314E64"/>
    <w:rsid w:val="00315419"/>
    <w:rsid w:val="003154F4"/>
    <w:rsid w:val="00315A7C"/>
    <w:rsid w:val="00316514"/>
    <w:rsid w:val="00316D80"/>
    <w:rsid w:val="00317A99"/>
    <w:rsid w:val="00317E90"/>
    <w:rsid w:val="00317F1F"/>
    <w:rsid w:val="003200D8"/>
    <w:rsid w:val="00320367"/>
    <w:rsid w:val="003204AA"/>
    <w:rsid w:val="0032112C"/>
    <w:rsid w:val="00321FFA"/>
    <w:rsid w:val="00322763"/>
    <w:rsid w:val="00322C0C"/>
    <w:rsid w:val="00323302"/>
    <w:rsid w:val="003233C5"/>
    <w:rsid w:val="00324341"/>
    <w:rsid w:val="003258F2"/>
    <w:rsid w:val="00325DAB"/>
    <w:rsid w:val="003267BB"/>
    <w:rsid w:val="00326E37"/>
    <w:rsid w:val="00327158"/>
    <w:rsid w:val="00327728"/>
    <w:rsid w:val="00330F49"/>
    <w:rsid w:val="0033120E"/>
    <w:rsid w:val="0033132B"/>
    <w:rsid w:val="00331464"/>
    <w:rsid w:val="003316AB"/>
    <w:rsid w:val="003317F9"/>
    <w:rsid w:val="00331C58"/>
    <w:rsid w:val="003321B2"/>
    <w:rsid w:val="0033252E"/>
    <w:rsid w:val="00332799"/>
    <w:rsid w:val="00332D97"/>
    <w:rsid w:val="003336AD"/>
    <w:rsid w:val="003337D3"/>
    <w:rsid w:val="00333F31"/>
    <w:rsid w:val="00334165"/>
    <w:rsid w:val="00334252"/>
    <w:rsid w:val="00334294"/>
    <w:rsid w:val="003347A5"/>
    <w:rsid w:val="00334F2A"/>
    <w:rsid w:val="00335DC9"/>
    <w:rsid w:val="00336848"/>
    <w:rsid w:val="003368BE"/>
    <w:rsid w:val="00337245"/>
    <w:rsid w:val="0034019E"/>
    <w:rsid w:val="00340848"/>
    <w:rsid w:val="00340D2C"/>
    <w:rsid w:val="003417F7"/>
    <w:rsid w:val="00341A1F"/>
    <w:rsid w:val="003424BF"/>
    <w:rsid w:val="00344046"/>
    <w:rsid w:val="00344534"/>
    <w:rsid w:val="00344AA9"/>
    <w:rsid w:val="00345948"/>
    <w:rsid w:val="00346047"/>
    <w:rsid w:val="0034608D"/>
    <w:rsid w:val="0034618F"/>
    <w:rsid w:val="00347382"/>
    <w:rsid w:val="00350308"/>
    <w:rsid w:val="00350558"/>
    <w:rsid w:val="00350594"/>
    <w:rsid w:val="003507FB"/>
    <w:rsid w:val="00350B74"/>
    <w:rsid w:val="003514C9"/>
    <w:rsid w:val="00351757"/>
    <w:rsid w:val="00351CDD"/>
    <w:rsid w:val="0035247B"/>
    <w:rsid w:val="00352D23"/>
    <w:rsid w:val="00352E17"/>
    <w:rsid w:val="00352E22"/>
    <w:rsid w:val="00352FAF"/>
    <w:rsid w:val="003537ED"/>
    <w:rsid w:val="00353B8C"/>
    <w:rsid w:val="0035440F"/>
    <w:rsid w:val="00354A98"/>
    <w:rsid w:val="0035647A"/>
    <w:rsid w:val="00356C4B"/>
    <w:rsid w:val="00356EBE"/>
    <w:rsid w:val="00356F31"/>
    <w:rsid w:val="00357128"/>
    <w:rsid w:val="003571FA"/>
    <w:rsid w:val="0035777B"/>
    <w:rsid w:val="00357AD9"/>
    <w:rsid w:val="00357D48"/>
    <w:rsid w:val="0036018D"/>
    <w:rsid w:val="0036098B"/>
    <w:rsid w:val="00361D81"/>
    <w:rsid w:val="00362B47"/>
    <w:rsid w:val="00362FA6"/>
    <w:rsid w:val="003636D0"/>
    <w:rsid w:val="00363763"/>
    <w:rsid w:val="0036388D"/>
    <w:rsid w:val="003639C6"/>
    <w:rsid w:val="00363B63"/>
    <w:rsid w:val="0036480C"/>
    <w:rsid w:val="00365831"/>
    <w:rsid w:val="00366334"/>
    <w:rsid w:val="00366516"/>
    <w:rsid w:val="00366885"/>
    <w:rsid w:val="00366B4F"/>
    <w:rsid w:val="00366BE4"/>
    <w:rsid w:val="003673E9"/>
    <w:rsid w:val="00367599"/>
    <w:rsid w:val="00367651"/>
    <w:rsid w:val="00370E95"/>
    <w:rsid w:val="00370F43"/>
    <w:rsid w:val="00371101"/>
    <w:rsid w:val="003715F6"/>
    <w:rsid w:val="00371954"/>
    <w:rsid w:val="00372465"/>
    <w:rsid w:val="0037280C"/>
    <w:rsid w:val="00372BFD"/>
    <w:rsid w:val="00373320"/>
    <w:rsid w:val="00373627"/>
    <w:rsid w:val="0037481E"/>
    <w:rsid w:val="00375793"/>
    <w:rsid w:val="0037597A"/>
    <w:rsid w:val="00375A54"/>
    <w:rsid w:val="003761F2"/>
    <w:rsid w:val="0037628A"/>
    <w:rsid w:val="003762EC"/>
    <w:rsid w:val="00376B10"/>
    <w:rsid w:val="00376BB2"/>
    <w:rsid w:val="0037734A"/>
    <w:rsid w:val="00377A83"/>
    <w:rsid w:val="00381065"/>
    <w:rsid w:val="003815C6"/>
    <w:rsid w:val="00381986"/>
    <w:rsid w:val="00381A4A"/>
    <w:rsid w:val="00381D45"/>
    <w:rsid w:val="003824F0"/>
    <w:rsid w:val="0038270D"/>
    <w:rsid w:val="0038304A"/>
    <w:rsid w:val="00383163"/>
    <w:rsid w:val="003831F8"/>
    <w:rsid w:val="003842AA"/>
    <w:rsid w:val="003844FA"/>
    <w:rsid w:val="00384583"/>
    <w:rsid w:val="00384CCB"/>
    <w:rsid w:val="0038539F"/>
    <w:rsid w:val="003854DA"/>
    <w:rsid w:val="00386263"/>
    <w:rsid w:val="00386285"/>
    <w:rsid w:val="0038638A"/>
    <w:rsid w:val="003872F9"/>
    <w:rsid w:val="00387B5D"/>
    <w:rsid w:val="00390B0E"/>
    <w:rsid w:val="00390D10"/>
    <w:rsid w:val="00390F6A"/>
    <w:rsid w:val="00391CB9"/>
    <w:rsid w:val="00391F85"/>
    <w:rsid w:val="00392820"/>
    <w:rsid w:val="00392BFF"/>
    <w:rsid w:val="00393018"/>
    <w:rsid w:val="0039515D"/>
    <w:rsid w:val="00395395"/>
    <w:rsid w:val="003958DF"/>
    <w:rsid w:val="00395B8B"/>
    <w:rsid w:val="00396111"/>
    <w:rsid w:val="0039696A"/>
    <w:rsid w:val="0039707C"/>
    <w:rsid w:val="00397731"/>
    <w:rsid w:val="00397BFC"/>
    <w:rsid w:val="003A0B2E"/>
    <w:rsid w:val="003A11CA"/>
    <w:rsid w:val="003A18A0"/>
    <w:rsid w:val="003A18AE"/>
    <w:rsid w:val="003A1B8A"/>
    <w:rsid w:val="003A2A59"/>
    <w:rsid w:val="003A3021"/>
    <w:rsid w:val="003A3173"/>
    <w:rsid w:val="003A3584"/>
    <w:rsid w:val="003A3861"/>
    <w:rsid w:val="003A3CC8"/>
    <w:rsid w:val="003A4FC4"/>
    <w:rsid w:val="003A5E9D"/>
    <w:rsid w:val="003A5EAF"/>
    <w:rsid w:val="003A632A"/>
    <w:rsid w:val="003A723C"/>
    <w:rsid w:val="003A7C39"/>
    <w:rsid w:val="003B0462"/>
    <w:rsid w:val="003B068F"/>
    <w:rsid w:val="003B180E"/>
    <w:rsid w:val="003B1C03"/>
    <w:rsid w:val="003B20E9"/>
    <w:rsid w:val="003B2420"/>
    <w:rsid w:val="003B2A7C"/>
    <w:rsid w:val="003B3032"/>
    <w:rsid w:val="003B3498"/>
    <w:rsid w:val="003B4270"/>
    <w:rsid w:val="003B44E5"/>
    <w:rsid w:val="003B452B"/>
    <w:rsid w:val="003B573A"/>
    <w:rsid w:val="003B5FDB"/>
    <w:rsid w:val="003B665B"/>
    <w:rsid w:val="003B66AB"/>
    <w:rsid w:val="003B6A00"/>
    <w:rsid w:val="003B6D8C"/>
    <w:rsid w:val="003B6D95"/>
    <w:rsid w:val="003B6ED2"/>
    <w:rsid w:val="003B6F09"/>
    <w:rsid w:val="003B731A"/>
    <w:rsid w:val="003B7E35"/>
    <w:rsid w:val="003B7F30"/>
    <w:rsid w:val="003C0967"/>
    <w:rsid w:val="003C1178"/>
    <w:rsid w:val="003C1FAA"/>
    <w:rsid w:val="003C21A5"/>
    <w:rsid w:val="003C234F"/>
    <w:rsid w:val="003C2A51"/>
    <w:rsid w:val="003C2EB1"/>
    <w:rsid w:val="003C2FFD"/>
    <w:rsid w:val="003C4109"/>
    <w:rsid w:val="003C425E"/>
    <w:rsid w:val="003C42F8"/>
    <w:rsid w:val="003C4310"/>
    <w:rsid w:val="003C4503"/>
    <w:rsid w:val="003C474D"/>
    <w:rsid w:val="003C48D1"/>
    <w:rsid w:val="003C4A51"/>
    <w:rsid w:val="003C4EA2"/>
    <w:rsid w:val="003C5220"/>
    <w:rsid w:val="003C5A40"/>
    <w:rsid w:val="003C5FF3"/>
    <w:rsid w:val="003C620B"/>
    <w:rsid w:val="003C6437"/>
    <w:rsid w:val="003C6623"/>
    <w:rsid w:val="003C6FDE"/>
    <w:rsid w:val="003C70A8"/>
    <w:rsid w:val="003C733F"/>
    <w:rsid w:val="003C7348"/>
    <w:rsid w:val="003C75C0"/>
    <w:rsid w:val="003C78F5"/>
    <w:rsid w:val="003D00CC"/>
    <w:rsid w:val="003D083E"/>
    <w:rsid w:val="003D15DD"/>
    <w:rsid w:val="003D1677"/>
    <w:rsid w:val="003D1780"/>
    <w:rsid w:val="003D1A42"/>
    <w:rsid w:val="003D1C04"/>
    <w:rsid w:val="003D1E91"/>
    <w:rsid w:val="003D21DC"/>
    <w:rsid w:val="003D313A"/>
    <w:rsid w:val="003D3255"/>
    <w:rsid w:val="003D3CEA"/>
    <w:rsid w:val="003D423A"/>
    <w:rsid w:val="003D4E38"/>
    <w:rsid w:val="003D5851"/>
    <w:rsid w:val="003D641E"/>
    <w:rsid w:val="003D67A1"/>
    <w:rsid w:val="003D699A"/>
    <w:rsid w:val="003D6B11"/>
    <w:rsid w:val="003D7049"/>
    <w:rsid w:val="003D737A"/>
    <w:rsid w:val="003E02A5"/>
    <w:rsid w:val="003E032C"/>
    <w:rsid w:val="003E03F0"/>
    <w:rsid w:val="003E10B1"/>
    <w:rsid w:val="003E11DD"/>
    <w:rsid w:val="003E18D2"/>
    <w:rsid w:val="003E19A1"/>
    <w:rsid w:val="003E1A3D"/>
    <w:rsid w:val="003E1EE7"/>
    <w:rsid w:val="003E288E"/>
    <w:rsid w:val="003E2DF3"/>
    <w:rsid w:val="003E366F"/>
    <w:rsid w:val="003E373D"/>
    <w:rsid w:val="003E47EC"/>
    <w:rsid w:val="003E4B56"/>
    <w:rsid w:val="003E572F"/>
    <w:rsid w:val="003E6E1B"/>
    <w:rsid w:val="003E764A"/>
    <w:rsid w:val="003E7A36"/>
    <w:rsid w:val="003E7E43"/>
    <w:rsid w:val="003F096E"/>
    <w:rsid w:val="003F0D64"/>
    <w:rsid w:val="003F184D"/>
    <w:rsid w:val="003F1D76"/>
    <w:rsid w:val="003F2887"/>
    <w:rsid w:val="003F2F94"/>
    <w:rsid w:val="003F3159"/>
    <w:rsid w:val="003F3272"/>
    <w:rsid w:val="003F39AD"/>
    <w:rsid w:val="003F3D3D"/>
    <w:rsid w:val="003F40AA"/>
    <w:rsid w:val="003F46A7"/>
    <w:rsid w:val="003F4794"/>
    <w:rsid w:val="003F551F"/>
    <w:rsid w:val="003F5C99"/>
    <w:rsid w:val="003F6121"/>
    <w:rsid w:val="003F688E"/>
    <w:rsid w:val="003F6C05"/>
    <w:rsid w:val="003F6CF9"/>
    <w:rsid w:val="003F6D0D"/>
    <w:rsid w:val="003F78DE"/>
    <w:rsid w:val="003F7915"/>
    <w:rsid w:val="00400ED9"/>
    <w:rsid w:val="0040115C"/>
    <w:rsid w:val="00401A49"/>
    <w:rsid w:val="00401C67"/>
    <w:rsid w:val="004021CB"/>
    <w:rsid w:val="00402657"/>
    <w:rsid w:val="00402768"/>
    <w:rsid w:val="00402A66"/>
    <w:rsid w:val="00402D0E"/>
    <w:rsid w:val="00403202"/>
    <w:rsid w:val="0040351F"/>
    <w:rsid w:val="00403819"/>
    <w:rsid w:val="004038B1"/>
    <w:rsid w:val="00405669"/>
    <w:rsid w:val="00405B56"/>
    <w:rsid w:val="00405C2D"/>
    <w:rsid w:val="00405E12"/>
    <w:rsid w:val="00406BEF"/>
    <w:rsid w:val="00406D64"/>
    <w:rsid w:val="004073BB"/>
    <w:rsid w:val="0041010C"/>
    <w:rsid w:val="00410B27"/>
    <w:rsid w:val="00410D2D"/>
    <w:rsid w:val="00412A80"/>
    <w:rsid w:val="00412C43"/>
    <w:rsid w:val="004140B9"/>
    <w:rsid w:val="00414624"/>
    <w:rsid w:val="004154AF"/>
    <w:rsid w:val="00415910"/>
    <w:rsid w:val="0041591D"/>
    <w:rsid w:val="0041607C"/>
    <w:rsid w:val="0041705A"/>
    <w:rsid w:val="004178FE"/>
    <w:rsid w:val="00417F92"/>
    <w:rsid w:val="004201EC"/>
    <w:rsid w:val="004207A1"/>
    <w:rsid w:val="00421625"/>
    <w:rsid w:val="004216C3"/>
    <w:rsid w:val="004218F1"/>
    <w:rsid w:val="00421E76"/>
    <w:rsid w:val="004220E0"/>
    <w:rsid w:val="0042257C"/>
    <w:rsid w:val="00422783"/>
    <w:rsid w:val="00422BA2"/>
    <w:rsid w:val="00422C00"/>
    <w:rsid w:val="00423E09"/>
    <w:rsid w:val="004242ED"/>
    <w:rsid w:val="0042569F"/>
    <w:rsid w:val="00425EC1"/>
    <w:rsid w:val="00425F3B"/>
    <w:rsid w:val="004262AC"/>
    <w:rsid w:val="004265A8"/>
    <w:rsid w:val="00426F7E"/>
    <w:rsid w:val="0042727B"/>
    <w:rsid w:val="00427F28"/>
    <w:rsid w:val="004302D2"/>
    <w:rsid w:val="00430A07"/>
    <w:rsid w:val="0043145B"/>
    <w:rsid w:val="00431DD9"/>
    <w:rsid w:val="00431F36"/>
    <w:rsid w:val="00432440"/>
    <w:rsid w:val="0043328E"/>
    <w:rsid w:val="004333DC"/>
    <w:rsid w:val="00433637"/>
    <w:rsid w:val="00433984"/>
    <w:rsid w:val="004346F2"/>
    <w:rsid w:val="004349B2"/>
    <w:rsid w:val="00434ACF"/>
    <w:rsid w:val="00435253"/>
    <w:rsid w:val="0043527E"/>
    <w:rsid w:val="00435648"/>
    <w:rsid w:val="00435ED6"/>
    <w:rsid w:val="004361E7"/>
    <w:rsid w:val="0043638F"/>
    <w:rsid w:val="004364DF"/>
    <w:rsid w:val="0043684A"/>
    <w:rsid w:val="00437390"/>
    <w:rsid w:val="004402EA"/>
    <w:rsid w:val="00440A4D"/>
    <w:rsid w:val="00440F5D"/>
    <w:rsid w:val="004421D3"/>
    <w:rsid w:val="00442659"/>
    <w:rsid w:val="004427AB"/>
    <w:rsid w:val="00442AE7"/>
    <w:rsid w:val="00442C26"/>
    <w:rsid w:val="00443856"/>
    <w:rsid w:val="00443A6A"/>
    <w:rsid w:val="00443E71"/>
    <w:rsid w:val="00444A87"/>
    <w:rsid w:val="00444F57"/>
    <w:rsid w:val="00446233"/>
    <w:rsid w:val="004462EF"/>
    <w:rsid w:val="004466FD"/>
    <w:rsid w:val="004469FC"/>
    <w:rsid w:val="00447405"/>
    <w:rsid w:val="00447918"/>
    <w:rsid w:val="004479FE"/>
    <w:rsid w:val="00447D93"/>
    <w:rsid w:val="00450089"/>
    <w:rsid w:val="004500BC"/>
    <w:rsid w:val="0045078F"/>
    <w:rsid w:val="004516FD"/>
    <w:rsid w:val="00451C19"/>
    <w:rsid w:val="0045201B"/>
    <w:rsid w:val="0045209B"/>
    <w:rsid w:val="004530D0"/>
    <w:rsid w:val="00453305"/>
    <w:rsid w:val="0045356A"/>
    <w:rsid w:val="0045491E"/>
    <w:rsid w:val="00454CD6"/>
    <w:rsid w:val="0045517A"/>
    <w:rsid w:val="004552E5"/>
    <w:rsid w:val="00455908"/>
    <w:rsid w:val="00455B31"/>
    <w:rsid w:val="00455C9B"/>
    <w:rsid w:val="00456CC3"/>
    <w:rsid w:val="0045716A"/>
    <w:rsid w:val="00457BC1"/>
    <w:rsid w:val="00460241"/>
    <w:rsid w:val="00460653"/>
    <w:rsid w:val="00460AC6"/>
    <w:rsid w:val="00460DCE"/>
    <w:rsid w:val="00461019"/>
    <w:rsid w:val="0046193E"/>
    <w:rsid w:val="00461CF7"/>
    <w:rsid w:val="00461E5C"/>
    <w:rsid w:val="00461FDC"/>
    <w:rsid w:val="004624AD"/>
    <w:rsid w:val="00462734"/>
    <w:rsid w:val="00462B4F"/>
    <w:rsid w:val="00462DF8"/>
    <w:rsid w:val="00462EBE"/>
    <w:rsid w:val="00463066"/>
    <w:rsid w:val="00463902"/>
    <w:rsid w:val="0046390A"/>
    <w:rsid w:val="00464FB5"/>
    <w:rsid w:val="00465D02"/>
    <w:rsid w:val="00466B3F"/>
    <w:rsid w:val="004676A7"/>
    <w:rsid w:val="00467E67"/>
    <w:rsid w:val="00470457"/>
    <w:rsid w:val="0047059E"/>
    <w:rsid w:val="004705B5"/>
    <w:rsid w:val="00470D5E"/>
    <w:rsid w:val="00470FA2"/>
    <w:rsid w:val="00471D65"/>
    <w:rsid w:val="00472530"/>
    <w:rsid w:val="00473480"/>
    <w:rsid w:val="00473CB3"/>
    <w:rsid w:val="00474355"/>
    <w:rsid w:val="00474B79"/>
    <w:rsid w:val="00475261"/>
    <w:rsid w:val="00475E38"/>
    <w:rsid w:val="004765EE"/>
    <w:rsid w:val="00476906"/>
    <w:rsid w:val="0047702F"/>
    <w:rsid w:val="0047737E"/>
    <w:rsid w:val="00477C67"/>
    <w:rsid w:val="004811D7"/>
    <w:rsid w:val="00481C4B"/>
    <w:rsid w:val="00481CCD"/>
    <w:rsid w:val="00481E1C"/>
    <w:rsid w:val="0048212B"/>
    <w:rsid w:val="00482A79"/>
    <w:rsid w:val="00482BB7"/>
    <w:rsid w:val="0048329C"/>
    <w:rsid w:val="00483486"/>
    <w:rsid w:val="00483CD9"/>
    <w:rsid w:val="004843DD"/>
    <w:rsid w:val="0048449F"/>
    <w:rsid w:val="00484C0D"/>
    <w:rsid w:val="00485527"/>
    <w:rsid w:val="004860CB"/>
    <w:rsid w:val="00486302"/>
    <w:rsid w:val="0048637B"/>
    <w:rsid w:val="0048662C"/>
    <w:rsid w:val="00486A73"/>
    <w:rsid w:val="00486E8B"/>
    <w:rsid w:val="004877EE"/>
    <w:rsid w:val="00490D70"/>
    <w:rsid w:val="00491002"/>
    <w:rsid w:val="004915C1"/>
    <w:rsid w:val="004915DD"/>
    <w:rsid w:val="00491815"/>
    <w:rsid w:val="00491833"/>
    <w:rsid w:val="00491AF1"/>
    <w:rsid w:val="00491C78"/>
    <w:rsid w:val="00492F8A"/>
    <w:rsid w:val="0049375B"/>
    <w:rsid w:val="00493850"/>
    <w:rsid w:val="00493A9A"/>
    <w:rsid w:val="00493CC8"/>
    <w:rsid w:val="00494328"/>
    <w:rsid w:val="004945E4"/>
    <w:rsid w:val="004946EB"/>
    <w:rsid w:val="004947EF"/>
    <w:rsid w:val="00494E9B"/>
    <w:rsid w:val="00495671"/>
    <w:rsid w:val="00495DA4"/>
    <w:rsid w:val="00495FE8"/>
    <w:rsid w:val="004965D2"/>
    <w:rsid w:val="004967BB"/>
    <w:rsid w:val="00496826"/>
    <w:rsid w:val="00496B57"/>
    <w:rsid w:val="00497F7A"/>
    <w:rsid w:val="00497F90"/>
    <w:rsid w:val="004A0AAA"/>
    <w:rsid w:val="004A0C20"/>
    <w:rsid w:val="004A1025"/>
    <w:rsid w:val="004A1D53"/>
    <w:rsid w:val="004A21B3"/>
    <w:rsid w:val="004A2D40"/>
    <w:rsid w:val="004A353A"/>
    <w:rsid w:val="004A4E40"/>
    <w:rsid w:val="004A52E1"/>
    <w:rsid w:val="004A58CA"/>
    <w:rsid w:val="004A59D8"/>
    <w:rsid w:val="004A5ABB"/>
    <w:rsid w:val="004A5F22"/>
    <w:rsid w:val="004A6552"/>
    <w:rsid w:val="004A66BA"/>
    <w:rsid w:val="004A6A7A"/>
    <w:rsid w:val="004A6B6C"/>
    <w:rsid w:val="004A6F78"/>
    <w:rsid w:val="004A780B"/>
    <w:rsid w:val="004A79E4"/>
    <w:rsid w:val="004A7D6E"/>
    <w:rsid w:val="004B0028"/>
    <w:rsid w:val="004B02E7"/>
    <w:rsid w:val="004B072F"/>
    <w:rsid w:val="004B0FAA"/>
    <w:rsid w:val="004B1C75"/>
    <w:rsid w:val="004B1F3A"/>
    <w:rsid w:val="004B23CB"/>
    <w:rsid w:val="004B2487"/>
    <w:rsid w:val="004B298A"/>
    <w:rsid w:val="004B29B3"/>
    <w:rsid w:val="004B2D51"/>
    <w:rsid w:val="004B2DEF"/>
    <w:rsid w:val="004B33EB"/>
    <w:rsid w:val="004B4824"/>
    <w:rsid w:val="004B5262"/>
    <w:rsid w:val="004B5D13"/>
    <w:rsid w:val="004B5EE7"/>
    <w:rsid w:val="004B60C7"/>
    <w:rsid w:val="004B62D2"/>
    <w:rsid w:val="004B705B"/>
    <w:rsid w:val="004B7E2B"/>
    <w:rsid w:val="004C0514"/>
    <w:rsid w:val="004C17D7"/>
    <w:rsid w:val="004C1B8E"/>
    <w:rsid w:val="004C1E5F"/>
    <w:rsid w:val="004C2384"/>
    <w:rsid w:val="004C2441"/>
    <w:rsid w:val="004C2581"/>
    <w:rsid w:val="004C3102"/>
    <w:rsid w:val="004C3191"/>
    <w:rsid w:val="004C31DE"/>
    <w:rsid w:val="004C335A"/>
    <w:rsid w:val="004C4108"/>
    <w:rsid w:val="004C4E72"/>
    <w:rsid w:val="004C590D"/>
    <w:rsid w:val="004C6CB5"/>
    <w:rsid w:val="004C71B0"/>
    <w:rsid w:val="004D02A2"/>
    <w:rsid w:val="004D1543"/>
    <w:rsid w:val="004D1D61"/>
    <w:rsid w:val="004D2076"/>
    <w:rsid w:val="004D235D"/>
    <w:rsid w:val="004D304F"/>
    <w:rsid w:val="004D3F38"/>
    <w:rsid w:val="004D45F0"/>
    <w:rsid w:val="004D46CD"/>
    <w:rsid w:val="004D47C3"/>
    <w:rsid w:val="004D4F33"/>
    <w:rsid w:val="004D519F"/>
    <w:rsid w:val="004D597D"/>
    <w:rsid w:val="004D5A24"/>
    <w:rsid w:val="004D5EE7"/>
    <w:rsid w:val="004D6CC8"/>
    <w:rsid w:val="004D6DD3"/>
    <w:rsid w:val="004D77BC"/>
    <w:rsid w:val="004E1057"/>
    <w:rsid w:val="004E1585"/>
    <w:rsid w:val="004E180D"/>
    <w:rsid w:val="004E1DA1"/>
    <w:rsid w:val="004E1EC9"/>
    <w:rsid w:val="004E3BF8"/>
    <w:rsid w:val="004E3EAC"/>
    <w:rsid w:val="004E44F1"/>
    <w:rsid w:val="004E493D"/>
    <w:rsid w:val="004E4ABA"/>
    <w:rsid w:val="004E4CD5"/>
    <w:rsid w:val="004E4FA4"/>
    <w:rsid w:val="004E52E1"/>
    <w:rsid w:val="004E5C4E"/>
    <w:rsid w:val="004E6319"/>
    <w:rsid w:val="004E68CE"/>
    <w:rsid w:val="004E6916"/>
    <w:rsid w:val="004E6AC3"/>
    <w:rsid w:val="004E6E9E"/>
    <w:rsid w:val="004E6EED"/>
    <w:rsid w:val="004E7D7F"/>
    <w:rsid w:val="004E7DEE"/>
    <w:rsid w:val="004F11EB"/>
    <w:rsid w:val="004F12FD"/>
    <w:rsid w:val="004F179A"/>
    <w:rsid w:val="004F1A06"/>
    <w:rsid w:val="004F22DB"/>
    <w:rsid w:val="004F2761"/>
    <w:rsid w:val="004F2D58"/>
    <w:rsid w:val="004F3172"/>
    <w:rsid w:val="004F3C7A"/>
    <w:rsid w:val="004F3CAB"/>
    <w:rsid w:val="004F4174"/>
    <w:rsid w:val="004F426E"/>
    <w:rsid w:val="004F4F1D"/>
    <w:rsid w:val="004F4FF1"/>
    <w:rsid w:val="004F5008"/>
    <w:rsid w:val="004F5032"/>
    <w:rsid w:val="004F543B"/>
    <w:rsid w:val="004F5460"/>
    <w:rsid w:val="004F552E"/>
    <w:rsid w:val="004F55C5"/>
    <w:rsid w:val="004F5822"/>
    <w:rsid w:val="004F60F8"/>
    <w:rsid w:val="004F675F"/>
    <w:rsid w:val="004F68E1"/>
    <w:rsid w:val="004F72B2"/>
    <w:rsid w:val="004F7909"/>
    <w:rsid w:val="00500A03"/>
    <w:rsid w:val="00500A65"/>
    <w:rsid w:val="00500DE8"/>
    <w:rsid w:val="00500FD1"/>
    <w:rsid w:val="005010EA"/>
    <w:rsid w:val="005013BB"/>
    <w:rsid w:val="00501836"/>
    <w:rsid w:val="00501FAB"/>
    <w:rsid w:val="005036F7"/>
    <w:rsid w:val="0050438F"/>
    <w:rsid w:val="00504AAD"/>
    <w:rsid w:val="00504B49"/>
    <w:rsid w:val="005053A1"/>
    <w:rsid w:val="00505933"/>
    <w:rsid w:val="00505CD0"/>
    <w:rsid w:val="0050606E"/>
    <w:rsid w:val="00506132"/>
    <w:rsid w:val="00506166"/>
    <w:rsid w:val="00506725"/>
    <w:rsid w:val="00506DCB"/>
    <w:rsid w:val="0050726C"/>
    <w:rsid w:val="0050793D"/>
    <w:rsid w:val="00507D9C"/>
    <w:rsid w:val="00507FB9"/>
    <w:rsid w:val="0051103F"/>
    <w:rsid w:val="0051177F"/>
    <w:rsid w:val="00512121"/>
    <w:rsid w:val="005122E7"/>
    <w:rsid w:val="00512F9F"/>
    <w:rsid w:val="005138B4"/>
    <w:rsid w:val="005138F6"/>
    <w:rsid w:val="00513E08"/>
    <w:rsid w:val="005141AB"/>
    <w:rsid w:val="00515AA1"/>
    <w:rsid w:val="00515F13"/>
    <w:rsid w:val="005160F4"/>
    <w:rsid w:val="00516903"/>
    <w:rsid w:val="00520839"/>
    <w:rsid w:val="00520C5B"/>
    <w:rsid w:val="00521BCA"/>
    <w:rsid w:val="005220CA"/>
    <w:rsid w:val="005230CD"/>
    <w:rsid w:val="005232A0"/>
    <w:rsid w:val="00523493"/>
    <w:rsid w:val="005235A7"/>
    <w:rsid w:val="005236DE"/>
    <w:rsid w:val="00523DBD"/>
    <w:rsid w:val="00524128"/>
    <w:rsid w:val="0052418E"/>
    <w:rsid w:val="005243AF"/>
    <w:rsid w:val="00524730"/>
    <w:rsid w:val="00524FD4"/>
    <w:rsid w:val="00526468"/>
    <w:rsid w:val="0052665A"/>
    <w:rsid w:val="005273B6"/>
    <w:rsid w:val="0053119E"/>
    <w:rsid w:val="00531597"/>
    <w:rsid w:val="00531DEB"/>
    <w:rsid w:val="00532391"/>
    <w:rsid w:val="00532AA9"/>
    <w:rsid w:val="00533292"/>
    <w:rsid w:val="00533DC4"/>
    <w:rsid w:val="005342F1"/>
    <w:rsid w:val="005345EA"/>
    <w:rsid w:val="00534A73"/>
    <w:rsid w:val="005354EB"/>
    <w:rsid w:val="00535CDE"/>
    <w:rsid w:val="0053672C"/>
    <w:rsid w:val="00536F02"/>
    <w:rsid w:val="00536F4D"/>
    <w:rsid w:val="00537249"/>
    <w:rsid w:val="00537313"/>
    <w:rsid w:val="00537681"/>
    <w:rsid w:val="00537D1C"/>
    <w:rsid w:val="005409F1"/>
    <w:rsid w:val="005412ED"/>
    <w:rsid w:val="005414E3"/>
    <w:rsid w:val="00541969"/>
    <w:rsid w:val="00541EB8"/>
    <w:rsid w:val="00541F8B"/>
    <w:rsid w:val="005421C4"/>
    <w:rsid w:val="00542493"/>
    <w:rsid w:val="005425C3"/>
    <w:rsid w:val="005425E2"/>
    <w:rsid w:val="00542934"/>
    <w:rsid w:val="00542D55"/>
    <w:rsid w:val="00543175"/>
    <w:rsid w:val="005442AB"/>
    <w:rsid w:val="005444E0"/>
    <w:rsid w:val="005448D0"/>
    <w:rsid w:val="005453C0"/>
    <w:rsid w:val="0054615A"/>
    <w:rsid w:val="00546528"/>
    <w:rsid w:val="0054741F"/>
    <w:rsid w:val="005476EB"/>
    <w:rsid w:val="00547C7E"/>
    <w:rsid w:val="00547F6A"/>
    <w:rsid w:val="005504B5"/>
    <w:rsid w:val="0055144D"/>
    <w:rsid w:val="00551582"/>
    <w:rsid w:val="005515FC"/>
    <w:rsid w:val="005525BE"/>
    <w:rsid w:val="005525CF"/>
    <w:rsid w:val="00553321"/>
    <w:rsid w:val="005547FD"/>
    <w:rsid w:val="00554C89"/>
    <w:rsid w:val="00554E72"/>
    <w:rsid w:val="005555AF"/>
    <w:rsid w:val="005557F8"/>
    <w:rsid w:val="00556101"/>
    <w:rsid w:val="0055688C"/>
    <w:rsid w:val="005570E5"/>
    <w:rsid w:val="005578E8"/>
    <w:rsid w:val="00557A17"/>
    <w:rsid w:val="005614FC"/>
    <w:rsid w:val="00561654"/>
    <w:rsid w:val="0056179A"/>
    <w:rsid w:val="005617AC"/>
    <w:rsid w:val="005617EC"/>
    <w:rsid w:val="005618CB"/>
    <w:rsid w:val="00562FB6"/>
    <w:rsid w:val="00563136"/>
    <w:rsid w:val="00563156"/>
    <w:rsid w:val="00563C2B"/>
    <w:rsid w:val="00563CA8"/>
    <w:rsid w:val="00564901"/>
    <w:rsid w:val="00565052"/>
    <w:rsid w:val="005655D3"/>
    <w:rsid w:val="005660C1"/>
    <w:rsid w:val="0056640B"/>
    <w:rsid w:val="00566B2D"/>
    <w:rsid w:val="00566CED"/>
    <w:rsid w:val="00567A29"/>
    <w:rsid w:val="00567A2A"/>
    <w:rsid w:val="00567AF3"/>
    <w:rsid w:val="0057131C"/>
    <w:rsid w:val="005720C3"/>
    <w:rsid w:val="0057214A"/>
    <w:rsid w:val="005737AA"/>
    <w:rsid w:val="0057581E"/>
    <w:rsid w:val="00575AD8"/>
    <w:rsid w:val="00575C78"/>
    <w:rsid w:val="0057765A"/>
    <w:rsid w:val="00577A28"/>
    <w:rsid w:val="00577FE3"/>
    <w:rsid w:val="00580495"/>
    <w:rsid w:val="005807FB"/>
    <w:rsid w:val="00580B7D"/>
    <w:rsid w:val="005822DF"/>
    <w:rsid w:val="00582512"/>
    <w:rsid w:val="00582C05"/>
    <w:rsid w:val="00583B28"/>
    <w:rsid w:val="00583E58"/>
    <w:rsid w:val="00584D7F"/>
    <w:rsid w:val="005850D5"/>
    <w:rsid w:val="00585197"/>
    <w:rsid w:val="00585CB8"/>
    <w:rsid w:val="00585FCD"/>
    <w:rsid w:val="00586090"/>
    <w:rsid w:val="005865B1"/>
    <w:rsid w:val="005870CB"/>
    <w:rsid w:val="00587CF7"/>
    <w:rsid w:val="0059028C"/>
    <w:rsid w:val="00590CFC"/>
    <w:rsid w:val="0059176C"/>
    <w:rsid w:val="005918EE"/>
    <w:rsid w:val="0059192A"/>
    <w:rsid w:val="00591A2B"/>
    <w:rsid w:val="00591EB9"/>
    <w:rsid w:val="0059255B"/>
    <w:rsid w:val="00592FE7"/>
    <w:rsid w:val="0059390D"/>
    <w:rsid w:val="00594681"/>
    <w:rsid w:val="00594A20"/>
    <w:rsid w:val="005952F7"/>
    <w:rsid w:val="005956D4"/>
    <w:rsid w:val="00595CB2"/>
    <w:rsid w:val="0059619B"/>
    <w:rsid w:val="00596270"/>
    <w:rsid w:val="005969F3"/>
    <w:rsid w:val="00596A78"/>
    <w:rsid w:val="0059722D"/>
    <w:rsid w:val="00597244"/>
    <w:rsid w:val="00597EBA"/>
    <w:rsid w:val="00597F3A"/>
    <w:rsid w:val="005A0562"/>
    <w:rsid w:val="005A0721"/>
    <w:rsid w:val="005A1F5B"/>
    <w:rsid w:val="005A26A4"/>
    <w:rsid w:val="005A2817"/>
    <w:rsid w:val="005A29D6"/>
    <w:rsid w:val="005A3C95"/>
    <w:rsid w:val="005A41B0"/>
    <w:rsid w:val="005A437A"/>
    <w:rsid w:val="005A444D"/>
    <w:rsid w:val="005A48C0"/>
    <w:rsid w:val="005A4967"/>
    <w:rsid w:val="005A498E"/>
    <w:rsid w:val="005A4BBB"/>
    <w:rsid w:val="005A602F"/>
    <w:rsid w:val="005A6772"/>
    <w:rsid w:val="005A68C7"/>
    <w:rsid w:val="005A7DFD"/>
    <w:rsid w:val="005A7FD2"/>
    <w:rsid w:val="005B0B2A"/>
    <w:rsid w:val="005B118D"/>
    <w:rsid w:val="005B11EA"/>
    <w:rsid w:val="005B1968"/>
    <w:rsid w:val="005B2626"/>
    <w:rsid w:val="005B2849"/>
    <w:rsid w:val="005B2A96"/>
    <w:rsid w:val="005B2F6C"/>
    <w:rsid w:val="005B32B2"/>
    <w:rsid w:val="005B3D13"/>
    <w:rsid w:val="005B598B"/>
    <w:rsid w:val="005B5DDF"/>
    <w:rsid w:val="005B5F08"/>
    <w:rsid w:val="005B6325"/>
    <w:rsid w:val="005B7667"/>
    <w:rsid w:val="005B7AB0"/>
    <w:rsid w:val="005C1DF8"/>
    <w:rsid w:val="005C2F9F"/>
    <w:rsid w:val="005C32AF"/>
    <w:rsid w:val="005C3A43"/>
    <w:rsid w:val="005C3A4B"/>
    <w:rsid w:val="005C3EC9"/>
    <w:rsid w:val="005C5135"/>
    <w:rsid w:val="005C5164"/>
    <w:rsid w:val="005C5616"/>
    <w:rsid w:val="005C5A33"/>
    <w:rsid w:val="005C5C8F"/>
    <w:rsid w:val="005C5F54"/>
    <w:rsid w:val="005C5F9C"/>
    <w:rsid w:val="005C69CB"/>
    <w:rsid w:val="005C6A3F"/>
    <w:rsid w:val="005C6AE4"/>
    <w:rsid w:val="005C7134"/>
    <w:rsid w:val="005D06FF"/>
    <w:rsid w:val="005D0782"/>
    <w:rsid w:val="005D0CC3"/>
    <w:rsid w:val="005D11FA"/>
    <w:rsid w:val="005D13FC"/>
    <w:rsid w:val="005D18D6"/>
    <w:rsid w:val="005D1E62"/>
    <w:rsid w:val="005D1F63"/>
    <w:rsid w:val="005D2057"/>
    <w:rsid w:val="005D3645"/>
    <w:rsid w:val="005D36C3"/>
    <w:rsid w:val="005D3C19"/>
    <w:rsid w:val="005D3D61"/>
    <w:rsid w:val="005D424F"/>
    <w:rsid w:val="005D453F"/>
    <w:rsid w:val="005D4FAA"/>
    <w:rsid w:val="005D54D9"/>
    <w:rsid w:val="005D57A4"/>
    <w:rsid w:val="005D5A41"/>
    <w:rsid w:val="005D5C1F"/>
    <w:rsid w:val="005D5D6C"/>
    <w:rsid w:val="005D63CB"/>
    <w:rsid w:val="005D67A0"/>
    <w:rsid w:val="005D6ABA"/>
    <w:rsid w:val="005D6BF7"/>
    <w:rsid w:val="005D7831"/>
    <w:rsid w:val="005E00CE"/>
    <w:rsid w:val="005E0342"/>
    <w:rsid w:val="005E0607"/>
    <w:rsid w:val="005E0DAD"/>
    <w:rsid w:val="005E1246"/>
    <w:rsid w:val="005E128A"/>
    <w:rsid w:val="005E154D"/>
    <w:rsid w:val="005E160A"/>
    <w:rsid w:val="005E1A32"/>
    <w:rsid w:val="005E1B3A"/>
    <w:rsid w:val="005E1BF7"/>
    <w:rsid w:val="005E1CEC"/>
    <w:rsid w:val="005E1E2A"/>
    <w:rsid w:val="005E2280"/>
    <w:rsid w:val="005E2DE6"/>
    <w:rsid w:val="005E30B7"/>
    <w:rsid w:val="005E37AD"/>
    <w:rsid w:val="005E3D60"/>
    <w:rsid w:val="005E3F9D"/>
    <w:rsid w:val="005E6354"/>
    <w:rsid w:val="005E6887"/>
    <w:rsid w:val="005E6929"/>
    <w:rsid w:val="005E6F36"/>
    <w:rsid w:val="005E7195"/>
    <w:rsid w:val="005E7500"/>
    <w:rsid w:val="005E79B2"/>
    <w:rsid w:val="005F0AEB"/>
    <w:rsid w:val="005F12E3"/>
    <w:rsid w:val="005F154A"/>
    <w:rsid w:val="005F1C45"/>
    <w:rsid w:val="005F1C95"/>
    <w:rsid w:val="005F1DFE"/>
    <w:rsid w:val="005F206A"/>
    <w:rsid w:val="005F2371"/>
    <w:rsid w:val="005F34ED"/>
    <w:rsid w:val="005F359D"/>
    <w:rsid w:val="005F43FC"/>
    <w:rsid w:val="005F4665"/>
    <w:rsid w:val="005F5B24"/>
    <w:rsid w:val="005F61AF"/>
    <w:rsid w:val="005F6407"/>
    <w:rsid w:val="005F6801"/>
    <w:rsid w:val="005F7962"/>
    <w:rsid w:val="0060102C"/>
    <w:rsid w:val="006014E5"/>
    <w:rsid w:val="00601B16"/>
    <w:rsid w:val="006025F9"/>
    <w:rsid w:val="0060285C"/>
    <w:rsid w:val="006029FC"/>
    <w:rsid w:val="00602B75"/>
    <w:rsid w:val="006032BF"/>
    <w:rsid w:val="0060353D"/>
    <w:rsid w:val="00604094"/>
    <w:rsid w:val="00604238"/>
    <w:rsid w:val="00604577"/>
    <w:rsid w:val="00604ABB"/>
    <w:rsid w:val="006059D7"/>
    <w:rsid w:val="00605C70"/>
    <w:rsid w:val="006060E6"/>
    <w:rsid w:val="00606672"/>
    <w:rsid w:val="00606DA7"/>
    <w:rsid w:val="00607C32"/>
    <w:rsid w:val="00610789"/>
    <w:rsid w:val="00611277"/>
    <w:rsid w:val="0061130B"/>
    <w:rsid w:val="0061135F"/>
    <w:rsid w:val="00611669"/>
    <w:rsid w:val="006118A6"/>
    <w:rsid w:val="00611AD2"/>
    <w:rsid w:val="00611F91"/>
    <w:rsid w:val="006120D9"/>
    <w:rsid w:val="00612BDC"/>
    <w:rsid w:val="00612E03"/>
    <w:rsid w:val="00612E66"/>
    <w:rsid w:val="00612EF4"/>
    <w:rsid w:val="00613407"/>
    <w:rsid w:val="00613A67"/>
    <w:rsid w:val="00613F21"/>
    <w:rsid w:val="00614423"/>
    <w:rsid w:val="00614C07"/>
    <w:rsid w:val="0061560F"/>
    <w:rsid w:val="006159C9"/>
    <w:rsid w:val="00615D76"/>
    <w:rsid w:val="00616CEF"/>
    <w:rsid w:val="00617000"/>
    <w:rsid w:val="00617247"/>
    <w:rsid w:val="006173DB"/>
    <w:rsid w:val="006173FE"/>
    <w:rsid w:val="0062059B"/>
    <w:rsid w:val="0062063B"/>
    <w:rsid w:val="00621304"/>
    <w:rsid w:val="006215B5"/>
    <w:rsid w:val="006218D7"/>
    <w:rsid w:val="006220A1"/>
    <w:rsid w:val="0062225A"/>
    <w:rsid w:val="006228B1"/>
    <w:rsid w:val="00622920"/>
    <w:rsid w:val="00622F05"/>
    <w:rsid w:val="00622F0D"/>
    <w:rsid w:val="006233F1"/>
    <w:rsid w:val="00623680"/>
    <w:rsid w:val="006248D1"/>
    <w:rsid w:val="0062495C"/>
    <w:rsid w:val="00624FC4"/>
    <w:rsid w:val="00626675"/>
    <w:rsid w:val="006266AC"/>
    <w:rsid w:val="006268EC"/>
    <w:rsid w:val="00627358"/>
    <w:rsid w:val="00627722"/>
    <w:rsid w:val="006279C7"/>
    <w:rsid w:val="00627AFC"/>
    <w:rsid w:val="00627EE0"/>
    <w:rsid w:val="00630613"/>
    <w:rsid w:val="0063064C"/>
    <w:rsid w:val="006308D3"/>
    <w:rsid w:val="00630AA5"/>
    <w:rsid w:val="00630B5A"/>
    <w:rsid w:val="00631069"/>
    <w:rsid w:val="00631112"/>
    <w:rsid w:val="00631E16"/>
    <w:rsid w:val="006323CA"/>
    <w:rsid w:val="00632AE0"/>
    <w:rsid w:val="00632C79"/>
    <w:rsid w:val="00632E6A"/>
    <w:rsid w:val="006331BC"/>
    <w:rsid w:val="00633365"/>
    <w:rsid w:val="006337E0"/>
    <w:rsid w:val="0063387D"/>
    <w:rsid w:val="006338A3"/>
    <w:rsid w:val="006339C5"/>
    <w:rsid w:val="00633B84"/>
    <w:rsid w:val="006341C2"/>
    <w:rsid w:val="0063459E"/>
    <w:rsid w:val="0063465F"/>
    <w:rsid w:val="00634BD8"/>
    <w:rsid w:val="00635246"/>
    <w:rsid w:val="0063537C"/>
    <w:rsid w:val="00635ECE"/>
    <w:rsid w:val="006368A7"/>
    <w:rsid w:val="006372C4"/>
    <w:rsid w:val="006376CE"/>
    <w:rsid w:val="00637FD2"/>
    <w:rsid w:val="00640284"/>
    <w:rsid w:val="00640940"/>
    <w:rsid w:val="00640A82"/>
    <w:rsid w:val="00641104"/>
    <w:rsid w:val="006413FA"/>
    <w:rsid w:val="006414C2"/>
    <w:rsid w:val="00641897"/>
    <w:rsid w:val="00641DBA"/>
    <w:rsid w:val="006422E5"/>
    <w:rsid w:val="00642536"/>
    <w:rsid w:val="00642DF6"/>
    <w:rsid w:val="006433D9"/>
    <w:rsid w:val="00643C89"/>
    <w:rsid w:val="00643E26"/>
    <w:rsid w:val="00646856"/>
    <w:rsid w:val="00647C7A"/>
    <w:rsid w:val="00647F9F"/>
    <w:rsid w:val="00647FCC"/>
    <w:rsid w:val="006503D5"/>
    <w:rsid w:val="00650A87"/>
    <w:rsid w:val="00650C55"/>
    <w:rsid w:val="00650D65"/>
    <w:rsid w:val="006512CA"/>
    <w:rsid w:val="00651455"/>
    <w:rsid w:val="00651A52"/>
    <w:rsid w:val="006526A0"/>
    <w:rsid w:val="006529D4"/>
    <w:rsid w:val="00652E3A"/>
    <w:rsid w:val="00653746"/>
    <w:rsid w:val="00653A54"/>
    <w:rsid w:val="00654B83"/>
    <w:rsid w:val="006552EC"/>
    <w:rsid w:val="0065537B"/>
    <w:rsid w:val="00655436"/>
    <w:rsid w:val="0065556F"/>
    <w:rsid w:val="00655882"/>
    <w:rsid w:val="006563F7"/>
    <w:rsid w:val="00656BB1"/>
    <w:rsid w:val="00657462"/>
    <w:rsid w:val="0065764A"/>
    <w:rsid w:val="006577F5"/>
    <w:rsid w:val="00657DBC"/>
    <w:rsid w:val="00657E69"/>
    <w:rsid w:val="006600B3"/>
    <w:rsid w:val="006603D1"/>
    <w:rsid w:val="00660805"/>
    <w:rsid w:val="00660AF9"/>
    <w:rsid w:val="00660CF6"/>
    <w:rsid w:val="00660F33"/>
    <w:rsid w:val="006610BF"/>
    <w:rsid w:val="00661B99"/>
    <w:rsid w:val="00661E4F"/>
    <w:rsid w:val="00662552"/>
    <w:rsid w:val="00663649"/>
    <w:rsid w:val="00663F05"/>
    <w:rsid w:val="00664229"/>
    <w:rsid w:val="00664EC1"/>
    <w:rsid w:val="006652CC"/>
    <w:rsid w:val="006654DC"/>
    <w:rsid w:val="00665B19"/>
    <w:rsid w:val="00665C7C"/>
    <w:rsid w:val="00667624"/>
    <w:rsid w:val="006678D9"/>
    <w:rsid w:val="00667B83"/>
    <w:rsid w:val="0067034A"/>
    <w:rsid w:val="00670355"/>
    <w:rsid w:val="006705F7"/>
    <w:rsid w:val="00670614"/>
    <w:rsid w:val="00670646"/>
    <w:rsid w:val="00670751"/>
    <w:rsid w:val="0067089D"/>
    <w:rsid w:val="00670990"/>
    <w:rsid w:val="00670CC9"/>
    <w:rsid w:val="006714A5"/>
    <w:rsid w:val="00672064"/>
    <w:rsid w:val="006720A0"/>
    <w:rsid w:val="006722C4"/>
    <w:rsid w:val="006723B5"/>
    <w:rsid w:val="00672E16"/>
    <w:rsid w:val="00672F05"/>
    <w:rsid w:val="0067355E"/>
    <w:rsid w:val="00673726"/>
    <w:rsid w:val="00674098"/>
    <w:rsid w:val="00674B46"/>
    <w:rsid w:val="00675CA2"/>
    <w:rsid w:val="00675FB5"/>
    <w:rsid w:val="00676258"/>
    <w:rsid w:val="00676665"/>
    <w:rsid w:val="00676712"/>
    <w:rsid w:val="00676BF9"/>
    <w:rsid w:val="00677293"/>
    <w:rsid w:val="00680303"/>
    <w:rsid w:val="00680692"/>
    <w:rsid w:val="006807B3"/>
    <w:rsid w:val="00680A3D"/>
    <w:rsid w:val="00680C97"/>
    <w:rsid w:val="00680DB7"/>
    <w:rsid w:val="006813C5"/>
    <w:rsid w:val="00681B74"/>
    <w:rsid w:val="00681CAA"/>
    <w:rsid w:val="00681E66"/>
    <w:rsid w:val="00682CC6"/>
    <w:rsid w:val="00682CE7"/>
    <w:rsid w:val="00682EE6"/>
    <w:rsid w:val="00682F20"/>
    <w:rsid w:val="00682F4D"/>
    <w:rsid w:val="0068350F"/>
    <w:rsid w:val="00683773"/>
    <w:rsid w:val="006837E9"/>
    <w:rsid w:val="0068394D"/>
    <w:rsid w:val="00683A4B"/>
    <w:rsid w:val="00683C8D"/>
    <w:rsid w:val="006841E1"/>
    <w:rsid w:val="00684229"/>
    <w:rsid w:val="00684634"/>
    <w:rsid w:val="00684A43"/>
    <w:rsid w:val="006858AF"/>
    <w:rsid w:val="006859DC"/>
    <w:rsid w:val="00686322"/>
    <w:rsid w:val="006869AE"/>
    <w:rsid w:val="00686AD0"/>
    <w:rsid w:val="00686AF3"/>
    <w:rsid w:val="006870A5"/>
    <w:rsid w:val="006878A0"/>
    <w:rsid w:val="00687995"/>
    <w:rsid w:val="00687A35"/>
    <w:rsid w:val="00687DE4"/>
    <w:rsid w:val="0069001F"/>
    <w:rsid w:val="006908E2"/>
    <w:rsid w:val="00690F47"/>
    <w:rsid w:val="0069105A"/>
    <w:rsid w:val="006911E0"/>
    <w:rsid w:val="00691622"/>
    <w:rsid w:val="00691FE2"/>
    <w:rsid w:val="00692131"/>
    <w:rsid w:val="00692264"/>
    <w:rsid w:val="00692F6E"/>
    <w:rsid w:val="00693855"/>
    <w:rsid w:val="00693E9F"/>
    <w:rsid w:val="00693F42"/>
    <w:rsid w:val="006942B4"/>
    <w:rsid w:val="00697C64"/>
    <w:rsid w:val="006A036F"/>
    <w:rsid w:val="006A06E5"/>
    <w:rsid w:val="006A1D01"/>
    <w:rsid w:val="006A2221"/>
    <w:rsid w:val="006A24AF"/>
    <w:rsid w:val="006A273E"/>
    <w:rsid w:val="006A30B9"/>
    <w:rsid w:val="006A32B9"/>
    <w:rsid w:val="006A3382"/>
    <w:rsid w:val="006A34BB"/>
    <w:rsid w:val="006A40EB"/>
    <w:rsid w:val="006A5694"/>
    <w:rsid w:val="006A5737"/>
    <w:rsid w:val="006A5CCB"/>
    <w:rsid w:val="006A6A00"/>
    <w:rsid w:val="006A7D8C"/>
    <w:rsid w:val="006B0016"/>
    <w:rsid w:val="006B0762"/>
    <w:rsid w:val="006B150C"/>
    <w:rsid w:val="006B2207"/>
    <w:rsid w:val="006B2397"/>
    <w:rsid w:val="006B2431"/>
    <w:rsid w:val="006B2566"/>
    <w:rsid w:val="006B2BE4"/>
    <w:rsid w:val="006B2E95"/>
    <w:rsid w:val="006B2EDC"/>
    <w:rsid w:val="006B37B3"/>
    <w:rsid w:val="006B3A72"/>
    <w:rsid w:val="006B3D8D"/>
    <w:rsid w:val="006B3E5C"/>
    <w:rsid w:val="006B3F85"/>
    <w:rsid w:val="006B474A"/>
    <w:rsid w:val="006B491A"/>
    <w:rsid w:val="006B4B1E"/>
    <w:rsid w:val="006B52F0"/>
    <w:rsid w:val="006B5651"/>
    <w:rsid w:val="006B5F5C"/>
    <w:rsid w:val="006B6D1E"/>
    <w:rsid w:val="006B7350"/>
    <w:rsid w:val="006B7594"/>
    <w:rsid w:val="006B75E7"/>
    <w:rsid w:val="006C0043"/>
    <w:rsid w:val="006C0B20"/>
    <w:rsid w:val="006C1385"/>
    <w:rsid w:val="006C1492"/>
    <w:rsid w:val="006C22CD"/>
    <w:rsid w:val="006C2685"/>
    <w:rsid w:val="006C2F5C"/>
    <w:rsid w:val="006C3B72"/>
    <w:rsid w:val="006C3D1D"/>
    <w:rsid w:val="006C439E"/>
    <w:rsid w:val="006C43F9"/>
    <w:rsid w:val="006C4A25"/>
    <w:rsid w:val="006C4F3C"/>
    <w:rsid w:val="006C51B8"/>
    <w:rsid w:val="006C595F"/>
    <w:rsid w:val="006C5F1F"/>
    <w:rsid w:val="006C6636"/>
    <w:rsid w:val="006C6FB9"/>
    <w:rsid w:val="006C70DB"/>
    <w:rsid w:val="006C7279"/>
    <w:rsid w:val="006C77FE"/>
    <w:rsid w:val="006C782E"/>
    <w:rsid w:val="006C7EE5"/>
    <w:rsid w:val="006D001D"/>
    <w:rsid w:val="006D0A58"/>
    <w:rsid w:val="006D0A76"/>
    <w:rsid w:val="006D1A85"/>
    <w:rsid w:val="006D220F"/>
    <w:rsid w:val="006D29F5"/>
    <w:rsid w:val="006D2CA2"/>
    <w:rsid w:val="006D2DF6"/>
    <w:rsid w:val="006D4268"/>
    <w:rsid w:val="006D4ACF"/>
    <w:rsid w:val="006D57C9"/>
    <w:rsid w:val="006D5815"/>
    <w:rsid w:val="006D5E6A"/>
    <w:rsid w:val="006D5F03"/>
    <w:rsid w:val="006D6103"/>
    <w:rsid w:val="006D6A6C"/>
    <w:rsid w:val="006E005F"/>
    <w:rsid w:val="006E0286"/>
    <w:rsid w:val="006E09BE"/>
    <w:rsid w:val="006E0A07"/>
    <w:rsid w:val="006E0C98"/>
    <w:rsid w:val="006E1131"/>
    <w:rsid w:val="006E12A2"/>
    <w:rsid w:val="006E15CF"/>
    <w:rsid w:val="006E258B"/>
    <w:rsid w:val="006E2B4C"/>
    <w:rsid w:val="006E2B5F"/>
    <w:rsid w:val="006E30A2"/>
    <w:rsid w:val="006E3988"/>
    <w:rsid w:val="006E3FF6"/>
    <w:rsid w:val="006E402E"/>
    <w:rsid w:val="006E437B"/>
    <w:rsid w:val="006E49C3"/>
    <w:rsid w:val="006E507E"/>
    <w:rsid w:val="006E5D8D"/>
    <w:rsid w:val="006E687D"/>
    <w:rsid w:val="006E6D05"/>
    <w:rsid w:val="006E7010"/>
    <w:rsid w:val="006E705C"/>
    <w:rsid w:val="006E73A7"/>
    <w:rsid w:val="006E759F"/>
    <w:rsid w:val="006E7C4C"/>
    <w:rsid w:val="006F0C7E"/>
    <w:rsid w:val="006F11FE"/>
    <w:rsid w:val="006F139B"/>
    <w:rsid w:val="006F1F2C"/>
    <w:rsid w:val="006F2186"/>
    <w:rsid w:val="006F2ABD"/>
    <w:rsid w:val="006F2E8D"/>
    <w:rsid w:val="006F3167"/>
    <w:rsid w:val="006F356F"/>
    <w:rsid w:val="006F35BF"/>
    <w:rsid w:val="006F3657"/>
    <w:rsid w:val="006F37C9"/>
    <w:rsid w:val="006F39E3"/>
    <w:rsid w:val="006F42CE"/>
    <w:rsid w:val="006F499E"/>
    <w:rsid w:val="006F5948"/>
    <w:rsid w:val="006F5E54"/>
    <w:rsid w:val="006F60FA"/>
    <w:rsid w:val="006F6FD0"/>
    <w:rsid w:val="006F7C0B"/>
    <w:rsid w:val="006F7F3B"/>
    <w:rsid w:val="007004C4"/>
    <w:rsid w:val="007009C6"/>
    <w:rsid w:val="00700E9D"/>
    <w:rsid w:val="007013AD"/>
    <w:rsid w:val="0070162E"/>
    <w:rsid w:val="0070282C"/>
    <w:rsid w:val="00702A30"/>
    <w:rsid w:val="00702C16"/>
    <w:rsid w:val="00702D3F"/>
    <w:rsid w:val="0070382A"/>
    <w:rsid w:val="00703C21"/>
    <w:rsid w:val="00703DAA"/>
    <w:rsid w:val="007040A2"/>
    <w:rsid w:val="007040BE"/>
    <w:rsid w:val="00704200"/>
    <w:rsid w:val="007044DB"/>
    <w:rsid w:val="0070602B"/>
    <w:rsid w:val="00706C15"/>
    <w:rsid w:val="00707B44"/>
    <w:rsid w:val="00707D4B"/>
    <w:rsid w:val="00707F85"/>
    <w:rsid w:val="007114DF"/>
    <w:rsid w:val="007114F0"/>
    <w:rsid w:val="00711D37"/>
    <w:rsid w:val="00711DD8"/>
    <w:rsid w:val="007126BF"/>
    <w:rsid w:val="007133BA"/>
    <w:rsid w:val="00713587"/>
    <w:rsid w:val="007137B0"/>
    <w:rsid w:val="0071396D"/>
    <w:rsid w:val="00714148"/>
    <w:rsid w:val="00714737"/>
    <w:rsid w:val="00714EE5"/>
    <w:rsid w:val="0071536D"/>
    <w:rsid w:val="00715AAD"/>
    <w:rsid w:val="007168E5"/>
    <w:rsid w:val="00716AF7"/>
    <w:rsid w:val="00716C14"/>
    <w:rsid w:val="007179C4"/>
    <w:rsid w:val="007203AC"/>
    <w:rsid w:val="007207F4"/>
    <w:rsid w:val="00720AEA"/>
    <w:rsid w:val="0072128C"/>
    <w:rsid w:val="00721B15"/>
    <w:rsid w:val="00721C16"/>
    <w:rsid w:val="00721D10"/>
    <w:rsid w:val="00723776"/>
    <w:rsid w:val="00723B52"/>
    <w:rsid w:val="0072410D"/>
    <w:rsid w:val="00724159"/>
    <w:rsid w:val="00724327"/>
    <w:rsid w:val="00724BA5"/>
    <w:rsid w:val="00725577"/>
    <w:rsid w:val="00725AE0"/>
    <w:rsid w:val="00725E5B"/>
    <w:rsid w:val="00726F4A"/>
    <w:rsid w:val="00727E64"/>
    <w:rsid w:val="00727F0B"/>
    <w:rsid w:val="00727F7E"/>
    <w:rsid w:val="007306C5"/>
    <w:rsid w:val="00730D16"/>
    <w:rsid w:val="0073156A"/>
    <w:rsid w:val="00731782"/>
    <w:rsid w:val="0073192B"/>
    <w:rsid w:val="0073412D"/>
    <w:rsid w:val="0073453F"/>
    <w:rsid w:val="007348B5"/>
    <w:rsid w:val="00734A0C"/>
    <w:rsid w:val="00734A27"/>
    <w:rsid w:val="00734CA6"/>
    <w:rsid w:val="007359D4"/>
    <w:rsid w:val="00735D6C"/>
    <w:rsid w:val="0073687E"/>
    <w:rsid w:val="00736DDB"/>
    <w:rsid w:val="00740481"/>
    <w:rsid w:val="0074057A"/>
    <w:rsid w:val="00740994"/>
    <w:rsid w:val="00741330"/>
    <w:rsid w:val="00741DDE"/>
    <w:rsid w:val="00742471"/>
    <w:rsid w:val="00742521"/>
    <w:rsid w:val="00743062"/>
    <w:rsid w:val="00743442"/>
    <w:rsid w:val="0074358E"/>
    <w:rsid w:val="00743DFC"/>
    <w:rsid w:val="007458FE"/>
    <w:rsid w:val="00745E1C"/>
    <w:rsid w:val="00746929"/>
    <w:rsid w:val="00746A21"/>
    <w:rsid w:val="00746B82"/>
    <w:rsid w:val="00746EA5"/>
    <w:rsid w:val="00746F60"/>
    <w:rsid w:val="00747764"/>
    <w:rsid w:val="00747AEC"/>
    <w:rsid w:val="00747B53"/>
    <w:rsid w:val="00747D64"/>
    <w:rsid w:val="00750113"/>
    <w:rsid w:val="007504DE"/>
    <w:rsid w:val="0075051B"/>
    <w:rsid w:val="007506DA"/>
    <w:rsid w:val="00750BCC"/>
    <w:rsid w:val="00751B6D"/>
    <w:rsid w:val="00751D34"/>
    <w:rsid w:val="00752439"/>
    <w:rsid w:val="00752A6A"/>
    <w:rsid w:val="00752C42"/>
    <w:rsid w:val="00752E82"/>
    <w:rsid w:val="00753D0D"/>
    <w:rsid w:val="007544E6"/>
    <w:rsid w:val="00754C3A"/>
    <w:rsid w:val="00756558"/>
    <w:rsid w:val="00756AC2"/>
    <w:rsid w:val="0075704C"/>
    <w:rsid w:val="007573E5"/>
    <w:rsid w:val="0075780C"/>
    <w:rsid w:val="00757A88"/>
    <w:rsid w:val="00757E04"/>
    <w:rsid w:val="007605F5"/>
    <w:rsid w:val="0076074B"/>
    <w:rsid w:val="007607CA"/>
    <w:rsid w:val="00761468"/>
    <w:rsid w:val="0076152E"/>
    <w:rsid w:val="00761E82"/>
    <w:rsid w:val="00761E8E"/>
    <w:rsid w:val="00762CD5"/>
    <w:rsid w:val="00762DC9"/>
    <w:rsid w:val="00762F51"/>
    <w:rsid w:val="007639EB"/>
    <w:rsid w:val="00763FAD"/>
    <w:rsid w:val="0076441E"/>
    <w:rsid w:val="00764441"/>
    <w:rsid w:val="00764B58"/>
    <w:rsid w:val="00764BCC"/>
    <w:rsid w:val="00764E2F"/>
    <w:rsid w:val="00765192"/>
    <w:rsid w:val="00766AE2"/>
    <w:rsid w:val="00766E49"/>
    <w:rsid w:val="007672DC"/>
    <w:rsid w:val="00767A1B"/>
    <w:rsid w:val="00767AB8"/>
    <w:rsid w:val="0077051C"/>
    <w:rsid w:val="00771A53"/>
    <w:rsid w:val="0077221F"/>
    <w:rsid w:val="00772381"/>
    <w:rsid w:val="0077252F"/>
    <w:rsid w:val="007726D8"/>
    <w:rsid w:val="00772959"/>
    <w:rsid w:val="00772E96"/>
    <w:rsid w:val="00772FBD"/>
    <w:rsid w:val="00773DA3"/>
    <w:rsid w:val="00773FBD"/>
    <w:rsid w:val="00774211"/>
    <w:rsid w:val="00775984"/>
    <w:rsid w:val="00775DDB"/>
    <w:rsid w:val="00776505"/>
    <w:rsid w:val="007774BD"/>
    <w:rsid w:val="0078001D"/>
    <w:rsid w:val="0078131C"/>
    <w:rsid w:val="007813E3"/>
    <w:rsid w:val="00781766"/>
    <w:rsid w:val="007821FE"/>
    <w:rsid w:val="00783287"/>
    <w:rsid w:val="00783315"/>
    <w:rsid w:val="007835D6"/>
    <w:rsid w:val="007840DE"/>
    <w:rsid w:val="007848DF"/>
    <w:rsid w:val="00784C90"/>
    <w:rsid w:val="00784CE0"/>
    <w:rsid w:val="00785589"/>
    <w:rsid w:val="00785CD6"/>
    <w:rsid w:val="00785E4C"/>
    <w:rsid w:val="00786403"/>
    <w:rsid w:val="007869E7"/>
    <w:rsid w:val="00786B10"/>
    <w:rsid w:val="00786FF5"/>
    <w:rsid w:val="007875A5"/>
    <w:rsid w:val="00787802"/>
    <w:rsid w:val="00790429"/>
    <w:rsid w:val="00790A9E"/>
    <w:rsid w:val="00791A3B"/>
    <w:rsid w:val="00791EE7"/>
    <w:rsid w:val="0079234B"/>
    <w:rsid w:val="007923C7"/>
    <w:rsid w:val="00792A39"/>
    <w:rsid w:val="00792EDE"/>
    <w:rsid w:val="0079447B"/>
    <w:rsid w:val="00794490"/>
    <w:rsid w:val="0079455E"/>
    <w:rsid w:val="007946AB"/>
    <w:rsid w:val="007946BD"/>
    <w:rsid w:val="007947D4"/>
    <w:rsid w:val="00794850"/>
    <w:rsid w:val="007948EB"/>
    <w:rsid w:val="00794965"/>
    <w:rsid w:val="00794BA5"/>
    <w:rsid w:val="00794E57"/>
    <w:rsid w:val="007950D3"/>
    <w:rsid w:val="00795760"/>
    <w:rsid w:val="00795AEB"/>
    <w:rsid w:val="00795D5C"/>
    <w:rsid w:val="007961DE"/>
    <w:rsid w:val="007961E5"/>
    <w:rsid w:val="00797104"/>
    <w:rsid w:val="00797C1C"/>
    <w:rsid w:val="00797F95"/>
    <w:rsid w:val="007A09D8"/>
    <w:rsid w:val="007A1202"/>
    <w:rsid w:val="007A2E39"/>
    <w:rsid w:val="007A392F"/>
    <w:rsid w:val="007A3DBE"/>
    <w:rsid w:val="007A3F9B"/>
    <w:rsid w:val="007A42DE"/>
    <w:rsid w:val="007A43F1"/>
    <w:rsid w:val="007A4DEC"/>
    <w:rsid w:val="007A50F0"/>
    <w:rsid w:val="007A5512"/>
    <w:rsid w:val="007A55E6"/>
    <w:rsid w:val="007A5883"/>
    <w:rsid w:val="007A59DD"/>
    <w:rsid w:val="007A5E46"/>
    <w:rsid w:val="007A6224"/>
    <w:rsid w:val="007A6696"/>
    <w:rsid w:val="007A69EF"/>
    <w:rsid w:val="007A6CCA"/>
    <w:rsid w:val="007A6DAF"/>
    <w:rsid w:val="007A7E42"/>
    <w:rsid w:val="007B0422"/>
    <w:rsid w:val="007B093F"/>
    <w:rsid w:val="007B0D9E"/>
    <w:rsid w:val="007B192F"/>
    <w:rsid w:val="007B1E3A"/>
    <w:rsid w:val="007B213C"/>
    <w:rsid w:val="007B266C"/>
    <w:rsid w:val="007B2812"/>
    <w:rsid w:val="007B39D3"/>
    <w:rsid w:val="007B3A39"/>
    <w:rsid w:val="007B3D88"/>
    <w:rsid w:val="007B48A0"/>
    <w:rsid w:val="007B4ADB"/>
    <w:rsid w:val="007B524C"/>
    <w:rsid w:val="007B5A12"/>
    <w:rsid w:val="007B5CD2"/>
    <w:rsid w:val="007B5F4C"/>
    <w:rsid w:val="007B63E1"/>
    <w:rsid w:val="007B642D"/>
    <w:rsid w:val="007B6A79"/>
    <w:rsid w:val="007B7484"/>
    <w:rsid w:val="007C0C5A"/>
    <w:rsid w:val="007C0E8B"/>
    <w:rsid w:val="007C214A"/>
    <w:rsid w:val="007C36B7"/>
    <w:rsid w:val="007C3C4B"/>
    <w:rsid w:val="007C414D"/>
    <w:rsid w:val="007C66D6"/>
    <w:rsid w:val="007C673F"/>
    <w:rsid w:val="007C6B49"/>
    <w:rsid w:val="007C7C4B"/>
    <w:rsid w:val="007D03D6"/>
    <w:rsid w:val="007D23CA"/>
    <w:rsid w:val="007D26E9"/>
    <w:rsid w:val="007D2768"/>
    <w:rsid w:val="007D299E"/>
    <w:rsid w:val="007D3C68"/>
    <w:rsid w:val="007D3FE9"/>
    <w:rsid w:val="007D4CE6"/>
    <w:rsid w:val="007D6C40"/>
    <w:rsid w:val="007D791F"/>
    <w:rsid w:val="007D7FB7"/>
    <w:rsid w:val="007E0AEF"/>
    <w:rsid w:val="007E18A7"/>
    <w:rsid w:val="007E1D7D"/>
    <w:rsid w:val="007E1DC2"/>
    <w:rsid w:val="007E24A6"/>
    <w:rsid w:val="007E2BA8"/>
    <w:rsid w:val="007E2F9A"/>
    <w:rsid w:val="007E36F1"/>
    <w:rsid w:val="007E4020"/>
    <w:rsid w:val="007E407C"/>
    <w:rsid w:val="007E4871"/>
    <w:rsid w:val="007E4C3D"/>
    <w:rsid w:val="007E4F48"/>
    <w:rsid w:val="007E5018"/>
    <w:rsid w:val="007E5034"/>
    <w:rsid w:val="007E5E29"/>
    <w:rsid w:val="007E60C5"/>
    <w:rsid w:val="007E67EC"/>
    <w:rsid w:val="007E6E1F"/>
    <w:rsid w:val="007E75E5"/>
    <w:rsid w:val="007F04F0"/>
    <w:rsid w:val="007F0600"/>
    <w:rsid w:val="007F090D"/>
    <w:rsid w:val="007F0D20"/>
    <w:rsid w:val="007F0DF1"/>
    <w:rsid w:val="007F121E"/>
    <w:rsid w:val="007F13D3"/>
    <w:rsid w:val="007F15BD"/>
    <w:rsid w:val="007F1A95"/>
    <w:rsid w:val="007F1D13"/>
    <w:rsid w:val="007F24F6"/>
    <w:rsid w:val="007F2799"/>
    <w:rsid w:val="007F2D16"/>
    <w:rsid w:val="007F2D56"/>
    <w:rsid w:val="007F3398"/>
    <w:rsid w:val="007F3CEA"/>
    <w:rsid w:val="007F5184"/>
    <w:rsid w:val="007F5495"/>
    <w:rsid w:val="007F58C3"/>
    <w:rsid w:val="007F5980"/>
    <w:rsid w:val="007F5A28"/>
    <w:rsid w:val="007F6151"/>
    <w:rsid w:val="007F72AE"/>
    <w:rsid w:val="007F7996"/>
    <w:rsid w:val="007F7E5E"/>
    <w:rsid w:val="008001C7"/>
    <w:rsid w:val="008007D8"/>
    <w:rsid w:val="0080138A"/>
    <w:rsid w:val="0080173A"/>
    <w:rsid w:val="008020D5"/>
    <w:rsid w:val="008033CB"/>
    <w:rsid w:val="008037BC"/>
    <w:rsid w:val="0080390E"/>
    <w:rsid w:val="008039AD"/>
    <w:rsid w:val="008043BB"/>
    <w:rsid w:val="00804A9D"/>
    <w:rsid w:val="00804ADD"/>
    <w:rsid w:val="00805227"/>
    <w:rsid w:val="0080598E"/>
    <w:rsid w:val="00806DB1"/>
    <w:rsid w:val="00806F81"/>
    <w:rsid w:val="00807338"/>
    <w:rsid w:val="00807437"/>
    <w:rsid w:val="00807869"/>
    <w:rsid w:val="00807C4E"/>
    <w:rsid w:val="00807CCC"/>
    <w:rsid w:val="00811383"/>
    <w:rsid w:val="0081176E"/>
    <w:rsid w:val="00811CD3"/>
    <w:rsid w:val="00812459"/>
    <w:rsid w:val="008128E1"/>
    <w:rsid w:val="00814886"/>
    <w:rsid w:val="00815F32"/>
    <w:rsid w:val="008166FC"/>
    <w:rsid w:val="00816A59"/>
    <w:rsid w:val="00816F49"/>
    <w:rsid w:val="00816FE3"/>
    <w:rsid w:val="008178B0"/>
    <w:rsid w:val="008179F6"/>
    <w:rsid w:val="008203CE"/>
    <w:rsid w:val="008206DA"/>
    <w:rsid w:val="0082084F"/>
    <w:rsid w:val="008213D4"/>
    <w:rsid w:val="008221BC"/>
    <w:rsid w:val="00822601"/>
    <w:rsid w:val="00822BFF"/>
    <w:rsid w:val="00822C4C"/>
    <w:rsid w:val="00822CAD"/>
    <w:rsid w:val="008233CE"/>
    <w:rsid w:val="008240D4"/>
    <w:rsid w:val="008241B3"/>
    <w:rsid w:val="00824916"/>
    <w:rsid w:val="00824A7A"/>
    <w:rsid w:val="00824C14"/>
    <w:rsid w:val="00824D90"/>
    <w:rsid w:val="0082547D"/>
    <w:rsid w:val="00825DB1"/>
    <w:rsid w:val="00825F03"/>
    <w:rsid w:val="008260E8"/>
    <w:rsid w:val="00826564"/>
    <w:rsid w:val="00826767"/>
    <w:rsid w:val="00826DA7"/>
    <w:rsid w:val="008300E3"/>
    <w:rsid w:val="00830138"/>
    <w:rsid w:val="0083049D"/>
    <w:rsid w:val="00830D21"/>
    <w:rsid w:val="00830F44"/>
    <w:rsid w:val="0083117A"/>
    <w:rsid w:val="0083171A"/>
    <w:rsid w:val="0083175F"/>
    <w:rsid w:val="00832B27"/>
    <w:rsid w:val="00833661"/>
    <w:rsid w:val="008337BA"/>
    <w:rsid w:val="0083381F"/>
    <w:rsid w:val="00834076"/>
    <w:rsid w:val="00834292"/>
    <w:rsid w:val="008342D2"/>
    <w:rsid w:val="00835899"/>
    <w:rsid w:val="00835BA4"/>
    <w:rsid w:val="0083633D"/>
    <w:rsid w:val="0083655B"/>
    <w:rsid w:val="00837019"/>
    <w:rsid w:val="00837252"/>
    <w:rsid w:val="00837435"/>
    <w:rsid w:val="00837A1D"/>
    <w:rsid w:val="00840216"/>
    <w:rsid w:val="00840D45"/>
    <w:rsid w:val="00841712"/>
    <w:rsid w:val="00841D47"/>
    <w:rsid w:val="00841F3E"/>
    <w:rsid w:val="0084238D"/>
    <w:rsid w:val="00843CA2"/>
    <w:rsid w:val="008440AC"/>
    <w:rsid w:val="00844339"/>
    <w:rsid w:val="00844AA2"/>
    <w:rsid w:val="00844B91"/>
    <w:rsid w:val="0084506D"/>
    <w:rsid w:val="0084523A"/>
    <w:rsid w:val="00845380"/>
    <w:rsid w:val="008454B2"/>
    <w:rsid w:val="00845CC4"/>
    <w:rsid w:val="008460B8"/>
    <w:rsid w:val="008462C0"/>
    <w:rsid w:val="0084638E"/>
    <w:rsid w:val="008464BD"/>
    <w:rsid w:val="008470FE"/>
    <w:rsid w:val="008476AC"/>
    <w:rsid w:val="00847F40"/>
    <w:rsid w:val="0085061A"/>
    <w:rsid w:val="0085065A"/>
    <w:rsid w:val="0085102E"/>
    <w:rsid w:val="008514A5"/>
    <w:rsid w:val="0085210A"/>
    <w:rsid w:val="008521DC"/>
    <w:rsid w:val="008527FF"/>
    <w:rsid w:val="00852875"/>
    <w:rsid w:val="00852902"/>
    <w:rsid w:val="00852FD4"/>
    <w:rsid w:val="008532AF"/>
    <w:rsid w:val="00853594"/>
    <w:rsid w:val="00853A65"/>
    <w:rsid w:val="00853D86"/>
    <w:rsid w:val="0085425E"/>
    <w:rsid w:val="0085539C"/>
    <w:rsid w:val="0085692F"/>
    <w:rsid w:val="00856999"/>
    <w:rsid w:val="00857F39"/>
    <w:rsid w:val="008602B9"/>
    <w:rsid w:val="00860385"/>
    <w:rsid w:val="00860447"/>
    <w:rsid w:val="00860FB4"/>
    <w:rsid w:val="0086144A"/>
    <w:rsid w:val="008624C8"/>
    <w:rsid w:val="00862ADB"/>
    <w:rsid w:val="00863367"/>
    <w:rsid w:val="008633DA"/>
    <w:rsid w:val="008636AD"/>
    <w:rsid w:val="00863DCB"/>
    <w:rsid w:val="008648BD"/>
    <w:rsid w:val="00864C7B"/>
    <w:rsid w:val="008654D8"/>
    <w:rsid w:val="0086622E"/>
    <w:rsid w:val="008679DA"/>
    <w:rsid w:val="0087028A"/>
    <w:rsid w:val="00870556"/>
    <w:rsid w:val="00870780"/>
    <w:rsid w:val="00870ADA"/>
    <w:rsid w:val="008710C0"/>
    <w:rsid w:val="008729A4"/>
    <w:rsid w:val="008730DB"/>
    <w:rsid w:val="0087348E"/>
    <w:rsid w:val="0087433E"/>
    <w:rsid w:val="008745DE"/>
    <w:rsid w:val="0087465C"/>
    <w:rsid w:val="0087465E"/>
    <w:rsid w:val="0087470D"/>
    <w:rsid w:val="00874B91"/>
    <w:rsid w:val="00874F67"/>
    <w:rsid w:val="00875321"/>
    <w:rsid w:val="00875A51"/>
    <w:rsid w:val="00875B83"/>
    <w:rsid w:val="008768A5"/>
    <w:rsid w:val="00876AAC"/>
    <w:rsid w:val="008771D8"/>
    <w:rsid w:val="00877759"/>
    <w:rsid w:val="00877809"/>
    <w:rsid w:val="00877E34"/>
    <w:rsid w:val="008801A4"/>
    <w:rsid w:val="00880483"/>
    <w:rsid w:val="0088080F"/>
    <w:rsid w:val="00880CE6"/>
    <w:rsid w:val="0088170B"/>
    <w:rsid w:val="00881AB2"/>
    <w:rsid w:val="00881B3A"/>
    <w:rsid w:val="0088289E"/>
    <w:rsid w:val="00882DF9"/>
    <w:rsid w:val="0088345C"/>
    <w:rsid w:val="008838A5"/>
    <w:rsid w:val="00884A3F"/>
    <w:rsid w:val="00884B00"/>
    <w:rsid w:val="00884E5B"/>
    <w:rsid w:val="00884F83"/>
    <w:rsid w:val="008851F5"/>
    <w:rsid w:val="00885744"/>
    <w:rsid w:val="00885EF7"/>
    <w:rsid w:val="008868CA"/>
    <w:rsid w:val="008904EC"/>
    <w:rsid w:val="00891451"/>
    <w:rsid w:val="00891878"/>
    <w:rsid w:val="00891DC2"/>
    <w:rsid w:val="008920EC"/>
    <w:rsid w:val="0089224D"/>
    <w:rsid w:val="008922EA"/>
    <w:rsid w:val="008928A2"/>
    <w:rsid w:val="00892A97"/>
    <w:rsid w:val="00892C0C"/>
    <w:rsid w:val="00892D4A"/>
    <w:rsid w:val="00892FF5"/>
    <w:rsid w:val="00893454"/>
    <w:rsid w:val="0089378C"/>
    <w:rsid w:val="00893D7B"/>
    <w:rsid w:val="008944DE"/>
    <w:rsid w:val="0089495B"/>
    <w:rsid w:val="0089498B"/>
    <w:rsid w:val="00894D14"/>
    <w:rsid w:val="008951F9"/>
    <w:rsid w:val="00895384"/>
    <w:rsid w:val="00895638"/>
    <w:rsid w:val="0089567B"/>
    <w:rsid w:val="00895833"/>
    <w:rsid w:val="00895BFA"/>
    <w:rsid w:val="00895D5A"/>
    <w:rsid w:val="00896464"/>
    <w:rsid w:val="00897A8B"/>
    <w:rsid w:val="00897B35"/>
    <w:rsid w:val="008A0013"/>
    <w:rsid w:val="008A0234"/>
    <w:rsid w:val="008A0BD6"/>
    <w:rsid w:val="008A0F75"/>
    <w:rsid w:val="008A12E5"/>
    <w:rsid w:val="008A1FC6"/>
    <w:rsid w:val="008A221B"/>
    <w:rsid w:val="008A2AD3"/>
    <w:rsid w:val="008A3A2F"/>
    <w:rsid w:val="008A422B"/>
    <w:rsid w:val="008A44BF"/>
    <w:rsid w:val="008A4973"/>
    <w:rsid w:val="008A4AC7"/>
    <w:rsid w:val="008A5DA0"/>
    <w:rsid w:val="008A65DD"/>
    <w:rsid w:val="008A715C"/>
    <w:rsid w:val="008A71E1"/>
    <w:rsid w:val="008A74FC"/>
    <w:rsid w:val="008B06D3"/>
    <w:rsid w:val="008B0A2D"/>
    <w:rsid w:val="008B0AB0"/>
    <w:rsid w:val="008B156A"/>
    <w:rsid w:val="008B20B0"/>
    <w:rsid w:val="008B2881"/>
    <w:rsid w:val="008B32C1"/>
    <w:rsid w:val="008B46EB"/>
    <w:rsid w:val="008B4AA9"/>
    <w:rsid w:val="008B4B90"/>
    <w:rsid w:val="008B4E0C"/>
    <w:rsid w:val="008B51BE"/>
    <w:rsid w:val="008B5317"/>
    <w:rsid w:val="008B63BF"/>
    <w:rsid w:val="008B64EF"/>
    <w:rsid w:val="008B7939"/>
    <w:rsid w:val="008C0581"/>
    <w:rsid w:val="008C0F01"/>
    <w:rsid w:val="008C0F6C"/>
    <w:rsid w:val="008C253F"/>
    <w:rsid w:val="008C2AAF"/>
    <w:rsid w:val="008C2AC3"/>
    <w:rsid w:val="008C2CE5"/>
    <w:rsid w:val="008C3396"/>
    <w:rsid w:val="008C3773"/>
    <w:rsid w:val="008C5803"/>
    <w:rsid w:val="008C6034"/>
    <w:rsid w:val="008C69BB"/>
    <w:rsid w:val="008C70D0"/>
    <w:rsid w:val="008C7AAB"/>
    <w:rsid w:val="008C7AD1"/>
    <w:rsid w:val="008D07BD"/>
    <w:rsid w:val="008D101F"/>
    <w:rsid w:val="008D183C"/>
    <w:rsid w:val="008D1C2D"/>
    <w:rsid w:val="008D244B"/>
    <w:rsid w:val="008D273F"/>
    <w:rsid w:val="008D2B3E"/>
    <w:rsid w:val="008D2BDA"/>
    <w:rsid w:val="008D2CC8"/>
    <w:rsid w:val="008D51D3"/>
    <w:rsid w:val="008D5E75"/>
    <w:rsid w:val="008D5F02"/>
    <w:rsid w:val="008D6149"/>
    <w:rsid w:val="008D6714"/>
    <w:rsid w:val="008D7269"/>
    <w:rsid w:val="008D780D"/>
    <w:rsid w:val="008D78DA"/>
    <w:rsid w:val="008D7CA9"/>
    <w:rsid w:val="008E1683"/>
    <w:rsid w:val="008E1988"/>
    <w:rsid w:val="008E1C1F"/>
    <w:rsid w:val="008E22F2"/>
    <w:rsid w:val="008E314C"/>
    <w:rsid w:val="008E32EB"/>
    <w:rsid w:val="008E33AA"/>
    <w:rsid w:val="008E33BC"/>
    <w:rsid w:val="008E342E"/>
    <w:rsid w:val="008E3A4E"/>
    <w:rsid w:val="008E3C3C"/>
    <w:rsid w:val="008E3FDF"/>
    <w:rsid w:val="008E462F"/>
    <w:rsid w:val="008E4F7D"/>
    <w:rsid w:val="008E4FBA"/>
    <w:rsid w:val="008E54EF"/>
    <w:rsid w:val="008E60FA"/>
    <w:rsid w:val="008E627B"/>
    <w:rsid w:val="008E6BB6"/>
    <w:rsid w:val="008E7DCE"/>
    <w:rsid w:val="008E7E63"/>
    <w:rsid w:val="008F0233"/>
    <w:rsid w:val="008F0B96"/>
    <w:rsid w:val="008F16A5"/>
    <w:rsid w:val="008F1C05"/>
    <w:rsid w:val="008F1C7C"/>
    <w:rsid w:val="008F25C4"/>
    <w:rsid w:val="008F2610"/>
    <w:rsid w:val="008F2820"/>
    <w:rsid w:val="008F3600"/>
    <w:rsid w:val="008F39F2"/>
    <w:rsid w:val="008F3DB8"/>
    <w:rsid w:val="008F410B"/>
    <w:rsid w:val="008F4155"/>
    <w:rsid w:val="008F4EDA"/>
    <w:rsid w:val="008F4EF0"/>
    <w:rsid w:val="008F524D"/>
    <w:rsid w:val="008F5CEB"/>
    <w:rsid w:val="008F6536"/>
    <w:rsid w:val="008F6880"/>
    <w:rsid w:val="008F69A8"/>
    <w:rsid w:val="008F6A32"/>
    <w:rsid w:val="008F6E04"/>
    <w:rsid w:val="008F7B6F"/>
    <w:rsid w:val="009007E5"/>
    <w:rsid w:val="00900CAE"/>
    <w:rsid w:val="00900F27"/>
    <w:rsid w:val="00901F45"/>
    <w:rsid w:val="0090215C"/>
    <w:rsid w:val="00903D34"/>
    <w:rsid w:val="00903E06"/>
    <w:rsid w:val="00905781"/>
    <w:rsid w:val="009063CB"/>
    <w:rsid w:val="00906550"/>
    <w:rsid w:val="00906996"/>
    <w:rsid w:val="00906E08"/>
    <w:rsid w:val="009105C0"/>
    <w:rsid w:val="009106A6"/>
    <w:rsid w:val="009109B6"/>
    <w:rsid w:val="00910CBC"/>
    <w:rsid w:val="00910D5C"/>
    <w:rsid w:val="00910E4E"/>
    <w:rsid w:val="00911295"/>
    <w:rsid w:val="0091155A"/>
    <w:rsid w:val="00911994"/>
    <w:rsid w:val="00911AD4"/>
    <w:rsid w:val="00911B87"/>
    <w:rsid w:val="00911CD6"/>
    <w:rsid w:val="009133EF"/>
    <w:rsid w:val="009138B6"/>
    <w:rsid w:val="00913A29"/>
    <w:rsid w:val="00915115"/>
    <w:rsid w:val="0091536B"/>
    <w:rsid w:val="00915B1B"/>
    <w:rsid w:val="00915F8C"/>
    <w:rsid w:val="00915FDE"/>
    <w:rsid w:val="00916097"/>
    <w:rsid w:val="0091626A"/>
    <w:rsid w:val="009166B0"/>
    <w:rsid w:val="00916A09"/>
    <w:rsid w:val="00916AC2"/>
    <w:rsid w:val="00917324"/>
    <w:rsid w:val="00917C11"/>
    <w:rsid w:val="0092006A"/>
    <w:rsid w:val="00920FE2"/>
    <w:rsid w:val="00921633"/>
    <w:rsid w:val="00921A8B"/>
    <w:rsid w:val="00921D27"/>
    <w:rsid w:val="00922858"/>
    <w:rsid w:val="009228B7"/>
    <w:rsid w:val="0092298D"/>
    <w:rsid w:val="00922B3E"/>
    <w:rsid w:val="00922BFA"/>
    <w:rsid w:val="009231C7"/>
    <w:rsid w:val="00924563"/>
    <w:rsid w:val="00924E57"/>
    <w:rsid w:val="009250A1"/>
    <w:rsid w:val="00925422"/>
    <w:rsid w:val="00925597"/>
    <w:rsid w:val="00925C8F"/>
    <w:rsid w:val="00926584"/>
    <w:rsid w:val="00926588"/>
    <w:rsid w:val="00926BF9"/>
    <w:rsid w:val="00930E63"/>
    <w:rsid w:val="00931565"/>
    <w:rsid w:val="0093206D"/>
    <w:rsid w:val="0093268E"/>
    <w:rsid w:val="009337D7"/>
    <w:rsid w:val="00933FDB"/>
    <w:rsid w:val="00934212"/>
    <w:rsid w:val="009342FB"/>
    <w:rsid w:val="009347B1"/>
    <w:rsid w:val="009354C1"/>
    <w:rsid w:val="00935569"/>
    <w:rsid w:val="00935A7B"/>
    <w:rsid w:val="00936D7C"/>
    <w:rsid w:val="00936FD0"/>
    <w:rsid w:val="00937016"/>
    <w:rsid w:val="0093787C"/>
    <w:rsid w:val="00937CA8"/>
    <w:rsid w:val="00937D19"/>
    <w:rsid w:val="00937F67"/>
    <w:rsid w:val="00940109"/>
    <w:rsid w:val="00940174"/>
    <w:rsid w:val="009408A1"/>
    <w:rsid w:val="009412DE"/>
    <w:rsid w:val="009415A2"/>
    <w:rsid w:val="0094263F"/>
    <w:rsid w:val="009431A3"/>
    <w:rsid w:val="00943CEE"/>
    <w:rsid w:val="0094482A"/>
    <w:rsid w:val="00944AF3"/>
    <w:rsid w:val="00944BE0"/>
    <w:rsid w:val="00944C08"/>
    <w:rsid w:val="00945587"/>
    <w:rsid w:val="00945771"/>
    <w:rsid w:val="00946C85"/>
    <w:rsid w:val="00946F96"/>
    <w:rsid w:val="00947024"/>
    <w:rsid w:val="00947A50"/>
    <w:rsid w:val="00947CC3"/>
    <w:rsid w:val="00947D1F"/>
    <w:rsid w:val="009502AC"/>
    <w:rsid w:val="00950B7C"/>
    <w:rsid w:val="00950C0C"/>
    <w:rsid w:val="0095189A"/>
    <w:rsid w:val="00951F91"/>
    <w:rsid w:val="00952FD7"/>
    <w:rsid w:val="00953162"/>
    <w:rsid w:val="00953850"/>
    <w:rsid w:val="00954466"/>
    <w:rsid w:val="009546F3"/>
    <w:rsid w:val="00954D09"/>
    <w:rsid w:val="00954EE7"/>
    <w:rsid w:val="00955055"/>
    <w:rsid w:val="00955274"/>
    <w:rsid w:val="009563C7"/>
    <w:rsid w:val="00956901"/>
    <w:rsid w:val="00957CB2"/>
    <w:rsid w:val="00957EF4"/>
    <w:rsid w:val="0096030B"/>
    <w:rsid w:val="009605CE"/>
    <w:rsid w:val="00960E5A"/>
    <w:rsid w:val="009612B3"/>
    <w:rsid w:val="009615FE"/>
    <w:rsid w:val="00961A9F"/>
    <w:rsid w:val="00961E89"/>
    <w:rsid w:val="00962730"/>
    <w:rsid w:val="00962839"/>
    <w:rsid w:val="00962D1F"/>
    <w:rsid w:val="00962F49"/>
    <w:rsid w:val="009632A4"/>
    <w:rsid w:val="00963E75"/>
    <w:rsid w:val="0096499A"/>
    <w:rsid w:val="0096562E"/>
    <w:rsid w:val="00965925"/>
    <w:rsid w:val="009660FA"/>
    <w:rsid w:val="00966A37"/>
    <w:rsid w:val="00966E70"/>
    <w:rsid w:val="00967002"/>
    <w:rsid w:val="009675DC"/>
    <w:rsid w:val="009702EA"/>
    <w:rsid w:val="009708B3"/>
    <w:rsid w:val="00970CF1"/>
    <w:rsid w:val="009713F3"/>
    <w:rsid w:val="00971C66"/>
    <w:rsid w:val="00971FE0"/>
    <w:rsid w:val="00972061"/>
    <w:rsid w:val="00972D48"/>
    <w:rsid w:val="009731B6"/>
    <w:rsid w:val="0097351B"/>
    <w:rsid w:val="00973A4D"/>
    <w:rsid w:val="00974361"/>
    <w:rsid w:val="00974E08"/>
    <w:rsid w:val="00975008"/>
    <w:rsid w:val="00975F56"/>
    <w:rsid w:val="00976872"/>
    <w:rsid w:val="0097725A"/>
    <w:rsid w:val="0097770F"/>
    <w:rsid w:val="00977971"/>
    <w:rsid w:val="00977B0F"/>
    <w:rsid w:val="00980096"/>
    <w:rsid w:val="00980115"/>
    <w:rsid w:val="00980E6E"/>
    <w:rsid w:val="009810E9"/>
    <w:rsid w:val="00981E06"/>
    <w:rsid w:val="00981EC1"/>
    <w:rsid w:val="00981FFE"/>
    <w:rsid w:val="009826DA"/>
    <w:rsid w:val="00982938"/>
    <w:rsid w:val="00982BEA"/>
    <w:rsid w:val="00982D8C"/>
    <w:rsid w:val="00982FB7"/>
    <w:rsid w:val="00983D0E"/>
    <w:rsid w:val="00984403"/>
    <w:rsid w:val="00984821"/>
    <w:rsid w:val="009854D3"/>
    <w:rsid w:val="00985BBE"/>
    <w:rsid w:val="00986185"/>
    <w:rsid w:val="009864F9"/>
    <w:rsid w:val="00986C6B"/>
    <w:rsid w:val="0098714B"/>
    <w:rsid w:val="009871D0"/>
    <w:rsid w:val="00987817"/>
    <w:rsid w:val="00987B3B"/>
    <w:rsid w:val="00987E47"/>
    <w:rsid w:val="00990721"/>
    <w:rsid w:val="00991F2C"/>
    <w:rsid w:val="00992650"/>
    <w:rsid w:val="00992BE3"/>
    <w:rsid w:val="00992CBB"/>
    <w:rsid w:val="00993592"/>
    <w:rsid w:val="00993843"/>
    <w:rsid w:val="00993CF0"/>
    <w:rsid w:val="00994092"/>
    <w:rsid w:val="00994133"/>
    <w:rsid w:val="00994679"/>
    <w:rsid w:val="009951D0"/>
    <w:rsid w:val="0099590E"/>
    <w:rsid w:val="00996D65"/>
    <w:rsid w:val="009A00F4"/>
    <w:rsid w:val="009A04A4"/>
    <w:rsid w:val="009A1848"/>
    <w:rsid w:val="009A2A96"/>
    <w:rsid w:val="009A2DF4"/>
    <w:rsid w:val="009A3567"/>
    <w:rsid w:val="009A3D34"/>
    <w:rsid w:val="009A42B6"/>
    <w:rsid w:val="009A4DE3"/>
    <w:rsid w:val="009A4F2E"/>
    <w:rsid w:val="009A6B04"/>
    <w:rsid w:val="009A74C5"/>
    <w:rsid w:val="009B017D"/>
    <w:rsid w:val="009B0A17"/>
    <w:rsid w:val="009B0E70"/>
    <w:rsid w:val="009B112F"/>
    <w:rsid w:val="009B3822"/>
    <w:rsid w:val="009B3C05"/>
    <w:rsid w:val="009B4138"/>
    <w:rsid w:val="009B5137"/>
    <w:rsid w:val="009B5B6B"/>
    <w:rsid w:val="009B68E0"/>
    <w:rsid w:val="009B6C20"/>
    <w:rsid w:val="009B6F39"/>
    <w:rsid w:val="009B72F6"/>
    <w:rsid w:val="009B744E"/>
    <w:rsid w:val="009B74DA"/>
    <w:rsid w:val="009B7A31"/>
    <w:rsid w:val="009C0876"/>
    <w:rsid w:val="009C0BB8"/>
    <w:rsid w:val="009C1F21"/>
    <w:rsid w:val="009C2D2C"/>
    <w:rsid w:val="009C3FEB"/>
    <w:rsid w:val="009C529A"/>
    <w:rsid w:val="009C5939"/>
    <w:rsid w:val="009C5E55"/>
    <w:rsid w:val="009C624B"/>
    <w:rsid w:val="009C6820"/>
    <w:rsid w:val="009C6EAC"/>
    <w:rsid w:val="009C7066"/>
    <w:rsid w:val="009C7877"/>
    <w:rsid w:val="009C7CA7"/>
    <w:rsid w:val="009C7CDD"/>
    <w:rsid w:val="009D0026"/>
    <w:rsid w:val="009D037E"/>
    <w:rsid w:val="009D0709"/>
    <w:rsid w:val="009D08A3"/>
    <w:rsid w:val="009D093F"/>
    <w:rsid w:val="009D0B5C"/>
    <w:rsid w:val="009D0E82"/>
    <w:rsid w:val="009D128F"/>
    <w:rsid w:val="009D1785"/>
    <w:rsid w:val="009D2281"/>
    <w:rsid w:val="009D2FA5"/>
    <w:rsid w:val="009D38E3"/>
    <w:rsid w:val="009D38F6"/>
    <w:rsid w:val="009D3EE6"/>
    <w:rsid w:val="009D503E"/>
    <w:rsid w:val="009D5114"/>
    <w:rsid w:val="009D5CD5"/>
    <w:rsid w:val="009D6F80"/>
    <w:rsid w:val="009E0CED"/>
    <w:rsid w:val="009E12F8"/>
    <w:rsid w:val="009E17F5"/>
    <w:rsid w:val="009E24C1"/>
    <w:rsid w:val="009E2923"/>
    <w:rsid w:val="009E2C3B"/>
    <w:rsid w:val="009E2C43"/>
    <w:rsid w:val="009E2F75"/>
    <w:rsid w:val="009E2F80"/>
    <w:rsid w:val="009E344A"/>
    <w:rsid w:val="009E3609"/>
    <w:rsid w:val="009E365A"/>
    <w:rsid w:val="009E4343"/>
    <w:rsid w:val="009E4696"/>
    <w:rsid w:val="009E5A43"/>
    <w:rsid w:val="009E60A6"/>
    <w:rsid w:val="009E6604"/>
    <w:rsid w:val="009E7545"/>
    <w:rsid w:val="009E7A9A"/>
    <w:rsid w:val="009E7DB4"/>
    <w:rsid w:val="009F0C1E"/>
    <w:rsid w:val="009F1237"/>
    <w:rsid w:val="009F12D6"/>
    <w:rsid w:val="009F139A"/>
    <w:rsid w:val="009F14E4"/>
    <w:rsid w:val="009F1B9D"/>
    <w:rsid w:val="009F1D3F"/>
    <w:rsid w:val="009F1FAE"/>
    <w:rsid w:val="009F2D05"/>
    <w:rsid w:val="009F3892"/>
    <w:rsid w:val="009F48EA"/>
    <w:rsid w:val="009F4B7C"/>
    <w:rsid w:val="009F54EA"/>
    <w:rsid w:val="009F61A2"/>
    <w:rsid w:val="009F62E4"/>
    <w:rsid w:val="009F65D7"/>
    <w:rsid w:val="009F67FF"/>
    <w:rsid w:val="009F7F22"/>
    <w:rsid w:val="009F7F46"/>
    <w:rsid w:val="00A0055A"/>
    <w:rsid w:val="00A00AA8"/>
    <w:rsid w:val="00A00C62"/>
    <w:rsid w:val="00A00E46"/>
    <w:rsid w:val="00A00F2D"/>
    <w:rsid w:val="00A01321"/>
    <w:rsid w:val="00A018D6"/>
    <w:rsid w:val="00A019EB"/>
    <w:rsid w:val="00A01E2F"/>
    <w:rsid w:val="00A024D7"/>
    <w:rsid w:val="00A030EB"/>
    <w:rsid w:val="00A03138"/>
    <w:rsid w:val="00A03223"/>
    <w:rsid w:val="00A0322D"/>
    <w:rsid w:val="00A03234"/>
    <w:rsid w:val="00A03A7B"/>
    <w:rsid w:val="00A046EF"/>
    <w:rsid w:val="00A04BC3"/>
    <w:rsid w:val="00A04F14"/>
    <w:rsid w:val="00A0535E"/>
    <w:rsid w:val="00A0556A"/>
    <w:rsid w:val="00A056C1"/>
    <w:rsid w:val="00A06395"/>
    <w:rsid w:val="00A06BC3"/>
    <w:rsid w:val="00A06E45"/>
    <w:rsid w:val="00A06E5B"/>
    <w:rsid w:val="00A07107"/>
    <w:rsid w:val="00A0734A"/>
    <w:rsid w:val="00A07588"/>
    <w:rsid w:val="00A07FB5"/>
    <w:rsid w:val="00A10869"/>
    <w:rsid w:val="00A10CD5"/>
    <w:rsid w:val="00A10EDD"/>
    <w:rsid w:val="00A11067"/>
    <w:rsid w:val="00A1194F"/>
    <w:rsid w:val="00A13062"/>
    <w:rsid w:val="00A135B7"/>
    <w:rsid w:val="00A13617"/>
    <w:rsid w:val="00A13FBE"/>
    <w:rsid w:val="00A1441D"/>
    <w:rsid w:val="00A14757"/>
    <w:rsid w:val="00A14BDE"/>
    <w:rsid w:val="00A15DF3"/>
    <w:rsid w:val="00A160FD"/>
    <w:rsid w:val="00A165FB"/>
    <w:rsid w:val="00A16857"/>
    <w:rsid w:val="00A17483"/>
    <w:rsid w:val="00A177EB"/>
    <w:rsid w:val="00A20113"/>
    <w:rsid w:val="00A202D2"/>
    <w:rsid w:val="00A20E63"/>
    <w:rsid w:val="00A21516"/>
    <w:rsid w:val="00A21686"/>
    <w:rsid w:val="00A21D78"/>
    <w:rsid w:val="00A21DE9"/>
    <w:rsid w:val="00A22913"/>
    <w:rsid w:val="00A22D3F"/>
    <w:rsid w:val="00A2382D"/>
    <w:rsid w:val="00A24050"/>
    <w:rsid w:val="00A24859"/>
    <w:rsid w:val="00A24FD0"/>
    <w:rsid w:val="00A252F6"/>
    <w:rsid w:val="00A254E8"/>
    <w:rsid w:val="00A25C03"/>
    <w:rsid w:val="00A26151"/>
    <w:rsid w:val="00A265C7"/>
    <w:rsid w:val="00A26F61"/>
    <w:rsid w:val="00A2718F"/>
    <w:rsid w:val="00A302EA"/>
    <w:rsid w:val="00A308B2"/>
    <w:rsid w:val="00A30AD5"/>
    <w:rsid w:val="00A30BD5"/>
    <w:rsid w:val="00A312C9"/>
    <w:rsid w:val="00A31519"/>
    <w:rsid w:val="00A31C66"/>
    <w:rsid w:val="00A328FB"/>
    <w:rsid w:val="00A32AA8"/>
    <w:rsid w:val="00A32AD0"/>
    <w:rsid w:val="00A33758"/>
    <w:rsid w:val="00A33A1E"/>
    <w:rsid w:val="00A346DB"/>
    <w:rsid w:val="00A351FD"/>
    <w:rsid w:val="00A359A0"/>
    <w:rsid w:val="00A359BA"/>
    <w:rsid w:val="00A36661"/>
    <w:rsid w:val="00A36676"/>
    <w:rsid w:val="00A369D8"/>
    <w:rsid w:val="00A3700F"/>
    <w:rsid w:val="00A3757A"/>
    <w:rsid w:val="00A37F9A"/>
    <w:rsid w:val="00A406DB"/>
    <w:rsid w:val="00A40969"/>
    <w:rsid w:val="00A40E5A"/>
    <w:rsid w:val="00A41314"/>
    <w:rsid w:val="00A414C8"/>
    <w:rsid w:val="00A41969"/>
    <w:rsid w:val="00A4264F"/>
    <w:rsid w:val="00A42A2E"/>
    <w:rsid w:val="00A434E4"/>
    <w:rsid w:val="00A4394C"/>
    <w:rsid w:val="00A43A99"/>
    <w:rsid w:val="00A44247"/>
    <w:rsid w:val="00A444E9"/>
    <w:rsid w:val="00A44C44"/>
    <w:rsid w:val="00A459E9"/>
    <w:rsid w:val="00A45EAB"/>
    <w:rsid w:val="00A4634B"/>
    <w:rsid w:val="00A46B3E"/>
    <w:rsid w:val="00A46FAF"/>
    <w:rsid w:val="00A46FFB"/>
    <w:rsid w:val="00A47081"/>
    <w:rsid w:val="00A5144A"/>
    <w:rsid w:val="00A514AF"/>
    <w:rsid w:val="00A5157E"/>
    <w:rsid w:val="00A515CB"/>
    <w:rsid w:val="00A5185C"/>
    <w:rsid w:val="00A5200E"/>
    <w:rsid w:val="00A52EA9"/>
    <w:rsid w:val="00A52FDF"/>
    <w:rsid w:val="00A53189"/>
    <w:rsid w:val="00A53BE2"/>
    <w:rsid w:val="00A53C14"/>
    <w:rsid w:val="00A5435C"/>
    <w:rsid w:val="00A549BF"/>
    <w:rsid w:val="00A54A44"/>
    <w:rsid w:val="00A54D7D"/>
    <w:rsid w:val="00A54F31"/>
    <w:rsid w:val="00A5530E"/>
    <w:rsid w:val="00A55595"/>
    <w:rsid w:val="00A55A22"/>
    <w:rsid w:val="00A55DA6"/>
    <w:rsid w:val="00A55F45"/>
    <w:rsid w:val="00A563C7"/>
    <w:rsid w:val="00A56675"/>
    <w:rsid w:val="00A56789"/>
    <w:rsid w:val="00A56DDF"/>
    <w:rsid w:val="00A570A8"/>
    <w:rsid w:val="00A575DD"/>
    <w:rsid w:val="00A57D3B"/>
    <w:rsid w:val="00A600C5"/>
    <w:rsid w:val="00A61623"/>
    <w:rsid w:val="00A616CF"/>
    <w:rsid w:val="00A61DAE"/>
    <w:rsid w:val="00A62109"/>
    <w:rsid w:val="00A62367"/>
    <w:rsid w:val="00A624E7"/>
    <w:rsid w:val="00A6272A"/>
    <w:rsid w:val="00A62DD3"/>
    <w:rsid w:val="00A62E54"/>
    <w:rsid w:val="00A63349"/>
    <w:rsid w:val="00A6442F"/>
    <w:rsid w:val="00A64C97"/>
    <w:rsid w:val="00A64D0D"/>
    <w:rsid w:val="00A652E4"/>
    <w:rsid w:val="00A657A6"/>
    <w:rsid w:val="00A6598A"/>
    <w:rsid w:val="00A65B0A"/>
    <w:rsid w:val="00A66079"/>
    <w:rsid w:val="00A66C12"/>
    <w:rsid w:val="00A67164"/>
    <w:rsid w:val="00A673C5"/>
    <w:rsid w:val="00A67CBD"/>
    <w:rsid w:val="00A70B81"/>
    <w:rsid w:val="00A70C5A"/>
    <w:rsid w:val="00A7134F"/>
    <w:rsid w:val="00A71B58"/>
    <w:rsid w:val="00A71CBB"/>
    <w:rsid w:val="00A72729"/>
    <w:rsid w:val="00A7286A"/>
    <w:rsid w:val="00A72B10"/>
    <w:rsid w:val="00A730F4"/>
    <w:rsid w:val="00A7345E"/>
    <w:rsid w:val="00A7348D"/>
    <w:rsid w:val="00A73C9E"/>
    <w:rsid w:val="00A74F9B"/>
    <w:rsid w:val="00A75484"/>
    <w:rsid w:val="00A7586F"/>
    <w:rsid w:val="00A75C9F"/>
    <w:rsid w:val="00A762F9"/>
    <w:rsid w:val="00A76330"/>
    <w:rsid w:val="00A76F8A"/>
    <w:rsid w:val="00A77021"/>
    <w:rsid w:val="00A77291"/>
    <w:rsid w:val="00A77ACE"/>
    <w:rsid w:val="00A80828"/>
    <w:rsid w:val="00A80AAA"/>
    <w:rsid w:val="00A80AB2"/>
    <w:rsid w:val="00A81FBB"/>
    <w:rsid w:val="00A82162"/>
    <w:rsid w:val="00A825B5"/>
    <w:rsid w:val="00A82C0B"/>
    <w:rsid w:val="00A833DE"/>
    <w:rsid w:val="00A838BC"/>
    <w:rsid w:val="00A83C45"/>
    <w:rsid w:val="00A8432B"/>
    <w:rsid w:val="00A84CD1"/>
    <w:rsid w:val="00A84DC0"/>
    <w:rsid w:val="00A8512A"/>
    <w:rsid w:val="00A8523B"/>
    <w:rsid w:val="00A85647"/>
    <w:rsid w:val="00A85B52"/>
    <w:rsid w:val="00A85EAC"/>
    <w:rsid w:val="00A8609C"/>
    <w:rsid w:val="00A8638D"/>
    <w:rsid w:val="00A86452"/>
    <w:rsid w:val="00A865F7"/>
    <w:rsid w:val="00A867BA"/>
    <w:rsid w:val="00A86983"/>
    <w:rsid w:val="00A86997"/>
    <w:rsid w:val="00A87E43"/>
    <w:rsid w:val="00A9024A"/>
    <w:rsid w:val="00A9026D"/>
    <w:rsid w:val="00A910D8"/>
    <w:rsid w:val="00A92150"/>
    <w:rsid w:val="00A92303"/>
    <w:rsid w:val="00A92C33"/>
    <w:rsid w:val="00A93B1E"/>
    <w:rsid w:val="00A93DFF"/>
    <w:rsid w:val="00A94092"/>
    <w:rsid w:val="00A946F4"/>
    <w:rsid w:val="00A957A8"/>
    <w:rsid w:val="00A9596B"/>
    <w:rsid w:val="00A96141"/>
    <w:rsid w:val="00A962EB"/>
    <w:rsid w:val="00AA0D1C"/>
    <w:rsid w:val="00AA1FF0"/>
    <w:rsid w:val="00AA289D"/>
    <w:rsid w:val="00AA3F19"/>
    <w:rsid w:val="00AA457F"/>
    <w:rsid w:val="00AA4B6A"/>
    <w:rsid w:val="00AA4DED"/>
    <w:rsid w:val="00AA5A0D"/>
    <w:rsid w:val="00AA5EF4"/>
    <w:rsid w:val="00AA632E"/>
    <w:rsid w:val="00AA7052"/>
    <w:rsid w:val="00AA774F"/>
    <w:rsid w:val="00AA77AA"/>
    <w:rsid w:val="00AA7FC3"/>
    <w:rsid w:val="00AA7FC6"/>
    <w:rsid w:val="00AB05E7"/>
    <w:rsid w:val="00AB0B14"/>
    <w:rsid w:val="00AB0E6C"/>
    <w:rsid w:val="00AB0F25"/>
    <w:rsid w:val="00AB1182"/>
    <w:rsid w:val="00AB1B5F"/>
    <w:rsid w:val="00AB1D3A"/>
    <w:rsid w:val="00AB1FF2"/>
    <w:rsid w:val="00AB26A2"/>
    <w:rsid w:val="00AB3D68"/>
    <w:rsid w:val="00AB432F"/>
    <w:rsid w:val="00AB51FE"/>
    <w:rsid w:val="00AB5783"/>
    <w:rsid w:val="00AB5C82"/>
    <w:rsid w:val="00AB6CAD"/>
    <w:rsid w:val="00AB6EC2"/>
    <w:rsid w:val="00AB7084"/>
    <w:rsid w:val="00AB74D3"/>
    <w:rsid w:val="00AC06E3"/>
    <w:rsid w:val="00AC06FE"/>
    <w:rsid w:val="00AC09ED"/>
    <w:rsid w:val="00AC19E9"/>
    <w:rsid w:val="00AC263B"/>
    <w:rsid w:val="00AC2A00"/>
    <w:rsid w:val="00AC34D9"/>
    <w:rsid w:val="00AC3576"/>
    <w:rsid w:val="00AC366F"/>
    <w:rsid w:val="00AC402B"/>
    <w:rsid w:val="00AC4667"/>
    <w:rsid w:val="00AC47F5"/>
    <w:rsid w:val="00AC6345"/>
    <w:rsid w:val="00AC6818"/>
    <w:rsid w:val="00AC6952"/>
    <w:rsid w:val="00AC6AEB"/>
    <w:rsid w:val="00AC7A76"/>
    <w:rsid w:val="00AC7DDC"/>
    <w:rsid w:val="00AD06D0"/>
    <w:rsid w:val="00AD12A8"/>
    <w:rsid w:val="00AD2F87"/>
    <w:rsid w:val="00AD3555"/>
    <w:rsid w:val="00AD37D7"/>
    <w:rsid w:val="00AD3824"/>
    <w:rsid w:val="00AD431B"/>
    <w:rsid w:val="00AD4BC5"/>
    <w:rsid w:val="00AD4C76"/>
    <w:rsid w:val="00AD51E9"/>
    <w:rsid w:val="00AD52A1"/>
    <w:rsid w:val="00AD5F59"/>
    <w:rsid w:val="00AD61E0"/>
    <w:rsid w:val="00AD6275"/>
    <w:rsid w:val="00AD6B0D"/>
    <w:rsid w:val="00AD6B13"/>
    <w:rsid w:val="00AD6F02"/>
    <w:rsid w:val="00AD75D9"/>
    <w:rsid w:val="00AE0028"/>
    <w:rsid w:val="00AE04B8"/>
    <w:rsid w:val="00AE0C79"/>
    <w:rsid w:val="00AE0F10"/>
    <w:rsid w:val="00AE116E"/>
    <w:rsid w:val="00AE12C0"/>
    <w:rsid w:val="00AE13A4"/>
    <w:rsid w:val="00AE1B7C"/>
    <w:rsid w:val="00AE29B1"/>
    <w:rsid w:val="00AE31EA"/>
    <w:rsid w:val="00AE3BC8"/>
    <w:rsid w:val="00AE3C58"/>
    <w:rsid w:val="00AE3D22"/>
    <w:rsid w:val="00AE42EE"/>
    <w:rsid w:val="00AE437F"/>
    <w:rsid w:val="00AE49B3"/>
    <w:rsid w:val="00AE4F11"/>
    <w:rsid w:val="00AE533C"/>
    <w:rsid w:val="00AE5CBC"/>
    <w:rsid w:val="00AE606F"/>
    <w:rsid w:val="00AE74DF"/>
    <w:rsid w:val="00AE7E56"/>
    <w:rsid w:val="00AF07B6"/>
    <w:rsid w:val="00AF0D95"/>
    <w:rsid w:val="00AF116B"/>
    <w:rsid w:val="00AF14AF"/>
    <w:rsid w:val="00AF1773"/>
    <w:rsid w:val="00AF19D8"/>
    <w:rsid w:val="00AF1DAC"/>
    <w:rsid w:val="00AF2224"/>
    <w:rsid w:val="00AF27B1"/>
    <w:rsid w:val="00AF2EA8"/>
    <w:rsid w:val="00AF33FC"/>
    <w:rsid w:val="00AF3418"/>
    <w:rsid w:val="00AF38FB"/>
    <w:rsid w:val="00AF3B86"/>
    <w:rsid w:val="00AF42C3"/>
    <w:rsid w:val="00AF49C6"/>
    <w:rsid w:val="00AF4FC1"/>
    <w:rsid w:val="00AF52D5"/>
    <w:rsid w:val="00AF55AF"/>
    <w:rsid w:val="00AF598F"/>
    <w:rsid w:val="00AF701E"/>
    <w:rsid w:val="00AF7A87"/>
    <w:rsid w:val="00AF7D65"/>
    <w:rsid w:val="00B00337"/>
    <w:rsid w:val="00B00752"/>
    <w:rsid w:val="00B01189"/>
    <w:rsid w:val="00B01D03"/>
    <w:rsid w:val="00B0285A"/>
    <w:rsid w:val="00B03985"/>
    <w:rsid w:val="00B03C43"/>
    <w:rsid w:val="00B042A6"/>
    <w:rsid w:val="00B0431B"/>
    <w:rsid w:val="00B0452E"/>
    <w:rsid w:val="00B04763"/>
    <w:rsid w:val="00B04DA3"/>
    <w:rsid w:val="00B04EA2"/>
    <w:rsid w:val="00B052C9"/>
    <w:rsid w:val="00B064AA"/>
    <w:rsid w:val="00B066C7"/>
    <w:rsid w:val="00B068D5"/>
    <w:rsid w:val="00B07179"/>
    <w:rsid w:val="00B07A04"/>
    <w:rsid w:val="00B1106A"/>
    <w:rsid w:val="00B11087"/>
    <w:rsid w:val="00B115D0"/>
    <w:rsid w:val="00B1193E"/>
    <w:rsid w:val="00B11BD0"/>
    <w:rsid w:val="00B12DFF"/>
    <w:rsid w:val="00B12E62"/>
    <w:rsid w:val="00B1323D"/>
    <w:rsid w:val="00B139B0"/>
    <w:rsid w:val="00B14690"/>
    <w:rsid w:val="00B147E7"/>
    <w:rsid w:val="00B14CE4"/>
    <w:rsid w:val="00B151E0"/>
    <w:rsid w:val="00B16807"/>
    <w:rsid w:val="00B16D4F"/>
    <w:rsid w:val="00B16E59"/>
    <w:rsid w:val="00B171D2"/>
    <w:rsid w:val="00B173F1"/>
    <w:rsid w:val="00B1761D"/>
    <w:rsid w:val="00B17771"/>
    <w:rsid w:val="00B17AB6"/>
    <w:rsid w:val="00B20643"/>
    <w:rsid w:val="00B20644"/>
    <w:rsid w:val="00B20E52"/>
    <w:rsid w:val="00B21B83"/>
    <w:rsid w:val="00B21FDE"/>
    <w:rsid w:val="00B22B68"/>
    <w:rsid w:val="00B22F2F"/>
    <w:rsid w:val="00B2335F"/>
    <w:rsid w:val="00B235A0"/>
    <w:rsid w:val="00B24148"/>
    <w:rsid w:val="00B244BE"/>
    <w:rsid w:val="00B244DE"/>
    <w:rsid w:val="00B24A13"/>
    <w:rsid w:val="00B24B5C"/>
    <w:rsid w:val="00B25DA9"/>
    <w:rsid w:val="00B25FFE"/>
    <w:rsid w:val="00B2605D"/>
    <w:rsid w:val="00B26109"/>
    <w:rsid w:val="00B272A4"/>
    <w:rsid w:val="00B279FD"/>
    <w:rsid w:val="00B309FA"/>
    <w:rsid w:val="00B30BEB"/>
    <w:rsid w:val="00B313A8"/>
    <w:rsid w:val="00B317C7"/>
    <w:rsid w:val="00B31E03"/>
    <w:rsid w:val="00B33635"/>
    <w:rsid w:val="00B34494"/>
    <w:rsid w:val="00B34BFD"/>
    <w:rsid w:val="00B34C33"/>
    <w:rsid w:val="00B34C5D"/>
    <w:rsid w:val="00B35021"/>
    <w:rsid w:val="00B3508B"/>
    <w:rsid w:val="00B35430"/>
    <w:rsid w:val="00B358F8"/>
    <w:rsid w:val="00B361D1"/>
    <w:rsid w:val="00B36522"/>
    <w:rsid w:val="00B36876"/>
    <w:rsid w:val="00B36E4B"/>
    <w:rsid w:val="00B4052F"/>
    <w:rsid w:val="00B40BCC"/>
    <w:rsid w:val="00B40E98"/>
    <w:rsid w:val="00B40FB4"/>
    <w:rsid w:val="00B4106C"/>
    <w:rsid w:val="00B41085"/>
    <w:rsid w:val="00B412EA"/>
    <w:rsid w:val="00B417BB"/>
    <w:rsid w:val="00B41839"/>
    <w:rsid w:val="00B42961"/>
    <w:rsid w:val="00B42B23"/>
    <w:rsid w:val="00B434F0"/>
    <w:rsid w:val="00B44C76"/>
    <w:rsid w:val="00B45045"/>
    <w:rsid w:val="00B454EC"/>
    <w:rsid w:val="00B45DB3"/>
    <w:rsid w:val="00B46C23"/>
    <w:rsid w:val="00B46CFD"/>
    <w:rsid w:val="00B47150"/>
    <w:rsid w:val="00B47DB5"/>
    <w:rsid w:val="00B47DDE"/>
    <w:rsid w:val="00B47E9B"/>
    <w:rsid w:val="00B5035A"/>
    <w:rsid w:val="00B505FD"/>
    <w:rsid w:val="00B5107E"/>
    <w:rsid w:val="00B5308B"/>
    <w:rsid w:val="00B531C1"/>
    <w:rsid w:val="00B53271"/>
    <w:rsid w:val="00B541ED"/>
    <w:rsid w:val="00B5422F"/>
    <w:rsid w:val="00B544F3"/>
    <w:rsid w:val="00B5532E"/>
    <w:rsid w:val="00B55501"/>
    <w:rsid w:val="00B55B11"/>
    <w:rsid w:val="00B55B7F"/>
    <w:rsid w:val="00B56BA4"/>
    <w:rsid w:val="00B56F32"/>
    <w:rsid w:val="00B60056"/>
    <w:rsid w:val="00B618F3"/>
    <w:rsid w:val="00B61B15"/>
    <w:rsid w:val="00B62280"/>
    <w:rsid w:val="00B625F3"/>
    <w:rsid w:val="00B62DD7"/>
    <w:rsid w:val="00B632FF"/>
    <w:rsid w:val="00B637DD"/>
    <w:rsid w:val="00B63F0B"/>
    <w:rsid w:val="00B653E6"/>
    <w:rsid w:val="00B6568D"/>
    <w:rsid w:val="00B65D75"/>
    <w:rsid w:val="00B660D7"/>
    <w:rsid w:val="00B66934"/>
    <w:rsid w:val="00B66AA7"/>
    <w:rsid w:val="00B66E0E"/>
    <w:rsid w:val="00B67ADE"/>
    <w:rsid w:val="00B706AB"/>
    <w:rsid w:val="00B708EF"/>
    <w:rsid w:val="00B70E95"/>
    <w:rsid w:val="00B710E1"/>
    <w:rsid w:val="00B71930"/>
    <w:rsid w:val="00B72D57"/>
    <w:rsid w:val="00B72E04"/>
    <w:rsid w:val="00B72FA8"/>
    <w:rsid w:val="00B7309B"/>
    <w:rsid w:val="00B73AE7"/>
    <w:rsid w:val="00B73BCB"/>
    <w:rsid w:val="00B73DD8"/>
    <w:rsid w:val="00B74015"/>
    <w:rsid w:val="00B75739"/>
    <w:rsid w:val="00B7585D"/>
    <w:rsid w:val="00B75DA8"/>
    <w:rsid w:val="00B75FF5"/>
    <w:rsid w:val="00B76150"/>
    <w:rsid w:val="00B7620A"/>
    <w:rsid w:val="00B76610"/>
    <w:rsid w:val="00B76D98"/>
    <w:rsid w:val="00B77B94"/>
    <w:rsid w:val="00B77E45"/>
    <w:rsid w:val="00B77FAE"/>
    <w:rsid w:val="00B80523"/>
    <w:rsid w:val="00B80EDF"/>
    <w:rsid w:val="00B813D2"/>
    <w:rsid w:val="00B81E7C"/>
    <w:rsid w:val="00B82AC3"/>
    <w:rsid w:val="00B82FBF"/>
    <w:rsid w:val="00B830C3"/>
    <w:rsid w:val="00B83435"/>
    <w:rsid w:val="00B83E07"/>
    <w:rsid w:val="00B841BB"/>
    <w:rsid w:val="00B84278"/>
    <w:rsid w:val="00B8442B"/>
    <w:rsid w:val="00B84B49"/>
    <w:rsid w:val="00B86463"/>
    <w:rsid w:val="00B87A54"/>
    <w:rsid w:val="00B87C9D"/>
    <w:rsid w:val="00B91281"/>
    <w:rsid w:val="00B9129A"/>
    <w:rsid w:val="00B914B0"/>
    <w:rsid w:val="00B91E31"/>
    <w:rsid w:val="00B9208E"/>
    <w:rsid w:val="00B923AB"/>
    <w:rsid w:val="00B927C7"/>
    <w:rsid w:val="00B92EA3"/>
    <w:rsid w:val="00B94952"/>
    <w:rsid w:val="00B95F97"/>
    <w:rsid w:val="00B96777"/>
    <w:rsid w:val="00B968BA"/>
    <w:rsid w:val="00B96CC7"/>
    <w:rsid w:val="00B97783"/>
    <w:rsid w:val="00B97930"/>
    <w:rsid w:val="00BA01CC"/>
    <w:rsid w:val="00BA034D"/>
    <w:rsid w:val="00BA0712"/>
    <w:rsid w:val="00BA075E"/>
    <w:rsid w:val="00BA0B31"/>
    <w:rsid w:val="00BA15C8"/>
    <w:rsid w:val="00BA178E"/>
    <w:rsid w:val="00BA1F5F"/>
    <w:rsid w:val="00BA3194"/>
    <w:rsid w:val="00BA33A0"/>
    <w:rsid w:val="00BA3913"/>
    <w:rsid w:val="00BA48EA"/>
    <w:rsid w:val="00BA4A50"/>
    <w:rsid w:val="00BA50FA"/>
    <w:rsid w:val="00BA682F"/>
    <w:rsid w:val="00BA6DCE"/>
    <w:rsid w:val="00BA70A2"/>
    <w:rsid w:val="00BA754C"/>
    <w:rsid w:val="00BB0D2B"/>
    <w:rsid w:val="00BB1779"/>
    <w:rsid w:val="00BB1E0C"/>
    <w:rsid w:val="00BB2930"/>
    <w:rsid w:val="00BB3371"/>
    <w:rsid w:val="00BB3A48"/>
    <w:rsid w:val="00BB5E02"/>
    <w:rsid w:val="00BB6819"/>
    <w:rsid w:val="00BB74D4"/>
    <w:rsid w:val="00BB769A"/>
    <w:rsid w:val="00BB785A"/>
    <w:rsid w:val="00BB7966"/>
    <w:rsid w:val="00BB7BBA"/>
    <w:rsid w:val="00BC05B0"/>
    <w:rsid w:val="00BC10E1"/>
    <w:rsid w:val="00BC1C92"/>
    <w:rsid w:val="00BC1EFD"/>
    <w:rsid w:val="00BC296D"/>
    <w:rsid w:val="00BC2CBD"/>
    <w:rsid w:val="00BC2F58"/>
    <w:rsid w:val="00BC3254"/>
    <w:rsid w:val="00BC3A1D"/>
    <w:rsid w:val="00BC4021"/>
    <w:rsid w:val="00BC40B8"/>
    <w:rsid w:val="00BC4F36"/>
    <w:rsid w:val="00BC6305"/>
    <w:rsid w:val="00BC681E"/>
    <w:rsid w:val="00BC68BB"/>
    <w:rsid w:val="00BC6CBD"/>
    <w:rsid w:val="00BC72A7"/>
    <w:rsid w:val="00BC72DA"/>
    <w:rsid w:val="00BC7682"/>
    <w:rsid w:val="00BD0DC0"/>
    <w:rsid w:val="00BD1CF8"/>
    <w:rsid w:val="00BD1EB3"/>
    <w:rsid w:val="00BD256B"/>
    <w:rsid w:val="00BD2C8B"/>
    <w:rsid w:val="00BD3205"/>
    <w:rsid w:val="00BD389A"/>
    <w:rsid w:val="00BD3CBE"/>
    <w:rsid w:val="00BD40BA"/>
    <w:rsid w:val="00BD4596"/>
    <w:rsid w:val="00BD45C8"/>
    <w:rsid w:val="00BD4E9E"/>
    <w:rsid w:val="00BD6A1C"/>
    <w:rsid w:val="00BD6ABB"/>
    <w:rsid w:val="00BD7938"/>
    <w:rsid w:val="00BD7A64"/>
    <w:rsid w:val="00BE0715"/>
    <w:rsid w:val="00BE074C"/>
    <w:rsid w:val="00BE0B51"/>
    <w:rsid w:val="00BE0CA3"/>
    <w:rsid w:val="00BE0F94"/>
    <w:rsid w:val="00BE13A3"/>
    <w:rsid w:val="00BE1B24"/>
    <w:rsid w:val="00BE1E07"/>
    <w:rsid w:val="00BE2DF6"/>
    <w:rsid w:val="00BE2FE5"/>
    <w:rsid w:val="00BE37B9"/>
    <w:rsid w:val="00BE386D"/>
    <w:rsid w:val="00BE3A72"/>
    <w:rsid w:val="00BE3E44"/>
    <w:rsid w:val="00BE423E"/>
    <w:rsid w:val="00BE55EA"/>
    <w:rsid w:val="00BE5BF9"/>
    <w:rsid w:val="00BE5F29"/>
    <w:rsid w:val="00BE600C"/>
    <w:rsid w:val="00BE653E"/>
    <w:rsid w:val="00BE6635"/>
    <w:rsid w:val="00BE6C0F"/>
    <w:rsid w:val="00BE7302"/>
    <w:rsid w:val="00BE7D73"/>
    <w:rsid w:val="00BF01EA"/>
    <w:rsid w:val="00BF0AC0"/>
    <w:rsid w:val="00BF0CC6"/>
    <w:rsid w:val="00BF121F"/>
    <w:rsid w:val="00BF14FC"/>
    <w:rsid w:val="00BF151B"/>
    <w:rsid w:val="00BF28B9"/>
    <w:rsid w:val="00BF2C8D"/>
    <w:rsid w:val="00BF390D"/>
    <w:rsid w:val="00BF3F04"/>
    <w:rsid w:val="00BF636E"/>
    <w:rsid w:val="00BF6755"/>
    <w:rsid w:val="00BF688A"/>
    <w:rsid w:val="00BF69E8"/>
    <w:rsid w:val="00BF6EA6"/>
    <w:rsid w:val="00BF79EF"/>
    <w:rsid w:val="00C0062B"/>
    <w:rsid w:val="00C00FEB"/>
    <w:rsid w:val="00C0159B"/>
    <w:rsid w:val="00C015A8"/>
    <w:rsid w:val="00C021FF"/>
    <w:rsid w:val="00C02519"/>
    <w:rsid w:val="00C02FF3"/>
    <w:rsid w:val="00C03958"/>
    <w:rsid w:val="00C03999"/>
    <w:rsid w:val="00C03DDF"/>
    <w:rsid w:val="00C03F1D"/>
    <w:rsid w:val="00C0424B"/>
    <w:rsid w:val="00C04330"/>
    <w:rsid w:val="00C04427"/>
    <w:rsid w:val="00C04447"/>
    <w:rsid w:val="00C044CF"/>
    <w:rsid w:val="00C04963"/>
    <w:rsid w:val="00C04C9E"/>
    <w:rsid w:val="00C04D33"/>
    <w:rsid w:val="00C04F60"/>
    <w:rsid w:val="00C0500F"/>
    <w:rsid w:val="00C05587"/>
    <w:rsid w:val="00C055E3"/>
    <w:rsid w:val="00C05A81"/>
    <w:rsid w:val="00C05C36"/>
    <w:rsid w:val="00C06B8F"/>
    <w:rsid w:val="00C0735C"/>
    <w:rsid w:val="00C07CAE"/>
    <w:rsid w:val="00C100BA"/>
    <w:rsid w:val="00C10576"/>
    <w:rsid w:val="00C10698"/>
    <w:rsid w:val="00C10F1D"/>
    <w:rsid w:val="00C10FA7"/>
    <w:rsid w:val="00C111D7"/>
    <w:rsid w:val="00C1208D"/>
    <w:rsid w:val="00C127CC"/>
    <w:rsid w:val="00C1392A"/>
    <w:rsid w:val="00C150D8"/>
    <w:rsid w:val="00C15AC4"/>
    <w:rsid w:val="00C15EDB"/>
    <w:rsid w:val="00C16126"/>
    <w:rsid w:val="00C161B2"/>
    <w:rsid w:val="00C16A7E"/>
    <w:rsid w:val="00C16D67"/>
    <w:rsid w:val="00C1702B"/>
    <w:rsid w:val="00C1735E"/>
    <w:rsid w:val="00C17366"/>
    <w:rsid w:val="00C17F69"/>
    <w:rsid w:val="00C2010C"/>
    <w:rsid w:val="00C20702"/>
    <w:rsid w:val="00C2157F"/>
    <w:rsid w:val="00C21C3B"/>
    <w:rsid w:val="00C21C5A"/>
    <w:rsid w:val="00C21C77"/>
    <w:rsid w:val="00C21F53"/>
    <w:rsid w:val="00C22269"/>
    <w:rsid w:val="00C223DC"/>
    <w:rsid w:val="00C22910"/>
    <w:rsid w:val="00C22C43"/>
    <w:rsid w:val="00C2308C"/>
    <w:rsid w:val="00C2358C"/>
    <w:rsid w:val="00C23793"/>
    <w:rsid w:val="00C2394A"/>
    <w:rsid w:val="00C24073"/>
    <w:rsid w:val="00C24354"/>
    <w:rsid w:val="00C24683"/>
    <w:rsid w:val="00C246D6"/>
    <w:rsid w:val="00C2523D"/>
    <w:rsid w:val="00C27126"/>
    <w:rsid w:val="00C27355"/>
    <w:rsid w:val="00C27991"/>
    <w:rsid w:val="00C279A4"/>
    <w:rsid w:val="00C27F9A"/>
    <w:rsid w:val="00C30658"/>
    <w:rsid w:val="00C30A47"/>
    <w:rsid w:val="00C30A56"/>
    <w:rsid w:val="00C30B48"/>
    <w:rsid w:val="00C30DB0"/>
    <w:rsid w:val="00C31089"/>
    <w:rsid w:val="00C311DF"/>
    <w:rsid w:val="00C3178B"/>
    <w:rsid w:val="00C322B0"/>
    <w:rsid w:val="00C322DF"/>
    <w:rsid w:val="00C32E6E"/>
    <w:rsid w:val="00C32FBB"/>
    <w:rsid w:val="00C336E3"/>
    <w:rsid w:val="00C33A19"/>
    <w:rsid w:val="00C33F81"/>
    <w:rsid w:val="00C33FB2"/>
    <w:rsid w:val="00C33FEA"/>
    <w:rsid w:val="00C33FF3"/>
    <w:rsid w:val="00C343DF"/>
    <w:rsid w:val="00C34D0C"/>
    <w:rsid w:val="00C34DFF"/>
    <w:rsid w:val="00C34E0A"/>
    <w:rsid w:val="00C34E19"/>
    <w:rsid w:val="00C35290"/>
    <w:rsid w:val="00C3546C"/>
    <w:rsid w:val="00C35BD0"/>
    <w:rsid w:val="00C36C4E"/>
    <w:rsid w:val="00C37034"/>
    <w:rsid w:val="00C375D1"/>
    <w:rsid w:val="00C378E1"/>
    <w:rsid w:val="00C37B52"/>
    <w:rsid w:val="00C37F5D"/>
    <w:rsid w:val="00C4002C"/>
    <w:rsid w:val="00C41133"/>
    <w:rsid w:val="00C41603"/>
    <w:rsid w:val="00C418B6"/>
    <w:rsid w:val="00C42038"/>
    <w:rsid w:val="00C4246D"/>
    <w:rsid w:val="00C42FF5"/>
    <w:rsid w:val="00C441DF"/>
    <w:rsid w:val="00C44765"/>
    <w:rsid w:val="00C44902"/>
    <w:rsid w:val="00C46331"/>
    <w:rsid w:val="00C465AC"/>
    <w:rsid w:val="00C46680"/>
    <w:rsid w:val="00C46C1F"/>
    <w:rsid w:val="00C473DC"/>
    <w:rsid w:val="00C47896"/>
    <w:rsid w:val="00C478A8"/>
    <w:rsid w:val="00C50487"/>
    <w:rsid w:val="00C50965"/>
    <w:rsid w:val="00C50E7E"/>
    <w:rsid w:val="00C515D4"/>
    <w:rsid w:val="00C533E4"/>
    <w:rsid w:val="00C54484"/>
    <w:rsid w:val="00C54530"/>
    <w:rsid w:val="00C54B16"/>
    <w:rsid w:val="00C55AF7"/>
    <w:rsid w:val="00C55B63"/>
    <w:rsid w:val="00C56597"/>
    <w:rsid w:val="00C56749"/>
    <w:rsid w:val="00C56807"/>
    <w:rsid w:val="00C56903"/>
    <w:rsid w:val="00C56B1A"/>
    <w:rsid w:val="00C5702A"/>
    <w:rsid w:val="00C57434"/>
    <w:rsid w:val="00C5765A"/>
    <w:rsid w:val="00C578D3"/>
    <w:rsid w:val="00C57992"/>
    <w:rsid w:val="00C6132C"/>
    <w:rsid w:val="00C62C70"/>
    <w:rsid w:val="00C63E92"/>
    <w:rsid w:val="00C64CEB"/>
    <w:rsid w:val="00C6514F"/>
    <w:rsid w:val="00C651DB"/>
    <w:rsid w:val="00C6576D"/>
    <w:rsid w:val="00C6584A"/>
    <w:rsid w:val="00C65A06"/>
    <w:rsid w:val="00C65D07"/>
    <w:rsid w:val="00C65F67"/>
    <w:rsid w:val="00C66124"/>
    <w:rsid w:val="00C661B9"/>
    <w:rsid w:val="00C66B8F"/>
    <w:rsid w:val="00C67070"/>
    <w:rsid w:val="00C67399"/>
    <w:rsid w:val="00C67410"/>
    <w:rsid w:val="00C70734"/>
    <w:rsid w:val="00C707F0"/>
    <w:rsid w:val="00C70D56"/>
    <w:rsid w:val="00C7247E"/>
    <w:rsid w:val="00C72D97"/>
    <w:rsid w:val="00C7328B"/>
    <w:rsid w:val="00C737D9"/>
    <w:rsid w:val="00C74013"/>
    <w:rsid w:val="00C747AF"/>
    <w:rsid w:val="00C74CCE"/>
    <w:rsid w:val="00C74DA4"/>
    <w:rsid w:val="00C751DC"/>
    <w:rsid w:val="00C76BF3"/>
    <w:rsid w:val="00C772D6"/>
    <w:rsid w:val="00C80046"/>
    <w:rsid w:val="00C80505"/>
    <w:rsid w:val="00C80516"/>
    <w:rsid w:val="00C809B0"/>
    <w:rsid w:val="00C813B8"/>
    <w:rsid w:val="00C8173B"/>
    <w:rsid w:val="00C81892"/>
    <w:rsid w:val="00C824ED"/>
    <w:rsid w:val="00C828E3"/>
    <w:rsid w:val="00C82B46"/>
    <w:rsid w:val="00C82D07"/>
    <w:rsid w:val="00C83003"/>
    <w:rsid w:val="00C830CB"/>
    <w:rsid w:val="00C831E3"/>
    <w:rsid w:val="00C83881"/>
    <w:rsid w:val="00C83BA5"/>
    <w:rsid w:val="00C840C9"/>
    <w:rsid w:val="00C8458F"/>
    <w:rsid w:val="00C84933"/>
    <w:rsid w:val="00C852EF"/>
    <w:rsid w:val="00C85519"/>
    <w:rsid w:val="00C85576"/>
    <w:rsid w:val="00C857DD"/>
    <w:rsid w:val="00C85BBC"/>
    <w:rsid w:val="00C85FDF"/>
    <w:rsid w:val="00C860EA"/>
    <w:rsid w:val="00C864F5"/>
    <w:rsid w:val="00C867D6"/>
    <w:rsid w:val="00C86903"/>
    <w:rsid w:val="00C8717D"/>
    <w:rsid w:val="00C87932"/>
    <w:rsid w:val="00C90715"/>
    <w:rsid w:val="00C91208"/>
    <w:rsid w:val="00C91FD4"/>
    <w:rsid w:val="00C92103"/>
    <w:rsid w:val="00C92BB1"/>
    <w:rsid w:val="00C9469A"/>
    <w:rsid w:val="00C947FB"/>
    <w:rsid w:val="00C94D8E"/>
    <w:rsid w:val="00C959B3"/>
    <w:rsid w:val="00C95C2B"/>
    <w:rsid w:val="00C9628F"/>
    <w:rsid w:val="00C9683D"/>
    <w:rsid w:val="00C9769F"/>
    <w:rsid w:val="00C97A88"/>
    <w:rsid w:val="00C97C68"/>
    <w:rsid w:val="00CA128D"/>
    <w:rsid w:val="00CA1604"/>
    <w:rsid w:val="00CA21ED"/>
    <w:rsid w:val="00CA2AF5"/>
    <w:rsid w:val="00CA3180"/>
    <w:rsid w:val="00CA3F24"/>
    <w:rsid w:val="00CA4C5F"/>
    <w:rsid w:val="00CA5721"/>
    <w:rsid w:val="00CA5759"/>
    <w:rsid w:val="00CA5A59"/>
    <w:rsid w:val="00CA5F16"/>
    <w:rsid w:val="00CA6607"/>
    <w:rsid w:val="00CA74ED"/>
    <w:rsid w:val="00CA77D0"/>
    <w:rsid w:val="00CA7B8A"/>
    <w:rsid w:val="00CA7D44"/>
    <w:rsid w:val="00CA7E3A"/>
    <w:rsid w:val="00CB02FD"/>
    <w:rsid w:val="00CB0505"/>
    <w:rsid w:val="00CB0B88"/>
    <w:rsid w:val="00CB0BF6"/>
    <w:rsid w:val="00CB0F5F"/>
    <w:rsid w:val="00CB1CC2"/>
    <w:rsid w:val="00CB2556"/>
    <w:rsid w:val="00CB2E43"/>
    <w:rsid w:val="00CB3751"/>
    <w:rsid w:val="00CB38CA"/>
    <w:rsid w:val="00CB4363"/>
    <w:rsid w:val="00CB4430"/>
    <w:rsid w:val="00CB458B"/>
    <w:rsid w:val="00CB4F82"/>
    <w:rsid w:val="00CB5C94"/>
    <w:rsid w:val="00CB6083"/>
    <w:rsid w:val="00CB6195"/>
    <w:rsid w:val="00CB6667"/>
    <w:rsid w:val="00CB6687"/>
    <w:rsid w:val="00CB6848"/>
    <w:rsid w:val="00CB6B38"/>
    <w:rsid w:val="00CB7213"/>
    <w:rsid w:val="00CB7325"/>
    <w:rsid w:val="00CB79C4"/>
    <w:rsid w:val="00CB7AB0"/>
    <w:rsid w:val="00CB7FFA"/>
    <w:rsid w:val="00CC005A"/>
    <w:rsid w:val="00CC157C"/>
    <w:rsid w:val="00CC1985"/>
    <w:rsid w:val="00CC21DB"/>
    <w:rsid w:val="00CC278D"/>
    <w:rsid w:val="00CC2AF9"/>
    <w:rsid w:val="00CC36F4"/>
    <w:rsid w:val="00CC3D02"/>
    <w:rsid w:val="00CC3D67"/>
    <w:rsid w:val="00CC44F0"/>
    <w:rsid w:val="00CC4DEF"/>
    <w:rsid w:val="00CC579A"/>
    <w:rsid w:val="00CC627C"/>
    <w:rsid w:val="00CC64D1"/>
    <w:rsid w:val="00CC64EA"/>
    <w:rsid w:val="00CC65B4"/>
    <w:rsid w:val="00CC6727"/>
    <w:rsid w:val="00CC725F"/>
    <w:rsid w:val="00CC74A9"/>
    <w:rsid w:val="00CC7B2E"/>
    <w:rsid w:val="00CC7C65"/>
    <w:rsid w:val="00CD05B4"/>
    <w:rsid w:val="00CD0839"/>
    <w:rsid w:val="00CD09E5"/>
    <w:rsid w:val="00CD133D"/>
    <w:rsid w:val="00CD1B4F"/>
    <w:rsid w:val="00CD22F0"/>
    <w:rsid w:val="00CD270F"/>
    <w:rsid w:val="00CD2EBF"/>
    <w:rsid w:val="00CD2FB1"/>
    <w:rsid w:val="00CD3903"/>
    <w:rsid w:val="00CD44C6"/>
    <w:rsid w:val="00CD487F"/>
    <w:rsid w:val="00CD4D10"/>
    <w:rsid w:val="00CD4FFE"/>
    <w:rsid w:val="00CD5595"/>
    <w:rsid w:val="00CD5790"/>
    <w:rsid w:val="00CD5BBD"/>
    <w:rsid w:val="00CD5F27"/>
    <w:rsid w:val="00CD6470"/>
    <w:rsid w:val="00CD6508"/>
    <w:rsid w:val="00CD6803"/>
    <w:rsid w:val="00CD6EC8"/>
    <w:rsid w:val="00CD7D1D"/>
    <w:rsid w:val="00CD7D95"/>
    <w:rsid w:val="00CD7E8C"/>
    <w:rsid w:val="00CE085F"/>
    <w:rsid w:val="00CE133F"/>
    <w:rsid w:val="00CE1458"/>
    <w:rsid w:val="00CE1908"/>
    <w:rsid w:val="00CE1DFA"/>
    <w:rsid w:val="00CE20F3"/>
    <w:rsid w:val="00CE2D49"/>
    <w:rsid w:val="00CE3F65"/>
    <w:rsid w:val="00CE424A"/>
    <w:rsid w:val="00CE4565"/>
    <w:rsid w:val="00CE4A0B"/>
    <w:rsid w:val="00CE53CB"/>
    <w:rsid w:val="00CE554A"/>
    <w:rsid w:val="00CE5BE1"/>
    <w:rsid w:val="00CE5BEF"/>
    <w:rsid w:val="00CE6F3E"/>
    <w:rsid w:val="00CE7139"/>
    <w:rsid w:val="00CF0162"/>
    <w:rsid w:val="00CF05B2"/>
    <w:rsid w:val="00CF1181"/>
    <w:rsid w:val="00CF17F5"/>
    <w:rsid w:val="00CF21EC"/>
    <w:rsid w:val="00CF2AC7"/>
    <w:rsid w:val="00CF2BA1"/>
    <w:rsid w:val="00CF2D38"/>
    <w:rsid w:val="00CF3AD3"/>
    <w:rsid w:val="00CF3F78"/>
    <w:rsid w:val="00CF47ED"/>
    <w:rsid w:val="00CF4BCB"/>
    <w:rsid w:val="00CF5384"/>
    <w:rsid w:val="00CF596C"/>
    <w:rsid w:val="00CF5E11"/>
    <w:rsid w:val="00CF6A40"/>
    <w:rsid w:val="00CF7365"/>
    <w:rsid w:val="00CF76CA"/>
    <w:rsid w:val="00CF7FBA"/>
    <w:rsid w:val="00D00101"/>
    <w:rsid w:val="00D00C2E"/>
    <w:rsid w:val="00D00FCB"/>
    <w:rsid w:val="00D018E3"/>
    <w:rsid w:val="00D02455"/>
    <w:rsid w:val="00D0352E"/>
    <w:rsid w:val="00D03A49"/>
    <w:rsid w:val="00D0517F"/>
    <w:rsid w:val="00D052A4"/>
    <w:rsid w:val="00D0537E"/>
    <w:rsid w:val="00D05BB1"/>
    <w:rsid w:val="00D05FD2"/>
    <w:rsid w:val="00D05FF4"/>
    <w:rsid w:val="00D06571"/>
    <w:rsid w:val="00D06941"/>
    <w:rsid w:val="00D06FC8"/>
    <w:rsid w:val="00D06FE5"/>
    <w:rsid w:val="00D07DAB"/>
    <w:rsid w:val="00D07F81"/>
    <w:rsid w:val="00D10265"/>
    <w:rsid w:val="00D10316"/>
    <w:rsid w:val="00D104C4"/>
    <w:rsid w:val="00D10E3E"/>
    <w:rsid w:val="00D10F3F"/>
    <w:rsid w:val="00D1171F"/>
    <w:rsid w:val="00D119D7"/>
    <w:rsid w:val="00D1229F"/>
    <w:rsid w:val="00D1247C"/>
    <w:rsid w:val="00D12829"/>
    <w:rsid w:val="00D1350B"/>
    <w:rsid w:val="00D13D1F"/>
    <w:rsid w:val="00D14095"/>
    <w:rsid w:val="00D140B6"/>
    <w:rsid w:val="00D1448D"/>
    <w:rsid w:val="00D1494E"/>
    <w:rsid w:val="00D1534C"/>
    <w:rsid w:val="00D15D16"/>
    <w:rsid w:val="00D16B3E"/>
    <w:rsid w:val="00D1708F"/>
    <w:rsid w:val="00D17104"/>
    <w:rsid w:val="00D17B0D"/>
    <w:rsid w:val="00D17F4B"/>
    <w:rsid w:val="00D208B9"/>
    <w:rsid w:val="00D2132A"/>
    <w:rsid w:val="00D21430"/>
    <w:rsid w:val="00D215A5"/>
    <w:rsid w:val="00D218A8"/>
    <w:rsid w:val="00D221D1"/>
    <w:rsid w:val="00D2246D"/>
    <w:rsid w:val="00D2254B"/>
    <w:rsid w:val="00D228D4"/>
    <w:rsid w:val="00D23264"/>
    <w:rsid w:val="00D25990"/>
    <w:rsid w:val="00D26050"/>
    <w:rsid w:val="00D264E0"/>
    <w:rsid w:val="00D26F83"/>
    <w:rsid w:val="00D26F8D"/>
    <w:rsid w:val="00D27024"/>
    <w:rsid w:val="00D27CC6"/>
    <w:rsid w:val="00D27D66"/>
    <w:rsid w:val="00D27DAD"/>
    <w:rsid w:val="00D27FF9"/>
    <w:rsid w:val="00D30A9B"/>
    <w:rsid w:val="00D31570"/>
    <w:rsid w:val="00D31AB0"/>
    <w:rsid w:val="00D31B7F"/>
    <w:rsid w:val="00D31E43"/>
    <w:rsid w:val="00D31F70"/>
    <w:rsid w:val="00D32017"/>
    <w:rsid w:val="00D32AC5"/>
    <w:rsid w:val="00D32DA2"/>
    <w:rsid w:val="00D33001"/>
    <w:rsid w:val="00D331F5"/>
    <w:rsid w:val="00D3374A"/>
    <w:rsid w:val="00D33A0E"/>
    <w:rsid w:val="00D33AE8"/>
    <w:rsid w:val="00D3409A"/>
    <w:rsid w:val="00D343D3"/>
    <w:rsid w:val="00D34421"/>
    <w:rsid w:val="00D34430"/>
    <w:rsid w:val="00D34589"/>
    <w:rsid w:val="00D348F6"/>
    <w:rsid w:val="00D35DFD"/>
    <w:rsid w:val="00D368E5"/>
    <w:rsid w:val="00D36A55"/>
    <w:rsid w:val="00D36C0A"/>
    <w:rsid w:val="00D40679"/>
    <w:rsid w:val="00D41774"/>
    <w:rsid w:val="00D418E4"/>
    <w:rsid w:val="00D41E07"/>
    <w:rsid w:val="00D425F9"/>
    <w:rsid w:val="00D42E22"/>
    <w:rsid w:val="00D43579"/>
    <w:rsid w:val="00D43C62"/>
    <w:rsid w:val="00D44448"/>
    <w:rsid w:val="00D44827"/>
    <w:rsid w:val="00D448A2"/>
    <w:rsid w:val="00D45A47"/>
    <w:rsid w:val="00D46257"/>
    <w:rsid w:val="00D463B7"/>
    <w:rsid w:val="00D469CF"/>
    <w:rsid w:val="00D477F3"/>
    <w:rsid w:val="00D479AD"/>
    <w:rsid w:val="00D47EC1"/>
    <w:rsid w:val="00D504BA"/>
    <w:rsid w:val="00D50E8D"/>
    <w:rsid w:val="00D51CDD"/>
    <w:rsid w:val="00D526C0"/>
    <w:rsid w:val="00D53873"/>
    <w:rsid w:val="00D54677"/>
    <w:rsid w:val="00D54A8E"/>
    <w:rsid w:val="00D54BB2"/>
    <w:rsid w:val="00D5509E"/>
    <w:rsid w:val="00D5547B"/>
    <w:rsid w:val="00D561C1"/>
    <w:rsid w:val="00D561CD"/>
    <w:rsid w:val="00D56528"/>
    <w:rsid w:val="00D577A3"/>
    <w:rsid w:val="00D60BF8"/>
    <w:rsid w:val="00D61058"/>
    <w:rsid w:val="00D61559"/>
    <w:rsid w:val="00D61BBE"/>
    <w:rsid w:val="00D61DC8"/>
    <w:rsid w:val="00D6200A"/>
    <w:rsid w:val="00D62A46"/>
    <w:rsid w:val="00D62D00"/>
    <w:rsid w:val="00D63F17"/>
    <w:rsid w:val="00D642CC"/>
    <w:rsid w:val="00D64B19"/>
    <w:rsid w:val="00D64D7C"/>
    <w:rsid w:val="00D64DA9"/>
    <w:rsid w:val="00D657B7"/>
    <w:rsid w:val="00D66068"/>
    <w:rsid w:val="00D662CA"/>
    <w:rsid w:val="00D66517"/>
    <w:rsid w:val="00D66D34"/>
    <w:rsid w:val="00D67C97"/>
    <w:rsid w:val="00D70428"/>
    <w:rsid w:val="00D70637"/>
    <w:rsid w:val="00D7063F"/>
    <w:rsid w:val="00D70A3E"/>
    <w:rsid w:val="00D7103B"/>
    <w:rsid w:val="00D7289B"/>
    <w:rsid w:val="00D73B9F"/>
    <w:rsid w:val="00D73F40"/>
    <w:rsid w:val="00D74C58"/>
    <w:rsid w:val="00D7510C"/>
    <w:rsid w:val="00D75CE4"/>
    <w:rsid w:val="00D763F0"/>
    <w:rsid w:val="00D7692E"/>
    <w:rsid w:val="00D7704A"/>
    <w:rsid w:val="00D773D9"/>
    <w:rsid w:val="00D779E1"/>
    <w:rsid w:val="00D77C5C"/>
    <w:rsid w:val="00D77EBB"/>
    <w:rsid w:val="00D80345"/>
    <w:rsid w:val="00D811D8"/>
    <w:rsid w:val="00D81952"/>
    <w:rsid w:val="00D82072"/>
    <w:rsid w:val="00D8213D"/>
    <w:rsid w:val="00D82284"/>
    <w:rsid w:val="00D82D07"/>
    <w:rsid w:val="00D82FD8"/>
    <w:rsid w:val="00D83737"/>
    <w:rsid w:val="00D83865"/>
    <w:rsid w:val="00D83C17"/>
    <w:rsid w:val="00D84200"/>
    <w:rsid w:val="00D85262"/>
    <w:rsid w:val="00D863D6"/>
    <w:rsid w:val="00D86A3E"/>
    <w:rsid w:val="00D8775B"/>
    <w:rsid w:val="00D90450"/>
    <w:rsid w:val="00D91363"/>
    <w:rsid w:val="00D91882"/>
    <w:rsid w:val="00D9224B"/>
    <w:rsid w:val="00D92517"/>
    <w:rsid w:val="00D92BA6"/>
    <w:rsid w:val="00D93B9D"/>
    <w:rsid w:val="00D93D49"/>
    <w:rsid w:val="00D94575"/>
    <w:rsid w:val="00D946FE"/>
    <w:rsid w:val="00D948AA"/>
    <w:rsid w:val="00D950FA"/>
    <w:rsid w:val="00D95F5F"/>
    <w:rsid w:val="00D9649E"/>
    <w:rsid w:val="00D965B2"/>
    <w:rsid w:val="00D966F8"/>
    <w:rsid w:val="00D96915"/>
    <w:rsid w:val="00D97588"/>
    <w:rsid w:val="00D976DE"/>
    <w:rsid w:val="00D97932"/>
    <w:rsid w:val="00DA00CE"/>
    <w:rsid w:val="00DA08D3"/>
    <w:rsid w:val="00DA09E0"/>
    <w:rsid w:val="00DA1167"/>
    <w:rsid w:val="00DA1180"/>
    <w:rsid w:val="00DA13D5"/>
    <w:rsid w:val="00DA1573"/>
    <w:rsid w:val="00DA1797"/>
    <w:rsid w:val="00DA2029"/>
    <w:rsid w:val="00DA21AF"/>
    <w:rsid w:val="00DA232A"/>
    <w:rsid w:val="00DA289A"/>
    <w:rsid w:val="00DA2B1F"/>
    <w:rsid w:val="00DA348E"/>
    <w:rsid w:val="00DA4545"/>
    <w:rsid w:val="00DA47BC"/>
    <w:rsid w:val="00DA48F5"/>
    <w:rsid w:val="00DA4918"/>
    <w:rsid w:val="00DA49D3"/>
    <w:rsid w:val="00DA509A"/>
    <w:rsid w:val="00DA51E9"/>
    <w:rsid w:val="00DA5D01"/>
    <w:rsid w:val="00DA5D93"/>
    <w:rsid w:val="00DA6DD9"/>
    <w:rsid w:val="00DA7576"/>
    <w:rsid w:val="00DA79B0"/>
    <w:rsid w:val="00DB0DEF"/>
    <w:rsid w:val="00DB1F51"/>
    <w:rsid w:val="00DB203A"/>
    <w:rsid w:val="00DB28DD"/>
    <w:rsid w:val="00DB2D5B"/>
    <w:rsid w:val="00DB2E36"/>
    <w:rsid w:val="00DB360E"/>
    <w:rsid w:val="00DB3AB0"/>
    <w:rsid w:val="00DB4137"/>
    <w:rsid w:val="00DB416F"/>
    <w:rsid w:val="00DB422D"/>
    <w:rsid w:val="00DB4AA2"/>
    <w:rsid w:val="00DB4AE7"/>
    <w:rsid w:val="00DB5096"/>
    <w:rsid w:val="00DB521B"/>
    <w:rsid w:val="00DB608A"/>
    <w:rsid w:val="00DB6849"/>
    <w:rsid w:val="00DB750B"/>
    <w:rsid w:val="00DB7A21"/>
    <w:rsid w:val="00DC006C"/>
    <w:rsid w:val="00DC01B8"/>
    <w:rsid w:val="00DC049A"/>
    <w:rsid w:val="00DC0C20"/>
    <w:rsid w:val="00DC124A"/>
    <w:rsid w:val="00DC1857"/>
    <w:rsid w:val="00DC2751"/>
    <w:rsid w:val="00DC277E"/>
    <w:rsid w:val="00DC2983"/>
    <w:rsid w:val="00DC2BD3"/>
    <w:rsid w:val="00DC2BD9"/>
    <w:rsid w:val="00DC2D1B"/>
    <w:rsid w:val="00DC3583"/>
    <w:rsid w:val="00DC3B60"/>
    <w:rsid w:val="00DC4690"/>
    <w:rsid w:val="00DC58AF"/>
    <w:rsid w:val="00DC5AF8"/>
    <w:rsid w:val="00DC6807"/>
    <w:rsid w:val="00DC6969"/>
    <w:rsid w:val="00DC6974"/>
    <w:rsid w:val="00DC6DB5"/>
    <w:rsid w:val="00DC7013"/>
    <w:rsid w:val="00DC79FE"/>
    <w:rsid w:val="00DC7B4F"/>
    <w:rsid w:val="00DD0ABD"/>
    <w:rsid w:val="00DD0CCE"/>
    <w:rsid w:val="00DD10BD"/>
    <w:rsid w:val="00DD114E"/>
    <w:rsid w:val="00DD11CA"/>
    <w:rsid w:val="00DD1629"/>
    <w:rsid w:val="00DD1998"/>
    <w:rsid w:val="00DD1A04"/>
    <w:rsid w:val="00DD2C1C"/>
    <w:rsid w:val="00DD2D91"/>
    <w:rsid w:val="00DD2F50"/>
    <w:rsid w:val="00DD2F98"/>
    <w:rsid w:val="00DD3307"/>
    <w:rsid w:val="00DD3D67"/>
    <w:rsid w:val="00DD40A6"/>
    <w:rsid w:val="00DD419D"/>
    <w:rsid w:val="00DD430E"/>
    <w:rsid w:val="00DD4849"/>
    <w:rsid w:val="00DD4A4B"/>
    <w:rsid w:val="00DD53CA"/>
    <w:rsid w:val="00DD5990"/>
    <w:rsid w:val="00DD5D9D"/>
    <w:rsid w:val="00DD62DE"/>
    <w:rsid w:val="00DD675A"/>
    <w:rsid w:val="00DD6DAE"/>
    <w:rsid w:val="00DD6EA5"/>
    <w:rsid w:val="00DD6F76"/>
    <w:rsid w:val="00DD76C5"/>
    <w:rsid w:val="00DD782E"/>
    <w:rsid w:val="00DD7EFE"/>
    <w:rsid w:val="00DE11A4"/>
    <w:rsid w:val="00DE1E17"/>
    <w:rsid w:val="00DE211B"/>
    <w:rsid w:val="00DE2E2B"/>
    <w:rsid w:val="00DE334E"/>
    <w:rsid w:val="00DE42D6"/>
    <w:rsid w:val="00DE4AF9"/>
    <w:rsid w:val="00DE52CB"/>
    <w:rsid w:val="00DE5E60"/>
    <w:rsid w:val="00DE60E7"/>
    <w:rsid w:val="00DE67E0"/>
    <w:rsid w:val="00DE72F4"/>
    <w:rsid w:val="00DE764E"/>
    <w:rsid w:val="00DE7C87"/>
    <w:rsid w:val="00DE7D9C"/>
    <w:rsid w:val="00DF0859"/>
    <w:rsid w:val="00DF12C9"/>
    <w:rsid w:val="00DF1D64"/>
    <w:rsid w:val="00DF226A"/>
    <w:rsid w:val="00DF22AE"/>
    <w:rsid w:val="00DF2F3E"/>
    <w:rsid w:val="00DF3862"/>
    <w:rsid w:val="00DF517E"/>
    <w:rsid w:val="00DF5E81"/>
    <w:rsid w:val="00DF6741"/>
    <w:rsid w:val="00DF7328"/>
    <w:rsid w:val="00DF74DE"/>
    <w:rsid w:val="00E00286"/>
    <w:rsid w:val="00E00577"/>
    <w:rsid w:val="00E00629"/>
    <w:rsid w:val="00E0079E"/>
    <w:rsid w:val="00E007BF"/>
    <w:rsid w:val="00E009A2"/>
    <w:rsid w:val="00E00D0F"/>
    <w:rsid w:val="00E0124F"/>
    <w:rsid w:val="00E01C4C"/>
    <w:rsid w:val="00E02791"/>
    <w:rsid w:val="00E027CB"/>
    <w:rsid w:val="00E0358F"/>
    <w:rsid w:val="00E03D93"/>
    <w:rsid w:val="00E0421C"/>
    <w:rsid w:val="00E046DB"/>
    <w:rsid w:val="00E04943"/>
    <w:rsid w:val="00E0517E"/>
    <w:rsid w:val="00E053CB"/>
    <w:rsid w:val="00E05913"/>
    <w:rsid w:val="00E05A14"/>
    <w:rsid w:val="00E06A20"/>
    <w:rsid w:val="00E07015"/>
    <w:rsid w:val="00E07112"/>
    <w:rsid w:val="00E072BB"/>
    <w:rsid w:val="00E074A3"/>
    <w:rsid w:val="00E077A7"/>
    <w:rsid w:val="00E1007E"/>
    <w:rsid w:val="00E1035A"/>
    <w:rsid w:val="00E10F0B"/>
    <w:rsid w:val="00E11138"/>
    <w:rsid w:val="00E1121C"/>
    <w:rsid w:val="00E116C1"/>
    <w:rsid w:val="00E12062"/>
    <w:rsid w:val="00E128E9"/>
    <w:rsid w:val="00E12D3D"/>
    <w:rsid w:val="00E1362A"/>
    <w:rsid w:val="00E139A9"/>
    <w:rsid w:val="00E140F3"/>
    <w:rsid w:val="00E152D3"/>
    <w:rsid w:val="00E15A87"/>
    <w:rsid w:val="00E1646B"/>
    <w:rsid w:val="00E16921"/>
    <w:rsid w:val="00E17055"/>
    <w:rsid w:val="00E17278"/>
    <w:rsid w:val="00E17364"/>
    <w:rsid w:val="00E17DF4"/>
    <w:rsid w:val="00E201A9"/>
    <w:rsid w:val="00E202D9"/>
    <w:rsid w:val="00E21A74"/>
    <w:rsid w:val="00E21CEF"/>
    <w:rsid w:val="00E21DBE"/>
    <w:rsid w:val="00E21FEB"/>
    <w:rsid w:val="00E220EC"/>
    <w:rsid w:val="00E22874"/>
    <w:rsid w:val="00E22BEC"/>
    <w:rsid w:val="00E22DBC"/>
    <w:rsid w:val="00E23324"/>
    <w:rsid w:val="00E236D7"/>
    <w:rsid w:val="00E23AC0"/>
    <w:rsid w:val="00E23B10"/>
    <w:rsid w:val="00E24715"/>
    <w:rsid w:val="00E24E9A"/>
    <w:rsid w:val="00E2510C"/>
    <w:rsid w:val="00E25188"/>
    <w:rsid w:val="00E25255"/>
    <w:rsid w:val="00E25951"/>
    <w:rsid w:val="00E25C1D"/>
    <w:rsid w:val="00E2632D"/>
    <w:rsid w:val="00E26644"/>
    <w:rsid w:val="00E267D1"/>
    <w:rsid w:val="00E27FE6"/>
    <w:rsid w:val="00E300B8"/>
    <w:rsid w:val="00E308DC"/>
    <w:rsid w:val="00E30BFA"/>
    <w:rsid w:val="00E30E31"/>
    <w:rsid w:val="00E312CE"/>
    <w:rsid w:val="00E318A5"/>
    <w:rsid w:val="00E324BE"/>
    <w:rsid w:val="00E3290B"/>
    <w:rsid w:val="00E329B0"/>
    <w:rsid w:val="00E32E7A"/>
    <w:rsid w:val="00E33F95"/>
    <w:rsid w:val="00E344C3"/>
    <w:rsid w:val="00E3495D"/>
    <w:rsid w:val="00E349C9"/>
    <w:rsid w:val="00E34A42"/>
    <w:rsid w:val="00E35860"/>
    <w:rsid w:val="00E35B59"/>
    <w:rsid w:val="00E36121"/>
    <w:rsid w:val="00E36524"/>
    <w:rsid w:val="00E36F11"/>
    <w:rsid w:val="00E3786B"/>
    <w:rsid w:val="00E40131"/>
    <w:rsid w:val="00E401BA"/>
    <w:rsid w:val="00E40937"/>
    <w:rsid w:val="00E40D44"/>
    <w:rsid w:val="00E413E2"/>
    <w:rsid w:val="00E41A26"/>
    <w:rsid w:val="00E423CC"/>
    <w:rsid w:val="00E4263F"/>
    <w:rsid w:val="00E42FFE"/>
    <w:rsid w:val="00E43137"/>
    <w:rsid w:val="00E431AD"/>
    <w:rsid w:val="00E4325F"/>
    <w:rsid w:val="00E43784"/>
    <w:rsid w:val="00E43D87"/>
    <w:rsid w:val="00E441A5"/>
    <w:rsid w:val="00E44781"/>
    <w:rsid w:val="00E44FBE"/>
    <w:rsid w:val="00E45F6A"/>
    <w:rsid w:val="00E466DB"/>
    <w:rsid w:val="00E46B43"/>
    <w:rsid w:val="00E46B4F"/>
    <w:rsid w:val="00E46D56"/>
    <w:rsid w:val="00E473E9"/>
    <w:rsid w:val="00E47857"/>
    <w:rsid w:val="00E506D7"/>
    <w:rsid w:val="00E509E0"/>
    <w:rsid w:val="00E50F11"/>
    <w:rsid w:val="00E51904"/>
    <w:rsid w:val="00E51D63"/>
    <w:rsid w:val="00E52281"/>
    <w:rsid w:val="00E52366"/>
    <w:rsid w:val="00E5274D"/>
    <w:rsid w:val="00E53408"/>
    <w:rsid w:val="00E5348B"/>
    <w:rsid w:val="00E53C42"/>
    <w:rsid w:val="00E53E8E"/>
    <w:rsid w:val="00E5402D"/>
    <w:rsid w:val="00E54338"/>
    <w:rsid w:val="00E54363"/>
    <w:rsid w:val="00E54A96"/>
    <w:rsid w:val="00E54D2D"/>
    <w:rsid w:val="00E5516E"/>
    <w:rsid w:val="00E5540A"/>
    <w:rsid w:val="00E556C1"/>
    <w:rsid w:val="00E55987"/>
    <w:rsid w:val="00E55AEE"/>
    <w:rsid w:val="00E55B5E"/>
    <w:rsid w:val="00E56466"/>
    <w:rsid w:val="00E570F8"/>
    <w:rsid w:val="00E578A4"/>
    <w:rsid w:val="00E57C16"/>
    <w:rsid w:val="00E610C7"/>
    <w:rsid w:val="00E61A9C"/>
    <w:rsid w:val="00E61C66"/>
    <w:rsid w:val="00E62069"/>
    <w:rsid w:val="00E6236D"/>
    <w:rsid w:val="00E62575"/>
    <w:rsid w:val="00E62D19"/>
    <w:rsid w:val="00E62D64"/>
    <w:rsid w:val="00E62E9C"/>
    <w:rsid w:val="00E63579"/>
    <w:rsid w:val="00E63BFF"/>
    <w:rsid w:val="00E6401D"/>
    <w:rsid w:val="00E640A1"/>
    <w:rsid w:val="00E64119"/>
    <w:rsid w:val="00E648BE"/>
    <w:rsid w:val="00E65035"/>
    <w:rsid w:val="00E65536"/>
    <w:rsid w:val="00E6592F"/>
    <w:rsid w:val="00E659AA"/>
    <w:rsid w:val="00E65C89"/>
    <w:rsid w:val="00E67564"/>
    <w:rsid w:val="00E67689"/>
    <w:rsid w:val="00E67CCE"/>
    <w:rsid w:val="00E70054"/>
    <w:rsid w:val="00E701CC"/>
    <w:rsid w:val="00E705B5"/>
    <w:rsid w:val="00E70A0D"/>
    <w:rsid w:val="00E70B49"/>
    <w:rsid w:val="00E71349"/>
    <w:rsid w:val="00E713FB"/>
    <w:rsid w:val="00E71C21"/>
    <w:rsid w:val="00E71C3C"/>
    <w:rsid w:val="00E71EEF"/>
    <w:rsid w:val="00E72A8D"/>
    <w:rsid w:val="00E72BCC"/>
    <w:rsid w:val="00E74353"/>
    <w:rsid w:val="00E7437A"/>
    <w:rsid w:val="00E74FC3"/>
    <w:rsid w:val="00E750EC"/>
    <w:rsid w:val="00E75943"/>
    <w:rsid w:val="00E75F60"/>
    <w:rsid w:val="00E763D7"/>
    <w:rsid w:val="00E76425"/>
    <w:rsid w:val="00E76644"/>
    <w:rsid w:val="00E76889"/>
    <w:rsid w:val="00E770CD"/>
    <w:rsid w:val="00E77135"/>
    <w:rsid w:val="00E77769"/>
    <w:rsid w:val="00E77AB4"/>
    <w:rsid w:val="00E77AEE"/>
    <w:rsid w:val="00E80654"/>
    <w:rsid w:val="00E80B12"/>
    <w:rsid w:val="00E80DF6"/>
    <w:rsid w:val="00E8130B"/>
    <w:rsid w:val="00E8166C"/>
    <w:rsid w:val="00E81B08"/>
    <w:rsid w:val="00E82933"/>
    <w:rsid w:val="00E82B0B"/>
    <w:rsid w:val="00E82E5A"/>
    <w:rsid w:val="00E830D4"/>
    <w:rsid w:val="00E835A0"/>
    <w:rsid w:val="00E83614"/>
    <w:rsid w:val="00E842C4"/>
    <w:rsid w:val="00E84313"/>
    <w:rsid w:val="00E844C9"/>
    <w:rsid w:val="00E8637E"/>
    <w:rsid w:val="00E863FF"/>
    <w:rsid w:val="00E86A5A"/>
    <w:rsid w:val="00E86ACB"/>
    <w:rsid w:val="00E86B63"/>
    <w:rsid w:val="00E87AB8"/>
    <w:rsid w:val="00E9006D"/>
    <w:rsid w:val="00E90B00"/>
    <w:rsid w:val="00E91136"/>
    <w:rsid w:val="00E915A4"/>
    <w:rsid w:val="00E91B91"/>
    <w:rsid w:val="00E91FEA"/>
    <w:rsid w:val="00E92525"/>
    <w:rsid w:val="00E93D46"/>
    <w:rsid w:val="00E9443E"/>
    <w:rsid w:val="00E948DF"/>
    <w:rsid w:val="00E94C3B"/>
    <w:rsid w:val="00E96606"/>
    <w:rsid w:val="00E96997"/>
    <w:rsid w:val="00E96D5C"/>
    <w:rsid w:val="00E97063"/>
    <w:rsid w:val="00EA0213"/>
    <w:rsid w:val="00EA0240"/>
    <w:rsid w:val="00EA03B1"/>
    <w:rsid w:val="00EA0C30"/>
    <w:rsid w:val="00EA1072"/>
    <w:rsid w:val="00EA2B47"/>
    <w:rsid w:val="00EA2F5D"/>
    <w:rsid w:val="00EA3863"/>
    <w:rsid w:val="00EA3957"/>
    <w:rsid w:val="00EA3A2B"/>
    <w:rsid w:val="00EA3D06"/>
    <w:rsid w:val="00EA43CD"/>
    <w:rsid w:val="00EA533E"/>
    <w:rsid w:val="00EA564B"/>
    <w:rsid w:val="00EA57F9"/>
    <w:rsid w:val="00EA6273"/>
    <w:rsid w:val="00EA6442"/>
    <w:rsid w:val="00EA6B8B"/>
    <w:rsid w:val="00EA6CCE"/>
    <w:rsid w:val="00EA71BB"/>
    <w:rsid w:val="00EA744E"/>
    <w:rsid w:val="00EA763E"/>
    <w:rsid w:val="00EB0237"/>
    <w:rsid w:val="00EB07DE"/>
    <w:rsid w:val="00EB0963"/>
    <w:rsid w:val="00EB13BB"/>
    <w:rsid w:val="00EB165C"/>
    <w:rsid w:val="00EB1FC4"/>
    <w:rsid w:val="00EB2CBF"/>
    <w:rsid w:val="00EB3BBB"/>
    <w:rsid w:val="00EB42E2"/>
    <w:rsid w:val="00EB4329"/>
    <w:rsid w:val="00EB4582"/>
    <w:rsid w:val="00EB46AC"/>
    <w:rsid w:val="00EB5994"/>
    <w:rsid w:val="00EB59E0"/>
    <w:rsid w:val="00EB6403"/>
    <w:rsid w:val="00EB74AF"/>
    <w:rsid w:val="00EB7D58"/>
    <w:rsid w:val="00EB7E61"/>
    <w:rsid w:val="00EB7F70"/>
    <w:rsid w:val="00EC06D8"/>
    <w:rsid w:val="00EC09D9"/>
    <w:rsid w:val="00EC0BEF"/>
    <w:rsid w:val="00EC1664"/>
    <w:rsid w:val="00EC1B70"/>
    <w:rsid w:val="00EC1C8E"/>
    <w:rsid w:val="00EC22C7"/>
    <w:rsid w:val="00EC25EA"/>
    <w:rsid w:val="00EC2855"/>
    <w:rsid w:val="00EC2EAD"/>
    <w:rsid w:val="00EC43A8"/>
    <w:rsid w:val="00EC4BEF"/>
    <w:rsid w:val="00EC563E"/>
    <w:rsid w:val="00EC5E30"/>
    <w:rsid w:val="00EC5E3E"/>
    <w:rsid w:val="00EC5E5A"/>
    <w:rsid w:val="00EC6088"/>
    <w:rsid w:val="00EC610F"/>
    <w:rsid w:val="00EC65B0"/>
    <w:rsid w:val="00EC6B34"/>
    <w:rsid w:val="00EC6C34"/>
    <w:rsid w:val="00EC72A8"/>
    <w:rsid w:val="00EC7A0A"/>
    <w:rsid w:val="00ED06DE"/>
    <w:rsid w:val="00ED0A15"/>
    <w:rsid w:val="00ED1271"/>
    <w:rsid w:val="00ED142E"/>
    <w:rsid w:val="00ED1AAD"/>
    <w:rsid w:val="00ED1F86"/>
    <w:rsid w:val="00ED3078"/>
    <w:rsid w:val="00ED33E3"/>
    <w:rsid w:val="00ED397E"/>
    <w:rsid w:val="00ED3A40"/>
    <w:rsid w:val="00ED4CD1"/>
    <w:rsid w:val="00ED54F6"/>
    <w:rsid w:val="00ED5EC8"/>
    <w:rsid w:val="00ED69B3"/>
    <w:rsid w:val="00ED753B"/>
    <w:rsid w:val="00EE011F"/>
    <w:rsid w:val="00EE02BB"/>
    <w:rsid w:val="00EE0470"/>
    <w:rsid w:val="00EE04E8"/>
    <w:rsid w:val="00EE1B26"/>
    <w:rsid w:val="00EE1BB3"/>
    <w:rsid w:val="00EE1DA8"/>
    <w:rsid w:val="00EE1EB6"/>
    <w:rsid w:val="00EE1EFE"/>
    <w:rsid w:val="00EE2240"/>
    <w:rsid w:val="00EE2838"/>
    <w:rsid w:val="00EE2CB5"/>
    <w:rsid w:val="00EE378C"/>
    <w:rsid w:val="00EE39C6"/>
    <w:rsid w:val="00EE3E44"/>
    <w:rsid w:val="00EE40F9"/>
    <w:rsid w:val="00EE467C"/>
    <w:rsid w:val="00EE5173"/>
    <w:rsid w:val="00EE58A6"/>
    <w:rsid w:val="00EE5A92"/>
    <w:rsid w:val="00EE6564"/>
    <w:rsid w:val="00EE664D"/>
    <w:rsid w:val="00EE6840"/>
    <w:rsid w:val="00EE6A83"/>
    <w:rsid w:val="00EE7691"/>
    <w:rsid w:val="00EE772E"/>
    <w:rsid w:val="00EF02DB"/>
    <w:rsid w:val="00EF082D"/>
    <w:rsid w:val="00EF08A6"/>
    <w:rsid w:val="00EF0962"/>
    <w:rsid w:val="00EF1048"/>
    <w:rsid w:val="00EF195A"/>
    <w:rsid w:val="00EF1BDF"/>
    <w:rsid w:val="00EF1D37"/>
    <w:rsid w:val="00EF1E8A"/>
    <w:rsid w:val="00EF1ED7"/>
    <w:rsid w:val="00EF20BA"/>
    <w:rsid w:val="00EF2357"/>
    <w:rsid w:val="00EF2FEC"/>
    <w:rsid w:val="00EF3C2A"/>
    <w:rsid w:val="00EF3ED4"/>
    <w:rsid w:val="00EF4C2F"/>
    <w:rsid w:val="00EF4E44"/>
    <w:rsid w:val="00EF53DA"/>
    <w:rsid w:val="00EF670C"/>
    <w:rsid w:val="00EF6ADB"/>
    <w:rsid w:val="00F0048A"/>
    <w:rsid w:val="00F004E6"/>
    <w:rsid w:val="00F00A3E"/>
    <w:rsid w:val="00F00B40"/>
    <w:rsid w:val="00F00C38"/>
    <w:rsid w:val="00F0128C"/>
    <w:rsid w:val="00F01363"/>
    <w:rsid w:val="00F01EAC"/>
    <w:rsid w:val="00F0219D"/>
    <w:rsid w:val="00F02634"/>
    <w:rsid w:val="00F026A0"/>
    <w:rsid w:val="00F027B9"/>
    <w:rsid w:val="00F02979"/>
    <w:rsid w:val="00F02C58"/>
    <w:rsid w:val="00F03937"/>
    <w:rsid w:val="00F03F22"/>
    <w:rsid w:val="00F0452E"/>
    <w:rsid w:val="00F046F7"/>
    <w:rsid w:val="00F04DDE"/>
    <w:rsid w:val="00F052D1"/>
    <w:rsid w:val="00F05EC2"/>
    <w:rsid w:val="00F06AAB"/>
    <w:rsid w:val="00F06CE2"/>
    <w:rsid w:val="00F06E27"/>
    <w:rsid w:val="00F07A67"/>
    <w:rsid w:val="00F07D34"/>
    <w:rsid w:val="00F10CD3"/>
    <w:rsid w:val="00F10D9A"/>
    <w:rsid w:val="00F10DC3"/>
    <w:rsid w:val="00F11639"/>
    <w:rsid w:val="00F11714"/>
    <w:rsid w:val="00F11D45"/>
    <w:rsid w:val="00F12C6A"/>
    <w:rsid w:val="00F133B5"/>
    <w:rsid w:val="00F137F9"/>
    <w:rsid w:val="00F13A00"/>
    <w:rsid w:val="00F13A3D"/>
    <w:rsid w:val="00F13C02"/>
    <w:rsid w:val="00F13C08"/>
    <w:rsid w:val="00F13E03"/>
    <w:rsid w:val="00F149FA"/>
    <w:rsid w:val="00F14CB4"/>
    <w:rsid w:val="00F14F79"/>
    <w:rsid w:val="00F15052"/>
    <w:rsid w:val="00F156F1"/>
    <w:rsid w:val="00F16139"/>
    <w:rsid w:val="00F165E6"/>
    <w:rsid w:val="00F16873"/>
    <w:rsid w:val="00F16D6E"/>
    <w:rsid w:val="00F1754B"/>
    <w:rsid w:val="00F175B8"/>
    <w:rsid w:val="00F21159"/>
    <w:rsid w:val="00F21229"/>
    <w:rsid w:val="00F212E9"/>
    <w:rsid w:val="00F228CD"/>
    <w:rsid w:val="00F22E94"/>
    <w:rsid w:val="00F22EDE"/>
    <w:rsid w:val="00F23693"/>
    <w:rsid w:val="00F2398D"/>
    <w:rsid w:val="00F23AF3"/>
    <w:rsid w:val="00F23B0F"/>
    <w:rsid w:val="00F23E7D"/>
    <w:rsid w:val="00F23FCD"/>
    <w:rsid w:val="00F241E5"/>
    <w:rsid w:val="00F24D46"/>
    <w:rsid w:val="00F24F20"/>
    <w:rsid w:val="00F257D3"/>
    <w:rsid w:val="00F25916"/>
    <w:rsid w:val="00F25A02"/>
    <w:rsid w:val="00F265A3"/>
    <w:rsid w:val="00F2750D"/>
    <w:rsid w:val="00F27873"/>
    <w:rsid w:val="00F27C31"/>
    <w:rsid w:val="00F3009B"/>
    <w:rsid w:val="00F3011E"/>
    <w:rsid w:val="00F307E4"/>
    <w:rsid w:val="00F3133E"/>
    <w:rsid w:val="00F31490"/>
    <w:rsid w:val="00F31BCE"/>
    <w:rsid w:val="00F330F0"/>
    <w:rsid w:val="00F33232"/>
    <w:rsid w:val="00F33354"/>
    <w:rsid w:val="00F33730"/>
    <w:rsid w:val="00F33814"/>
    <w:rsid w:val="00F33B11"/>
    <w:rsid w:val="00F33DBC"/>
    <w:rsid w:val="00F33DFB"/>
    <w:rsid w:val="00F34F60"/>
    <w:rsid w:val="00F354AB"/>
    <w:rsid w:val="00F363A0"/>
    <w:rsid w:val="00F375A4"/>
    <w:rsid w:val="00F37795"/>
    <w:rsid w:val="00F3788E"/>
    <w:rsid w:val="00F400FC"/>
    <w:rsid w:val="00F408E3"/>
    <w:rsid w:val="00F40C20"/>
    <w:rsid w:val="00F4112C"/>
    <w:rsid w:val="00F41476"/>
    <w:rsid w:val="00F41721"/>
    <w:rsid w:val="00F41798"/>
    <w:rsid w:val="00F42044"/>
    <w:rsid w:val="00F430AF"/>
    <w:rsid w:val="00F4396D"/>
    <w:rsid w:val="00F44103"/>
    <w:rsid w:val="00F44B68"/>
    <w:rsid w:val="00F457B1"/>
    <w:rsid w:val="00F462BE"/>
    <w:rsid w:val="00F46B31"/>
    <w:rsid w:val="00F46E38"/>
    <w:rsid w:val="00F47C8F"/>
    <w:rsid w:val="00F47E5F"/>
    <w:rsid w:val="00F502F4"/>
    <w:rsid w:val="00F504CF"/>
    <w:rsid w:val="00F51E15"/>
    <w:rsid w:val="00F5235D"/>
    <w:rsid w:val="00F52410"/>
    <w:rsid w:val="00F52F47"/>
    <w:rsid w:val="00F53118"/>
    <w:rsid w:val="00F53B4A"/>
    <w:rsid w:val="00F53C12"/>
    <w:rsid w:val="00F54C3C"/>
    <w:rsid w:val="00F54CDE"/>
    <w:rsid w:val="00F551DC"/>
    <w:rsid w:val="00F55A0C"/>
    <w:rsid w:val="00F56B32"/>
    <w:rsid w:val="00F5712E"/>
    <w:rsid w:val="00F6002B"/>
    <w:rsid w:val="00F601A5"/>
    <w:rsid w:val="00F601D4"/>
    <w:rsid w:val="00F60525"/>
    <w:rsid w:val="00F60712"/>
    <w:rsid w:val="00F61896"/>
    <w:rsid w:val="00F61A0A"/>
    <w:rsid w:val="00F62D25"/>
    <w:rsid w:val="00F633A9"/>
    <w:rsid w:val="00F6385A"/>
    <w:rsid w:val="00F6418F"/>
    <w:rsid w:val="00F6488E"/>
    <w:rsid w:val="00F64C59"/>
    <w:rsid w:val="00F64E27"/>
    <w:rsid w:val="00F64F18"/>
    <w:rsid w:val="00F653F9"/>
    <w:rsid w:val="00F6547F"/>
    <w:rsid w:val="00F661E6"/>
    <w:rsid w:val="00F6707C"/>
    <w:rsid w:val="00F678D8"/>
    <w:rsid w:val="00F704AC"/>
    <w:rsid w:val="00F70C24"/>
    <w:rsid w:val="00F71DDE"/>
    <w:rsid w:val="00F726C9"/>
    <w:rsid w:val="00F72CFE"/>
    <w:rsid w:val="00F735B3"/>
    <w:rsid w:val="00F7477A"/>
    <w:rsid w:val="00F74909"/>
    <w:rsid w:val="00F7547B"/>
    <w:rsid w:val="00F75753"/>
    <w:rsid w:val="00F76522"/>
    <w:rsid w:val="00F76753"/>
    <w:rsid w:val="00F76C35"/>
    <w:rsid w:val="00F76DE2"/>
    <w:rsid w:val="00F77319"/>
    <w:rsid w:val="00F773E8"/>
    <w:rsid w:val="00F77629"/>
    <w:rsid w:val="00F77C2C"/>
    <w:rsid w:val="00F77E64"/>
    <w:rsid w:val="00F812DE"/>
    <w:rsid w:val="00F81CE3"/>
    <w:rsid w:val="00F81CEB"/>
    <w:rsid w:val="00F82093"/>
    <w:rsid w:val="00F82CA7"/>
    <w:rsid w:val="00F82D42"/>
    <w:rsid w:val="00F82E2D"/>
    <w:rsid w:val="00F836CB"/>
    <w:rsid w:val="00F8403D"/>
    <w:rsid w:val="00F840CF"/>
    <w:rsid w:val="00F847D8"/>
    <w:rsid w:val="00F85603"/>
    <w:rsid w:val="00F8565A"/>
    <w:rsid w:val="00F8581D"/>
    <w:rsid w:val="00F85A4D"/>
    <w:rsid w:val="00F8629B"/>
    <w:rsid w:val="00F86D60"/>
    <w:rsid w:val="00F87D34"/>
    <w:rsid w:val="00F912EB"/>
    <w:rsid w:val="00F91496"/>
    <w:rsid w:val="00F914AE"/>
    <w:rsid w:val="00F91937"/>
    <w:rsid w:val="00F9194F"/>
    <w:rsid w:val="00F93000"/>
    <w:rsid w:val="00F93150"/>
    <w:rsid w:val="00F93248"/>
    <w:rsid w:val="00F93B7E"/>
    <w:rsid w:val="00F94844"/>
    <w:rsid w:val="00F95765"/>
    <w:rsid w:val="00F95E2E"/>
    <w:rsid w:val="00F9611A"/>
    <w:rsid w:val="00F962C4"/>
    <w:rsid w:val="00F96EB8"/>
    <w:rsid w:val="00F96EE1"/>
    <w:rsid w:val="00F97716"/>
    <w:rsid w:val="00F97A81"/>
    <w:rsid w:val="00F97B02"/>
    <w:rsid w:val="00F97E27"/>
    <w:rsid w:val="00FA0B93"/>
    <w:rsid w:val="00FA0E7F"/>
    <w:rsid w:val="00FA1AEF"/>
    <w:rsid w:val="00FA207A"/>
    <w:rsid w:val="00FA24EA"/>
    <w:rsid w:val="00FA2578"/>
    <w:rsid w:val="00FA293D"/>
    <w:rsid w:val="00FA2D3A"/>
    <w:rsid w:val="00FA318D"/>
    <w:rsid w:val="00FA3572"/>
    <w:rsid w:val="00FA3828"/>
    <w:rsid w:val="00FA3AF4"/>
    <w:rsid w:val="00FA3E71"/>
    <w:rsid w:val="00FA480C"/>
    <w:rsid w:val="00FA4E31"/>
    <w:rsid w:val="00FA4FD8"/>
    <w:rsid w:val="00FA54E6"/>
    <w:rsid w:val="00FA57A9"/>
    <w:rsid w:val="00FA5D5B"/>
    <w:rsid w:val="00FA76A7"/>
    <w:rsid w:val="00FB1AC1"/>
    <w:rsid w:val="00FB2347"/>
    <w:rsid w:val="00FB2728"/>
    <w:rsid w:val="00FB2BB9"/>
    <w:rsid w:val="00FB2ECF"/>
    <w:rsid w:val="00FB3109"/>
    <w:rsid w:val="00FB3A71"/>
    <w:rsid w:val="00FB4A60"/>
    <w:rsid w:val="00FB5558"/>
    <w:rsid w:val="00FB6269"/>
    <w:rsid w:val="00FB658F"/>
    <w:rsid w:val="00FB65CC"/>
    <w:rsid w:val="00FB66D4"/>
    <w:rsid w:val="00FB6860"/>
    <w:rsid w:val="00FB6E5E"/>
    <w:rsid w:val="00FB6FFC"/>
    <w:rsid w:val="00FB70DC"/>
    <w:rsid w:val="00FB752D"/>
    <w:rsid w:val="00FB7A25"/>
    <w:rsid w:val="00FB7D33"/>
    <w:rsid w:val="00FB7DD7"/>
    <w:rsid w:val="00FC0078"/>
    <w:rsid w:val="00FC06F0"/>
    <w:rsid w:val="00FC0C15"/>
    <w:rsid w:val="00FC10FC"/>
    <w:rsid w:val="00FC236B"/>
    <w:rsid w:val="00FC2592"/>
    <w:rsid w:val="00FC352C"/>
    <w:rsid w:val="00FC38F9"/>
    <w:rsid w:val="00FC3939"/>
    <w:rsid w:val="00FC3B09"/>
    <w:rsid w:val="00FC3E25"/>
    <w:rsid w:val="00FC4038"/>
    <w:rsid w:val="00FC4329"/>
    <w:rsid w:val="00FC478E"/>
    <w:rsid w:val="00FC4E96"/>
    <w:rsid w:val="00FC5B7B"/>
    <w:rsid w:val="00FC5C63"/>
    <w:rsid w:val="00FC5D7F"/>
    <w:rsid w:val="00FC63D8"/>
    <w:rsid w:val="00FC6E1D"/>
    <w:rsid w:val="00FD05D4"/>
    <w:rsid w:val="00FD0933"/>
    <w:rsid w:val="00FD0E34"/>
    <w:rsid w:val="00FD1676"/>
    <w:rsid w:val="00FD188E"/>
    <w:rsid w:val="00FD1D55"/>
    <w:rsid w:val="00FD220F"/>
    <w:rsid w:val="00FD2289"/>
    <w:rsid w:val="00FD268C"/>
    <w:rsid w:val="00FD4136"/>
    <w:rsid w:val="00FD4580"/>
    <w:rsid w:val="00FD4D16"/>
    <w:rsid w:val="00FD59FF"/>
    <w:rsid w:val="00FD5BFD"/>
    <w:rsid w:val="00FD6306"/>
    <w:rsid w:val="00FD70E2"/>
    <w:rsid w:val="00FD7BE8"/>
    <w:rsid w:val="00FE0005"/>
    <w:rsid w:val="00FE0016"/>
    <w:rsid w:val="00FE03CC"/>
    <w:rsid w:val="00FE0B4E"/>
    <w:rsid w:val="00FE0E78"/>
    <w:rsid w:val="00FE126C"/>
    <w:rsid w:val="00FE12DE"/>
    <w:rsid w:val="00FE1DCA"/>
    <w:rsid w:val="00FE20A2"/>
    <w:rsid w:val="00FE21C4"/>
    <w:rsid w:val="00FE2633"/>
    <w:rsid w:val="00FE2716"/>
    <w:rsid w:val="00FE2778"/>
    <w:rsid w:val="00FE2E52"/>
    <w:rsid w:val="00FE4436"/>
    <w:rsid w:val="00FE445E"/>
    <w:rsid w:val="00FE57F1"/>
    <w:rsid w:val="00FE5A11"/>
    <w:rsid w:val="00FE5D45"/>
    <w:rsid w:val="00FE5EB4"/>
    <w:rsid w:val="00FE62B7"/>
    <w:rsid w:val="00FE73B7"/>
    <w:rsid w:val="00FE7E04"/>
    <w:rsid w:val="00FF043D"/>
    <w:rsid w:val="00FF04C5"/>
    <w:rsid w:val="00FF0805"/>
    <w:rsid w:val="00FF0BED"/>
    <w:rsid w:val="00FF0DC8"/>
    <w:rsid w:val="00FF1E64"/>
    <w:rsid w:val="00FF2391"/>
    <w:rsid w:val="00FF3458"/>
    <w:rsid w:val="00FF37BC"/>
    <w:rsid w:val="00FF3E24"/>
    <w:rsid w:val="00FF3F4E"/>
    <w:rsid w:val="00FF4A68"/>
    <w:rsid w:val="00FF507A"/>
    <w:rsid w:val="00FF5FCB"/>
    <w:rsid w:val="00FF6641"/>
    <w:rsid w:val="00FF719F"/>
    <w:rsid w:val="00FF756C"/>
    <w:rsid w:val="00FF7774"/>
    <w:rsid w:val="00FF77D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19" style="v-text-anchor:middle" fill="f" fillcolor="white" strokecolor="red">
      <v:fill color="white" on="f"/>
      <v:stroke color="red" weight="3pt"/>
      <o:colormru v:ext="edit" colors="#777,#ddd,#eaeaea,#b2b2b2,#039,#006,#c06,#c39"/>
    </o:shapedefaults>
    <o:shapelayout v:ext="edit">
      <o:idmap v:ext="edit" data="1"/>
    </o:shapelayout>
  </w:shapeDefaults>
  <w:decimalSymbol w:val="."/>
  <w:listSeparator w:val=","/>
  <w14:docId w14:val="2BE17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caption"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Address" w:uiPriority="99"/>
    <w:lsdException w:name="HTML Code" w:uiPriority="99"/>
    <w:lsdException w:name="HTML Definition" w:uiPriority="99"/>
    <w:lsdException w:name="HTML Keyboard" w:uiPriority="99"/>
    <w:lsdException w:name="HTML Preformatted" w:uiPriority="99"/>
    <w:lsdException w:name="HTML Sampl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aliases w:val="t"/>
    <w:qFormat/>
    <w:rsid w:val="0061560F"/>
    <w:pPr>
      <w:topLinePunct/>
      <w:adjustRightInd w:val="0"/>
      <w:spacing w:before="80" w:after="80" w:line="360" w:lineRule="atLeast"/>
      <w:jc w:val="both"/>
      <w:textAlignment w:val="center"/>
    </w:pPr>
    <w:rPr>
      <w:rFonts w:eastAsia="文鼎細圓"/>
      <w:spacing w:val="10"/>
      <w:sz w:val="22"/>
      <w:szCs w:val="18"/>
    </w:rPr>
  </w:style>
  <w:style w:type="paragraph" w:styleId="1">
    <w:name w:val="heading 1"/>
    <w:aliases w:val="h1"/>
    <w:basedOn w:val="a3"/>
    <w:next w:val="a3"/>
    <w:link w:val="10"/>
    <w:qFormat/>
    <w:rsid w:val="00030783"/>
    <w:pPr>
      <w:keepNext/>
      <w:pBdr>
        <w:bottom w:val="dashSmallGap" w:sz="4" w:space="1" w:color="auto"/>
      </w:pBdr>
      <w:tabs>
        <w:tab w:val="left" w:pos="0"/>
      </w:tabs>
      <w:spacing w:before="360" w:after="120" w:line="400" w:lineRule="atLeast"/>
      <w:outlineLvl w:val="0"/>
    </w:pPr>
    <w:rPr>
      <w:rFonts w:ascii="Britannic Bold" w:eastAsia="文鼎粗黑" w:hAnsi="Britannic Bold"/>
      <w:w w:val="103"/>
      <w:sz w:val="32"/>
      <w:szCs w:val="32"/>
    </w:rPr>
  </w:style>
  <w:style w:type="paragraph" w:styleId="2">
    <w:name w:val="heading 2"/>
    <w:aliases w:val="h2"/>
    <w:basedOn w:val="a3"/>
    <w:next w:val="a3"/>
    <w:link w:val="20"/>
    <w:qFormat/>
    <w:rsid w:val="00030783"/>
    <w:pPr>
      <w:keepNext/>
      <w:tabs>
        <w:tab w:val="left" w:pos="0"/>
      </w:tabs>
      <w:spacing w:before="300" w:after="40"/>
      <w:outlineLvl w:val="1"/>
    </w:pPr>
    <w:rPr>
      <w:rFonts w:ascii="Swis721 Md BT" w:eastAsia="文鼎粗黑" w:hAnsi="Swis721 Md BT"/>
      <w:sz w:val="28"/>
      <w:szCs w:val="28"/>
    </w:rPr>
  </w:style>
  <w:style w:type="paragraph" w:styleId="3">
    <w:name w:val="heading 3"/>
    <w:aliases w:val="h3"/>
    <w:basedOn w:val="a3"/>
    <w:next w:val="a3"/>
    <w:link w:val="30"/>
    <w:qFormat/>
    <w:rsid w:val="00030783"/>
    <w:pPr>
      <w:keepNext/>
      <w:spacing w:before="240" w:after="40"/>
      <w:outlineLvl w:val="2"/>
    </w:pPr>
    <w:rPr>
      <w:rFonts w:ascii="Swis721 Md BT" w:eastAsia="文鼎粗黑" w:hAnsi="Swis721 Md BT"/>
      <w:sz w:val="24"/>
      <w:szCs w:val="24"/>
    </w:rPr>
  </w:style>
  <w:style w:type="paragraph" w:styleId="4">
    <w:name w:val="heading 4"/>
    <w:aliases w:val="h4"/>
    <w:basedOn w:val="a3"/>
    <w:next w:val="a3"/>
    <w:link w:val="40"/>
    <w:qFormat/>
    <w:rsid w:val="00030783"/>
    <w:pPr>
      <w:keepNext/>
      <w:spacing w:before="240" w:after="120" w:line="310" w:lineRule="atLeast"/>
      <w:jc w:val="left"/>
      <w:outlineLvl w:val="3"/>
    </w:pPr>
    <w:rPr>
      <w:rFonts w:ascii="Britannic Bold" w:eastAsia="文鼎粗黑" w:hAnsi="Britannic Bold"/>
    </w:rPr>
  </w:style>
  <w:style w:type="paragraph" w:styleId="5">
    <w:name w:val="heading 5"/>
    <w:aliases w:val="h5"/>
    <w:basedOn w:val="4"/>
    <w:next w:val="a3"/>
    <w:link w:val="50"/>
    <w:qFormat/>
    <w:rsid w:val="00E97063"/>
    <w:pPr>
      <w:spacing w:before="0" w:line="264" w:lineRule="atLeast"/>
      <w:ind w:left="113" w:right="113"/>
      <w:jc w:val="center"/>
      <w:outlineLvl w:val="4"/>
    </w:pPr>
    <w:rPr>
      <w:rFonts w:ascii="Arial" w:eastAsia="華康粗黑體" w:hAnsi="Arial"/>
      <w:sz w:val="19"/>
    </w:rPr>
  </w:style>
  <w:style w:type="paragraph" w:styleId="6">
    <w:name w:val="heading 6"/>
    <w:aliases w:val="DO NOT USE_h6"/>
    <w:basedOn w:val="a3"/>
    <w:next w:val="a3"/>
    <w:link w:val="60"/>
    <w:uiPriority w:val="9"/>
    <w:qFormat/>
    <w:rsid w:val="00E97063"/>
    <w:pPr>
      <w:suppressLineNumbers/>
      <w:suppressAutoHyphens/>
      <w:spacing w:line="240" w:lineRule="exact"/>
      <w:outlineLvl w:val="5"/>
    </w:pPr>
    <w:rPr>
      <w:kern w:val="20"/>
    </w:rPr>
  </w:style>
  <w:style w:type="paragraph" w:styleId="7">
    <w:name w:val="heading 7"/>
    <w:aliases w:val="DO NOT USE_h7"/>
    <w:basedOn w:val="a3"/>
    <w:next w:val="a3"/>
    <w:link w:val="70"/>
    <w:qFormat/>
    <w:rsid w:val="00E97063"/>
    <w:pPr>
      <w:suppressLineNumbers/>
      <w:suppressAutoHyphens/>
      <w:spacing w:line="240" w:lineRule="exact"/>
      <w:outlineLvl w:val="6"/>
    </w:pPr>
    <w:rPr>
      <w:kern w:val="20"/>
    </w:rPr>
  </w:style>
  <w:style w:type="paragraph" w:styleId="8">
    <w:name w:val="heading 8"/>
    <w:aliases w:val="DO NOT USE_h8"/>
    <w:basedOn w:val="a3"/>
    <w:link w:val="80"/>
    <w:qFormat/>
    <w:rsid w:val="00E97063"/>
    <w:pPr>
      <w:suppressLineNumbers/>
      <w:suppressAutoHyphens/>
      <w:spacing w:line="240" w:lineRule="exact"/>
      <w:outlineLvl w:val="7"/>
    </w:pPr>
    <w:rPr>
      <w:kern w:val="20"/>
    </w:rPr>
  </w:style>
  <w:style w:type="paragraph" w:styleId="9">
    <w:name w:val="heading 9"/>
    <w:aliases w:val="List Procedure Heading,lproch"/>
    <w:basedOn w:val="a3"/>
    <w:next w:val="a3"/>
    <w:link w:val="90"/>
    <w:qFormat/>
    <w:rsid w:val="00E97063"/>
    <w:pPr>
      <w:keepNext/>
      <w:suppressLineNumbers/>
      <w:tabs>
        <w:tab w:val="left" w:pos="240"/>
      </w:tabs>
      <w:suppressAutoHyphens/>
      <w:overflowPunct w:val="0"/>
      <w:spacing w:before="40" w:line="240" w:lineRule="exact"/>
      <w:outlineLvl w:val="8"/>
    </w:pPr>
    <w:rPr>
      <w:rFonts w:ascii="Arial Narrow" w:hAnsi="Arial Narrow"/>
      <w:b/>
      <w:color w:val="0000FF"/>
      <w:kern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標題 1 字元"/>
    <w:aliases w:val="h1 字元"/>
    <w:link w:val="1"/>
    <w:uiPriority w:val="9"/>
    <w:locked/>
    <w:rsid w:val="00030783"/>
    <w:rPr>
      <w:rFonts w:ascii="Britannic Bold" w:eastAsia="文鼎粗黑" w:hAnsi="Britannic Bold"/>
      <w:spacing w:val="10"/>
      <w:w w:val="103"/>
      <w:sz w:val="32"/>
      <w:szCs w:val="32"/>
    </w:rPr>
  </w:style>
  <w:style w:type="character" w:customStyle="1" w:styleId="20">
    <w:name w:val="標題 2 字元"/>
    <w:aliases w:val="h2 字元"/>
    <w:link w:val="2"/>
    <w:uiPriority w:val="9"/>
    <w:locked/>
    <w:rsid w:val="00030783"/>
    <w:rPr>
      <w:rFonts w:ascii="Swis721 Md BT" w:eastAsia="文鼎粗黑" w:hAnsi="Swis721 Md BT"/>
      <w:spacing w:val="10"/>
      <w:sz w:val="28"/>
      <w:szCs w:val="28"/>
    </w:rPr>
  </w:style>
  <w:style w:type="character" w:customStyle="1" w:styleId="30">
    <w:name w:val="標題 3 字元"/>
    <w:aliases w:val="h3 字元"/>
    <w:link w:val="3"/>
    <w:uiPriority w:val="9"/>
    <w:locked/>
    <w:rsid w:val="00030783"/>
    <w:rPr>
      <w:rFonts w:ascii="Swis721 Md BT" w:eastAsia="文鼎粗黑" w:hAnsi="Swis721 Md BT"/>
      <w:spacing w:val="10"/>
      <w:sz w:val="24"/>
      <w:szCs w:val="24"/>
    </w:rPr>
  </w:style>
  <w:style w:type="character" w:customStyle="1" w:styleId="40">
    <w:name w:val="標題 4 字元"/>
    <w:aliases w:val="h4 字元"/>
    <w:link w:val="4"/>
    <w:uiPriority w:val="9"/>
    <w:locked/>
    <w:rsid w:val="00030783"/>
    <w:rPr>
      <w:rFonts w:ascii="Britannic Bold" w:eastAsia="文鼎粗黑" w:hAnsi="Britannic Bold"/>
      <w:spacing w:val="10"/>
      <w:sz w:val="22"/>
      <w:szCs w:val="18"/>
    </w:rPr>
  </w:style>
  <w:style w:type="character" w:customStyle="1" w:styleId="50">
    <w:name w:val="標題 5 字元"/>
    <w:aliases w:val="h5 字元"/>
    <w:link w:val="5"/>
    <w:uiPriority w:val="9"/>
    <w:locked/>
    <w:rsid w:val="00E97063"/>
    <w:rPr>
      <w:rFonts w:ascii="Arial" w:eastAsia="華康粗黑體" w:hAnsi="Arial"/>
      <w:spacing w:val="10"/>
      <w:sz w:val="19"/>
      <w:szCs w:val="18"/>
      <w:lang w:val="en-US" w:eastAsia="zh-TW" w:bidi="ar-SA"/>
    </w:rPr>
  </w:style>
  <w:style w:type="character" w:customStyle="1" w:styleId="60">
    <w:name w:val="標題 6 字元"/>
    <w:aliases w:val="DO NOT USE_h6 字元"/>
    <w:link w:val="6"/>
    <w:uiPriority w:val="9"/>
    <w:locked/>
    <w:rsid w:val="00E97063"/>
    <w:rPr>
      <w:rFonts w:eastAsia="文鼎細圓"/>
      <w:spacing w:val="10"/>
      <w:kern w:val="20"/>
      <w:sz w:val="22"/>
      <w:szCs w:val="18"/>
      <w:lang w:val="en-US" w:eastAsia="zh-TW" w:bidi="ar-SA"/>
    </w:rPr>
  </w:style>
  <w:style w:type="character" w:customStyle="1" w:styleId="70">
    <w:name w:val="標題 7 字元"/>
    <w:aliases w:val="DO NOT USE_h7 字元"/>
    <w:link w:val="7"/>
    <w:semiHidden/>
    <w:locked/>
    <w:rsid w:val="00E97063"/>
    <w:rPr>
      <w:rFonts w:eastAsia="文鼎細圓"/>
      <w:spacing w:val="10"/>
      <w:kern w:val="20"/>
      <w:sz w:val="22"/>
      <w:szCs w:val="18"/>
      <w:lang w:val="en-US" w:eastAsia="zh-TW" w:bidi="ar-SA"/>
    </w:rPr>
  </w:style>
  <w:style w:type="character" w:customStyle="1" w:styleId="80">
    <w:name w:val="標題 8 字元"/>
    <w:aliases w:val="DO NOT USE_h8 字元"/>
    <w:link w:val="8"/>
    <w:semiHidden/>
    <w:locked/>
    <w:rsid w:val="00E97063"/>
    <w:rPr>
      <w:rFonts w:eastAsia="文鼎細圓"/>
      <w:spacing w:val="10"/>
      <w:kern w:val="20"/>
      <w:sz w:val="22"/>
      <w:szCs w:val="18"/>
      <w:lang w:val="en-US" w:eastAsia="zh-TW" w:bidi="ar-SA"/>
    </w:rPr>
  </w:style>
  <w:style w:type="character" w:customStyle="1" w:styleId="90">
    <w:name w:val="標題 9 字元"/>
    <w:aliases w:val="List Procedure Heading 字元,lproch 字元"/>
    <w:link w:val="9"/>
    <w:semiHidden/>
    <w:locked/>
    <w:rsid w:val="00E97063"/>
    <w:rPr>
      <w:rFonts w:ascii="Arial Narrow" w:eastAsia="文鼎細圓" w:hAnsi="Arial Narrow"/>
      <w:b/>
      <w:color w:val="0000FF"/>
      <w:spacing w:val="10"/>
      <w:kern w:val="20"/>
      <w:sz w:val="22"/>
      <w:szCs w:val="18"/>
      <w:lang w:val="en-US" w:eastAsia="zh-TW" w:bidi="ar-SA"/>
    </w:rPr>
  </w:style>
  <w:style w:type="character" w:styleId="a7">
    <w:name w:val="page number"/>
    <w:aliases w:val="*Page Number,pn"/>
    <w:rsid w:val="00E97063"/>
    <w:rPr>
      <w:rFonts w:ascii="Arial" w:hAnsi="Arial"/>
      <w:b/>
      <w:color w:val="auto"/>
      <w:spacing w:val="0"/>
      <w:w w:val="100"/>
      <w:sz w:val="18"/>
      <w:szCs w:val="19"/>
    </w:rPr>
  </w:style>
  <w:style w:type="paragraph" w:styleId="a8">
    <w:name w:val="header"/>
    <w:aliases w:val="h"/>
    <w:basedOn w:val="a3"/>
    <w:link w:val="a9"/>
    <w:rsid w:val="00E97063"/>
    <w:pPr>
      <w:tabs>
        <w:tab w:val="left" w:pos="113"/>
      </w:tabs>
      <w:ind w:left="-1134" w:right="-1134"/>
    </w:pPr>
    <w:rPr>
      <w:rFonts w:ascii="Arial" w:eastAsia="華康粗黑體" w:hAnsi="Arial"/>
      <w:sz w:val="18"/>
      <w:szCs w:val="20"/>
    </w:rPr>
  </w:style>
  <w:style w:type="character" w:customStyle="1" w:styleId="a9">
    <w:name w:val="頁首 字元"/>
    <w:aliases w:val="h 字元"/>
    <w:link w:val="a8"/>
    <w:rsid w:val="00E97063"/>
    <w:rPr>
      <w:rFonts w:ascii="Arial" w:eastAsia="華康粗黑體" w:hAnsi="Arial"/>
      <w:spacing w:val="10"/>
      <w:sz w:val="18"/>
      <w:lang w:val="en-US" w:eastAsia="zh-TW" w:bidi="ar-SA"/>
    </w:rPr>
  </w:style>
  <w:style w:type="paragraph" w:styleId="11">
    <w:name w:val="toc 1"/>
    <w:aliases w:val="toc1"/>
    <w:basedOn w:val="a3"/>
    <w:next w:val="a3"/>
    <w:rsid w:val="00E97063"/>
    <w:pPr>
      <w:keepNext/>
      <w:tabs>
        <w:tab w:val="left" w:pos="680"/>
        <w:tab w:val="right" w:leader="dot" w:pos="7371"/>
      </w:tabs>
      <w:spacing w:before="240" w:after="0" w:line="320" w:lineRule="atLeast"/>
      <w:ind w:left="680" w:hanging="680"/>
      <w:jc w:val="left"/>
      <w:textAlignment w:val="bottom"/>
    </w:pPr>
    <w:rPr>
      <w:rFonts w:eastAsia="華康新特明體"/>
      <w:sz w:val="23"/>
    </w:rPr>
  </w:style>
  <w:style w:type="paragraph" w:styleId="21">
    <w:name w:val="toc 2"/>
    <w:aliases w:val="toc2"/>
    <w:basedOn w:val="a3"/>
    <w:next w:val="a3"/>
    <w:rsid w:val="00E97063"/>
    <w:pPr>
      <w:tabs>
        <w:tab w:val="left" w:pos="1191"/>
        <w:tab w:val="right" w:leader="dot" w:pos="7371"/>
      </w:tabs>
      <w:spacing w:before="20" w:after="20" w:line="280" w:lineRule="atLeast"/>
      <w:ind w:left="1190" w:right="680" w:hanging="510"/>
      <w:jc w:val="left"/>
    </w:pPr>
    <w:rPr>
      <w:rFonts w:eastAsia="華康細黑體"/>
    </w:rPr>
  </w:style>
  <w:style w:type="paragraph" w:styleId="31">
    <w:name w:val="toc 3"/>
    <w:aliases w:val="toc3"/>
    <w:basedOn w:val="a3"/>
    <w:next w:val="a3"/>
    <w:rsid w:val="00E97063"/>
    <w:pPr>
      <w:tabs>
        <w:tab w:val="left" w:pos="1871"/>
        <w:tab w:val="right" w:leader="dot" w:pos="7371"/>
      </w:tabs>
      <w:spacing w:before="20" w:after="20" w:line="280" w:lineRule="atLeast"/>
      <w:ind w:left="1871" w:right="680" w:hanging="680"/>
      <w:jc w:val="left"/>
    </w:pPr>
    <w:rPr>
      <w:rFonts w:eastAsia="華康細黑體"/>
    </w:rPr>
  </w:style>
  <w:style w:type="paragraph" w:styleId="aa">
    <w:name w:val="Normal Indent"/>
    <w:basedOn w:val="a3"/>
    <w:link w:val="ab"/>
    <w:rsid w:val="00E97063"/>
    <w:pPr>
      <w:spacing w:before="40" w:after="40"/>
      <w:ind w:left="170" w:right="170"/>
    </w:pPr>
    <w:rPr>
      <w:rFonts w:eastAsia="華康細黑體"/>
    </w:rPr>
  </w:style>
  <w:style w:type="character" w:customStyle="1" w:styleId="ab">
    <w:name w:val="內文縮排 字元"/>
    <w:link w:val="aa"/>
    <w:rsid w:val="00E97063"/>
    <w:rPr>
      <w:rFonts w:eastAsia="華康細黑體"/>
      <w:spacing w:val="10"/>
      <w:sz w:val="22"/>
      <w:szCs w:val="18"/>
      <w:lang w:val="en-US" w:eastAsia="zh-TW" w:bidi="ar-SA"/>
    </w:rPr>
  </w:style>
  <w:style w:type="paragraph" w:customStyle="1" w:styleId="a">
    <w:name w:val="項目"/>
    <w:aliases w:val="bl1"/>
    <w:basedOn w:val="a3"/>
    <w:link w:val="ac"/>
    <w:rsid w:val="00030783"/>
    <w:pPr>
      <w:numPr>
        <w:numId w:val="6"/>
      </w:numPr>
      <w:tabs>
        <w:tab w:val="right" w:pos="397"/>
      </w:tabs>
      <w:spacing w:before="0"/>
    </w:pPr>
  </w:style>
  <w:style w:type="character" w:customStyle="1" w:styleId="ac">
    <w:name w:val="項目 字元"/>
    <w:aliases w:val="bl1 字元"/>
    <w:link w:val="a"/>
    <w:rsid w:val="00030783"/>
    <w:rPr>
      <w:rFonts w:eastAsia="文鼎細圓"/>
      <w:spacing w:val="10"/>
      <w:sz w:val="22"/>
      <w:szCs w:val="18"/>
    </w:rPr>
  </w:style>
  <w:style w:type="paragraph" w:customStyle="1" w:styleId="ad">
    <w:name w:val="圖說"/>
    <w:basedOn w:val="a3"/>
    <w:rsid w:val="00E97063"/>
    <w:pPr>
      <w:spacing w:before="10" w:after="120" w:line="280" w:lineRule="atLeast"/>
      <w:jc w:val="center"/>
    </w:pPr>
    <w:rPr>
      <w:rFonts w:ascii="Arial" w:eastAsia="華康粗黑體" w:hAnsi="Arial"/>
      <w:sz w:val="16"/>
      <w:szCs w:val="17"/>
    </w:rPr>
  </w:style>
  <w:style w:type="paragraph" w:customStyle="1" w:styleId="ae">
    <w:name w:val="表格文字"/>
    <w:basedOn w:val="a3"/>
    <w:rsid w:val="00E97063"/>
    <w:pPr>
      <w:spacing w:before="20" w:after="50" w:line="270" w:lineRule="atLeast"/>
      <w:ind w:left="57" w:right="57"/>
    </w:pPr>
    <w:rPr>
      <w:rFonts w:eastAsia="華康細黑體"/>
      <w:sz w:val="17"/>
    </w:rPr>
  </w:style>
  <w:style w:type="paragraph" w:customStyle="1" w:styleId="a0">
    <w:name w:val="編號"/>
    <w:aliases w:val="nl1"/>
    <w:basedOn w:val="a"/>
    <w:link w:val="af"/>
    <w:rsid w:val="00E509E0"/>
    <w:pPr>
      <w:numPr>
        <w:numId w:val="7"/>
      </w:numPr>
      <w:tabs>
        <w:tab w:val="clear" w:pos="397"/>
        <w:tab w:val="left" w:pos="624"/>
      </w:tabs>
      <w:overflowPunct w:val="0"/>
    </w:pPr>
  </w:style>
  <w:style w:type="character" w:customStyle="1" w:styleId="af">
    <w:name w:val="編號 字元"/>
    <w:aliases w:val="nl1 字元"/>
    <w:link w:val="a0"/>
    <w:rsid w:val="00E509E0"/>
    <w:rPr>
      <w:rFonts w:eastAsia="文鼎細圓"/>
      <w:spacing w:val="10"/>
      <w:sz w:val="22"/>
      <w:szCs w:val="18"/>
    </w:rPr>
  </w:style>
  <w:style w:type="paragraph" w:customStyle="1" w:styleId="af0">
    <w:name w:val="章名"/>
    <w:basedOn w:val="1"/>
    <w:rsid w:val="00F8629B"/>
    <w:pPr>
      <w:keepNext w:val="0"/>
      <w:pBdr>
        <w:bottom w:val="none" w:sz="0" w:space="0" w:color="auto"/>
      </w:pBdr>
      <w:tabs>
        <w:tab w:val="clear" w:pos="0"/>
      </w:tabs>
      <w:spacing w:before="0" w:after="0" w:line="680" w:lineRule="atLeast"/>
      <w:jc w:val="center"/>
      <w:outlineLvl w:val="9"/>
    </w:pPr>
    <w:rPr>
      <w:rFonts w:ascii="Swis721 Md BT" w:eastAsia="文鼎特明" w:hAnsi="Swis721 Md BT"/>
      <w:spacing w:val="20"/>
      <w:w w:val="100"/>
      <w:sz w:val="68"/>
      <w:szCs w:val="46"/>
    </w:rPr>
  </w:style>
  <w:style w:type="paragraph" w:customStyle="1" w:styleId="af1">
    <w:name w:val="圖"/>
    <w:basedOn w:val="a3"/>
    <w:link w:val="af2"/>
    <w:rsid w:val="00E97063"/>
    <w:pPr>
      <w:spacing w:before="200" w:after="140"/>
      <w:jc w:val="center"/>
      <w:textAlignment w:val="auto"/>
    </w:pPr>
    <w:rPr>
      <w:rFonts w:eastAsia="新細明體"/>
      <w:spacing w:val="6"/>
      <w:sz w:val="19"/>
    </w:rPr>
  </w:style>
  <w:style w:type="character" w:customStyle="1" w:styleId="af2">
    <w:name w:val="圖 字元"/>
    <w:link w:val="af1"/>
    <w:rsid w:val="00E97063"/>
    <w:rPr>
      <w:rFonts w:eastAsia="新細明體"/>
      <w:spacing w:val="6"/>
      <w:sz w:val="19"/>
      <w:szCs w:val="18"/>
      <w:lang w:val="en-US" w:eastAsia="zh-TW" w:bidi="ar-SA"/>
    </w:rPr>
  </w:style>
  <w:style w:type="paragraph" w:styleId="41">
    <w:name w:val="toc 4"/>
    <w:basedOn w:val="31"/>
    <w:next w:val="a3"/>
    <w:semiHidden/>
    <w:rsid w:val="00E97063"/>
    <w:pPr>
      <w:ind w:left="284"/>
      <w:textAlignment w:val="baseline"/>
    </w:pPr>
  </w:style>
  <w:style w:type="paragraph" w:styleId="51">
    <w:name w:val="toc 5"/>
    <w:basedOn w:val="a3"/>
    <w:next w:val="a3"/>
    <w:semiHidden/>
    <w:rsid w:val="00E97063"/>
    <w:pPr>
      <w:tabs>
        <w:tab w:val="right" w:leader="dot" w:pos="8306"/>
      </w:tabs>
      <w:spacing w:before="0" w:after="0"/>
      <w:ind w:left="720"/>
      <w:jc w:val="left"/>
      <w:textAlignment w:val="baseline"/>
    </w:pPr>
    <w:rPr>
      <w:spacing w:val="0"/>
    </w:rPr>
  </w:style>
  <w:style w:type="paragraph" w:styleId="61">
    <w:name w:val="toc 6"/>
    <w:basedOn w:val="a3"/>
    <w:next w:val="a3"/>
    <w:semiHidden/>
    <w:rsid w:val="00E97063"/>
    <w:pPr>
      <w:tabs>
        <w:tab w:val="right" w:leader="dot" w:pos="8306"/>
      </w:tabs>
      <w:spacing w:before="0" w:after="0"/>
      <w:ind w:left="960"/>
      <w:jc w:val="left"/>
      <w:textAlignment w:val="baseline"/>
    </w:pPr>
    <w:rPr>
      <w:spacing w:val="0"/>
    </w:rPr>
  </w:style>
  <w:style w:type="paragraph" w:styleId="71">
    <w:name w:val="toc 7"/>
    <w:basedOn w:val="a3"/>
    <w:next w:val="a3"/>
    <w:semiHidden/>
    <w:rsid w:val="00E97063"/>
    <w:pPr>
      <w:tabs>
        <w:tab w:val="right" w:leader="dot" w:pos="8306"/>
      </w:tabs>
      <w:spacing w:before="0" w:after="0"/>
      <w:ind w:left="1200" w:firstLine="397"/>
      <w:jc w:val="left"/>
      <w:textAlignment w:val="baseline"/>
    </w:pPr>
    <w:rPr>
      <w:spacing w:val="0"/>
    </w:rPr>
  </w:style>
  <w:style w:type="paragraph" w:styleId="81">
    <w:name w:val="toc 8"/>
    <w:basedOn w:val="a3"/>
    <w:next w:val="a3"/>
    <w:semiHidden/>
    <w:rsid w:val="00E97063"/>
    <w:pPr>
      <w:tabs>
        <w:tab w:val="right" w:leader="dot" w:pos="8306"/>
      </w:tabs>
      <w:spacing w:before="0" w:after="0"/>
      <w:ind w:left="1440"/>
      <w:jc w:val="left"/>
      <w:textAlignment w:val="baseline"/>
    </w:pPr>
    <w:rPr>
      <w:spacing w:val="0"/>
    </w:rPr>
  </w:style>
  <w:style w:type="paragraph" w:styleId="91">
    <w:name w:val="toc 9"/>
    <w:basedOn w:val="a3"/>
    <w:next w:val="a3"/>
    <w:semiHidden/>
    <w:rsid w:val="00E97063"/>
    <w:pPr>
      <w:tabs>
        <w:tab w:val="right" w:leader="dot" w:pos="8306"/>
      </w:tabs>
      <w:spacing w:before="0" w:after="0"/>
      <w:ind w:left="1680"/>
      <w:jc w:val="left"/>
      <w:textAlignment w:val="baseline"/>
    </w:pPr>
    <w:rPr>
      <w:spacing w:val="0"/>
    </w:rPr>
  </w:style>
  <w:style w:type="paragraph" w:customStyle="1" w:styleId="af3">
    <w:name w:val="注意"/>
    <w:basedOn w:val="a3"/>
    <w:rsid w:val="00E97063"/>
    <w:pPr>
      <w:pBdr>
        <w:top w:val="dotted" w:sz="6" w:space="1" w:color="808080"/>
        <w:bottom w:val="dotted" w:sz="6" w:space="3" w:color="808080"/>
      </w:pBdr>
      <w:spacing w:before="140" w:after="100" w:line="280" w:lineRule="atLeast"/>
      <w:ind w:left="765"/>
    </w:pPr>
    <w:rPr>
      <w:rFonts w:eastAsia="華康細黑體"/>
      <w:sz w:val="18"/>
      <w:szCs w:val="17"/>
    </w:rPr>
  </w:style>
  <w:style w:type="paragraph" w:customStyle="1" w:styleId="af4">
    <w:name w:val="命令列"/>
    <w:basedOn w:val="a3"/>
    <w:link w:val="af5"/>
    <w:rsid w:val="00E97063"/>
    <w:pPr>
      <w:spacing w:before="0" w:after="0" w:line="210" w:lineRule="atLeast"/>
      <w:jc w:val="left"/>
    </w:pPr>
    <w:rPr>
      <w:rFonts w:ascii="Courier New" w:eastAsia="新細明體" w:hAnsi="Courier New"/>
      <w:spacing w:val="0"/>
      <w:w w:val="97"/>
      <w:sz w:val="16"/>
      <w:szCs w:val="17"/>
    </w:rPr>
  </w:style>
  <w:style w:type="character" w:customStyle="1" w:styleId="af5">
    <w:name w:val="命令列 字元"/>
    <w:link w:val="af4"/>
    <w:rsid w:val="00E97063"/>
    <w:rPr>
      <w:rFonts w:ascii="Courier New" w:eastAsia="新細明體" w:hAnsi="Courier New"/>
      <w:w w:val="97"/>
      <w:sz w:val="16"/>
      <w:szCs w:val="17"/>
      <w:lang w:val="en-US" w:eastAsia="zh-TW" w:bidi="ar-SA"/>
    </w:rPr>
  </w:style>
  <w:style w:type="paragraph" w:customStyle="1" w:styleId="af6">
    <w:name w:val="細項"/>
    <w:basedOn w:val="a3"/>
    <w:rsid w:val="00E97063"/>
    <w:pPr>
      <w:tabs>
        <w:tab w:val="num" w:pos="680"/>
      </w:tabs>
      <w:spacing w:before="40" w:after="40"/>
      <w:ind w:left="680" w:hanging="340"/>
    </w:pPr>
  </w:style>
  <w:style w:type="paragraph" w:customStyle="1" w:styleId="af7">
    <w:name w:val="插圖文字"/>
    <w:basedOn w:val="a3"/>
    <w:rsid w:val="00E97063"/>
    <w:pPr>
      <w:tabs>
        <w:tab w:val="left" w:pos="198"/>
      </w:tabs>
      <w:spacing w:before="0" w:after="0" w:line="240" w:lineRule="auto"/>
      <w:ind w:left="198" w:hanging="198"/>
      <w:jc w:val="left"/>
    </w:pPr>
    <w:rPr>
      <w:rFonts w:ascii="Arial" w:eastAsia="華康中黑體" w:hAnsi="Arial"/>
      <w:spacing w:val="4"/>
      <w:sz w:val="15"/>
      <w:szCs w:val="17"/>
    </w:rPr>
  </w:style>
  <w:style w:type="paragraph" w:customStyle="1" w:styleId="af8">
    <w:name w:val="表頭"/>
    <w:basedOn w:val="a3"/>
    <w:link w:val="af9"/>
    <w:rsid w:val="00E97063"/>
    <w:pPr>
      <w:keepNext/>
      <w:tabs>
        <w:tab w:val="right" w:pos="7371"/>
      </w:tabs>
      <w:spacing w:before="100" w:after="70"/>
    </w:pPr>
    <w:rPr>
      <w:rFonts w:ascii="Arial" w:eastAsia="華康中黑體" w:hAnsi="Arial"/>
      <w:spacing w:val="6"/>
      <w:w w:val="105"/>
      <w:sz w:val="18"/>
    </w:rPr>
  </w:style>
  <w:style w:type="character" w:customStyle="1" w:styleId="af9">
    <w:name w:val="表頭 字元"/>
    <w:link w:val="af8"/>
    <w:rsid w:val="00E97063"/>
    <w:rPr>
      <w:rFonts w:ascii="Arial" w:eastAsia="華康中黑體" w:hAnsi="Arial"/>
      <w:spacing w:val="6"/>
      <w:w w:val="105"/>
      <w:sz w:val="18"/>
      <w:szCs w:val="18"/>
      <w:lang w:val="en-US" w:eastAsia="zh-TW" w:bidi="ar-SA"/>
    </w:rPr>
  </w:style>
  <w:style w:type="paragraph" w:customStyle="1" w:styleId="afa">
    <w:name w:val="步驟"/>
    <w:basedOn w:val="a3"/>
    <w:rsid w:val="00E97063"/>
    <w:pPr>
      <w:tabs>
        <w:tab w:val="left" w:pos="340"/>
      </w:tabs>
      <w:spacing w:before="40" w:after="40"/>
      <w:ind w:left="340" w:hanging="340"/>
    </w:pPr>
  </w:style>
  <w:style w:type="paragraph" w:customStyle="1" w:styleId="tip1">
    <w:name w:val="tip1"/>
    <w:basedOn w:val="tip2"/>
    <w:link w:val="afb"/>
    <w:rsid w:val="00E97063"/>
    <w:pPr>
      <w:numPr>
        <w:numId w:val="0"/>
      </w:numPr>
      <w:ind w:left="340"/>
    </w:pPr>
    <w:rPr>
      <w:rFonts w:eastAsia="文鼎中黑"/>
    </w:rPr>
  </w:style>
  <w:style w:type="paragraph" w:customStyle="1" w:styleId="tip2">
    <w:name w:val="tip2"/>
    <w:basedOn w:val="a3"/>
    <w:rsid w:val="00E97063"/>
    <w:pPr>
      <w:numPr>
        <w:numId w:val="11"/>
      </w:numPr>
      <w:spacing w:line="320" w:lineRule="atLeast"/>
      <w:ind w:right="227"/>
    </w:pPr>
    <w:rPr>
      <w:rFonts w:ascii="Calibri" w:hAnsi="Calibri"/>
      <w:sz w:val="20"/>
      <w:szCs w:val="19"/>
    </w:rPr>
  </w:style>
  <w:style w:type="character" w:customStyle="1" w:styleId="afb">
    <w:name w:val="框內文字 字元"/>
    <w:aliases w:val="tip1 字元 字元"/>
    <w:link w:val="tip1"/>
    <w:rsid w:val="00E97063"/>
    <w:rPr>
      <w:rFonts w:ascii="Calibri" w:eastAsia="文鼎中黑" w:hAnsi="Calibri"/>
      <w:spacing w:val="10"/>
      <w:szCs w:val="19"/>
      <w:lang w:val="en-US" w:eastAsia="zh-TW" w:bidi="ar-SA"/>
    </w:rPr>
  </w:style>
  <w:style w:type="paragraph" w:customStyle="1" w:styleId="wt">
    <w:name w:val="wt"/>
    <w:basedOn w:val="a3"/>
    <w:rsid w:val="00E97063"/>
    <w:pPr>
      <w:spacing w:line="320" w:lineRule="atLeast"/>
      <w:ind w:left="170" w:right="170"/>
    </w:pPr>
    <w:rPr>
      <w:rFonts w:ascii="Calibri" w:eastAsia="文鼎中黑" w:hAnsi="Calibri"/>
      <w:sz w:val="20"/>
      <w:szCs w:val="21"/>
    </w:rPr>
  </w:style>
  <w:style w:type="character" w:customStyle="1" w:styleId="afc">
    <w:name w:val="命令文字"/>
    <w:rsid w:val="00E97063"/>
    <w:rPr>
      <w:rFonts w:ascii="Courier New" w:eastAsia="新細明體" w:hAnsi="Courier New"/>
      <w:spacing w:val="0"/>
      <w:w w:val="97"/>
      <w:sz w:val="16"/>
    </w:rPr>
  </w:style>
  <w:style w:type="paragraph" w:styleId="afd">
    <w:name w:val="footer"/>
    <w:basedOn w:val="a3"/>
    <w:link w:val="afe"/>
    <w:rsid w:val="00E97063"/>
    <w:pPr>
      <w:tabs>
        <w:tab w:val="center" w:pos="4153"/>
        <w:tab w:val="right" w:pos="8306"/>
      </w:tabs>
      <w:snapToGrid w:val="0"/>
    </w:pPr>
  </w:style>
  <w:style w:type="character" w:customStyle="1" w:styleId="afe">
    <w:name w:val="頁尾 字元"/>
    <w:link w:val="afd"/>
    <w:rsid w:val="00E97063"/>
    <w:rPr>
      <w:rFonts w:eastAsia="文鼎細圓"/>
      <w:spacing w:val="10"/>
      <w:sz w:val="22"/>
      <w:szCs w:val="18"/>
      <w:lang w:val="en-US" w:eastAsia="zh-TW" w:bidi="ar-SA"/>
    </w:rPr>
  </w:style>
  <w:style w:type="character" w:customStyle="1" w:styleId="aff">
    <w:name w:val="文字"/>
    <w:rsid w:val="00E97063"/>
    <w:rPr>
      <w:rFonts w:ascii="Arial" w:eastAsia="華康粗黑體" w:hAnsi="Arial"/>
    </w:rPr>
  </w:style>
  <w:style w:type="paragraph" w:styleId="aff0">
    <w:name w:val="footnote text"/>
    <w:basedOn w:val="a3"/>
    <w:link w:val="aff1"/>
    <w:semiHidden/>
    <w:rsid w:val="00E97063"/>
    <w:pPr>
      <w:tabs>
        <w:tab w:val="left" w:pos="227"/>
      </w:tabs>
      <w:snapToGrid w:val="0"/>
      <w:spacing w:before="0" w:after="0" w:line="250" w:lineRule="atLeast"/>
      <w:ind w:left="227" w:hanging="227"/>
    </w:pPr>
    <w:rPr>
      <w:sz w:val="16"/>
    </w:rPr>
  </w:style>
  <w:style w:type="character" w:customStyle="1" w:styleId="aff1">
    <w:name w:val="註腳文字 字元"/>
    <w:link w:val="aff0"/>
    <w:semiHidden/>
    <w:locked/>
    <w:rsid w:val="00E97063"/>
    <w:rPr>
      <w:rFonts w:eastAsia="文鼎細圓"/>
      <w:spacing w:val="10"/>
      <w:sz w:val="16"/>
      <w:szCs w:val="18"/>
      <w:lang w:val="en-US" w:eastAsia="zh-TW" w:bidi="ar-SA"/>
    </w:rPr>
  </w:style>
  <w:style w:type="character" w:styleId="aff2">
    <w:name w:val="footnote reference"/>
    <w:semiHidden/>
    <w:rsid w:val="00E97063"/>
    <w:rPr>
      <w:rFonts w:ascii="Arial" w:hAnsi="Arial"/>
      <w:spacing w:val="0"/>
      <w:position w:val="0"/>
      <w:sz w:val="20"/>
      <w:vertAlign w:val="superscript"/>
    </w:rPr>
  </w:style>
  <w:style w:type="paragraph" w:styleId="a1">
    <w:name w:val="annotation text"/>
    <w:basedOn w:val="a3"/>
    <w:link w:val="aff3"/>
    <w:semiHidden/>
    <w:rsid w:val="00E97063"/>
    <w:pPr>
      <w:jc w:val="left"/>
    </w:pPr>
  </w:style>
  <w:style w:type="character" w:customStyle="1" w:styleId="aff3">
    <w:name w:val="註解文字 字元"/>
    <w:link w:val="a1"/>
    <w:semiHidden/>
    <w:locked/>
    <w:rsid w:val="00E97063"/>
    <w:rPr>
      <w:rFonts w:eastAsia="文鼎細圓"/>
      <w:spacing w:val="10"/>
      <w:sz w:val="22"/>
      <w:szCs w:val="18"/>
      <w:lang w:val="en-US" w:eastAsia="zh-TW" w:bidi="ar-SA"/>
    </w:rPr>
  </w:style>
  <w:style w:type="character" w:styleId="aff4">
    <w:name w:val="annotation reference"/>
    <w:semiHidden/>
    <w:rsid w:val="00E97063"/>
    <w:rPr>
      <w:sz w:val="18"/>
    </w:rPr>
  </w:style>
  <w:style w:type="paragraph" w:customStyle="1" w:styleId="aff5">
    <w:name w:val="開端"/>
    <w:basedOn w:val="a3"/>
    <w:link w:val="aff6"/>
    <w:rsid w:val="00E97063"/>
    <w:pPr>
      <w:tabs>
        <w:tab w:val="left" w:pos="1421"/>
      </w:tabs>
      <w:spacing w:before="40" w:after="40"/>
      <w:ind w:left="1417" w:rightChars="1070" w:right="1070" w:hanging="340"/>
    </w:pPr>
    <w:rPr>
      <w:rFonts w:ascii="Swis721 Lt BT" w:eastAsia="華康細黑體" w:hAnsi="Swis721 Lt BT"/>
      <w:szCs w:val="19"/>
    </w:rPr>
  </w:style>
  <w:style w:type="character" w:customStyle="1" w:styleId="aff6">
    <w:name w:val="開端 字元"/>
    <w:link w:val="aff5"/>
    <w:rsid w:val="00E97063"/>
    <w:rPr>
      <w:rFonts w:ascii="Swis721 Lt BT" w:eastAsia="華康細黑體" w:hAnsi="Swis721 Lt BT"/>
      <w:spacing w:val="10"/>
      <w:sz w:val="22"/>
      <w:szCs w:val="19"/>
      <w:lang w:val="en-US" w:eastAsia="zh-TW" w:bidi="ar-SA"/>
    </w:rPr>
  </w:style>
  <w:style w:type="paragraph" w:customStyle="1" w:styleId="aff7">
    <w:name w:val="項目內說明"/>
    <w:basedOn w:val="a3"/>
    <w:rsid w:val="00E97063"/>
    <w:pPr>
      <w:spacing w:before="40" w:after="40"/>
      <w:ind w:left="765"/>
    </w:pPr>
    <w:rPr>
      <w:kern w:val="20"/>
    </w:rPr>
  </w:style>
  <w:style w:type="paragraph" w:customStyle="1" w:styleId="-">
    <w:name w:val="命令列-框"/>
    <w:basedOn w:val="af4"/>
    <w:rsid w:val="00E97063"/>
    <w:pPr>
      <w:pBdr>
        <w:top w:val="single" w:sz="2" w:space="2" w:color="auto"/>
        <w:bottom w:val="single" w:sz="2" w:space="4" w:color="auto"/>
      </w:pBdr>
    </w:pPr>
    <w:rPr>
      <w:rFonts w:eastAsia="文鼎細圓"/>
      <w:w w:val="96"/>
    </w:rPr>
  </w:style>
  <w:style w:type="paragraph" w:customStyle="1" w:styleId="-0">
    <w:name w:val="命令列-網底"/>
    <w:basedOn w:val="af4"/>
    <w:rsid w:val="00E97063"/>
    <w:pPr>
      <w:pBdr>
        <w:top w:val="single" w:sz="2" w:space="2" w:color="DDDDDD"/>
        <w:left w:val="single" w:sz="2" w:space="4" w:color="DDDDDD"/>
        <w:bottom w:val="single" w:sz="2" w:space="5" w:color="DDDDDD"/>
        <w:right w:val="single" w:sz="2" w:space="4" w:color="DDDDDD"/>
      </w:pBdr>
      <w:shd w:val="clear" w:color="auto" w:fill="E6E6E6"/>
      <w:ind w:left="85" w:right="85"/>
    </w:pPr>
    <w:rPr>
      <w:rFonts w:eastAsia="文鼎細圓"/>
      <w:w w:val="96"/>
    </w:rPr>
  </w:style>
  <w:style w:type="paragraph" w:customStyle="1" w:styleId="-1">
    <w:name w:val="命令列-縮"/>
    <w:basedOn w:val="af4"/>
    <w:rsid w:val="00E97063"/>
    <w:pPr>
      <w:ind w:left="170" w:right="170"/>
    </w:pPr>
    <w:rPr>
      <w:rFonts w:eastAsia="文鼎細圓"/>
    </w:rPr>
  </w:style>
  <w:style w:type="paragraph" w:styleId="aff8">
    <w:name w:val="endnote text"/>
    <w:basedOn w:val="a3"/>
    <w:semiHidden/>
    <w:rsid w:val="00E97063"/>
    <w:pPr>
      <w:widowControl w:val="0"/>
      <w:snapToGrid w:val="0"/>
      <w:spacing w:before="20" w:after="20" w:line="270" w:lineRule="atLeast"/>
      <w:ind w:left="340" w:hanging="340"/>
      <w:jc w:val="left"/>
    </w:pPr>
    <w:rPr>
      <w:rFonts w:eastAsia="華康仿宋體W5"/>
      <w:w w:val="105"/>
      <w:kern w:val="20"/>
      <w:sz w:val="16"/>
      <w:szCs w:val="24"/>
      <w:lang w:eastAsia="zh-CN"/>
    </w:rPr>
  </w:style>
  <w:style w:type="paragraph" w:customStyle="1" w:styleId="-2">
    <w:name w:val="表頭-程式"/>
    <w:basedOn w:val="af8"/>
    <w:rsid w:val="00E97063"/>
    <w:pPr>
      <w:pBdr>
        <w:top w:val="single" w:sz="2" w:space="0" w:color="808080"/>
        <w:left w:val="single" w:sz="2" w:space="3" w:color="808080"/>
        <w:bottom w:val="single" w:sz="2" w:space="2" w:color="808080"/>
        <w:right w:val="single" w:sz="2" w:space="3" w:color="808080"/>
      </w:pBdr>
      <w:shd w:val="clear" w:color="auto" w:fill="808080"/>
      <w:tabs>
        <w:tab w:val="clear" w:pos="7371"/>
      </w:tabs>
      <w:spacing w:before="160" w:after="60" w:line="270" w:lineRule="atLeast"/>
      <w:ind w:left="96" w:right="96"/>
    </w:pPr>
    <w:rPr>
      <w:rFonts w:eastAsia="華康粗黑體"/>
      <w:color w:val="FFFFFF"/>
      <w:spacing w:val="10"/>
      <w:w w:val="100"/>
      <w:szCs w:val="19"/>
    </w:rPr>
  </w:style>
  <w:style w:type="paragraph" w:customStyle="1" w:styleId="13">
    <w:name w:val="編號(1)"/>
    <w:basedOn w:val="a0"/>
    <w:rsid w:val="00E97063"/>
    <w:pPr>
      <w:numPr>
        <w:numId w:val="0"/>
      </w:numPr>
      <w:tabs>
        <w:tab w:val="left" w:pos="680"/>
      </w:tabs>
      <w:ind w:left="680" w:hanging="340"/>
    </w:pPr>
  </w:style>
  <w:style w:type="paragraph" w:customStyle="1" w:styleId="fig">
    <w:name w:val="fig"/>
    <w:basedOn w:val="a3"/>
    <w:rsid w:val="00E97063"/>
    <w:pPr>
      <w:spacing w:before="120" w:after="0" w:line="0" w:lineRule="atLeast"/>
      <w:jc w:val="center"/>
      <w:textAlignment w:val="auto"/>
    </w:pPr>
    <w:rPr>
      <w:noProof/>
    </w:rPr>
  </w:style>
  <w:style w:type="table" w:styleId="aff9">
    <w:name w:val="Table Grid"/>
    <w:basedOn w:val="a5"/>
    <w:uiPriority w:val="39"/>
    <w:rsid w:val="00E97063"/>
    <w:pPr>
      <w:adjustRightInd w:val="0"/>
      <w:spacing w:before="120" w:after="120" w:line="320" w:lineRule="atLeast"/>
      <w:ind w:firstLine="204"/>
      <w:jc w:val="both"/>
      <w:textAlignment w:val="center"/>
    </w:pPr>
    <w:tblPr>
      <w:tblBorders>
        <w:top w:val="single" w:sz="2" w:space="0" w:color="auto"/>
        <w:bottom w:val="single" w:sz="2" w:space="0" w:color="auto"/>
        <w:insideV w:val="single" w:sz="2" w:space="0" w:color="auto"/>
      </w:tblBorders>
      <w:tblCellMar>
        <w:left w:w="0" w:type="dxa"/>
        <w:right w:w="0" w:type="dxa"/>
      </w:tblCellMar>
    </w:tblPr>
  </w:style>
  <w:style w:type="character" w:styleId="affa">
    <w:name w:val="Hyperlink"/>
    <w:uiPriority w:val="99"/>
    <w:rsid w:val="00E97063"/>
    <w:rPr>
      <w:color w:val="0000FF"/>
      <w:u w:val="single"/>
    </w:rPr>
  </w:style>
  <w:style w:type="paragraph" w:styleId="affb">
    <w:name w:val="annotation subject"/>
    <w:basedOn w:val="a1"/>
    <w:next w:val="a1"/>
    <w:link w:val="affc"/>
    <w:semiHidden/>
    <w:rsid w:val="00E97063"/>
    <w:pPr>
      <w:widowControl w:val="0"/>
      <w:adjustRightInd/>
      <w:spacing w:before="0" w:after="0" w:line="240" w:lineRule="auto"/>
      <w:textAlignment w:val="auto"/>
    </w:pPr>
    <w:rPr>
      <w:b/>
      <w:bCs/>
      <w:spacing w:val="0"/>
      <w:kern w:val="2"/>
      <w:sz w:val="24"/>
      <w:szCs w:val="24"/>
    </w:rPr>
  </w:style>
  <w:style w:type="character" w:customStyle="1" w:styleId="affc">
    <w:name w:val="註解主旨 字元"/>
    <w:link w:val="affb"/>
    <w:semiHidden/>
    <w:locked/>
    <w:rsid w:val="00E97063"/>
    <w:rPr>
      <w:rFonts w:eastAsia="文鼎細圓"/>
      <w:b/>
      <w:bCs/>
      <w:kern w:val="2"/>
      <w:sz w:val="24"/>
      <w:szCs w:val="24"/>
      <w:lang w:val="en-US" w:eastAsia="zh-TW" w:bidi="ar-SA"/>
    </w:rPr>
  </w:style>
  <w:style w:type="paragraph" w:styleId="affd">
    <w:name w:val="Balloon Text"/>
    <w:basedOn w:val="a3"/>
    <w:link w:val="affe"/>
    <w:semiHidden/>
    <w:rsid w:val="00E97063"/>
    <w:pPr>
      <w:widowControl w:val="0"/>
      <w:adjustRightInd/>
      <w:spacing w:before="0" w:after="0" w:line="240" w:lineRule="auto"/>
      <w:jc w:val="left"/>
      <w:textAlignment w:val="auto"/>
    </w:pPr>
    <w:rPr>
      <w:rFonts w:ascii="Arial" w:hAnsi="Arial"/>
      <w:spacing w:val="0"/>
      <w:kern w:val="2"/>
      <w:sz w:val="18"/>
    </w:rPr>
  </w:style>
  <w:style w:type="character" w:customStyle="1" w:styleId="affe">
    <w:name w:val="註解方塊文字 字元"/>
    <w:link w:val="affd"/>
    <w:semiHidden/>
    <w:locked/>
    <w:rsid w:val="00E97063"/>
    <w:rPr>
      <w:rFonts w:ascii="Arial" w:eastAsia="文鼎細圓" w:hAnsi="Arial"/>
      <w:kern w:val="2"/>
      <w:sz w:val="18"/>
      <w:szCs w:val="18"/>
      <w:lang w:val="en-US" w:eastAsia="zh-TW" w:bidi="ar-SA"/>
    </w:rPr>
  </w:style>
  <w:style w:type="paragraph" w:customStyle="1" w:styleId="-3">
    <w:name w:val="內文縮排-項目"/>
    <w:basedOn w:val="a"/>
    <w:rsid w:val="00E97063"/>
    <w:pPr>
      <w:numPr>
        <w:numId w:val="0"/>
      </w:numPr>
      <w:tabs>
        <w:tab w:val="num" w:pos="340"/>
      </w:tabs>
      <w:spacing w:before="20" w:after="20" w:line="310" w:lineRule="atLeast"/>
      <w:ind w:left="340" w:hanging="340"/>
    </w:pPr>
    <w:rPr>
      <w:rFonts w:eastAsia="華康細黑體"/>
    </w:rPr>
  </w:style>
  <w:style w:type="paragraph" w:customStyle="1" w:styleId="1toc1AvantGardeMdBT">
    <w:name w:val="樣式 目錄 1toc1 + (拉丁) AvantGarde Md BT"/>
    <w:basedOn w:val="11"/>
    <w:rsid w:val="00E97063"/>
    <w:pPr>
      <w:tabs>
        <w:tab w:val="left" w:pos="567"/>
      </w:tabs>
      <w:ind w:left="567" w:hanging="567"/>
    </w:pPr>
    <w:rPr>
      <w:rFonts w:ascii="AvantGarde Md BT" w:hAnsi="AvantGarde Md BT"/>
    </w:rPr>
  </w:style>
  <w:style w:type="paragraph" w:customStyle="1" w:styleId="14">
    <w:name w:val="索引1"/>
    <w:basedOn w:val="a3"/>
    <w:rsid w:val="00E97063"/>
    <w:pPr>
      <w:spacing w:before="0" w:after="0" w:line="236" w:lineRule="atLeast"/>
      <w:ind w:left="312" w:hanging="312"/>
      <w:jc w:val="left"/>
    </w:pPr>
    <w:rPr>
      <w:spacing w:val="2"/>
      <w:sz w:val="18"/>
    </w:rPr>
  </w:style>
  <w:style w:type="paragraph" w:customStyle="1" w:styleId="22">
    <w:name w:val="索引2"/>
    <w:basedOn w:val="14"/>
    <w:rsid w:val="00E97063"/>
    <w:pPr>
      <w:ind w:left="499"/>
    </w:pPr>
  </w:style>
  <w:style w:type="paragraph" w:styleId="afff">
    <w:name w:val="Date"/>
    <w:basedOn w:val="a3"/>
    <w:next w:val="a3"/>
    <w:link w:val="afff0"/>
    <w:rsid w:val="00E97063"/>
    <w:pPr>
      <w:widowControl w:val="0"/>
      <w:adjustRightInd/>
      <w:spacing w:before="0" w:after="0" w:line="240" w:lineRule="auto"/>
      <w:jc w:val="right"/>
      <w:textAlignment w:val="auto"/>
    </w:pPr>
    <w:rPr>
      <w:spacing w:val="0"/>
      <w:kern w:val="2"/>
      <w:sz w:val="24"/>
      <w:szCs w:val="24"/>
    </w:rPr>
  </w:style>
  <w:style w:type="character" w:customStyle="1" w:styleId="afff0">
    <w:name w:val="日期 字元"/>
    <w:link w:val="afff"/>
    <w:semiHidden/>
    <w:locked/>
    <w:rsid w:val="00E97063"/>
    <w:rPr>
      <w:rFonts w:eastAsia="文鼎細圓"/>
      <w:kern w:val="2"/>
      <w:sz w:val="24"/>
      <w:szCs w:val="24"/>
      <w:lang w:val="en-US" w:eastAsia="zh-TW" w:bidi="ar-SA"/>
    </w:rPr>
  </w:style>
  <w:style w:type="character" w:customStyle="1" w:styleId="dct-tt">
    <w:name w:val="dct-tt"/>
    <w:basedOn w:val="a4"/>
    <w:rsid w:val="00E97063"/>
  </w:style>
  <w:style w:type="character" w:customStyle="1" w:styleId="m-s">
    <w:name w:val="m-s"/>
    <w:rsid w:val="00E97063"/>
    <w:rPr>
      <w:rFonts w:ascii="Courier New" w:eastAsia="新細明體" w:hAnsi="Courier New"/>
      <w:spacing w:val="0"/>
      <w:w w:val="97"/>
      <w:sz w:val="15"/>
    </w:rPr>
  </w:style>
  <w:style w:type="paragraph" w:customStyle="1" w:styleId="afff1">
    <w:name w:val="框內小標"/>
    <w:basedOn w:val="a3"/>
    <w:rsid w:val="00E97063"/>
    <w:pPr>
      <w:spacing w:after="10" w:line="320" w:lineRule="atLeast"/>
      <w:ind w:left="113" w:right="113"/>
    </w:pPr>
    <w:rPr>
      <w:rFonts w:ascii="Arial" w:eastAsia="華康粗黑體" w:hAnsi="Arial"/>
      <w:sz w:val="19"/>
      <w:szCs w:val="19"/>
    </w:rPr>
  </w:style>
  <w:style w:type="paragraph" w:customStyle="1" w:styleId="afff2">
    <w:name w:val="表格項目"/>
    <w:basedOn w:val="ae"/>
    <w:rsid w:val="00E97063"/>
    <w:pPr>
      <w:tabs>
        <w:tab w:val="num" w:pos="284"/>
      </w:tabs>
      <w:ind w:left="284" w:hanging="227"/>
    </w:pPr>
  </w:style>
  <w:style w:type="paragraph" w:customStyle="1" w:styleId="afff3">
    <w:name w:val="命令列_底線"/>
    <w:basedOn w:val="af4"/>
    <w:rsid w:val="00E97063"/>
    <w:pPr>
      <w:pBdr>
        <w:bottom w:val="single" w:sz="6" w:space="3" w:color="808080"/>
      </w:pBdr>
      <w:spacing w:after="100"/>
    </w:pPr>
    <w:rPr>
      <w:rFonts w:eastAsia="文鼎細圓"/>
    </w:rPr>
  </w:style>
  <w:style w:type="paragraph" w:customStyle="1" w:styleId="afff4">
    <w:name w:val="命令列_第一行"/>
    <w:basedOn w:val="af4"/>
    <w:rsid w:val="00E97063"/>
    <w:pPr>
      <w:spacing w:before="80"/>
    </w:pPr>
    <w:rPr>
      <w:rFonts w:eastAsia="文鼎細圓"/>
    </w:rPr>
  </w:style>
  <w:style w:type="paragraph" w:customStyle="1" w:styleId="afff5">
    <w:name w:val="命令列_最後一行"/>
    <w:basedOn w:val="af4"/>
    <w:rsid w:val="00E97063"/>
    <w:pPr>
      <w:spacing w:after="80"/>
    </w:pPr>
    <w:rPr>
      <w:rFonts w:eastAsia="文鼎細圓"/>
    </w:rPr>
  </w:style>
  <w:style w:type="character" w:customStyle="1" w:styleId="b">
    <w:name w:val="b 字元"/>
    <w:rsid w:val="00E97063"/>
    <w:rPr>
      <w:rFonts w:ascii="Swis721 Md BT" w:eastAsia="華康粗黑體" w:hAnsi="Swis721 Md BT"/>
      <w:spacing w:val="6"/>
      <w:w w:val="105"/>
      <w:sz w:val="19"/>
      <w:szCs w:val="19"/>
      <w:lang w:val="en-US" w:eastAsia="zh-TW" w:bidi="ar-SA"/>
    </w:rPr>
  </w:style>
  <w:style w:type="paragraph" w:customStyle="1" w:styleId="tc">
    <w:name w:val="tc"/>
    <w:aliases w:val="08表文"/>
    <w:basedOn w:val="a3"/>
    <w:link w:val="tc0"/>
    <w:rsid w:val="00EA03B1"/>
    <w:pPr>
      <w:widowControl w:val="0"/>
      <w:suppressAutoHyphens/>
      <w:adjustRightInd/>
      <w:spacing w:after="60" w:line="280" w:lineRule="atLeast"/>
      <w:ind w:left="57" w:right="57"/>
      <w:textAlignment w:val="auto"/>
    </w:pPr>
    <w:rPr>
      <w:rFonts w:eastAsia="文鼎細明"/>
      <w:kern w:val="2"/>
      <w:sz w:val="21"/>
    </w:rPr>
  </w:style>
  <w:style w:type="character" w:customStyle="1" w:styleId="tc0">
    <w:name w:val="tc 字元"/>
    <w:link w:val="tc"/>
    <w:rsid w:val="00EA03B1"/>
    <w:rPr>
      <w:rFonts w:eastAsia="文鼎細明"/>
      <w:spacing w:val="10"/>
      <w:kern w:val="2"/>
      <w:sz w:val="21"/>
      <w:szCs w:val="18"/>
    </w:rPr>
  </w:style>
  <w:style w:type="paragraph" w:customStyle="1" w:styleId="th">
    <w:name w:val="th"/>
    <w:aliases w:val="08表標"/>
    <w:basedOn w:val="a3"/>
    <w:rsid w:val="00EA03B1"/>
    <w:pPr>
      <w:widowControl w:val="0"/>
      <w:adjustRightInd/>
      <w:spacing w:after="60" w:line="280" w:lineRule="atLeast"/>
      <w:ind w:left="57" w:right="57"/>
      <w:jc w:val="center"/>
      <w:textAlignment w:val="auto"/>
    </w:pPr>
    <w:rPr>
      <w:rFonts w:ascii="Swis721 Lt BT" w:eastAsia="文鼎中黑" w:hAnsi="Swis721 Lt BT" w:cs="Arial"/>
      <w:color w:val="000000"/>
      <w:spacing w:val="6"/>
      <w:kern w:val="2"/>
      <w:sz w:val="21"/>
    </w:rPr>
  </w:style>
  <w:style w:type="paragraph" w:customStyle="1" w:styleId="00">
    <w:name w:val="00內文_楷書"/>
    <w:basedOn w:val="a3"/>
    <w:rsid w:val="00E97063"/>
    <w:pPr>
      <w:ind w:leftChars="150" w:left="324" w:rightChars="150" w:right="324"/>
    </w:pPr>
    <w:rPr>
      <w:rFonts w:eastAsia="華康楷書體W5" w:cs="華康粗黑體"/>
      <w:sz w:val="19"/>
    </w:rPr>
  </w:style>
  <w:style w:type="paragraph" w:customStyle="1" w:styleId="afff6">
    <w:name w:val="表頭 + 白色"/>
    <w:aliases w:val="tip"/>
    <w:basedOn w:val="af8"/>
    <w:link w:val="afff7"/>
    <w:rsid w:val="00E97063"/>
    <w:pPr>
      <w:spacing w:before="130" w:after="50" w:line="320" w:lineRule="atLeast"/>
    </w:pPr>
    <w:rPr>
      <w:color w:val="FFFFFF"/>
      <w:position w:val="-6"/>
      <w:sz w:val="22"/>
    </w:rPr>
  </w:style>
  <w:style w:type="character" w:customStyle="1" w:styleId="afff7">
    <w:name w:val="表頭 + 白色 字元"/>
    <w:aliases w:val="tip 字元 字元"/>
    <w:link w:val="afff6"/>
    <w:rsid w:val="00E97063"/>
    <w:rPr>
      <w:rFonts w:ascii="Arial" w:eastAsia="華康中黑體" w:hAnsi="Arial"/>
      <w:color w:val="FFFFFF"/>
      <w:spacing w:val="6"/>
      <w:w w:val="105"/>
      <w:position w:val="-6"/>
      <w:sz w:val="22"/>
      <w:szCs w:val="18"/>
      <w:lang w:val="en-US" w:eastAsia="zh-TW" w:bidi="ar-SA"/>
    </w:rPr>
  </w:style>
  <w:style w:type="paragraph" w:customStyle="1" w:styleId="110">
    <w:name w:val="11"/>
    <w:basedOn w:val="1"/>
    <w:rsid w:val="00F64E27"/>
    <w:pPr>
      <w:pageBreakBefore/>
      <w:shd w:val="clear" w:color="auto" w:fill="E0E0E0"/>
      <w:spacing w:before="0"/>
      <w:jc w:val="center"/>
    </w:pPr>
    <w:rPr>
      <w:rFonts w:eastAsia="文鼎超明"/>
    </w:rPr>
  </w:style>
  <w:style w:type="paragraph" w:customStyle="1" w:styleId="15">
    <w:name w:val="清單段落1"/>
    <w:basedOn w:val="a3"/>
    <w:link w:val="ListParagraphChar"/>
    <w:rsid w:val="00E97063"/>
    <w:pPr>
      <w:adjustRightInd/>
      <w:spacing w:before="200" w:after="200" w:line="276" w:lineRule="auto"/>
      <w:contextualSpacing/>
      <w:jc w:val="left"/>
      <w:textAlignment w:val="auto"/>
    </w:pPr>
    <w:rPr>
      <w:rFonts w:ascii="微軟正黑體" w:eastAsia="微軟正黑體" w:hAnsi="微軟正黑體" w:cs="Arial"/>
      <w:color w:val="484848"/>
      <w:spacing w:val="12"/>
      <w:sz w:val="19"/>
      <w:szCs w:val="19"/>
    </w:rPr>
  </w:style>
  <w:style w:type="character" w:customStyle="1" w:styleId="ListParagraphChar">
    <w:name w:val="List Paragraph Char"/>
    <w:link w:val="15"/>
    <w:locked/>
    <w:rsid w:val="00E97063"/>
    <w:rPr>
      <w:rFonts w:ascii="微軟正黑體" w:eastAsia="微軟正黑體" w:hAnsi="微軟正黑體" w:cs="Arial"/>
      <w:color w:val="484848"/>
      <w:spacing w:val="12"/>
      <w:sz w:val="19"/>
      <w:szCs w:val="19"/>
      <w:lang w:val="en-US" w:eastAsia="zh-TW" w:bidi="ar-SA"/>
    </w:rPr>
  </w:style>
  <w:style w:type="paragraph" w:customStyle="1" w:styleId="16">
    <w:name w:val="鮮明引文1"/>
    <w:basedOn w:val="a3"/>
    <w:next w:val="a3"/>
    <w:link w:val="IntenseQuoteChar"/>
    <w:rsid w:val="00E97063"/>
    <w:pPr>
      <w:pBdr>
        <w:top w:val="single" w:sz="12" w:space="10" w:color="B8CCE4"/>
        <w:left w:val="single" w:sz="36" w:space="4" w:color="4F81BD"/>
        <w:bottom w:val="single" w:sz="24" w:space="10" w:color="9BBB59"/>
        <w:right w:val="single" w:sz="36" w:space="4" w:color="4F81BD"/>
      </w:pBdr>
      <w:shd w:val="clear" w:color="auto" w:fill="4F81BD"/>
      <w:adjustRightInd/>
      <w:snapToGrid w:val="0"/>
      <w:spacing w:before="0" w:after="0" w:line="240" w:lineRule="auto"/>
      <w:ind w:right="-57"/>
      <w:jc w:val="left"/>
      <w:textAlignment w:val="auto"/>
    </w:pPr>
    <w:rPr>
      <w:rFonts w:ascii="Arial Unicode MS" w:eastAsia="Arial Unicode MS" w:hAnsi="Arial Unicode MS" w:cs="Arial Unicode MS"/>
      <w:iCs/>
      <w:color w:val="FFFFFF"/>
      <w:spacing w:val="12"/>
      <w:sz w:val="18"/>
      <w:szCs w:val="24"/>
    </w:rPr>
  </w:style>
  <w:style w:type="character" w:customStyle="1" w:styleId="IntenseQuoteChar">
    <w:name w:val="Intense Quote Char"/>
    <w:link w:val="16"/>
    <w:locked/>
    <w:rsid w:val="00E97063"/>
    <w:rPr>
      <w:rFonts w:ascii="Arial Unicode MS" w:eastAsia="Arial Unicode MS" w:hAnsi="Arial Unicode MS" w:cs="Arial Unicode MS"/>
      <w:iCs/>
      <w:color w:val="FFFFFF"/>
      <w:spacing w:val="12"/>
      <w:sz w:val="18"/>
      <w:szCs w:val="24"/>
      <w:lang w:val="en-US" w:eastAsia="zh-TW" w:bidi="ar-SA"/>
    </w:rPr>
  </w:style>
  <w:style w:type="paragraph" w:customStyle="1" w:styleId="afff8">
    <w:name w:val="錯誤提醒"/>
    <w:basedOn w:val="16"/>
    <w:link w:val="afff9"/>
    <w:rsid w:val="00E97063"/>
    <w:pPr>
      <w:shd w:val="clear" w:color="auto" w:fill="FFFF99"/>
    </w:pPr>
    <w:rPr>
      <w:color w:val="FF0000"/>
    </w:rPr>
  </w:style>
  <w:style w:type="character" w:customStyle="1" w:styleId="afff9">
    <w:name w:val="錯誤提醒 字元"/>
    <w:link w:val="afff8"/>
    <w:locked/>
    <w:rsid w:val="00E97063"/>
    <w:rPr>
      <w:rFonts w:ascii="Arial Unicode MS" w:eastAsia="Arial Unicode MS" w:hAnsi="Arial Unicode MS" w:cs="Arial Unicode MS"/>
      <w:iCs/>
      <w:color w:val="FF0000"/>
      <w:spacing w:val="12"/>
      <w:sz w:val="18"/>
      <w:szCs w:val="24"/>
      <w:lang w:val="en-US" w:eastAsia="zh-TW" w:bidi="ar-SA"/>
    </w:rPr>
  </w:style>
  <w:style w:type="paragraph" w:customStyle="1" w:styleId="t1">
    <w:name w:val="t1"/>
    <w:basedOn w:val="a0"/>
    <w:rsid w:val="00FB6269"/>
    <w:pPr>
      <w:numPr>
        <w:numId w:val="0"/>
      </w:numPr>
      <w:ind w:left="397"/>
    </w:pPr>
  </w:style>
  <w:style w:type="paragraph" w:customStyle="1" w:styleId="bl2">
    <w:name w:val="bl2"/>
    <w:basedOn w:val="t1"/>
    <w:rsid w:val="00E97063"/>
    <w:pPr>
      <w:numPr>
        <w:numId w:val="8"/>
      </w:numPr>
    </w:pPr>
  </w:style>
  <w:style w:type="paragraph" w:customStyle="1" w:styleId="tsa">
    <w:name w:val="tsa"/>
    <w:basedOn w:val="a3"/>
    <w:rsid w:val="002E34E7"/>
    <w:pPr>
      <w:spacing w:before="0" w:after="0" w:line="80" w:lineRule="exact"/>
    </w:pPr>
  </w:style>
  <w:style w:type="paragraph" w:customStyle="1" w:styleId="ff">
    <w:name w:val="ff"/>
    <w:basedOn w:val="a3"/>
    <w:link w:val="ff0"/>
    <w:rsid w:val="00E97063"/>
    <w:pPr>
      <w:spacing w:before="0" w:after="0" w:line="200" w:lineRule="atLeast"/>
      <w:jc w:val="left"/>
    </w:pPr>
    <w:rPr>
      <w:rFonts w:eastAsia="文鼎細黑"/>
      <w:color w:val="000000"/>
      <w:position w:val="12"/>
      <w:sz w:val="18"/>
    </w:rPr>
  </w:style>
  <w:style w:type="character" w:customStyle="1" w:styleId="ff0">
    <w:name w:val="ff 字元"/>
    <w:link w:val="ff"/>
    <w:rsid w:val="00E97063"/>
    <w:rPr>
      <w:rFonts w:eastAsia="文鼎細黑"/>
      <w:color w:val="000000"/>
      <w:spacing w:val="10"/>
      <w:position w:val="12"/>
      <w:sz w:val="18"/>
      <w:szCs w:val="18"/>
      <w:lang w:val="en-US" w:eastAsia="zh-TW" w:bidi="ar-SA"/>
    </w:rPr>
  </w:style>
  <w:style w:type="paragraph" w:customStyle="1" w:styleId="f1">
    <w:name w:val="f1"/>
    <w:basedOn w:val="a3"/>
    <w:link w:val="f10"/>
    <w:rsid w:val="00E97063"/>
    <w:pPr>
      <w:widowControl w:val="0"/>
      <w:spacing w:before="40" w:line="320" w:lineRule="atLeast"/>
      <w:jc w:val="center"/>
    </w:pPr>
    <w:rPr>
      <w:rFonts w:ascii="Swis721 Lt BT" w:eastAsia="文鼎中圓" w:hAnsi="Swis721 Lt BT"/>
      <w:sz w:val="20"/>
    </w:rPr>
  </w:style>
  <w:style w:type="paragraph" w:customStyle="1" w:styleId="b0">
    <w:name w:val="b"/>
    <w:basedOn w:val="a3"/>
    <w:link w:val="b1"/>
    <w:rsid w:val="00E97063"/>
    <w:rPr>
      <w:rFonts w:ascii="Swis721 Md BT" w:eastAsia="文鼎粗圓" w:hAnsi="Swis721 Md BT"/>
      <w:spacing w:val="0"/>
      <w:sz w:val="21"/>
      <w:szCs w:val="19"/>
    </w:rPr>
  </w:style>
  <w:style w:type="character" w:customStyle="1" w:styleId="b1">
    <w:name w:val="b 字元1"/>
    <w:link w:val="b0"/>
    <w:rsid w:val="00E97063"/>
    <w:rPr>
      <w:rFonts w:ascii="Swis721 Md BT" w:eastAsia="文鼎粗圓" w:hAnsi="Swis721 Md BT"/>
      <w:sz w:val="21"/>
      <w:szCs w:val="19"/>
      <w:lang w:val="en-US" w:eastAsia="zh-TW" w:bidi="ar-SA"/>
    </w:rPr>
  </w:style>
  <w:style w:type="character" w:customStyle="1" w:styleId="apple-converted-space">
    <w:name w:val="apple-converted-space"/>
    <w:rsid w:val="00E97063"/>
    <w:rPr>
      <w:rFonts w:cs="Times New Roman"/>
    </w:rPr>
  </w:style>
  <w:style w:type="paragraph" w:customStyle="1" w:styleId="afffa">
    <w:name w:val="图题"/>
    <w:basedOn w:val="a3"/>
    <w:next w:val="aa"/>
    <w:rsid w:val="00E97063"/>
    <w:pPr>
      <w:widowControl w:val="0"/>
      <w:topLinePunct w:val="0"/>
      <w:adjustRightInd/>
      <w:spacing w:line="312" w:lineRule="exact"/>
      <w:jc w:val="center"/>
      <w:textAlignment w:val="auto"/>
    </w:pPr>
    <w:rPr>
      <w:rFonts w:ascii="SimSun" w:eastAsia="SimSun"/>
      <w:spacing w:val="0"/>
      <w:kern w:val="18"/>
      <w:sz w:val="18"/>
      <w:szCs w:val="20"/>
      <w:lang w:eastAsia="zh-CN"/>
    </w:rPr>
  </w:style>
  <w:style w:type="paragraph" w:customStyle="1" w:styleId="afffb">
    <w:name w:val="图ª`"/>
    <w:basedOn w:val="a3"/>
    <w:next w:val="a3"/>
    <w:autoRedefine/>
    <w:rsid w:val="00E97063"/>
    <w:pPr>
      <w:widowControl w:val="0"/>
      <w:topLinePunct w:val="0"/>
      <w:spacing w:beforeLines="50" w:before="0" w:after="120" w:line="240" w:lineRule="auto"/>
      <w:ind w:left="480" w:hanging="480"/>
      <w:textAlignment w:val="auto"/>
    </w:pPr>
    <w:rPr>
      <w:rFonts w:eastAsia="標楷體" w:hAnsi="標楷體"/>
      <w:spacing w:val="0"/>
      <w:kern w:val="2"/>
      <w:sz w:val="24"/>
      <w:szCs w:val="24"/>
      <w:lang w:eastAsia="zh-CN"/>
    </w:rPr>
  </w:style>
  <w:style w:type="paragraph" w:customStyle="1" w:styleId="afffc">
    <w:name w:val="插?"/>
    <w:basedOn w:val="a3"/>
    <w:next w:val="a3"/>
    <w:rsid w:val="00E97063"/>
    <w:pPr>
      <w:keepNext/>
      <w:widowControl w:val="0"/>
      <w:topLinePunct w:val="0"/>
      <w:adjustRightInd/>
      <w:spacing w:before="240" w:after="120" w:line="240" w:lineRule="auto"/>
      <w:jc w:val="center"/>
      <w:textAlignment w:val="auto"/>
    </w:pPr>
    <w:rPr>
      <w:rFonts w:ascii="SimSun" w:eastAsia="SimSun"/>
      <w:spacing w:val="0"/>
      <w:kern w:val="2"/>
      <w:sz w:val="21"/>
      <w:szCs w:val="20"/>
      <w:lang w:eastAsia="zh-CN"/>
    </w:rPr>
  </w:style>
  <w:style w:type="paragraph" w:customStyle="1" w:styleId="afffd">
    <w:name w:val="@大標項目"/>
    <w:basedOn w:val="15"/>
    <w:link w:val="afffe"/>
    <w:autoRedefine/>
    <w:rsid w:val="00E97063"/>
    <w:pPr>
      <w:widowControl w:val="0"/>
      <w:topLinePunct w:val="0"/>
      <w:spacing w:before="0" w:after="0" w:line="240" w:lineRule="auto"/>
      <w:ind w:leftChars="100" w:left="240" w:rightChars="100" w:right="100" w:hanging="360"/>
      <w:contextualSpacing w:val="0"/>
    </w:pPr>
    <w:rPr>
      <w:rFonts w:eastAsia="標楷體" w:hAnsi="標楷體"/>
      <w:b/>
      <w:color w:val="333333"/>
      <w:kern w:val="2"/>
      <w:sz w:val="28"/>
      <w:szCs w:val="28"/>
    </w:rPr>
  </w:style>
  <w:style w:type="character" w:customStyle="1" w:styleId="afffe">
    <w:name w:val="@大標項目 字元"/>
    <w:link w:val="afffd"/>
    <w:locked/>
    <w:rsid w:val="00E97063"/>
    <w:rPr>
      <w:rFonts w:ascii="微軟正黑體" w:eastAsia="標楷體" w:hAnsi="標楷體" w:cs="Arial"/>
      <w:b/>
      <w:color w:val="333333"/>
      <w:spacing w:val="12"/>
      <w:kern w:val="2"/>
      <w:sz w:val="28"/>
      <w:szCs w:val="28"/>
      <w:lang w:val="en-US" w:eastAsia="zh-TW" w:bidi="ar-SA"/>
    </w:rPr>
  </w:style>
  <w:style w:type="paragraph" w:customStyle="1" w:styleId="affff">
    <w:name w:val="@項目小標 ●"/>
    <w:basedOn w:val="15"/>
    <w:link w:val="affff0"/>
    <w:rsid w:val="00E97063"/>
    <w:pPr>
      <w:widowControl w:val="0"/>
      <w:topLinePunct w:val="0"/>
      <w:spacing w:before="0" w:after="0" w:line="240" w:lineRule="auto"/>
      <w:ind w:firstLine="87"/>
      <w:contextualSpacing w:val="0"/>
    </w:pPr>
    <w:rPr>
      <w:rFonts w:ascii="Times New Roman" w:eastAsia="標楷體" w:hAnsi="Times New Roman" w:cs="Times New Roman"/>
      <w:b/>
      <w:color w:val="auto"/>
      <w:spacing w:val="0"/>
      <w:kern w:val="2"/>
      <w:sz w:val="24"/>
      <w:szCs w:val="22"/>
    </w:rPr>
  </w:style>
  <w:style w:type="character" w:customStyle="1" w:styleId="affff0">
    <w:name w:val="@項目小標 ● 字元"/>
    <w:link w:val="affff"/>
    <w:locked/>
    <w:rsid w:val="00E97063"/>
    <w:rPr>
      <w:rFonts w:eastAsia="標楷體"/>
      <w:b/>
      <w:kern w:val="2"/>
      <w:sz w:val="24"/>
      <w:szCs w:val="22"/>
      <w:lang w:val="en-US" w:eastAsia="zh-TW" w:bidi="ar-SA"/>
    </w:rPr>
  </w:style>
  <w:style w:type="paragraph" w:customStyle="1" w:styleId="17">
    <w:name w:val="@步驟操作(1)"/>
    <w:basedOn w:val="aa"/>
    <w:link w:val="18"/>
    <w:autoRedefine/>
    <w:rsid w:val="00E97063"/>
    <w:pPr>
      <w:widowControl w:val="0"/>
      <w:topLinePunct w:val="0"/>
      <w:adjustRightInd/>
      <w:spacing w:before="0" w:after="0" w:line="320" w:lineRule="exact"/>
      <w:ind w:left="932" w:rightChars="100" w:right="100" w:hangingChars="150" w:hanging="150"/>
      <w:textAlignment w:val="auto"/>
    </w:pPr>
    <w:rPr>
      <w:rFonts w:eastAsia="標楷體" w:hAnsi="標楷體"/>
      <w:spacing w:val="-2"/>
      <w:kern w:val="2"/>
      <w:sz w:val="24"/>
      <w:szCs w:val="24"/>
    </w:rPr>
  </w:style>
  <w:style w:type="character" w:customStyle="1" w:styleId="18">
    <w:name w:val="@步驟操作(1) 字元"/>
    <w:link w:val="17"/>
    <w:locked/>
    <w:rsid w:val="00E97063"/>
    <w:rPr>
      <w:rFonts w:eastAsia="標楷體" w:hAnsi="標楷體"/>
      <w:spacing w:val="-2"/>
      <w:kern w:val="2"/>
      <w:sz w:val="24"/>
      <w:szCs w:val="24"/>
      <w:lang w:val="en-US" w:eastAsia="zh-TW" w:bidi="ar-SA"/>
    </w:rPr>
  </w:style>
  <w:style w:type="character" w:customStyle="1" w:styleId="NormalIndentChar">
    <w:name w:val="Normal Indent Char"/>
    <w:semiHidden/>
    <w:locked/>
    <w:rsid w:val="00E97063"/>
    <w:rPr>
      <w:rFonts w:ascii="SimSun" w:eastAsia="SimSun" w:hAnsi="Times New Roman" w:cs="Times New Roman"/>
      <w:spacing w:val="-2"/>
      <w:sz w:val="20"/>
      <w:szCs w:val="20"/>
      <w:lang w:val="x-none" w:eastAsia="zh-CN"/>
    </w:rPr>
  </w:style>
  <w:style w:type="paragraph" w:customStyle="1" w:styleId="reader-word-layer">
    <w:name w:val="reader-word-layer"/>
    <w:basedOn w:val="a3"/>
    <w:rsid w:val="00E97063"/>
    <w:pPr>
      <w:topLinePunct w:val="0"/>
      <w:adjustRightInd/>
      <w:spacing w:before="100" w:beforeAutospacing="1" w:after="100" w:afterAutospacing="1" w:line="240" w:lineRule="auto"/>
      <w:jc w:val="left"/>
      <w:textAlignment w:val="auto"/>
    </w:pPr>
    <w:rPr>
      <w:rFonts w:ascii="新細明體" w:eastAsia="新細明體" w:hAnsi="新細明體" w:cs="新細明體"/>
      <w:spacing w:val="0"/>
      <w:sz w:val="24"/>
      <w:szCs w:val="24"/>
    </w:rPr>
  </w:style>
  <w:style w:type="paragraph" w:customStyle="1" w:styleId="nltip">
    <w:name w:val="nltip"/>
    <w:basedOn w:val="a3"/>
    <w:rsid w:val="00E97063"/>
    <w:pPr>
      <w:tabs>
        <w:tab w:val="num" w:pos="510"/>
      </w:tabs>
      <w:overflowPunct w:val="0"/>
      <w:spacing w:line="320" w:lineRule="atLeast"/>
      <w:ind w:left="510" w:right="113" w:hanging="397"/>
    </w:pPr>
    <w:rPr>
      <w:rFonts w:ascii="Calibri" w:hAnsi="Calibri"/>
      <w:sz w:val="20"/>
      <w:szCs w:val="19"/>
    </w:rPr>
  </w:style>
  <w:style w:type="paragraph" w:customStyle="1" w:styleId="f2">
    <w:name w:val="f2"/>
    <w:basedOn w:val="f1"/>
    <w:rsid w:val="008B4AA9"/>
    <w:pPr>
      <w:pBdr>
        <w:bottom w:val="single" w:sz="4" w:space="1" w:color="808080"/>
      </w:pBdr>
      <w:spacing w:before="120"/>
      <w:jc w:val="left"/>
    </w:pPr>
    <w:rPr>
      <w:rFonts w:ascii="Swis721 Md BT" w:eastAsia="文鼎粗黑" w:hAnsi="Swis721 Md BT"/>
      <w:sz w:val="21"/>
    </w:rPr>
  </w:style>
  <w:style w:type="paragraph" w:customStyle="1" w:styleId="tctip">
    <w:name w:val="tctip"/>
    <w:basedOn w:val="a3"/>
    <w:rsid w:val="00E97063"/>
    <w:pPr>
      <w:spacing w:before="40"/>
    </w:pPr>
    <w:rPr>
      <w:rFonts w:eastAsia="文鼎中楷"/>
      <w:sz w:val="20"/>
    </w:rPr>
  </w:style>
  <w:style w:type="paragraph" w:customStyle="1" w:styleId="affff1">
    <w:name w:val="開端+"/>
    <w:basedOn w:val="aff5"/>
    <w:link w:val="affff2"/>
    <w:rsid w:val="00E97063"/>
    <w:pPr>
      <w:spacing w:line="400" w:lineRule="atLeast"/>
      <w:ind w:left="0" w:firstLine="0"/>
    </w:pPr>
    <w:rPr>
      <w:rFonts w:cs="新細明體"/>
      <w:sz w:val="24"/>
      <w:szCs w:val="20"/>
    </w:rPr>
  </w:style>
  <w:style w:type="paragraph" w:customStyle="1" w:styleId="107">
    <w:name w:val="樣式 開端+ + 右:  10.7 字元"/>
    <w:basedOn w:val="affff1"/>
    <w:link w:val="1070"/>
    <w:rsid w:val="00E97063"/>
    <w:pPr>
      <w:tabs>
        <w:tab w:val="clear" w:pos="1421"/>
        <w:tab w:val="num" w:pos="1418"/>
      </w:tabs>
      <w:ind w:left="1418" w:right="2461" w:hanging="341"/>
    </w:pPr>
    <w:rPr>
      <w:rFonts w:eastAsia="華康中黑體"/>
      <w:color w:val="000000"/>
    </w:rPr>
  </w:style>
  <w:style w:type="paragraph" w:customStyle="1" w:styleId="Default">
    <w:name w:val="Default"/>
    <w:rsid w:val="00E97063"/>
    <w:pPr>
      <w:widowControl w:val="0"/>
      <w:autoSpaceDE w:val="0"/>
      <w:autoSpaceDN w:val="0"/>
      <w:adjustRightInd w:val="0"/>
    </w:pPr>
    <w:rPr>
      <w:rFonts w:ascii="SimSun" w:eastAsia="SimSun" w:hAnsi="Calibri" w:cs="SimSun"/>
      <w:color w:val="000000"/>
      <w:sz w:val="24"/>
      <w:szCs w:val="24"/>
    </w:rPr>
  </w:style>
  <w:style w:type="paragraph" w:customStyle="1" w:styleId="f22">
    <w:name w:val="f22"/>
    <w:basedOn w:val="f2"/>
    <w:rsid w:val="00E97063"/>
    <w:pPr>
      <w:ind w:left="624"/>
    </w:pPr>
  </w:style>
  <w:style w:type="paragraph" w:styleId="Web">
    <w:name w:val="Normal (Web)"/>
    <w:basedOn w:val="a3"/>
    <w:uiPriority w:val="99"/>
    <w:rsid w:val="00E97063"/>
    <w:pPr>
      <w:topLinePunct w:val="0"/>
      <w:adjustRightInd/>
      <w:spacing w:before="100" w:beforeAutospacing="1" w:after="100" w:afterAutospacing="1" w:line="240" w:lineRule="auto"/>
      <w:jc w:val="left"/>
      <w:textAlignment w:val="auto"/>
    </w:pPr>
    <w:rPr>
      <w:rFonts w:ascii="新細明體" w:eastAsia="新細明體" w:hAnsi="新細明體" w:cs="新細明體"/>
      <w:spacing w:val="0"/>
      <w:sz w:val="24"/>
      <w:szCs w:val="24"/>
    </w:rPr>
  </w:style>
  <w:style w:type="paragraph" w:customStyle="1" w:styleId="affff3">
    <w:name w:val="表?"/>
    <w:basedOn w:val="a3"/>
    <w:next w:val="a3"/>
    <w:rsid w:val="00E97063"/>
    <w:pPr>
      <w:widowControl w:val="0"/>
      <w:topLinePunct w:val="0"/>
      <w:adjustRightInd/>
      <w:spacing w:before="240" w:line="240" w:lineRule="auto"/>
      <w:jc w:val="center"/>
      <w:textAlignment w:val="auto"/>
    </w:pPr>
    <w:rPr>
      <w:rFonts w:ascii="SimSun" w:eastAsia="SimHei"/>
      <w:spacing w:val="0"/>
      <w:kern w:val="2"/>
      <w:sz w:val="18"/>
      <w:szCs w:val="20"/>
      <w:lang w:eastAsia="zh-CN"/>
    </w:rPr>
  </w:style>
  <w:style w:type="paragraph" w:customStyle="1" w:styleId="affff4">
    <w:name w:val="表"/>
    <w:basedOn w:val="aa"/>
    <w:rsid w:val="00E97063"/>
    <w:pPr>
      <w:widowControl w:val="0"/>
      <w:topLinePunct w:val="0"/>
      <w:spacing w:before="0" w:after="0" w:line="312" w:lineRule="atLeast"/>
      <w:ind w:left="0" w:right="0" w:firstLineChars="200" w:firstLine="200"/>
      <w:textAlignment w:val="baseline"/>
    </w:pPr>
    <w:rPr>
      <w:rFonts w:ascii="SimSun" w:eastAsia="SimSun"/>
      <w:spacing w:val="-2"/>
      <w:sz w:val="18"/>
      <w:szCs w:val="20"/>
      <w:lang w:eastAsia="zh-CN"/>
    </w:rPr>
  </w:style>
  <w:style w:type="paragraph" w:customStyle="1" w:styleId="110pt">
    <w:name w:val="11 + 套用前:  0 pt"/>
    <w:basedOn w:val="110"/>
    <w:rsid w:val="00E97063"/>
  </w:style>
  <w:style w:type="paragraph" w:customStyle="1" w:styleId="00a1">
    <w:name w:val="00a書名1(自訂)"/>
    <w:link w:val="00a10"/>
    <w:rsid w:val="00E97063"/>
    <w:pPr>
      <w:spacing w:beforeLines="300"/>
      <w:jc w:val="center"/>
    </w:pPr>
    <w:rPr>
      <w:rFonts w:ascii="Calibri" w:eastAsia="華康唐風隸 Std W5" w:hAnsi="Calibri" w:cs="Arial Black"/>
      <w:color w:val="1D1B11"/>
      <w:kern w:val="2"/>
      <w:sz w:val="52"/>
      <w:szCs w:val="24"/>
    </w:rPr>
  </w:style>
  <w:style w:type="character" w:customStyle="1" w:styleId="00a10">
    <w:name w:val="00a書名1(自訂) 字元"/>
    <w:link w:val="00a1"/>
    <w:locked/>
    <w:rsid w:val="00E97063"/>
    <w:rPr>
      <w:rFonts w:ascii="Calibri" w:eastAsia="華康唐風隸 Std W5" w:hAnsi="Calibri" w:cs="Arial Black"/>
      <w:color w:val="1D1B11"/>
      <w:kern w:val="2"/>
      <w:sz w:val="52"/>
      <w:szCs w:val="24"/>
      <w:lang w:val="en-US" w:eastAsia="zh-TW" w:bidi="ar-SA"/>
    </w:rPr>
  </w:style>
  <w:style w:type="paragraph" w:customStyle="1" w:styleId="00b1">
    <w:name w:val="00b作者1(自訂)"/>
    <w:link w:val="00b10"/>
    <w:rsid w:val="00E97063"/>
    <w:pPr>
      <w:jc w:val="center"/>
    </w:pPr>
    <w:rPr>
      <w:rFonts w:ascii="華康唐風隸 Std W5" w:eastAsia="華康唐風隸 Std W5" w:hAnsi="華康唐風隸 Std W5"/>
      <w:color w:val="002060"/>
      <w:kern w:val="2"/>
      <w:sz w:val="36"/>
      <w:szCs w:val="24"/>
    </w:rPr>
  </w:style>
  <w:style w:type="character" w:customStyle="1" w:styleId="00b10">
    <w:name w:val="00b作者1(自訂) 字元"/>
    <w:link w:val="00b1"/>
    <w:locked/>
    <w:rsid w:val="00E97063"/>
    <w:rPr>
      <w:rFonts w:ascii="華康唐風隸 Std W5" w:eastAsia="華康唐風隸 Std W5" w:hAnsi="華康唐風隸 Std W5"/>
      <w:color w:val="002060"/>
      <w:kern w:val="2"/>
      <w:sz w:val="36"/>
      <w:szCs w:val="24"/>
      <w:lang w:val="en-US" w:eastAsia="zh-TW" w:bidi="ar-SA"/>
    </w:rPr>
  </w:style>
  <w:style w:type="paragraph" w:customStyle="1" w:styleId="00d1">
    <w:name w:val="00d日期1(自訂)"/>
    <w:link w:val="00d10"/>
    <w:rsid w:val="00E97063"/>
    <w:pPr>
      <w:jc w:val="center"/>
    </w:pPr>
    <w:rPr>
      <w:rFonts w:ascii="Eras Medium ITC" w:eastAsia="文鼎中隸" w:hAnsi="Eras Medium ITC"/>
      <w:color w:val="003300"/>
      <w:kern w:val="2"/>
      <w:sz w:val="28"/>
      <w:szCs w:val="24"/>
    </w:rPr>
  </w:style>
  <w:style w:type="character" w:customStyle="1" w:styleId="00d10">
    <w:name w:val="00d日期1(自訂) 字元"/>
    <w:link w:val="00d1"/>
    <w:locked/>
    <w:rsid w:val="00E97063"/>
    <w:rPr>
      <w:rFonts w:ascii="Eras Medium ITC" w:eastAsia="文鼎中隸" w:hAnsi="Eras Medium ITC"/>
      <w:color w:val="003300"/>
      <w:kern w:val="2"/>
      <w:sz w:val="28"/>
      <w:szCs w:val="24"/>
      <w:lang w:val="en-US" w:eastAsia="zh-TW" w:bidi="ar-SA"/>
    </w:rPr>
  </w:style>
  <w:style w:type="paragraph" w:customStyle="1" w:styleId="01a1">
    <w:name w:val="01a部數1(自訂)"/>
    <w:link w:val="01a10"/>
    <w:rsid w:val="00E97063"/>
    <w:pPr>
      <w:jc w:val="center"/>
    </w:pPr>
    <w:rPr>
      <w:rFonts w:ascii="Arial Black" w:eastAsia="文鼎特黑" w:hAnsi="Arial Black" w:cs="Arial Black"/>
      <w:kern w:val="2"/>
      <w:sz w:val="96"/>
      <w:szCs w:val="24"/>
    </w:rPr>
  </w:style>
  <w:style w:type="character" w:customStyle="1" w:styleId="01a10">
    <w:name w:val="01a部數1(自訂) 字元"/>
    <w:link w:val="01a1"/>
    <w:locked/>
    <w:rsid w:val="00E97063"/>
    <w:rPr>
      <w:rFonts w:ascii="Arial Black" w:eastAsia="文鼎特黑" w:hAnsi="Arial Black" w:cs="Arial Black"/>
      <w:kern w:val="2"/>
      <w:sz w:val="96"/>
      <w:szCs w:val="24"/>
      <w:lang w:val="en-US" w:eastAsia="zh-TW" w:bidi="ar-SA"/>
    </w:rPr>
  </w:style>
  <w:style w:type="paragraph" w:customStyle="1" w:styleId="01b1">
    <w:name w:val="01b部名1(自訂)"/>
    <w:link w:val="01b10"/>
    <w:rsid w:val="00E97063"/>
    <w:pPr>
      <w:adjustRightInd w:val="0"/>
      <w:snapToGrid w:val="0"/>
      <w:spacing w:beforeLines="500"/>
      <w:jc w:val="center"/>
    </w:pPr>
    <w:rPr>
      <w:rFonts w:ascii="Arial Black" w:eastAsia="文鼎特黑" w:hAnsi="Arial Black" w:cs="Arial Black"/>
      <w:color w:val="336600"/>
      <w:kern w:val="2"/>
      <w:sz w:val="72"/>
      <w:szCs w:val="24"/>
    </w:rPr>
  </w:style>
  <w:style w:type="character" w:customStyle="1" w:styleId="01b10">
    <w:name w:val="01b部名1(自訂) 字元"/>
    <w:link w:val="01b1"/>
    <w:locked/>
    <w:rsid w:val="00E97063"/>
    <w:rPr>
      <w:rFonts w:ascii="Arial Black" w:eastAsia="文鼎特黑" w:hAnsi="Arial Black" w:cs="Arial Black"/>
      <w:color w:val="336600"/>
      <w:kern w:val="2"/>
      <w:sz w:val="72"/>
      <w:szCs w:val="24"/>
      <w:lang w:val="en-US" w:eastAsia="zh-TW" w:bidi="ar-SA"/>
    </w:rPr>
  </w:style>
  <w:style w:type="paragraph" w:customStyle="1" w:styleId="03a1">
    <w:name w:val="03a部註標題1(自訂)"/>
    <w:link w:val="03a10"/>
    <w:rsid w:val="00E97063"/>
    <w:pPr>
      <w:ind w:leftChars="236" w:left="566"/>
    </w:pPr>
    <w:rPr>
      <w:rFonts w:ascii="文鼎中隸" w:eastAsia="文鼎中隸" w:hAnsi="Calibri"/>
      <w:color w:val="0000CC"/>
      <w:kern w:val="2"/>
      <w:sz w:val="28"/>
      <w:szCs w:val="24"/>
    </w:rPr>
  </w:style>
  <w:style w:type="character" w:customStyle="1" w:styleId="03a10">
    <w:name w:val="03a部註標題1(自訂) 字元"/>
    <w:link w:val="03a1"/>
    <w:locked/>
    <w:rsid w:val="00E97063"/>
    <w:rPr>
      <w:rFonts w:ascii="文鼎中隸" w:eastAsia="文鼎中隸" w:hAnsi="Calibri"/>
      <w:color w:val="0000CC"/>
      <w:kern w:val="2"/>
      <w:sz w:val="28"/>
      <w:szCs w:val="24"/>
      <w:lang w:val="en-US" w:eastAsia="zh-TW" w:bidi="ar-SA"/>
    </w:rPr>
  </w:style>
  <w:style w:type="paragraph" w:customStyle="1" w:styleId="03b1">
    <w:name w:val="03b部註說明1(自訂)"/>
    <w:link w:val="03b10"/>
    <w:rsid w:val="00E97063"/>
    <w:pPr>
      <w:ind w:leftChars="236" w:left="566" w:firstLine="1"/>
    </w:pPr>
    <w:rPr>
      <w:rFonts w:ascii="Calibri" w:eastAsia="文鼎細圓" w:hAnsi="Calibri" w:cs="Arial"/>
      <w:kern w:val="2"/>
      <w:sz w:val="24"/>
      <w:szCs w:val="24"/>
    </w:rPr>
  </w:style>
  <w:style w:type="character" w:customStyle="1" w:styleId="03b10">
    <w:name w:val="03b部註說明1(自訂) 字元"/>
    <w:link w:val="03b1"/>
    <w:locked/>
    <w:rsid w:val="00E97063"/>
    <w:rPr>
      <w:rFonts w:ascii="Calibri" w:eastAsia="文鼎細圓" w:hAnsi="Calibri" w:cs="Arial"/>
      <w:kern w:val="2"/>
      <w:sz w:val="24"/>
      <w:szCs w:val="24"/>
      <w:lang w:val="en-US" w:eastAsia="zh-TW" w:bidi="ar-SA"/>
    </w:rPr>
  </w:style>
  <w:style w:type="paragraph" w:customStyle="1" w:styleId="03c1">
    <w:name w:val="03c部註項目1(自訂)"/>
    <w:link w:val="03c10"/>
    <w:rsid w:val="00E97063"/>
    <w:pPr>
      <w:adjustRightInd w:val="0"/>
      <w:snapToGrid w:val="0"/>
      <w:ind w:left="1756" w:hanging="480"/>
    </w:pPr>
    <w:rPr>
      <w:rFonts w:ascii="微軟正黑體" w:eastAsia="微軟正黑體" w:hAnsi="微軟正黑體" w:cs="微軟正黑體"/>
      <w:kern w:val="2"/>
      <w:szCs w:val="24"/>
    </w:rPr>
  </w:style>
  <w:style w:type="character" w:customStyle="1" w:styleId="03c10">
    <w:name w:val="03c部註項目1(自訂) 字元"/>
    <w:link w:val="03c1"/>
    <w:locked/>
    <w:rsid w:val="00E97063"/>
    <w:rPr>
      <w:rFonts w:ascii="微軟正黑體" w:eastAsia="微軟正黑體" w:hAnsi="微軟正黑體" w:cs="微軟正黑體"/>
      <w:kern w:val="2"/>
      <w:szCs w:val="24"/>
      <w:lang w:val="en-US" w:eastAsia="zh-TW" w:bidi="ar-SA"/>
    </w:rPr>
  </w:style>
  <w:style w:type="paragraph" w:customStyle="1" w:styleId="05a1">
    <w:name w:val="05a章數1(自訂)"/>
    <w:next w:val="a3"/>
    <w:link w:val="05a10"/>
    <w:rsid w:val="00E97063"/>
    <w:pPr>
      <w:adjustRightInd w:val="0"/>
      <w:snapToGrid w:val="0"/>
      <w:spacing w:beforeLines="600"/>
      <w:jc w:val="center"/>
    </w:pPr>
    <w:rPr>
      <w:rFonts w:ascii="華康唐風隸 Std W5" w:eastAsia="華康唐風隸 Std W5" w:hAnsi="華康唐風隸 Std W5" w:cs="Arial Black"/>
      <w:kern w:val="2"/>
      <w:sz w:val="96"/>
      <w:szCs w:val="24"/>
    </w:rPr>
  </w:style>
  <w:style w:type="character" w:customStyle="1" w:styleId="05a10">
    <w:name w:val="05a章數1(自訂) 字元"/>
    <w:link w:val="05a1"/>
    <w:locked/>
    <w:rsid w:val="00E97063"/>
    <w:rPr>
      <w:rFonts w:ascii="華康唐風隸 Std W5" w:eastAsia="華康唐風隸 Std W5" w:hAnsi="華康唐風隸 Std W5" w:cs="Arial Black"/>
      <w:kern w:val="2"/>
      <w:sz w:val="96"/>
      <w:szCs w:val="24"/>
      <w:lang w:val="en-US" w:eastAsia="zh-TW" w:bidi="ar-SA"/>
    </w:rPr>
  </w:style>
  <w:style w:type="paragraph" w:customStyle="1" w:styleId="05b1">
    <w:name w:val="05b章名1(自訂)"/>
    <w:link w:val="05b10"/>
    <w:rsid w:val="00E97063"/>
    <w:pPr>
      <w:adjustRightInd w:val="0"/>
      <w:snapToGrid w:val="0"/>
      <w:spacing w:beforeLines="100"/>
      <w:jc w:val="center"/>
    </w:pPr>
    <w:rPr>
      <w:rFonts w:ascii="Arial Black" w:eastAsia="文鼎中特黑" w:hAnsi="Arial Black" w:cs="Arial Black"/>
      <w:kern w:val="2"/>
      <w:sz w:val="48"/>
      <w:szCs w:val="24"/>
    </w:rPr>
  </w:style>
  <w:style w:type="character" w:customStyle="1" w:styleId="05b10">
    <w:name w:val="05b章名1(自訂) 字元"/>
    <w:link w:val="05b1"/>
    <w:locked/>
    <w:rsid w:val="00E97063"/>
    <w:rPr>
      <w:rFonts w:ascii="Arial Black" w:eastAsia="文鼎中特黑" w:hAnsi="Arial Black" w:cs="Arial Black"/>
      <w:kern w:val="2"/>
      <w:sz w:val="48"/>
      <w:szCs w:val="24"/>
      <w:lang w:val="en-US" w:eastAsia="zh-TW" w:bidi="ar-SA"/>
    </w:rPr>
  </w:style>
  <w:style w:type="paragraph" w:customStyle="1" w:styleId="05c1">
    <w:name w:val="05c章版本1(自訂)"/>
    <w:link w:val="05c10"/>
    <w:rsid w:val="00E97063"/>
    <w:pPr>
      <w:jc w:val="center"/>
    </w:pPr>
    <w:rPr>
      <w:rFonts w:ascii="Calibri" w:eastAsia="新細明體" w:hAnsi="Calibri"/>
      <w:kern w:val="2"/>
      <w:sz w:val="40"/>
      <w:szCs w:val="24"/>
    </w:rPr>
  </w:style>
  <w:style w:type="character" w:customStyle="1" w:styleId="05c10">
    <w:name w:val="05c章版本1(自訂) 字元"/>
    <w:link w:val="05c1"/>
    <w:locked/>
    <w:rsid w:val="00E97063"/>
    <w:rPr>
      <w:rFonts w:ascii="Calibri" w:eastAsia="新細明體" w:hAnsi="Calibri"/>
      <w:kern w:val="2"/>
      <w:sz w:val="40"/>
      <w:szCs w:val="24"/>
      <w:lang w:val="en-US" w:eastAsia="zh-TW" w:bidi="ar-SA"/>
    </w:rPr>
  </w:style>
  <w:style w:type="paragraph" w:customStyle="1" w:styleId="06a1">
    <w:name w:val="06a章學習目標標題1(自訂)"/>
    <w:next w:val="a3"/>
    <w:link w:val="06a10"/>
    <w:rsid w:val="00E97063"/>
    <w:rPr>
      <w:rFonts w:ascii="文鼎細圓" w:eastAsia="文鼎細圓" w:hAnsi="Calibri"/>
      <w:b/>
      <w:kern w:val="2"/>
      <w:sz w:val="32"/>
      <w:szCs w:val="24"/>
    </w:rPr>
  </w:style>
  <w:style w:type="character" w:customStyle="1" w:styleId="06a10">
    <w:name w:val="06a章學習目標標題1(自訂) 字元"/>
    <w:link w:val="06a1"/>
    <w:locked/>
    <w:rsid w:val="00E97063"/>
    <w:rPr>
      <w:rFonts w:ascii="文鼎細圓" w:eastAsia="文鼎細圓" w:hAnsi="Calibri"/>
      <w:b/>
      <w:kern w:val="2"/>
      <w:sz w:val="32"/>
      <w:szCs w:val="24"/>
      <w:lang w:val="en-US" w:eastAsia="zh-TW" w:bidi="ar-SA"/>
    </w:rPr>
  </w:style>
  <w:style w:type="paragraph" w:customStyle="1" w:styleId="06b1">
    <w:name w:val="06b章學習目標內文1(自訂)"/>
    <w:link w:val="06b10"/>
    <w:rsid w:val="00E97063"/>
    <w:pPr>
      <w:adjustRightInd w:val="0"/>
      <w:snapToGrid w:val="0"/>
      <w:spacing w:beforeLines="50" w:afterLines="20" w:line="264" w:lineRule="auto"/>
      <w:ind w:firstLineChars="177" w:firstLine="425"/>
    </w:pPr>
    <w:rPr>
      <w:rFonts w:ascii="Calibri" w:eastAsia="文鼎細圓" w:hAnsi="Calibri"/>
      <w:kern w:val="2"/>
      <w:sz w:val="24"/>
      <w:szCs w:val="24"/>
    </w:rPr>
  </w:style>
  <w:style w:type="character" w:customStyle="1" w:styleId="06b10">
    <w:name w:val="06b章學習目標內文1(自訂) 字元"/>
    <w:link w:val="06b1"/>
    <w:locked/>
    <w:rsid w:val="00E97063"/>
    <w:rPr>
      <w:rFonts w:ascii="Calibri" w:eastAsia="文鼎細圓" w:hAnsi="Calibri"/>
      <w:kern w:val="2"/>
      <w:sz w:val="24"/>
      <w:szCs w:val="24"/>
      <w:lang w:val="en-US" w:eastAsia="zh-TW" w:bidi="ar-SA"/>
    </w:rPr>
  </w:style>
  <w:style w:type="paragraph" w:customStyle="1" w:styleId="06c1">
    <w:name w:val="06c章學習目標項目1(自訂)"/>
    <w:link w:val="06c10"/>
    <w:rsid w:val="00E97063"/>
    <w:pPr>
      <w:ind w:left="480" w:hanging="480"/>
    </w:pPr>
    <w:rPr>
      <w:rFonts w:ascii="Calibri" w:eastAsia="文鼎細圓" w:hAnsi="Calibri"/>
      <w:kern w:val="2"/>
      <w:sz w:val="24"/>
      <w:szCs w:val="24"/>
    </w:rPr>
  </w:style>
  <w:style w:type="character" w:customStyle="1" w:styleId="06c10">
    <w:name w:val="06c章學習目標項目1(自訂) 字元"/>
    <w:link w:val="06c1"/>
    <w:locked/>
    <w:rsid w:val="00E97063"/>
    <w:rPr>
      <w:rFonts w:ascii="Calibri" w:eastAsia="文鼎細圓" w:hAnsi="Calibri"/>
      <w:kern w:val="2"/>
      <w:sz w:val="24"/>
      <w:szCs w:val="24"/>
      <w:lang w:val="en-US" w:eastAsia="zh-TW" w:bidi="ar-SA"/>
    </w:rPr>
  </w:style>
  <w:style w:type="paragraph" w:customStyle="1" w:styleId="07a1">
    <w:name w:val="07a章註標題1(自訂)"/>
    <w:link w:val="07a10"/>
    <w:rsid w:val="00E97063"/>
    <w:pPr>
      <w:adjustRightInd w:val="0"/>
      <w:snapToGrid w:val="0"/>
      <w:spacing w:beforeLines="100" w:afterLines="50"/>
    </w:pPr>
    <w:rPr>
      <w:rFonts w:ascii="Calibri" w:eastAsia="文鼎中隸" w:hAnsi="Calibri"/>
      <w:color w:val="0000FF"/>
      <w:kern w:val="2"/>
      <w:sz w:val="32"/>
      <w:szCs w:val="24"/>
    </w:rPr>
  </w:style>
  <w:style w:type="character" w:customStyle="1" w:styleId="07a10">
    <w:name w:val="07a章註標題1(自訂) 字元"/>
    <w:link w:val="07a1"/>
    <w:locked/>
    <w:rsid w:val="00E97063"/>
    <w:rPr>
      <w:rFonts w:ascii="Calibri" w:eastAsia="文鼎中隸" w:hAnsi="Calibri"/>
      <w:color w:val="0000FF"/>
      <w:kern w:val="2"/>
      <w:sz w:val="32"/>
      <w:szCs w:val="24"/>
      <w:lang w:val="en-US" w:eastAsia="zh-TW" w:bidi="ar-SA"/>
    </w:rPr>
  </w:style>
  <w:style w:type="paragraph" w:customStyle="1" w:styleId="07h1">
    <w:name w:val="07h章註符號項目1(自訂)"/>
    <w:link w:val="07h10"/>
    <w:rsid w:val="00E97063"/>
    <w:pPr>
      <w:ind w:left="905" w:hanging="480"/>
    </w:pPr>
    <w:rPr>
      <w:rFonts w:ascii="Calibri" w:eastAsia="文鼎細圓" w:hAnsi="Calibri" w:cs="Arial"/>
      <w:kern w:val="2"/>
      <w:sz w:val="24"/>
      <w:szCs w:val="24"/>
    </w:rPr>
  </w:style>
  <w:style w:type="character" w:customStyle="1" w:styleId="07h10">
    <w:name w:val="07h章註符號項目1(自訂) 字元"/>
    <w:link w:val="07h1"/>
    <w:locked/>
    <w:rsid w:val="00E97063"/>
    <w:rPr>
      <w:rFonts w:ascii="Calibri" w:eastAsia="文鼎細圓" w:hAnsi="Calibri" w:cs="Arial"/>
      <w:kern w:val="2"/>
      <w:sz w:val="24"/>
      <w:szCs w:val="24"/>
      <w:lang w:val="en-US" w:eastAsia="zh-TW" w:bidi="ar-SA"/>
    </w:rPr>
  </w:style>
  <w:style w:type="paragraph" w:customStyle="1" w:styleId="10a1">
    <w:name w:val="10a大節標題1(自訂)"/>
    <w:next w:val="a3"/>
    <w:link w:val="10a10"/>
    <w:rsid w:val="00E97063"/>
    <w:pPr>
      <w:adjustRightInd w:val="0"/>
      <w:snapToGrid w:val="0"/>
      <w:spacing w:afterLines="50"/>
      <w:ind w:left="480" w:hanging="480"/>
    </w:pPr>
    <w:rPr>
      <w:rFonts w:ascii="Arial Black" w:eastAsia="文鼎中特黑" w:hAnsi="Arial Black" w:cs="Arial Black"/>
      <w:kern w:val="2"/>
      <w:sz w:val="40"/>
      <w:szCs w:val="24"/>
    </w:rPr>
  </w:style>
  <w:style w:type="character" w:customStyle="1" w:styleId="10a10">
    <w:name w:val="10a大節標題1(自訂) 字元"/>
    <w:link w:val="10a1"/>
    <w:locked/>
    <w:rsid w:val="00E97063"/>
    <w:rPr>
      <w:rFonts w:ascii="Arial Black" w:eastAsia="文鼎中特黑" w:hAnsi="Arial Black" w:cs="Arial Black"/>
      <w:kern w:val="2"/>
      <w:sz w:val="40"/>
      <w:szCs w:val="24"/>
      <w:lang w:val="en-US" w:eastAsia="zh-TW" w:bidi="ar-SA"/>
    </w:rPr>
  </w:style>
  <w:style w:type="paragraph" w:customStyle="1" w:styleId="10b1">
    <w:name w:val="10b本節開始圖案1(自訂)"/>
    <w:link w:val="10b10"/>
    <w:rsid w:val="00E97063"/>
    <w:pPr>
      <w:adjustRightInd w:val="0"/>
      <w:snapToGrid w:val="0"/>
      <w:spacing w:beforeLines="50" w:afterLines="50"/>
      <w:jc w:val="center"/>
    </w:pPr>
    <w:rPr>
      <w:rFonts w:ascii="Calibri" w:eastAsia="新細明體" w:hAnsi="Calibri"/>
      <w:kern w:val="2"/>
      <w:sz w:val="24"/>
      <w:szCs w:val="24"/>
    </w:rPr>
  </w:style>
  <w:style w:type="character" w:customStyle="1" w:styleId="10b10">
    <w:name w:val="10b本節開始圖案1(自訂) 字元"/>
    <w:link w:val="10b1"/>
    <w:locked/>
    <w:rsid w:val="00E97063"/>
    <w:rPr>
      <w:rFonts w:ascii="Calibri" w:eastAsia="新細明體" w:hAnsi="Calibri"/>
      <w:kern w:val="2"/>
      <w:sz w:val="24"/>
      <w:szCs w:val="24"/>
      <w:lang w:val="en-US" w:eastAsia="zh-TW" w:bidi="ar-SA"/>
    </w:rPr>
  </w:style>
  <w:style w:type="paragraph" w:customStyle="1" w:styleId="10p1">
    <w:name w:val="10p大節符號項目1(自訂)"/>
    <w:link w:val="10p10"/>
    <w:rsid w:val="00E97063"/>
    <w:pPr>
      <w:adjustRightInd w:val="0"/>
      <w:snapToGrid w:val="0"/>
      <w:spacing w:afterLines="10"/>
      <w:ind w:left="480" w:hanging="480"/>
    </w:pPr>
    <w:rPr>
      <w:rFonts w:ascii="Arial" w:eastAsia="文鼎細圓" w:hAnsi="Arial" w:cs="Arial"/>
      <w:kern w:val="2"/>
      <w:sz w:val="24"/>
      <w:szCs w:val="24"/>
    </w:rPr>
  </w:style>
  <w:style w:type="character" w:customStyle="1" w:styleId="10p10">
    <w:name w:val="10p大節符號項目1(自訂) 字元"/>
    <w:link w:val="10p1"/>
    <w:locked/>
    <w:rsid w:val="00E97063"/>
    <w:rPr>
      <w:rFonts w:ascii="Arial" w:eastAsia="文鼎細圓" w:hAnsi="Arial" w:cs="Arial"/>
      <w:kern w:val="2"/>
      <w:sz w:val="24"/>
      <w:szCs w:val="24"/>
      <w:lang w:val="en-US" w:eastAsia="zh-TW" w:bidi="ar-SA"/>
    </w:rPr>
  </w:style>
  <w:style w:type="paragraph" w:customStyle="1" w:styleId="10p2">
    <w:name w:val="10p大節符號項目2(自訂)"/>
    <w:link w:val="10p20"/>
    <w:rsid w:val="00E97063"/>
    <w:pPr>
      <w:adjustRightInd w:val="0"/>
      <w:snapToGrid w:val="0"/>
      <w:ind w:left="1898" w:hanging="480"/>
    </w:pPr>
    <w:rPr>
      <w:rFonts w:ascii="Arial" w:eastAsia="文鼎細圓" w:hAnsi="Arial" w:cs="Arial"/>
      <w:kern w:val="2"/>
      <w:sz w:val="24"/>
      <w:szCs w:val="24"/>
    </w:rPr>
  </w:style>
  <w:style w:type="character" w:customStyle="1" w:styleId="10p20">
    <w:name w:val="10p大節符號項目2(自訂) 字元"/>
    <w:link w:val="10p2"/>
    <w:locked/>
    <w:rsid w:val="00E97063"/>
    <w:rPr>
      <w:rFonts w:ascii="Arial" w:eastAsia="文鼎細圓" w:hAnsi="Arial" w:cs="Arial"/>
      <w:kern w:val="2"/>
      <w:sz w:val="24"/>
      <w:szCs w:val="24"/>
      <w:lang w:val="en-US" w:eastAsia="zh-TW" w:bidi="ar-SA"/>
    </w:rPr>
  </w:style>
  <w:style w:type="paragraph" w:customStyle="1" w:styleId="10l1">
    <w:name w:val="10l大節內文一般1(自訂)"/>
    <w:link w:val="10l10"/>
    <w:rsid w:val="00E97063"/>
    <w:pPr>
      <w:adjustRightInd w:val="0"/>
      <w:snapToGrid w:val="0"/>
      <w:spacing w:beforeLines="50" w:afterLines="50" w:line="264" w:lineRule="auto"/>
      <w:ind w:firstLineChars="177" w:firstLine="425"/>
    </w:pPr>
    <w:rPr>
      <w:rFonts w:ascii="Calibri" w:eastAsia="文鼎細圓" w:hAnsi="Calibri" w:cs="Arial"/>
      <w:kern w:val="2"/>
      <w:sz w:val="24"/>
      <w:szCs w:val="24"/>
    </w:rPr>
  </w:style>
  <w:style w:type="character" w:customStyle="1" w:styleId="10l10">
    <w:name w:val="10l大節內文一般1(自訂) 字元"/>
    <w:link w:val="10l1"/>
    <w:locked/>
    <w:rsid w:val="00E97063"/>
    <w:rPr>
      <w:rFonts w:ascii="Calibri" w:eastAsia="文鼎細圓" w:hAnsi="Calibri" w:cs="Arial"/>
      <w:kern w:val="2"/>
      <w:sz w:val="24"/>
      <w:szCs w:val="24"/>
      <w:lang w:val="en-US" w:eastAsia="zh-TW" w:bidi="ar-SA"/>
    </w:rPr>
  </w:style>
  <w:style w:type="paragraph" w:customStyle="1" w:styleId="11a1">
    <w:name w:val="11a準備動作標題1(自訂)"/>
    <w:link w:val="11a10"/>
    <w:rsid w:val="00E97063"/>
    <w:pPr>
      <w:adjustRightInd w:val="0"/>
      <w:snapToGrid w:val="0"/>
      <w:spacing w:beforeLines="50" w:afterLines="30"/>
    </w:pPr>
    <w:rPr>
      <w:rFonts w:ascii="文鼎細黑" w:eastAsia="文鼎細黑" w:hAnsi="細明體" w:cs="Arial"/>
      <w:b/>
      <w:color w:val="1D1B11"/>
      <w:kern w:val="2"/>
      <w:sz w:val="24"/>
      <w:szCs w:val="24"/>
    </w:rPr>
  </w:style>
  <w:style w:type="character" w:customStyle="1" w:styleId="11a10">
    <w:name w:val="11a準備動作標題1(自訂) 字元"/>
    <w:link w:val="11a1"/>
    <w:locked/>
    <w:rsid w:val="00E97063"/>
    <w:rPr>
      <w:rFonts w:ascii="文鼎細黑" w:eastAsia="文鼎細黑" w:hAnsi="細明體" w:cs="Arial"/>
      <w:b/>
      <w:color w:val="1D1B11"/>
      <w:kern w:val="2"/>
      <w:sz w:val="24"/>
      <w:szCs w:val="24"/>
      <w:lang w:val="en-US" w:eastAsia="zh-TW" w:bidi="ar-SA"/>
    </w:rPr>
  </w:style>
  <w:style w:type="paragraph" w:customStyle="1" w:styleId="11b1">
    <w:name w:val="11b準備動作之內文1(自訂)"/>
    <w:link w:val="11b10"/>
    <w:rsid w:val="00E97063"/>
    <w:pPr>
      <w:adjustRightInd w:val="0"/>
      <w:snapToGrid w:val="0"/>
      <w:spacing w:beforeLines="30" w:afterLines="20"/>
    </w:pPr>
    <w:rPr>
      <w:rFonts w:ascii="Calibri" w:eastAsia="文鼎細圓" w:hAnsi="Calibri" w:cs="Arial"/>
      <w:color w:val="002060"/>
      <w:kern w:val="2"/>
      <w:szCs w:val="24"/>
    </w:rPr>
  </w:style>
  <w:style w:type="character" w:customStyle="1" w:styleId="11b10">
    <w:name w:val="11b準備動作之內文1(自訂) 字元"/>
    <w:link w:val="11b1"/>
    <w:locked/>
    <w:rsid w:val="00E97063"/>
    <w:rPr>
      <w:rFonts w:ascii="Calibri" w:eastAsia="文鼎細圓" w:hAnsi="Calibri" w:cs="Arial"/>
      <w:color w:val="002060"/>
      <w:kern w:val="2"/>
      <w:szCs w:val="24"/>
      <w:lang w:val="en-US" w:eastAsia="zh-TW" w:bidi="ar-SA"/>
    </w:rPr>
  </w:style>
  <w:style w:type="paragraph" w:customStyle="1" w:styleId="11c1">
    <w:name w:val="11c準備動作之步驟1(自訂)"/>
    <w:link w:val="11c10"/>
    <w:rsid w:val="00E97063"/>
    <w:pPr>
      <w:adjustRightInd w:val="0"/>
      <w:snapToGrid w:val="0"/>
      <w:spacing w:beforeLines="10"/>
      <w:ind w:left="480" w:hanging="480"/>
    </w:pPr>
    <w:rPr>
      <w:rFonts w:ascii="Calibri" w:eastAsia="文鼎細圓" w:hAnsi="Calibri" w:cs="Arial"/>
      <w:color w:val="333300"/>
      <w:kern w:val="2"/>
      <w:szCs w:val="24"/>
    </w:rPr>
  </w:style>
  <w:style w:type="character" w:customStyle="1" w:styleId="11c10">
    <w:name w:val="11c準備動作之步驟1(自訂) 字元"/>
    <w:link w:val="11c1"/>
    <w:locked/>
    <w:rsid w:val="00E97063"/>
    <w:rPr>
      <w:rFonts w:ascii="Calibri" w:eastAsia="文鼎細圓" w:hAnsi="Calibri" w:cs="Arial"/>
      <w:color w:val="333300"/>
      <w:kern w:val="2"/>
      <w:szCs w:val="24"/>
      <w:lang w:val="en-US" w:eastAsia="zh-TW" w:bidi="ar-SA"/>
    </w:rPr>
  </w:style>
  <w:style w:type="paragraph" w:customStyle="1" w:styleId="11d1">
    <w:name w:val="11d準備動作之步驟說明1(自訂)"/>
    <w:link w:val="11d10"/>
    <w:rsid w:val="00E97063"/>
    <w:pPr>
      <w:snapToGrid w:val="0"/>
      <w:spacing w:beforeLines="10" w:afterLines="10"/>
      <w:ind w:left="482"/>
    </w:pPr>
    <w:rPr>
      <w:rFonts w:ascii="Calibri" w:eastAsia="文鼎細圓" w:hAnsi="Calibri" w:cs="Arial"/>
      <w:color w:val="003300"/>
      <w:kern w:val="2"/>
      <w:szCs w:val="24"/>
    </w:rPr>
  </w:style>
  <w:style w:type="character" w:customStyle="1" w:styleId="11d10">
    <w:name w:val="11d準備動作之步驟說明1(自訂) 字元"/>
    <w:link w:val="11d1"/>
    <w:locked/>
    <w:rsid w:val="00E97063"/>
    <w:rPr>
      <w:rFonts w:ascii="Calibri" w:eastAsia="文鼎細圓" w:hAnsi="Calibri" w:cs="Arial"/>
      <w:color w:val="003300"/>
      <w:kern w:val="2"/>
      <w:szCs w:val="24"/>
      <w:lang w:val="en-US" w:eastAsia="zh-TW" w:bidi="ar-SA"/>
    </w:rPr>
  </w:style>
  <w:style w:type="paragraph" w:customStyle="1" w:styleId="12b1">
    <w:name w:val="12b表格編號1(自訂)"/>
    <w:link w:val="12b10"/>
    <w:rsid w:val="00E97063"/>
    <w:pPr>
      <w:jc w:val="center"/>
    </w:pPr>
    <w:rPr>
      <w:rFonts w:ascii="Eras Medium ITC" w:eastAsia="文鼎細黑" w:hAnsi="Eras Medium ITC"/>
      <w:kern w:val="2"/>
    </w:rPr>
  </w:style>
  <w:style w:type="character" w:customStyle="1" w:styleId="12b10">
    <w:name w:val="12b表格編號1(自訂) 字元"/>
    <w:link w:val="12b1"/>
    <w:locked/>
    <w:rsid w:val="00E97063"/>
    <w:rPr>
      <w:rFonts w:ascii="Eras Medium ITC" w:eastAsia="文鼎細黑" w:hAnsi="Eras Medium ITC"/>
      <w:kern w:val="2"/>
      <w:lang w:val="en-US" w:eastAsia="zh-TW" w:bidi="ar-SA"/>
    </w:rPr>
  </w:style>
  <w:style w:type="paragraph" w:styleId="affff5">
    <w:name w:val="caption"/>
    <w:basedOn w:val="a3"/>
    <w:next w:val="a3"/>
    <w:link w:val="affff6"/>
    <w:qFormat/>
    <w:rsid w:val="00E97063"/>
    <w:pPr>
      <w:widowControl w:val="0"/>
      <w:topLinePunct w:val="0"/>
      <w:adjustRightInd/>
      <w:spacing w:before="0" w:after="0" w:line="240" w:lineRule="auto"/>
      <w:jc w:val="left"/>
      <w:textAlignment w:val="auto"/>
    </w:pPr>
    <w:rPr>
      <w:rFonts w:ascii="Calibri" w:eastAsia="新細明體" w:hAnsi="Calibri"/>
      <w:spacing w:val="0"/>
      <w:kern w:val="2"/>
      <w:sz w:val="20"/>
      <w:szCs w:val="20"/>
    </w:rPr>
  </w:style>
  <w:style w:type="character" w:customStyle="1" w:styleId="affff6">
    <w:name w:val="標號 字元"/>
    <w:link w:val="affff5"/>
    <w:semiHidden/>
    <w:locked/>
    <w:rsid w:val="00E97063"/>
    <w:rPr>
      <w:rFonts w:ascii="Calibri" w:eastAsia="新細明體" w:hAnsi="Calibri"/>
      <w:kern w:val="2"/>
      <w:lang w:val="en-US" w:eastAsia="zh-TW" w:bidi="ar-SA"/>
    </w:rPr>
  </w:style>
  <w:style w:type="paragraph" w:customStyle="1" w:styleId="19">
    <w:name w:val="無間距1"/>
    <w:link w:val="NoSpacingChar"/>
    <w:rsid w:val="00E97063"/>
    <w:pPr>
      <w:widowControl w:val="0"/>
    </w:pPr>
    <w:rPr>
      <w:rFonts w:ascii="Calibri" w:eastAsia="新細明體" w:hAnsi="Calibri"/>
      <w:kern w:val="2"/>
      <w:sz w:val="24"/>
      <w:szCs w:val="24"/>
    </w:rPr>
  </w:style>
  <w:style w:type="character" w:customStyle="1" w:styleId="NoSpacingChar">
    <w:name w:val="No Spacing Char"/>
    <w:link w:val="19"/>
    <w:locked/>
    <w:rsid w:val="00E97063"/>
    <w:rPr>
      <w:rFonts w:ascii="Calibri" w:eastAsia="新細明體" w:hAnsi="Calibri"/>
      <w:kern w:val="2"/>
      <w:sz w:val="24"/>
      <w:szCs w:val="24"/>
      <w:lang w:val="en-US" w:eastAsia="zh-TW" w:bidi="ar-SA"/>
    </w:rPr>
  </w:style>
  <w:style w:type="paragraph" w:customStyle="1" w:styleId="1a">
    <w:name w:val="引文1"/>
    <w:basedOn w:val="a3"/>
    <w:next w:val="a3"/>
    <w:link w:val="QuoteChar"/>
    <w:rsid w:val="00E97063"/>
    <w:pPr>
      <w:topLinePunct w:val="0"/>
      <w:adjustRightInd/>
      <w:spacing w:before="0" w:after="200" w:line="276" w:lineRule="auto"/>
      <w:jc w:val="left"/>
      <w:textAlignment w:val="auto"/>
    </w:pPr>
    <w:rPr>
      <w:rFonts w:ascii="Calibri" w:eastAsia="新細明體" w:hAnsi="Calibri"/>
      <w:i/>
      <w:iCs/>
      <w:color w:val="000000"/>
      <w:spacing w:val="0"/>
      <w:szCs w:val="22"/>
    </w:rPr>
  </w:style>
  <w:style w:type="character" w:customStyle="1" w:styleId="QuoteChar">
    <w:name w:val="Quote Char"/>
    <w:link w:val="1a"/>
    <w:locked/>
    <w:rsid w:val="00E97063"/>
    <w:rPr>
      <w:rFonts w:ascii="Calibri" w:eastAsia="新細明體" w:hAnsi="Calibri"/>
      <w:i/>
      <w:iCs/>
      <w:color w:val="000000"/>
      <w:sz w:val="22"/>
      <w:szCs w:val="22"/>
      <w:lang w:val="en-US" w:eastAsia="zh-TW" w:bidi="ar-SA"/>
    </w:rPr>
  </w:style>
  <w:style w:type="paragraph" w:customStyle="1" w:styleId="12j1">
    <w:name w:val="12j表格欄標題1(自訂)"/>
    <w:link w:val="12j10"/>
    <w:rsid w:val="00E97063"/>
    <w:pPr>
      <w:snapToGrid w:val="0"/>
      <w:jc w:val="center"/>
    </w:pPr>
    <w:rPr>
      <w:rFonts w:ascii="Arial" w:eastAsia="文鼎細圓" w:hAnsi="Arial" w:cs="Arial"/>
      <w:b/>
      <w:kern w:val="2"/>
      <w:sz w:val="22"/>
      <w:szCs w:val="24"/>
    </w:rPr>
  </w:style>
  <w:style w:type="character" w:customStyle="1" w:styleId="12j10">
    <w:name w:val="12j表格欄標題1(自訂) 字元"/>
    <w:link w:val="12j1"/>
    <w:locked/>
    <w:rsid w:val="00E97063"/>
    <w:rPr>
      <w:rFonts w:ascii="Arial" w:eastAsia="文鼎細圓" w:hAnsi="Arial" w:cs="Arial"/>
      <w:b/>
      <w:kern w:val="2"/>
      <w:sz w:val="22"/>
      <w:szCs w:val="24"/>
      <w:lang w:val="en-US" w:eastAsia="zh-TW" w:bidi="ar-SA"/>
    </w:rPr>
  </w:style>
  <w:style w:type="paragraph" w:styleId="affff7">
    <w:name w:val="Title"/>
    <w:basedOn w:val="a3"/>
    <w:next w:val="a3"/>
    <w:link w:val="affff8"/>
    <w:qFormat/>
    <w:rsid w:val="00E97063"/>
    <w:pPr>
      <w:widowControl w:val="0"/>
      <w:topLinePunct w:val="0"/>
      <w:adjustRightInd/>
      <w:spacing w:before="240" w:after="60" w:line="240" w:lineRule="auto"/>
      <w:jc w:val="center"/>
      <w:textAlignment w:val="auto"/>
      <w:outlineLvl w:val="0"/>
    </w:pPr>
    <w:rPr>
      <w:rFonts w:ascii="Cambria" w:eastAsia="新細明體" w:hAnsi="Cambria"/>
      <w:b/>
      <w:bCs/>
      <w:spacing w:val="0"/>
      <w:kern w:val="2"/>
      <w:sz w:val="32"/>
      <w:szCs w:val="32"/>
    </w:rPr>
  </w:style>
  <w:style w:type="character" w:customStyle="1" w:styleId="affff8">
    <w:name w:val="標題 字元"/>
    <w:link w:val="affff7"/>
    <w:locked/>
    <w:rsid w:val="00E97063"/>
    <w:rPr>
      <w:rFonts w:ascii="Cambria" w:eastAsia="新細明體" w:hAnsi="Cambria"/>
      <w:b/>
      <w:bCs/>
      <w:kern w:val="2"/>
      <w:sz w:val="32"/>
      <w:szCs w:val="32"/>
      <w:lang w:val="en-US" w:eastAsia="zh-TW" w:bidi="ar-SA"/>
    </w:rPr>
  </w:style>
  <w:style w:type="paragraph" w:styleId="affff9">
    <w:name w:val="Subtitle"/>
    <w:basedOn w:val="a3"/>
    <w:next w:val="a3"/>
    <w:link w:val="affffa"/>
    <w:qFormat/>
    <w:rsid w:val="00E97063"/>
    <w:pPr>
      <w:widowControl w:val="0"/>
      <w:topLinePunct w:val="0"/>
      <w:adjustRightInd/>
      <w:spacing w:before="0" w:after="60" w:line="240" w:lineRule="auto"/>
      <w:jc w:val="center"/>
      <w:textAlignment w:val="auto"/>
      <w:outlineLvl w:val="1"/>
    </w:pPr>
    <w:rPr>
      <w:rFonts w:ascii="Cambria" w:eastAsia="新細明體" w:hAnsi="Cambria"/>
      <w:i/>
      <w:iCs/>
      <w:spacing w:val="0"/>
      <w:kern w:val="2"/>
      <w:sz w:val="24"/>
      <w:szCs w:val="24"/>
    </w:rPr>
  </w:style>
  <w:style w:type="character" w:customStyle="1" w:styleId="affffa">
    <w:name w:val="副標題 字元"/>
    <w:link w:val="affff9"/>
    <w:semiHidden/>
    <w:locked/>
    <w:rsid w:val="00E97063"/>
    <w:rPr>
      <w:rFonts w:ascii="Cambria" w:eastAsia="新細明體" w:hAnsi="Cambria"/>
      <w:i/>
      <w:iCs/>
      <w:kern w:val="2"/>
      <w:sz w:val="24"/>
      <w:szCs w:val="24"/>
      <w:lang w:val="en-US" w:eastAsia="zh-TW" w:bidi="ar-SA"/>
    </w:rPr>
  </w:style>
  <w:style w:type="paragraph" w:customStyle="1" w:styleId="1b">
    <w:name w:val="目錄標題1"/>
    <w:basedOn w:val="1"/>
    <w:next w:val="a3"/>
    <w:semiHidden/>
    <w:rsid w:val="00E97063"/>
    <w:pPr>
      <w:widowControl w:val="0"/>
      <w:pBdr>
        <w:bottom w:val="none" w:sz="0" w:space="0" w:color="auto"/>
      </w:pBdr>
      <w:tabs>
        <w:tab w:val="clear" w:pos="0"/>
      </w:tabs>
      <w:topLinePunct w:val="0"/>
      <w:adjustRightInd/>
      <w:spacing w:before="180" w:after="180" w:line="720" w:lineRule="auto"/>
      <w:jc w:val="left"/>
      <w:textAlignment w:val="auto"/>
      <w:outlineLvl w:val="9"/>
    </w:pPr>
    <w:rPr>
      <w:rFonts w:ascii="Cambria" w:eastAsia="新細明體" w:hAnsi="Cambria"/>
      <w:b/>
      <w:bCs/>
      <w:spacing w:val="0"/>
      <w:w w:val="100"/>
      <w:kern w:val="52"/>
      <w:sz w:val="52"/>
      <w:szCs w:val="52"/>
    </w:rPr>
  </w:style>
  <w:style w:type="table" w:customStyle="1" w:styleId="-51">
    <w:name w:val="淺色清單 - 輔色 51"/>
    <w:rsid w:val="00E97063"/>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table" w:customStyle="1" w:styleId="1-51">
    <w:name w:val="暗色格線 1 - 輔色 51"/>
    <w:rsid w:val="00E97063"/>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style>
  <w:style w:type="paragraph" w:customStyle="1" w:styleId="12l1">
    <w:name w:val="12l表格內文一般1(自訂)"/>
    <w:link w:val="12l10"/>
    <w:rsid w:val="00E97063"/>
    <w:pPr>
      <w:adjustRightInd w:val="0"/>
      <w:snapToGrid w:val="0"/>
      <w:jc w:val="center"/>
    </w:pPr>
    <w:rPr>
      <w:rFonts w:ascii="Arial" w:eastAsia="文鼎細黑" w:hAnsi="Arial" w:cs="Arial"/>
      <w:b/>
      <w:kern w:val="2"/>
      <w:sz w:val="22"/>
      <w:szCs w:val="24"/>
    </w:rPr>
  </w:style>
  <w:style w:type="character" w:customStyle="1" w:styleId="12l10">
    <w:name w:val="12l表格內文一般1(自訂) 字元"/>
    <w:link w:val="12l1"/>
    <w:locked/>
    <w:rsid w:val="00E97063"/>
    <w:rPr>
      <w:rFonts w:ascii="Arial" w:eastAsia="文鼎細黑" w:hAnsi="Arial" w:cs="Arial"/>
      <w:b/>
      <w:kern w:val="2"/>
      <w:sz w:val="22"/>
      <w:szCs w:val="24"/>
      <w:lang w:val="en-US" w:eastAsia="zh-TW" w:bidi="ar-SA"/>
    </w:rPr>
  </w:style>
  <w:style w:type="table" w:customStyle="1" w:styleId="-510">
    <w:name w:val="淺色格線 - 輔色 51"/>
    <w:rsid w:val="00E97063"/>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style>
  <w:style w:type="paragraph" w:customStyle="1" w:styleId="12l2">
    <w:name w:val="12l表格內文一般2(自訂)"/>
    <w:link w:val="12l20"/>
    <w:rsid w:val="00E97063"/>
    <w:pPr>
      <w:snapToGrid w:val="0"/>
    </w:pPr>
    <w:rPr>
      <w:rFonts w:ascii="Calibri" w:eastAsia="文鼎細圓" w:hAnsi="Calibri" w:cs="Arial"/>
      <w:kern w:val="2"/>
      <w:szCs w:val="24"/>
    </w:rPr>
  </w:style>
  <w:style w:type="character" w:customStyle="1" w:styleId="12l20">
    <w:name w:val="12l表格內文一般2(自訂) 字元"/>
    <w:link w:val="12l2"/>
    <w:locked/>
    <w:rsid w:val="00E97063"/>
    <w:rPr>
      <w:rFonts w:ascii="Calibri" w:eastAsia="文鼎細圓" w:hAnsi="Calibri" w:cs="Arial"/>
      <w:kern w:val="2"/>
      <w:szCs w:val="24"/>
      <w:lang w:val="en-US" w:eastAsia="zh-TW" w:bidi="ar-SA"/>
    </w:rPr>
  </w:style>
  <w:style w:type="paragraph" w:customStyle="1" w:styleId="12n1">
    <w:name w:val="12n表格數字項目1(自訂)"/>
    <w:link w:val="12n10"/>
    <w:rsid w:val="00E97063"/>
    <w:pPr>
      <w:adjustRightInd w:val="0"/>
      <w:snapToGrid w:val="0"/>
      <w:ind w:left="480" w:hanging="480"/>
    </w:pPr>
    <w:rPr>
      <w:rFonts w:ascii="Calibri" w:eastAsia="文鼎細圓" w:hAnsi="Calibri" w:cs="Arial"/>
      <w:color w:val="002060"/>
      <w:kern w:val="2"/>
      <w:sz w:val="18"/>
      <w:szCs w:val="24"/>
    </w:rPr>
  </w:style>
  <w:style w:type="character" w:customStyle="1" w:styleId="12n10">
    <w:name w:val="12n表格數字項目1(自訂) 字元"/>
    <w:link w:val="12n1"/>
    <w:locked/>
    <w:rsid w:val="00E97063"/>
    <w:rPr>
      <w:rFonts w:ascii="Calibri" w:eastAsia="文鼎細圓" w:hAnsi="Calibri" w:cs="Arial"/>
      <w:color w:val="002060"/>
      <w:kern w:val="2"/>
      <w:sz w:val="18"/>
      <w:szCs w:val="24"/>
      <w:lang w:val="en-US" w:eastAsia="zh-TW" w:bidi="ar-SA"/>
    </w:rPr>
  </w:style>
  <w:style w:type="paragraph" w:customStyle="1" w:styleId="12p1">
    <w:name w:val="12p表格符號項目1(自訂)"/>
    <w:link w:val="12p10"/>
    <w:rsid w:val="00E97063"/>
    <w:pPr>
      <w:adjustRightInd w:val="0"/>
      <w:snapToGrid w:val="0"/>
      <w:ind w:left="480" w:hanging="480"/>
    </w:pPr>
    <w:rPr>
      <w:rFonts w:ascii="Calibri" w:eastAsia="文鼎細圓" w:hAnsi="Calibri" w:cs="Arial"/>
      <w:color w:val="002060"/>
      <w:kern w:val="2"/>
      <w:sz w:val="18"/>
      <w:szCs w:val="24"/>
    </w:rPr>
  </w:style>
  <w:style w:type="character" w:customStyle="1" w:styleId="12p10">
    <w:name w:val="12p表格符號項目1(自訂) 字元"/>
    <w:link w:val="12p1"/>
    <w:locked/>
    <w:rsid w:val="00E97063"/>
    <w:rPr>
      <w:rFonts w:ascii="Calibri" w:eastAsia="文鼎細圓" w:hAnsi="Calibri" w:cs="Arial"/>
      <w:color w:val="002060"/>
      <w:kern w:val="2"/>
      <w:sz w:val="18"/>
      <w:szCs w:val="24"/>
      <w:lang w:val="en-US" w:eastAsia="zh-TW" w:bidi="ar-SA"/>
    </w:rPr>
  </w:style>
  <w:style w:type="paragraph" w:customStyle="1" w:styleId="12x1">
    <w:name w:val="12x表格資料來源1(自訂)"/>
    <w:link w:val="12x10"/>
    <w:rsid w:val="00E97063"/>
    <w:pPr>
      <w:adjustRightInd w:val="0"/>
      <w:snapToGrid w:val="0"/>
      <w:spacing w:beforeLines="20" w:afterLines="50"/>
      <w:jc w:val="right"/>
    </w:pPr>
    <w:rPr>
      <w:rFonts w:ascii="Arial" w:eastAsia="文鼎細黑" w:hAnsi="Arial" w:cs="Arial"/>
      <w:color w:val="4F6228"/>
      <w:kern w:val="2"/>
      <w:sz w:val="18"/>
      <w:szCs w:val="24"/>
    </w:rPr>
  </w:style>
  <w:style w:type="character" w:customStyle="1" w:styleId="12x10">
    <w:name w:val="12x表格資料來源1(自訂) 字元"/>
    <w:link w:val="12x1"/>
    <w:locked/>
    <w:rsid w:val="00E97063"/>
    <w:rPr>
      <w:rFonts w:ascii="Arial" w:eastAsia="文鼎細黑" w:hAnsi="Arial" w:cs="Arial"/>
      <w:color w:val="4F6228"/>
      <w:kern w:val="2"/>
      <w:sz w:val="18"/>
      <w:szCs w:val="24"/>
      <w:lang w:val="en-US" w:eastAsia="zh-TW" w:bidi="ar-SA"/>
    </w:rPr>
  </w:style>
  <w:style w:type="paragraph" w:customStyle="1" w:styleId="13a1">
    <w:name w:val="13a插圖定位1(自訂)"/>
    <w:basedOn w:val="affff5"/>
    <w:link w:val="13a10"/>
    <w:rsid w:val="00E97063"/>
    <w:pPr>
      <w:adjustRightInd w:val="0"/>
      <w:snapToGrid w:val="0"/>
      <w:jc w:val="center"/>
    </w:pPr>
  </w:style>
  <w:style w:type="character" w:customStyle="1" w:styleId="13a10">
    <w:name w:val="13a插圖定位1(自訂) 字元"/>
    <w:link w:val="13a1"/>
    <w:locked/>
    <w:rsid w:val="00E97063"/>
    <w:rPr>
      <w:rFonts w:ascii="Calibri" w:eastAsia="新細明體" w:hAnsi="Calibri"/>
      <w:kern w:val="2"/>
      <w:lang w:val="en-US" w:eastAsia="zh-TW" w:bidi="ar-SA"/>
    </w:rPr>
  </w:style>
  <w:style w:type="paragraph" w:customStyle="1" w:styleId="13b1">
    <w:name w:val="13b插圖編號1(自訂)"/>
    <w:link w:val="13b10"/>
    <w:rsid w:val="00E97063"/>
    <w:pPr>
      <w:adjustRightInd w:val="0"/>
      <w:snapToGrid w:val="0"/>
      <w:spacing w:afterLines="50"/>
      <w:jc w:val="center"/>
    </w:pPr>
    <w:rPr>
      <w:rFonts w:ascii="Eras Medium ITC" w:eastAsia="文鼎細黑" w:hAnsi="Eras Medium ITC"/>
      <w:kern w:val="2"/>
    </w:rPr>
  </w:style>
  <w:style w:type="character" w:customStyle="1" w:styleId="13b10">
    <w:name w:val="13b插圖編號1(自訂) 字元"/>
    <w:link w:val="13b1"/>
    <w:locked/>
    <w:rsid w:val="00E97063"/>
    <w:rPr>
      <w:rFonts w:ascii="Eras Medium ITC" w:eastAsia="文鼎細黑" w:hAnsi="Eras Medium ITC"/>
      <w:kern w:val="2"/>
      <w:lang w:val="en-US" w:eastAsia="zh-TW" w:bidi="ar-SA"/>
    </w:rPr>
  </w:style>
  <w:style w:type="paragraph" w:customStyle="1" w:styleId="13x">
    <w:name w:val="13x缺圖(自訂)"/>
    <w:next w:val="10l1"/>
    <w:link w:val="13x0"/>
    <w:rsid w:val="00E97063"/>
    <w:pPr>
      <w:spacing w:beforeLines="100" w:afterLines="100"/>
      <w:ind w:left="480" w:hanging="480"/>
      <w:jc w:val="center"/>
    </w:pPr>
    <w:rPr>
      <w:rFonts w:ascii="文鼎細圓" w:eastAsia="文鼎細圓" w:hAnsi="Calibri"/>
      <w:color w:val="A6A6A6"/>
      <w:kern w:val="2"/>
      <w:sz w:val="144"/>
      <w:szCs w:val="24"/>
    </w:rPr>
  </w:style>
  <w:style w:type="character" w:customStyle="1" w:styleId="13x0">
    <w:name w:val="13x缺圖(自訂) 字元"/>
    <w:link w:val="13x"/>
    <w:locked/>
    <w:rsid w:val="00E97063"/>
    <w:rPr>
      <w:rFonts w:ascii="文鼎細圓" w:eastAsia="文鼎細圓" w:hAnsi="Calibri"/>
      <w:color w:val="A6A6A6"/>
      <w:kern w:val="2"/>
      <w:sz w:val="144"/>
      <w:szCs w:val="24"/>
      <w:lang w:val="en-US" w:eastAsia="zh-TW" w:bidi="ar-SA"/>
    </w:rPr>
  </w:style>
  <w:style w:type="paragraph" w:customStyle="1" w:styleId="14a1">
    <w:name w:val="14a圖案註解標題1(自訂)"/>
    <w:link w:val="14a10"/>
    <w:rsid w:val="00E97063"/>
    <w:rPr>
      <w:rFonts w:ascii="Calibri" w:eastAsia="文鼎細圓" w:hAnsi="Calibri" w:cs="Arial"/>
      <w:kern w:val="2"/>
      <w:sz w:val="22"/>
      <w:szCs w:val="24"/>
    </w:rPr>
  </w:style>
  <w:style w:type="character" w:customStyle="1" w:styleId="14a10">
    <w:name w:val="14a圖案註解標題1(自訂) 字元"/>
    <w:link w:val="14a1"/>
    <w:locked/>
    <w:rsid w:val="00E97063"/>
    <w:rPr>
      <w:rFonts w:ascii="Calibri" w:eastAsia="文鼎細圓" w:hAnsi="Calibri" w:cs="Arial"/>
      <w:kern w:val="2"/>
      <w:sz w:val="22"/>
      <w:szCs w:val="24"/>
      <w:lang w:val="en-US" w:eastAsia="zh-TW" w:bidi="ar-SA"/>
    </w:rPr>
  </w:style>
  <w:style w:type="paragraph" w:customStyle="1" w:styleId="14b1">
    <w:name w:val="14b圖案註解說明1(自訂)"/>
    <w:link w:val="14b10"/>
    <w:rsid w:val="00E97063"/>
    <w:pPr>
      <w:adjustRightInd w:val="0"/>
      <w:snapToGrid w:val="0"/>
      <w:jc w:val="center"/>
    </w:pPr>
    <w:rPr>
      <w:rFonts w:ascii="Calibri" w:eastAsia="文鼎細圓" w:hAnsi="Calibri" w:cs="Arial"/>
      <w:kern w:val="2"/>
      <w:sz w:val="22"/>
      <w:szCs w:val="24"/>
    </w:rPr>
  </w:style>
  <w:style w:type="character" w:customStyle="1" w:styleId="14b10">
    <w:name w:val="14b圖案註解說明1(自訂) 字元"/>
    <w:link w:val="14b1"/>
    <w:locked/>
    <w:rsid w:val="00E97063"/>
    <w:rPr>
      <w:rFonts w:ascii="Calibri" w:eastAsia="文鼎細圓" w:hAnsi="Calibri" w:cs="Arial"/>
      <w:kern w:val="2"/>
      <w:sz w:val="22"/>
      <w:szCs w:val="24"/>
      <w:lang w:val="en-US" w:eastAsia="zh-TW" w:bidi="ar-SA"/>
    </w:rPr>
  </w:style>
  <w:style w:type="paragraph" w:customStyle="1" w:styleId="14b2">
    <w:name w:val="14b圖案註解說明2(自訂)"/>
    <w:link w:val="14b20"/>
    <w:rsid w:val="00E97063"/>
    <w:pPr>
      <w:adjustRightInd w:val="0"/>
      <w:snapToGrid w:val="0"/>
      <w:jc w:val="center"/>
    </w:pPr>
    <w:rPr>
      <w:rFonts w:ascii="Calibri" w:eastAsia="文鼎細圓" w:hAnsi="Calibri" w:cs="Arial"/>
      <w:color w:val="0000FF"/>
      <w:kern w:val="2"/>
      <w:sz w:val="18"/>
      <w:szCs w:val="24"/>
    </w:rPr>
  </w:style>
  <w:style w:type="character" w:customStyle="1" w:styleId="14b20">
    <w:name w:val="14b圖案註解說明2(自訂) 字元"/>
    <w:link w:val="14b2"/>
    <w:locked/>
    <w:rsid w:val="00E97063"/>
    <w:rPr>
      <w:rFonts w:ascii="Calibri" w:eastAsia="文鼎細圓" w:hAnsi="Calibri" w:cs="Arial"/>
      <w:color w:val="0000FF"/>
      <w:kern w:val="2"/>
      <w:sz w:val="18"/>
      <w:szCs w:val="24"/>
      <w:lang w:val="en-US" w:eastAsia="zh-TW" w:bidi="ar-SA"/>
    </w:rPr>
  </w:style>
  <w:style w:type="paragraph" w:customStyle="1" w:styleId="14b3">
    <w:name w:val="14b圖案註解說明3(自訂)"/>
    <w:link w:val="14b30"/>
    <w:rsid w:val="00E97063"/>
    <w:pPr>
      <w:adjustRightInd w:val="0"/>
      <w:snapToGrid w:val="0"/>
      <w:jc w:val="center"/>
    </w:pPr>
    <w:rPr>
      <w:rFonts w:ascii="Arial" w:eastAsia="文鼎細圓" w:hAnsi="Arial" w:cs="Arial"/>
      <w:color w:val="002060"/>
      <w:kern w:val="2"/>
      <w:sz w:val="16"/>
      <w:szCs w:val="24"/>
    </w:rPr>
  </w:style>
  <w:style w:type="character" w:customStyle="1" w:styleId="14b30">
    <w:name w:val="14b圖案註解說明3(自訂) 字元"/>
    <w:link w:val="14b3"/>
    <w:locked/>
    <w:rsid w:val="00E97063"/>
    <w:rPr>
      <w:rFonts w:ascii="Arial" w:eastAsia="文鼎細圓" w:hAnsi="Arial" w:cs="Arial"/>
      <w:color w:val="002060"/>
      <w:kern w:val="2"/>
      <w:sz w:val="16"/>
      <w:szCs w:val="24"/>
      <w:lang w:val="en-US" w:eastAsia="zh-TW" w:bidi="ar-SA"/>
    </w:rPr>
  </w:style>
  <w:style w:type="paragraph" w:customStyle="1" w:styleId="14b4">
    <w:name w:val="14b圖案註解說明4(自訂)"/>
    <w:link w:val="14b40"/>
    <w:rsid w:val="00E97063"/>
    <w:pPr>
      <w:adjustRightInd w:val="0"/>
      <w:snapToGrid w:val="0"/>
      <w:spacing w:line="216" w:lineRule="auto"/>
      <w:jc w:val="center"/>
    </w:pPr>
    <w:rPr>
      <w:rFonts w:ascii="Calibri" w:eastAsia="華康圓體 Std W3" w:hAnsi="Calibri" w:cs="Arial"/>
      <w:color w:val="002060"/>
      <w:kern w:val="2"/>
      <w:sz w:val="18"/>
      <w:szCs w:val="24"/>
    </w:rPr>
  </w:style>
  <w:style w:type="character" w:customStyle="1" w:styleId="14b40">
    <w:name w:val="14b圖案註解說明4(自訂) 字元"/>
    <w:link w:val="14b4"/>
    <w:locked/>
    <w:rsid w:val="00E97063"/>
    <w:rPr>
      <w:rFonts w:ascii="Calibri" w:eastAsia="華康圓體 Std W3" w:hAnsi="Calibri" w:cs="Arial"/>
      <w:color w:val="002060"/>
      <w:kern w:val="2"/>
      <w:sz w:val="18"/>
      <w:szCs w:val="24"/>
      <w:lang w:val="en-US" w:eastAsia="zh-TW" w:bidi="ar-SA"/>
    </w:rPr>
  </w:style>
  <w:style w:type="paragraph" w:customStyle="1" w:styleId="16aL1">
    <w:name w:val="16aL大小主題標題1(自訂)"/>
    <w:link w:val="16aL10"/>
    <w:rsid w:val="00E97063"/>
    <w:pPr>
      <w:adjustRightInd w:val="0"/>
      <w:snapToGrid w:val="0"/>
      <w:spacing w:beforeLines="50" w:afterLines="20"/>
    </w:pPr>
    <w:rPr>
      <w:rFonts w:ascii="Eras Medium ITC" w:eastAsia="文鼎細圓" w:hAnsi="Eras Medium ITC" w:cs="Arial"/>
      <w:b/>
      <w:color w:val="0D0D0D"/>
      <w:kern w:val="2"/>
      <w:sz w:val="32"/>
      <w:szCs w:val="24"/>
    </w:rPr>
  </w:style>
  <w:style w:type="character" w:customStyle="1" w:styleId="16aL10">
    <w:name w:val="16aL大小主題標題1(自訂) 字元"/>
    <w:link w:val="16aL1"/>
    <w:locked/>
    <w:rsid w:val="00E97063"/>
    <w:rPr>
      <w:rFonts w:ascii="Eras Medium ITC" w:eastAsia="文鼎細圓" w:hAnsi="Eras Medium ITC" w:cs="Arial"/>
      <w:b/>
      <w:color w:val="0D0D0D"/>
      <w:kern w:val="2"/>
      <w:sz w:val="32"/>
      <w:szCs w:val="24"/>
      <w:lang w:val="en-US" w:eastAsia="zh-TW" w:bidi="ar-SA"/>
    </w:rPr>
  </w:style>
  <w:style w:type="paragraph" w:customStyle="1" w:styleId="20a1">
    <w:name w:val="20a小節標題1(自訂)"/>
    <w:next w:val="a3"/>
    <w:link w:val="20a10"/>
    <w:rsid w:val="00E97063"/>
    <w:pPr>
      <w:adjustRightInd w:val="0"/>
      <w:snapToGrid w:val="0"/>
      <w:spacing w:beforeLines="80" w:afterLines="30"/>
    </w:pPr>
    <w:rPr>
      <w:rFonts w:ascii="Arial" w:eastAsia="文鼎細圓" w:hAnsi="Arial" w:cs="Arial"/>
      <w:b/>
      <w:kern w:val="2"/>
      <w:sz w:val="32"/>
      <w:szCs w:val="24"/>
    </w:rPr>
  </w:style>
  <w:style w:type="character" w:customStyle="1" w:styleId="20a10">
    <w:name w:val="20a小節標題1(自訂) 字元"/>
    <w:link w:val="20a1"/>
    <w:locked/>
    <w:rsid w:val="00E97063"/>
    <w:rPr>
      <w:rFonts w:ascii="Arial" w:eastAsia="文鼎細圓" w:hAnsi="Arial" w:cs="Arial"/>
      <w:b/>
      <w:kern w:val="2"/>
      <w:sz w:val="32"/>
      <w:szCs w:val="24"/>
      <w:lang w:val="en-US" w:eastAsia="zh-TW" w:bidi="ar-SA"/>
    </w:rPr>
  </w:style>
  <w:style w:type="paragraph" w:customStyle="1" w:styleId="20l1">
    <w:name w:val="20l小節內文一般1(自訂)"/>
    <w:basedOn w:val="10l1"/>
    <w:link w:val="20l10"/>
    <w:rsid w:val="00E97063"/>
    <w:pPr>
      <w:spacing w:beforeLines="30" w:afterLines="20" w:line="240" w:lineRule="auto"/>
    </w:pPr>
  </w:style>
  <w:style w:type="character" w:customStyle="1" w:styleId="20l10">
    <w:name w:val="20l小節內文一般1(自訂) 字元"/>
    <w:link w:val="20l1"/>
    <w:locked/>
    <w:rsid w:val="00E97063"/>
    <w:rPr>
      <w:rFonts w:ascii="Calibri" w:eastAsia="文鼎細圓" w:hAnsi="Calibri" w:cs="Arial"/>
      <w:kern w:val="2"/>
      <w:sz w:val="24"/>
      <w:szCs w:val="24"/>
      <w:lang w:val="en-US" w:eastAsia="zh-TW" w:bidi="ar-SA"/>
    </w:rPr>
  </w:style>
  <w:style w:type="paragraph" w:customStyle="1" w:styleId="20p1">
    <w:name w:val="20p小節符號項目1(自訂)"/>
    <w:link w:val="20p10"/>
    <w:rsid w:val="00E97063"/>
    <w:pPr>
      <w:snapToGrid w:val="0"/>
      <w:ind w:left="1046" w:hanging="480"/>
    </w:pPr>
    <w:rPr>
      <w:rFonts w:ascii="Arial" w:eastAsia="文鼎細圓" w:hAnsi="Arial" w:cs="Arial"/>
      <w:kern w:val="2"/>
      <w:sz w:val="24"/>
      <w:szCs w:val="24"/>
    </w:rPr>
  </w:style>
  <w:style w:type="character" w:customStyle="1" w:styleId="20p10">
    <w:name w:val="20p小節符號項目1(自訂) 字元"/>
    <w:link w:val="20p1"/>
    <w:locked/>
    <w:rsid w:val="00E97063"/>
    <w:rPr>
      <w:rFonts w:ascii="Arial" w:eastAsia="文鼎細圓" w:hAnsi="Arial" w:cs="Arial"/>
      <w:kern w:val="2"/>
      <w:sz w:val="24"/>
      <w:szCs w:val="24"/>
      <w:lang w:val="en-US" w:eastAsia="zh-TW" w:bidi="ar-SA"/>
    </w:rPr>
  </w:style>
  <w:style w:type="paragraph" w:customStyle="1" w:styleId="21aS1">
    <w:name w:val="21aS大小主題標題1(自訂)"/>
    <w:link w:val="21aS10"/>
    <w:rsid w:val="00E97063"/>
    <w:pPr>
      <w:adjustRightInd w:val="0"/>
      <w:snapToGrid w:val="0"/>
      <w:spacing w:beforeLines="50" w:afterLines="20"/>
    </w:pPr>
    <w:rPr>
      <w:rFonts w:ascii="Eras Medium ITC" w:eastAsia="文鼎細圓" w:hAnsi="Eras Medium ITC" w:cs="Arial"/>
      <w:b/>
      <w:color w:val="0D0D0D"/>
      <w:kern w:val="2"/>
      <w:sz w:val="28"/>
      <w:szCs w:val="24"/>
    </w:rPr>
  </w:style>
  <w:style w:type="character" w:customStyle="1" w:styleId="21aS10">
    <w:name w:val="21aS大小主題標題1(自訂) 字元"/>
    <w:link w:val="21aS1"/>
    <w:locked/>
    <w:rsid w:val="00E97063"/>
    <w:rPr>
      <w:rFonts w:ascii="Eras Medium ITC" w:eastAsia="文鼎細圓" w:hAnsi="Eras Medium ITC" w:cs="Arial"/>
      <w:b/>
      <w:color w:val="0D0D0D"/>
      <w:kern w:val="2"/>
      <w:sz w:val="28"/>
      <w:szCs w:val="24"/>
      <w:lang w:val="en-US" w:eastAsia="zh-TW" w:bidi="ar-SA"/>
    </w:rPr>
  </w:style>
  <w:style w:type="paragraph" w:customStyle="1" w:styleId="21aS2">
    <w:name w:val="21aS大小主題標題2(自訂)"/>
    <w:link w:val="21aS20"/>
    <w:rsid w:val="00E97063"/>
    <w:pPr>
      <w:ind w:leftChars="118" w:left="283"/>
    </w:pPr>
    <w:rPr>
      <w:rFonts w:ascii="Calibri" w:eastAsia="文鼎中隸" w:hAnsi="Calibri" w:cs="Arial"/>
      <w:b/>
      <w:color w:val="0D0D0D"/>
      <w:kern w:val="2"/>
      <w:sz w:val="24"/>
      <w:szCs w:val="24"/>
    </w:rPr>
  </w:style>
  <w:style w:type="character" w:customStyle="1" w:styleId="21aS20">
    <w:name w:val="21aS大小主題標題2(自訂) 字元"/>
    <w:link w:val="21aS2"/>
    <w:locked/>
    <w:rsid w:val="00E97063"/>
    <w:rPr>
      <w:rFonts w:ascii="Calibri" w:eastAsia="文鼎中隸" w:hAnsi="Calibri" w:cs="Arial"/>
      <w:b/>
      <w:color w:val="0D0D0D"/>
      <w:kern w:val="2"/>
      <w:sz w:val="24"/>
      <w:szCs w:val="24"/>
      <w:lang w:val="en-US" w:eastAsia="zh-TW" w:bidi="ar-SA"/>
    </w:rPr>
  </w:style>
  <w:style w:type="paragraph" w:customStyle="1" w:styleId="21bS1">
    <w:name w:val="21bS大小主題內文1(自訂)"/>
    <w:link w:val="21bS10"/>
    <w:rsid w:val="00E97063"/>
    <w:pPr>
      <w:ind w:leftChars="118" w:left="283" w:firstLineChars="177" w:firstLine="425"/>
    </w:pPr>
    <w:rPr>
      <w:rFonts w:ascii="Calibri" w:eastAsia="文鼎細圓" w:hAnsi="Calibri" w:cs="Arial"/>
      <w:kern w:val="2"/>
      <w:sz w:val="24"/>
      <w:szCs w:val="24"/>
    </w:rPr>
  </w:style>
  <w:style w:type="character" w:customStyle="1" w:styleId="21bS10">
    <w:name w:val="21bS大小主題內文1(自訂) 字元"/>
    <w:link w:val="21bS1"/>
    <w:locked/>
    <w:rsid w:val="00E97063"/>
    <w:rPr>
      <w:rFonts w:ascii="Calibri" w:eastAsia="文鼎細圓" w:hAnsi="Calibri" w:cs="Arial"/>
      <w:kern w:val="2"/>
      <w:sz w:val="24"/>
      <w:szCs w:val="24"/>
      <w:lang w:val="en-US" w:eastAsia="zh-TW" w:bidi="ar-SA"/>
    </w:rPr>
  </w:style>
  <w:style w:type="paragraph" w:customStyle="1" w:styleId="30a1">
    <w:name w:val="30a操練標題1(自訂)"/>
    <w:link w:val="30a10"/>
    <w:rsid w:val="00E97063"/>
    <w:pPr>
      <w:adjustRightInd w:val="0"/>
      <w:snapToGrid w:val="0"/>
      <w:spacing w:beforeLines="100" w:afterLines="50"/>
      <w:ind w:left="3678" w:hanging="480"/>
    </w:pPr>
    <w:rPr>
      <w:rFonts w:ascii="Arial" w:eastAsia="文鼎細圓" w:hAnsi="Arial" w:cs="Arial"/>
      <w:b/>
      <w:color w:val="17365D"/>
      <w:kern w:val="2"/>
      <w:sz w:val="28"/>
      <w:szCs w:val="24"/>
    </w:rPr>
  </w:style>
  <w:style w:type="character" w:customStyle="1" w:styleId="30a10">
    <w:name w:val="30a操練標題1(自訂) 字元"/>
    <w:link w:val="30a1"/>
    <w:locked/>
    <w:rsid w:val="00E97063"/>
    <w:rPr>
      <w:rFonts w:ascii="Arial" w:eastAsia="文鼎細圓" w:hAnsi="Arial" w:cs="Arial"/>
      <w:b/>
      <w:color w:val="17365D"/>
      <w:kern w:val="2"/>
      <w:sz w:val="28"/>
      <w:szCs w:val="24"/>
      <w:lang w:val="en-US" w:eastAsia="zh-TW" w:bidi="ar-SA"/>
    </w:rPr>
  </w:style>
  <w:style w:type="paragraph" w:customStyle="1" w:styleId="30b1">
    <w:name w:val="30b操練內文1(自訂)"/>
    <w:link w:val="30b10"/>
    <w:rsid w:val="00E97063"/>
    <w:pPr>
      <w:adjustRightInd w:val="0"/>
      <w:snapToGrid w:val="0"/>
      <w:spacing w:beforeLines="50" w:afterLines="20"/>
    </w:pPr>
    <w:rPr>
      <w:rFonts w:ascii="Arial" w:eastAsia="文鼎細圓" w:hAnsi="Arial" w:cs="Arial"/>
      <w:kern w:val="2"/>
      <w:sz w:val="24"/>
      <w:szCs w:val="24"/>
    </w:rPr>
  </w:style>
  <w:style w:type="character" w:customStyle="1" w:styleId="30b10">
    <w:name w:val="30b操練內文1(自訂) 字元"/>
    <w:link w:val="30b1"/>
    <w:locked/>
    <w:rsid w:val="00E97063"/>
    <w:rPr>
      <w:rFonts w:ascii="Arial" w:eastAsia="文鼎細圓" w:hAnsi="Arial" w:cs="Arial"/>
      <w:kern w:val="2"/>
      <w:sz w:val="24"/>
      <w:szCs w:val="24"/>
      <w:lang w:val="en-US" w:eastAsia="zh-TW" w:bidi="ar-SA"/>
    </w:rPr>
  </w:style>
  <w:style w:type="paragraph" w:customStyle="1" w:styleId="30c1">
    <w:name w:val="30c操練步驟1(自訂)"/>
    <w:link w:val="30c10"/>
    <w:rsid w:val="00E97063"/>
    <w:pPr>
      <w:adjustRightInd w:val="0"/>
      <w:snapToGrid w:val="0"/>
      <w:spacing w:beforeLines="10" w:afterLines="10"/>
      <w:ind w:left="480" w:hanging="480"/>
    </w:pPr>
    <w:rPr>
      <w:rFonts w:ascii="Arial" w:eastAsia="文鼎細圓" w:hAnsi="Arial" w:cs="Arial"/>
      <w:kern w:val="2"/>
      <w:sz w:val="24"/>
      <w:szCs w:val="24"/>
    </w:rPr>
  </w:style>
  <w:style w:type="character" w:customStyle="1" w:styleId="30c10">
    <w:name w:val="30c操練步驟1(自訂) 字元"/>
    <w:link w:val="30c1"/>
    <w:locked/>
    <w:rsid w:val="00E97063"/>
    <w:rPr>
      <w:rFonts w:ascii="Arial" w:eastAsia="文鼎細圓" w:hAnsi="Arial" w:cs="Arial"/>
      <w:kern w:val="2"/>
      <w:sz w:val="24"/>
      <w:szCs w:val="24"/>
      <w:lang w:val="en-US" w:eastAsia="zh-TW" w:bidi="ar-SA"/>
    </w:rPr>
  </w:style>
  <w:style w:type="paragraph" w:customStyle="1" w:styleId="30d1">
    <w:name w:val="30d操練步驟說明1(自訂)"/>
    <w:link w:val="30d10"/>
    <w:rsid w:val="00E97063"/>
    <w:pPr>
      <w:adjustRightInd w:val="0"/>
      <w:snapToGrid w:val="0"/>
      <w:spacing w:after="120"/>
      <w:ind w:leftChars="200" w:left="480"/>
    </w:pPr>
    <w:rPr>
      <w:rFonts w:ascii="Arial" w:eastAsia="文鼎細圓" w:hAnsi="Arial" w:cs="Arial"/>
      <w:kern w:val="2"/>
      <w:sz w:val="22"/>
      <w:szCs w:val="24"/>
    </w:rPr>
  </w:style>
  <w:style w:type="character" w:customStyle="1" w:styleId="30d10">
    <w:name w:val="30d操練步驟說明1(自訂) 字元"/>
    <w:link w:val="30d1"/>
    <w:locked/>
    <w:rsid w:val="00E97063"/>
    <w:rPr>
      <w:rFonts w:ascii="Arial" w:eastAsia="文鼎細圓" w:hAnsi="Arial" w:cs="Arial"/>
      <w:kern w:val="2"/>
      <w:sz w:val="22"/>
      <w:szCs w:val="24"/>
      <w:lang w:val="en-US" w:eastAsia="zh-TW" w:bidi="ar-SA"/>
    </w:rPr>
  </w:style>
  <w:style w:type="paragraph" w:customStyle="1" w:styleId="30e1">
    <w:name w:val="30e操練步驟項目1(自訂)"/>
    <w:link w:val="30e10"/>
    <w:rsid w:val="00E97063"/>
    <w:pPr>
      <w:snapToGrid w:val="0"/>
      <w:spacing w:beforeLines="20" w:afterLines="20"/>
      <w:ind w:left="960" w:hanging="480"/>
    </w:pPr>
    <w:rPr>
      <w:rFonts w:ascii="Eras Medium ITC" w:eastAsia="文鼎細黑" w:hAnsi="Eras Medium ITC"/>
      <w:kern w:val="2"/>
      <w:sz w:val="22"/>
      <w:szCs w:val="24"/>
    </w:rPr>
  </w:style>
  <w:style w:type="character" w:customStyle="1" w:styleId="30e10">
    <w:name w:val="30e操練步驟項目1(自訂) 字元"/>
    <w:link w:val="30e1"/>
    <w:locked/>
    <w:rsid w:val="00E97063"/>
    <w:rPr>
      <w:rFonts w:ascii="Eras Medium ITC" w:eastAsia="文鼎細黑" w:hAnsi="Eras Medium ITC"/>
      <w:kern w:val="2"/>
      <w:sz w:val="22"/>
      <w:szCs w:val="24"/>
      <w:lang w:val="en-US" w:eastAsia="zh-TW" w:bidi="ar-SA"/>
    </w:rPr>
  </w:style>
  <w:style w:type="paragraph" w:customStyle="1" w:styleId="30e2">
    <w:name w:val="30e操練步驟項目2(自訂)"/>
    <w:link w:val="30e20"/>
    <w:rsid w:val="00E97063"/>
    <w:pPr>
      <w:adjustRightInd w:val="0"/>
      <w:snapToGrid w:val="0"/>
      <w:ind w:left="851" w:hanging="338"/>
    </w:pPr>
    <w:rPr>
      <w:rFonts w:ascii="Calibri" w:eastAsia="文鼎細圓" w:hAnsi="Calibri" w:cs="Arial"/>
      <w:kern w:val="2"/>
      <w:sz w:val="24"/>
      <w:szCs w:val="24"/>
    </w:rPr>
  </w:style>
  <w:style w:type="character" w:customStyle="1" w:styleId="30e20">
    <w:name w:val="30e操練步驟項目2(自訂) 字元"/>
    <w:link w:val="30e2"/>
    <w:locked/>
    <w:rsid w:val="00E97063"/>
    <w:rPr>
      <w:rFonts w:ascii="Calibri" w:eastAsia="文鼎細圓" w:hAnsi="Calibri" w:cs="Arial"/>
      <w:kern w:val="2"/>
      <w:sz w:val="24"/>
      <w:szCs w:val="24"/>
      <w:lang w:val="en-US" w:eastAsia="zh-TW" w:bidi="ar-SA"/>
    </w:rPr>
  </w:style>
  <w:style w:type="paragraph" w:customStyle="1" w:styleId="30g1">
    <w:name w:val="30g操練步驟輸入1(自訂)"/>
    <w:link w:val="30g10"/>
    <w:rsid w:val="00E97063"/>
    <w:pPr>
      <w:adjustRightInd w:val="0"/>
      <w:snapToGrid w:val="0"/>
      <w:spacing w:afterLines="20"/>
      <w:ind w:leftChars="200" w:left="480"/>
    </w:pPr>
    <w:rPr>
      <w:rFonts w:ascii="Arial Black" w:eastAsia="新細明體" w:hAnsi="Arial Black"/>
      <w:b/>
      <w:kern w:val="2"/>
      <w:sz w:val="24"/>
      <w:szCs w:val="24"/>
    </w:rPr>
  </w:style>
  <w:style w:type="character" w:customStyle="1" w:styleId="30g10">
    <w:name w:val="30g操練步驟輸入1(自訂) 字元"/>
    <w:link w:val="30g1"/>
    <w:locked/>
    <w:rsid w:val="00E97063"/>
    <w:rPr>
      <w:rFonts w:ascii="Arial Black" w:eastAsia="新細明體" w:hAnsi="Arial Black"/>
      <w:b/>
      <w:kern w:val="2"/>
      <w:sz w:val="24"/>
      <w:szCs w:val="24"/>
      <w:lang w:val="en-US" w:eastAsia="zh-TW" w:bidi="ar-SA"/>
    </w:rPr>
  </w:style>
  <w:style w:type="paragraph" w:customStyle="1" w:styleId="30v1">
    <w:name w:val="30v操練結束標題1(自訂)"/>
    <w:link w:val="30v10"/>
    <w:rsid w:val="00E97063"/>
    <w:pPr>
      <w:jc w:val="center"/>
    </w:pPr>
    <w:rPr>
      <w:rFonts w:ascii="文鼎細黑" w:eastAsia="文鼎細黑" w:hAnsi="Calibri"/>
      <w:color w:val="002060"/>
      <w:kern w:val="2"/>
      <w:sz w:val="24"/>
      <w:szCs w:val="24"/>
    </w:rPr>
  </w:style>
  <w:style w:type="character" w:customStyle="1" w:styleId="30v10">
    <w:name w:val="30v操練結束標題1(自訂) 字元"/>
    <w:link w:val="30v1"/>
    <w:locked/>
    <w:rsid w:val="00E97063"/>
    <w:rPr>
      <w:rFonts w:ascii="文鼎細黑" w:eastAsia="文鼎細黑" w:hAnsi="Calibri"/>
      <w:color w:val="002060"/>
      <w:kern w:val="2"/>
      <w:sz w:val="24"/>
      <w:szCs w:val="24"/>
      <w:lang w:val="en-US" w:eastAsia="zh-TW" w:bidi="ar-SA"/>
    </w:rPr>
  </w:style>
  <w:style w:type="paragraph" w:customStyle="1" w:styleId="51a1">
    <w:name w:val="51a大小註解標題1(自訂)"/>
    <w:link w:val="51a10"/>
    <w:rsid w:val="00E97063"/>
    <w:pPr>
      <w:adjustRightInd w:val="0"/>
      <w:snapToGrid w:val="0"/>
      <w:spacing w:beforeLines="30" w:afterLines="20"/>
      <w:ind w:leftChars="236" w:left="566"/>
    </w:pPr>
    <w:rPr>
      <w:rFonts w:ascii="文鼎中隸" w:eastAsia="文鼎中隸" w:hAnsi="Calibri"/>
      <w:color w:val="0000CC"/>
      <w:kern w:val="2"/>
      <w:sz w:val="28"/>
      <w:szCs w:val="24"/>
    </w:rPr>
  </w:style>
  <w:style w:type="character" w:customStyle="1" w:styleId="51a10">
    <w:name w:val="51a大小註解標題1(自訂) 字元"/>
    <w:link w:val="51a1"/>
    <w:locked/>
    <w:rsid w:val="00E97063"/>
    <w:rPr>
      <w:rFonts w:ascii="文鼎中隸" w:eastAsia="文鼎中隸" w:hAnsi="Calibri"/>
      <w:color w:val="0000CC"/>
      <w:kern w:val="2"/>
      <w:sz w:val="28"/>
      <w:szCs w:val="24"/>
      <w:lang w:val="en-US" w:eastAsia="zh-TW" w:bidi="ar-SA"/>
    </w:rPr>
  </w:style>
  <w:style w:type="paragraph" w:customStyle="1" w:styleId="51b1">
    <w:name w:val="51b大小註解說明1(自訂)"/>
    <w:basedOn w:val="a3"/>
    <w:link w:val="51b10"/>
    <w:rsid w:val="00E97063"/>
    <w:pPr>
      <w:widowControl w:val="0"/>
      <w:topLinePunct w:val="0"/>
      <w:snapToGrid w:val="0"/>
      <w:spacing w:before="0" w:afterLines="30" w:after="0" w:line="240" w:lineRule="auto"/>
      <w:ind w:leftChars="236" w:left="566"/>
      <w:jc w:val="left"/>
      <w:textAlignment w:val="auto"/>
    </w:pPr>
    <w:rPr>
      <w:rFonts w:ascii="Calibri" w:eastAsia="文鼎中隸" w:hAnsi="Calibri"/>
      <w:color w:val="7A0017"/>
      <w:spacing w:val="0"/>
      <w:kern w:val="2"/>
      <w:szCs w:val="24"/>
    </w:rPr>
  </w:style>
  <w:style w:type="character" w:customStyle="1" w:styleId="51b10">
    <w:name w:val="51b大小註解說明1(自訂) 字元"/>
    <w:link w:val="51b1"/>
    <w:locked/>
    <w:rsid w:val="00E97063"/>
    <w:rPr>
      <w:rFonts w:ascii="Calibri" w:eastAsia="文鼎中隸" w:hAnsi="Calibri"/>
      <w:color w:val="7A0017"/>
      <w:kern w:val="2"/>
      <w:sz w:val="22"/>
      <w:szCs w:val="24"/>
      <w:lang w:val="en-US" w:eastAsia="zh-TW" w:bidi="ar-SA"/>
    </w:rPr>
  </w:style>
  <w:style w:type="paragraph" w:customStyle="1" w:styleId="51c1">
    <w:name w:val="51c大小註解數字項目1(自訂)"/>
    <w:link w:val="51c10"/>
    <w:rsid w:val="00E97063"/>
    <w:pPr>
      <w:adjustRightInd w:val="0"/>
      <w:snapToGrid w:val="0"/>
      <w:spacing w:afterLines="20"/>
      <w:ind w:left="1046" w:hanging="480"/>
    </w:pPr>
    <w:rPr>
      <w:rFonts w:ascii="Calibri" w:eastAsia="文鼎中隸" w:hAnsi="Calibri"/>
      <w:color w:val="7A0017"/>
      <w:kern w:val="2"/>
      <w:sz w:val="22"/>
      <w:szCs w:val="24"/>
    </w:rPr>
  </w:style>
  <w:style w:type="character" w:customStyle="1" w:styleId="51c10">
    <w:name w:val="51c大小註解數字項目1(自訂) 字元"/>
    <w:link w:val="51c1"/>
    <w:locked/>
    <w:rsid w:val="00E97063"/>
    <w:rPr>
      <w:rFonts w:ascii="Calibri" w:eastAsia="文鼎中隸" w:hAnsi="Calibri"/>
      <w:color w:val="7A0017"/>
      <w:kern w:val="2"/>
      <w:sz w:val="22"/>
      <w:szCs w:val="24"/>
      <w:lang w:val="en-US" w:eastAsia="zh-TW" w:bidi="ar-SA"/>
    </w:rPr>
  </w:style>
  <w:style w:type="paragraph" w:customStyle="1" w:styleId="52a1">
    <w:name w:val="52a大小秘訣標題1(自訂)"/>
    <w:link w:val="52a10"/>
    <w:rsid w:val="00E97063"/>
    <w:pPr>
      <w:snapToGrid w:val="0"/>
      <w:spacing w:beforeLines="50" w:afterLines="20"/>
      <w:ind w:leftChars="236" w:left="566"/>
    </w:pPr>
    <w:rPr>
      <w:rFonts w:ascii="文鼎中隸" w:eastAsia="文鼎中隸" w:hAnsi="Calibri"/>
      <w:color w:val="0000CC"/>
      <w:kern w:val="2"/>
      <w:sz w:val="28"/>
      <w:szCs w:val="24"/>
    </w:rPr>
  </w:style>
  <w:style w:type="character" w:customStyle="1" w:styleId="52a10">
    <w:name w:val="52a大小秘訣標題1(自訂) 字元"/>
    <w:link w:val="52a1"/>
    <w:locked/>
    <w:rsid w:val="00E97063"/>
    <w:rPr>
      <w:rFonts w:ascii="文鼎中隸" w:eastAsia="文鼎中隸" w:hAnsi="Calibri"/>
      <w:color w:val="0000CC"/>
      <w:kern w:val="2"/>
      <w:sz w:val="28"/>
      <w:szCs w:val="24"/>
      <w:lang w:val="en-US" w:eastAsia="zh-TW" w:bidi="ar-SA"/>
    </w:rPr>
  </w:style>
  <w:style w:type="paragraph" w:customStyle="1" w:styleId="52b1">
    <w:name w:val="52b大小秘訣說明1(自訂)"/>
    <w:link w:val="52b10"/>
    <w:rsid w:val="00E97063"/>
    <w:pPr>
      <w:snapToGrid w:val="0"/>
      <w:spacing w:afterLines="50"/>
      <w:ind w:leftChars="236" w:left="566"/>
    </w:pPr>
    <w:rPr>
      <w:rFonts w:ascii="Calibri" w:eastAsia="文鼎中隸" w:hAnsi="Calibri"/>
      <w:color w:val="7A0017"/>
      <w:kern w:val="2"/>
      <w:sz w:val="22"/>
      <w:szCs w:val="24"/>
    </w:rPr>
  </w:style>
  <w:style w:type="character" w:customStyle="1" w:styleId="52b10">
    <w:name w:val="52b大小秘訣說明1(自訂) 字元"/>
    <w:link w:val="52b1"/>
    <w:locked/>
    <w:rsid w:val="00E97063"/>
    <w:rPr>
      <w:rFonts w:ascii="Calibri" w:eastAsia="文鼎中隸" w:hAnsi="Calibri"/>
      <w:color w:val="7A0017"/>
      <w:kern w:val="2"/>
      <w:sz w:val="22"/>
      <w:szCs w:val="24"/>
      <w:lang w:val="en-US" w:eastAsia="zh-TW" w:bidi="ar-SA"/>
    </w:rPr>
  </w:style>
  <w:style w:type="paragraph" w:customStyle="1" w:styleId="53a1">
    <w:name w:val="53a大小哉問標題1(自訂)"/>
    <w:link w:val="53a10"/>
    <w:rsid w:val="00E97063"/>
    <w:pPr>
      <w:adjustRightInd w:val="0"/>
      <w:snapToGrid w:val="0"/>
      <w:spacing w:beforeLines="30" w:afterLines="10"/>
      <w:ind w:leftChars="177" w:left="425"/>
    </w:pPr>
    <w:rPr>
      <w:rFonts w:ascii="文鼎中隸" w:eastAsia="文鼎中隸" w:hAnsi="Calibri"/>
      <w:color w:val="0000CC"/>
      <w:kern w:val="2"/>
      <w:sz w:val="28"/>
      <w:szCs w:val="24"/>
    </w:rPr>
  </w:style>
  <w:style w:type="character" w:customStyle="1" w:styleId="53a10">
    <w:name w:val="53a大小哉問標題1(自訂) 字元"/>
    <w:link w:val="53a1"/>
    <w:locked/>
    <w:rsid w:val="00E97063"/>
    <w:rPr>
      <w:rFonts w:ascii="文鼎中隸" w:eastAsia="文鼎中隸" w:hAnsi="Calibri"/>
      <w:color w:val="0000CC"/>
      <w:kern w:val="2"/>
      <w:sz w:val="28"/>
      <w:szCs w:val="24"/>
      <w:lang w:val="en-US" w:eastAsia="zh-TW" w:bidi="ar-SA"/>
    </w:rPr>
  </w:style>
  <w:style w:type="paragraph" w:customStyle="1" w:styleId="53b1">
    <w:name w:val="53b大小哉問說明1(自訂)"/>
    <w:link w:val="53b10"/>
    <w:rsid w:val="00E97063"/>
    <w:pPr>
      <w:adjustRightInd w:val="0"/>
      <w:snapToGrid w:val="0"/>
      <w:spacing w:afterLines="30"/>
      <w:ind w:leftChars="177" w:left="425"/>
    </w:pPr>
    <w:rPr>
      <w:rFonts w:ascii="Calibri" w:eastAsia="文鼎中隸" w:hAnsi="Calibri"/>
      <w:color w:val="7A0017"/>
      <w:kern w:val="2"/>
      <w:sz w:val="22"/>
      <w:szCs w:val="24"/>
    </w:rPr>
  </w:style>
  <w:style w:type="character" w:customStyle="1" w:styleId="53b10">
    <w:name w:val="53b大小哉問說明1(自訂) 字元"/>
    <w:link w:val="53b1"/>
    <w:locked/>
    <w:rsid w:val="00E97063"/>
    <w:rPr>
      <w:rFonts w:ascii="Calibri" w:eastAsia="文鼎中隸" w:hAnsi="Calibri"/>
      <w:color w:val="7A0017"/>
      <w:kern w:val="2"/>
      <w:sz w:val="22"/>
      <w:szCs w:val="24"/>
      <w:lang w:val="en-US" w:eastAsia="zh-TW" w:bidi="ar-SA"/>
    </w:rPr>
  </w:style>
  <w:style w:type="paragraph" w:customStyle="1" w:styleId="53c1">
    <w:name w:val="53c大小哉問數字項目1(自訂)"/>
    <w:link w:val="53c10"/>
    <w:rsid w:val="00E97063"/>
    <w:pPr>
      <w:adjustRightInd w:val="0"/>
      <w:snapToGrid w:val="0"/>
      <w:spacing w:afterLines="10"/>
      <w:ind w:left="905" w:hanging="480"/>
    </w:pPr>
    <w:rPr>
      <w:rFonts w:ascii="Calibri" w:eastAsia="文鼎中隸" w:hAnsi="Calibri"/>
      <w:color w:val="7A0017"/>
      <w:kern w:val="2"/>
      <w:sz w:val="22"/>
      <w:szCs w:val="24"/>
    </w:rPr>
  </w:style>
  <w:style w:type="character" w:customStyle="1" w:styleId="53c10">
    <w:name w:val="53c大小哉問數字項目1(自訂) 字元"/>
    <w:link w:val="53c1"/>
    <w:locked/>
    <w:rsid w:val="00E97063"/>
    <w:rPr>
      <w:rFonts w:ascii="Calibri" w:eastAsia="文鼎中隸" w:hAnsi="Calibri"/>
      <w:color w:val="7A0017"/>
      <w:kern w:val="2"/>
      <w:sz w:val="22"/>
      <w:szCs w:val="24"/>
      <w:lang w:val="en-US" w:eastAsia="zh-TW" w:bidi="ar-SA"/>
    </w:rPr>
  </w:style>
  <w:style w:type="paragraph" w:customStyle="1" w:styleId="54a1">
    <w:name w:val="54a大小常識標題1(自訂)"/>
    <w:link w:val="54a10"/>
    <w:rsid w:val="00E97063"/>
    <w:rPr>
      <w:rFonts w:ascii="文鼎中隸" w:eastAsia="文鼎中隸" w:hAnsi="Calibri"/>
      <w:color w:val="0000CC"/>
      <w:kern w:val="2"/>
      <w:sz w:val="28"/>
      <w:szCs w:val="24"/>
    </w:rPr>
  </w:style>
  <w:style w:type="character" w:customStyle="1" w:styleId="54a10">
    <w:name w:val="54a大小常識標題1(自訂) 字元"/>
    <w:link w:val="54a1"/>
    <w:locked/>
    <w:rsid w:val="00E97063"/>
    <w:rPr>
      <w:rFonts w:ascii="文鼎中隸" w:eastAsia="文鼎中隸" w:hAnsi="Calibri"/>
      <w:color w:val="0000CC"/>
      <w:kern w:val="2"/>
      <w:sz w:val="28"/>
      <w:szCs w:val="24"/>
      <w:lang w:val="en-US" w:eastAsia="zh-TW" w:bidi="ar-SA"/>
    </w:rPr>
  </w:style>
  <w:style w:type="paragraph" w:customStyle="1" w:styleId="54b1">
    <w:name w:val="54b大小常識說明1(自訂)"/>
    <w:link w:val="54b10"/>
    <w:rsid w:val="00E97063"/>
    <w:pPr>
      <w:snapToGrid w:val="0"/>
    </w:pPr>
    <w:rPr>
      <w:rFonts w:ascii="Calibri" w:eastAsia="文鼎中隸" w:hAnsi="Calibri"/>
      <w:color w:val="7A0017"/>
      <w:kern w:val="2"/>
      <w:sz w:val="22"/>
      <w:szCs w:val="24"/>
    </w:rPr>
  </w:style>
  <w:style w:type="character" w:customStyle="1" w:styleId="54b10">
    <w:name w:val="54b大小常識說明1(自訂) 字元"/>
    <w:link w:val="54b1"/>
    <w:locked/>
    <w:rsid w:val="00E97063"/>
    <w:rPr>
      <w:rFonts w:ascii="Calibri" w:eastAsia="文鼎中隸" w:hAnsi="Calibri"/>
      <w:color w:val="7A0017"/>
      <w:kern w:val="2"/>
      <w:sz w:val="22"/>
      <w:szCs w:val="24"/>
      <w:lang w:val="en-US" w:eastAsia="zh-TW" w:bidi="ar-SA"/>
    </w:rPr>
  </w:style>
  <w:style w:type="paragraph" w:customStyle="1" w:styleId="59a1">
    <w:name w:val="59a大小測驗標題1(自訂)"/>
    <w:link w:val="59a10"/>
    <w:rsid w:val="00E97063"/>
    <w:pPr>
      <w:snapToGrid w:val="0"/>
      <w:spacing w:beforeLines="100" w:afterLines="20"/>
    </w:pPr>
    <w:rPr>
      <w:rFonts w:ascii="文鼎中隸" w:eastAsia="文鼎中隸" w:hAnsi="Calibri"/>
      <w:color w:val="0000CC"/>
      <w:kern w:val="2"/>
      <w:sz w:val="28"/>
      <w:szCs w:val="24"/>
    </w:rPr>
  </w:style>
  <w:style w:type="character" w:customStyle="1" w:styleId="59a10">
    <w:name w:val="59a大小測驗標題1(自訂) 字元"/>
    <w:link w:val="59a1"/>
    <w:locked/>
    <w:rsid w:val="00E97063"/>
    <w:rPr>
      <w:rFonts w:ascii="文鼎中隸" w:eastAsia="文鼎中隸" w:hAnsi="Calibri"/>
      <w:color w:val="0000CC"/>
      <w:kern w:val="2"/>
      <w:sz w:val="28"/>
      <w:szCs w:val="24"/>
      <w:lang w:val="en-US" w:eastAsia="zh-TW" w:bidi="ar-SA"/>
    </w:rPr>
  </w:style>
  <w:style w:type="paragraph" w:customStyle="1" w:styleId="59b1">
    <w:name w:val="59b大小測驗題目1(自定)"/>
    <w:link w:val="59b10"/>
    <w:rsid w:val="00E97063"/>
    <w:pPr>
      <w:snapToGrid w:val="0"/>
      <w:spacing w:beforeLines="10" w:afterLines="10"/>
      <w:ind w:left="1276" w:hanging="1276"/>
    </w:pPr>
    <w:rPr>
      <w:rFonts w:ascii="Eras Medium ITC" w:eastAsia="文鼎細黑" w:hAnsi="Eras Medium ITC" w:cs="Arial"/>
      <w:color w:val="1D1B11"/>
      <w:kern w:val="2"/>
      <w:sz w:val="22"/>
      <w:lang w:val="zh-TW"/>
    </w:rPr>
  </w:style>
  <w:style w:type="character" w:customStyle="1" w:styleId="59b10">
    <w:name w:val="59b大小測驗題目1(自定) 字元"/>
    <w:link w:val="59b1"/>
    <w:locked/>
    <w:rsid w:val="00E97063"/>
    <w:rPr>
      <w:rFonts w:ascii="Eras Medium ITC" w:eastAsia="文鼎細黑" w:hAnsi="Eras Medium ITC" w:cs="Arial"/>
      <w:color w:val="1D1B11"/>
      <w:kern w:val="2"/>
      <w:sz w:val="22"/>
      <w:lang w:val="zh-TW" w:eastAsia="zh-TW" w:bidi="ar-SA"/>
    </w:rPr>
  </w:style>
  <w:style w:type="paragraph" w:customStyle="1" w:styleId="59c1">
    <w:name w:val="59c大小測驗子題1(自訂)"/>
    <w:link w:val="59c10"/>
    <w:rsid w:val="00E97063"/>
    <w:pPr>
      <w:ind w:left="960" w:hanging="480"/>
    </w:pPr>
    <w:rPr>
      <w:rFonts w:ascii="Eras Medium ITC" w:eastAsia="文鼎細黑" w:hAnsi="Eras Medium ITC" w:cs="Arial"/>
      <w:color w:val="002060"/>
      <w:kern w:val="2"/>
      <w:sz w:val="22"/>
      <w:lang w:val="zh-TW"/>
    </w:rPr>
  </w:style>
  <w:style w:type="character" w:customStyle="1" w:styleId="59c10">
    <w:name w:val="59c大小測驗子題1(自訂) 字元"/>
    <w:link w:val="59c1"/>
    <w:locked/>
    <w:rsid w:val="00E97063"/>
    <w:rPr>
      <w:rFonts w:ascii="Eras Medium ITC" w:eastAsia="文鼎細黑" w:hAnsi="Eras Medium ITC" w:cs="Arial"/>
      <w:color w:val="002060"/>
      <w:kern w:val="2"/>
      <w:sz w:val="22"/>
      <w:lang w:val="zh-TW" w:eastAsia="zh-TW" w:bidi="ar-SA"/>
    </w:rPr>
  </w:style>
  <w:style w:type="paragraph" w:customStyle="1" w:styleId="59p2">
    <w:name w:val="59p大小測驗註解2(自訂)"/>
    <w:link w:val="59p20"/>
    <w:rsid w:val="00E97063"/>
    <w:pPr>
      <w:adjustRightInd w:val="0"/>
      <w:snapToGrid w:val="0"/>
      <w:spacing w:beforeLines="10" w:afterLines="20"/>
      <w:ind w:left="1276"/>
    </w:pPr>
    <w:rPr>
      <w:rFonts w:ascii="Eras Medium ITC" w:eastAsia="華康竹風體 Std W4" w:hAnsi="Eras Medium ITC" w:cs="Arial"/>
      <w:color w:val="403152"/>
      <w:kern w:val="2"/>
      <w:sz w:val="22"/>
      <w:lang w:val="zh-TW"/>
    </w:rPr>
  </w:style>
  <w:style w:type="character" w:customStyle="1" w:styleId="59p20">
    <w:name w:val="59p大小測驗註解2(自訂) 字元"/>
    <w:link w:val="59p2"/>
    <w:locked/>
    <w:rsid w:val="00E97063"/>
    <w:rPr>
      <w:rFonts w:ascii="Eras Medium ITC" w:eastAsia="華康竹風體 Std W4" w:hAnsi="Eras Medium ITC" w:cs="Arial"/>
      <w:color w:val="403152"/>
      <w:kern w:val="2"/>
      <w:sz w:val="22"/>
      <w:lang w:val="zh-TW" w:eastAsia="zh-TW" w:bidi="ar-SA"/>
    </w:rPr>
  </w:style>
  <w:style w:type="paragraph" w:customStyle="1" w:styleId="70a1">
    <w:name w:val="70a本節結束圖案1(自訂)"/>
    <w:link w:val="70a10"/>
    <w:rsid w:val="00E97063"/>
    <w:pPr>
      <w:adjustRightInd w:val="0"/>
      <w:snapToGrid w:val="0"/>
      <w:spacing w:beforeLines="150"/>
      <w:jc w:val="center"/>
    </w:pPr>
    <w:rPr>
      <w:rFonts w:ascii="Arial" w:eastAsia="文鼎中特黑" w:hAnsi="Arial" w:cs="Arial"/>
      <w:noProof/>
      <w:color w:val="943634"/>
      <w:kern w:val="2"/>
      <w:sz w:val="28"/>
      <w:szCs w:val="24"/>
    </w:rPr>
  </w:style>
  <w:style w:type="character" w:customStyle="1" w:styleId="70a10">
    <w:name w:val="70a本節結束圖案1(自訂) 字元"/>
    <w:link w:val="70a1"/>
    <w:locked/>
    <w:rsid w:val="00E97063"/>
    <w:rPr>
      <w:rFonts w:ascii="Arial" w:eastAsia="文鼎中特黑" w:hAnsi="Arial" w:cs="Arial"/>
      <w:noProof/>
      <w:color w:val="943634"/>
      <w:kern w:val="2"/>
      <w:sz w:val="28"/>
      <w:szCs w:val="24"/>
      <w:lang w:val="en-US" w:eastAsia="zh-TW" w:bidi="ar-SA"/>
    </w:rPr>
  </w:style>
  <w:style w:type="paragraph" w:customStyle="1" w:styleId="70b1">
    <w:name w:val="70b本節結束標題1(自訂)"/>
    <w:link w:val="70b10"/>
    <w:rsid w:val="00E97063"/>
    <w:pPr>
      <w:adjustRightInd w:val="0"/>
      <w:snapToGrid w:val="0"/>
      <w:spacing w:beforeLines="200" w:afterLines="50"/>
      <w:jc w:val="center"/>
    </w:pPr>
    <w:rPr>
      <w:rFonts w:ascii="Arial" w:eastAsia="文鼎中特黑" w:hAnsi="Arial" w:cs="Arial"/>
      <w:color w:val="002060"/>
      <w:kern w:val="2"/>
      <w:sz w:val="28"/>
      <w:szCs w:val="24"/>
    </w:rPr>
  </w:style>
  <w:style w:type="character" w:customStyle="1" w:styleId="70b10">
    <w:name w:val="70b本節結束標題1(自訂) 字元"/>
    <w:link w:val="70b1"/>
    <w:locked/>
    <w:rsid w:val="00E97063"/>
    <w:rPr>
      <w:rFonts w:ascii="Arial" w:eastAsia="文鼎中特黑" w:hAnsi="Arial" w:cs="Arial"/>
      <w:color w:val="002060"/>
      <w:kern w:val="2"/>
      <w:sz w:val="28"/>
      <w:szCs w:val="24"/>
      <w:lang w:val="en-US" w:eastAsia="zh-TW" w:bidi="ar-SA"/>
    </w:rPr>
  </w:style>
  <w:style w:type="paragraph" w:customStyle="1" w:styleId="70c1">
    <w:name w:val="70c本節結束說明1(自訂)"/>
    <w:link w:val="70c10"/>
    <w:rsid w:val="00E97063"/>
    <w:pPr>
      <w:adjustRightInd w:val="0"/>
      <w:snapToGrid w:val="0"/>
      <w:spacing w:beforeLines="50" w:afterLines="50"/>
      <w:jc w:val="center"/>
    </w:pPr>
    <w:rPr>
      <w:rFonts w:ascii="Arial" w:eastAsia="文鼎細黑" w:hAnsi="Arial" w:cs="Arial"/>
      <w:color w:val="943634"/>
      <w:kern w:val="2"/>
      <w:szCs w:val="24"/>
    </w:rPr>
  </w:style>
  <w:style w:type="character" w:customStyle="1" w:styleId="70c10">
    <w:name w:val="70c本節結束說明1(自訂) 字元"/>
    <w:link w:val="70c1"/>
    <w:locked/>
    <w:rsid w:val="00E97063"/>
    <w:rPr>
      <w:rFonts w:ascii="Arial" w:eastAsia="文鼎細黑" w:hAnsi="Arial" w:cs="Arial"/>
      <w:color w:val="943634"/>
      <w:kern w:val="2"/>
      <w:szCs w:val="24"/>
      <w:lang w:val="en-US" w:eastAsia="zh-TW" w:bidi="ar-SA"/>
    </w:rPr>
  </w:style>
  <w:style w:type="paragraph" w:customStyle="1" w:styleId="80a1">
    <w:name w:val="80a本章作業標題1(自訂)"/>
    <w:link w:val="80a10"/>
    <w:rsid w:val="00E97063"/>
    <w:pPr>
      <w:snapToGrid w:val="0"/>
      <w:spacing w:beforeLines="50" w:afterLines="100"/>
      <w:jc w:val="center"/>
    </w:pPr>
    <w:rPr>
      <w:rFonts w:ascii="文鼎中隸" w:eastAsia="文鼎中隸" w:hAnsi="Cambria"/>
      <w:b/>
      <w:bCs/>
      <w:color w:val="003300"/>
      <w:kern w:val="2"/>
      <w:sz w:val="40"/>
      <w:szCs w:val="32"/>
    </w:rPr>
  </w:style>
  <w:style w:type="character" w:customStyle="1" w:styleId="80a10">
    <w:name w:val="80a本章作業標題1(自訂) 字元"/>
    <w:link w:val="80a1"/>
    <w:locked/>
    <w:rsid w:val="00E97063"/>
    <w:rPr>
      <w:rFonts w:ascii="文鼎中隸" w:eastAsia="文鼎中隸" w:hAnsi="Cambria"/>
      <w:b/>
      <w:bCs/>
      <w:color w:val="003300"/>
      <w:kern w:val="2"/>
      <w:sz w:val="40"/>
      <w:szCs w:val="32"/>
      <w:lang w:val="en-US" w:eastAsia="zh-TW" w:bidi="ar-SA"/>
    </w:rPr>
  </w:style>
  <w:style w:type="paragraph" w:customStyle="1" w:styleId="80b1">
    <w:name w:val="80b本章作業說明1(自訂)"/>
    <w:link w:val="80b10"/>
    <w:rsid w:val="00E97063"/>
    <w:pPr>
      <w:snapToGrid w:val="0"/>
      <w:spacing w:beforeLines="50" w:afterLines="20"/>
    </w:pPr>
    <w:rPr>
      <w:rFonts w:ascii="Calibri" w:eastAsia="文鼎細圓" w:hAnsi="Calibri" w:cs="Arial"/>
      <w:kern w:val="2"/>
      <w:sz w:val="24"/>
      <w:szCs w:val="24"/>
    </w:rPr>
  </w:style>
  <w:style w:type="character" w:customStyle="1" w:styleId="80b10">
    <w:name w:val="80b本章作業說明1(自訂) 字元"/>
    <w:link w:val="80b1"/>
    <w:locked/>
    <w:rsid w:val="00E97063"/>
    <w:rPr>
      <w:rFonts w:ascii="Calibri" w:eastAsia="文鼎細圓" w:hAnsi="Calibri" w:cs="Arial"/>
      <w:kern w:val="2"/>
      <w:sz w:val="24"/>
      <w:szCs w:val="24"/>
      <w:lang w:val="en-US" w:eastAsia="zh-TW" w:bidi="ar-SA"/>
    </w:rPr>
  </w:style>
  <w:style w:type="paragraph" w:customStyle="1" w:styleId="80m1">
    <w:name w:val="80m本章作業題目1(自訂)"/>
    <w:link w:val="80m10"/>
    <w:rsid w:val="00E97063"/>
    <w:pPr>
      <w:adjustRightInd w:val="0"/>
      <w:snapToGrid w:val="0"/>
      <w:spacing w:beforeLines="50" w:afterLines="10"/>
      <w:ind w:left="425" w:hanging="425"/>
    </w:pPr>
    <w:rPr>
      <w:rFonts w:ascii="Calibri" w:eastAsia="文鼎細圓" w:hAnsi="Calibri" w:cs="Arial"/>
      <w:color w:val="002A00"/>
      <w:kern w:val="2"/>
      <w:sz w:val="24"/>
      <w:szCs w:val="24"/>
    </w:rPr>
  </w:style>
  <w:style w:type="character" w:customStyle="1" w:styleId="80m10">
    <w:name w:val="80m本章作業題目1(自訂) 字元"/>
    <w:link w:val="80m1"/>
    <w:locked/>
    <w:rsid w:val="00E97063"/>
    <w:rPr>
      <w:rFonts w:ascii="Calibri" w:eastAsia="文鼎細圓" w:hAnsi="Calibri" w:cs="Arial"/>
      <w:color w:val="002A00"/>
      <w:kern w:val="2"/>
      <w:sz w:val="24"/>
      <w:szCs w:val="24"/>
      <w:lang w:val="en-US" w:eastAsia="zh-TW" w:bidi="ar-SA"/>
    </w:rPr>
  </w:style>
  <w:style w:type="paragraph" w:customStyle="1" w:styleId="80o1">
    <w:name w:val="80o本章作業題目子題1(自訂)"/>
    <w:link w:val="80o10"/>
    <w:rsid w:val="00E97063"/>
    <w:pPr>
      <w:adjustRightInd w:val="0"/>
      <w:snapToGrid w:val="0"/>
      <w:spacing w:beforeLines="30" w:afterLines="20"/>
      <w:ind w:left="964" w:hanging="482"/>
    </w:pPr>
    <w:rPr>
      <w:rFonts w:ascii="Calibri" w:eastAsia="文鼎細圓" w:hAnsi="Calibri" w:cs="Arial"/>
      <w:kern w:val="2"/>
      <w:sz w:val="24"/>
      <w:szCs w:val="24"/>
    </w:rPr>
  </w:style>
  <w:style w:type="character" w:customStyle="1" w:styleId="80o10">
    <w:name w:val="80o本章作業題目子題1(自訂) 字元"/>
    <w:link w:val="80o1"/>
    <w:locked/>
    <w:rsid w:val="00E97063"/>
    <w:rPr>
      <w:rFonts w:ascii="Calibri" w:eastAsia="文鼎細圓" w:hAnsi="Calibri" w:cs="Arial"/>
      <w:kern w:val="2"/>
      <w:sz w:val="24"/>
      <w:szCs w:val="24"/>
      <w:lang w:val="en-US" w:eastAsia="zh-TW" w:bidi="ar-SA"/>
    </w:rPr>
  </w:style>
  <w:style w:type="paragraph" w:customStyle="1" w:styleId="80c1">
    <w:name w:val="80c本章作業數字項目1 (自訂)"/>
    <w:link w:val="80c10"/>
    <w:rsid w:val="00E97063"/>
    <w:pPr>
      <w:adjustRightInd w:val="0"/>
      <w:snapToGrid w:val="0"/>
      <w:ind w:left="1440" w:hanging="480"/>
    </w:pPr>
    <w:rPr>
      <w:rFonts w:ascii="Calibri" w:eastAsia="文鼎細圓" w:hAnsi="Calibri"/>
      <w:color w:val="0F243E"/>
      <w:kern w:val="2"/>
      <w:sz w:val="24"/>
    </w:rPr>
  </w:style>
  <w:style w:type="character" w:customStyle="1" w:styleId="80c10">
    <w:name w:val="80c本章作業數字項目1 (自訂) 字元"/>
    <w:link w:val="80c1"/>
    <w:locked/>
    <w:rsid w:val="00E97063"/>
    <w:rPr>
      <w:rFonts w:ascii="Calibri" w:eastAsia="文鼎細圓" w:hAnsi="Calibri"/>
      <w:color w:val="0F243E"/>
      <w:kern w:val="2"/>
      <w:sz w:val="24"/>
      <w:lang w:val="en-US" w:eastAsia="zh-TW" w:bidi="ar-SA"/>
    </w:rPr>
  </w:style>
  <w:style w:type="paragraph" w:customStyle="1" w:styleId="80t1">
    <w:name w:val="80t本章作業題目項目說明1(自訂)"/>
    <w:link w:val="80t10"/>
    <w:rsid w:val="00E97063"/>
    <w:pPr>
      <w:adjustRightInd w:val="0"/>
      <w:snapToGrid w:val="0"/>
      <w:spacing w:beforeLines="20" w:afterLines="20"/>
      <w:ind w:leftChars="413" w:left="991"/>
    </w:pPr>
    <w:rPr>
      <w:rFonts w:ascii="Eras Medium ITC" w:eastAsia="文鼎細圓" w:hAnsi="Eras Medium ITC"/>
      <w:color w:val="632423"/>
      <w:kern w:val="2"/>
      <w:sz w:val="22"/>
    </w:rPr>
  </w:style>
  <w:style w:type="character" w:customStyle="1" w:styleId="80t10">
    <w:name w:val="80t本章作業題目項目說明1(自訂) 字元"/>
    <w:link w:val="80t1"/>
    <w:locked/>
    <w:rsid w:val="00E97063"/>
    <w:rPr>
      <w:rFonts w:ascii="Eras Medium ITC" w:eastAsia="文鼎細圓" w:hAnsi="Eras Medium ITC"/>
      <w:color w:val="632423"/>
      <w:kern w:val="2"/>
      <w:sz w:val="22"/>
      <w:lang w:val="en-US" w:eastAsia="zh-TW" w:bidi="ar-SA"/>
    </w:rPr>
  </w:style>
  <w:style w:type="paragraph" w:customStyle="1" w:styleId="80q1">
    <w:name w:val="80q本章作業題目步驟1(自訂)"/>
    <w:link w:val="80q10"/>
    <w:rsid w:val="00E97063"/>
    <w:pPr>
      <w:adjustRightInd w:val="0"/>
      <w:snapToGrid w:val="0"/>
      <w:ind w:left="480" w:hanging="480"/>
    </w:pPr>
    <w:rPr>
      <w:rFonts w:ascii="Eras Medium ITC" w:eastAsia="文鼎細黑" w:hAnsi="Eras Medium ITC"/>
      <w:color w:val="002060"/>
      <w:kern w:val="2"/>
      <w:sz w:val="22"/>
    </w:rPr>
  </w:style>
  <w:style w:type="character" w:customStyle="1" w:styleId="80q10">
    <w:name w:val="80q本章作業題目步驟1(自訂) 字元"/>
    <w:link w:val="80q1"/>
    <w:locked/>
    <w:rsid w:val="00E97063"/>
    <w:rPr>
      <w:rFonts w:ascii="Eras Medium ITC" w:eastAsia="文鼎細黑" w:hAnsi="Eras Medium ITC"/>
      <w:color w:val="002060"/>
      <w:kern w:val="2"/>
      <w:sz w:val="22"/>
      <w:lang w:val="en-US" w:eastAsia="zh-TW" w:bidi="ar-SA"/>
    </w:rPr>
  </w:style>
  <w:style w:type="paragraph" w:customStyle="1" w:styleId="90a1">
    <w:name w:val="90a本章結束圖案1(自訂)"/>
    <w:link w:val="90a10"/>
    <w:rsid w:val="00E97063"/>
    <w:pPr>
      <w:adjustRightInd w:val="0"/>
      <w:snapToGrid w:val="0"/>
      <w:spacing w:beforeLines="250"/>
      <w:jc w:val="center"/>
    </w:pPr>
    <w:rPr>
      <w:rFonts w:ascii="Arial" w:eastAsia="文鼎中特黑" w:hAnsi="Arial" w:cs="Arial"/>
      <w:noProof/>
      <w:color w:val="943634"/>
      <w:kern w:val="2"/>
      <w:sz w:val="28"/>
      <w:szCs w:val="24"/>
    </w:rPr>
  </w:style>
  <w:style w:type="character" w:customStyle="1" w:styleId="90a10">
    <w:name w:val="90a本章結束圖案1(自訂) 字元"/>
    <w:link w:val="90a1"/>
    <w:locked/>
    <w:rsid w:val="00E97063"/>
    <w:rPr>
      <w:rFonts w:ascii="Arial" w:eastAsia="文鼎中特黑" w:hAnsi="Arial" w:cs="Arial"/>
      <w:noProof/>
      <w:color w:val="943634"/>
      <w:kern w:val="2"/>
      <w:sz w:val="28"/>
      <w:szCs w:val="24"/>
      <w:lang w:val="en-US" w:eastAsia="zh-TW" w:bidi="ar-SA"/>
    </w:rPr>
  </w:style>
  <w:style w:type="paragraph" w:customStyle="1" w:styleId="90b1">
    <w:name w:val="90b本章結束標題1(自訂)"/>
    <w:link w:val="90b10"/>
    <w:rsid w:val="00E97063"/>
    <w:pPr>
      <w:adjustRightInd w:val="0"/>
      <w:snapToGrid w:val="0"/>
      <w:jc w:val="center"/>
    </w:pPr>
    <w:rPr>
      <w:rFonts w:ascii="Arial" w:eastAsia="文鼎中特黑" w:hAnsi="Arial" w:cs="Arial"/>
      <w:color w:val="002060"/>
      <w:kern w:val="2"/>
      <w:sz w:val="36"/>
      <w:szCs w:val="24"/>
    </w:rPr>
  </w:style>
  <w:style w:type="character" w:customStyle="1" w:styleId="90b10">
    <w:name w:val="90b本章結束標題1(自訂) 字元"/>
    <w:link w:val="90b1"/>
    <w:locked/>
    <w:rsid w:val="00E97063"/>
    <w:rPr>
      <w:rFonts w:ascii="Arial" w:eastAsia="文鼎中特黑" w:hAnsi="Arial" w:cs="Arial"/>
      <w:color w:val="002060"/>
      <w:kern w:val="2"/>
      <w:sz w:val="36"/>
      <w:szCs w:val="24"/>
      <w:lang w:val="en-US" w:eastAsia="zh-TW" w:bidi="ar-SA"/>
    </w:rPr>
  </w:style>
  <w:style w:type="paragraph" w:customStyle="1" w:styleId="90c1">
    <w:name w:val="90c本章結束說明1(自訂)"/>
    <w:link w:val="90c10"/>
    <w:rsid w:val="00E97063"/>
    <w:pPr>
      <w:adjustRightInd w:val="0"/>
      <w:snapToGrid w:val="0"/>
      <w:spacing w:beforeLines="50"/>
      <w:jc w:val="center"/>
    </w:pPr>
    <w:rPr>
      <w:rFonts w:ascii="Arial" w:eastAsia="文鼎細黑" w:hAnsi="Arial" w:cs="Arial"/>
      <w:color w:val="403152"/>
      <w:kern w:val="2"/>
      <w:szCs w:val="24"/>
    </w:rPr>
  </w:style>
  <w:style w:type="character" w:customStyle="1" w:styleId="90c10">
    <w:name w:val="90c本章結束說明1(自訂) 字元"/>
    <w:link w:val="90c1"/>
    <w:locked/>
    <w:rsid w:val="00E97063"/>
    <w:rPr>
      <w:rFonts w:ascii="Arial" w:eastAsia="文鼎細黑" w:hAnsi="Arial" w:cs="Arial"/>
      <w:color w:val="403152"/>
      <w:kern w:val="2"/>
      <w:szCs w:val="24"/>
      <w:lang w:val="en-US" w:eastAsia="zh-TW" w:bidi="ar-SA"/>
    </w:rPr>
  </w:style>
  <w:style w:type="table" w:customStyle="1" w:styleId="-511">
    <w:name w:val="淺色網底 - 輔色 51"/>
    <w:rsid w:val="00E97063"/>
    <w:rPr>
      <w:rFonts w:ascii="Calibri" w:eastAsia="新細明體"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paragraph" w:customStyle="1" w:styleId="10n2">
    <w:name w:val="10n大節數字項目2(自訂)"/>
    <w:link w:val="10n20"/>
    <w:rsid w:val="00E97063"/>
    <w:rPr>
      <w:rFonts w:ascii="Calibri" w:eastAsia="文鼎細圓" w:hAnsi="Calibri" w:cs="Arial"/>
      <w:kern w:val="2"/>
      <w:sz w:val="24"/>
      <w:szCs w:val="24"/>
    </w:rPr>
  </w:style>
  <w:style w:type="character" w:customStyle="1" w:styleId="10n20">
    <w:name w:val="10n大節數字項目2(自訂) 字元"/>
    <w:link w:val="10n2"/>
    <w:locked/>
    <w:rsid w:val="00E97063"/>
    <w:rPr>
      <w:rFonts w:ascii="Calibri" w:eastAsia="文鼎細圓" w:hAnsi="Calibri" w:cs="Arial"/>
      <w:kern w:val="2"/>
      <w:sz w:val="24"/>
      <w:szCs w:val="24"/>
      <w:lang w:val="en-US" w:eastAsia="zh-TW" w:bidi="ar-SA"/>
    </w:rPr>
  </w:style>
  <w:style w:type="paragraph" w:customStyle="1" w:styleId="10k1">
    <w:name w:val="10k大節段落標題1(自訂)"/>
    <w:link w:val="10k10"/>
    <w:rsid w:val="00E97063"/>
    <w:pPr>
      <w:adjustRightInd w:val="0"/>
      <w:snapToGrid w:val="0"/>
      <w:spacing w:beforeLines="30" w:afterLines="10"/>
    </w:pPr>
    <w:rPr>
      <w:rFonts w:ascii="Eras Medium ITC" w:eastAsia="文鼎細圓" w:hAnsi="Eras Medium ITC" w:cs="Arial"/>
      <w:b/>
      <w:color w:val="002060"/>
      <w:kern w:val="2"/>
      <w:sz w:val="28"/>
      <w:szCs w:val="24"/>
    </w:rPr>
  </w:style>
  <w:style w:type="character" w:customStyle="1" w:styleId="10k10">
    <w:name w:val="10k大節段落標題1(自訂) 字元"/>
    <w:link w:val="10k1"/>
    <w:locked/>
    <w:rsid w:val="00E97063"/>
    <w:rPr>
      <w:rFonts w:ascii="Eras Medium ITC" w:eastAsia="文鼎細圓" w:hAnsi="Eras Medium ITC" w:cs="Arial"/>
      <w:b/>
      <w:color w:val="002060"/>
      <w:kern w:val="2"/>
      <w:sz w:val="28"/>
      <w:szCs w:val="24"/>
      <w:lang w:val="en-US" w:eastAsia="zh-TW" w:bidi="ar-SA"/>
    </w:rPr>
  </w:style>
  <w:style w:type="paragraph" w:customStyle="1" w:styleId="10n1">
    <w:name w:val="10n大節數字項目1(自訂)"/>
    <w:link w:val="10n10"/>
    <w:rsid w:val="00E97063"/>
    <w:pPr>
      <w:adjustRightInd w:val="0"/>
      <w:snapToGrid w:val="0"/>
      <w:spacing w:beforeLines="20" w:afterLines="20"/>
      <w:ind w:left="851" w:hanging="482"/>
    </w:pPr>
    <w:rPr>
      <w:rFonts w:ascii="Calibri" w:eastAsia="文鼎細圓" w:hAnsi="Calibri" w:cs="Arial Black"/>
      <w:color w:val="000000"/>
      <w:kern w:val="2"/>
      <w:sz w:val="24"/>
      <w:szCs w:val="24"/>
    </w:rPr>
  </w:style>
  <w:style w:type="character" w:customStyle="1" w:styleId="10n10">
    <w:name w:val="10n大節數字項目1(自訂) 字元"/>
    <w:link w:val="10n1"/>
    <w:locked/>
    <w:rsid w:val="00E97063"/>
    <w:rPr>
      <w:rFonts w:ascii="Calibri" w:eastAsia="文鼎細圓" w:hAnsi="Calibri" w:cs="Arial Black"/>
      <w:color w:val="000000"/>
      <w:kern w:val="2"/>
      <w:sz w:val="24"/>
      <w:szCs w:val="24"/>
      <w:lang w:val="en-US" w:eastAsia="zh-TW" w:bidi="ar-SA"/>
    </w:rPr>
  </w:style>
  <w:style w:type="paragraph" w:customStyle="1" w:styleId="30h1">
    <w:name w:val="30h操練大小主題標題1(自訂)"/>
    <w:link w:val="30h10"/>
    <w:rsid w:val="00E97063"/>
    <w:pPr>
      <w:adjustRightInd w:val="0"/>
      <w:snapToGrid w:val="0"/>
      <w:spacing w:beforeLines="80" w:afterLines="20"/>
      <w:ind w:leftChars="118" w:left="283"/>
    </w:pPr>
    <w:rPr>
      <w:rFonts w:ascii="Eras Medium ITC" w:eastAsia="文鼎細圓" w:hAnsi="Eras Medium ITC" w:cs="Arial"/>
      <w:b/>
      <w:color w:val="002060"/>
      <w:kern w:val="2"/>
      <w:sz w:val="28"/>
      <w:szCs w:val="24"/>
    </w:rPr>
  </w:style>
  <w:style w:type="character" w:customStyle="1" w:styleId="30h10">
    <w:name w:val="30h操練大小主題標題1(自訂) 字元"/>
    <w:link w:val="30h1"/>
    <w:locked/>
    <w:rsid w:val="00E97063"/>
    <w:rPr>
      <w:rFonts w:ascii="Eras Medium ITC" w:eastAsia="文鼎細圓" w:hAnsi="Eras Medium ITC" w:cs="Arial"/>
      <w:b/>
      <w:color w:val="002060"/>
      <w:kern w:val="2"/>
      <w:sz w:val="28"/>
      <w:szCs w:val="24"/>
      <w:lang w:val="en-US" w:eastAsia="zh-TW" w:bidi="ar-SA"/>
    </w:rPr>
  </w:style>
  <w:style w:type="paragraph" w:customStyle="1" w:styleId="30i1">
    <w:name w:val="30i操練大小主題內文1(自訂)"/>
    <w:link w:val="30i10"/>
    <w:rsid w:val="00E97063"/>
    <w:pPr>
      <w:adjustRightInd w:val="0"/>
      <w:snapToGrid w:val="0"/>
      <w:spacing w:afterLines="20"/>
      <w:ind w:leftChars="118" w:left="283" w:firstLine="1"/>
    </w:pPr>
    <w:rPr>
      <w:rFonts w:ascii="Calibri" w:eastAsia="文鼎細圓" w:hAnsi="Calibri" w:cs="Arial"/>
      <w:kern w:val="2"/>
      <w:sz w:val="24"/>
      <w:szCs w:val="24"/>
    </w:rPr>
  </w:style>
  <w:style w:type="character" w:customStyle="1" w:styleId="30i10">
    <w:name w:val="30i操練大小主題內文1(自訂) 字元"/>
    <w:link w:val="30i1"/>
    <w:locked/>
    <w:rsid w:val="00E97063"/>
    <w:rPr>
      <w:rFonts w:ascii="Calibri" w:eastAsia="文鼎細圓" w:hAnsi="Calibri" w:cs="Arial"/>
      <w:kern w:val="2"/>
      <w:sz w:val="24"/>
      <w:szCs w:val="24"/>
      <w:lang w:val="en-US" w:eastAsia="zh-TW" w:bidi="ar-SA"/>
    </w:rPr>
  </w:style>
  <w:style w:type="paragraph" w:customStyle="1" w:styleId="59k1">
    <w:name w:val="59k大小測驗項目說明1(自訂)"/>
    <w:link w:val="59k10"/>
    <w:rsid w:val="00E97063"/>
    <w:pPr>
      <w:ind w:left="993"/>
    </w:pPr>
    <w:rPr>
      <w:rFonts w:ascii="Eras Medium ITC" w:eastAsia="文鼎細黑" w:hAnsi="Eras Medium ITC" w:cs="Arial"/>
      <w:color w:val="4A442A"/>
      <w:kern w:val="2"/>
      <w:lang w:val="zh-TW"/>
    </w:rPr>
  </w:style>
  <w:style w:type="character" w:customStyle="1" w:styleId="59k10">
    <w:name w:val="59k大小測驗項目說明1(自訂) 字元"/>
    <w:link w:val="59k1"/>
    <w:locked/>
    <w:rsid w:val="00E97063"/>
    <w:rPr>
      <w:rFonts w:ascii="Eras Medium ITC" w:eastAsia="文鼎細黑" w:hAnsi="Eras Medium ITC" w:cs="Arial"/>
      <w:color w:val="4A442A"/>
      <w:kern w:val="2"/>
      <w:lang w:val="zh-TW" w:eastAsia="zh-TW" w:bidi="ar-SA"/>
    </w:rPr>
  </w:style>
  <w:style w:type="paragraph" w:customStyle="1" w:styleId="59p1">
    <w:name w:val="59p大小測驗註解1(自訂)"/>
    <w:link w:val="59p10"/>
    <w:rsid w:val="00E97063"/>
    <w:pPr>
      <w:ind w:left="426"/>
    </w:pPr>
    <w:rPr>
      <w:rFonts w:ascii="Calibri" w:eastAsia="華康圓體 Std W3" w:hAnsi="Calibri" w:cs="Arial"/>
      <w:color w:val="403152"/>
      <w:kern w:val="2"/>
      <w:sz w:val="22"/>
      <w:lang w:val="zh-TW"/>
    </w:rPr>
  </w:style>
  <w:style w:type="character" w:customStyle="1" w:styleId="59p10">
    <w:name w:val="59p大小測驗註解1(自訂) 字元"/>
    <w:link w:val="59p1"/>
    <w:locked/>
    <w:rsid w:val="00E97063"/>
    <w:rPr>
      <w:rFonts w:ascii="Calibri" w:eastAsia="華康圓體 Std W3" w:hAnsi="Calibri" w:cs="Arial"/>
      <w:color w:val="403152"/>
      <w:kern w:val="2"/>
      <w:sz w:val="22"/>
      <w:lang w:val="zh-TW" w:eastAsia="zh-TW" w:bidi="ar-SA"/>
    </w:rPr>
  </w:style>
  <w:style w:type="paragraph" w:customStyle="1" w:styleId="59d1">
    <w:name w:val="59d大小測驗說明1(自訂)"/>
    <w:link w:val="59d10"/>
    <w:rsid w:val="00E97063"/>
    <w:pPr>
      <w:adjustRightInd w:val="0"/>
      <w:snapToGrid w:val="0"/>
      <w:spacing w:beforeLines="20" w:afterLines="30"/>
      <w:ind w:left="425"/>
    </w:pPr>
    <w:rPr>
      <w:rFonts w:ascii="Calibri" w:eastAsia="華康圓體 Std W3" w:hAnsi="Calibri" w:cs="Arial"/>
      <w:color w:val="403152"/>
      <w:kern w:val="2"/>
      <w:sz w:val="22"/>
      <w:lang w:val="zh-TW"/>
    </w:rPr>
  </w:style>
  <w:style w:type="character" w:customStyle="1" w:styleId="59d10">
    <w:name w:val="59d大小測驗說明1(自訂) 字元"/>
    <w:link w:val="59d1"/>
    <w:locked/>
    <w:rsid w:val="00E97063"/>
    <w:rPr>
      <w:rFonts w:ascii="Calibri" w:eastAsia="華康圓體 Std W3" w:hAnsi="Calibri" w:cs="Arial"/>
      <w:color w:val="403152"/>
      <w:kern w:val="2"/>
      <w:sz w:val="22"/>
      <w:lang w:val="zh-TW" w:eastAsia="zh-TW" w:bidi="ar-SA"/>
    </w:rPr>
  </w:style>
  <w:style w:type="paragraph" w:customStyle="1" w:styleId="58a1">
    <w:name w:val="58a特別說明標題1(自訂)"/>
    <w:link w:val="58a10"/>
    <w:rsid w:val="00E97063"/>
    <w:pPr>
      <w:adjustRightInd w:val="0"/>
      <w:snapToGrid w:val="0"/>
      <w:spacing w:beforeLines="20"/>
      <w:ind w:leftChars="177" w:left="425"/>
    </w:pPr>
    <w:rPr>
      <w:rFonts w:ascii="文鼎中隸" w:eastAsia="文鼎中隸" w:hAnsi="Calibri"/>
      <w:color w:val="0000CC"/>
      <w:kern w:val="2"/>
      <w:sz w:val="28"/>
      <w:szCs w:val="24"/>
    </w:rPr>
  </w:style>
  <w:style w:type="character" w:customStyle="1" w:styleId="58a10">
    <w:name w:val="58a特別說明標題1(自訂) 字元"/>
    <w:link w:val="58a1"/>
    <w:locked/>
    <w:rsid w:val="00E97063"/>
    <w:rPr>
      <w:rFonts w:ascii="文鼎中隸" w:eastAsia="文鼎中隸" w:hAnsi="Calibri"/>
      <w:color w:val="0000CC"/>
      <w:kern w:val="2"/>
      <w:sz w:val="28"/>
      <w:szCs w:val="24"/>
      <w:lang w:val="en-US" w:eastAsia="zh-TW" w:bidi="ar-SA"/>
    </w:rPr>
  </w:style>
  <w:style w:type="paragraph" w:customStyle="1" w:styleId="58b1">
    <w:name w:val="58b特別說明說明1(自訂)"/>
    <w:link w:val="58b10"/>
    <w:rsid w:val="00E97063"/>
    <w:pPr>
      <w:adjustRightInd w:val="0"/>
      <w:snapToGrid w:val="0"/>
      <w:spacing w:afterLines="30"/>
      <w:ind w:leftChars="177" w:left="425"/>
    </w:pPr>
    <w:rPr>
      <w:rFonts w:ascii="Calibri" w:eastAsia="文鼎中隸" w:hAnsi="Calibri"/>
      <w:color w:val="7A0017"/>
      <w:kern w:val="2"/>
      <w:sz w:val="22"/>
      <w:szCs w:val="24"/>
    </w:rPr>
  </w:style>
  <w:style w:type="character" w:customStyle="1" w:styleId="58b10">
    <w:name w:val="58b特別說明說明1(自訂) 字元"/>
    <w:link w:val="58b1"/>
    <w:locked/>
    <w:rsid w:val="00E97063"/>
    <w:rPr>
      <w:rFonts w:ascii="Calibri" w:eastAsia="文鼎中隸" w:hAnsi="Calibri"/>
      <w:color w:val="7A0017"/>
      <w:kern w:val="2"/>
      <w:sz w:val="22"/>
      <w:szCs w:val="24"/>
      <w:lang w:val="en-US" w:eastAsia="zh-TW" w:bidi="ar-SA"/>
    </w:rPr>
  </w:style>
  <w:style w:type="paragraph" w:customStyle="1" w:styleId="58c1">
    <w:name w:val="58c特別說明數字項目1(自訂)"/>
    <w:link w:val="58c10"/>
    <w:rsid w:val="00E97063"/>
    <w:pPr>
      <w:adjustRightInd w:val="0"/>
      <w:snapToGrid w:val="0"/>
      <w:spacing w:afterLines="20"/>
      <w:ind w:left="1046" w:hanging="480"/>
    </w:pPr>
    <w:rPr>
      <w:rFonts w:ascii="Calibri" w:eastAsia="文鼎中隸" w:hAnsi="Calibri"/>
      <w:color w:val="7A0017"/>
      <w:kern w:val="2"/>
      <w:sz w:val="22"/>
      <w:szCs w:val="24"/>
    </w:rPr>
  </w:style>
  <w:style w:type="character" w:customStyle="1" w:styleId="58c10">
    <w:name w:val="58c特別說明數字項目1(自訂) 字元"/>
    <w:link w:val="58c1"/>
    <w:locked/>
    <w:rsid w:val="00E97063"/>
    <w:rPr>
      <w:rFonts w:ascii="Calibri" w:eastAsia="文鼎中隸" w:hAnsi="Calibri"/>
      <w:color w:val="7A0017"/>
      <w:kern w:val="2"/>
      <w:sz w:val="22"/>
      <w:szCs w:val="24"/>
      <w:lang w:val="en-US" w:eastAsia="zh-TW" w:bidi="ar-SA"/>
    </w:rPr>
  </w:style>
  <w:style w:type="paragraph" w:customStyle="1" w:styleId="55a1">
    <w:name w:val="55a大小重點標題1(自訂)"/>
    <w:link w:val="55a10"/>
    <w:rsid w:val="00E97063"/>
    <w:pPr>
      <w:adjustRightInd w:val="0"/>
      <w:snapToGrid w:val="0"/>
      <w:spacing w:beforeLines="20"/>
      <w:ind w:leftChars="118" w:left="283"/>
    </w:pPr>
    <w:rPr>
      <w:rFonts w:ascii="文鼎中隸" w:eastAsia="文鼎中隸" w:hAnsi="Calibri"/>
      <w:color w:val="0000CC"/>
      <w:kern w:val="2"/>
      <w:sz w:val="28"/>
      <w:szCs w:val="24"/>
    </w:rPr>
  </w:style>
  <w:style w:type="character" w:customStyle="1" w:styleId="55a10">
    <w:name w:val="55a大小重點標題1(自訂) 字元"/>
    <w:link w:val="55a1"/>
    <w:locked/>
    <w:rsid w:val="00E97063"/>
    <w:rPr>
      <w:rFonts w:ascii="文鼎中隸" w:eastAsia="文鼎中隸" w:hAnsi="Calibri"/>
      <w:color w:val="0000CC"/>
      <w:kern w:val="2"/>
      <w:sz w:val="28"/>
      <w:szCs w:val="24"/>
      <w:lang w:val="en-US" w:eastAsia="zh-TW" w:bidi="ar-SA"/>
    </w:rPr>
  </w:style>
  <w:style w:type="paragraph" w:customStyle="1" w:styleId="55b1">
    <w:name w:val="55b大小重點說明1(自訂)"/>
    <w:link w:val="55b10"/>
    <w:rsid w:val="00E97063"/>
    <w:pPr>
      <w:adjustRightInd w:val="0"/>
      <w:snapToGrid w:val="0"/>
      <w:spacing w:afterLines="50"/>
      <w:ind w:leftChars="177" w:left="425"/>
    </w:pPr>
    <w:rPr>
      <w:rFonts w:ascii="Calibri" w:eastAsia="文鼎中隸" w:hAnsi="Calibri"/>
      <w:color w:val="7A0017"/>
      <w:kern w:val="2"/>
      <w:sz w:val="22"/>
      <w:szCs w:val="24"/>
    </w:rPr>
  </w:style>
  <w:style w:type="character" w:customStyle="1" w:styleId="55b10">
    <w:name w:val="55b大小重點說明1(自訂) 字元"/>
    <w:link w:val="55b1"/>
    <w:locked/>
    <w:rsid w:val="00E97063"/>
    <w:rPr>
      <w:rFonts w:ascii="Calibri" w:eastAsia="文鼎中隸" w:hAnsi="Calibri"/>
      <w:color w:val="7A0017"/>
      <w:kern w:val="2"/>
      <w:sz w:val="22"/>
      <w:szCs w:val="24"/>
      <w:lang w:val="en-US" w:eastAsia="zh-TW" w:bidi="ar-SA"/>
    </w:rPr>
  </w:style>
  <w:style w:type="paragraph" w:customStyle="1" w:styleId="10o1">
    <w:name w:val="10o大節數字項目說明1(自訂)"/>
    <w:link w:val="10o10"/>
    <w:rsid w:val="00E97063"/>
    <w:pPr>
      <w:adjustRightInd w:val="0"/>
      <w:snapToGrid w:val="0"/>
      <w:ind w:leftChars="236" w:left="566"/>
    </w:pPr>
    <w:rPr>
      <w:rFonts w:ascii="Calibri" w:eastAsia="文鼎細圓" w:hAnsi="Calibri" w:cs="Arial"/>
      <w:kern w:val="2"/>
      <w:sz w:val="22"/>
      <w:szCs w:val="24"/>
    </w:rPr>
  </w:style>
  <w:style w:type="character" w:customStyle="1" w:styleId="10o10">
    <w:name w:val="10o大節數字項目說明1(自訂) 字元"/>
    <w:link w:val="10o1"/>
    <w:locked/>
    <w:rsid w:val="00E97063"/>
    <w:rPr>
      <w:rFonts w:ascii="Calibri" w:eastAsia="文鼎細圓" w:hAnsi="Calibri" w:cs="Arial"/>
      <w:kern w:val="2"/>
      <w:sz w:val="22"/>
      <w:szCs w:val="24"/>
      <w:lang w:val="en-US" w:eastAsia="zh-TW" w:bidi="ar-SA"/>
    </w:rPr>
  </w:style>
  <w:style w:type="paragraph" w:customStyle="1" w:styleId="11p2">
    <w:name w:val="11p準備動作符號項目2(自訂)"/>
    <w:link w:val="11p20"/>
    <w:rsid w:val="00E97063"/>
    <w:pPr>
      <w:adjustRightInd w:val="0"/>
      <w:snapToGrid w:val="0"/>
      <w:ind w:left="962" w:hanging="480"/>
    </w:pPr>
    <w:rPr>
      <w:rFonts w:ascii="Calibri" w:eastAsia="文鼎細圓" w:hAnsi="Calibri" w:cs="Arial"/>
      <w:color w:val="003300"/>
      <w:kern w:val="2"/>
      <w:sz w:val="18"/>
      <w:szCs w:val="24"/>
    </w:rPr>
  </w:style>
  <w:style w:type="character" w:customStyle="1" w:styleId="11p20">
    <w:name w:val="11p準備動作符號項目2(自訂) 字元"/>
    <w:link w:val="11p2"/>
    <w:locked/>
    <w:rsid w:val="00E97063"/>
    <w:rPr>
      <w:rFonts w:ascii="Calibri" w:eastAsia="文鼎細圓" w:hAnsi="Calibri" w:cs="Arial"/>
      <w:color w:val="003300"/>
      <w:kern w:val="2"/>
      <w:sz w:val="18"/>
      <w:szCs w:val="24"/>
      <w:lang w:val="en-US" w:eastAsia="zh-TW" w:bidi="ar-SA"/>
    </w:rPr>
  </w:style>
  <w:style w:type="paragraph" w:customStyle="1" w:styleId="14b5">
    <w:name w:val="14b圖案註解說明5(自訂)"/>
    <w:link w:val="14b50"/>
    <w:rsid w:val="00E97063"/>
    <w:pPr>
      <w:adjustRightInd w:val="0"/>
      <w:snapToGrid w:val="0"/>
      <w:jc w:val="center"/>
    </w:pPr>
    <w:rPr>
      <w:rFonts w:ascii="Calibri" w:eastAsia="文鼎細圓" w:hAnsi="Calibri" w:cs="Arial"/>
      <w:color w:val="0000FF"/>
      <w:kern w:val="2"/>
      <w:sz w:val="18"/>
      <w:szCs w:val="24"/>
    </w:rPr>
  </w:style>
  <w:style w:type="character" w:customStyle="1" w:styleId="14b50">
    <w:name w:val="14b圖案註解說明5(自訂) 字元"/>
    <w:link w:val="14b5"/>
    <w:locked/>
    <w:rsid w:val="00E97063"/>
    <w:rPr>
      <w:rFonts w:ascii="Calibri" w:eastAsia="文鼎細圓" w:hAnsi="Calibri" w:cs="Arial"/>
      <w:color w:val="0000FF"/>
      <w:kern w:val="2"/>
      <w:sz w:val="18"/>
      <w:szCs w:val="24"/>
      <w:lang w:val="en-US" w:eastAsia="zh-TW" w:bidi="ar-SA"/>
    </w:rPr>
  </w:style>
  <w:style w:type="paragraph" w:customStyle="1" w:styleId="14b9">
    <w:name w:val="14b圖案註解說明9(自訂)"/>
    <w:link w:val="14b90"/>
    <w:rsid w:val="00E97063"/>
    <w:pPr>
      <w:snapToGrid w:val="0"/>
      <w:jc w:val="center"/>
    </w:pPr>
    <w:rPr>
      <w:rFonts w:ascii="Calibri" w:eastAsia="文鼎細圓" w:hAnsi="Calibri" w:cs="Arial"/>
      <w:color w:val="FFFFFF"/>
      <w:kern w:val="2"/>
      <w:szCs w:val="24"/>
    </w:rPr>
  </w:style>
  <w:style w:type="character" w:customStyle="1" w:styleId="14b90">
    <w:name w:val="14b圖案註解說明9(自訂) 字元"/>
    <w:link w:val="14b9"/>
    <w:locked/>
    <w:rsid w:val="00E97063"/>
    <w:rPr>
      <w:rFonts w:ascii="Calibri" w:eastAsia="文鼎細圓" w:hAnsi="Calibri" w:cs="Arial"/>
      <w:color w:val="FFFFFF"/>
      <w:kern w:val="2"/>
      <w:szCs w:val="24"/>
      <w:lang w:val="en-US" w:eastAsia="zh-TW" w:bidi="ar-SA"/>
    </w:rPr>
  </w:style>
  <w:style w:type="paragraph" w:customStyle="1" w:styleId="50b1">
    <w:name w:val="50b寫作備忘說明1(自訂)"/>
    <w:link w:val="50b10"/>
    <w:rsid w:val="00E97063"/>
    <w:pPr>
      <w:adjustRightInd w:val="0"/>
      <w:snapToGrid w:val="0"/>
      <w:spacing w:beforeLines="50" w:afterLines="50"/>
    </w:pPr>
    <w:rPr>
      <w:rFonts w:ascii="Arial" w:eastAsia="文鼎細圓" w:hAnsi="Arial" w:cs="Arial"/>
      <w:color w:val="FF0000"/>
      <w:kern w:val="2"/>
      <w:sz w:val="28"/>
      <w:szCs w:val="24"/>
    </w:rPr>
  </w:style>
  <w:style w:type="character" w:customStyle="1" w:styleId="50b10">
    <w:name w:val="50b寫作備忘說明1(自訂) 字元"/>
    <w:link w:val="50b1"/>
    <w:locked/>
    <w:rsid w:val="00E97063"/>
    <w:rPr>
      <w:rFonts w:ascii="Arial" w:eastAsia="文鼎細圓" w:hAnsi="Arial" w:cs="Arial"/>
      <w:color w:val="FF0000"/>
      <w:kern w:val="2"/>
      <w:sz w:val="28"/>
      <w:szCs w:val="24"/>
      <w:lang w:val="en-US" w:eastAsia="zh-TW" w:bidi="ar-SA"/>
    </w:rPr>
  </w:style>
  <w:style w:type="paragraph" w:customStyle="1" w:styleId="80d1">
    <w:name w:val="80d本章作業符號項目1(自訂)"/>
    <w:link w:val="80d10"/>
    <w:rsid w:val="00E97063"/>
    <w:pPr>
      <w:adjustRightInd w:val="0"/>
      <w:snapToGrid w:val="0"/>
      <w:spacing w:beforeLines="30"/>
      <w:ind w:leftChars="200" w:left="962" w:hanging="482"/>
    </w:pPr>
    <w:rPr>
      <w:rFonts w:ascii="Eras Medium ITC" w:eastAsia="文鼎細黑" w:hAnsi="Eras Medium ITC" w:cs="微軟正黑體"/>
      <w:kern w:val="2"/>
      <w:sz w:val="24"/>
      <w:szCs w:val="24"/>
    </w:rPr>
  </w:style>
  <w:style w:type="character" w:customStyle="1" w:styleId="80d10">
    <w:name w:val="80d本章作業符號項目1(自訂) 字元"/>
    <w:link w:val="80d1"/>
    <w:locked/>
    <w:rsid w:val="00E97063"/>
    <w:rPr>
      <w:rFonts w:ascii="Eras Medium ITC" w:eastAsia="文鼎細黑" w:hAnsi="Eras Medium ITC" w:cs="微軟正黑體"/>
      <w:kern w:val="2"/>
      <w:sz w:val="24"/>
      <w:szCs w:val="24"/>
      <w:lang w:val="en-US" w:eastAsia="zh-TW" w:bidi="ar-SA"/>
    </w:rPr>
  </w:style>
  <w:style w:type="paragraph" w:customStyle="1" w:styleId="80n1">
    <w:name w:val="80n本章作業題目說明1(自訂)"/>
    <w:link w:val="80n10"/>
    <w:rsid w:val="00E97063"/>
    <w:pPr>
      <w:adjustRightInd w:val="0"/>
      <w:snapToGrid w:val="0"/>
      <w:ind w:leftChars="177" w:left="425"/>
    </w:pPr>
    <w:rPr>
      <w:rFonts w:ascii="Calibri" w:eastAsia="文鼎細圓" w:hAnsi="Calibri" w:cs="微軟正黑體"/>
      <w:color w:val="803D06"/>
      <w:kern w:val="2"/>
      <w:sz w:val="24"/>
    </w:rPr>
  </w:style>
  <w:style w:type="character" w:customStyle="1" w:styleId="80n10">
    <w:name w:val="80n本章作業題目說明1(自訂) 字元"/>
    <w:link w:val="80n1"/>
    <w:locked/>
    <w:rsid w:val="00E97063"/>
    <w:rPr>
      <w:rFonts w:ascii="Calibri" w:eastAsia="文鼎細圓" w:hAnsi="Calibri" w:cs="微軟正黑體"/>
      <w:color w:val="803D06"/>
      <w:kern w:val="2"/>
      <w:sz w:val="24"/>
      <w:lang w:val="en-US" w:eastAsia="zh-TW" w:bidi="ar-SA"/>
    </w:rPr>
  </w:style>
  <w:style w:type="paragraph" w:customStyle="1" w:styleId="80n2">
    <w:name w:val="80n本章作業題目說明2(自訂)"/>
    <w:link w:val="80n20"/>
    <w:rsid w:val="00E97063"/>
    <w:pPr>
      <w:adjustRightInd w:val="0"/>
      <w:snapToGrid w:val="0"/>
      <w:spacing w:beforeLines="20" w:afterLines="30"/>
      <w:ind w:leftChars="177" w:left="425"/>
    </w:pPr>
    <w:rPr>
      <w:rFonts w:ascii="Calibri" w:eastAsia="文鼎細圓" w:hAnsi="Calibri"/>
      <w:color w:val="2E3917"/>
      <w:kern w:val="2"/>
      <w:sz w:val="22"/>
    </w:rPr>
  </w:style>
  <w:style w:type="character" w:customStyle="1" w:styleId="80n20">
    <w:name w:val="80n本章作業題目說明2(自訂) 字元"/>
    <w:link w:val="80n2"/>
    <w:locked/>
    <w:rsid w:val="00E97063"/>
    <w:rPr>
      <w:rFonts w:ascii="Calibri" w:eastAsia="文鼎細圓" w:hAnsi="Calibri"/>
      <w:color w:val="2E3917"/>
      <w:kern w:val="2"/>
      <w:sz w:val="22"/>
      <w:lang w:val="en-US" w:eastAsia="zh-TW" w:bidi="ar-SA"/>
    </w:rPr>
  </w:style>
  <w:style w:type="paragraph" w:customStyle="1" w:styleId="80e1">
    <w:name w:val="80e本章作業項目說明1(自訂)"/>
    <w:link w:val="80e10"/>
    <w:rsid w:val="00E97063"/>
    <w:pPr>
      <w:ind w:leftChars="413" w:left="991"/>
    </w:pPr>
    <w:rPr>
      <w:rFonts w:ascii="Calibri" w:eastAsia="文鼎細圓" w:hAnsi="Calibri"/>
      <w:color w:val="1D1B11"/>
      <w:kern w:val="2"/>
      <w:sz w:val="22"/>
    </w:rPr>
  </w:style>
  <w:style w:type="character" w:customStyle="1" w:styleId="80e10">
    <w:name w:val="80e本章作業項目說明1(自訂) 字元"/>
    <w:link w:val="80e1"/>
    <w:locked/>
    <w:rsid w:val="00E97063"/>
    <w:rPr>
      <w:rFonts w:ascii="Calibri" w:eastAsia="文鼎細圓" w:hAnsi="Calibri"/>
      <w:color w:val="1D1B11"/>
      <w:kern w:val="2"/>
      <w:sz w:val="22"/>
      <w:lang w:val="en-US" w:eastAsia="zh-TW" w:bidi="ar-SA"/>
    </w:rPr>
  </w:style>
  <w:style w:type="paragraph" w:customStyle="1" w:styleId="80f1">
    <w:name w:val="80f本章作業大標題1(自訂)"/>
    <w:link w:val="80f10"/>
    <w:rsid w:val="00E97063"/>
    <w:pPr>
      <w:adjustRightInd w:val="0"/>
      <w:snapToGrid w:val="0"/>
      <w:spacing w:beforeLines="150" w:afterLines="10"/>
    </w:pPr>
    <w:rPr>
      <w:rFonts w:ascii="Eras Demi ITC" w:eastAsia="文鼎粗黑" w:hAnsi="Eras Demi ITC" w:cs="Arial"/>
      <w:color w:val="002060"/>
      <w:kern w:val="2"/>
      <w:sz w:val="28"/>
      <w:szCs w:val="24"/>
    </w:rPr>
  </w:style>
  <w:style w:type="character" w:customStyle="1" w:styleId="80f10">
    <w:name w:val="80f本章作業大標題1(自訂) 字元"/>
    <w:link w:val="80f1"/>
    <w:locked/>
    <w:rsid w:val="00E97063"/>
    <w:rPr>
      <w:rFonts w:ascii="Eras Demi ITC" w:eastAsia="文鼎粗黑" w:hAnsi="Eras Demi ITC" w:cs="Arial"/>
      <w:color w:val="002060"/>
      <w:kern w:val="2"/>
      <w:sz w:val="28"/>
      <w:szCs w:val="24"/>
      <w:lang w:val="en-US" w:eastAsia="zh-TW" w:bidi="ar-SA"/>
    </w:rPr>
  </w:style>
  <w:style w:type="paragraph" w:customStyle="1" w:styleId="80g1">
    <w:name w:val="80g本章作業小標題1(自訂)"/>
    <w:link w:val="80g10"/>
    <w:rsid w:val="00E97063"/>
    <w:pPr>
      <w:adjustRightInd w:val="0"/>
      <w:snapToGrid w:val="0"/>
      <w:spacing w:beforeLines="30" w:afterLines="10"/>
      <w:ind w:leftChars="118" w:left="283"/>
    </w:pPr>
    <w:rPr>
      <w:rFonts w:ascii="Eras Demi ITC" w:eastAsia="文鼎粗黑" w:hAnsi="Eras Demi ITC" w:cs="Arial"/>
      <w:color w:val="4A442A"/>
      <w:kern w:val="2"/>
      <w:sz w:val="24"/>
      <w:szCs w:val="24"/>
    </w:rPr>
  </w:style>
  <w:style w:type="character" w:customStyle="1" w:styleId="80g10">
    <w:name w:val="80g本章作業小標題1(自訂) 字元"/>
    <w:link w:val="80g1"/>
    <w:locked/>
    <w:rsid w:val="00E97063"/>
    <w:rPr>
      <w:rFonts w:ascii="Eras Demi ITC" w:eastAsia="文鼎粗黑" w:hAnsi="Eras Demi ITC" w:cs="Arial"/>
      <w:color w:val="4A442A"/>
      <w:kern w:val="2"/>
      <w:sz w:val="24"/>
      <w:szCs w:val="24"/>
      <w:lang w:val="en-US" w:eastAsia="zh-TW" w:bidi="ar-SA"/>
    </w:rPr>
  </w:style>
  <w:style w:type="paragraph" w:customStyle="1" w:styleId="80b2">
    <w:name w:val="80b本章作業說明2(自訂)"/>
    <w:link w:val="80b20"/>
    <w:rsid w:val="00E97063"/>
    <w:pPr>
      <w:adjustRightInd w:val="0"/>
      <w:snapToGrid w:val="0"/>
      <w:spacing w:afterLines="20"/>
      <w:ind w:leftChars="236" w:left="566"/>
    </w:pPr>
    <w:rPr>
      <w:rFonts w:ascii="Calibri" w:eastAsia="文鼎細圓" w:hAnsi="Calibri" w:cs="Arial"/>
      <w:kern w:val="2"/>
      <w:sz w:val="24"/>
      <w:szCs w:val="24"/>
    </w:rPr>
  </w:style>
  <w:style w:type="character" w:customStyle="1" w:styleId="80b20">
    <w:name w:val="80b本章作業說明2(自訂) 字元"/>
    <w:link w:val="80b2"/>
    <w:locked/>
    <w:rsid w:val="00E97063"/>
    <w:rPr>
      <w:rFonts w:ascii="Calibri" w:eastAsia="文鼎細圓" w:hAnsi="Calibri" w:cs="Arial"/>
      <w:kern w:val="2"/>
      <w:sz w:val="24"/>
      <w:szCs w:val="24"/>
      <w:lang w:val="en-US" w:eastAsia="zh-TW" w:bidi="ar-SA"/>
    </w:rPr>
  </w:style>
  <w:style w:type="paragraph" w:customStyle="1" w:styleId="80h1">
    <w:name w:val="80h本章作業強調1(自訂)"/>
    <w:link w:val="80h10"/>
    <w:rsid w:val="00E97063"/>
    <w:pPr>
      <w:adjustRightInd w:val="0"/>
      <w:snapToGrid w:val="0"/>
      <w:spacing w:afterLines="20"/>
      <w:ind w:leftChars="413" w:left="991"/>
    </w:pPr>
    <w:rPr>
      <w:rFonts w:ascii="Arial" w:eastAsia="文鼎細黑" w:hAnsi="Arial" w:cs="Arial"/>
      <w:b/>
      <w:kern w:val="2"/>
      <w:sz w:val="24"/>
      <w:szCs w:val="24"/>
    </w:rPr>
  </w:style>
  <w:style w:type="character" w:customStyle="1" w:styleId="80h10">
    <w:name w:val="80h本章作業強調1(自訂) 字元"/>
    <w:link w:val="80h1"/>
    <w:locked/>
    <w:rsid w:val="00E97063"/>
    <w:rPr>
      <w:rFonts w:ascii="Arial" w:eastAsia="文鼎細黑" w:hAnsi="Arial" w:cs="Arial"/>
      <w:b/>
      <w:kern w:val="2"/>
      <w:sz w:val="24"/>
      <w:szCs w:val="24"/>
      <w:lang w:val="en-US" w:eastAsia="zh-TW" w:bidi="ar-SA"/>
    </w:rPr>
  </w:style>
  <w:style w:type="paragraph" w:customStyle="1" w:styleId="05a">
    <w:name w:val="05a章數(自訂)"/>
    <w:next w:val="a3"/>
    <w:link w:val="05a0"/>
    <w:rsid w:val="00E97063"/>
    <w:pPr>
      <w:adjustRightInd w:val="0"/>
      <w:snapToGrid w:val="0"/>
      <w:spacing w:beforeLines="500"/>
      <w:jc w:val="center"/>
    </w:pPr>
    <w:rPr>
      <w:rFonts w:ascii="Arial Black" w:eastAsia="文鼎特黑" w:hAnsi="Arial Black" w:cs="Arial Black"/>
      <w:kern w:val="2"/>
      <w:sz w:val="96"/>
      <w:szCs w:val="24"/>
    </w:rPr>
  </w:style>
  <w:style w:type="character" w:customStyle="1" w:styleId="05a0">
    <w:name w:val="05a章數(自訂) 字元"/>
    <w:link w:val="05a"/>
    <w:locked/>
    <w:rsid w:val="00E97063"/>
    <w:rPr>
      <w:rFonts w:ascii="Arial Black" w:eastAsia="文鼎特黑" w:hAnsi="Arial Black" w:cs="Arial Black"/>
      <w:kern w:val="2"/>
      <w:sz w:val="96"/>
      <w:szCs w:val="24"/>
      <w:lang w:val="en-US" w:eastAsia="zh-TW" w:bidi="ar-SA"/>
    </w:rPr>
  </w:style>
  <w:style w:type="paragraph" w:customStyle="1" w:styleId="05b">
    <w:name w:val="05b章名(自訂)"/>
    <w:link w:val="05b0"/>
    <w:rsid w:val="00E97063"/>
    <w:pPr>
      <w:adjustRightInd w:val="0"/>
      <w:snapToGrid w:val="0"/>
      <w:spacing w:beforeLines="150"/>
      <w:jc w:val="center"/>
    </w:pPr>
    <w:rPr>
      <w:rFonts w:ascii="Arial Black" w:eastAsia="文鼎中特黑" w:hAnsi="Arial Black" w:cs="Arial Black"/>
      <w:color w:val="002060"/>
      <w:kern w:val="2"/>
      <w:sz w:val="48"/>
      <w:szCs w:val="24"/>
    </w:rPr>
  </w:style>
  <w:style w:type="character" w:customStyle="1" w:styleId="05b0">
    <w:name w:val="05b章名(自訂) 字元"/>
    <w:link w:val="05b"/>
    <w:locked/>
    <w:rsid w:val="00E97063"/>
    <w:rPr>
      <w:rFonts w:ascii="Arial Black" w:eastAsia="文鼎中特黑" w:hAnsi="Arial Black" w:cs="Arial Black"/>
      <w:color w:val="002060"/>
      <w:kern w:val="2"/>
      <w:sz w:val="48"/>
      <w:szCs w:val="24"/>
      <w:lang w:val="en-US" w:eastAsia="zh-TW" w:bidi="ar-SA"/>
    </w:rPr>
  </w:style>
  <w:style w:type="paragraph" w:customStyle="1" w:styleId="56c1">
    <w:name w:val="56c小測驗子題1(自訂)"/>
    <w:link w:val="56c10"/>
    <w:rsid w:val="00E97063"/>
    <w:pPr>
      <w:ind w:left="1985" w:hanging="480"/>
    </w:pPr>
    <w:rPr>
      <w:rFonts w:ascii="Arial" w:eastAsia="新細明體" w:hAnsi="Arial" w:cs="Arial"/>
      <w:color w:val="4A442A"/>
      <w:kern w:val="2"/>
      <w:sz w:val="22"/>
      <w:lang w:val="zh-TW"/>
    </w:rPr>
  </w:style>
  <w:style w:type="character" w:customStyle="1" w:styleId="56c10">
    <w:name w:val="56c小測驗子題1(自訂) 字元"/>
    <w:link w:val="56c1"/>
    <w:locked/>
    <w:rsid w:val="00E97063"/>
    <w:rPr>
      <w:rFonts w:ascii="Arial" w:eastAsia="新細明體" w:hAnsi="Arial" w:cs="Arial"/>
      <w:color w:val="4A442A"/>
      <w:kern w:val="2"/>
      <w:sz w:val="22"/>
      <w:lang w:val="zh-TW" w:eastAsia="zh-TW" w:bidi="ar-SA"/>
    </w:rPr>
  </w:style>
  <w:style w:type="paragraph" w:customStyle="1" w:styleId="71a">
    <w:name w:val="71a小測驗標題(自訂)"/>
    <w:link w:val="71a0"/>
    <w:rsid w:val="00E97063"/>
    <w:rPr>
      <w:rFonts w:ascii="Calibri" w:eastAsia="新細明體" w:hAnsi="Calibri"/>
      <w:b/>
      <w:color w:val="660066"/>
      <w:kern w:val="2"/>
      <w:sz w:val="28"/>
      <w:lang w:val="zh-TW"/>
    </w:rPr>
  </w:style>
  <w:style w:type="character" w:customStyle="1" w:styleId="71a0">
    <w:name w:val="71a小測驗標題(自訂) 字元"/>
    <w:link w:val="71a"/>
    <w:locked/>
    <w:rsid w:val="00E97063"/>
    <w:rPr>
      <w:rFonts w:ascii="Calibri" w:eastAsia="新細明體" w:hAnsi="Calibri"/>
      <w:b/>
      <w:color w:val="660066"/>
      <w:kern w:val="2"/>
      <w:sz w:val="28"/>
      <w:lang w:val="zh-TW" w:eastAsia="zh-TW" w:bidi="ar-SA"/>
    </w:rPr>
  </w:style>
  <w:style w:type="paragraph" w:customStyle="1" w:styleId="56b1">
    <w:name w:val="56b小測驗題目1(自定)"/>
    <w:link w:val="56b10"/>
    <w:rsid w:val="00E97063"/>
    <w:pPr>
      <w:snapToGrid w:val="0"/>
      <w:spacing w:beforeLines="10" w:afterLines="10"/>
      <w:ind w:left="1418" w:hanging="1418"/>
    </w:pPr>
    <w:rPr>
      <w:rFonts w:ascii="Eras Medium ITC" w:eastAsia="文鼎細黑" w:hAnsi="Eras Medium ITC" w:cs="Arial"/>
      <w:color w:val="1D1B11"/>
      <w:kern w:val="2"/>
      <w:sz w:val="22"/>
      <w:lang w:val="zh-TW"/>
    </w:rPr>
  </w:style>
  <w:style w:type="character" w:customStyle="1" w:styleId="56b10">
    <w:name w:val="56b小測驗題目1(自定) 字元"/>
    <w:link w:val="56b1"/>
    <w:locked/>
    <w:rsid w:val="00E97063"/>
    <w:rPr>
      <w:rFonts w:ascii="Eras Medium ITC" w:eastAsia="文鼎細黑" w:hAnsi="Eras Medium ITC" w:cs="Arial"/>
      <w:color w:val="1D1B11"/>
      <w:kern w:val="2"/>
      <w:sz w:val="22"/>
      <w:lang w:val="zh-TW" w:eastAsia="zh-TW" w:bidi="ar-SA"/>
    </w:rPr>
  </w:style>
  <w:style w:type="paragraph" w:customStyle="1" w:styleId="30f1">
    <w:name w:val="30f操練步驟輸入1(自訂)"/>
    <w:link w:val="30f10"/>
    <w:rsid w:val="00E97063"/>
    <w:pPr>
      <w:adjustRightInd w:val="0"/>
      <w:snapToGrid w:val="0"/>
      <w:spacing w:afterLines="30"/>
      <w:ind w:leftChars="200" w:left="480"/>
    </w:pPr>
    <w:rPr>
      <w:rFonts w:ascii="Arial Black" w:eastAsia="新細明體" w:hAnsi="Arial Black"/>
      <w:b/>
      <w:kern w:val="2"/>
      <w:sz w:val="24"/>
      <w:szCs w:val="24"/>
    </w:rPr>
  </w:style>
  <w:style w:type="character" w:customStyle="1" w:styleId="30f10">
    <w:name w:val="30f操練步驟輸入1(自訂) 字元"/>
    <w:link w:val="30f1"/>
    <w:locked/>
    <w:rsid w:val="00E97063"/>
    <w:rPr>
      <w:rFonts w:ascii="Arial Black" w:eastAsia="新細明體" w:hAnsi="Arial Black"/>
      <w:b/>
      <w:kern w:val="2"/>
      <w:sz w:val="24"/>
      <w:szCs w:val="24"/>
      <w:lang w:val="en-US" w:eastAsia="zh-TW" w:bidi="ar-SA"/>
    </w:rPr>
  </w:style>
  <w:style w:type="paragraph" w:customStyle="1" w:styleId="80d11">
    <w:name w:val="80d本章作業子題1(自訂)"/>
    <w:link w:val="80d12"/>
    <w:rsid w:val="00E97063"/>
    <w:pPr>
      <w:ind w:left="960" w:hanging="480"/>
    </w:pPr>
    <w:rPr>
      <w:rFonts w:ascii="Calibri" w:eastAsia="文鼎細圓" w:hAnsi="Calibri" w:cs="Arial"/>
      <w:kern w:val="2"/>
      <w:sz w:val="24"/>
      <w:szCs w:val="24"/>
    </w:rPr>
  </w:style>
  <w:style w:type="character" w:customStyle="1" w:styleId="80d12">
    <w:name w:val="80d本章作業子題1(自訂) 字元"/>
    <w:link w:val="80d11"/>
    <w:locked/>
    <w:rsid w:val="00E97063"/>
    <w:rPr>
      <w:rFonts w:ascii="Calibri" w:eastAsia="文鼎細圓" w:hAnsi="Calibri" w:cs="Arial"/>
      <w:kern w:val="2"/>
      <w:sz w:val="24"/>
      <w:szCs w:val="24"/>
      <w:lang w:val="en-US" w:eastAsia="zh-TW" w:bidi="ar-SA"/>
    </w:rPr>
  </w:style>
  <w:style w:type="paragraph" w:customStyle="1" w:styleId="80c11">
    <w:name w:val="80c本章作業題目1(自訂)"/>
    <w:link w:val="80c12"/>
    <w:rsid w:val="00E97063"/>
    <w:pPr>
      <w:snapToGrid w:val="0"/>
      <w:spacing w:beforeLines="100" w:afterLines="30"/>
      <w:ind w:left="482" w:hanging="482"/>
    </w:pPr>
    <w:rPr>
      <w:rFonts w:ascii="Calibri" w:eastAsia="文鼎細圓" w:hAnsi="Calibri" w:cs="Arial"/>
      <w:color w:val="002A00"/>
      <w:kern w:val="2"/>
      <w:sz w:val="24"/>
      <w:szCs w:val="24"/>
    </w:rPr>
  </w:style>
  <w:style w:type="character" w:customStyle="1" w:styleId="80c12">
    <w:name w:val="80c本章作業題目1(自訂) 字元"/>
    <w:link w:val="80c11"/>
    <w:locked/>
    <w:rsid w:val="00E97063"/>
    <w:rPr>
      <w:rFonts w:ascii="Calibri" w:eastAsia="文鼎細圓" w:hAnsi="Calibri" w:cs="Arial"/>
      <w:color w:val="002A00"/>
      <w:kern w:val="2"/>
      <w:sz w:val="24"/>
      <w:szCs w:val="24"/>
      <w:lang w:val="en-US" w:eastAsia="zh-TW" w:bidi="ar-SA"/>
    </w:rPr>
  </w:style>
  <w:style w:type="table" w:customStyle="1" w:styleId="1-510">
    <w:name w:val="暗色清單 1 - 輔色 51"/>
    <w:rsid w:val="00E97063"/>
    <w:rPr>
      <w:rFonts w:ascii="Calibri" w:eastAsia="新細明體" w:hAnsi="Calibri"/>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1-511">
    <w:name w:val="暗色網底 1 - 輔色 51"/>
    <w:rsid w:val="00E97063"/>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style>
  <w:style w:type="paragraph" w:customStyle="1" w:styleId="10f1">
    <w:name w:val="10f大節內文一般1(自訂)"/>
    <w:link w:val="10f10"/>
    <w:rsid w:val="00E97063"/>
    <w:pPr>
      <w:adjustRightInd w:val="0"/>
      <w:snapToGrid w:val="0"/>
      <w:spacing w:beforeLines="50" w:afterLines="50" w:line="264" w:lineRule="auto"/>
      <w:ind w:firstLineChars="177" w:firstLine="425"/>
    </w:pPr>
    <w:rPr>
      <w:rFonts w:ascii="Calibri" w:eastAsia="文鼎細圓" w:hAnsi="Calibri" w:cs="Arial"/>
      <w:kern w:val="2"/>
      <w:sz w:val="24"/>
      <w:szCs w:val="24"/>
    </w:rPr>
  </w:style>
  <w:style w:type="character" w:customStyle="1" w:styleId="10f10">
    <w:name w:val="10f大節內文一般1(自訂) 字元"/>
    <w:link w:val="10f1"/>
    <w:locked/>
    <w:rsid w:val="00E97063"/>
    <w:rPr>
      <w:rFonts w:ascii="Calibri" w:eastAsia="文鼎細圓" w:hAnsi="Calibri" w:cs="Arial"/>
      <w:kern w:val="2"/>
      <w:sz w:val="24"/>
      <w:szCs w:val="24"/>
      <w:lang w:val="en-US" w:eastAsia="zh-TW" w:bidi="ar-SA"/>
    </w:rPr>
  </w:style>
  <w:style w:type="paragraph" w:customStyle="1" w:styleId="10i1">
    <w:name w:val="10i大節符號項目1(自訂)"/>
    <w:link w:val="10i10"/>
    <w:rsid w:val="00E97063"/>
    <w:pPr>
      <w:adjustRightInd w:val="0"/>
      <w:snapToGrid w:val="0"/>
      <w:spacing w:afterLines="10"/>
      <w:ind w:left="850" w:hanging="340"/>
    </w:pPr>
    <w:rPr>
      <w:rFonts w:ascii="Arial" w:eastAsia="文鼎細圓" w:hAnsi="Arial" w:cs="Arial"/>
      <w:kern w:val="2"/>
      <w:sz w:val="24"/>
      <w:szCs w:val="24"/>
    </w:rPr>
  </w:style>
  <w:style w:type="character" w:customStyle="1" w:styleId="10i10">
    <w:name w:val="10i大節符號項目1(自訂) 字元"/>
    <w:link w:val="10i1"/>
    <w:locked/>
    <w:rsid w:val="00E97063"/>
    <w:rPr>
      <w:rFonts w:ascii="Arial" w:eastAsia="文鼎細圓" w:hAnsi="Arial" w:cs="Arial"/>
      <w:kern w:val="2"/>
      <w:sz w:val="24"/>
      <w:szCs w:val="24"/>
      <w:lang w:val="en-US" w:eastAsia="zh-TW" w:bidi="ar-SA"/>
    </w:rPr>
  </w:style>
  <w:style w:type="paragraph" w:customStyle="1" w:styleId="11a">
    <w:name w:val="11a準備動作標題(自訂)"/>
    <w:link w:val="11a0"/>
    <w:rsid w:val="00E97063"/>
    <w:pPr>
      <w:adjustRightInd w:val="0"/>
      <w:snapToGrid w:val="0"/>
      <w:spacing w:beforeLines="50" w:afterLines="30"/>
    </w:pPr>
    <w:rPr>
      <w:rFonts w:ascii="文鼎細黑" w:eastAsia="文鼎細黑" w:hAnsi="細明體" w:cs="Arial"/>
      <w:b/>
      <w:color w:val="1D1B11"/>
      <w:kern w:val="2"/>
      <w:sz w:val="24"/>
      <w:szCs w:val="24"/>
    </w:rPr>
  </w:style>
  <w:style w:type="character" w:customStyle="1" w:styleId="11a0">
    <w:name w:val="11a準備動作標題(自訂) 字元"/>
    <w:link w:val="11a"/>
    <w:locked/>
    <w:rsid w:val="00E97063"/>
    <w:rPr>
      <w:rFonts w:ascii="文鼎細黑" w:eastAsia="文鼎細黑" w:hAnsi="細明體" w:cs="Arial"/>
      <w:b/>
      <w:color w:val="1D1B11"/>
      <w:kern w:val="2"/>
      <w:sz w:val="24"/>
      <w:szCs w:val="24"/>
      <w:lang w:val="en-US" w:eastAsia="zh-TW" w:bidi="ar-SA"/>
    </w:rPr>
  </w:style>
  <w:style w:type="paragraph" w:customStyle="1" w:styleId="06a">
    <w:name w:val="06a學習目標標題(自訂)"/>
    <w:next w:val="10f1"/>
    <w:link w:val="06a0"/>
    <w:rsid w:val="00E97063"/>
    <w:rPr>
      <w:rFonts w:ascii="文鼎細圓" w:eastAsia="文鼎細圓" w:hAnsi="Calibri"/>
      <w:b/>
      <w:kern w:val="2"/>
      <w:sz w:val="32"/>
      <w:szCs w:val="24"/>
    </w:rPr>
  </w:style>
  <w:style w:type="character" w:customStyle="1" w:styleId="06a0">
    <w:name w:val="06a學習目標標題(自訂) 字元"/>
    <w:link w:val="06a"/>
    <w:locked/>
    <w:rsid w:val="00E97063"/>
    <w:rPr>
      <w:rFonts w:ascii="文鼎細圓" w:eastAsia="文鼎細圓" w:hAnsi="Calibri"/>
      <w:b/>
      <w:kern w:val="2"/>
      <w:sz w:val="32"/>
      <w:szCs w:val="24"/>
      <w:lang w:val="en-US" w:eastAsia="zh-TW" w:bidi="ar-SA"/>
    </w:rPr>
  </w:style>
  <w:style w:type="paragraph" w:customStyle="1" w:styleId="05c">
    <w:name w:val="05c章版本(自訂)"/>
    <w:link w:val="05c0"/>
    <w:rsid w:val="00E97063"/>
    <w:pPr>
      <w:jc w:val="center"/>
    </w:pPr>
    <w:rPr>
      <w:rFonts w:ascii="Calibri" w:eastAsia="新細明體" w:hAnsi="Calibri"/>
      <w:kern w:val="2"/>
      <w:sz w:val="40"/>
      <w:szCs w:val="24"/>
    </w:rPr>
  </w:style>
  <w:style w:type="character" w:customStyle="1" w:styleId="05c0">
    <w:name w:val="05c章版本(自訂) 字元"/>
    <w:link w:val="05c"/>
    <w:locked/>
    <w:rsid w:val="00E97063"/>
    <w:rPr>
      <w:rFonts w:ascii="Calibri" w:eastAsia="新細明體" w:hAnsi="Calibri"/>
      <w:kern w:val="2"/>
      <w:sz w:val="40"/>
      <w:szCs w:val="24"/>
      <w:lang w:val="en-US" w:eastAsia="zh-TW" w:bidi="ar-SA"/>
    </w:rPr>
  </w:style>
  <w:style w:type="paragraph" w:customStyle="1" w:styleId="05e">
    <w:name w:val="05e日期(自訂)"/>
    <w:link w:val="05e0"/>
    <w:rsid w:val="00E97063"/>
    <w:pPr>
      <w:jc w:val="center"/>
    </w:pPr>
    <w:rPr>
      <w:rFonts w:ascii="Eras Medium ITC" w:eastAsia="文鼎中隸" w:hAnsi="Eras Medium ITC"/>
      <w:color w:val="003300"/>
      <w:kern w:val="2"/>
      <w:sz w:val="28"/>
      <w:szCs w:val="24"/>
    </w:rPr>
  </w:style>
  <w:style w:type="character" w:customStyle="1" w:styleId="05e0">
    <w:name w:val="05e日期(自訂) 字元"/>
    <w:link w:val="05e"/>
    <w:locked/>
    <w:rsid w:val="00E97063"/>
    <w:rPr>
      <w:rFonts w:ascii="Eras Medium ITC" w:eastAsia="文鼎中隸" w:hAnsi="Eras Medium ITC"/>
      <w:color w:val="003300"/>
      <w:kern w:val="2"/>
      <w:sz w:val="28"/>
      <w:szCs w:val="24"/>
      <w:lang w:val="en-US" w:eastAsia="zh-TW" w:bidi="ar-SA"/>
    </w:rPr>
  </w:style>
  <w:style w:type="paragraph" w:customStyle="1" w:styleId="05d">
    <w:name w:val="05d作者(自訂)"/>
    <w:link w:val="05d0"/>
    <w:rsid w:val="00E97063"/>
    <w:pPr>
      <w:jc w:val="center"/>
    </w:pPr>
    <w:rPr>
      <w:rFonts w:ascii="華康唐風隸 Std W5" w:eastAsia="華康唐風隸 Std W5" w:hAnsi="華康唐風隸 Std W5"/>
      <w:color w:val="002060"/>
      <w:kern w:val="2"/>
      <w:sz w:val="36"/>
      <w:szCs w:val="24"/>
    </w:rPr>
  </w:style>
  <w:style w:type="character" w:customStyle="1" w:styleId="05d0">
    <w:name w:val="05d作者(自訂) 字元"/>
    <w:link w:val="05d"/>
    <w:locked/>
    <w:rsid w:val="00E97063"/>
    <w:rPr>
      <w:rFonts w:ascii="華康唐風隸 Std W5" w:eastAsia="華康唐風隸 Std W5" w:hAnsi="華康唐風隸 Std W5"/>
      <w:color w:val="002060"/>
      <w:kern w:val="2"/>
      <w:sz w:val="36"/>
      <w:szCs w:val="24"/>
      <w:lang w:val="en-US" w:eastAsia="zh-TW" w:bidi="ar-SA"/>
    </w:rPr>
  </w:style>
  <w:style w:type="paragraph" w:customStyle="1" w:styleId="06b11">
    <w:name w:val="06b學習目標內文1(自訂)"/>
    <w:link w:val="06b12"/>
    <w:rsid w:val="00E97063"/>
    <w:pPr>
      <w:adjustRightInd w:val="0"/>
      <w:snapToGrid w:val="0"/>
      <w:spacing w:beforeLines="50" w:afterLines="20" w:line="264" w:lineRule="auto"/>
      <w:ind w:firstLineChars="177" w:firstLine="425"/>
    </w:pPr>
    <w:rPr>
      <w:rFonts w:ascii="Calibri" w:eastAsia="文鼎細圓" w:hAnsi="Calibri"/>
      <w:kern w:val="2"/>
      <w:sz w:val="24"/>
      <w:szCs w:val="24"/>
    </w:rPr>
  </w:style>
  <w:style w:type="character" w:customStyle="1" w:styleId="06b12">
    <w:name w:val="06b學習目標內文1(自訂) 字元"/>
    <w:link w:val="06b11"/>
    <w:locked/>
    <w:rsid w:val="00E97063"/>
    <w:rPr>
      <w:rFonts w:ascii="Calibri" w:eastAsia="文鼎細圓" w:hAnsi="Calibri"/>
      <w:kern w:val="2"/>
      <w:sz w:val="24"/>
      <w:szCs w:val="24"/>
      <w:lang w:val="en-US" w:eastAsia="zh-TW" w:bidi="ar-SA"/>
    </w:rPr>
  </w:style>
  <w:style w:type="paragraph" w:customStyle="1" w:styleId="06c11">
    <w:name w:val="06c學習目標項目1(自訂)"/>
    <w:link w:val="06c12"/>
    <w:rsid w:val="00E97063"/>
    <w:pPr>
      <w:ind w:left="709" w:hanging="338"/>
    </w:pPr>
    <w:rPr>
      <w:rFonts w:ascii="Calibri" w:eastAsia="文鼎細圓" w:hAnsi="Calibri"/>
      <w:kern w:val="2"/>
      <w:sz w:val="24"/>
      <w:szCs w:val="24"/>
    </w:rPr>
  </w:style>
  <w:style w:type="character" w:customStyle="1" w:styleId="06c12">
    <w:name w:val="06c學習目標項目1(自訂) 字元"/>
    <w:link w:val="06c11"/>
    <w:locked/>
    <w:rsid w:val="00E97063"/>
    <w:rPr>
      <w:rFonts w:ascii="Calibri" w:eastAsia="文鼎細圓" w:hAnsi="Calibri"/>
      <w:kern w:val="2"/>
      <w:sz w:val="24"/>
      <w:szCs w:val="24"/>
      <w:lang w:val="en-US" w:eastAsia="zh-TW" w:bidi="ar-SA"/>
    </w:rPr>
  </w:style>
  <w:style w:type="paragraph" w:customStyle="1" w:styleId="05f">
    <w:name w:val="05f章註(自訂)"/>
    <w:link w:val="05f0"/>
    <w:rsid w:val="00E97063"/>
    <w:pPr>
      <w:snapToGrid w:val="0"/>
      <w:spacing w:beforeLines="100" w:afterLines="100"/>
    </w:pPr>
    <w:rPr>
      <w:rFonts w:ascii="Calibri" w:eastAsia="文鼎中隸" w:hAnsi="Calibri"/>
      <w:kern w:val="2"/>
      <w:sz w:val="24"/>
      <w:szCs w:val="24"/>
    </w:rPr>
  </w:style>
  <w:style w:type="character" w:customStyle="1" w:styleId="05f0">
    <w:name w:val="05f章註(自訂) 字元"/>
    <w:link w:val="05f"/>
    <w:locked/>
    <w:rsid w:val="00E97063"/>
    <w:rPr>
      <w:rFonts w:ascii="Calibri" w:eastAsia="文鼎中隸" w:hAnsi="Calibri"/>
      <w:kern w:val="2"/>
      <w:sz w:val="24"/>
      <w:szCs w:val="24"/>
      <w:lang w:val="en-US" w:eastAsia="zh-TW" w:bidi="ar-SA"/>
    </w:rPr>
  </w:style>
  <w:style w:type="paragraph" w:customStyle="1" w:styleId="51a11">
    <w:name w:val="51a小註解標題1(自訂)"/>
    <w:link w:val="51a12"/>
    <w:rsid w:val="00E97063"/>
    <w:pPr>
      <w:snapToGrid w:val="0"/>
      <w:spacing w:beforeLines="50" w:afterLines="20"/>
      <w:ind w:leftChars="236" w:left="566"/>
    </w:pPr>
    <w:rPr>
      <w:rFonts w:ascii="文鼎中隸" w:eastAsia="文鼎中隸" w:hAnsi="Calibri"/>
      <w:color w:val="0000CC"/>
      <w:kern w:val="2"/>
      <w:sz w:val="28"/>
      <w:szCs w:val="24"/>
    </w:rPr>
  </w:style>
  <w:style w:type="character" w:customStyle="1" w:styleId="51a12">
    <w:name w:val="51a小註解標題1(自訂) 字元"/>
    <w:link w:val="51a11"/>
    <w:locked/>
    <w:rsid w:val="00E97063"/>
    <w:rPr>
      <w:rFonts w:ascii="文鼎中隸" w:eastAsia="文鼎中隸" w:hAnsi="Calibri"/>
      <w:color w:val="0000CC"/>
      <w:kern w:val="2"/>
      <w:sz w:val="28"/>
      <w:szCs w:val="24"/>
      <w:lang w:val="en-US" w:eastAsia="zh-TW" w:bidi="ar-SA"/>
    </w:rPr>
  </w:style>
  <w:style w:type="paragraph" w:customStyle="1" w:styleId="51b11">
    <w:name w:val="51b小註解說明1(自訂)"/>
    <w:basedOn w:val="a3"/>
    <w:link w:val="51b12"/>
    <w:rsid w:val="00E97063"/>
    <w:pPr>
      <w:widowControl w:val="0"/>
      <w:topLinePunct w:val="0"/>
      <w:adjustRightInd/>
      <w:snapToGrid w:val="0"/>
      <w:spacing w:before="0" w:afterLines="50" w:after="0" w:line="240" w:lineRule="auto"/>
      <w:ind w:leftChars="236" w:left="566"/>
      <w:jc w:val="left"/>
      <w:textAlignment w:val="auto"/>
    </w:pPr>
    <w:rPr>
      <w:rFonts w:ascii="Calibri" w:eastAsia="文鼎中隸" w:hAnsi="Calibri"/>
      <w:color w:val="7A0017"/>
      <w:spacing w:val="0"/>
      <w:kern w:val="2"/>
      <w:szCs w:val="24"/>
    </w:rPr>
  </w:style>
  <w:style w:type="character" w:customStyle="1" w:styleId="51b12">
    <w:name w:val="51b小註解說明1(自訂) 字元"/>
    <w:link w:val="51b11"/>
    <w:locked/>
    <w:rsid w:val="00E97063"/>
    <w:rPr>
      <w:rFonts w:ascii="Calibri" w:eastAsia="文鼎中隸" w:hAnsi="Calibri"/>
      <w:color w:val="7A0017"/>
      <w:kern w:val="2"/>
      <w:sz w:val="22"/>
      <w:szCs w:val="24"/>
      <w:lang w:val="en-US" w:eastAsia="zh-TW" w:bidi="ar-SA"/>
    </w:rPr>
  </w:style>
  <w:style w:type="paragraph" w:customStyle="1" w:styleId="21aS11">
    <w:name w:val="21aS小主題標題1(自訂)"/>
    <w:link w:val="21aS12"/>
    <w:rsid w:val="00E97063"/>
    <w:pPr>
      <w:adjustRightInd w:val="0"/>
      <w:snapToGrid w:val="0"/>
      <w:spacing w:beforeLines="50" w:afterLines="20"/>
    </w:pPr>
    <w:rPr>
      <w:rFonts w:ascii="Eras Medium ITC" w:eastAsia="文鼎細圓" w:hAnsi="Eras Medium ITC" w:cs="Arial"/>
      <w:b/>
      <w:color w:val="0D0D0D"/>
      <w:kern w:val="2"/>
      <w:sz w:val="28"/>
      <w:szCs w:val="24"/>
    </w:rPr>
  </w:style>
  <w:style w:type="character" w:customStyle="1" w:styleId="21aS12">
    <w:name w:val="21aS小主題標題1(自訂) 字元"/>
    <w:link w:val="21aS11"/>
    <w:locked/>
    <w:rsid w:val="00E97063"/>
    <w:rPr>
      <w:rFonts w:ascii="Eras Medium ITC" w:eastAsia="文鼎細圓" w:hAnsi="Eras Medium ITC" w:cs="Arial"/>
      <w:b/>
      <w:color w:val="0D0D0D"/>
      <w:kern w:val="2"/>
      <w:sz w:val="28"/>
      <w:szCs w:val="24"/>
      <w:lang w:val="en-US" w:eastAsia="zh-TW" w:bidi="ar-SA"/>
    </w:rPr>
  </w:style>
  <w:style w:type="paragraph" w:customStyle="1" w:styleId="20f1">
    <w:name w:val="20f小節內文一般1(自訂)"/>
    <w:basedOn w:val="10f1"/>
    <w:link w:val="20f10"/>
    <w:rsid w:val="00E97063"/>
  </w:style>
  <w:style w:type="character" w:customStyle="1" w:styleId="20f10">
    <w:name w:val="20f小節內文一般1(自訂) 字元"/>
    <w:link w:val="20f1"/>
    <w:locked/>
    <w:rsid w:val="00E97063"/>
    <w:rPr>
      <w:rFonts w:ascii="Calibri" w:eastAsia="文鼎細圓" w:hAnsi="Calibri" w:cs="Arial"/>
      <w:kern w:val="2"/>
      <w:sz w:val="24"/>
      <w:szCs w:val="24"/>
      <w:lang w:val="en-US" w:eastAsia="zh-TW" w:bidi="ar-SA"/>
    </w:rPr>
  </w:style>
  <w:style w:type="paragraph" w:customStyle="1" w:styleId="21bS11">
    <w:name w:val="21bS小主題內文1(自訂)"/>
    <w:link w:val="21bS12"/>
    <w:rsid w:val="00E97063"/>
    <w:pPr>
      <w:ind w:leftChars="118" w:left="283" w:firstLineChars="177" w:firstLine="425"/>
    </w:pPr>
    <w:rPr>
      <w:rFonts w:ascii="Calibri" w:eastAsia="文鼎細圓" w:hAnsi="Calibri" w:cs="Arial"/>
      <w:kern w:val="2"/>
      <w:sz w:val="24"/>
      <w:szCs w:val="24"/>
    </w:rPr>
  </w:style>
  <w:style w:type="character" w:customStyle="1" w:styleId="21bS12">
    <w:name w:val="21bS小主題內文1(自訂) 字元"/>
    <w:link w:val="21bS11"/>
    <w:locked/>
    <w:rsid w:val="00E97063"/>
    <w:rPr>
      <w:rFonts w:ascii="Calibri" w:eastAsia="文鼎細圓" w:hAnsi="Calibri" w:cs="Arial"/>
      <w:kern w:val="2"/>
      <w:sz w:val="24"/>
      <w:szCs w:val="24"/>
      <w:lang w:val="en-US" w:eastAsia="zh-TW" w:bidi="ar-SA"/>
    </w:rPr>
  </w:style>
  <w:style w:type="paragraph" w:customStyle="1" w:styleId="56e1">
    <w:name w:val="56e小測驗註解1(自訂)"/>
    <w:link w:val="56e10"/>
    <w:rsid w:val="00E97063"/>
    <w:pPr>
      <w:snapToGrid w:val="0"/>
      <w:spacing w:beforeLines="50" w:afterLines="20"/>
      <w:ind w:left="851"/>
    </w:pPr>
    <w:rPr>
      <w:rFonts w:ascii="華康竹風體 Std W4" w:eastAsia="華康竹風體 Std W4" w:hAnsi="華康竹風體 Std W4" w:cs="Arial"/>
      <w:color w:val="403152"/>
      <w:kern w:val="2"/>
      <w:sz w:val="22"/>
      <w:lang w:val="zh-TW"/>
    </w:rPr>
  </w:style>
  <w:style w:type="character" w:customStyle="1" w:styleId="56e10">
    <w:name w:val="56e小測驗註解1(自訂) 字元"/>
    <w:link w:val="56e1"/>
    <w:locked/>
    <w:rsid w:val="00E97063"/>
    <w:rPr>
      <w:rFonts w:ascii="華康竹風體 Std W4" w:eastAsia="華康竹風體 Std W4" w:hAnsi="華康竹風體 Std W4" w:cs="Arial"/>
      <w:color w:val="403152"/>
      <w:kern w:val="2"/>
      <w:sz w:val="22"/>
      <w:lang w:val="zh-TW" w:eastAsia="zh-TW" w:bidi="ar-SA"/>
    </w:rPr>
  </w:style>
  <w:style w:type="paragraph" w:customStyle="1" w:styleId="12f2">
    <w:name w:val="12f表格內文2(自訂)"/>
    <w:link w:val="12f20"/>
    <w:rsid w:val="00E97063"/>
    <w:pPr>
      <w:snapToGrid w:val="0"/>
    </w:pPr>
    <w:rPr>
      <w:rFonts w:ascii="Calibri" w:eastAsia="文鼎細圓" w:hAnsi="Calibri" w:cs="Arial"/>
      <w:kern w:val="2"/>
      <w:szCs w:val="24"/>
    </w:rPr>
  </w:style>
  <w:style w:type="character" w:customStyle="1" w:styleId="12f20">
    <w:name w:val="12f表格內文2(自訂) 字元"/>
    <w:link w:val="12f2"/>
    <w:locked/>
    <w:rsid w:val="00E97063"/>
    <w:rPr>
      <w:rFonts w:ascii="Calibri" w:eastAsia="文鼎細圓" w:hAnsi="Calibri" w:cs="Arial"/>
      <w:kern w:val="2"/>
      <w:szCs w:val="24"/>
      <w:lang w:val="en-US" w:eastAsia="zh-TW" w:bidi="ar-SA"/>
    </w:rPr>
  </w:style>
  <w:style w:type="paragraph" w:customStyle="1" w:styleId="12e">
    <w:name w:val="12e表格欄名(自訂)"/>
    <w:link w:val="12e0"/>
    <w:rsid w:val="00E97063"/>
    <w:pPr>
      <w:snapToGrid w:val="0"/>
      <w:jc w:val="center"/>
    </w:pPr>
    <w:rPr>
      <w:rFonts w:ascii="Arial" w:eastAsia="文鼎細圓" w:hAnsi="Arial" w:cs="Arial"/>
      <w:b/>
      <w:kern w:val="2"/>
      <w:sz w:val="22"/>
      <w:szCs w:val="24"/>
    </w:rPr>
  </w:style>
  <w:style w:type="character" w:customStyle="1" w:styleId="12e0">
    <w:name w:val="12e表格欄名(自訂) 字元"/>
    <w:link w:val="12e"/>
    <w:locked/>
    <w:rsid w:val="00E97063"/>
    <w:rPr>
      <w:rFonts w:ascii="Arial" w:eastAsia="文鼎細圓" w:hAnsi="Arial" w:cs="Arial"/>
      <w:b/>
      <w:kern w:val="2"/>
      <w:sz w:val="22"/>
      <w:szCs w:val="24"/>
      <w:lang w:val="en-US" w:eastAsia="zh-TW" w:bidi="ar-SA"/>
    </w:rPr>
  </w:style>
  <w:style w:type="paragraph" w:customStyle="1" w:styleId="12f1">
    <w:name w:val="12f表格內文1(自訂)"/>
    <w:link w:val="12f10"/>
    <w:rsid w:val="00E97063"/>
    <w:pPr>
      <w:adjustRightInd w:val="0"/>
      <w:snapToGrid w:val="0"/>
      <w:jc w:val="center"/>
    </w:pPr>
    <w:rPr>
      <w:rFonts w:ascii="Arial" w:eastAsia="文鼎細黑" w:hAnsi="Arial" w:cs="Arial"/>
      <w:b/>
      <w:kern w:val="2"/>
      <w:sz w:val="22"/>
      <w:szCs w:val="24"/>
    </w:rPr>
  </w:style>
  <w:style w:type="character" w:customStyle="1" w:styleId="12f10">
    <w:name w:val="12f表格內文1(自訂) 字元"/>
    <w:link w:val="12f1"/>
    <w:locked/>
    <w:rsid w:val="00E97063"/>
    <w:rPr>
      <w:rFonts w:ascii="Arial" w:eastAsia="文鼎細黑" w:hAnsi="Arial" w:cs="Arial"/>
      <w:b/>
      <w:kern w:val="2"/>
      <w:sz w:val="22"/>
      <w:szCs w:val="24"/>
      <w:lang w:val="en-US" w:eastAsia="zh-TW" w:bidi="ar-SA"/>
    </w:rPr>
  </w:style>
  <w:style w:type="paragraph" w:customStyle="1" w:styleId="20i1">
    <w:name w:val="20i小節符號項目1(自訂)"/>
    <w:link w:val="20i10"/>
    <w:rsid w:val="00E97063"/>
    <w:pPr>
      <w:snapToGrid w:val="0"/>
      <w:ind w:left="1049" w:hanging="482"/>
    </w:pPr>
    <w:rPr>
      <w:rFonts w:ascii="Arial" w:eastAsia="文鼎細圓" w:hAnsi="Arial" w:cs="Arial"/>
      <w:kern w:val="2"/>
      <w:sz w:val="24"/>
      <w:szCs w:val="24"/>
    </w:rPr>
  </w:style>
  <w:style w:type="character" w:customStyle="1" w:styleId="20i10">
    <w:name w:val="20i小節符號項目1(自訂) 字元"/>
    <w:link w:val="20i1"/>
    <w:locked/>
    <w:rsid w:val="00E97063"/>
    <w:rPr>
      <w:rFonts w:ascii="Arial" w:eastAsia="文鼎細圓" w:hAnsi="Arial" w:cs="Arial"/>
      <w:kern w:val="2"/>
      <w:sz w:val="24"/>
      <w:szCs w:val="24"/>
      <w:lang w:val="en-US" w:eastAsia="zh-TW" w:bidi="ar-SA"/>
    </w:rPr>
  </w:style>
  <w:style w:type="paragraph" w:customStyle="1" w:styleId="52a11">
    <w:name w:val="52a小秘訣標題1(自訂)"/>
    <w:link w:val="52a12"/>
    <w:rsid w:val="00E97063"/>
    <w:pPr>
      <w:snapToGrid w:val="0"/>
      <w:spacing w:beforeLines="50" w:afterLines="20"/>
      <w:ind w:leftChars="236" w:left="566"/>
    </w:pPr>
    <w:rPr>
      <w:rFonts w:ascii="文鼎中隸" w:eastAsia="文鼎中隸" w:hAnsi="Calibri"/>
      <w:color w:val="0000CC"/>
      <w:kern w:val="2"/>
      <w:sz w:val="28"/>
      <w:szCs w:val="24"/>
    </w:rPr>
  </w:style>
  <w:style w:type="character" w:customStyle="1" w:styleId="52a12">
    <w:name w:val="52a小秘訣標題1(自訂) 字元"/>
    <w:link w:val="52a11"/>
    <w:locked/>
    <w:rsid w:val="00E97063"/>
    <w:rPr>
      <w:rFonts w:ascii="文鼎中隸" w:eastAsia="文鼎中隸" w:hAnsi="Calibri"/>
      <w:color w:val="0000CC"/>
      <w:kern w:val="2"/>
      <w:sz w:val="28"/>
      <w:szCs w:val="24"/>
      <w:lang w:val="en-US" w:eastAsia="zh-TW" w:bidi="ar-SA"/>
    </w:rPr>
  </w:style>
  <w:style w:type="paragraph" w:customStyle="1" w:styleId="52b11">
    <w:name w:val="52b小秘訣說明1(自訂)"/>
    <w:link w:val="52b12"/>
    <w:rsid w:val="00E97063"/>
    <w:pPr>
      <w:snapToGrid w:val="0"/>
      <w:spacing w:afterLines="50"/>
      <w:ind w:leftChars="236" w:left="566"/>
    </w:pPr>
    <w:rPr>
      <w:rFonts w:ascii="Calibri" w:eastAsia="文鼎中隸" w:hAnsi="Calibri"/>
      <w:color w:val="7A0017"/>
      <w:kern w:val="2"/>
      <w:sz w:val="22"/>
      <w:szCs w:val="24"/>
    </w:rPr>
  </w:style>
  <w:style w:type="character" w:customStyle="1" w:styleId="52b12">
    <w:name w:val="52b小秘訣說明1(自訂) 字元"/>
    <w:link w:val="52b11"/>
    <w:locked/>
    <w:rsid w:val="00E97063"/>
    <w:rPr>
      <w:rFonts w:ascii="Calibri" w:eastAsia="文鼎中隸" w:hAnsi="Calibri"/>
      <w:color w:val="7A0017"/>
      <w:kern w:val="2"/>
      <w:sz w:val="22"/>
      <w:szCs w:val="24"/>
      <w:lang w:val="en-US" w:eastAsia="zh-TW" w:bidi="ar-SA"/>
    </w:rPr>
  </w:style>
  <w:style w:type="paragraph" w:customStyle="1" w:styleId="56a1">
    <w:name w:val="56a小測驗標題1(自訂)"/>
    <w:link w:val="56a10"/>
    <w:rsid w:val="00E97063"/>
    <w:pPr>
      <w:snapToGrid w:val="0"/>
      <w:spacing w:beforeLines="100" w:afterLines="20"/>
    </w:pPr>
    <w:rPr>
      <w:rFonts w:ascii="文鼎中隸" w:eastAsia="文鼎中隸" w:hAnsi="Calibri"/>
      <w:color w:val="0000CC"/>
      <w:kern w:val="2"/>
      <w:sz w:val="28"/>
      <w:szCs w:val="24"/>
    </w:rPr>
  </w:style>
  <w:style w:type="character" w:customStyle="1" w:styleId="56a10">
    <w:name w:val="56a小測驗標題1(自訂) 字元"/>
    <w:link w:val="56a1"/>
    <w:locked/>
    <w:rsid w:val="00E97063"/>
    <w:rPr>
      <w:rFonts w:ascii="文鼎中隸" w:eastAsia="文鼎中隸" w:hAnsi="Calibri"/>
      <w:color w:val="0000CC"/>
      <w:kern w:val="2"/>
      <w:sz w:val="28"/>
      <w:szCs w:val="24"/>
      <w:lang w:val="en-US" w:eastAsia="zh-TW" w:bidi="ar-SA"/>
    </w:rPr>
  </w:style>
  <w:style w:type="paragraph" w:customStyle="1" w:styleId="54a11">
    <w:name w:val="54a小常識標題1(自訂)"/>
    <w:link w:val="54a12"/>
    <w:rsid w:val="00E97063"/>
    <w:rPr>
      <w:rFonts w:ascii="文鼎中隸" w:eastAsia="文鼎中隸" w:hAnsi="Calibri"/>
      <w:color w:val="0000CC"/>
      <w:kern w:val="2"/>
      <w:sz w:val="28"/>
      <w:szCs w:val="24"/>
    </w:rPr>
  </w:style>
  <w:style w:type="character" w:customStyle="1" w:styleId="54a12">
    <w:name w:val="54a小常識標題1(自訂) 字元"/>
    <w:link w:val="54a11"/>
    <w:locked/>
    <w:rsid w:val="00E97063"/>
    <w:rPr>
      <w:rFonts w:ascii="文鼎中隸" w:eastAsia="文鼎中隸" w:hAnsi="Calibri"/>
      <w:color w:val="0000CC"/>
      <w:kern w:val="2"/>
      <w:sz w:val="28"/>
      <w:szCs w:val="24"/>
      <w:lang w:val="en-US" w:eastAsia="zh-TW" w:bidi="ar-SA"/>
    </w:rPr>
  </w:style>
  <w:style w:type="paragraph" w:customStyle="1" w:styleId="54b11">
    <w:name w:val="54b小常識說明1(自訂)"/>
    <w:link w:val="54b12"/>
    <w:rsid w:val="00E97063"/>
    <w:pPr>
      <w:snapToGrid w:val="0"/>
    </w:pPr>
    <w:rPr>
      <w:rFonts w:ascii="Calibri" w:eastAsia="文鼎中隸" w:hAnsi="Calibri"/>
      <w:color w:val="7A0017"/>
      <w:kern w:val="2"/>
      <w:sz w:val="22"/>
      <w:szCs w:val="24"/>
    </w:rPr>
  </w:style>
  <w:style w:type="character" w:customStyle="1" w:styleId="54b12">
    <w:name w:val="54b小常識說明1(自訂) 字元"/>
    <w:link w:val="54b11"/>
    <w:locked/>
    <w:rsid w:val="00E97063"/>
    <w:rPr>
      <w:rFonts w:ascii="Calibri" w:eastAsia="文鼎中隸" w:hAnsi="Calibri"/>
      <w:color w:val="7A0017"/>
      <w:kern w:val="2"/>
      <w:sz w:val="22"/>
      <w:szCs w:val="24"/>
      <w:lang w:val="en-US" w:eastAsia="zh-TW" w:bidi="ar-SA"/>
    </w:rPr>
  </w:style>
  <w:style w:type="paragraph" w:customStyle="1" w:styleId="50z">
    <w:name w:val="50z本章作業步驟(自訂)"/>
    <w:link w:val="50z0"/>
    <w:rsid w:val="00E97063"/>
    <w:pPr>
      <w:ind w:left="960" w:hanging="480"/>
    </w:pPr>
    <w:rPr>
      <w:rFonts w:ascii="Calibri" w:eastAsia="文鼎細圓" w:hAnsi="Calibri" w:cs="Arial"/>
      <w:kern w:val="2"/>
      <w:sz w:val="24"/>
      <w:szCs w:val="24"/>
    </w:rPr>
  </w:style>
  <w:style w:type="character" w:customStyle="1" w:styleId="50z0">
    <w:name w:val="50z本章作業步驟(自訂) 字元"/>
    <w:link w:val="50z"/>
    <w:locked/>
    <w:rsid w:val="00E97063"/>
    <w:rPr>
      <w:rFonts w:ascii="Calibri" w:eastAsia="文鼎細圓" w:hAnsi="Calibri" w:cs="Arial"/>
      <w:kern w:val="2"/>
      <w:sz w:val="24"/>
      <w:szCs w:val="24"/>
      <w:lang w:val="en-US" w:eastAsia="zh-TW" w:bidi="ar-SA"/>
    </w:rPr>
  </w:style>
  <w:style w:type="paragraph" w:customStyle="1" w:styleId="80f11">
    <w:name w:val="80f本章作業步驟1(自訂)"/>
    <w:link w:val="80f12"/>
    <w:rsid w:val="00E97063"/>
    <w:pPr>
      <w:adjustRightInd w:val="0"/>
      <w:snapToGrid w:val="0"/>
      <w:ind w:left="510" w:hanging="480"/>
    </w:pPr>
    <w:rPr>
      <w:rFonts w:ascii="Eras Medium ITC" w:eastAsia="文鼎細黑" w:hAnsi="Eras Medium ITC"/>
      <w:color w:val="002060"/>
      <w:kern w:val="2"/>
      <w:sz w:val="22"/>
    </w:rPr>
  </w:style>
  <w:style w:type="character" w:customStyle="1" w:styleId="80f12">
    <w:name w:val="80f本章作業步驟1(自訂) 字元"/>
    <w:link w:val="80f11"/>
    <w:locked/>
    <w:rsid w:val="00E97063"/>
    <w:rPr>
      <w:rFonts w:ascii="Eras Medium ITC" w:eastAsia="文鼎細黑" w:hAnsi="Eras Medium ITC"/>
      <w:color w:val="002060"/>
      <w:kern w:val="2"/>
      <w:sz w:val="22"/>
      <w:lang w:val="en-US" w:eastAsia="zh-TW" w:bidi="ar-SA"/>
    </w:rPr>
  </w:style>
  <w:style w:type="paragraph" w:customStyle="1" w:styleId="80e11">
    <w:name w:val="80e本章作業項目1(自訂)"/>
    <w:link w:val="80e12"/>
    <w:rsid w:val="00E97063"/>
    <w:pPr>
      <w:snapToGrid w:val="0"/>
      <w:ind w:left="1440" w:hanging="482"/>
    </w:pPr>
    <w:rPr>
      <w:rFonts w:ascii="Calibri" w:eastAsia="新細明體" w:hAnsi="Calibri"/>
      <w:color w:val="4C5F27"/>
      <w:kern w:val="2"/>
    </w:rPr>
  </w:style>
  <w:style w:type="character" w:customStyle="1" w:styleId="80e12">
    <w:name w:val="80e本章作業項目1(自訂) 字元"/>
    <w:link w:val="80e11"/>
    <w:locked/>
    <w:rsid w:val="00E97063"/>
    <w:rPr>
      <w:rFonts w:ascii="Calibri" w:eastAsia="新細明體" w:hAnsi="Calibri"/>
      <w:color w:val="4C5F27"/>
      <w:kern w:val="2"/>
      <w:lang w:val="en-US" w:eastAsia="zh-TW" w:bidi="ar-SA"/>
    </w:rPr>
  </w:style>
  <w:style w:type="paragraph" w:customStyle="1" w:styleId="21aS21">
    <w:name w:val="21aS小主題標題2(自訂)"/>
    <w:link w:val="21aS22"/>
    <w:rsid w:val="00E97063"/>
    <w:pPr>
      <w:ind w:leftChars="118" w:left="283"/>
    </w:pPr>
    <w:rPr>
      <w:rFonts w:ascii="Calibri" w:eastAsia="文鼎中隸" w:hAnsi="Calibri" w:cs="Arial"/>
      <w:b/>
      <w:color w:val="0D0D0D"/>
      <w:kern w:val="2"/>
      <w:sz w:val="24"/>
      <w:szCs w:val="24"/>
    </w:rPr>
  </w:style>
  <w:style w:type="character" w:customStyle="1" w:styleId="21aS22">
    <w:name w:val="21aS小主題標題2(自訂) 字元"/>
    <w:link w:val="21aS21"/>
    <w:locked/>
    <w:rsid w:val="00E97063"/>
    <w:rPr>
      <w:rFonts w:ascii="Calibri" w:eastAsia="文鼎中隸" w:hAnsi="Calibri" w:cs="Arial"/>
      <w:b/>
      <w:color w:val="0D0D0D"/>
      <w:kern w:val="2"/>
      <w:sz w:val="24"/>
      <w:szCs w:val="24"/>
      <w:lang w:val="en-US" w:eastAsia="zh-TW" w:bidi="ar-SA"/>
    </w:rPr>
  </w:style>
  <w:style w:type="paragraph" w:customStyle="1" w:styleId="42">
    <w:name w:val="字元 字元4"/>
    <w:basedOn w:val="a3"/>
    <w:rsid w:val="00E97063"/>
  </w:style>
  <w:style w:type="paragraph" w:customStyle="1" w:styleId="NNL1">
    <w:name w:val="NNL1"/>
    <w:basedOn w:val="a3"/>
    <w:rsid w:val="00E97063"/>
    <w:pPr>
      <w:numPr>
        <w:numId w:val="10"/>
      </w:numPr>
      <w:spacing w:after="40"/>
    </w:pPr>
  </w:style>
  <w:style w:type="paragraph" w:customStyle="1" w:styleId="NNL2">
    <w:name w:val="NNL2"/>
    <w:basedOn w:val="t1"/>
    <w:rsid w:val="00E97063"/>
    <w:pPr>
      <w:numPr>
        <w:numId w:val="9"/>
      </w:numPr>
      <w:spacing w:after="40"/>
    </w:pPr>
  </w:style>
  <w:style w:type="paragraph" w:customStyle="1" w:styleId="BBL3">
    <w:name w:val="BBL3"/>
    <w:basedOn w:val="t1"/>
    <w:rsid w:val="00E97063"/>
    <w:pPr>
      <w:tabs>
        <w:tab w:val="num" w:pos="1077"/>
      </w:tabs>
      <w:ind w:left="1077" w:hanging="283"/>
    </w:pPr>
  </w:style>
  <w:style w:type="paragraph" w:customStyle="1" w:styleId="Affffb">
    <w:name w:val="A"/>
    <w:basedOn w:val="a3"/>
    <w:rsid w:val="00E97063"/>
    <w:pPr>
      <w:tabs>
        <w:tab w:val="left" w:pos="1304"/>
      </w:tabs>
      <w:ind w:left="1304" w:hanging="1304"/>
      <w:outlineLvl w:val="0"/>
    </w:pPr>
  </w:style>
  <w:style w:type="paragraph" w:customStyle="1" w:styleId="A10">
    <w:name w:val="A1"/>
    <w:basedOn w:val="Affffb"/>
    <w:rsid w:val="00E97063"/>
    <w:pPr>
      <w:tabs>
        <w:tab w:val="num" w:pos="1588"/>
      </w:tabs>
      <w:spacing w:before="0" w:after="0"/>
      <w:ind w:left="1588" w:hanging="284"/>
    </w:pPr>
  </w:style>
  <w:style w:type="character" w:styleId="affffc">
    <w:name w:val="Strong"/>
    <w:uiPriority w:val="22"/>
    <w:qFormat/>
    <w:rsid w:val="00E97063"/>
    <w:rPr>
      <w:rFonts w:cs="Times New Roman"/>
      <w:b/>
      <w:bCs/>
    </w:rPr>
  </w:style>
  <w:style w:type="paragraph" w:customStyle="1" w:styleId="10j1">
    <w:name w:val="10j大節符號項目1(自訂)"/>
    <w:link w:val="10j10"/>
    <w:rsid w:val="00E97063"/>
    <w:pPr>
      <w:adjustRightInd w:val="0"/>
      <w:snapToGrid w:val="0"/>
      <w:spacing w:afterLines="10"/>
      <w:ind w:left="1134" w:hanging="482"/>
    </w:pPr>
    <w:rPr>
      <w:rFonts w:ascii="Arial" w:eastAsia="文鼎細圓" w:hAnsi="Arial" w:cs="Arial"/>
      <w:kern w:val="2"/>
      <w:sz w:val="24"/>
      <w:szCs w:val="24"/>
    </w:rPr>
  </w:style>
  <w:style w:type="character" w:customStyle="1" w:styleId="10j10">
    <w:name w:val="10j大節符號項目1(自訂) 字元"/>
    <w:link w:val="10j1"/>
    <w:locked/>
    <w:rsid w:val="00E97063"/>
    <w:rPr>
      <w:rFonts w:ascii="Arial" w:eastAsia="文鼎細圓" w:hAnsi="Arial" w:cs="Arial"/>
      <w:kern w:val="2"/>
      <w:sz w:val="24"/>
      <w:szCs w:val="24"/>
      <w:lang w:val="en-US" w:eastAsia="zh-TW" w:bidi="ar-SA"/>
    </w:rPr>
  </w:style>
  <w:style w:type="paragraph" w:customStyle="1" w:styleId="40b1">
    <w:name w:val="40b圖案註解說明1(自訂)"/>
    <w:link w:val="40b10"/>
    <w:rsid w:val="00E97063"/>
    <w:pPr>
      <w:adjustRightInd w:val="0"/>
      <w:snapToGrid w:val="0"/>
      <w:jc w:val="center"/>
    </w:pPr>
    <w:rPr>
      <w:rFonts w:ascii="Calibri" w:eastAsia="文鼎細圓" w:hAnsi="Calibri" w:cs="Arial"/>
      <w:kern w:val="2"/>
      <w:sz w:val="22"/>
      <w:szCs w:val="24"/>
    </w:rPr>
  </w:style>
  <w:style w:type="character" w:customStyle="1" w:styleId="40b10">
    <w:name w:val="40b圖案註解說明1(自訂) 字元"/>
    <w:link w:val="40b1"/>
    <w:locked/>
    <w:rsid w:val="00E97063"/>
    <w:rPr>
      <w:rFonts w:ascii="Calibri" w:eastAsia="文鼎細圓" w:hAnsi="Calibri" w:cs="Arial"/>
      <w:kern w:val="2"/>
      <w:sz w:val="22"/>
      <w:szCs w:val="24"/>
      <w:lang w:val="en-US" w:eastAsia="zh-TW" w:bidi="ar-SA"/>
    </w:rPr>
  </w:style>
  <w:style w:type="paragraph" w:customStyle="1" w:styleId="56a11">
    <w:name w:val="56a大小測驗標題1(自訂)"/>
    <w:link w:val="56a12"/>
    <w:rsid w:val="00E97063"/>
    <w:pPr>
      <w:snapToGrid w:val="0"/>
      <w:spacing w:beforeLines="100" w:afterLines="20"/>
    </w:pPr>
    <w:rPr>
      <w:rFonts w:ascii="文鼎中隸" w:eastAsia="文鼎中隸" w:hAnsi="Calibri"/>
      <w:color w:val="0000CC"/>
      <w:kern w:val="2"/>
      <w:sz w:val="28"/>
      <w:szCs w:val="24"/>
    </w:rPr>
  </w:style>
  <w:style w:type="character" w:customStyle="1" w:styleId="56a12">
    <w:name w:val="56a大小測驗標題1(自訂) 字元"/>
    <w:link w:val="56a11"/>
    <w:locked/>
    <w:rsid w:val="00E97063"/>
    <w:rPr>
      <w:rFonts w:ascii="文鼎中隸" w:eastAsia="文鼎中隸" w:hAnsi="Calibri"/>
      <w:color w:val="0000CC"/>
      <w:kern w:val="2"/>
      <w:sz w:val="28"/>
      <w:szCs w:val="24"/>
      <w:lang w:val="en-US" w:eastAsia="zh-TW" w:bidi="ar-SA"/>
    </w:rPr>
  </w:style>
  <w:style w:type="paragraph" w:customStyle="1" w:styleId="56b11">
    <w:name w:val="56b大小測驗題目1(自定)"/>
    <w:link w:val="56b12"/>
    <w:rsid w:val="00E97063"/>
    <w:pPr>
      <w:snapToGrid w:val="0"/>
      <w:spacing w:beforeLines="10" w:afterLines="10"/>
      <w:ind w:left="480" w:hanging="480"/>
    </w:pPr>
    <w:rPr>
      <w:rFonts w:ascii="Eras Medium ITC" w:eastAsia="文鼎細黑" w:hAnsi="Eras Medium ITC" w:cs="Arial"/>
      <w:color w:val="1D1B11"/>
      <w:kern w:val="2"/>
      <w:sz w:val="22"/>
      <w:lang w:val="zh-TW"/>
    </w:rPr>
  </w:style>
  <w:style w:type="character" w:customStyle="1" w:styleId="56b12">
    <w:name w:val="56b大小測驗題目1(自定) 字元"/>
    <w:link w:val="56b11"/>
    <w:locked/>
    <w:rsid w:val="00E97063"/>
    <w:rPr>
      <w:rFonts w:ascii="Eras Medium ITC" w:eastAsia="文鼎細黑" w:hAnsi="Eras Medium ITC" w:cs="Arial"/>
      <w:color w:val="1D1B11"/>
      <w:kern w:val="2"/>
      <w:sz w:val="22"/>
      <w:lang w:val="zh-TW" w:eastAsia="zh-TW" w:bidi="ar-SA"/>
    </w:rPr>
  </w:style>
  <w:style w:type="paragraph" w:customStyle="1" w:styleId="56c11">
    <w:name w:val="56c大小測驗子題1(自訂)"/>
    <w:link w:val="56c12"/>
    <w:rsid w:val="00E97063"/>
    <w:pPr>
      <w:ind w:left="960" w:hanging="480"/>
    </w:pPr>
    <w:rPr>
      <w:rFonts w:ascii="Arial" w:eastAsia="新細明體" w:hAnsi="Arial" w:cs="Arial"/>
      <w:color w:val="4A442A"/>
      <w:kern w:val="2"/>
      <w:sz w:val="22"/>
      <w:lang w:val="zh-TW"/>
    </w:rPr>
  </w:style>
  <w:style w:type="character" w:customStyle="1" w:styleId="56c12">
    <w:name w:val="56c大小測驗子題1(自訂) 字元"/>
    <w:link w:val="56c11"/>
    <w:locked/>
    <w:rsid w:val="00E97063"/>
    <w:rPr>
      <w:rFonts w:ascii="Arial" w:eastAsia="新細明體" w:hAnsi="Arial" w:cs="Arial"/>
      <w:color w:val="4A442A"/>
      <w:kern w:val="2"/>
      <w:sz w:val="22"/>
      <w:lang w:val="zh-TW" w:eastAsia="zh-TW" w:bidi="ar-SA"/>
    </w:rPr>
  </w:style>
  <w:style w:type="paragraph" w:customStyle="1" w:styleId="56e11">
    <w:name w:val="56e大小測驗註解1(自訂)"/>
    <w:link w:val="56e12"/>
    <w:rsid w:val="00E97063"/>
    <w:pPr>
      <w:snapToGrid w:val="0"/>
      <w:spacing w:beforeLines="50" w:afterLines="20"/>
      <w:ind w:left="851"/>
    </w:pPr>
    <w:rPr>
      <w:rFonts w:ascii="華康竹風體 Std W4" w:eastAsia="華康竹風體 Std W4" w:hAnsi="華康竹風體 Std W4" w:cs="Arial"/>
      <w:color w:val="403152"/>
      <w:kern w:val="2"/>
      <w:sz w:val="22"/>
      <w:lang w:val="zh-TW"/>
    </w:rPr>
  </w:style>
  <w:style w:type="character" w:customStyle="1" w:styleId="56e12">
    <w:name w:val="56e大小測驗註解1(自訂) 字元"/>
    <w:link w:val="56e11"/>
    <w:locked/>
    <w:rsid w:val="00E97063"/>
    <w:rPr>
      <w:rFonts w:ascii="華康竹風體 Std W4" w:eastAsia="華康竹風體 Std W4" w:hAnsi="華康竹風體 Std W4" w:cs="Arial"/>
      <w:color w:val="403152"/>
      <w:kern w:val="2"/>
      <w:sz w:val="22"/>
      <w:lang w:val="zh-TW" w:eastAsia="zh-TW" w:bidi="ar-SA"/>
    </w:rPr>
  </w:style>
  <w:style w:type="paragraph" w:customStyle="1" w:styleId="10j2">
    <w:name w:val="10j大節符號項目2(自訂)"/>
    <w:link w:val="10j20"/>
    <w:rsid w:val="00E97063"/>
    <w:pPr>
      <w:adjustRightInd w:val="0"/>
      <w:snapToGrid w:val="0"/>
      <w:ind w:left="1418" w:hanging="482"/>
    </w:pPr>
    <w:rPr>
      <w:rFonts w:ascii="Arial" w:eastAsia="文鼎細圓" w:hAnsi="Arial" w:cs="Arial"/>
      <w:kern w:val="2"/>
      <w:sz w:val="24"/>
      <w:szCs w:val="24"/>
    </w:rPr>
  </w:style>
  <w:style w:type="character" w:customStyle="1" w:styleId="10j20">
    <w:name w:val="10j大節符號項目2(自訂) 字元"/>
    <w:link w:val="10j2"/>
    <w:locked/>
    <w:rsid w:val="00E97063"/>
    <w:rPr>
      <w:rFonts w:ascii="Arial" w:eastAsia="文鼎細圓" w:hAnsi="Arial" w:cs="Arial"/>
      <w:kern w:val="2"/>
      <w:sz w:val="24"/>
      <w:szCs w:val="24"/>
      <w:lang w:val="en-US" w:eastAsia="zh-TW" w:bidi="ar-SA"/>
    </w:rPr>
  </w:style>
  <w:style w:type="paragraph" w:customStyle="1" w:styleId="end">
    <w:name w:val="end"/>
    <w:basedOn w:val="a3"/>
    <w:rsid w:val="00E97063"/>
    <w:pPr>
      <w:spacing w:line="320" w:lineRule="atLeast"/>
      <w:ind w:left="284" w:right="284"/>
    </w:pPr>
    <w:rPr>
      <w:rFonts w:ascii="Cambria" w:eastAsia="文鼎中隸" w:hAnsi="Cambria"/>
    </w:rPr>
  </w:style>
  <w:style w:type="paragraph" w:customStyle="1" w:styleId="end1">
    <w:name w:val="end1"/>
    <w:basedOn w:val="a3"/>
    <w:link w:val="end10"/>
    <w:rsid w:val="00E97063"/>
    <w:pPr>
      <w:snapToGrid w:val="0"/>
      <w:spacing w:before="240" w:after="0"/>
      <w:jc w:val="center"/>
    </w:pPr>
    <w:rPr>
      <w:rFonts w:ascii="Arial" w:eastAsia="文鼎中特圓" w:hAnsi="Arial" w:cs="Arial"/>
      <w:color w:val="333333"/>
      <w:sz w:val="24"/>
    </w:rPr>
  </w:style>
  <w:style w:type="character" w:customStyle="1" w:styleId="end10">
    <w:name w:val="end1 字元"/>
    <w:link w:val="end1"/>
    <w:rsid w:val="00E97063"/>
    <w:rPr>
      <w:rFonts w:ascii="Arial" w:eastAsia="文鼎中特圓" w:hAnsi="Arial" w:cs="Arial"/>
      <w:color w:val="333333"/>
      <w:spacing w:val="10"/>
      <w:sz w:val="24"/>
      <w:szCs w:val="18"/>
      <w:lang w:val="en-US" w:eastAsia="zh-TW" w:bidi="ar-SA"/>
    </w:rPr>
  </w:style>
  <w:style w:type="paragraph" w:customStyle="1" w:styleId="1c">
    <w:name w:val="樣式1"/>
    <w:basedOn w:val="end1"/>
    <w:rsid w:val="00E97063"/>
    <w:rPr>
      <w:color w:val="4D4D4D"/>
    </w:rPr>
  </w:style>
  <w:style w:type="paragraph" w:customStyle="1" w:styleId="wtnl1">
    <w:name w:val="wtnl1"/>
    <w:basedOn w:val="wt"/>
    <w:rsid w:val="00E97063"/>
    <w:pPr>
      <w:numPr>
        <w:numId w:val="12"/>
      </w:numPr>
      <w:spacing w:before="40" w:after="0"/>
    </w:pPr>
  </w:style>
  <w:style w:type="paragraph" w:customStyle="1" w:styleId="tip3">
    <w:name w:val="tip3"/>
    <w:basedOn w:val="4"/>
    <w:rsid w:val="00E97063"/>
    <w:pPr>
      <w:spacing w:after="0"/>
      <w:ind w:left="340"/>
    </w:pPr>
  </w:style>
  <w:style w:type="paragraph" w:customStyle="1" w:styleId="end2">
    <w:name w:val="end2"/>
    <w:basedOn w:val="end1"/>
    <w:link w:val="end20"/>
    <w:rsid w:val="00E97063"/>
    <w:rPr>
      <w:rFonts w:eastAsia="文鼎中特明"/>
      <w:sz w:val="22"/>
      <w:szCs w:val="22"/>
    </w:rPr>
  </w:style>
  <w:style w:type="character" w:customStyle="1" w:styleId="end20">
    <w:name w:val="end2 字元"/>
    <w:link w:val="end2"/>
    <w:rsid w:val="00E97063"/>
    <w:rPr>
      <w:rFonts w:ascii="Arial" w:eastAsia="文鼎中特明" w:hAnsi="Arial" w:cs="Arial"/>
      <w:color w:val="333333"/>
      <w:spacing w:val="10"/>
      <w:sz w:val="22"/>
      <w:szCs w:val="22"/>
      <w:lang w:val="en-US" w:eastAsia="zh-TW" w:bidi="ar-SA"/>
    </w:rPr>
  </w:style>
  <w:style w:type="paragraph" w:customStyle="1" w:styleId="end3">
    <w:name w:val="end3"/>
    <w:basedOn w:val="end1"/>
    <w:link w:val="end30"/>
    <w:rsid w:val="00E97063"/>
  </w:style>
  <w:style w:type="character" w:customStyle="1" w:styleId="end30">
    <w:name w:val="end3 字元"/>
    <w:link w:val="end3"/>
    <w:rsid w:val="00E97063"/>
    <w:rPr>
      <w:rFonts w:ascii="Arial" w:eastAsia="文鼎中特圓" w:hAnsi="Arial" w:cs="Arial"/>
      <w:color w:val="333333"/>
      <w:spacing w:val="10"/>
      <w:sz w:val="24"/>
      <w:szCs w:val="18"/>
      <w:lang w:val="en-US" w:eastAsia="zh-TW" w:bidi="ar-SA"/>
    </w:rPr>
  </w:style>
  <w:style w:type="paragraph" w:customStyle="1" w:styleId="Nl2">
    <w:name w:val="Nl2"/>
    <w:basedOn w:val="NNL2"/>
    <w:rsid w:val="00E97063"/>
    <w:pPr>
      <w:numPr>
        <w:numId w:val="0"/>
      </w:numPr>
    </w:pPr>
  </w:style>
  <w:style w:type="paragraph" w:customStyle="1" w:styleId="end311">
    <w:name w:val="樣式 end3 + 11 點"/>
    <w:basedOn w:val="end3"/>
    <w:link w:val="end3110"/>
    <w:rsid w:val="00E97063"/>
    <w:pPr>
      <w:outlineLvl w:val="0"/>
    </w:pPr>
    <w:rPr>
      <w:sz w:val="22"/>
    </w:rPr>
  </w:style>
  <w:style w:type="character" w:customStyle="1" w:styleId="end3110">
    <w:name w:val="樣式 end3 + 11 點 字元"/>
    <w:link w:val="end311"/>
    <w:rsid w:val="00E97063"/>
    <w:rPr>
      <w:rFonts w:ascii="Arial" w:eastAsia="文鼎中特圓" w:hAnsi="Arial" w:cs="Arial"/>
      <w:color w:val="333333"/>
      <w:spacing w:val="10"/>
      <w:sz w:val="22"/>
      <w:szCs w:val="18"/>
      <w:lang w:val="en-US" w:eastAsia="zh-TW" w:bidi="ar-SA"/>
    </w:rPr>
  </w:style>
  <w:style w:type="paragraph" w:customStyle="1" w:styleId="80e13">
    <w:name w:val="80e本章作業數字項目1(自訂)"/>
    <w:link w:val="80e14"/>
    <w:rsid w:val="00E97063"/>
    <w:pPr>
      <w:snapToGrid w:val="0"/>
      <w:ind w:left="1440" w:hanging="480"/>
    </w:pPr>
    <w:rPr>
      <w:rFonts w:ascii="Calibri" w:eastAsia="新細明體" w:hAnsi="Calibri"/>
      <w:color w:val="4C5F27"/>
      <w:kern w:val="2"/>
    </w:rPr>
  </w:style>
  <w:style w:type="character" w:customStyle="1" w:styleId="80e14">
    <w:name w:val="80e本章作業數字項目1(自訂) 字元"/>
    <w:link w:val="80e13"/>
    <w:locked/>
    <w:rsid w:val="00E97063"/>
    <w:rPr>
      <w:rFonts w:ascii="Calibri" w:eastAsia="新細明體" w:hAnsi="Calibri"/>
      <w:color w:val="4C5F27"/>
      <w:kern w:val="2"/>
      <w:lang w:val="en-US" w:eastAsia="zh-TW" w:bidi="ar-SA"/>
    </w:rPr>
  </w:style>
  <w:style w:type="paragraph" w:customStyle="1" w:styleId="80h11">
    <w:name w:val="80h本章作業步驟1(自訂)"/>
    <w:link w:val="80h12"/>
    <w:rsid w:val="00E97063"/>
    <w:pPr>
      <w:adjustRightInd w:val="0"/>
      <w:snapToGrid w:val="0"/>
      <w:ind w:left="480" w:hanging="480"/>
    </w:pPr>
    <w:rPr>
      <w:rFonts w:ascii="Eras Medium ITC" w:eastAsia="文鼎細黑" w:hAnsi="Eras Medium ITC"/>
      <w:color w:val="002060"/>
      <w:kern w:val="2"/>
      <w:sz w:val="22"/>
    </w:rPr>
  </w:style>
  <w:style w:type="character" w:customStyle="1" w:styleId="80h12">
    <w:name w:val="80h本章作業步驟1(自訂) 字元"/>
    <w:link w:val="80h11"/>
    <w:locked/>
    <w:rsid w:val="00E97063"/>
    <w:rPr>
      <w:rFonts w:ascii="Eras Medium ITC" w:eastAsia="文鼎細黑" w:hAnsi="Eras Medium ITC"/>
      <w:color w:val="002060"/>
      <w:kern w:val="2"/>
      <w:sz w:val="22"/>
      <w:lang w:val="en-US" w:eastAsia="zh-TW" w:bidi="ar-SA"/>
    </w:rPr>
  </w:style>
  <w:style w:type="paragraph" w:customStyle="1" w:styleId="80g11">
    <w:name w:val="80g本章作業項目說明1(自訂)"/>
    <w:link w:val="80g12"/>
    <w:rsid w:val="00E97063"/>
    <w:pPr>
      <w:spacing w:beforeLines="20" w:afterLines="20"/>
      <w:ind w:leftChars="236" w:left="566"/>
    </w:pPr>
    <w:rPr>
      <w:rFonts w:ascii="Eras Medium ITC" w:eastAsia="文鼎細黑" w:hAnsi="Eras Medium ITC"/>
      <w:color w:val="1D1B11"/>
      <w:kern w:val="2"/>
      <w:sz w:val="24"/>
    </w:rPr>
  </w:style>
  <w:style w:type="character" w:customStyle="1" w:styleId="80g12">
    <w:name w:val="80g本章作業項目說明1(自訂) 字元"/>
    <w:link w:val="80g11"/>
    <w:locked/>
    <w:rsid w:val="00E97063"/>
    <w:rPr>
      <w:rFonts w:ascii="Eras Medium ITC" w:eastAsia="文鼎細黑" w:hAnsi="Eras Medium ITC"/>
      <w:color w:val="1D1B11"/>
      <w:kern w:val="2"/>
      <w:sz w:val="24"/>
      <w:lang w:val="en-US" w:eastAsia="zh-TW" w:bidi="ar-SA"/>
    </w:rPr>
  </w:style>
  <w:style w:type="paragraph" w:customStyle="1" w:styleId="nT1">
    <w:name w:val="nT1"/>
    <w:basedOn w:val="a3"/>
    <w:rsid w:val="00E97063"/>
    <w:pPr>
      <w:spacing w:before="0" w:after="120"/>
      <w:ind w:left="397"/>
    </w:pPr>
  </w:style>
  <w:style w:type="paragraph" w:customStyle="1" w:styleId="tip4">
    <w:name w:val="tip4"/>
    <w:basedOn w:val="tip3"/>
    <w:rsid w:val="00E97063"/>
  </w:style>
  <w:style w:type="paragraph" w:customStyle="1" w:styleId="nt10">
    <w:name w:val="nt1"/>
    <w:basedOn w:val="t1"/>
    <w:rsid w:val="00F41721"/>
    <w:pPr>
      <w:spacing w:after="120"/>
    </w:pPr>
  </w:style>
  <w:style w:type="paragraph" w:customStyle="1" w:styleId="80e15">
    <w:name w:val="80e本章作業子題1(自訂)"/>
    <w:link w:val="80e16"/>
    <w:rsid w:val="002F33FC"/>
    <w:pPr>
      <w:adjustRightInd w:val="0"/>
      <w:snapToGrid w:val="0"/>
      <w:spacing w:beforeLines="20" w:afterLines="20"/>
      <w:ind w:left="964" w:hanging="482"/>
    </w:pPr>
    <w:rPr>
      <w:rFonts w:ascii="Calibri" w:eastAsia="文鼎細圓" w:hAnsi="Calibri" w:cs="Arial"/>
      <w:kern w:val="2"/>
      <w:sz w:val="24"/>
      <w:szCs w:val="24"/>
    </w:rPr>
  </w:style>
  <w:style w:type="character" w:customStyle="1" w:styleId="80e16">
    <w:name w:val="80e本章作業子題1(自訂) 字元"/>
    <w:link w:val="80e15"/>
    <w:locked/>
    <w:rsid w:val="002F33FC"/>
    <w:rPr>
      <w:rFonts w:ascii="Calibri" w:eastAsia="文鼎細圓" w:hAnsi="Calibri" w:cs="Arial"/>
      <w:kern w:val="2"/>
      <w:sz w:val="24"/>
      <w:szCs w:val="24"/>
      <w:lang w:val="en-US" w:eastAsia="zh-TW" w:bidi="ar-SA"/>
    </w:rPr>
  </w:style>
  <w:style w:type="paragraph" w:customStyle="1" w:styleId="80m11">
    <w:name w:val="80m本章作業數字項目1(自訂)"/>
    <w:link w:val="80m12"/>
    <w:rsid w:val="002F33FC"/>
    <w:pPr>
      <w:adjustRightInd w:val="0"/>
      <w:snapToGrid w:val="0"/>
      <w:spacing w:afterLines="10"/>
      <w:ind w:left="992" w:hanging="482"/>
    </w:pPr>
    <w:rPr>
      <w:rFonts w:ascii="Calibri" w:eastAsia="華康圓體 Std W3" w:hAnsi="Calibri" w:cs="微軟正黑體"/>
      <w:color w:val="0F243E"/>
      <w:kern w:val="2"/>
      <w:sz w:val="22"/>
    </w:rPr>
  </w:style>
  <w:style w:type="character" w:customStyle="1" w:styleId="80m12">
    <w:name w:val="80m本章作業數字項目1(自訂) 字元"/>
    <w:link w:val="80m11"/>
    <w:locked/>
    <w:rsid w:val="002F33FC"/>
    <w:rPr>
      <w:rFonts w:ascii="Calibri" w:eastAsia="華康圓體 Std W3" w:hAnsi="Calibri" w:cs="微軟正黑體"/>
      <w:color w:val="0F243E"/>
      <w:kern w:val="2"/>
      <w:sz w:val="22"/>
      <w:lang w:val="en-US" w:eastAsia="zh-TW" w:bidi="ar-SA"/>
    </w:rPr>
  </w:style>
  <w:style w:type="paragraph" w:customStyle="1" w:styleId="80o11">
    <w:name w:val="80o本章作業項目說明1(自訂)"/>
    <w:link w:val="80o12"/>
    <w:rsid w:val="002F33FC"/>
    <w:pPr>
      <w:adjustRightInd w:val="0"/>
      <w:snapToGrid w:val="0"/>
      <w:spacing w:afterLines="10"/>
      <w:ind w:leftChars="413" w:left="991"/>
    </w:pPr>
    <w:rPr>
      <w:rFonts w:ascii="微軟正黑體" w:eastAsia="微軟正黑體" w:hAnsi="微軟正黑體" w:cs="微軟正黑體"/>
      <w:color w:val="884106"/>
      <w:kern w:val="2"/>
    </w:rPr>
  </w:style>
  <w:style w:type="character" w:customStyle="1" w:styleId="80o12">
    <w:name w:val="80o本章作業項目說明1(自訂) 字元"/>
    <w:link w:val="80o11"/>
    <w:locked/>
    <w:rsid w:val="002F33FC"/>
    <w:rPr>
      <w:rFonts w:ascii="微軟正黑體" w:eastAsia="微軟正黑體" w:hAnsi="微軟正黑體" w:cs="微軟正黑體"/>
      <w:color w:val="884106"/>
      <w:kern w:val="2"/>
      <w:lang w:val="en-US" w:eastAsia="zh-TW" w:bidi="ar-SA"/>
    </w:rPr>
  </w:style>
  <w:style w:type="paragraph" w:customStyle="1" w:styleId="40b">
    <w:name w:val="40b圖案註解說明(自訂)"/>
    <w:link w:val="40b0"/>
    <w:rsid w:val="002F33FC"/>
    <w:pPr>
      <w:adjustRightInd w:val="0"/>
      <w:snapToGrid w:val="0"/>
      <w:jc w:val="center"/>
    </w:pPr>
    <w:rPr>
      <w:rFonts w:ascii="Calibri" w:eastAsia="文鼎細圓" w:hAnsi="Calibri" w:cs="Arial"/>
      <w:kern w:val="2"/>
      <w:sz w:val="22"/>
      <w:szCs w:val="24"/>
    </w:rPr>
  </w:style>
  <w:style w:type="character" w:customStyle="1" w:styleId="40b0">
    <w:name w:val="40b圖案註解說明(自訂) 字元"/>
    <w:link w:val="40b"/>
    <w:locked/>
    <w:rsid w:val="002F33FC"/>
    <w:rPr>
      <w:rFonts w:ascii="Calibri" w:eastAsia="文鼎細圓" w:hAnsi="Calibri" w:cs="Arial"/>
      <w:kern w:val="2"/>
      <w:sz w:val="22"/>
      <w:szCs w:val="24"/>
      <w:lang w:val="en-US" w:eastAsia="zh-TW" w:bidi="ar-SA"/>
    </w:rPr>
  </w:style>
  <w:style w:type="paragraph" w:customStyle="1" w:styleId="80d2">
    <w:name w:val="80d本章作業題目說明2(自訂)"/>
    <w:link w:val="80d20"/>
    <w:rsid w:val="002F33FC"/>
    <w:pPr>
      <w:adjustRightInd w:val="0"/>
      <w:snapToGrid w:val="0"/>
      <w:spacing w:beforeLines="20" w:afterLines="20"/>
      <w:ind w:leftChars="177" w:left="425"/>
    </w:pPr>
    <w:rPr>
      <w:rFonts w:ascii="Calibri" w:eastAsia="文鼎細圓" w:hAnsi="Calibri"/>
      <w:color w:val="2E3917"/>
      <w:kern w:val="2"/>
      <w:sz w:val="22"/>
    </w:rPr>
  </w:style>
  <w:style w:type="character" w:customStyle="1" w:styleId="80d20">
    <w:name w:val="80d本章作業題目說明2(自訂) 字元"/>
    <w:link w:val="80d2"/>
    <w:locked/>
    <w:rsid w:val="002F33FC"/>
    <w:rPr>
      <w:rFonts w:ascii="Calibri" w:eastAsia="文鼎細圓" w:hAnsi="Calibri"/>
      <w:color w:val="2E3917"/>
      <w:kern w:val="2"/>
      <w:sz w:val="22"/>
      <w:lang w:val="en-US" w:eastAsia="zh-TW" w:bidi="ar-SA"/>
    </w:rPr>
  </w:style>
  <w:style w:type="paragraph" w:customStyle="1" w:styleId="80d13">
    <w:name w:val="80d本章作業題目說明1(自訂)"/>
    <w:link w:val="80d14"/>
    <w:rsid w:val="002F33FC"/>
    <w:pPr>
      <w:adjustRightInd w:val="0"/>
      <w:snapToGrid w:val="0"/>
      <w:ind w:leftChars="177" w:left="425"/>
    </w:pPr>
    <w:rPr>
      <w:rFonts w:ascii="Calibri" w:eastAsia="文鼎細圓" w:hAnsi="Calibri"/>
      <w:color w:val="1D1B11"/>
      <w:kern w:val="2"/>
      <w:sz w:val="24"/>
    </w:rPr>
  </w:style>
  <w:style w:type="character" w:customStyle="1" w:styleId="80d14">
    <w:name w:val="80d本章作業題目說明1(自訂) 字元"/>
    <w:link w:val="80d13"/>
    <w:locked/>
    <w:rsid w:val="002F33FC"/>
    <w:rPr>
      <w:rFonts w:ascii="Calibri" w:eastAsia="文鼎細圓" w:hAnsi="Calibri"/>
      <w:color w:val="1D1B11"/>
      <w:kern w:val="2"/>
      <w:sz w:val="24"/>
      <w:lang w:val="en-US" w:eastAsia="zh-TW" w:bidi="ar-SA"/>
    </w:rPr>
  </w:style>
  <w:style w:type="paragraph" w:customStyle="1" w:styleId="80n11">
    <w:name w:val="80n本章作業符號項目1(自訂)"/>
    <w:link w:val="80n12"/>
    <w:rsid w:val="002F33FC"/>
    <w:pPr>
      <w:tabs>
        <w:tab w:val="num" w:pos="794"/>
      </w:tabs>
      <w:adjustRightInd w:val="0"/>
      <w:snapToGrid w:val="0"/>
      <w:spacing w:beforeLines="20"/>
      <w:ind w:leftChars="200" w:left="962" w:hanging="482"/>
    </w:pPr>
    <w:rPr>
      <w:rFonts w:ascii="Eras Medium ITC" w:eastAsia="文鼎細黑" w:hAnsi="Eras Medium ITC" w:cs="微軟正黑體"/>
      <w:kern w:val="2"/>
      <w:sz w:val="22"/>
      <w:szCs w:val="24"/>
    </w:rPr>
  </w:style>
  <w:style w:type="character" w:customStyle="1" w:styleId="80n12">
    <w:name w:val="80n本章作業符號項目1(自訂) 字元"/>
    <w:link w:val="80n11"/>
    <w:locked/>
    <w:rsid w:val="002F33FC"/>
    <w:rPr>
      <w:rFonts w:ascii="Eras Medium ITC" w:eastAsia="文鼎細黑" w:hAnsi="Eras Medium ITC" w:cs="微軟正黑體"/>
      <w:kern w:val="2"/>
      <w:sz w:val="22"/>
      <w:szCs w:val="24"/>
    </w:rPr>
  </w:style>
  <w:style w:type="paragraph" w:customStyle="1" w:styleId="52c1">
    <w:name w:val="52c大小秘訣數字項目1(自訂)"/>
    <w:link w:val="52c10"/>
    <w:rsid w:val="002F33FC"/>
    <w:pPr>
      <w:tabs>
        <w:tab w:val="num" w:pos="794"/>
      </w:tabs>
      <w:adjustRightInd w:val="0"/>
      <w:snapToGrid w:val="0"/>
      <w:spacing w:afterLines="30"/>
      <w:ind w:left="1049" w:hanging="482"/>
    </w:pPr>
    <w:rPr>
      <w:rFonts w:ascii="Calibri" w:eastAsia="文鼎中隸" w:hAnsi="Calibri"/>
      <w:color w:val="7A0017"/>
      <w:kern w:val="2"/>
      <w:sz w:val="22"/>
      <w:szCs w:val="24"/>
    </w:rPr>
  </w:style>
  <w:style w:type="character" w:customStyle="1" w:styleId="52c10">
    <w:name w:val="52c大小秘訣數字項目1(自訂) 字元"/>
    <w:link w:val="52c1"/>
    <w:locked/>
    <w:rsid w:val="002F33FC"/>
    <w:rPr>
      <w:rFonts w:ascii="Calibri" w:eastAsia="文鼎中隸" w:hAnsi="Calibri"/>
      <w:color w:val="7A0017"/>
      <w:kern w:val="2"/>
      <w:sz w:val="22"/>
      <w:szCs w:val="24"/>
    </w:rPr>
  </w:style>
  <w:style w:type="paragraph" w:customStyle="1" w:styleId="80s1">
    <w:name w:val="80s本章作業註解1(自訂)"/>
    <w:link w:val="80s10"/>
    <w:rsid w:val="002F33FC"/>
    <w:pPr>
      <w:adjustRightInd w:val="0"/>
      <w:snapToGrid w:val="0"/>
      <w:ind w:leftChars="177" w:left="425"/>
    </w:pPr>
    <w:rPr>
      <w:rFonts w:ascii="Eras Medium ITC" w:eastAsia="文鼎細楷" w:hAnsi="Eras Medium ITC"/>
      <w:color w:val="215868"/>
      <w:kern w:val="2"/>
    </w:rPr>
  </w:style>
  <w:style w:type="character" w:customStyle="1" w:styleId="80s10">
    <w:name w:val="80s本章作業註解1(自訂) 字元"/>
    <w:link w:val="80s1"/>
    <w:locked/>
    <w:rsid w:val="002F33FC"/>
    <w:rPr>
      <w:rFonts w:ascii="Eras Medium ITC" w:eastAsia="文鼎細楷" w:hAnsi="Eras Medium ITC"/>
      <w:color w:val="215868"/>
      <w:kern w:val="2"/>
      <w:lang w:val="en-US" w:eastAsia="zh-TW" w:bidi="ar-SA"/>
    </w:rPr>
  </w:style>
  <w:style w:type="paragraph" w:customStyle="1" w:styleId="nt2">
    <w:name w:val="nt2"/>
    <w:basedOn w:val="nt10"/>
    <w:rsid w:val="002F33FC"/>
    <w:pPr>
      <w:ind w:left="794"/>
    </w:pPr>
  </w:style>
  <w:style w:type="paragraph" w:customStyle="1" w:styleId="nBL3">
    <w:name w:val="nBL3"/>
    <w:basedOn w:val="nt2"/>
    <w:rsid w:val="00F41721"/>
    <w:pPr>
      <w:numPr>
        <w:numId w:val="4"/>
      </w:numPr>
      <w:spacing w:after="40"/>
    </w:pPr>
  </w:style>
  <w:style w:type="paragraph" w:customStyle="1" w:styleId="wtt1">
    <w:name w:val="wtt1"/>
    <w:basedOn w:val="wt"/>
    <w:rsid w:val="00A53C14"/>
    <w:pPr>
      <w:spacing w:before="0"/>
      <w:ind w:left="510"/>
    </w:pPr>
  </w:style>
  <w:style w:type="paragraph" w:customStyle="1" w:styleId="wtbl2">
    <w:name w:val="wtbl2"/>
    <w:basedOn w:val="wtt1"/>
    <w:rsid w:val="00A53C14"/>
    <w:pPr>
      <w:numPr>
        <w:numId w:val="5"/>
      </w:numPr>
    </w:pPr>
  </w:style>
  <w:style w:type="paragraph" w:styleId="affffd">
    <w:name w:val="Revision"/>
    <w:hidden/>
    <w:uiPriority w:val="99"/>
    <w:semiHidden/>
    <w:rsid w:val="00B3508B"/>
    <w:rPr>
      <w:rFonts w:eastAsia="文鼎細明"/>
      <w:spacing w:val="10"/>
      <w:sz w:val="22"/>
      <w:szCs w:val="18"/>
    </w:rPr>
  </w:style>
  <w:style w:type="character" w:customStyle="1" w:styleId="f10">
    <w:name w:val="f1 字元 字元"/>
    <w:link w:val="f1"/>
    <w:rsid w:val="00E97063"/>
    <w:rPr>
      <w:rFonts w:ascii="Swis721 Lt BT" w:eastAsia="文鼎中圓" w:hAnsi="Swis721 Lt BT"/>
      <w:spacing w:val="10"/>
      <w:szCs w:val="18"/>
      <w:lang w:val="en-US" w:eastAsia="zh-TW" w:bidi="ar-SA"/>
    </w:rPr>
  </w:style>
  <w:style w:type="numbering" w:customStyle="1" w:styleId="12">
    <w:name w:val="樣式 項目符號 12 點 黑色"/>
    <w:basedOn w:val="a6"/>
    <w:rsid w:val="00E97063"/>
    <w:pPr>
      <w:numPr>
        <w:numId w:val="13"/>
      </w:numPr>
    </w:pPr>
  </w:style>
  <w:style w:type="paragraph" w:customStyle="1" w:styleId="1071">
    <w:name w:val="樣式 樣式 開端+ + 右:  10.7 字元 + (中文) 文鼎中黑"/>
    <w:basedOn w:val="107"/>
    <w:link w:val="1072"/>
    <w:rsid w:val="00E97063"/>
    <w:rPr>
      <w:rFonts w:eastAsia="文鼎中圓"/>
    </w:rPr>
  </w:style>
  <w:style w:type="character" w:customStyle="1" w:styleId="affff2">
    <w:name w:val="開端+ 字元"/>
    <w:link w:val="affff1"/>
    <w:rsid w:val="00E97063"/>
    <w:rPr>
      <w:rFonts w:ascii="Swis721 Lt BT" w:eastAsia="華康細黑體" w:hAnsi="Swis721 Lt BT" w:cs="新細明體"/>
      <w:spacing w:val="10"/>
      <w:sz w:val="24"/>
      <w:szCs w:val="19"/>
      <w:lang w:val="en-US" w:eastAsia="zh-TW" w:bidi="ar-SA"/>
    </w:rPr>
  </w:style>
  <w:style w:type="character" w:customStyle="1" w:styleId="1070">
    <w:name w:val="樣式 開端+ + 右:  10.7 字元 字元"/>
    <w:link w:val="107"/>
    <w:rsid w:val="00E97063"/>
    <w:rPr>
      <w:rFonts w:ascii="Swis721 Lt BT" w:eastAsia="華康中黑體" w:hAnsi="Swis721 Lt BT" w:cs="新細明體"/>
      <w:color w:val="000000"/>
      <w:spacing w:val="10"/>
      <w:sz w:val="24"/>
      <w:szCs w:val="19"/>
      <w:lang w:val="en-US" w:eastAsia="zh-TW" w:bidi="ar-SA"/>
    </w:rPr>
  </w:style>
  <w:style w:type="character" w:customStyle="1" w:styleId="1072">
    <w:name w:val="樣式 樣式 開端+ + 右:  10.7 字元 + (中文) 文鼎中黑 字元"/>
    <w:link w:val="1071"/>
    <w:rsid w:val="00E97063"/>
    <w:rPr>
      <w:rFonts w:ascii="Swis721 Lt BT" w:eastAsia="文鼎中圓" w:hAnsi="Swis721 Lt BT" w:cs="新細明體"/>
      <w:color w:val="000000"/>
      <w:spacing w:val="10"/>
      <w:sz w:val="24"/>
      <w:szCs w:val="19"/>
      <w:lang w:val="en-US" w:eastAsia="zh-TW" w:bidi="ar-SA"/>
    </w:rPr>
  </w:style>
  <w:style w:type="paragraph" w:customStyle="1" w:styleId="a2">
    <w:name w:val="項目編號(四角星)"/>
    <w:basedOn w:val="t1"/>
    <w:rsid w:val="009C7066"/>
    <w:pPr>
      <w:numPr>
        <w:numId w:val="14"/>
      </w:numPr>
      <w:spacing w:after="40"/>
    </w:pPr>
  </w:style>
  <w:style w:type="paragraph" w:customStyle="1" w:styleId="Android6-">
    <w:name w:val="Android 6-程式碼行號"/>
    <w:basedOn w:val="a3"/>
    <w:uiPriority w:val="99"/>
    <w:rsid w:val="009C7066"/>
    <w:pPr>
      <w:widowControl w:val="0"/>
      <w:kinsoku w:val="0"/>
      <w:overflowPunct w:val="0"/>
      <w:topLinePunct w:val="0"/>
      <w:autoSpaceDE w:val="0"/>
      <w:autoSpaceDN w:val="0"/>
      <w:adjustRightInd/>
      <w:snapToGrid w:val="0"/>
      <w:spacing w:before="0" w:after="40" w:line="260" w:lineRule="exact"/>
      <w:jc w:val="right"/>
      <w:textAlignment w:val="auto"/>
    </w:pPr>
    <w:rPr>
      <w:rFonts w:ascii="Arial" w:hAnsi="Arial"/>
      <w:kern w:val="2"/>
      <w:sz w:val="18"/>
    </w:rPr>
  </w:style>
  <w:style w:type="paragraph" w:customStyle="1" w:styleId="-4">
    <w:name w:val="項目編號(四菱形-黑)"/>
    <w:basedOn w:val="a3"/>
    <w:qFormat/>
    <w:rsid w:val="009C7066"/>
    <w:pPr>
      <w:spacing w:after="120"/>
    </w:pPr>
  </w:style>
  <w:style w:type="paragraph" w:customStyle="1" w:styleId="Nt11">
    <w:name w:val="Nt1"/>
    <w:basedOn w:val="a2"/>
    <w:rsid w:val="00D2254B"/>
    <w:pPr>
      <w:numPr>
        <w:numId w:val="0"/>
      </w:numPr>
      <w:spacing w:after="80"/>
      <w:ind w:left="397"/>
    </w:pPr>
  </w:style>
  <w:style w:type="character" w:customStyle="1" w:styleId="pp">
    <w:name w:val="pp"/>
    <w:rsid w:val="00D2254B"/>
    <w:rPr>
      <w:rFonts w:ascii="Swis721 Md BT" w:eastAsia="華康粗黑體" w:hAnsi="Swis721 Md BT"/>
    </w:rPr>
  </w:style>
  <w:style w:type="paragraph" w:customStyle="1" w:styleId="Ntip">
    <w:name w:val="Ntip"/>
    <w:basedOn w:val="Nt11"/>
    <w:rsid w:val="00F33232"/>
    <w:pPr>
      <w:tabs>
        <w:tab w:val="left" w:pos="1134"/>
      </w:tabs>
      <w:spacing w:before="80"/>
      <w:ind w:left="1134" w:hanging="737"/>
    </w:pPr>
    <w:rPr>
      <w:rFonts w:eastAsia="文鼎中楷"/>
    </w:rPr>
  </w:style>
  <w:style w:type="paragraph" w:customStyle="1" w:styleId="Nc">
    <w:name w:val="Nc"/>
    <w:basedOn w:val="Android6-"/>
    <w:rsid w:val="007F13D3"/>
    <w:pPr>
      <w:pBdr>
        <w:top w:val="single" w:sz="4" w:space="1" w:color="808080"/>
        <w:left w:val="single" w:sz="4" w:space="4" w:color="808080"/>
        <w:bottom w:val="single" w:sz="4" w:space="1" w:color="808080"/>
        <w:right w:val="single" w:sz="4" w:space="4" w:color="808080"/>
      </w:pBdr>
      <w:shd w:val="clear" w:color="auto" w:fill="EEEEEE"/>
      <w:spacing w:after="0" w:line="240" w:lineRule="atLeast"/>
      <w:ind w:left="510" w:right="170"/>
      <w:jc w:val="both"/>
    </w:pPr>
    <w:rPr>
      <w:rFonts w:ascii="Courier New" w:eastAsia="文鼎細仿" w:hAnsi="Courier New"/>
      <w:spacing w:val="0"/>
      <w:sz w:val="19"/>
    </w:rPr>
  </w:style>
  <w:style w:type="paragraph" w:customStyle="1" w:styleId="hbl1">
    <w:name w:val="hbl1"/>
    <w:basedOn w:val="107"/>
    <w:rsid w:val="00F8629B"/>
    <w:pPr>
      <w:numPr>
        <w:numId w:val="1"/>
      </w:numPr>
      <w:spacing w:after="120"/>
      <w:ind w:rightChars="0" w:right="0"/>
    </w:pPr>
    <w:rPr>
      <w:rFonts w:eastAsia="文鼎中圓"/>
      <w:sz w:val="28"/>
      <w:szCs w:val="28"/>
    </w:rPr>
  </w:style>
  <w:style w:type="paragraph" w:customStyle="1" w:styleId="1d">
    <w:name w:val="清單段落1"/>
    <w:basedOn w:val="a3"/>
    <w:rsid w:val="008213D4"/>
    <w:pPr>
      <w:adjustRightInd/>
      <w:spacing w:before="200" w:after="200" w:line="276" w:lineRule="auto"/>
      <w:contextualSpacing/>
      <w:jc w:val="left"/>
      <w:textAlignment w:val="auto"/>
    </w:pPr>
    <w:rPr>
      <w:rFonts w:ascii="微軟正黑體" w:eastAsia="微軟正黑體" w:hAnsi="微軟正黑體" w:cs="Arial"/>
      <w:color w:val="484848"/>
      <w:spacing w:val="12"/>
      <w:sz w:val="19"/>
      <w:szCs w:val="19"/>
    </w:rPr>
  </w:style>
  <w:style w:type="paragraph" w:customStyle="1" w:styleId="1e">
    <w:name w:val="鮮明引文1"/>
    <w:basedOn w:val="a3"/>
    <w:next w:val="a3"/>
    <w:rsid w:val="008213D4"/>
    <w:pPr>
      <w:pBdr>
        <w:top w:val="single" w:sz="12" w:space="10" w:color="B8CCE4"/>
        <w:left w:val="single" w:sz="36" w:space="4" w:color="4F81BD"/>
        <w:bottom w:val="single" w:sz="24" w:space="10" w:color="9BBB59"/>
        <w:right w:val="single" w:sz="36" w:space="4" w:color="4F81BD"/>
      </w:pBdr>
      <w:shd w:val="clear" w:color="auto" w:fill="4F81BD"/>
      <w:adjustRightInd/>
      <w:snapToGrid w:val="0"/>
      <w:spacing w:before="0" w:after="0" w:line="240" w:lineRule="auto"/>
      <w:ind w:right="-57"/>
      <w:jc w:val="left"/>
      <w:textAlignment w:val="auto"/>
    </w:pPr>
    <w:rPr>
      <w:rFonts w:ascii="Arial Unicode MS" w:eastAsia="Arial Unicode MS" w:hAnsi="Arial Unicode MS" w:cs="Arial Unicode MS"/>
      <w:iCs/>
      <w:color w:val="FFFFFF"/>
      <w:spacing w:val="12"/>
      <w:sz w:val="18"/>
      <w:szCs w:val="24"/>
    </w:rPr>
  </w:style>
  <w:style w:type="paragraph" w:customStyle="1" w:styleId="1f">
    <w:name w:val="無間距1"/>
    <w:rsid w:val="008213D4"/>
    <w:pPr>
      <w:widowControl w:val="0"/>
    </w:pPr>
    <w:rPr>
      <w:rFonts w:ascii="Calibri" w:eastAsia="新細明體" w:hAnsi="Calibri"/>
      <w:kern w:val="2"/>
      <w:sz w:val="24"/>
      <w:szCs w:val="24"/>
    </w:rPr>
  </w:style>
  <w:style w:type="paragraph" w:customStyle="1" w:styleId="1f0">
    <w:name w:val="引文1"/>
    <w:basedOn w:val="a3"/>
    <w:next w:val="a3"/>
    <w:rsid w:val="008213D4"/>
    <w:pPr>
      <w:topLinePunct w:val="0"/>
      <w:adjustRightInd/>
      <w:spacing w:before="0" w:after="200" w:line="276" w:lineRule="auto"/>
      <w:jc w:val="left"/>
      <w:textAlignment w:val="auto"/>
    </w:pPr>
    <w:rPr>
      <w:rFonts w:ascii="Calibri" w:eastAsia="新細明體" w:hAnsi="Calibri"/>
      <w:i/>
      <w:iCs/>
      <w:color w:val="000000"/>
      <w:spacing w:val="0"/>
      <w:szCs w:val="22"/>
    </w:rPr>
  </w:style>
  <w:style w:type="paragraph" w:customStyle="1" w:styleId="1f1">
    <w:name w:val="目錄標題1"/>
    <w:basedOn w:val="1"/>
    <w:next w:val="a3"/>
    <w:semiHidden/>
    <w:rsid w:val="008213D4"/>
    <w:pPr>
      <w:widowControl w:val="0"/>
      <w:pBdr>
        <w:bottom w:val="none" w:sz="0" w:space="0" w:color="auto"/>
      </w:pBdr>
      <w:tabs>
        <w:tab w:val="clear" w:pos="0"/>
      </w:tabs>
      <w:topLinePunct w:val="0"/>
      <w:adjustRightInd/>
      <w:spacing w:before="180" w:after="180" w:line="720" w:lineRule="auto"/>
      <w:jc w:val="left"/>
      <w:textAlignment w:val="auto"/>
      <w:outlineLvl w:val="9"/>
    </w:pPr>
    <w:rPr>
      <w:rFonts w:ascii="Cambria" w:eastAsia="新細明體" w:hAnsi="Cambria"/>
      <w:b/>
      <w:bCs/>
      <w:spacing w:val="0"/>
      <w:w w:val="100"/>
      <w:kern w:val="52"/>
      <w:sz w:val="52"/>
      <w:szCs w:val="52"/>
    </w:rPr>
  </w:style>
  <w:style w:type="table" w:customStyle="1" w:styleId="-512">
    <w:name w:val="淺色清單 - 輔色 51"/>
    <w:rsid w:val="008213D4"/>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table" w:customStyle="1" w:styleId="1-512">
    <w:name w:val="暗色格線 1 - 輔色 51"/>
    <w:rsid w:val="008213D4"/>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style>
  <w:style w:type="table" w:customStyle="1" w:styleId="-513">
    <w:name w:val="淺色格線 - 輔色 51"/>
    <w:rsid w:val="008213D4"/>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style>
  <w:style w:type="table" w:customStyle="1" w:styleId="-514">
    <w:name w:val="淺色網底 - 輔色 51"/>
    <w:rsid w:val="008213D4"/>
    <w:rPr>
      <w:rFonts w:ascii="Calibri" w:eastAsia="新細明體"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1-513">
    <w:name w:val="暗色清單 1 - 輔色 51"/>
    <w:rsid w:val="008213D4"/>
    <w:rPr>
      <w:rFonts w:ascii="Calibri" w:eastAsia="新細明體" w:hAnsi="Calibri"/>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1-514">
    <w:name w:val="暗色網底 1 - 輔色 51"/>
    <w:rsid w:val="008213D4"/>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style>
  <w:style w:type="paragraph" w:customStyle="1" w:styleId="2007-">
    <w:name w:val="2007-題號"/>
    <w:link w:val="2007-0"/>
    <w:uiPriority w:val="99"/>
    <w:rsid w:val="008213D4"/>
    <w:pPr>
      <w:shd w:val="clear" w:color="auto" w:fill="4F6228"/>
      <w:snapToGrid w:val="0"/>
      <w:spacing w:beforeLines="20" w:line="280" w:lineRule="atLeast"/>
    </w:pPr>
    <w:rPr>
      <w:rFonts w:ascii="Arial" w:eastAsia="新細明體" w:hAnsi="Arial" w:cs="Arial"/>
      <w:b/>
      <w:color w:val="FFFFFF"/>
      <w:spacing w:val="6"/>
      <w:kern w:val="2"/>
      <w:sz w:val="22"/>
      <w:szCs w:val="22"/>
      <w:shd w:val="clear" w:color="auto" w:fill="4F6228"/>
    </w:rPr>
  </w:style>
  <w:style w:type="character" w:customStyle="1" w:styleId="2007-0">
    <w:name w:val="2007-題號 字元"/>
    <w:link w:val="2007-"/>
    <w:uiPriority w:val="99"/>
    <w:rsid w:val="008213D4"/>
    <w:rPr>
      <w:rFonts w:ascii="Arial" w:eastAsia="新細明體" w:hAnsi="Arial" w:cs="Arial"/>
      <w:b/>
      <w:color w:val="FFFFFF"/>
      <w:spacing w:val="6"/>
      <w:kern w:val="2"/>
      <w:sz w:val="22"/>
      <w:szCs w:val="22"/>
      <w:shd w:val="clear" w:color="auto" w:fill="4F6228"/>
    </w:rPr>
  </w:style>
  <w:style w:type="paragraph" w:customStyle="1" w:styleId="Android6-0">
    <w:name w:val="Android 6-程式碼"/>
    <w:basedOn w:val="a3"/>
    <w:link w:val="Android6-2"/>
    <w:uiPriority w:val="99"/>
    <w:rsid w:val="008213D4"/>
    <w:pPr>
      <w:widowControl w:val="0"/>
      <w:shd w:val="clear" w:color="auto" w:fill="D9D9D9"/>
      <w:kinsoku w:val="0"/>
      <w:overflowPunct w:val="0"/>
      <w:topLinePunct w:val="0"/>
      <w:autoSpaceDE w:val="0"/>
      <w:autoSpaceDN w:val="0"/>
      <w:adjustRightInd/>
      <w:snapToGrid w:val="0"/>
      <w:spacing w:before="0" w:after="40" w:line="260" w:lineRule="exact"/>
      <w:ind w:firstLineChars="3" w:firstLine="6"/>
      <w:jc w:val="right"/>
      <w:textAlignment w:val="auto"/>
    </w:pPr>
    <w:rPr>
      <w:rFonts w:ascii="Arial" w:hAnsi="Arial" w:cs="文鼎細圓"/>
      <w:kern w:val="2"/>
      <w:sz w:val="18"/>
    </w:rPr>
  </w:style>
  <w:style w:type="character" w:customStyle="1" w:styleId="Android6-2">
    <w:name w:val="Android 6-程式碼 字元"/>
    <w:link w:val="Android6-0"/>
    <w:uiPriority w:val="99"/>
    <w:locked/>
    <w:rsid w:val="008213D4"/>
    <w:rPr>
      <w:rFonts w:ascii="Arial" w:eastAsia="文鼎細圓" w:hAnsi="Arial" w:cs="文鼎細圓"/>
      <w:spacing w:val="10"/>
      <w:kern w:val="2"/>
      <w:sz w:val="18"/>
      <w:szCs w:val="18"/>
      <w:shd w:val="clear" w:color="auto" w:fill="D9D9D9"/>
    </w:rPr>
  </w:style>
  <w:style w:type="paragraph" w:customStyle="1" w:styleId="android6-1">
    <w:name w:val="android 6-重點描述內文(項目編號(1))"/>
    <w:basedOn w:val="a3"/>
    <w:qFormat/>
    <w:rsid w:val="008213D4"/>
    <w:pPr>
      <w:widowControl w:val="0"/>
      <w:numPr>
        <w:numId w:val="15"/>
      </w:numPr>
      <w:suppressAutoHyphens/>
      <w:overflowPunct w:val="0"/>
      <w:topLinePunct w:val="0"/>
      <w:adjustRightInd/>
      <w:spacing w:beforeLines="50" w:after="0" w:line="312" w:lineRule="auto"/>
      <w:ind w:leftChars="397" w:left="1441" w:hangingChars="214" w:hanging="488"/>
      <w:textAlignment w:val="auto"/>
    </w:pPr>
    <w:rPr>
      <w:rFonts w:ascii="Arial" w:hAnsi="Arial"/>
      <w:spacing w:val="4"/>
      <w:kern w:val="2"/>
      <w:szCs w:val="22"/>
    </w:rPr>
  </w:style>
  <w:style w:type="paragraph" w:customStyle="1" w:styleId="TQC1">
    <w:name w:val="TQC+術科 (1)"/>
    <w:basedOn w:val="a3"/>
    <w:rsid w:val="008213D4"/>
    <w:pPr>
      <w:keepLines/>
      <w:widowControl w:val="0"/>
      <w:overflowPunct w:val="0"/>
      <w:topLinePunct w:val="0"/>
      <w:snapToGrid w:val="0"/>
      <w:spacing w:before="120" w:after="40"/>
    </w:pPr>
    <w:rPr>
      <w:kern w:val="2"/>
      <w:szCs w:val="24"/>
    </w:rPr>
  </w:style>
  <w:style w:type="paragraph" w:customStyle="1" w:styleId="affffe">
    <w:name w:val="項目編號(四菱形)"/>
    <w:basedOn w:val="a3"/>
    <w:rsid w:val="008213D4"/>
    <w:pPr>
      <w:spacing w:after="120"/>
    </w:pPr>
    <w:rPr>
      <w:rFonts w:cs="新細明體"/>
      <w:szCs w:val="20"/>
    </w:rPr>
  </w:style>
  <w:style w:type="paragraph" w:customStyle="1" w:styleId="afffff">
    <w:name w:val="如下表所示(縮排.無項目編號)"/>
    <w:basedOn w:val="a3"/>
    <w:rsid w:val="008213D4"/>
    <w:pPr>
      <w:ind w:leftChars="510" w:left="1173"/>
    </w:pPr>
    <w:rPr>
      <w:rFonts w:cs="新細明體"/>
      <w:szCs w:val="20"/>
    </w:rPr>
  </w:style>
  <w:style w:type="paragraph" w:customStyle="1" w:styleId="abc">
    <w:name w:val="項目編號(a.b.c...)"/>
    <w:basedOn w:val="a3"/>
    <w:rsid w:val="008213D4"/>
    <w:pPr>
      <w:keepLines/>
      <w:widowControl w:val="0"/>
      <w:overflowPunct w:val="0"/>
      <w:topLinePunct w:val="0"/>
      <w:snapToGrid w:val="0"/>
      <w:spacing w:before="120" w:after="40"/>
    </w:pPr>
    <w:rPr>
      <w:kern w:val="2"/>
      <w:szCs w:val="24"/>
    </w:rPr>
  </w:style>
  <w:style w:type="paragraph" w:customStyle="1" w:styleId="123">
    <w:name w:val="綜合範例.編號.1.2.3..."/>
    <w:basedOn w:val="NNL1"/>
    <w:rsid w:val="008213D4"/>
    <w:pPr>
      <w:numPr>
        <w:numId w:val="0"/>
      </w:numPr>
      <w:spacing w:after="120"/>
    </w:pPr>
    <w:rPr>
      <w:rFonts w:cs="新細明體"/>
      <w:szCs w:val="20"/>
    </w:rPr>
  </w:style>
  <w:style w:type="paragraph" w:customStyle="1" w:styleId="TQCA">
    <w:name w:val="TQC+術科 A."/>
    <w:basedOn w:val="a3"/>
    <w:rsid w:val="008213D4"/>
    <w:pPr>
      <w:widowControl w:val="0"/>
      <w:overflowPunct w:val="0"/>
      <w:topLinePunct w:val="0"/>
      <w:snapToGrid w:val="0"/>
      <w:spacing w:before="60" w:after="0"/>
      <w:ind w:left="1436"/>
    </w:pPr>
    <w:rPr>
      <w:kern w:val="2"/>
      <w:szCs w:val="24"/>
    </w:rPr>
  </w:style>
  <w:style w:type="numbering" w:customStyle="1" w:styleId="TQC-">
    <w:name w:val="TQC-術科編號"/>
    <w:rsid w:val="008213D4"/>
    <w:pPr>
      <w:numPr>
        <w:numId w:val="16"/>
      </w:numPr>
    </w:pPr>
  </w:style>
  <w:style w:type="paragraph" w:customStyle="1" w:styleId="afffff0">
    <w:name w:val="空白行"/>
    <w:basedOn w:val="a3"/>
    <w:rsid w:val="008213D4"/>
    <w:pPr>
      <w:spacing w:before="0" w:after="120" w:line="240" w:lineRule="atLeast"/>
    </w:pPr>
    <w:rPr>
      <w:rFonts w:cs="新細明體"/>
      <w:szCs w:val="20"/>
    </w:rPr>
  </w:style>
  <w:style w:type="character" w:styleId="afffff1">
    <w:name w:val="Placeholder Text"/>
    <w:uiPriority w:val="99"/>
    <w:semiHidden/>
    <w:rsid w:val="008213D4"/>
    <w:rPr>
      <w:color w:val="808080"/>
    </w:rPr>
  </w:style>
  <w:style w:type="paragraph" w:customStyle="1" w:styleId="TQC10">
    <w:name w:val="TQC+術科 1."/>
    <w:basedOn w:val="a3"/>
    <w:rsid w:val="008213D4"/>
    <w:pPr>
      <w:keepNext/>
      <w:widowControl w:val="0"/>
      <w:overflowPunct w:val="0"/>
      <w:topLinePunct w:val="0"/>
      <w:snapToGrid w:val="0"/>
      <w:spacing w:before="240" w:after="120"/>
      <w:ind w:left="454"/>
    </w:pPr>
    <w:rPr>
      <w:rFonts w:eastAsia="文鼎中圓"/>
      <w:kern w:val="2"/>
      <w:szCs w:val="22"/>
    </w:rPr>
  </w:style>
  <w:style w:type="paragraph" w:styleId="HTML">
    <w:name w:val="HTML Preformatted"/>
    <w:basedOn w:val="a3"/>
    <w:link w:val="HTML0"/>
    <w:uiPriority w:val="99"/>
    <w:unhideWhenUsed/>
    <w:rsid w:val="00821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pacing w:before="0" w:after="0" w:line="240" w:lineRule="auto"/>
      <w:jc w:val="left"/>
      <w:textAlignment w:val="auto"/>
    </w:pPr>
    <w:rPr>
      <w:rFonts w:ascii="細明體" w:eastAsia="細明體" w:hAnsi="細明體" w:cs="細明體"/>
      <w:spacing w:val="0"/>
      <w:sz w:val="24"/>
      <w:szCs w:val="24"/>
    </w:rPr>
  </w:style>
  <w:style w:type="character" w:customStyle="1" w:styleId="HTML0">
    <w:name w:val="HTML 預設格式 字元"/>
    <w:link w:val="HTML"/>
    <w:uiPriority w:val="99"/>
    <w:rsid w:val="008213D4"/>
    <w:rPr>
      <w:rFonts w:ascii="細明體" w:hAnsi="細明體" w:cs="細明體"/>
      <w:sz w:val="24"/>
      <w:szCs w:val="24"/>
    </w:rPr>
  </w:style>
  <w:style w:type="paragraph" w:customStyle="1" w:styleId="m5">
    <w:name w:val="m5"/>
    <w:basedOn w:val="3"/>
    <w:rsid w:val="008213D4"/>
    <w:pPr>
      <w:keepNext w:val="0"/>
      <w:widowControl w:val="0"/>
      <w:tabs>
        <w:tab w:val="left" w:pos="1588"/>
        <w:tab w:val="right" w:leader="dot" w:pos="7371"/>
      </w:tabs>
      <w:topLinePunct w:val="0"/>
      <w:adjustRightInd/>
      <w:spacing w:before="0" w:after="0" w:line="300" w:lineRule="atLeast"/>
      <w:ind w:left="794"/>
      <w:textAlignment w:val="auto"/>
    </w:pPr>
    <w:rPr>
      <w:rFonts w:ascii="Times New Roman" w:eastAsia="華康細圓體" w:hAnsi="Times New Roman"/>
      <w:bCs/>
      <w:color w:val="000000"/>
      <w:spacing w:val="6"/>
      <w:w w:val="105"/>
      <w:kern w:val="2"/>
      <w:sz w:val="20"/>
      <w:szCs w:val="48"/>
    </w:rPr>
  </w:style>
  <w:style w:type="paragraph" w:customStyle="1" w:styleId="m3">
    <w:name w:val="m3"/>
    <w:basedOn w:val="2"/>
    <w:rsid w:val="008213D4"/>
    <w:pPr>
      <w:keepNext w:val="0"/>
      <w:widowControl w:val="0"/>
      <w:tabs>
        <w:tab w:val="clear" w:pos="0"/>
        <w:tab w:val="left" w:pos="794"/>
        <w:tab w:val="right" w:leader="dot" w:pos="7371"/>
      </w:tabs>
      <w:topLinePunct w:val="0"/>
      <w:adjustRightInd/>
      <w:spacing w:before="0" w:after="0" w:line="300" w:lineRule="atLeast"/>
      <w:ind w:left="284"/>
      <w:jc w:val="left"/>
      <w:textAlignment w:val="auto"/>
    </w:pPr>
    <w:rPr>
      <w:rFonts w:ascii="Times New Roman" w:eastAsia="華康細圓體" w:hAnsi="Times New Roman"/>
      <w:bCs/>
      <w:color w:val="000000"/>
      <w:spacing w:val="6"/>
      <w:w w:val="105"/>
      <w:kern w:val="2"/>
      <w:sz w:val="20"/>
      <w:szCs w:val="48"/>
    </w:rPr>
  </w:style>
  <w:style w:type="character" w:styleId="HTML1">
    <w:name w:val="HTML Code"/>
    <w:uiPriority w:val="99"/>
    <w:unhideWhenUsed/>
    <w:rsid w:val="008213D4"/>
    <w:rPr>
      <w:rFonts w:ascii="細明體" w:eastAsia="細明體" w:hAnsi="細明體" w:cs="細明體"/>
      <w:sz w:val="24"/>
      <w:szCs w:val="24"/>
    </w:rPr>
  </w:style>
  <w:style w:type="character" w:customStyle="1" w:styleId="hljs-keyword">
    <w:name w:val="hljs-keyword"/>
    <w:rsid w:val="008213D4"/>
  </w:style>
  <w:style w:type="character" w:customStyle="1" w:styleId="hljs-comment">
    <w:name w:val="hljs-comment"/>
    <w:rsid w:val="008213D4"/>
  </w:style>
  <w:style w:type="character" w:customStyle="1" w:styleId="hljs-string">
    <w:name w:val="hljs-string"/>
    <w:rsid w:val="008213D4"/>
  </w:style>
  <w:style w:type="character" w:customStyle="1" w:styleId="hljs-number">
    <w:name w:val="hljs-number"/>
    <w:rsid w:val="008213D4"/>
  </w:style>
  <w:style w:type="character" w:customStyle="1" w:styleId="hljs-class">
    <w:name w:val="hljs-class"/>
    <w:rsid w:val="008213D4"/>
  </w:style>
  <w:style w:type="character" w:customStyle="1" w:styleId="hljs-title">
    <w:name w:val="hljs-title"/>
    <w:rsid w:val="008213D4"/>
  </w:style>
  <w:style w:type="paragraph" w:styleId="afffff2">
    <w:name w:val="List Paragraph"/>
    <w:basedOn w:val="a3"/>
    <w:uiPriority w:val="34"/>
    <w:qFormat/>
    <w:rsid w:val="008213D4"/>
    <w:pPr>
      <w:widowControl w:val="0"/>
      <w:topLinePunct w:val="0"/>
      <w:adjustRightInd/>
      <w:spacing w:before="0" w:after="0" w:line="240" w:lineRule="auto"/>
      <w:ind w:leftChars="200" w:left="480"/>
      <w:jc w:val="left"/>
      <w:textAlignment w:val="auto"/>
    </w:pPr>
    <w:rPr>
      <w:rFonts w:ascii="Calibri" w:eastAsia="新細明體" w:hAnsi="Calibri"/>
      <w:color w:val="00000A"/>
      <w:spacing w:val="0"/>
      <w:sz w:val="24"/>
      <w:szCs w:val="22"/>
    </w:rPr>
  </w:style>
  <w:style w:type="character" w:customStyle="1" w:styleId="copybutton">
    <w:name w:val="copybutton"/>
    <w:rsid w:val="008213D4"/>
  </w:style>
  <w:style w:type="character" w:customStyle="1" w:styleId="gp">
    <w:name w:val="gp"/>
    <w:rsid w:val="008213D4"/>
  </w:style>
  <w:style w:type="character" w:customStyle="1" w:styleId="kn">
    <w:name w:val="kn"/>
    <w:rsid w:val="008213D4"/>
  </w:style>
  <w:style w:type="character" w:customStyle="1" w:styleId="nn">
    <w:name w:val="nn"/>
    <w:rsid w:val="008213D4"/>
  </w:style>
  <w:style w:type="character" w:customStyle="1" w:styleId="n">
    <w:name w:val="n"/>
    <w:rsid w:val="008213D4"/>
  </w:style>
  <w:style w:type="character" w:customStyle="1" w:styleId="o">
    <w:name w:val="o"/>
    <w:rsid w:val="008213D4"/>
  </w:style>
  <w:style w:type="character" w:customStyle="1" w:styleId="p">
    <w:name w:val="p"/>
    <w:rsid w:val="008213D4"/>
  </w:style>
  <w:style w:type="character" w:customStyle="1" w:styleId="s1">
    <w:name w:val="s1"/>
    <w:rsid w:val="008213D4"/>
  </w:style>
  <w:style w:type="character" w:customStyle="1" w:styleId="kc">
    <w:name w:val="kc"/>
    <w:rsid w:val="008213D4"/>
  </w:style>
  <w:style w:type="character" w:customStyle="1" w:styleId="mf">
    <w:name w:val="mf"/>
    <w:rsid w:val="008213D4"/>
  </w:style>
  <w:style w:type="character" w:customStyle="1" w:styleId="mi">
    <w:name w:val="mi"/>
    <w:rsid w:val="008213D4"/>
  </w:style>
  <w:style w:type="character" w:customStyle="1" w:styleId="go">
    <w:name w:val="go"/>
    <w:rsid w:val="008213D4"/>
  </w:style>
  <w:style w:type="character" w:customStyle="1" w:styleId="nb">
    <w:name w:val="nb"/>
    <w:rsid w:val="008213D4"/>
  </w:style>
  <w:style w:type="character" w:customStyle="1" w:styleId="s2">
    <w:name w:val="s2"/>
    <w:rsid w:val="008213D4"/>
  </w:style>
  <w:style w:type="character" w:customStyle="1" w:styleId="se">
    <w:name w:val="se"/>
    <w:rsid w:val="008213D4"/>
  </w:style>
  <w:style w:type="character" w:customStyle="1" w:styleId="k">
    <w:name w:val="k"/>
    <w:rsid w:val="008213D4"/>
  </w:style>
  <w:style w:type="character" w:customStyle="1" w:styleId="nf">
    <w:name w:val="nf"/>
    <w:rsid w:val="008213D4"/>
  </w:style>
  <w:style w:type="character" w:customStyle="1" w:styleId="ow">
    <w:name w:val="ow"/>
    <w:rsid w:val="008213D4"/>
  </w:style>
  <w:style w:type="character" w:customStyle="1" w:styleId="pre">
    <w:name w:val="pre"/>
    <w:rsid w:val="008213D4"/>
  </w:style>
  <w:style w:type="character" w:customStyle="1" w:styleId="nc0">
    <w:name w:val="nc"/>
    <w:rsid w:val="008213D4"/>
  </w:style>
  <w:style w:type="character" w:customStyle="1" w:styleId="bp">
    <w:name w:val="bp"/>
    <w:rsid w:val="008213D4"/>
  </w:style>
  <w:style w:type="character" w:customStyle="1" w:styleId="c1">
    <w:name w:val="c1"/>
    <w:rsid w:val="008213D4"/>
  </w:style>
  <w:style w:type="character" w:customStyle="1" w:styleId="pln">
    <w:name w:val="pln"/>
    <w:rsid w:val="008213D4"/>
  </w:style>
  <w:style w:type="character" w:customStyle="1" w:styleId="pun">
    <w:name w:val="pun"/>
    <w:rsid w:val="008213D4"/>
  </w:style>
  <w:style w:type="character" w:customStyle="1" w:styleId="com">
    <w:name w:val="com"/>
    <w:rsid w:val="008213D4"/>
  </w:style>
  <w:style w:type="character" w:customStyle="1" w:styleId="kwd">
    <w:name w:val="kwd"/>
    <w:rsid w:val="008213D4"/>
  </w:style>
  <w:style w:type="character" w:customStyle="1" w:styleId="str">
    <w:name w:val="str"/>
    <w:rsid w:val="008213D4"/>
  </w:style>
  <w:style w:type="character" w:customStyle="1" w:styleId="lit">
    <w:name w:val="lit"/>
    <w:rsid w:val="008213D4"/>
  </w:style>
  <w:style w:type="character" w:customStyle="1" w:styleId="langwithname">
    <w:name w:val="langwithname"/>
    <w:rsid w:val="008213D4"/>
  </w:style>
  <w:style w:type="character" w:customStyle="1" w:styleId="typ">
    <w:name w:val="typ"/>
    <w:rsid w:val="008213D4"/>
  </w:style>
  <w:style w:type="character" w:customStyle="1" w:styleId="ipa">
    <w:name w:val="ipa"/>
    <w:rsid w:val="008213D4"/>
  </w:style>
  <w:style w:type="character" w:customStyle="1" w:styleId="hljs-pi">
    <w:name w:val="hljs-pi"/>
    <w:rsid w:val="008213D4"/>
  </w:style>
  <w:style w:type="character" w:customStyle="1" w:styleId="hljs-tag">
    <w:name w:val="hljs-tag"/>
    <w:rsid w:val="008213D4"/>
  </w:style>
  <w:style w:type="character" w:customStyle="1" w:styleId="hljs-attribute">
    <w:name w:val="hljs-attribute"/>
    <w:rsid w:val="008213D4"/>
  </w:style>
  <w:style w:type="character" w:customStyle="1" w:styleId="hljs-value">
    <w:name w:val="hljs-value"/>
    <w:rsid w:val="008213D4"/>
  </w:style>
  <w:style w:type="character" w:customStyle="1" w:styleId="hljs-preprocessor">
    <w:name w:val="hljs-preprocessor"/>
    <w:rsid w:val="008213D4"/>
  </w:style>
  <w:style w:type="paragraph" w:customStyle="1" w:styleId="C">
    <w:name w:val="C"/>
    <w:basedOn w:val="Nc"/>
    <w:rsid w:val="00311970"/>
    <w:pPr>
      <w:pBdr>
        <w:top w:val="single" w:sz="4" w:space="4" w:color="7F7F7F"/>
        <w:left w:val="single" w:sz="4" w:space="5" w:color="7F7F7F"/>
        <w:bottom w:val="single" w:sz="4" w:space="4" w:color="7F7F7F"/>
        <w:right w:val="single" w:sz="4" w:space="5" w:color="7F7F7F"/>
      </w:pBdr>
      <w:ind w:left="170"/>
      <w:jc w:val="left"/>
    </w:pPr>
  </w:style>
  <w:style w:type="paragraph" w:customStyle="1" w:styleId="CC">
    <w:name w:val="CC"/>
    <w:basedOn w:val="C"/>
    <w:rsid w:val="00194609"/>
    <w:pPr>
      <w:pBdr>
        <w:top w:val="none" w:sz="0" w:space="0" w:color="auto"/>
        <w:left w:val="none" w:sz="0" w:space="0" w:color="auto"/>
        <w:bottom w:val="none" w:sz="0" w:space="0" w:color="auto"/>
        <w:right w:val="none" w:sz="0" w:space="0" w:color="auto"/>
      </w:pBdr>
      <w:shd w:val="clear" w:color="auto" w:fill="auto"/>
      <w:ind w:left="113" w:right="113"/>
    </w:pPr>
  </w:style>
  <w:style w:type="character" w:customStyle="1" w:styleId="PP0">
    <w:name w:val="PP"/>
    <w:rsid w:val="002B1062"/>
    <w:rPr>
      <w:rFonts w:ascii="Swis721 Md BT" w:eastAsia="文鼎粗黑" w:hAnsi="Swis721 Md BT"/>
      <w:b w:val="0"/>
      <w:i w:val="0"/>
      <w:spacing w:val="0"/>
      <w:w w:val="100"/>
      <w:position w:val="0"/>
      <w:sz w:val="21"/>
    </w:rPr>
  </w:style>
  <w:style w:type="paragraph" w:customStyle="1" w:styleId="Ntip2">
    <w:name w:val="Ntip2"/>
    <w:basedOn w:val="Ntip"/>
    <w:rsid w:val="005504B5"/>
    <w:pPr>
      <w:tabs>
        <w:tab w:val="clear" w:pos="1134"/>
        <w:tab w:val="left" w:pos="1077"/>
      </w:tabs>
      <w:ind w:left="1077" w:hanging="1077"/>
    </w:pPr>
  </w:style>
  <w:style w:type="paragraph" w:customStyle="1" w:styleId="CCC">
    <w:name w:val="CCC"/>
    <w:basedOn w:val="CC"/>
    <w:qFormat/>
    <w:rsid w:val="00837252"/>
  </w:style>
  <w:style w:type="paragraph" w:customStyle="1" w:styleId="C5">
    <w:name w:val="C5"/>
    <w:basedOn w:val="C"/>
    <w:rsid w:val="0079447B"/>
    <w:pPr>
      <w:spacing w:before="120" w:after="120"/>
    </w:pPr>
  </w:style>
  <w:style w:type="paragraph" w:customStyle="1" w:styleId="C6">
    <w:name w:val="C6"/>
    <w:basedOn w:val="CC"/>
    <w:qFormat/>
    <w:rsid w:val="008A0BD6"/>
    <w:pPr>
      <w:spacing w:before="80" w:after="80"/>
    </w:pPr>
  </w:style>
  <w:style w:type="paragraph" w:customStyle="1" w:styleId="Nl1-1">
    <w:name w:val="Nl1-1"/>
    <w:basedOn w:val="a0"/>
    <w:rsid w:val="0038304A"/>
    <w:pPr>
      <w:numPr>
        <w:numId w:val="30"/>
      </w:numPr>
      <w:pBdr>
        <w:top w:val="single" w:sz="4" w:space="1" w:color="7F7F7F"/>
        <w:left w:val="single" w:sz="4" w:space="4" w:color="7F7F7F"/>
        <w:bottom w:val="single" w:sz="4" w:space="4" w:color="7F7F7F"/>
        <w:right w:val="single" w:sz="4" w:space="4" w:color="7F7F7F"/>
      </w:pBdr>
      <w:shd w:val="clear" w:color="auto" w:fill="EEEEEE"/>
      <w:tabs>
        <w:tab w:val="clear" w:pos="624"/>
        <w:tab w:val="right" w:pos="709"/>
      </w:tabs>
    </w:pPr>
  </w:style>
  <w:style w:type="paragraph" w:customStyle="1" w:styleId="Nl1t">
    <w:name w:val="Nl1t"/>
    <w:basedOn w:val="Nl1-1"/>
    <w:qFormat/>
    <w:rsid w:val="00B541ED"/>
    <w:pPr>
      <w:numPr>
        <w:numId w:val="0"/>
      </w:numPr>
      <w:ind w:left="851"/>
    </w:pPr>
  </w:style>
  <w:style w:type="character" w:styleId="afffff3">
    <w:name w:val="Emphasis"/>
    <w:uiPriority w:val="20"/>
    <w:qFormat/>
    <w:rsid w:val="00664229"/>
    <w:rPr>
      <w:i/>
      <w:iCs/>
    </w:rPr>
  </w:style>
  <w:style w:type="character" w:customStyle="1" w:styleId="mi2">
    <w:name w:val="mi2"/>
    <w:rsid w:val="00664229"/>
  </w:style>
  <w:style w:type="character" w:customStyle="1" w:styleId="o2">
    <w:name w:val="o2"/>
    <w:rsid w:val="00664229"/>
  </w:style>
  <w:style w:type="character" w:customStyle="1" w:styleId="nb2">
    <w:name w:val="nb2"/>
    <w:rsid w:val="00664229"/>
  </w:style>
  <w:style w:type="character" w:customStyle="1" w:styleId="s12">
    <w:name w:val="s12"/>
    <w:rsid w:val="00664229"/>
  </w:style>
  <w:style w:type="character" w:customStyle="1" w:styleId="mf2">
    <w:name w:val="mf2"/>
    <w:rsid w:val="00664229"/>
  </w:style>
  <w:style w:type="character" w:customStyle="1" w:styleId="kc2">
    <w:name w:val="kc2"/>
    <w:rsid w:val="00664229"/>
  </w:style>
  <w:style w:type="character" w:customStyle="1" w:styleId="k2">
    <w:name w:val="k2"/>
    <w:rsid w:val="00664229"/>
  </w:style>
  <w:style w:type="character" w:customStyle="1" w:styleId="ansi-red-fg1">
    <w:name w:val="ansi-red-fg1"/>
    <w:rsid w:val="00664229"/>
    <w:rPr>
      <w:color w:val="E75C58"/>
    </w:rPr>
  </w:style>
  <w:style w:type="character" w:customStyle="1" w:styleId="ansi-green-fg1">
    <w:name w:val="ansi-green-fg1"/>
    <w:rsid w:val="00664229"/>
    <w:rPr>
      <w:color w:val="00A250"/>
    </w:rPr>
  </w:style>
  <w:style w:type="character" w:customStyle="1" w:styleId="ansi-cyan-fg1">
    <w:name w:val="ansi-cyan-fg1"/>
    <w:rsid w:val="00664229"/>
    <w:rPr>
      <w:color w:val="60C6C8"/>
    </w:rPr>
  </w:style>
  <w:style w:type="character" w:customStyle="1" w:styleId="ansi-blue-fg1">
    <w:name w:val="ansi-blue-fg1"/>
    <w:rsid w:val="00664229"/>
    <w:rPr>
      <w:color w:val="208FFB"/>
    </w:rPr>
  </w:style>
  <w:style w:type="character" w:customStyle="1" w:styleId="ansi-green-intense-fg1">
    <w:name w:val="ansi-green-intense-fg1"/>
    <w:rsid w:val="00664229"/>
    <w:rPr>
      <w:color w:val="007427"/>
    </w:rPr>
  </w:style>
  <w:style w:type="character" w:customStyle="1" w:styleId="s22">
    <w:name w:val="s22"/>
    <w:rsid w:val="00664229"/>
  </w:style>
  <w:style w:type="character" w:customStyle="1" w:styleId="ansi-red-intense-fg1">
    <w:name w:val="ansi-red-intense-fg1"/>
    <w:rsid w:val="00664229"/>
    <w:rPr>
      <w:color w:val="B22B31"/>
    </w:rPr>
  </w:style>
  <w:style w:type="character" w:customStyle="1" w:styleId="ansi-blue-intense-fg1">
    <w:name w:val="ansi-blue-intense-fg1"/>
    <w:rsid w:val="00664229"/>
    <w:rPr>
      <w:color w:val="0065CA"/>
    </w:rPr>
  </w:style>
  <w:style w:type="character" w:customStyle="1" w:styleId="ansi-yellow-intense-fg1">
    <w:name w:val="ansi-yellow-intense-fg1"/>
    <w:rsid w:val="00664229"/>
    <w:rPr>
      <w:color w:val="B27D12"/>
    </w:rPr>
  </w:style>
  <w:style w:type="character" w:customStyle="1" w:styleId="ansi-cyan-intense-fg1">
    <w:name w:val="ansi-cyan-intense-fg1"/>
    <w:rsid w:val="00664229"/>
    <w:rPr>
      <w:color w:val="258F8F"/>
    </w:rPr>
  </w:style>
  <w:style w:type="character" w:styleId="afffff4">
    <w:name w:val="FollowedHyperlink"/>
    <w:uiPriority w:val="99"/>
    <w:unhideWhenUsed/>
    <w:rsid w:val="00664229"/>
    <w:rPr>
      <w:strike w:val="0"/>
      <w:dstrike w:val="0"/>
      <w:color w:val="337AB7"/>
      <w:u w:val="none"/>
      <w:effect w:val="none"/>
      <w:shd w:val="clear" w:color="auto" w:fill="auto"/>
    </w:rPr>
  </w:style>
  <w:style w:type="paragraph" w:styleId="HTML2">
    <w:name w:val="HTML Address"/>
    <w:basedOn w:val="a3"/>
    <w:link w:val="HTML3"/>
    <w:uiPriority w:val="99"/>
    <w:unhideWhenUsed/>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character" w:customStyle="1" w:styleId="HTML3">
    <w:name w:val="HTML 位址 字元"/>
    <w:basedOn w:val="a4"/>
    <w:link w:val="HTML2"/>
    <w:uiPriority w:val="99"/>
    <w:rsid w:val="00664229"/>
    <w:rPr>
      <w:rFonts w:ascii="新細明體" w:eastAsia="新細明體" w:hAnsi="新細明體" w:cs="新細明體"/>
      <w:sz w:val="24"/>
      <w:szCs w:val="24"/>
    </w:rPr>
  </w:style>
  <w:style w:type="character" w:styleId="HTML4">
    <w:name w:val="HTML Definition"/>
    <w:uiPriority w:val="99"/>
    <w:unhideWhenUsed/>
    <w:rsid w:val="00664229"/>
    <w:rPr>
      <w:i/>
      <w:iCs/>
    </w:rPr>
  </w:style>
  <w:style w:type="character" w:styleId="HTML5">
    <w:name w:val="HTML Keyboard"/>
    <w:uiPriority w:val="99"/>
    <w:unhideWhenUsed/>
    <w:rsid w:val="00664229"/>
    <w:rPr>
      <w:rFonts w:ascii="Courier New" w:eastAsia="細明體" w:hAnsi="Courier New" w:cs="Courier New" w:hint="default"/>
      <w:color w:val="888888"/>
      <w:sz w:val="22"/>
      <w:szCs w:val="22"/>
      <w:bdr w:val="single" w:sz="6" w:space="1" w:color="auto" w:frame="1"/>
      <w:shd w:val="clear" w:color="auto" w:fill="auto"/>
    </w:rPr>
  </w:style>
  <w:style w:type="character" w:styleId="HTML6">
    <w:name w:val="HTML Sample"/>
    <w:uiPriority w:val="99"/>
    <w:unhideWhenUsed/>
    <w:rsid w:val="00664229"/>
    <w:rPr>
      <w:rFonts w:ascii="Courier New" w:eastAsia="細明體" w:hAnsi="Courier New" w:cs="Courier New" w:hint="default"/>
      <w:sz w:val="24"/>
      <w:szCs w:val="24"/>
    </w:rPr>
  </w:style>
  <w:style w:type="paragraph" w:customStyle="1" w:styleId="p-space">
    <w:name w:val="p-space"/>
    <w:basedOn w:val="a3"/>
    <w:rsid w:val="00664229"/>
    <w:pPr>
      <w:topLinePunct w:val="0"/>
      <w:adjustRightInd/>
      <w:spacing w:before="0" w:after="150" w:line="240" w:lineRule="auto"/>
      <w:jc w:val="left"/>
      <w:textAlignment w:val="auto"/>
    </w:pPr>
    <w:rPr>
      <w:rFonts w:ascii="新細明體" w:eastAsia="新細明體" w:hAnsi="新細明體" w:cs="新細明體"/>
      <w:spacing w:val="0"/>
      <w:sz w:val="24"/>
      <w:szCs w:val="24"/>
    </w:rPr>
  </w:style>
  <w:style w:type="paragraph" w:customStyle="1" w:styleId="dialog">
    <w:name w:val="dialo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lyphicon">
    <w:name w:val="glyphicon"/>
    <w:basedOn w:val="a3"/>
    <w:rsid w:val="00664229"/>
    <w:pPr>
      <w:topLinePunct w:val="0"/>
      <w:adjustRightInd/>
      <w:spacing w:before="0" w:after="0" w:line="240" w:lineRule="auto"/>
      <w:jc w:val="left"/>
      <w:textAlignment w:val="auto"/>
    </w:pPr>
    <w:rPr>
      <w:rFonts w:ascii="Glyphicons Halflings" w:eastAsia="新細明體" w:hAnsi="Glyphicons Halflings" w:cs="新細明體"/>
      <w:spacing w:val="0"/>
      <w:sz w:val="24"/>
      <w:szCs w:val="24"/>
    </w:rPr>
  </w:style>
  <w:style w:type="paragraph" w:customStyle="1" w:styleId="img-thumbnail">
    <w:name w:val="img-thumbnail"/>
    <w:basedOn w:val="a3"/>
    <w:rsid w:val="00664229"/>
    <w:pPr>
      <w:pBdr>
        <w:top w:val="single" w:sz="6" w:space="3" w:color="DDDDDD"/>
        <w:left w:val="single" w:sz="6" w:space="3" w:color="DDDDDD"/>
        <w:bottom w:val="single" w:sz="6" w:space="3" w:color="DDDDDD"/>
        <w:right w:val="single" w:sz="6" w:space="3" w:color="DDDDDD"/>
      </w:pBd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r-only">
    <w:name w:val="sr-only"/>
    <w:basedOn w:val="a3"/>
    <w:rsid w:val="00664229"/>
    <w:pPr>
      <w:topLinePunct w:val="0"/>
      <w:adjustRightInd/>
      <w:spacing w:before="0" w:after="0" w:line="240" w:lineRule="auto"/>
      <w:ind w:left="-15" w:right="-15"/>
      <w:jc w:val="left"/>
      <w:textAlignment w:val="auto"/>
    </w:pPr>
    <w:rPr>
      <w:rFonts w:ascii="新細明體" w:eastAsia="新細明體" w:hAnsi="新細明體" w:cs="新細明體"/>
      <w:spacing w:val="0"/>
      <w:sz w:val="24"/>
      <w:szCs w:val="24"/>
    </w:rPr>
  </w:style>
  <w:style w:type="paragraph" w:customStyle="1" w:styleId="h6">
    <w:name w:val="h6"/>
    <w:basedOn w:val="a3"/>
    <w:rsid w:val="00664229"/>
    <w:pPr>
      <w:topLinePunct w:val="0"/>
      <w:adjustRightInd/>
      <w:spacing w:before="135" w:after="135" w:line="240" w:lineRule="auto"/>
      <w:jc w:val="left"/>
      <w:textAlignment w:val="auto"/>
    </w:pPr>
    <w:rPr>
      <w:rFonts w:ascii="inherit" w:eastAsia="新細明體" w:hAnsi="inherit" w:cs="新細明體"/>
      <w:spacing w:val="0"/>
      <w:sz w:val="18"/>
    </w:rPr>
  </w:style>
  <w:style w:type="paragraph" w:customStyle="1" w:styleId="lead">
    <w:name w:val="lead"/>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1"/>
      <w:szCs w:val="21"/>
    </w:rPr>
  </w:style>
  <w:style w:type="paragraph" w:customStyle="1" w:styleId="small">
    <w:name w:val="small"/>
    <w:basedOn w:val="a3"/>
    <w:rsid w:val="00664229"/>
    <w:pPr>
      <w:topLinePunct w:val="0"/>
      <w:adjustRightInd/>
      <w:spacing w:before="0" w:after="0" w:line="240" w:lineRule="auto"/>
      <w:jc w:val="left"/>
      <w:textAlignment w:val="auto"/>
    </w:pPr>
    <w:rPr>
      <w:rFonts w:ascii="新細明體" w:eastAsia="新細明體" w:hAnsi="新細明體" w:cs="新細明體"/>
      <w:spacing w:val="0"/>
      <w:szCs w:val="22"/>
    </w:rPr>
  </w:style>
  <w:style w:type="paragraph" w:customStyle="1" w:styleId="text-left">
    <w:name w:val="text-lef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xt-right">
    <w:name w:val="text-right"/>
    <w:basedOn w:val="a3"/>
    <w:rsid w:val="00664229"/>
    <w:pPr>
      <w:topLinePunct w:val="0"/>
      <w:adjustRightInd/>
      <w:spacing w:before="0" w:after="0" w:line="240" w:lineRule="auto"/>
      <w:jc w:val="right"/>
      <w:textAlignment w:val="auto"/>
    </w:pPr>
    <w:rPr>
      <w:rFonts w:ascii="新細明體" w:eastAsia="新細明體" w:hAnsi="新細明體" w:cs="新細明體"/>
      <w:spacing w:val="0"/>
      <w:sz w:val="24"/>
      <w:szCs w:val="24"/>
    </w:rPr>
  </w:style>
  <w:style w:type="paragraph" w:customStyle="1" w:styleId="text-center">
    <w:name w:val="text-center"/>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text-justify">
    <w:name w:val="text-justify"/>
    <w:basedOn w:val="a3"/>
    <w:rsid w:val="00664229"/>
    <w:pPr>
      <w:topLinePunct w:val="0"/>
      <w:adjustRightInd/>
      <w:spacing w:before="0" w:after="0" w:line="240" w:lineRule="auto"/>
      <w:textAlignment w:val="auto"/>
    </w:pPr>
    <w:rPr>
      <w:rFonts w:ascii="新細明體" w:eastAsia="新細明體" w:hAnsi="新細明體" w:cs="新細明體"/>
      <w:spacing w:val="0"/>
      <w:sz w:val="24"/>
      <w:szCs w:val="24"/>
    </w:rPr>
  </w:style>
  <w:style w:type="paragraph" w:customStyle="1" w:styleId="text-nowrap">
    <w:name w:val="text-nowra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xt-uppercase">
    <w:name w:val="text-uppercase"/>
    <w:basedOn w:val="a3"/>
    <w:rsid w:val="00664229"/>
    <w:pPr>
      <w:topLinePunct w:val="0"/>
      <w:adjustRightInd/>
      <w:spacing w:before="0" w:after="0" w:line="240" w:lineRule="auto"/>
      <w:jc w:val="left"/>
      <w:textAlignment w:val="auto"/>
    </w:pPr>
    <w:rPr>
      <w:rFonts w:ascii="新細明體" w:eastAsia="新細明體" w:hAnsi="新細明體" w:cs="新細明體"/>
      <w:caps/>
      <w:spacing w:val="0"/>
      <w:sz w:val="24"/>
      <w:szCs w:val="24"/>
    </w:rPr>
  </w:style>
  <w:style w:type="paragraph" w:customStyle="1" w:styleId="text-muted">
    <w:name w:val="text-muted"/>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text-primary">
    <w:name w:val="text-primary"/>
    <w:basedOn w:val="a3"/>
    <w:rsid w:val="00664229"/>
    <w:pPr>
      <w:topLinePunct w:val="0"/>
      <w:adjustRightInd/>
      <w:spacing w:before="0" w:after="0" w:line="240" w:lineRule="auto"/>
      <w:jc w:val="left"/>
      <w:textAlignment w:val="auto"/>
    </w:pPr>
    <w:rPr>
      <w:rFonts w:ascii="新細明體" w:eastAsia="新細明體" w:hAnsi="新細明體" w:cs="新細明體"/>
      <w:color w:val="337AB7"/>
      <w:spacing w:val="0"/>
      <w:sz w:val="24"/>
      <w:szCs w:val="24"/>
    </w:rPr>
  </w:style>
  <w:style w:type="paragraph" w:customStyle="1" w:styleId="text-success">
    <w:name w:val="text-success"/>
    <w:basedOn w:val="a3"/>
    <w:rsid w:val="00664229"/>
    <w:pPr>
      <w:topLinePunct w:val="0"/>
      <w:adjustRightInd/>
      <w:spacing w:before="0" w:after="0" w:line="240" w:lineRule="auto"/>
      <w:jc w:val="left"/>
      <w:textAlignment w:val="auto"/>
    </w:pPr>
    <w:rPr>
      <w:rFonts w:ascii="新細明體" w:eastAsia="新細明體" w:hAnsi="新細明體" w:cs="新細明體"/>
      <w:color w:val="3C763D"/>
      <w:spacing w:val="0"/>
      <w:sz w:val="24"/>
      <w:szCs w:val="24"/>
    </w:rPr>
  </w:style>
  <w:style w:type="paragraph" w:customStyle="1" w:styleId="text-info">
    <w:name w:val="text-info"/>
    <w:basedOn w:val="a3"/>
    <w:rsid w:val="00664229"/>
    <w:pPr>
      <w:topLinePunct w:val="0"/>
      <w:adjustRightInd/>
      <w:spacing w:before="0" w:after="0" w:line="240" w:lineRule="auto"/>
      <w:jc w:val="left"/>
      <w:textAlignment w:val="auto"/>
    </w:pPr>
    <w:rPr>
      <w:rFonts w:ascii="新細明體" w:eastAsia="新細明體" w:hAnsi="新細明體" w:cs="新細明體"/>
      <w:color w:val="31708F"/>
      <w:spacing w:val="0"/>
      <w:sz w:val="24"/>
      <w:szCs w:val="24"/>
    </w:rPr>
  </w:style>
  <w:style w:type="paragraph" w:customStyle="1" w:styleId="text-warning">
    <w:name w:val="text-warning"/>
    <w:basedOn w:val="a3"/>
    <w:rsid w:val="00664229"/>
    <w:pPr>
      <w:topLinePunct w:val="0"/>
      <w:adjustRightInd/>
      <w:spacing w:before="0" w:after="0" w:line="240" w:lineRule="auto"/>
      <w:jc w:val="left"/>
      <w:textAlignment w:val="auto"/>
    </w:pPr>
    <w:rPr>
      <w:rFonts w:ascii="新細明體" w:eastAsia="新細明體" w:hAnsi="新細明體" w:cs="新細明體"/>
      <w:color w:val="8A6D3B"/>
      <w:spacing w:val="0"/>
      <w:sz w:val="24"/>
      <w:szCs w:val="24"/>
    </w:rPr>
  </w:style>
  <w:style w:type="paragraph" w:customStyle="1" w:styleId="text-danger">
    <w:name w:val="text-danger"/>
    <w:basedOn w:val="a3"/>
    <w:rsid w:val="00664229"/>
    <w:pPr>
      <w:topLinePunct w:val="0"/>
      <w:adjustRightInd/>
      <w:spacing w:before="0" w:after="0" w:line="240" w:lineRule="auto"/>
      <w:jc w:val="left"/>
      <w:textAlignment w:val="auto"/>
    </w:pPr>
    <w:rPr>
      <w:rFonts w:ascii="新細明體" w:eastAsia="新細明體" w:hAnsi="新細明體" w:cs="新細明體"/>
      <w:color w:val="A94442"/>
      <w:spacing w:val="0"/>
      <w:sz w:val="24"/>
      <w:szCs w:val="24"/>
    </w:rPr>
  </w:style>
  <w:style w:type="paragraph" w:customStyle="1" w:styleId="bg-primary">
    <w:name w:val="bg-primary"/>
    <w:basedOn w:val="a3"/>
    <w:rsid w:val="00664229"/>
    <w:pPr>
      <w:shd w:val="clear" w:color="auto" w:fill="337AB7"/>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g-success">
    <w:name w:val="bg-success"/>
    <w:basedOn w:val="a3"/>
    <w:rsid w:val="00664229"/>
    <w:pPr>
      <w:shd w:val="clear" w:color="auto" w:fill="DFF0D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g-info">
    <w:name w:val="bg-info"/>
    <w:basedOn w:val="a3"/>
    <w:rsid w:val="00664229"/>
    <w:pPr>
      <w:shd w:val="clear" w:color="auto" w:fill="D9ED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g-warning">
    <w:name w:val="bg-warning"/>
    <w:basedOn w:val="a3"/>
    <w:rsid w:val="00664229"/>
    <w:pPr>
      <w:shd w:val="clear" w:color="auto" w:fill="FCF8E3"/>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g-danger">
    <w:name w:val="bg-danger"/>
    <w:basedOn w:val="a3"/>
    <w:rsid w:val="00664229"/>
    <w:pPr>
      <w:shd w:val="clear" w:color="auto" w:fill="F2DED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ge-header">
    <w:name w:val="page-header"/>
    <w:basedOn w:val="a3"/>
    <w:rsid w:val="00664229"/>
    <w:pPr>
      <w:pBdr>
        <w:bottom w:val="single" w:sz="6" w:space="6" w:color="EEEEEE"/>
      </w:pBdr>
      <w:topLinePunct w:val="0"/>
      <w:adjustRightInd/>
      <w:spacing w:before="540" w:after="270" w:line="240" w:lineRule="auto"/>
      <w:jc w:val="left"/>
      <w:textAlignment w:val="auto"/>
    </w:pPr>
    <w:rPr>
      <w:rFonts w:ascii="新細明體" w:eastAsia="新細明體" w:hAnsi="新細明體" w:cs="新細明體"/>
      <w:spacing w:val="0"/>
      <w:sz w:val="24"/>
      <w:szCs w:val="24"/>
    </w:rPr>
  </w:style>
  <w:style w:type="paragraph" w:customStyle="1" w:styleId="list-unstyled">
    <w:name w:val="list-unstyl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nline">
    <w:name w:val="list-inline"/>
    <w:basedOn w:val="a3"/>
    <w:rsid w:val="00664229"/>
    <w:pPr>
      <w:topLinePunct w:val="0"/>
      <w:adjustRightInd/>
      <w:spacing w:before="0" w:after="0" w:line="240" w:lineRule="auto"/>
      <w:ind w:left="-75"/>
      <w:jc w:val="left"/>
      <w:textAlignment w:val="auto"/>
    </w:pPr>
    <w:rPr>
      <w:rFonts w:ascii="新細明體" w:eastAsia="新細明體" w:hAnsi="新細明體" w:cs="新細明體"/>
      <w:spacing w:val="0"/>
      <w:sz w:val="24"/>
      <w:szCs w:val="24"/>
    </w:rPr>
  </w:style>
  <w:style w:type="paragraph" w:customStyle="1" w:styleId="initialism">
    <w:name w:val="initialism"/>
    <w:basedOn w:val="a3"/>
    <w:rsid w:val="00664229"/>
    <w:pPr>
      <w:topLinePunct w:val="0"/>
      <w:adjustRightInd/>
      <w:spacing w:before="0" w:after="0" w:line="240" w:lineRule="auto"/>
      <w:jc w:val="left"/>
      <w:textAlignment w:val="auto"/>
    </w:pPr>
    <w:rPr>
      <w:rFonts w:ascii="新細明體" w:eastAsia="新細明體" w:hAnsi="新細明體" w:cs="新細明體"/>
      <w:caps/>
      <w:spacing w:val="0"/>
      <w:szCs w:val="22"/>
    </w:rPr>
  </w:style>
  <w:style w:type="paragraph" w:customStyle="1" w:styleId="blockquote-reverse">
    <w:name w:val="blockquote-reverse"/>
    <w:basedOn w:val="a3"/>
    <w:rsid w:val="00664229"/>
    <w:pPr>
      <w:pBdr>
        <w:right w:val="single" w:sz="36" w:space="11" w:color="EEEEEE"/>
      </w:pBdr>
      <w:topLinePunct w:val="0"/>
      <w:adjustRightInd/>
      <w:spacing w:before="0" w:after="0" w:line="240" w:lineRule="auto"/>
      <w:jc w:val="right"/>
      <w:textAlignment w:val="auto"/>
    </w:pPr>
    <w:rPr>
      <w:rFonts w:ascii="新細明體" w:eastAsia="新細明體" w:hAnsi="新細明體" w:cs="新細明體"/>
      <w:spacing w:val="0"/>
      <w:sz w:val="24"/>
      <w:szCs w:val="24"/>
    </w:rPr>
  </w:style>
  <w:style w:type="paragraph" w:customStyle="1" w:styleId="container">
    <w:name w:val="contain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ntainer-fluid">
    <w:name w:val="container-flui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ow">
    <w:name w:val="r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
    <w:name w:val="col-xs-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
    <w:name w:val="col-sm-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
    <w:name w:val="col-md-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
    <w:name w:val="col-lg-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2">
    <w:name w:val="col-xs-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2">
    <w:name w:val="col-sm-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2">
    <w:name w:val="col-md-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2">
    <w:name w:val="col-lg-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3">
    <w:name w:val="col-xs-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3">
    <w:name w:val="col-sm-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3">
    <w:name w:val="col-md-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3">
    <w:name w:val="col-lg-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4">
    <w:name w:val="col-xs-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4">
    <w:name w:val="col-sm-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4">
    <w:name w:val="col-md-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4">
    <w:name w:val="col-lg-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5">
    <w:name w:val="col-xs-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5">
    <w:name w:val="col-sm-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5">
    <w:name w:val="col-md-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5">
    <w:name w:val="col-lg-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6">
    <w:name w:val="col-xs-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6">
    <w:name w:val="col-sm-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6">
    <w:name w:val="col-md-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6">
    <w:name w:val="col-lg-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7">
    <w:name w:val="col-xs-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7">
    <w:name w:val="col-sm-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7">
    <w:name w:val="col-md-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7">
    <w:name w:val="col-lg-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8">
    <w:name w:val="col-xs-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8">
    <w:name w:val="col-sm-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8">
    <w:name w:val="col-md-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8">
    <w:name w:val="col-lg-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9">
    <w:name w:val="col-xs-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9">
    <w:name w:val="col-sm-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9">
    <w:name w:val="col-md-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9">
    <w:name w:val="col-lg-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0">
    <w:name w:val="col-xs-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0">
    <w:name w:val="col-sm-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0">
    <w:name w:val="col-md-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0">
    <w:name w:val="col-lg-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1">
    <w:name w:val="col-xs-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1">
    <w:name w:val="col-sm-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1">
    <w:name w:val="col-md-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1">
    <w:name w:val="col-lg-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2">
    <w:name w:val="col-xs-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2">
    <w:name w:val="col-sm-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2">
    <w:name w:val="col-md-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2">
    <w:name w:val="col-lg-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offset-12">
    <w:name w:val="col-xs-offset-12"/>
    <w:basedOn w:val="a3"/>
    <w:rsid w:val="00664229"/>
    <w:pPr>
      <w:topLinePunct w:val="0"/>
      <w:adjustRightInd/>
      <w:spacing w:before="0" w:after="0" w:line="240" w:lineRule="auto"/>
      <w:ind w:left="12240"/>
      <w:jc w:val="left"/>
      <w:textAlignment w:val="auto"/>
    </w:pPr>
    <w:rPr>
      <w:rFonts w:ascii="新細明體" w:eastAsia="新細明體" w:hAnsi="新細明體" w:cs="新細明體"/>
      <w:spacing w:val="0"/>
      <w:sz w:val="24"/>
      <w:szCs w:val="24"/>
    </w:rPr>
  </w:style>
  <w:style w:type="paragraph" w:customStyle="1" w:styleId="col-xs-offset-11">
    <w:name w:val="col-xs-offset-11"/>
    <w:basedOn w:val="a3"/>
    <w:rsid w:val="00664229"/>
    <w:pPr>
      <w:topLinePunct w:val="0"/>
      <w:adjustRightInd/>
      <w:spacing w:before="0" w:after="0" w:line="240" w:lineRule="auto"/>
      <w:ind w:left="11138"/>
      <w:jc w:val="left"/>
      <w:textAlignment w:val="auto"/>
    </w:pPr>
    <w:rPr>
      <w:rFonts w:ascii="新細明體" w:eastAsia="新細明體" w:hAnsi="新細明體" w:cs="新細明體"/>
      <w:spacing w:val="0"/>
      <w:sz w:val="24"/>
      <w:szCs w:val="24"/>
    </w:rPr>
  </w:style>
  <w:style w:type="paragraph" w:customStyle="1" w:styleId="col-xs-offset-10">
    <w:name w:val="col-xs-offset-10"/>
    <w:basedOn w:val="a3"/>
    <w:rsid w:val="00664229"/>
    <w:pPr>
      <w:topLinePunct w:val="0"/>
      <w:adjustRightInd/>
      <w:spacing w:before="0" w:after="0" w:line="240" w:lineRule="auto"/>
      <w:ind w:left="10159"/>
      <w:jc w:val="left"/>
      <w:textAlignment w:val="auto"/>
    </w:pPr>
    <w:rPr>
      <w:rFonts w:ascii="新細明體" w:eastAsia="新細明體" w:hAnsi="新細明體" w:cs="新細明體"/>
      <w:spacing w:val="0"/>
      <w:sz w:val="24"/>
      <w:szCs w:val="24"/>
    </w:rPr>
  </w:style>
  <w:style w:type="paragraph" w:customStyle="1" w:styleId="col-xs-offset-9">
    <w:name w:val="col-xs-offset-9"/>
    <w:basedOn w:val="a3"/>
    <w:rsid w:val="00664229"/>
    <w:pPr>
      <w:topLinePunct w:val="0"/>
      <w:adjustRightInd/>
      <w:spacing w:before="0" w:after="0" w:line="240" w:lineRule="auto"/>
      <w:ind w:left="9180"/>
      <w:jc w:val="left"/>
      <w:textAlignment w:val="auto"/>
    </w:pPr>
    <w:rPr>
      <w:rFonts w:ascii="新細明體" w:eastAsia="新細明體" w:hAnsi="新細明體" w:cs="新細明體"/>
      <w:spacing w:val="0"/>
      <w:sz w:val="24"/>
      <w:szCs w:val="24"/>
    </w:rPr>
  </w:style>
  <w:style w:type="paragraph" w:customStyle="1" w:styleId="col-xs-offset-8">
    <w:name w:val="col-xs-offset-8"/>
    <w:basedOn w:val="a3"/>
    <w:rsid w:val="00664229"/>
    <w:pPr>
      <w:topLinePunct w:val="0"/>
      <w:adjustRightInd/>
      <w:spacing w:before="0" w:after="0" w:line="240" w:lineRule="auto"/>
      <w:ind w:left="8078"/>
      <w:jc w:val="left"/>
      <w:textAlignment w:val="auto"/>
    </w:pPr>
    <w:rPr>
      <w:rFonts w:ascii="新細明體" w:eastAsia="新細明體" w:hAnsi="新細明體" w:cs="新細明體"/>
      <w:spacing w:val="0"/>
      <w:sz w:val="24"/>
      <w:szCs w:val="24"/>
    </w:rPr>
  </w:style>
  <w:style w:type="paragraph" w:customStyle="1" w:styleId="col-xs-offset-7">
    <w:name w:val="col-xs-offset-7"/>
    <w:basedOn w:val="a3"/>
    <w:rsid w:val="00664229"/>
    <w:pPr>
      <w:topLinePunct w:val="0"/>
      <w:adjustRightInd/>
      <w:spacing w:before="0" w:after="0" w:line="240" w:lineRule="auto"/>
      <w:ind w:left="7099"/>
      <w:jc w:val="left"/>
      <w:textAlignment w:val="auto"/>
    </w:pPr>
    <w:rPr>
      <w:rFonts w:ascii="新細明體" w:eastAsia="新細明體" w:hAnsi="新細明體" w:cs="新細明體"/>
      <w:spacing w:val="0"/>
      <w:sz w:val="24"/>
      <w:szCs w:val="24"/>
    </w:rPr>
  </w:style>
  <w:style w:type="paragraph" w:customStyle="1" w:styleId="col-xs-offset-6">
    <w:name w:val="col-xs-offset-6"/>
    <w:basedOn w:val="a3"/>
    <w:rsid w:val="00664229"/>
    <w:pPr>
      <w:topLinePunct w:val="0"/>
      <w:adjustRightInd/>
      <w:spacing w:before="0" w:after="0" w:line="240" w:lineRule="auto"/>
      <w:ind w:left="6120"/>
      <w:jc w:val="left"/>
      <w:textAlignment w:val="auto"/>
    </w:pPr>
    <w:rPr>
      <w:rFonts w:ascii="新細明體" w:eastAsia="新細明體" w:hAnsi="新細明體" w:cs="新細明體"/>
      <w:spacing w:val="0"/>
      <w:sz w:val="24"/>
      <w:szCs w:val="24"/>
    </w:rPr>
  </w:style>
  <w:style w:type="paragraph" w:customStyle="1" w:styleId="col-xs-offset-5">
    <w:name w:val="col-xs-offset-5"/>
    <w:basedOn w:val="a3"/>
    <w:rsid w:val="00664229"/>
    <w:pPr>
      <w:topLinePunct w:val="0"/>
      <w:adjustRightInd/>
      <w:spacing w:before="0" w:after="0" w:line="240" w:lineRule="auto"/>
      <w:ind w:left="5018"/>
      <w:jc w:val="left"/>
      <w:textAlignment w:val="auto"/>
    </w:pPr>
    <w:rPr>
      <w:rFonts w:ascii="新細明體" w:eastAsia="新細明體" w:hAnsi="新細明體" w:cs="新細明體"/>
      <w:spacing w:val="0"/>
      <w:sz w:val="24"/>
      <w:szCs w:val="24"/>
    </w:rPr>
  </w:style>
  <w:style w:type="paragraph" w:customStyle="1" w:styleId="col-xs-offset-4">
    <w:name w:val="col-xs-offset-4"/>
    <w:basedOn w:val="a3"/>
    <w:rsid w:val="00664229"/>
    <w:pPr>
      <w:topLinePunct w:val="0"/>
      <w:adjustRightInd/>
      <w:spacing w:before="0" w:after="0" w:line="240" w:lineRule="auto"/>
      <w:ind w:left="4039"/>
      <w:jc w:val="left"/>
      <w:textAlignment w:val="auto"/>
    </w:pPr>
    <w:rPr>
      <w:rFonts w:ascii="新細明體" w:eastAsia="新細明體" w:hAnsi="新細明體" w:cs="新細明體"/>
      <w:spacing w:val="0"/>
      <w:sz w:val="24"/>
      <w:szCs w:val="24"/>
    </w:rPr>
  </w:style>
  <w:style w:type="paragraph" w:customStyle="1" w:styleId="col-xs-offset-3">
    <w:name w:val="col-xs-offset-3"/>
    <w:basedOn w:val="a3"/>
    <w:rsid w:val="00664229"/>
    <w:pPr>
      <w:topLinePunct w:val="0"/>
      <w:adjustRightInd/>
      <w:spacing w:before="0" w:after="0" w:line="240" w:lineRule="auto"/>
      <w:ind w:left="3060"/>
      <w:jc w:val="left"/>
      <w:textAlignment w:val="auto"/>
    </w:pPr>
    <w:rPr>
      <w:rFonts w:ascii="新細明體" w:eastAsia="新細明體" w:hAnsi="新細明體" w:cs="新細明體"/>
      <w:spacing w:val="0"/>
      <w:sz w:val="24"/>
      <w:szCs w:val="24"/>
    </w:rPr>
  </w:style>
  <w:style w:type="paragraph" w:customStyle="1" w:styleId="col-xs-offset-2">
    <w:name w:val="col-xs-offset-2"/>
    <w:basedOn w:val="a3"/>
    <w:rsid w:val="00664229"/>
    <w:pPr>
      <w:topLinePunct w:val="0"/>
      <w:adjustRightInd/>
      <w:spacing w:before="0" w:after="0" w:line="240" w:lineRule="auto"/>
      <w:ind w:left="1958"/>
      <w:jc w:val="left"/>
      <w:textAlignment w:val="auto"/>
    </w:pPr>
    <w:rPr>
      <w:rFonts w:ascii="新細明體" w:eastAsia="新細明體" w:hAnsi="新細明體" w:cs="新細明體"/>
      <w:spacing w:val="0"/>
      <w:sz w:val="24"/>
      <w:szCs w:val="24"/>
    </w:rPr>
  </w:style>
  <w:style w:type="paragraph" w:customStyle="1" w:styleId="col-xs-offset-1">
    <w:name w:val="col-xs-offset-1"/>
    <w:basedOn w:val="a3"/>
    <w:rsid w:val="00664229"/>
    <w:pPr>
      <w:topLinePunct w:val="0"/>
      <w:adjustRightInd/>
      <w:spacing w:before="0" w:after="0" w:line="240" w:lineRule="auto"/>
      <w:ind w:left="979"/>
      <w:jc w:val="left"/>
      <w:textAlignment w:val="auto"/>
    </w:pPr>
    <w:rPr>
      <w:rFonts w:ascii="新細明體" w:eastAsia="新細明體" w:hAnsi="新細明體" w:cs="新細明體"/>
      <w:spacing w:val="0"/>
      <w:sz w:val="24"/>
      <w:szCs w:val="24"/>
    </w:rPr>
  </w:style>
  <w:style w:type="paragraph" w:customStyle="1" w:styleId="col-xs-offset-0">
    <w:name w:val="col-xs-offset-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able">
    <w:name w:val="table"/>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table-bordered">
    <w:name w:val="table-bordered"/>
    <w:basedOn w:val="a3"/>
    <w:rsid w:val="00664229"/>
    <w:pPr>
      <w:pBdr>
        <w:top w:val="single" w:sz="6" w:space="0" w:color="DDDDDD"/>
        <w:left w:val="single" w:sz="6" w:space="0" w:color="DDDDDD"/>
        <w:bottom w:val="single" w:sz="6" w:space="0" w:color="DDDDDD"/>
        <w:right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orm-control">
    <w:name w:val="form-control"/>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group">
    <w:name w:val="form-group"/>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radio">
    <w:name w:val="radio"/>
    <w:basedOn w:val="a3"/>
    <w:rsid w:val="00664229"/>
    <w:pPr>
      <w:topLinePunct w:val="0"/>
      <w:adjustRightInd/>
      <w:spacing w:before="150" w:after="150" w:line="240" w:lineRule="auto"/>
      <w:jc w:val="left"/>
      <w:textAlignment w:val="auto"/>
    </w:pPr>
    <w:rPr>
      <w:rFonts w:ascii="新細明體" w:eastAsia="新細明體" w:hAnsi="新細明體" w:cs="新細明體"/>
      <w:spacing w:val="0"/>
      <w:sz w:val="24"/>
      <w:szCs w:val="24"/>
    </w:rPr>
  </w:style>
  <w:style w:type="paragraph" w:customStyle="1" w:styleId="checkbox">
    <w:name w:val="checkbox"/>
    <w:basedOn w:val="a3"/>
    <w:rsid w:val="00664229"/>
    <w:pPr>
      <w:topLinePunct w:val="0"/>
      <w:adjustRightInd/>
      <w:spacing w:before="150" w:after="150" w:line="240" w:lineRule="auto"/>
      <w:jc w:val="left"/>
      <w:textAlignment w:val="auto"/>
    </w:pPr>
    <w:rPr>
      <w:rFonts w:ascii="新細明體" w:eastAsia="新細明體" w:hAnsi="新細明體" w:cs="新細明體"/>
      <w:spacing w:val="0"/>
      <w:sz w:val="24"/>
      <w:szCs w:val="24"/>
    </w:rPr>
  </w:style>
  <w:style w:type="paragraph" w:customStyle="1" w:styleId="radio-inline">
    <w:name w:val="radio-inline"/>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
    <w:name w:val="checkbox-inline"/>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control-static">
    <w:name w:val="form-control-stati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put-sm">
    <w:name w:val="input-s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input-lg">
    <w:name w:val="input-l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feedback">
    <w:name w:val="form-control-feedback"/>
    <w:basedOn w:val="a3"/>
    <w:rsid w:val="00664229"/>
    <w:pPr>
      <w:topLinePunct w:val="0"/>
      <w:adjustRightInd/>
      <w:spacing w:before="0" w:after="0" w:line="480" w:lineRule="atLeast"/>
      <w:jc w:val="center"/>
      <w:textAlignment w:val="auto"/>
    </w:pPr>
    <w:rPr>
      <w:rFonts w:ascii="新細明體" w:eastAsia="新細明體" w:hAnsi="新細明體" w:cs="新細明體"/>
      <w:spacing w:val="0"/>
      <w:sz w:val="24"/>
      <w:szCs w:val="24"/>
    </w:rPr>
  </w:style>
  <w:style w:type="paragraph" w:customStyle="1" w:styleId="help-block">
    <w:name w:val="help-block"/>
    <w:basedOn w:val="a3"/>
    <w:rsid w:val="00664229"/>
    <w:pPr>
      <w:topLinePunct w:val="0"/>
      <w:adjustRightInd/>
      <w:spacing w:before="75" w:after="150" w:line="240" w:lineRule="auto"/>
      <w:jc w:val="left"/>
      <w:textAlignment w:val="auto"/>
    </w:pPr>
    <w:rPr>
      <w:rFonts w:ascii="新細明體" w:eastAsia="新細明體" w:hAnsi="新細明體" w:cs="新細明體"/>
      <w:color w:val="404040"/>
      <w:spacing w:val="0"/>
      <w:sz w:val="24"/>
      <w:szCs w:val="24"/>
    </w:rPr>
  </w:style>
  <w:style w:type="paragraph" w:customStyle="1" w:styleId="btn">
    <w:name w:val="btn"/>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default">
    <w:name w:val="btn-default"/>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primary">
    <w:name w:val="btn-primary"/>
    <w:basedOn w:val="a3"/>
    <w:rsid w:val="00664229"/>
    <w:pPr>
      <w:shd w:val="clear" w:color="auto" w:fill="337AB7"/>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success">
    <w:name w:val="btn-success"/>
    <w:basedOn w:val="a3"/>
    <w:rsid w:val="00664229"/>
    <w:pPr>
      <w:shd w:val="clear" w:color="auto" w:fill="5CB85C"/>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info">
    <w:name w:val="btn-info"/>
    <w:basedOn w:val="a3"/>
    <w:rsid w:val="00664229"/>
    <w:pPr>
      <w:shd w:val="clear" w:color="auto" w:fill="5BC0DE"/>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warning">
    <w:name w:val="btn-warning"/>
    <w:basedOn w:val="a3"/>
    <w:rsid w:val="00664229"/>
    <w:pPr>
      <w:shd w:val="clear" w:color="auto" w:fill="F0AD4E"/>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danger">
    <w:name w:val="btn-danger"/>
    <w:basedOn w:val="a3"/>
    <w:rsid w:val="00664229"/>
    <w:pPr>
      <w:shd w:val="clear" w:color="auto" w:fill="D9534F"/>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
    <w:name w:val="btn-link"/>
    <w:basedOn w:val="a3"/>
    <w:rsid w:val="00664229"/>
    <w:pPr>
      <w:topLinePunct w:val="0"/>
      <w:adjustRightInd/>
      <w:spacing w:before="0" w:after="0" w:line="240" w:lineRule="auto"/>
      <w:jc w:val="left"/>
      <w:textAlignment w:val="auto"/>
    </w:pPr>
    <w:rPr>
      <w:rFonts w:ascii="新細明體" w:eastAsia="新細明體" w:hAnsi="新細明體" w:cs="新細明體"/>
      <w:color w:val="337AB7"/>
      <w:spacing w:val="0"/>
      <w:sz w:val="24"/>
      <w:szCs w:val="24"/>
    </w:rPr>
  </w:style>
  <w:style w:type="paragraph" w:customStyle="1" w:styleId="btn-block">
    <w:name w:val="btn-bloc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apse">
    <w:name w:val="collaps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collapsing">
    <w:name w:val="collaps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aret">
    <w:name w:val="caret"/>
    <w:basedOn w:val="a3"/>
    <w:rsid w:val="00664229"/>
    <w:pPr>
      <w:pBdr>
        <w:top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
    <w:name w:val="dropdown-menu"/>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0" w:line="240" w:lineRule="auto"/>
      <w:jc w:val="left"/>
      <w:textAlignment w:val="auto"/>
    </w:pPr>
    <w:rPr>
      <w:rFonts w:ascii="新細明體" w:eastAsia="新細明體" w:hAnsi="新細明體" w:cs="新細明體"/>
      <w:vanish/>
      <w:spacing w:val="0"/>
      <w:sz w:val="20"/>
      <w:szCs w:val="20"/>
    </w:rPr>
  </w:style>
  <w:style w:type="paragraph" w:customStyle="1" w:styleId="dropdown-header">
    <w:name w:val="dropdown-header"/>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btn-group">
    <w:name w:val="btn-group"/>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btn-group-vertical">
    <w:name w:val="btn-group-vertical"/>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btn-toolbar">
    <w:name w:val="btn-toolbar"/>
    <w:basedOn w:val="a3"/>
    <w:rsid w:val="00664229"/>
    <w:pPr>
      <w:topLinePunct w:val="0"/>
      <w:adjustRightInd/>
      <w:spacing w:before="0" w:after="0" w:line="240" w:lineRule="auto"/>
      <w:ind w:left="-75"/>
      <w:jc w:val="left"/>
      <w:textAlignment w:val="auto"/>
    </w:pPr>
    <w:rPr>
      <w:rFonts w:ascii="新細明體" w:eastAsia="新細明體" w:hAnsi="新細明體" w:cs="新細明體"/>
      <w:spacing w:val="0"/>
      <w:sz w:val="24"/>
      <w:szCs w:val="24"/>
    </w:rPr>
  </w:style>
  <w:style w:type="paragraph" w:customStyle="1" w:styleId="btn-group-justified">
    <w:name w:val="btn-group-justifi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put-group-addon">
    <w:name w:val="input-group-addon"/>
    <w:basedOn w:val="a3"/>
    <w:rsid w:val="00664229"/>
    <w:pPr>
      <w:pBdr>
        <w:top w:val="single" w:sz="6" w:space="5" w:color="CCCCCC"/>
        <w:left w:val="single" w:sz="6" w:space="9" w:color="CCCCCC"/>
        <w:bottom w:val="single" w:sz="6" w:space="5" w:color="CCCCCC"/>
        <w:right w:val="single" w:sz="6" w:space="9" w:color="CCCCCC"/>
      </w:pBdr>
      <w:shd w:val="clear" w:color="auto" w:fill="EEEEEE"/>
      <w:topLinePunct w:val="0"/>
      <w:adjustRightInd/>
      <w:spacing w:before="0" w:after="0" w:line="240" w:lineRule="auto"/>
      <w:jc w:val="center"/>
    </w:pPr>
    <w:rPr>
      <w:rFonts w:ascii="新細明體" w:eastAsia="新細明體" w:hAnsi="新細明體" w:cs="新細明體"/>
      <w:color w:val="555555"/>
      <w:spacing w:val="0"/>
      <w:sz w:val="20"/>
      <w:szCs w:val="20"/>
    </w:rPr>
  </w:style>
  <w:style w:type="paragraph" w:customStyle="1" w:styleId="input-group-btn">
    <w:name w:val="input-group-btn"/>
    <w:basedOn w:val="a3"/>
    <w:rsid w:val="00664229"/>
    <w:pPr>
      <w:topLinePunct w:val="0"/>
      <w:adjustRightInd/>
      <w:spacing w:before="0" w:after="0" w:line="240" w:lineRule="auto"/>
      <w:jc w:val="left"/>
    </w:pPr>
    <w:rPr>
      <w:rFonts w:ascii="新細明體" w:eastAsia="新細明體" w:hAnsi="新細明體" w:cs="新細明體"/>
      <w:spacing w:val="0"/>
      <w:sz w:val="2"/>
      <w:szCs w:val="2"/>
    </w:rPr>
  </w:style>
  <w:style w:type="paragraph" w:customStyle="1" w:styleId="nav">
    <w:name w:val="na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tabs">
    <w:name w:val="nav-tabs"/>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justified">
    <w:name w:val="nav-justifi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tabs-justified">
    <w:name w:val="nav-tabs-justifi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
    <w:name w:val="navbar"/>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navbar-collapse">
    <w:name w:val="navbar-collaps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static-top">
    <w:name w:val="navbar-static-to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ixed-top">
    <w:name w:val="navbar-fixed-to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ixed-bottom">
    <w:name w:val="navbar-fixed-botto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
    <w:name w:val="navbar-brand"/>
    <w:basedOn w:val="a3"/>
    <w:rsid w:val="00664229"/>
    <w:pPr>
      <w:topLinePunct w:val="0"/>
      <w:adjustRightInd/>
      <w:spacing w:before="0" w:after="0" w:line="270" w:lineRule="atLeast"/>
      <w:jc w:val="left"/>
      <w:textAlignment w:val="auto"/>
    </w:pPr>
    <w:rPr>
      <w:rFonts w:ascii="新細明體" w:eastAsia="新細明體" w:hAnsi="新細明體" w:cs="新細明體"/>
      <w:spacing w:val="0"/>
      <w:sz w:val="26"/>
      <w:szCs w:val="26"/>
    </w:rPr>
  </w:style>
  <w:style w:type="paragraph" w:customStyle="1" w:styleId="navbar-toggle">
    <w:name w:val="navbar-togg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nav">
    <w:name w:val="navbar-nav"/>
    <w:basedOn w:val="a3"/>
    <w:rsid w:val="00664229"/>
    <w:pPr>
      <w:topLinePunct w:val="0"/>
      <w:adjustRightInd/>
      <w:spacing w:before="45" w:after="45" w:line="240" w:lineRule="auto"/>
      <w:jc w:val="left"/>
      <w:textAlignment w:val="auto"/>
    </w:pPr>
    <w:rPr>
      <w:rFonts w:ascii="新細明體" w:eastAsia="新細明體" w:hAnsi="新細明體" w:cs="新細明體"/>
      <w:spacing w:val="0"/>
      <w:sz w:val="24"/>
      <w:szCs w:val="24"/>
    </w:rPr>
  </w:style>
  <w:style w:type="paragraph" w:customStyle="1" w:styleId="navbar-form">
    <w:name w:val="navbar-for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tn">
    <w:name w:val="navbar-btn"/>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ext">
    <w:name w:val="navbar-text"/>
    <w:basedOn w:val="a3"/>
    <w:rsid w:val="00664229"/>
    <w:pPr>
      <w:topLinePunct w:val="0"/>
      <w:adjustRightInd/>
      <w:spacing w:before="90" w:after="90" w:line="240" w:lineRule="auto"/>
      <w:jc w:val="left"/>
      <w:textAlignment w:val="auto"/>
    </w:pPr>
    <w:rPr>
      <w:rFonts w:ascii="新細明體" w:eastAsia="新細明體" w:hAnsi="新細明體" w:cs="新細明體"/>
      <w:spacing w:val="0"/>
      <w:sz w:val="24"/>
      <w:szCs w:val="24"/>
    </w:rPr>
  </w:style>
  <w:style w:type="paragraph" w:customStyle="1" w:styleId="navbar-default">
    <w:name w:val="navbar-default"/>
    <w:basedOn w:val="a3"/>
    <w:rsid w:val="00664229"/>
    <w:pPr>
      <w:shd w:val="clear" w:color="auto" w:fill="F8F8F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inverse">
    <w:name w:val="navbar-inverse"/>
    <w:basedOn w:val="a3"/>
    <w:rsid w:val="00664229"/>
    <w:pPr>
      <w:shd w:val="clear" w:color="auto" w:fill="22222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readcrumb">
    <w:name w:val="breadcrumb"/>
    <w:basedOn w:val="a3"/>
    <w:rsid w:val="00664229"/>
    <w:pPr>
      <w:shd w:val="clear" w:color="auto" w:fill="F5F5F5"/>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agination">
    <w:name w:val="pagination"/>
    <w:basedOn w:val="a3"/>
    <w:rsid w:val="00664229"/>
    <w:pPr>
      <w:topLinePunct w:val="0"/>
      <w:adjustRightInd/>
      <w:spacing w:before="270" w:after="270" w:line="240" w:lineRule="auto"/>
      <w:jc w:val="left"/>
      <w:textAlignment w:val="auto"/>
    </w:pPr>
    <w:rPr>
      <w:rFonts w:ascii="新細明體" w:eastAsia="新細明體" w:hAnsi="新細明體" w:cs="新細明體"/>
      <w:spacing w:val="0"/>
      <w:sz w:val="24"/>
      <w:szCs w:val="24"/>
    </w:rPr>
  </w:style>
  <w:style w:type="paragraph" w:customStyle="1" w:styleId="pager">
    <w:name w:val="pager"/>
    <w:basedOn w:val="a3"/>
    <w:rsid w:val="00664229"/>
    <w:pPr>
      <w:topLinePunct w:val="0"/>
      <w:adjustRightInd/>
      <w:spacing w:before="270" w:after="270" w:line="240" w:lineRule="auto"/>
      <w:jc w:val="center"/>
      <w:textAlignment w:val="auto"/>
    </w:pPr>
    <w:rPr>
      <w:rFonts w:ascii="新細明體" w:eastAsia="新細明體" w:hAnsi="新細明體" w:cs="新細明體"/>
      <w:spacing w:val="0"/>
      <w:sz w:val="24"/>
      <w:szCs w:val="24"/>
    </w:rPr>
  </w:style>
  <w:style w:type="paragraph" w:customStyle="1" w:styleId="label">
    <w:name w:val="label"/>
    <w:basedOn w:val="a3"/>
    <w:rsid w:val="00664229"/>
    <w:pPr>
      <w:topLinePunct w:val="0"/>
      <w:adjustRightInd/>
      <w:spacing w:before="0" w:after="0" w:line="240" w:lineRule="auto"/>
      <w:jc w:val="center"/>
      <w:textAlignment w:val="baseline"/>
    </w:pPr>
    <w:rPr>
      <w:rFonts w:ascii="新細明體" w:eastAsia="新細明體" w:hAnsi="新細明體" w:cs="新細明體"/>
      <w:b/>
      <w:bCs/>
      <w:color w:val="FFFFFF"/>
      <w:spacing w:val="0"/>
      <w:sz w:val="18"/>
    </w:rPr>
  </w:style>
  <w:style w:type="paragraph" w:customStyle="1" w:styleId="label-default">
    <w:name w:val="label-default"/>
    <w:basedOn w:val="a3"/>
    <w:rsid w:val="00664229"/>
    <w:pPr>
      <w:shd w:val="clear" w:color="auto" w:fill="77777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primary">
    <w:name w:val="label-primary"/>
    <w:basedOn w:val="a3"/>
    <w:rsid w:val="00664229"/>
    <w:pPr>
      <w:shd w:val="clear" w:color="auto" w:fill="337AB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success">
    <w:name w:val="label-success"/>
    <w:basedOn w:val="a3"/>
    <w:rsid w:val="00664229"/>
    <w:pPr>
      <w:shd w:val="clear" w:color="auto" w:fill="5CB85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info">
    <w:name w:val="label-info"/>
    <w:basedOn w:val="a3"/>
    <w:rsid w:val="00664229"/>
    <w:pPr>
      <w:shd w:val="clear" w:color="auto" w:fill="5BC0D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warning">
    <w:name w:val="label-warning"/>
    <w:basedOn w:val="a3"/>
    <w:rsid w:val="00664229"/>
    <w:pPr>
      <w:shd w:val="clear" w:color="auto" w:fill="F0AD4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danger">
    <w:name w:val="label-danger"/>
    <w:basedOn w:val="a3"/>
    <w:rsid w:val="00664229"/>
    <w:pPr>
      <w:shd w:val="clear" w:color="auto" w:fill="D9534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
    <w:name w:val="badge"/>
    <w:basedOn w:val="a3"/>
    <w:rsid w:val="00664229"/>
    <w:pPr>
      <w:shd w:val="clear" w:color="auto" w:fill="777777"/>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jumbotron">
    <w:name w:val="jumbotron"/>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thumbnail">
    <w:name w:val="thumbnail"/>
    <w:basedOn w:val="a3"/>
    <w:rsid w:val="00664229"/>
    <w:pPr>
      <w:pBdr>
        <w:top w:val="single" w:sz="6" w:space="3" w:color="DDDDDD"/>
        <w:left w:val="single" w:sz="6" w:space="3" w:color="DDDDDD"/>
        <w:bottom w:val="single" w:sz="6" w:space="3" w:color="DDDDDD"/>
        <w:right w:val="single" w:sz="6" w:space="3" w:color="DDDDDD"/>
      </w:pBd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alert">
    <w:name w:val="alert"/>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alert-dismissable">
    <w:name w:val="alert-dismissab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ert-dismissible">
    <w:name w:val="alert-dismissib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ert-success">
    <w:name w:val="alert-success"/>
    <w:basedOn w:val="a3"/>
    <w:rsid w:val="00664229"/>
    <w:pPr>
      <w:shd w:val="clear" w:color="auto" w:fill="DFF0D8"/>
      <w:topLinePunct w:val="0"/>
      <w:adjustRightInd/>
      <w:spacing w:before="0" w:after="0" w:line="240" w:lineRule="auto"/>
      <w:jc w:val="left"/>
      <w:textAlignment w:val="auto"/>
    </w:pPr>
    <w:rPr>
      <w:rFonts w:ascii="新細明體" w:eastAsia="新細明體" w:hAnsi="新細明體" w:cs="新細明體"/>
      <w:color w:val="3C763D"/>
      <w:spacing w:val="0"/>
      <w:sz w:val="24"/>
      <w:szCs w:val="24"/>
    </w:rPr>
  </w:style>
  <w:style w:type="paragraph" w:customStyle="1" w:styleId="alert-info">
    <w:name w:val="alert-info"/>
    <w:basedOn w:val="a3"/>
    <w:rsid w:val="00664229"/>
    <w:pPr>
      <w:shd w:val="clear" w:color="auto" w:fill="D9EDF7"/>
      <w:topLinePunct w:val="0"/>
      <w:adjustRightInd/>
      <w:spacing w:before="0" w:after="0" w:line="240" w:lineRule="auto"/>
      <w:jc w:val="left"/>
      <w:textAlignment w:val="auto"/>
    </w:pPr>
    <w:rPr>
      <w:rFonts w:ascii="新細明體" w:eastAsia="新細明體" w:hAnsi="新細明體" w:cs="新細明體"/>
      <w:color w:val="31708F"/>
      <w:spacing w:val="0"/>
      <w:sz w:val="24"/>
      <w:szCs w:val="24"/>
    </w:rPr>
  </w:style>
  <w:style w:type="paragraph" w:customStyle="1" w:styleId="alert-warning">
    <w:name w:val="alert-warning"/>
    <w:basedOn w:val="a3"/>
    <w:rsid w:val="00664229"/>
    <w:pPr>
      <w:shd w:val="clear" w:color="auto" w:fill="FCF8E3"/>
      <w:topLinePunct w:val="0"/>
      <w:adjustRightInd/>
      <w:spacing w:before="0" w:after="0" w:line="240" w:lineRule="auto"/>
      <w:jc w:val="left"/>
      <w:textAlignment w:val="auto"/>
    </w:pPr>
    <w:rPr>
      <w:rFonts w:ascii="新細明體" w:eastAsia="新細明體" w:hAnsi="新細明體" w:cs="新細明體"/>
      <w:color w:val="8A6D3B"/>
      <w:spacing w:val="0"/>
      <w:sz w:val="24"/>
      <w:szCs w:val="24"/>
    </w:rPr>
  </w:style>
  <w:style w:type="paragraph" w:customStyle="1" w:styleId="alert-danger">
    <w:name w:val="alert-danger"/>
    <w:basedOn w:val="a3"/>
    <w:rsid w:val="00664229"/>
    <w:pPr>
      <w:shd w:val="clear" w:color="auto" w:fill="F2DEDE"/>
      <w:topLinePunct w:val="0"/>
      <w:adjustRightInd/>
      <w:spacing w:before="0" w:after="0" w:line="240" w:lineRule="auto"/>
      <w:jc w:val="left"/>
      <w:textAlignment w:val="auto"/>
    </w:pPr>
    <w:rPr>
      <w:rFonts w:ascii="新細明體" w:eastAsia="新細明體" w:hAnsi="新細明體" w:cs="新細明體"/>
      <w:color w:val="A94442"/>
      <w:spacing w:val="0"/>
      <w:sz w:val="24"/>
      <w:szCs w:val="24"/>
    </w:rPr>
  </w:style>
  <w:style w:type="paragraph" w:customStyle="1" w:styleId="progress">
    <w:name w:val="progress"/>
    <w:basedOn w:val="a3"/>
    <w:rsid w:val="00664229"/>
    <w:pPr>
      <w:shd w:val="clear" w:color="auto" w:fill="F5F5F5"/>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rogress-bar">
    <w:name w:val="progress-bar"/>
    <w:basedOn w:val="a3"/>
    <w:rsid w:val="00664229"/>
    <w:pPr>
      <w:shd w:val="clear" w:color="auto" w:fill="337AB7"/>
      <w:topLinePunct w:val="0"/>
      <w:adjustRightInd/>
      <w:spacing w:before="0" w:after="0" w:line="270" w:lineRule="atLeast"/>
      <w:jc w:val="center"/>
      <w:textAlignment w:val="auto"/>
    </w:pPr>
    <w:rPr>
      <w:rFonts w:ascii="新細明體" w:eastAsia="新細明體" w:hAnsi="新細明體" w:cs="新細明體"/>
      <w:color w:val="FFFFFF"/>
      <w:spacing w:val="0"/>
      <w:sz w:val="18"/>
    </w:rPr>
  </w:style>
  <w:style w:type="paragraph" w:customStyle="1" w:styleId="progress-bar-success">
    <w:name w:val="progress-bar-success"/>
    <w:basedOn w:val="a3"/>
    <w:rsid w:val="00664229"/>
    <w:pPr>
      <w:shd w:val="clear" w:color="auto" w:fill="5CB85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gress-bar-info">
    <w:name w:val="progress-bar-info"/>
    <w:basedOn w:val="a3"/>
    <w:rsid w:val="00664229"/>
    <w:pPr>
      <w:shd w:val="clear" w:color="auto" w:fill="5BC0D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gress-bar-warning">
    <w:name w:val="progress-bar-warning"/>
    <w:basedOn w:val="a3"/>
    <w:rsid w:val="00664229"/>
    <w:pPr>
      <w:shd w:val="clear" w:color="auto" w:fill="F0AD4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gress-bar-danger">
    <w:name w:val="progress-bar-danger"/>
    <w:basedOn w:val="a3"/>
    <w:rsid w:val="00664229"/>
    <w:pPr>
      <w:shd w:val="clear" w:color="auto" w:fill="D9534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edia">
    <w:name w:val="media"/>
    <w:basedOn w:val="a3"/>
    <w:rsid w:val="00664229"/>
    <w:pPr>
      <w:topLinePunct w:val="0"/>
      <w:adjustRightInd/>
      <w:spacing w:before="225" w:after="0" w:line="240" w:lineRule="auto"/>
      <w:jc w:val="left"/>
      <w:textAlignment w:val="auto"/>
    </w:pPr>
    <w:rPr>
      <w:rFonts w:ascii="新細明體" w:eastAsia="新細明體" w:hAnsi="新細明體" w:cs="新細明體"/>
      <w:spacing w:val="0"/>
      <w:sz w:val="24"/>
      <w:szCs w:val="24"/>
    </w:rPr>
  </w:style>
  <w:style w:type="paragraph" w:customStyle="1" w:styleId="media-body">
    <w:name w:val="media-body"/>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edia-object">
    <w:name w:val="media-objec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edia-left">
    <w:name w:val="media-left"/>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edia-right">
    <w:name w:val="media-right"/>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edia-middle">
    <w:name w:val="media-middle"/>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media-bottom">
    <w:name w:val="media-bottom"/>
    <w:basedOn w:val="a3"/>
    <w:rsid w:val="00664229"/>
    <w:pPr>
      <w:topLinePunct w:val="0"/>
      <w:adjustRightInd/>
      <w:spacing w:before="0" w:after="0" w:line="240" w:lineRule="auto"/>
      <w:jc w:val="left"/>
      <w:textAlignment w:val="bottom"/>
    </w:pPr>
    <w:rPr>
      <w:rFonts w:ascii="新細明體" w:eastAsia="新細明體" w:hAnsi="新細明體" w:cs="新細明體"/>
      <w:spacing w:val="0"/>
      <w:sz w:val="24"/>
      <w:szCs w:val="24"/>
    </w:rPr>
  </w:style>
  <w:style w:type="paragraph" w:customStyle="1" w:styleId="media-heading">
    <w:name w:val="media-heading"/>
    <w:basedOn w:val="a3"/>
    <w:rsid w:val="00664229"/>
    <w:pPr>
      <w:topLinePunct w:val="0"/>
      <w:adjustRightInd/>
      <w:spacing w:before="0" w:after="75" w:line="240" w:lineRule="auto"/>
      <w:jc w:val="left"/>
      <w:textAlignment w:val="auto"/>
    </w:pPr>
    <w:rPr>
      <w:rFonts w:ascii="新細明體" w:eastAsia="新細明體" w:hAnsi="新細明體" w:cs="新細明體"/>
      <w:spacing w:val="0"/>
      <w:sz w:val="24"/>
      <w:szCs w:val="24"/>
    </w:rPr>
  </w:style>
  <w:style w:type="paragraph" w:customStyle="1" w:styleId="media-list">
    <w:name w:val="media-lis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group">
    <w:name w:val="list-group"/>
    <w:basedOn w:val="a3"/>
    <w:rsid w:val="00664229"/>
    <w:pPr>
      <w:topLinePunct w:val="0"/>
      <w:adjustRightInd/>
      <w:spacing w:before="0" w:after="300" w:line="240" w:lineRule="auto"/>
      <w:jc w:val="left"/>
      <w:textAlignment w:val="auto"/>
    </w:pPr>
    <w:rPr>
      <w:rFonts w:ascii="新細明體" w:eastAsia="新細明體" w:hAnsi="新細明體" w:cs="新細明體"/>
      <w:spacing w:val="0"/>
      <w:sz w:val="24"/>
      <w:szCs w:val="24"/>
    </w:rPr>
  </w:style>
  <w:style w:type="paragraph" w:customStyle="1" w:styleId="list-group-item">
    <w:name w:val="list-group-item"/>
    <w:basedOn w:val="a3"/>
    <w:rsid w:val="00664229"/>
    <w:pPr>
      <w:pBdr>
        <w:top w:val="single" w:sz="6" w:space="8" w:color="DDDDDD"/>
        <w:left w:val="single" w:sz="6" w:space="11" w:color="DDDDDD"/>
        <w:bottom w:val="single" w:sz="6" w:space="8" w:color="DDDDDD"/>
        <w:right w:val="single" w:sz="6" w:space="11" w:color="DDDDDD"/>
      </w:pBd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group-item-success">
    <w:name w:val="list-group-item-success"/>
    <w:basedOn w:val="a3"/>
    <w:rsid w:val="00664229"/>
    <w:pPr>
      <w:shd w:val="clear" w:color="auto" w:fill="DFF0D8"/>
      <w:topLinePunct w:val="0"/>
      <w:adjustRightInd/>
      <w:spacing w:before="0" w:after="0" w:line="240" w:lineRule="auto"/>
      <w:jc w:val="left"/>
      <w:textAlignment w:val="auto"/>
    </w:pPr>
    <w:rPr>
      <w:rFonts w:ascii="新細明體" w:eastAsia="新細明體" w:hAnsi="新細明體" w:cs="新細明體"/>
      <w:color w:val="3C763D"/>
      <w:spacing w:val="0"/>
      <w:sz w:val="24"/>
      <w:szCs w:val="24"/>
    </w:rPr>
  </w:style>
  <w:style w:type="paragraph" w:customStyle="1" w:styleId="list-group-item-info">
    <w:name w:val="list-group-item-info"/>
    <w:basedOn w:val="a3"/>
    <w:rsid w:val="00664229"/>
    <w:pPr>
      <w:shd w:val="clear" w:color="auto" w:fill="D9EDF7"/>
      <w:topLinePunct w:val="0"/>
      <w:adjustRightInd/>
      <w:spacing w:before="0" w:after="0" w:line="240" w:lineRule="auto"/>
      <w:jc w:val="left"/>
      <w:textAlignment w:val="auto"/>
    </w:pPr>
    <w:rPr>
      <w:rFonts w:ascii="新細明體" w:eastAsia="新細明體" w:hAnsi="新細明體" w:cs="新細明體"/>
      <w:color w:val="31708F"/>
      <w:spacing w:val="0"/>
      <w:sz w:val="24"/>
      <w:szCs w:val="24"/>
    </w:rPr>
  </w:style>
  <w:style w:type="paragraph" w:customStyle="1" w:styleId="list-group-item-warning">
    <w:name w:val="list-group-item-warning"/>
    <w:basedOn w:val="a3"/>
    <w:rsid w:val="00664229"/>
    <w:pPr>
      <w:shd w:val="clear" w:color="auto" w:fill="FCF8E3"/>
      <w:topLinePunct w:val="0"/>
      <w:adjustRightInd/>
      <w:spacing w:before="0" w:after="0" w:line="240" w:lineRule="auto"/>
      <w:jc w:val="left"/>
      <w:textAlignment w:val="auto"/>
    </w:pPr>
    <w:rPr>
      <w:rFonts w:ascii="新細明體" w:eastAsia="新細明體" w:hAnsi="新細明體" w:cs="新細明體"/>
      <w:color w:val="8A6D3B"/>
      <w:spacing w:val="0"/>
      <w:sz w:val="24"/>
      <w:szCs w:val="24"/>
    </w:rPr>
  </w:style>
  <w:style w:type="paragraph" w:customStyle="1" w:styleId="list-group-item-danger">
    <w:name w:val="list-group-item-danger"/>
    <w:basedOn w:val="a3"/>
    <w:rsid w:val="00664229"/>
    <w:pPr>
      <w:shd w:val="clear" w:color="auto" w:fill="F2DEDE"/>
      <w:topLinePunct w:val="0"/>
      <w:adjustRightInd/>
      <w:spacing w:before="0" w:after="0" w:line="240" w:lineRule="auto"/>
      <w:jc w:val="left"/>
      <w:textAlignment w:val="auto"/>
    </w:pPr>
    <w:rPr>
      <w:rFonts w:ascii="新細明體" w:eastAsia="新細明體" w:hAnsi="新細明體" w:cs="新細明體"/>
      <w:color w:val="A94442"/>
      <w:spacing w:val="0"/>
      <w:sz w:val="24"/>
      <w:szCs w:val="24"/>
    </w:rPr>
  </w:style>
  <w:style w:type="paragraph" w:customStyle="1" w:styleId="list-group-item-heading">
    <w:name w:val="list-group-item-heading"/>
    <w:basedOn w:val="a3"/>
    <w:rsid w:val="00664229"/>
    <w:pPr>
      <w:topLinePunct w:val="0"/>
      <w:adjustRightInd/>
      <w:spacing w:before="0" w:after="75" w:line="240" w:lineRule="auto"/>
      <w:jc w:val="left"/>
      <w:textAlignment w:val="auto"/>
    </w:pPr>
    <w:rPr>
      <w:rFonts w:ascii="新細明體" w:eastAsia="新細明體" w:hAnsi="新細明體" w:cs="新細明體"/>
      <w:spacing w:val="0"/>
      <w:sz w:val="24"/>
      <w:szCs w:val="24"/>
    </w:rPr>
  </w:style>
  <w:style w:type="paragraph" w:customStyle="1" w:styleId="list-group-item-text">
    <w:name w:val="list-group-item-t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
    <w:name w:val="panel"/>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anel-body">
    <w:name w:val="panel-bod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
    <w:name w:val="panel-head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title">
    <w:name w:val="panel-tit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3"/>
      <w:szCs w:val="23"/>
    </w:rPr>
  </w:style>
  <w:style w:type="paragraph" w:customStyle="1" w:styleId="panel-footer">
    <w:name w:val="panel-footer"/>
    <w:basedOn w:val="a3"/>
    <w:rsid w:val="00664229"/>
    <w:pPr>
      <w:pBdr>
        <w:top w:val="single" w:sz="6" w:space="8" w:color="DDDDDD"/>
      </w:pBd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group">
    <w:name w:val="panel-group"/>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anel-default">
    <w:name w:val="panel-defaul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primary">
    <w:name w:val="panel-primar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success">
    <w:name w:val="panel-succes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info">
    <w:name w:val="panel-inf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warning">
    <w:name w:val="panel-warn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danger">
    <w:name w:val="panel-dang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mbed-responsive">
    <w:name w:val="embed-responsiv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mbed-responsive-16by9">
    <w:name w:val="embed-responsive-16b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mbed-responsive-4by3">
    <w:name w:val="embed-responsive-4b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well">
    <w:name w:val="well"/>
    <w:basedOn w:val="a3"/>
    <w:rsid w:val="00664229"/>
    <w:pPr>
      <w:pBdr>
        <w:top w:val="single" w:sz="6" w:space="14" w:color="E3E3E3"/>
        <w:left w:val="single" w:sz="6" w:space="14" w:color="E3E3E3"/>
        <w:bottom w:val="single" w:sz="6" w:space="14" w:color="E3E3E3"/>
        <w:right w:val="single" w:sz="6" w:space="14" w:color="E3E3E3"/>
      </w:pBdr>
      <w:shd w:val="clear" w:color="auto" w:fill="F5F5F5"/>
      <w:topLinePunct w:val="0"/>
      <w:adjustRightInd/>
      <w:spacing w:before="0" w:after="300" w:line="240" w:lineRule="auto"/>
      <w:jc w:val="left"/>
      <w:textAlignment w:val="auto"/>
    </w:pPr>
    <w:rPr>
      <w:rFonts w:ascii="新細明體" w:eastAsia="新細明體" w:hAnsi="新細明體" w:cs="新細明體"/>
      <w:spacing w:val="0"/>
      <w:sz w:val="24"/>
      <w:szCs w:val="24"/>
    </w:rPr>
  </w:style>
  <w:style w:type="paragraph" w:customStyle="1" w:styleId="well-lg">
    <w:name w:val="well-l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well-sm">
    <w:name w:val="well-s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
    <w:name w:val="close"/>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modal">
    <w:name w:val="modal"/>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modal-dialog">
    <w:name w:val="modal-dialog"/>
    <w:basedOn w:val="a3"/>
    <w:rsid w:val="00664229"/>
    <w:pPr>
      <w:topLinePunct w:val="0"/>
      <w:adjustRightInd/>
      <w:spacing w:before="150" w:after="150" w:line="240" w:lineRule="auto"/>
      <w:ind w:left="150" w:right="150"/>
      <w:jc w:val="left"/>
      <w:textAlignment w:val="auto"/>
    </w:pPr>
    <w:rPr>
      <w:rFonts w:ascii="新細明體" w:eastAsia="新細明體" w:hAnsi="新細明體" w:cs="新細明體"/>
      <w:spacing w:val="0"/>
      <w:sz w:val="24"/>
      <w:szCs w:val="24"/>
    </w:rPr>
  </w:style>
  <w:style w:type="paragraph" w:customStyle="1" w:styleId="modal-content">
    <w:name w:val="modal-content"/>
    <w:basedOn w:val="a3"/>
    <w:rsid w:val="00664229"/>
    <w:pPr>
      <w:pBdr>
        <w:top w:val="single" w:sz="6" w:space="0" w:color="999999"/>
        <w:left w:val="single" w:sz="6" w:space="0" w:color="999999"/>
        <w:bottom w:val="single" w:sz="6" w:space="0" w:color="999999"/>
        <w:right w:val="single" w:sz="6" w:space="0" w:color="999999"/>
      </w:pBd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backdrop">
    <w:name w:val="modal-backdrop"/>
    <w:basedOn w:val="a3"/>
    <w:rsid w:val="00664229"/>
    <w:pPr>
      <w:shd w:val="clear" w:color="auto" w:fill="000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header">
    <w:name w:val="modal-header"/>
    <w:basedOn w:val="a3"/>
    <w:rsid w:val="00664229"/>
    <w:pPr>
      <w:pBdr>
        <w:bottom w:val="single" w:sz="6" w:space="11" w:color="E5E5E5"/>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title">
    <w:name w:val="modal-tit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body">
    <w:name w:val="modal-bod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footer">
    <w:name w:val="modal-footer"/>
    <w:basedOn w:val="a3"/>
    <w:rsid w:val="00664229"/>
    <w:pPr>
      <w:pBdr>
        <w:top w:val="single" w:sz="6" w:space="11" w:color="E5E5E5"/>
      </w:pBdr>
      <w:topLinePunct w:val="0"/>
      <w:adjustRightInd/>
      <w:spacing w:before="0" w:after="0" w:line="240" w:lineRule="auto"/>
      <w:jc w:val="right"/>
      <w:textAlignment w:val="auto"/>
    </w:pPr>
    <w:rPr>
      <w:rFonts w:ascii="新細明體" w:eastAsia="新細明體" w:hAnsi="新細明體" w:cs="新細明體"/>
      <w:spacing w:val="0"/>
      <w:sz w:val="24"/>
      <w:szCs w:val="24"/>
    </w:rPr>
  </w:style>
  <w:style w:type="paragraph" w:customStyle="1" w:styleId="modal-scrollbar-measure">
    <w:name w:val="modal-scrollbar-measur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ooltip">
    <w:name w:val="tooltip"/>
    <w:basedOn w:val="a3"/>
    <w:rsid w:val="00664229"/>
    <w:pPr>
      <w:topLinePunct w:val="0"/>
      <w:adjustRightInd/>
      <w:spacing w:before="0" w:after="0" w:line="240" w:lineRule="auto"/>
      <w:jc w:val="left"/>
      <w:textAlignment w:val="auto"/>
    </w:pPr>
    <w:rPr>
      <w:rFonts w:ascii="Helvetica" w:eastAsia="新細明體" w:hAnsi="Helvetica" w:cs="新細明體"/>
      <w:spacing w:val="0"/>
      <w:sz w:val="18"/>
    </w:rPr>
  </w:style>
  <w:style w:type="paragraph" w:customStyle="1" w:styleId="tooltip-inner">
    <w:name w:val="tooltip-inner"/>
    <w:basedOn w:val="a3"/>
    <w:rsid w:val="00664229"/>
    <w:pPr>
      <w:shd w:val="clear" w:color="auto" w:fill="000000"/>
      <w:topLinePunct w:val="0"/>
      <w:adjustRightInd/>
      <w:spacing w:before="0" w:after="0" w:line="240" w:lineRule="auto"/>
      <w:jc w:val="center"/>
      <w:textAlignment w:val="auto"/>
    </w:pPr>
    <w:rPr>
      <w:rFonts w:ascii="新細明體" w:eastAsia="新細明體" w:hAnsi="新細明體" w:cs="新細明體"/>
      <w:color w:val="FFFFFF"/>
      <w:spacing w:val="0"/>
      <w:sz w:val="24"/>
      <w:szCs w:val="24"/>
    </w:rPr>
  </w:style>
  <w:style w:type="paragraph" w:customStyle="1" w:styleId="tooltip-arrow">
    <w:name w:val="tooltip-arrow"/>
    <w:basedOn w:val="a3"/>
    <w:rsid w:val="00664229"/>
    <w:pPr>
      <w:pBdr>
        <w:top w:val="single" w:sz="24" w:space="0" w:color="auto"/>
        <w:left w:val="single" w:sz="24" w:space="0" w:color="auto"/>
        <w:bottom w:val="single" w:sz="24" w:space="0" w:color="auto"/>
        <w:right w:val="single" w:sz="24" w:space="0" w:color="auto"/>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opover">
    <w:name w:val="popover"/>
    <w:basedOn w:val="a3"/>
    <w:rsid w:val="00664229"/>
    <w:pPr>
      <w:pBdr>
        <w:top w:val="single" w:sz="6" w:space="1" w:color="CCCCCC"/>
        <w:left w:val="single" w:sz="6" w:space="1" w:color="CCCCCC"/>
        <w:bottom w:val="single" w:sz="6" w:space="1" w:color="CCCCCC"/>
        <w:right w:val="single" w:sz="6" w:space="1" w:color="CCCCCC"/>
      </w:pBdr>
      <w:shd w:val="clear" w:color="auto" w:fill="FFFFFF"/>
      <w:topLinePunct w:val="0"/>
      <w:adjustRightInd/>
      <w:spacing w:before="0" w:after="0" w:line="240" w:lineRule="auto"/>
      <w:jc w:val="left"/>
      <w:textAlignment w:val="auto"/>
    </w:pPr>
    <w:rPr>
      <w:rFonts w:ascii="Helvetica" w:eastAsia="新細明體" w:hAnsi="Helvetica" w:cs="新細明體"/>
      <w:vanish/>
      <w:spacing w:val="0"/>
      <w:sz w:val="20"/>
      <w:szCs w:val="20"/>
    </w:rPr>
  </w:style>
  <w:style w:type="paragraph" w:customStyle="1" w:styleId="popover-title">
    <w:name w:val="popover-title"/>
    <w:basedOn w:val="a3"/>
    <w:rsid w:val="00664229"/>
    <w:pPr>
      <w:pBdr>
        <w:bottom w:val="single" w:sz="6" w:space="6" w:color="EBEBEB"/>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0"/>
      <w:szCs w:val="20"/>
    </w:rPr>
  </w:style>
  <w:style w:type="paragraph" w:customStyle="1" w:styleId="popover-content">
    <w:name w:val="popover-conten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arousel-inner">
    <w:name w:val="carousel-inn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arousel-control">
    <w:name w:val="carousel-control"/>
    <w:basedOn w:val="a3"/>
    <w:rsid w:val="00664229"/>
    <w:pPr>
      <w:topLinePunct w:val="0"/>
      <w:adjustRightInd/>
      <w:spacing w:before="0" w:after="0" w:line="240" w:lineRule="auto"/>
      <w:jc w:val="center"/>
      <w:textAlignment w:val="auto"/>
    </w:pPr>
    <w:rPr>
      <w:rFonts w:ascii="新細明體" w:eastAsia="新細明體" w:hAnsi="新細明體" w:cs="新細明體"/>
      <w:color w:val="FFFFFF"/>
      <w:spacing w:val="0"/>
      <w:sz w:val="30"/>
      <w:szCs w:val="30"/>
    </w:rPr>
  </w:style>
  <w:style w:type="paragraph" w:customStyle="1" w:styleId="carousel-indicators">
    <w:name w:val="carousel-indicators"/>
    <w:basedOn w:val="a3"/>
    <w:rsid w:val="00664229"/>
    <w:pPr>
      <w:topLinePunct w:val="0"/>
      <w:adjustRightInd/>
      <w:spacing w:before="0" w:after="0" w:line="240" w:lineRule="auto"/>
      <w:ind w:left="-3672"/>
      <w:jc w:val="center"/>
      <w:textAlignment w:val="auto"/>
    </w:pPr>
    <w:rPr>
      <w:rFonts w:ascii="新細明體" w:eastAsia="新細明體" w:hAnsi="新細明體" w:cs="新細明體"/>
      <w:spacing w:val="0"/>
      <w:sz w:val="24"/>
      <w:szCs w:val="24"/>
    </w:rPr>
  </w:style>
  <w:style w:type="paragraph" w:customStyle="1" w:styleId="carousel-caption">
    <w:name w:val="carousel-caption"/>
    <w:basedOn w:val="a3"/>
    <w:rsid w:val="00664229"/>
    <w:pPr>
      <w:topLinePunct w:val="0"/>
      <w:adjustRightInd/>
      <w:spacing w:before="0" w:after="0" w:line="240" w:lineRule="auto"/>
      <w:jc w:val="center"/>
      <w:textAlignment w:val="auto"/>
    </w:pPr>
    <w:rPr>
      <w:rFonts w:ascii="新細明體" w:eastAsia="新細明體" w:hAnsi="新細明體" w:cs="新細明體"/>
      <w:color w:val="FFFFFF"/>
      <w:spacing w:val="0"/>
      <w:sz w:val="24"/>
      <w:szCs w:val="24"/>
    </w:rPr>
  </w:style>
  <w:style w:type="paragraph" w:customStyle="1" w:styleId="center-block">
    <w:name w:val="center-bloc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xt-hide">
    <w:name w:val="text-hid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a">
    <w:name w:val="fa"/>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fa-lg">
    <w:name w:val="fa-lg"/>
    <w:basedOn w:val="a3"/>
    <w:rsid w:val="00664229"/>
    <w:pPr>
      <w:topLinePunct w:val="0"/>
      <w:adjustRightInd/>
      <w:spacing w:before="0" w:after="0" w:line="180" w:lineRule="atLeast"/>
      <w:jc w:val="left"/>
      <w:textAlignment w:val="auto"/>
    </w:pPr>
    <w:rPr>
      <w:rFonts w:ascii="新細明體" w:eastAsia="新細明體" w:hAnsi="新細明體" w:cs="新細明體"/>
      <w:spacing w:val="0"/>
      <w:sz w:val="32"/>
      <w:szCs w:val="32"/>
    </w:rPr>
  </w:style>
  <w:style w:type="paragraph" w:customStyle="1" w:styleId="fa-2x">
    <w:name w:val="fa-2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48"/>
      <w:szCs w:val="48"/>
    </w:rPr>
  </w:style>
  <w:style w:type="paragraph" w:customStyle="1" w:styleId="fa-3x">
    <w:name w:val="fa-3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72"/>
      <w:szCs w:val="72"/>
    </w:rPr>
  </w:style>
  <w:style w:type="paragraph" w:customStyle="1" w:styleId="fa-4x">
    <w:name w:val="fa-4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96"/>
      <w:szCs w:val="96"/>
    </w:rPr>
  </w:style>
  <w:style w:type="paragraph" w:customStyle="1" w:styleId="fa-5x">
    <w:name w:val="fa-5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20"/>
      <w:szCs w:val="120"/>
    </w:rPr>
  </w:style>
  <w:style w:type="paragraph" w:customStyle="1" w:styleId="fa-fw">
    <w:name w:val="fa-fw"/>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fa-ul">
    <w:name w:val="fa-ul"/>
    <w:basedOn w:val="a3"/>
    <w:rsid w:val="00664229"/>
    <w:pPr>
      <w:topLinePunct w:val="0"/>
      <w:adjustRightInd/>
      <w:spacing w:before="0" w:after="0" w:line="240" w:lineRule="auto"/>
      <w:ind w:left="514"/>
      <w:jc w:val="left"/>
      <w:textAlignment w:val="auto"/>
    </w:pPr>
    <w:rPr>
      <w:rFonts w:ascii="新細明體" w:eastAsia="新細明體" w:hAnsi="新細明體" w:cs="新細明體"/>
      <w:spacing w:val="0"/>
      <w:sz w:val="24"/>
      <w:szCs w:val="24"/>
    </w:rPr>
  </w:style>
  <w:style w:type="paragraph" w:customStyle="1" w:styleId="fa-li">
    <w:name w:val="fa-li"/>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fa-border">
    <w:name w:val="fa-border"/>
    <w:basedOn w:val="a3"/>
    <w:rsid w:val="00664229"/>
    <w:pPr>
      <w:pBdr>
        <w:top w:val="single" w:sz="8" w:space="2" w:color="EEEEEE"/>
        <w:left w:val="single" w:sz="8" w:space="3" w:color="EEEEEE"/>
        <w:bottom w:val="single" w:sz="8" w:space="2" w:color="EEEEEE"/>
        <w:right w:val="single" w:sz="8" w:space="3" w:color="EEEEEE"/>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a-stack">
    <w:name w:val="fa-stack"/>
    <w:basedOn w:val="a3"/>
    <w:rsid w:val="00664229"/>
    <w:pPr>
      <w:topLinePunct w:val="0"/>
      <w:adjustRightInd/>
      <w:spacing w:before="0" w:after="0" w:line="480" w:lineRule="atLeast"/>
      <w:jc w:val="left"/>
    </w:pPr>
    <w:rPr>
      <w:rFonts w:ascii="新細明體" w:eastAsia="新細明體" w:hAnsi="新細明體" w:cs="新細明體"/>
      <w:spacing w:val="0"/>
      <w:sz w:val="24"/>
      <w:szCs w:val="24"/>
    </w:rPr>
  </w:style>
  <w:style w:type="paragraph" w:customStyle="1" w:styleId="fa-stack-1x">
    <w:name w:val="fa-stack-1x"/>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fa-stack-2x">
    <w:name w:val="fa-stack-2x"/>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48"/>
      <w:szCs w:val="48"/>
    </w:rPr>
  </w:style>
  <w:style w:type="paragraph" w:customStyle="1" w:styleId="fa-inverse">
    <w:name w:val="fa-inverse"/>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no-padding">
    <w:name w:val="no-padd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header">
    <w:name w:val="nav-head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enter-nav">
    <w:name w:val="center-na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ternateupload">
    <w:name w:val="alternate_uploa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toolbar">
    <w:name w:val="list_toolbar"/>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dynamic-buttons">
    <w:name w:val="dynamic-butt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header">
    <w:name w:val="list_header"/>
    <w:basedOn w:val="a3"/>
    <w:rsid w:val="00664229"/>
    <w:pPr>
      <w:shd w:val="clear" w:color="auto" w:fill="EEEEEE"/>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listplaceholder">
    <w:name w:val="list_placeholder"/>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listcontainer">
    <w:name w:val="list_container"/>
    <w:basedOn w:val="a3"/>
    <w:rsid w:val="00664229"/>
    <w:pPr>
      <w:pBdr>
        <w:top w:val="single" w:sz="6" w:space="0" w:color="DDDDDD"/>
        <w:left w:val="single" w:sz="6" w:space="0" w:color="DDDDDD"/>
        <w:bottom w:val="single" w:sz="6" w:space="0" w:color="DDDDDD"/>
        <w:right w:val="single" w:sz="6" w:space="0" w:color="DDDDDD"/>
      </w:pBdr>
      <w:topLinePunct w:val="0"/>
      <w:adjustRightInd/>
      <w:spacing w:before="60" w:after="300" w:line="240" w:lineRule="auto"/>
      <w:jc w:val="left"/>
      <w:textAlignment w:val="auto"/>
    </w:pPr>
    <w:rPr>
      <w:rFonts w:ascii="新細明體" w:eastAsia="新細明體" w:hAnsi="新細明體" w:cs="新細明體"/>
      <w:spacing w:val="0"/>
      <w:sz w:val="24"/>
      <w:szCs w:val="24"/>
    </w:rPr>
  </w:style>
  <w:style w:type="paragraph" w:customStyle="1" w:styleId="itemname">
    <w:name w:val="item_name"/>
    <w:basedOn w:val="a3"/>
    <w:rsid w:val="00664229"/>
    <w:pPr>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itemicon">
    <w:name w:val="item_icon"/>
    <w:basedOn w:val="a3"/>
    <w:rsid w:val="00664229"/>
    <w:pPr>
      <w:topLinePunct w:val="0"/>
      <w:adjustRightInd/>
      <w:spacing w:before="0" w:after="0" w:line="330" w:lineRule="atLeast"/>
      <w:ind w:left="105" w:right="105"/>
      <w:jc w:val="left"/>
      <w:textAlignment w:val="baseline"/>
    </w:pPr>
    <w:rPr>
      <w:rFonts w:ascii="新細明體" w:eastAsia="新細明體" w:hAnsi="新細明體" w:cs="新細明體"/>
      <w:color w:val="5E5E5E"/>
      <w:spacing w:val="0"/>
      <w:sz w:val="21"/>
      <w:szCs w:val="21"/>
    </w:rPr>
  </w:style>
  <w:style w:type="paragraph" w:customStyle="1" w:styleId="itembuttons">
    <w:name w:val="item_buttons"/>
    <w:basedOn w:val="a3"/>
    <w:rsid w:val="00664229"/>
    <w:pPr>
      <w:topLinePunct w:val="0"/>
      <w:adjustRightInd/>
      <w:spacing w:before="0" w:after="0" w:line="240" w:lineRule="atLeast"/>
      <w:ind w:left="-75"/>
      <w:jc w:val="left"/>
      <w:textAlignment w:val="auto"/>
    </w:pPr>
    <w:rPr>
      <w:rFonts w:ascii="新細明體" w:eastAsia="新細明體" w:hAnsi="新細明體" w:cs="新細明體"/>
      <w:spacing w:val="0"/>
      <w:sz w:val="24"/>
      <w:szCs w:val="24"/>
    </w:rPr>
  </w:style>
  <w:style w:type="paragraph" w:customStyle="1" w:styleId="toolbarinfo">
    <w:name w:val="toolbar_info"/>
    <w:basedOn w:val="a3"/>
    <w:rsid w:val="00664229"/>
    <w:pPr>
      <w:topLinePunct w:val="0"/>
      <w:adjustRightInd/>
      <w:spacing w:before="0" w:after="0"/>
      <w:jc w:val="left"/>
      <w:textAlignment w:val="auto"/>
    </w:pPr>
    <w:rPr>
      <w:rFonts w:ascii="新細明體" w:eastAsia="新細明體" w:hAnsi="新細明體" w:cs="新細明體"/>
      <w:spacing w:val="0"/>
      <w:sz w:val="24"/>
      <w:szCs w:val="24"/>
    </w:rPr>
  </w:style>
  <w:style w:type="paragraph" w:customStyle="1" w:styleId="highlighttext">
    <w:name w:val="highlight_text"/>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menuicon">
    <w:name w:val="menu_icon"/>
    <w:basedOn w:val="a3"/>
    <w:rsid w:val="00664229"/>
    <w:pPr>
      <w:topLinePunct w:val="0"/>
      <w:adjustRightInd/>
      <w:spacing w:before="0" w:after="0" w:line="240" w:lineRule="auto"/>
      <w:ind w:right="30"/>
      <w:jc w:val="left"/>
      <w:textAlignment w:val="auto"/>
    </w:pPr>
    <w:rPr>
      <w:rFonts w:ascii="新細明體" w:eastAsia="新細明體" w:hAnsi="新細明體" w:cs="新細明體"/>
      <w:spacing w:val="0"/>
      <w:sz w:val="24"/>
      <w:szCs w:val="24"/>
    </w:rPr>
  </w:style>
  <w:style w:type="paragraph" w:customStyle="1" w:styleId="kernel-menu-icon">
    <w:name w:val="kernel-menu-icon"/>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delete-button">
    <w:name w:val="delete-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duplicate-button">
    <w:name w:val="duplicate-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rename-button">
    <w:name w:val="rename-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shutdown-button">
    <w:name w:val="shutdown-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dynamic-instructions">
    <w:name w:val="dynamic-instructi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dirty-indicator">
    <w:name w:val="dirty-indicator"/>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dirty-indicator-dirty">
    <w:name w:val="dirty-indicator-dirty"/>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dirty-indicator-clean">
    <w:name w:val="dirty-indicator-clean"/>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ansibold">
    <w:name w:val="ansibold"/>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nsiblack">
    <w:name w:val="ansiblack"/>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nsired">
    <w:name w:val="ansired"/>
    <w:basedOn w:val="a3"/>
    <w:rsid w:val="00664229"/>
    <w:pPr>
      <w:topLinePunct w:val="0"/>
      <w:adjustRightInd/>
      <w:spacing w:before="0" w:after="0" w:line="240" w:lineRule="auto"/>
      <w:jc w:val="left"/>
      <w:textAlignment w:val="auto"/>
    </w:pPr>
    <w:rPr>
      <w:rFonts w:ascii="新細明體" w:eastAsia="新細明體" w:hAnsi="新細明體" w:cs="新細明體"/>
      <w:color w:val="8B0000"/>
      <w:spacing w:val="0"/>
      <w:sz w:val="24"/>
      <w:szCs w:val="24"/>
    </w:rPr>
  </w:style>
  <w:style w:type="paragraph" w:customStyle="1" w:styleId="ansigreen">
    <w:name w:val="ansigreen"/>
    <w:basedOn w:val="a3"/>
    <w:rsid w:val="00664229"/>
    <w:pPr>
      <w:topLinePunct w:val="0"/>
      <w:adjustRightInd/>
      <w:spacing w:before="0" w:after="0" w:line="240" w:lineRule="auto"/>
      <w:jc w:val="left"/>
      <w:textAlignment w:val="auto"/>
    </w:pPr>
    <w:rPr>
      <w:rFonts w:ascii="新細明體" w:eastAsia="新細明體" w:hAnsi="新細明體" w:cs="新細明體"/>
      <w:color w:val="006400"/>
      <w:spacing w:val="0"/>
      <w:sz w:val="24"/>
      <w:szCs w:val="24"/>
    </w:rPr>
  </w:style>
  <w:style w:type="paragraph" w:customStyle="1" w:styleId="ansiyellow">
    <w:name w:val="ansiyellow"/>
    <w:basedOn w:val="a3"/>
    <w:rsid w:val="00664229"/>
    <w:pPr>
      <w:topLinePunct w:val="0"/>
      <w:adjustRightInd/>
      <w:spacing w:before="0" w:after="0" w:line="240" w:lineRule="auto"/>
      <w:jc w:val="left"/>
      <w:textAlignment w:val="auto"/>
    </w:pPr>
    <w:rPr>
      <w:rFonts w:ascii="新細明體" w:eastAsia="新細明體" w:hAnsi="新細明體" w:cs="新細明體"/>
      <w:color w:val="C4A000"/>
      <w:spacing w:val="0"/>
      <w:sz w:val="24"/>
      <w:szCs w:val="24"/>
    </w:rPr>
  </w:style>
  <w:style w:type="paragraph" w:customStyle="1" w:styleId="ansiblue">
    <w:name w:val="ansiblue"/>
    <w:basedOn w:val="a3"/>
    <w:rsid w:val="00664229"/>
    <w:pPr>
      <w:topLinePunct w:val="0"/>
      <w:adjustRightInd/>
      <w:spacing w:before="0" w:after="0" w:line="240" w:lineRule="auto"/>
      <w:jc w:val="left"/>
      <w:textAlignment w:val="auto"/>
    </w:pPr>
    <w:rPr>
      <w:rFonts w:ascii="新細明體" w:eastAsia="新細明體" w:hAnsi="新細明體" w:cs="新細明體"/>
      <w:color w:val="00008B"/>
      <w:spacing w:val="0"/>
      <w:sz w:val="24"/>
      <w:szCs w:val="24"/>
    </w:rPr>
  </w:style>
  <w:style w:type="paragraph" w:customStyle="1" w:styleId="ansipurple">
    <w:name w:val="ansipurple"/>
    <w:basedOn w:val="a3"/>
    <w:rsid w:val="00664229"/>
    <w:pPr>
      <w:topLinePunct w:val="0"/>
      <w:adjustRightInd/>
      <w:spacing w:before="0" w:after="0" w:line="240" w:lineRule="auto"/>
      <w:jc w:val="left"/>
      <w:textAlignment w:val="auto"/>
    </w:pPr>
    <w:rPr>
      <w:rFonts w:ascii="新細明體" w:eastAsia="新細明體" w:hAnsi="新細明體" w:cs="新細明體"/>
      <w:color w:val="9400D3"/>
      <w:spacing w:val="0"/>
      <w:sz w:val="24"/>
      <w:szCs w:val="24"/>
    </w:rPr>
  </w:style>
  <w:style w:type="paragraph" w:customStyle="1" w:styleId="ansicyan">
    <w:name w:val="ansicyan"/>
    <w:basedOn w:val="a3"/>
    <w:rsid w:val="00664229"/>
    <w:pPr>
      <w:topLinePunct w:val="0"/>
      <w:adjustRightInd/>
      <w:spacing w:before="0" w:after="0" w:line="240" w:lineRule="auto"/>
      <w:jc w:val="left"/>
      <w:textAlignment w:val="auto"/>
    </w:pPr>
    <w:rPr>
      <w:rFonts w:ascii="新細明體" w:eastAsia="新細明體" w:hAnsi="新細明體" w:cs="新細明體"/>
      <w:color w:val="4682B4"/>
      <w:spacing w:val="0"/>
      <w:sz w:val="24"/>
      <w:szCs w:val="24"/>
    </w:rPr>
  </w:style>
  <w:style w:type="paragraph" w:customStyle="1" w:styleId="ansigray">
    <w:name w:val="ansigray"/>
    <w:basedOn w:val="a3"/>
    <w:rsid w:val="00664229"/>
    <w:pPr>
      <w:topLinePunct w:val="0"/>
      <w:adjustRightInd/>
      <w:spacing w:before="0" w:after="0" w:line="240" w:lineRule="auto"/>
      <w:jc w:val="left"/>
      <w:textAlignment w:val="auto"/>
    </w:pPr>
    <w:rPr>
      <w:rFonts w:ascii="新細明體" w:eastAsia="新細明體" w:hAnsi="新細明體" w:cs="新細明體"/>
      <w:color w:val="808080"/>
      <w:spacing w:val="0"/>
      <w:sz w:val="24"/>
      <w:szCs w:val="24"/>
    </w:rPr>
  </w:style>
  <w:style w:type="paragraph" w:customStyle="1" w:styleId="ansibgblack">
    <w:name w:val="ansibgblack"/>
    <w:basedOn w:val="a3"/>
    <w:rsid w:val="00664229"/>
    <w:pPr>
      <w:shd w:val="clear" w:color="auto" w:fill="000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red">
    <w:name w:val="ansibgred"/>
    <w:basedOn w:val="a3"/>
    <w:rsid w:val="00664229"/>
    <w:pPr>
      <w:shd w:val="clear" w:color="auto" w:fill="FF0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green">
    <w:name w:val="ansibggreen"/>
    <w:basedOn w:val="a3"/>
    <w:rsid w:val="00664229"/>
    <w:pPr>
      <w:shd w:val="clear" w:color="auto" w:fill="008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yellow">
    <w:name w:val="ansibgyellow"/>
    <w:basedOn w:val="a3"/>
    <w:rsid w:val="00664229"/>
    <w:pPr>
      <w:shd w:val="clear" w:color="auto" w:fill="FFFF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blue">
    <w:name w:val="ansibgblue"/>
    <w:basedOn w:val="a3"/>
    <w:rsid w:val="00664229"/>
    <w:pPr>
      <w:shd w:val="clear" w:color="auto" w:fill="0000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purple">
    <w:name w:val="ansibgpurple"/>
    <w:basedOn w:val="a3"/>
    <w:rsid w:val="00664229"/>
    <w:pPr>
      <w:shd w:val="clear" w:color="auto" w:fill="FF00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cyan">
    <w:name w:val="ansibgcyan"/>
    <w:basedOn w:val="a3"/>
    <w:rsid w:val="00664229"/>
    <w:pPr>
      <w:shd w:val="clear" w:color="auto" w:fill="00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gray">
    <w:name w:val="ansibggray"/>
    <w:basedOn w:val="a3"/>
    <w:rsid w:val="00664229"/>
    <w:pPr>
      <w:shd w:val="clear" w:color="auto" w:fill="80808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mpt">
    <w:name w:val="prompt"/>
    <w:basedOn w:val="a3"/>
    <w:rsid w:val="00664229"/>
    <w:pPr>
      <w:topLinePunct w:val="0"/>
      <w:adjustRightInd/>
      <w:spacing w:before="0" w:after="0" w:line="291" w:lineRule="atLeast"/>
      <w:jc w:val="right"/>
      <w:textAlignment w:val="auto"/>
    </w:pPr>
    <w:rPr>
      <w:rFonts w:ascii="Courier New" w:eastAsia="新細明體" w:hAnsi="Courier New" w:cs="Courier New"/>
      <w:spacing w:val="0"/>
      <w:sz w:val="24"/>
      <w:szCs w:val="24"/>
    </w:rPr>
  </w:style>
  <w:style w:type="paragraph" w:customStyle="1" w:styleId="codemirror">
    <w:name w:val="codemirror"/>
    <w:basedOn w:val="a3"/>
    <w:rsid w:val="00664229"/>
    <w:pPr>
      <w:topLinePunct w:val="0"/>
      <w:adjustRightInd/>
      <w:spacing w:before="0" w:after="0" w:line="291" w:lineRule="atLeast"/>
      <w:jc w:val="left"/>
      <w:textAlignment w:val="auto"/>
    </w:pPr>
    <w:rPr>
      <w:rFonts w:ascii="新細明體" w:eastAsia="新細明體" w:hAnsi="新細明體" w:cs="新細明體"/>
      <w:spacing w:val="0"/>
      <w:sz w:val="21"/>
      <w:szCs w:val="21"/>
    </w:rPr>
  </w:style>
  <w:style w:type="paragraph" w:customStyle="1" w:styleId="codemirror-lines">
    <w:name w:val="codemirror-line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demirror-linenumber">
    <w:name w:val="codemirror-linenumb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ghlight-base">
    <w:name w:val="highlight-base"/>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ighlight-variable">
    <w:name w:val="highlight-variable"/>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ighlight-variable-2">
    <w:name w:val="highlight-variable-2"/>
    <w:basedOn w:val="a3"/>
    <w:rsid w:val="00664229"/>
    <w:pPr>
      <w:topLinePunct w:val="0"/>
      <w:adjustRightInd/>
      <w:spacing w:before="0" w:after="0" w:line="240" w:lineRule="auto"/>
      <w:jc w:val="left"/>
      <w:textAlignment w:val="auto"/>
    </w:pPr>
    <w:rPr>
      <w:rFonts w:ascii="新細明體" w:eastAsia="新細明體" w:hAnsi="新細明體" w:cs="新細明體"/>
      <w:color w:val="1A1A1A"/>
      <w:spacing w:val="0"/>
      <w:sz w:val="24"/>
      <w:szCs w:val="24"/>
    </w:rPr>
  </w:style>
  <w:style w:type="paragraph" w:customStyle="1" w:styleId="highlight-variable-3">
    <w:name w:val="highlight-variable-3"/>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highlight-string">
    <w:name w:val="highlight-string"/>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highlight-comment">
    <w:name w:val="highlight-comment"/>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highlight-number">
    <w:name w:val="highlight-number"/>
    <w:basedOn w:val="a3"/>
    <w:rsid w:val="00664229"/>
    <w:pPr>
      <w:topLinePunct w:val="0"/>
      <w:adjustRightInd/>
      <w:spacing w:before="0" w:after="0" w:line="240" w:lineRule="auto"/>
      <w:jc w:val="left"/>
      <w:textAlignment w:val="auto"/>
    </w:pPr>
    <w:rPr>
      <w:rFonts w:ascii="新細明體" w:eastAsia="新細明體" w:hAnsi="新細明體" w:cs="新細明體"/>
      <w:color w:val="008800"/>
      <w:spacing w:val="0"/>
      <w:sz w:val="24"/>
      <w:szCs w:val="24"/>
    </w:rPr>
  </w:style>
  <w:style w:type="paragraph" w:customStyle="1" w:styleId="highlight-atom">
    <w:name w:val="highlight-atom"/>
    <w:basedOn w:val="a3"/>
    <w:rsid w:val="00664229"/>
    <w:pPr>
      <w:topLinePunct w:val="0"/>
      <w:adjustRightInd/>
      <w:spacing w:before="0" w:after="0" w:line="240" w:lineRule="auto"/>
      <w:jc w:val="left"/>
      <w:textAlignment w:val="auto"/>
    </w:pPr>
    <w:rPr>
      <w:rFonts w:ascii="新細明體" w:eastAsia="新細明體" w:hAnsi="新細明體" w:cs="新細明體"/>
      <w:color w:val="8888FF"/>
      <w:spacing w:val="0"/>
      <w:sz w:val="24"/>
      <w:szCs w:val="24"/>
    </w:rPr>
  </w:style>
  <w:style w:type="paragraph" w:customStyle="1" w:styleId="highlight-keyword">
    <w:name w:val="highlight-keyword"/>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highlight-builtin">
    <w:name w:val="highlight-builtin"/>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highlight-error">
    <w:name w:val="highlight-error"/>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highlight-operator">
    <w:name w:val="highlight-operator"/>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highlight-meta">
    <w:name w:val="highlight-meta"/>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highlight-def">
    <w:name w:val="highlight-def"/>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highlight-string-2">
    <w:name w:val="highlight-string-2"/>
    <w:basedOn w:val="a3"/>
    <w:rsid w:val="00664229"/>
    <w:pPr>
      <w:topLinePunct w:val="0"/>
      <w:adjustRightInd/>
      <w:spacing w:before="0" w:after="0" w:line="240" w:lineRule="auto"/>
      <w:jc w:val="left"/>
      <w:textAlignment w:val="auto"/>
    </w:pPr>
    <w:rPr>
      <w:rFonts w:ascii="新細明體" w:eastAsia="新細明體" w:hAnsi="新細明體" w:cs="新細明體"/>
      <w:color w:val="FF5500"/>
      <w:spacing w:val="0"/>
      <w:sz w:val="24"/>
      <w:szCs w:val="24"/>
    </w:rPr>
  </w:style>
  <w:style w:type="paragraph" w:customStyle="1" w:styleId="highlight-qualifier">
    <w:name w:val="highlight-qualifier"/>
    <w:basedOn w:val="a3"/>
    <w:rsid w:val="00664229"/>
    <w:pPr>
      <w:topLinePunct w:val="0"/>
      <w:adjustRightInd/>
      <w:spacing w:before="0" w:after="0" w:line="240" w:lineRule="auto"/>
      <w:jc w:val="left"/>
      <w:textAlignment w:val="auto"/>
    </w:pPr>
    <w:rPr>
      <w:rFonts w:ascii="新細明體" w:eastAsia="新細明體" w:hAnsi="新細明體" w:cs="新細明體"/>
      <w:color w:val="555555"/>
      <w:spacing w:val="0"/>
      <w:sz w:val="24"/>
      <w:szCs w:val="24"/>
    </w:rPr>
  </w:style>
  <w:style w:type="paragraph" w:customStyle="1" w:styleId="highlight-bracket">
    <w:name w:val="highlight-bracket"/>
    <w:basedOn w:val="a3"/>
    <w:rsid w:val="00664229"/>
    <w:pPr>
      <w:topLinePunct w:val="0"/>
      <w:adjustRightInd/>
      <w:spacing w:before="0" w:after="0" w:line="240" w:lineRule="auto"/>
      <w:jc w:val="left"/>
      <w:textAlignment w:val="auto"/>
    </w:pPr>
    <w:rPr>
      <w:rFonts w:ascii="新細明體" w:eastAsia="新細明體" w:hAnsi="新細明體" w:cs="新細明體"/>
      <w:color w:val="999977"/>
      <w:spacing w:val="0"/>
      <w:sz w:val="24"/>
      <w:szCs w:val="24"/>
    </w:rPr>
  </w:style>
  <w:style w:type="paragraph" w:customStyle="1" w:styleId="highlight-tag">
    <w:name w:val="highlight-tag"/>
    <w:basedOn w:val="a3"/>
    <w:rsid w:val="00664229"/>
    <w:pPr>
      <w:topLinePunct w:val="0"/>
      <w:adjustRightInd/>
      <w:spacing w:before="0" w:after="0" w:line="240" w:lineRule="auto"/>
      <w:jc w:val="left"/>
      <w:textAlignment w:val="auto"/>
    </w:pPr>
    <w:rPr>
      <w:rFonts w:ascii="新細明體" w:eastAsia="新細明體" w:hAnsi="新細明體" w:cs="新細明體"/>
      <w:color w:val="117700"/>
      <w:spacing w:val="0"/>
      <w:sz w:val="24"/>
      <w:szCs w:val="24"/>
    </w:rPr>
  </w:style>
  <w:style w:type="paragraph" w:customStyle="1" w:styleId="highlight-attribute">
    <w:name w:val="highlight-attribute"/>
    <w:basedOn w:val="a3"/>
    <w:rsid w:val="00664229"/>
    <w:pPr>
      <w:topLinePunct w:val="0"/>
      <w:adjustRightInd/>
      <w:spacing w:before="0" w:after="0" w:line="240" w:lineRule="auto"/>
      <w:jc w:val="left"/>
      <w:textAlignment w:val="auto"/>
    </w:pPr>
    <w:rPr>
      <w:rFonts w:ascii="新細明體" w:eastAsia="新細明體" w:hAnsi="新細明體" w:cs="新細明體"/>
      <w:color w:val="0000CC"/>
      <w:spacing w:val="0"/>
      <w:sz w:val="24"/>
      <w:szCs w:val="24"/>
    </w:rPr>
  </w:style>
  <w:style w:type="paragraph" w:customStyle="1" w:styleId="highlight-header">
    <w:name w:val="highlight-header"/>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highlight-quote">
    <w:name w:val="highlight-quote"/>
    <w:basedOn w:val="a3"/>
    <w:rsid w:val="00664229"/>
    <w:pPr>
      <w:topLinePunct w:val="0"/>
      <w:adjustRightInd/>
      <w:spacing w:before="0" w:after="0" w:line="240" w:lineRule="auto"/>
      <w:jc w:val="left"/>
      <w:textAlignment w:val="auto"/>
    </w:pPr>
    <w:rPr>
      <w:rFonts w:ascii="新細明體" w:eastAsia="新細明體" w:hAnsi="新細明體" w:cs="新細明體"/>
      <w:color w:val="009900"/>
      <w:spacing w:val="0"/>
      <w:sz w:val="24"/>
      <w:szCs w:val="24"/>
    </w:rPr>
  </w:style>
  <w:style w:type="paragraph" w:customStyle="1" w:styleId="highlight-link">
    <w:name w:val="highlight-link"/>
    <w:basedOn w:val="a3"/>
    <w:rsid w:val="00664229"/>
    <w:pPr>
      <w:topLinePunct w:val="0"/>
      <w:adjustRightInd/>
      <w:spacing w:before="0" w:after="0" w:line="240" w:lineRule="auto"/>
      <w:jc w:val="left"/>
      <w:textAlignment w:val="auto"/>
    </w:pPr>
    <w:rPr>
      <w:rFonts w:ascii="新細明體" w:eastAsia="新細明體" w:hAnsi="新細明體" w:cs="新細明體"/>
      <w:color w:val="0000CC"/>
      <w:spacing w:val="0"/>
      <w:sz w:val="24"/>
      <w:szCs w:val="24"/>
    </w:rPr>
  </w:style>
  <w:style w:type="paragraph" w:customStyle="1" w:styleId="js-error">
    <w:name w:val="js-error"/>
    <w:basedOn w:val="a3"/>
    <w:rsid w:val="00664229"/>
    <w:pPr>
      <w:topLinePunct w:val="0"/>
      <w:adjustRightInd/>
      <w:spacing w:before="0" w:after="0" w:line="240" w:lineRule="auto"/>
      <w:jc w:val="left"/>
      <w:textAlignment w:val="auto"/>
    </w:pPr>
    <w:rPr>
      <w:rFonts w:ascii="新細明體" w:eastAsia="新細明體" w:hAnsi="新細明體" w:cs="新細明體"/>
      <w:color w:val="8B0000"/>
      <w:spacing w:val="0"/>
      <w:sz w:val="24"/>
      <w:szCs w:val="24"/>
    </w:rPr>
  </w:style>
  <w:style w:type="paragraph" w:customStyle="1" w:styleId="renderedhtml">
    <w:name w:val="rendered_html"/>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cm-header-1">
    <w:name w:val="cm-header-1"/>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44"/>
      <w:szCs w:val="44"/>
    </w:rPr>
  </w:style>
  <w:style w:type="paragraph" w:customStyle="1" w:styleId="cm-header-2">
    <w:name w:val="cm-header-2"/>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38"/>
      <w:szCs w:val="38"/>
    </w:rPr>
  </w:style>
  <w:style w:type="paragraph" w:customStyle="1" w:styleId="cm-header-3">
    <w:name w:val="cm-header-3"/>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31"/>
      <w:szCs w:val="31"/>
    </w:rPr>
  </w:style>
  <w:style w:type="paragraph" w:customStyle="1" w:styleId="cm-header-4">
    <w:name w:val="cm-header-4"/>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26"/>
      <w:szCs w:val="26"/>
    </w:rPr>
  </w:style>
  <w:style w:type="paragraph" w:customStyle="1" w:styleId="cm-header-5">
    <w:name w:val="cm-header-5"/>
    <w:basedOn w:val="a3"/>
    <w:rsid w:val="00664229"/>
    <w:pPr>
      <w:topLinePunct w:val="0"/>
      <w:adjustRightInd/>
      <w:spacing w:before="0" w:after="0" w:line="240" w:lineRule="auto"/>
      <w:jc w:val="left"/>
      <w:textAlignment w:val="auto"/>
    </w:pPr>
    <w:rPr>
      <w:rFonts w:ascii="Helvetica" w:eastAsia="新細明體" w:hAnsi="Helvetica" w:cs="新細明體"/>
      <w:b/>
      <w:bCs/>
      <w:i/>
      <w:iCs/>
      <w:spacing w:val="0"/>
      <w:sz w:val="24"/>
      <w:szCs w:val="24"/>
    </w:rPr>
  </w:style>
  <w:style w:type="paragraph" w:customStyle="1" w:styleId="cm-header-6">
    <w:name w:val="cm-header-6"/>
    <w:basedOn w:val="a3"/>
    <w:rsid w:val="00664229"/>
    <w:pPr>
      <w:topLinePunct w:val="0"/>
      <w:adjustRightInd/>
      <w:spacing w:before="0" w:after="0" w:line="240" w:lineRule="auto"/>
      <w:jc w:val="left"/>
      <w:textAlignment w:val="auto"/>
    </w:pPr>
    <w:rPr>
      <w:rFonts w:ascii="Helvetica" w:eastAsia="新細明體" w:hAnsi="Helvetica" w:cs="新細明體"/>
      <w:b/>
      <w:bCs/>
      <w:i/>
      <w:iCs/>
      <w:spacing w:val="0"/>
      <w:sz w:val="24"/>
      <w:szCs w:val="24"/>
    </w:rPr>
  </w:style>
  <w:style w:type="paragraph" w:customStyle="1" w:styleId="celltoolbar">
    <w:name w:val="celltoolbar"/>
    <w:basedOn w:val="a3"/>
    <w:rsid w:val="00664229"/>
    <w:pPr>
      <w:pBdr>
        <w:top w:val="single" w:sz="6" w:space="0" w:color="CFCFCF"/>
        <w:left w:val="single" w:sz="6" w:space="0" w:color="CFCFCF"/>
        <w:right w:val="single" w:sz="6" w:space="3" w:color="CFCFCF"/>
      </w:pBdr>
      <w:shd w:val="clear" w:color="auto" w:fill="EEEEEE"/>
      <w:topLinePunct w:val="0"/>
      <w:adjustRightInd/>
      <w:spacing w:before="0" w:after="0" w:line="240" w:lineRule="auto"/>
      <w:jc w:val="left"/>
      <w:textAlignment w:val="auto"/>
    </w:pPr>
    <w:rPr>
      <w:rFonts w:ascii="新細明體" w:eastAsia="新細明體" w:hAnsi="新細明體" w:cs="新細明體"/>
      <w:spacing w:val="0"/>
      <w:sz w:val="21"/>
      <w:szCs w:val="21"/>
    </w:rPr>
  </w:style>
  <w:style w:type="paragraph" w:customStyle="1" w:styleId="ctbhideshow">
    <w:name w:val="ctb_hideshow"/>
    <w:basedOn w:val="a3"/>
    <w:rsid w:val="00664229"/>
    <w:pPr>
      <w:topLinePunct w:val="0"/>
      <w:adjustRightInd/>
      <w:spacing w:before="0" w:after="0" w:line="240" w:lineRule="auto"/>
      <w:jc w:val="left"/>
      <w:textAlignment w:val="bottom"/>
    </w:pPr>
    <w:rPr>
      <w:rFonts w:ascii="新細明體" w:eastAsia="新細明體" w:hAnsi="新細明體" w:cs="新細明體"/>
      <w:vanish/>
      <w:spacing w:val="0"/>
      <w:sz w:val="24"/>
      <w:szCs w:val="24"/>
    </w:rPr>
  </w:style>
  <w:style w:type="paragraph" w:customStyle="1" w:styleId="completions">
    <w:name w:val="completions"/>
    <w:basedOn w:val="a3"/>
    <w:rsid w:val="00664229"/>
    <w:pPr>
      <w:pBdr>
        <w:top w:val="single" w:sz="6" w:space="0" w:color="ABABAB"/>
        <w:left w:val="single" w:sz="6" w:space="0" w:color="ABABAB"/>
        <w:bottom w:val="single" w:sz="6" w:space="0" w:color="ABABAB"/>
        <w:right w:val="single" w:sz="6" w:space="0" w:color="ABABAB"/>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wrapper">
    <w:name w:val="nav-wrapper"/>
    <w:basedOn w:val="a3"/>
    <w:rsid w:val="00664229"/>
    <w:pPr>
      <w:pBdr>
        <w:bottom w:val="single" w:sz="6" w:space="0" w:color="E7E7E7"/>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dicatorarea">
    <w:name w:val="indicator_area"/>
    <w:basedOn w:val="a3"/>
    <w:rsid w:val="00664229"/>
    <w:pPr>
      <w:topLinePunct w:val="0"/>
      <w:adjustRightInd/>
      <w:spacing w:before="0" w:after="0" w:line="240" w:lineRule="auto"/>
      <w:ind w:left="75" w:right="75"/>
      <w:jc w:val="center"/>
      <w:textAlignment w:val="auto"/>
    </w:pPr>
    <w:rPr>
      <w:rFonts w:ascii="新細明體" w:eastAsia="新細明體" w:hAnsi="新細明體" w:cs="新細明體"/>
      <w:color w:val="777777"/>
      <w:spacing w:val="0"/>
      <w:sz w:val="24"/>
      <w:szCs w:val="24"/>
    </w:rPr>
  </w:style>
  <w:style w:type="paragraph" w:customStyle="1" w:styleId="notificationwidget">
    <w:name w:val="notification_widget"/>
    <w:basedOn w:val="a3"/>
    <w:rsid w:val="00664229"/>
    <w:pPr>
      <w:shd w:val="clear" w:color="auto" w:fill="FFFFFF"/>
      <w:topLinePunct w:val="0"/>
      <w:adjustRightInd/>
      <w:spacing w:before="0" w:after="0" w:line="240" w:lineRule="auto"/>
      <w:ind w:right="60"/>
      <w:jc w:val="left"/>
      <w:textAlignment w:val="auto"/>
    </w:pPr>
    <w:rPr>
      <w:rFonts w:ascii="新細明體" w:eastAsia="新細明體" w:hAnsi="新細明體" w:cs="新細明體"/>
      <w:color w:val="333333"/>
      <w:spacing w:val="0"/>
      <w:sz w:val="24"/>
      <w:szCs w:val="24"/>
    </w:rPr>
  </w:style>
  <w:style w:type="paragraph" w:customStyle="1" w:styleId="quickhelp">
    <w:name w:val="quickhelp"/>
    <w:basedOn w:val="a3"/>
    <w:rsid w:val="00664229"/>
    <w:pPr>
      <w:topLinePunct w:val="0"/>
      <w:adjustRightInd/>
      <w:spacing w:before="0" w:after="0" w:line="432" w:lineRule="atLeast"/>
      <w:jc w:val="left"/>
      <w:textAlignment w:val="auto"/>
    </w:pPr>
    <w:rPr>
      <w:rFonts w:ascii="新細明體" w:eastAsia="新細明體" w:hAnsi="新細明體" w:cs="新細明體"/>
      <w:spacing w:val="0"/>
      <w:sz w:val="24"/>
      <w:szCs w:val="24"/>
    </w:rPr>
  </w:style>
  <w:style w:type="paragraph" w:customStyle="1" w:styleId="shortcutkey">
    <w:name w:val="shortcut_key"/>
    <w:basedOn w:val="a3"/>
    <w:rsid w:val="00664229"/>
    <w:pPr>
      <w:topLinePunct w:val="0"/>
      <w:adjustRightInd/>
      <w:spacing w:before="0" w:after="0" w:line="240" w:lineRule="auto"/>
      <w:jc w:val="right"/>
      <w:textAlignment w:val="auto"/>
    </w:pPr>
    <w:rPr>
      <w:rFonts w:ascii="Courier New" w:eastAsia="新細明體" w:hAnsi="Courier New" w:cs="Courier New"/>
      <w:spacing w:val="0"/>
      <w:sz w:val="24"/>
      <w:szCs w:val="24"/>
    </w:rPr>
  </w:style>
  <w:style w:type="paragraph" w:customStyle="1" w:styleId="toolbar">
    <w:name w:val="toolbar"/>
    <w:basedOn w:val="a3"/>
    <w:rsid w:val="00664229"/>
    <w:pPr>
      <w:topLinePunct w:val="0"/>
      <w:adjustRightInd/>
      <w:spacing w:before="30" w:after="75" w:line="240" w:lineRule="auto"/>
      <w:ind w:left="-75"/>
      <w:jc w:val="left"/>
      <w:textAlignment w:val="auto"/>
    </w:pPr>
    <w:rPr>
      <w:rFonts w:ascii="新細明體" w:eastAsia="新細明體" w:hAnsi="新細明體" w:cs="新細明體"/>
      <w:spacing w:val="0"/>
      <w:sz w:val="24"/>
      <w:szCs w:val="24"/>
    </w:rPr>
  </w:style>
  <w:style w:type="paragraph" w:customStyle="1" w:styleId="select-xs">
    <w:name w:val="select-x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igtooltip">
    <w:name w:val="bigtoolti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malltooltip">
    <w:name w:val="smalltoolti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ooltipbuttons">
    <w:name w:val="tooltipbutt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ooltiptext">
    <w:name w:val="tooltipt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pythontooltip">
    <w:name w:val="ipython_tooltip"/>
    <w:basedOn w:val="a3"/>
    <w:rsid w:val="00664229"/>
    <w:pPr>
      <w:pBdr>
        <w:top w:val="single" w:sz="6" w:space="2" w:color="ABABAB"/>
        <w:left w:val="single" w:sz="6" w:space="5" w:color="ABABAB"/>
        <w:bottom w:val="single" w:sz="6" w:space="2" w:color="ABABAB"/>
        <w:right w:val="single" w:sz="6" w:space="2" w:color="ABABAB"/>
      </w:pBdr>
      <w:shd w:val="clear" w:color="auto" w:fill="F7F7F7"/>
      <w:topLinePunct w:val="0"/>
      <w:adjustRightInd/>
      <w:spacing w:before="0" w:after="0" w:line="240" w:lineRule="auto"/>
      <w:jc w:val="left"/>
    </w:pPr>
    <w:rPr>
      <w:rFonts w:ascii="Courier New" w:eastAsia="新細明體" w:hAnsi="Courier New" w:cs="Courier New"/>
      <w:spacing w:val="0"/>
      <w:sz w:val="24"/>
      <w:szCs w:val="24"/>
    </w:rPr>
  </w:style>
  <w:style w:type="paragraph" w:customStyle="1" w:styleId="pretooltiparrow">
    <w:name w:val="pretooltiparr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o-shortcut">
    <w:name w:val="no-shortcut"/>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terminal-app">
    <w:name w:val="terminal-app"/>
    <w:basedOn w:val="a3"/>
    <w:rsid w:val="00664229"/>
    <w:pPr>
      <w:shd w:val="clear" w:color="auto" w:fill="EEEEE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ghlight">
    <w:name w:val="highlight"/>
    <w:basedOn w:val="a3"/>
    <w:rsid w:val="00664229"/>
    <w:pPr>
      <w:shd w:val="clear" w:color="auto" w:fill="F8F8F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ack-fg">
    <w:name w:val="ansi-black-fg"/>
    <w:basedOn w:val="a3"/>
    <w:rsid w:val="00664229"/>
    <w:pPr>
      <w:topLinePunct w:val="0"/>
      <w:adjustRightInd/>
      <w:spacing w:before="0" w:after="0" w:line="240" w:lineRule="auto"/>
      <w:jc w:val="left"/>
      <w:textAlignment w:val="auto"/>
    </w:pPr>
    <w:rPr>
      <w:rFonts w:ascii="新細明體" w:eastAsia="新細明體" w:hAnsi="新細明體" w:cs="新細明體"/>
      <w:color w:val="3E424D"/>
      <w:spacing w:val="0"/>
      <w:sz w:val="24"/>
      <w:szCs w:val="24"/>
    </w:rPr>
  </w:style>
  <w:style w:type="paragraph" w:customStyle="1" w:styleId="ansi-black-bg">
    <w:name w:val="ansi-black-bg"/>
    <w:basedOn w:val="a3"/>
    <w:rsid w:val="00664229"/>
    <w:pPr>
      <w:shd w:val="clear" w:color="auto" w:fill="3E424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ack-intense-fg">
    <w:name w:val="ansi-black-intense-fg"/>
    <w:basedOn w:val="a3"/>
    <w:rsid w:val="00664229"/>
    <w:pPr>
      <w:topLinePunct w:val="0"/>
      <w:adjustRightInd/>
      <w:spacing w:before="0" w:after="0" w:line="240" w:lineRule="auto"/>
      <w:jc w:val="left"/>
      <w:textAlignment w:val="auto"/>
    </w:pPr>
    <w:rPr>
      <w:rFonts w:ascii="新細明體" w:eastAsia="新細明體" w:hAnsi="新細明體" w:cs="新細明體"/>
      <w:color w:val="282C36"/>
      <w:spacing w:val="0"/>
      <w:sz w:val="24"/>
      <w:szCs w:val="24"/>
    </w:rPr>
  </w:style>
  <w:style w:type="paragraph" w:customStyle="1" w:styleId="ansi-black-intense-bg">
    <w:name w:val="ansi-black-intense-bg"/>
    <w:basedOn w:val="a3"/>
    <w:rsid w:val="00664229"/>
    <w:pPr>
      <w:shd w:val="clear" w:color="auto" w:fill="282C36"/>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red-fg">
    <w:name w:val="ansi-red-fg"/>
    <w:basedOn w:val="a3"/>
    <w:rsid w:val="00664229"/>
    <w:pPr>
      <w:topLinePunct w:val="0"/>
      <w:adjustRightInd/>
      <w:spacing w:before="0" w:after="0" w:line="240" w:lineRule="auto"/>
      <w:jc w:val="left"/>
      <w:textAlignment w:val="auto"/>
    </w:pPr>
    <w:rPr>
      <w:rFonts w:ascii="新細明體" w:eastAsia="新細明體" w:hAnsi="新細明體" w:cs="新細明體"/>
      <w:color w:val="E75C58"/>
      <w:spacing w:val="0"/>
      <w:sz w:val="24"/>
      <w:szCs w:val="24"/>
    </w:rPr>
  </w:style>
  <w:style w:type="paragraph" w:customStyle="1" w:styleId="ansi-red-bg">
    <w:name w:val="ansi-red-bg"/>
    <w:basedOn w:val="a3"/>
    <w:rsid w:val="00664229"/>
    <w:pPr>
      <w:shd w:val="clear" w:color="auto" w:fill="E75C5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red-intense-fg">
    <w:name w:val="ansi-red-intense-fg"/>
    <w:basedOn w:val="a3"/>
    <w:rsid w:val="00664229"/>
    <w:pPr>
      <w:topLinePunct w:val="0"/>
      <w:adjustRightInd/>
      <w:spacing w:before="0" w:after="0" w:line="240" w:lineRule="auto"/>
      <w:jc w:val="left"/>
      <w:textAlignment w:val="auto"/>
    </w:pPr>
    <w:rPr>
      <w:rFonts w:ascii="新細明體" w:eastAsia="新細明體" w:hAnsi="新細明體" w:cs="新細明體"/>
      <w:color w:val="B22B31"/>
      <w:spacing w:val="0"/>
      <w:sz w:val="24"/>
      <w:szCs w:val="24"/>
    </w:rPr>
  </w:style>
  <w:style w:type="paragraph" w:customStyle="1" w:styleId="ansi-red-intense-bg">
    <w:name w:val="ansi-red-intense-bg"/>
    <w:basedOn w:val="a3"/>
    <w:rsid w:val="00664229"/>
    <w:pPr>
      <w:shd w:val="clear" w:color="auto" w:fill="B22B31"/>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green-fg">
    <w:name w:val="ansi-green-fg"/>
    <w:basedOn w:val="a3"/>
    <w:rsid w:val="00664229"/>
    <w:pPr>
      <w:topLinePunct w:val="0"/>
      <w:adjustRightInd/>
      <w:spacing w:before="0" w:after="0" w:line="240" w:lineRule="auto"/>
      <w:jc w:val="left"/>
      <w:textAlignment w:val="auto"/>
    </w:pPr>
    <w:rPr>
      <w:rFonts w:ascii="新細明體" w:eastAsia="新細明體" w:hAnsi="新細明體" w:cs="新細明體"/>
      <w:color w:val="00A250"/>
      <w:spacing w:val="0"/>
      <w:sz w:val="24"/>
      <w:szCs w:val="24"/>
    </w:rPr>
  </w:style>
  <w:style w:type="paragraph" w:customStyle="1" w:styleId="ansi-green-bg">
    <w:name w:val="ansi-green-bg"/>
    <w:basedOn w:val="a3"/>
    <w:rsid w:val="00664229"/>
    <w:pPr>
      <w:shd w:val="clear" w:color="auto" w:fill="00A25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green-intense-fg">
    <w:name w:val="ansi-green-intense-fg"/>
    <w:basedOn w:val="a3"/>
    <w:rsid w:val="00664229"/>
    <w:pPr>
      <w:topLinePunct w:val="0"/>
      <w:adjustRightInd/>
      <w:spacing w:before="0" w:after="0" w:line="240" w:lineRule="auto"/>
      <w:jc w:val="left"/>
      <w:textAlignment w:val="auto"/>
    </w:pPr>
    <w:rPr>
      <w:rFonts w:ascii="新細明體" w:eastAsia="新細明體" w:hAnsi="新細明體" w:cs="新細明體"/>
      <w:color w:val="007427"/>
      <w:spacing w:val="0"/>
      <w:sz w:val="24"/>
      <w:szCs w:val="24"/>
    </w:rPr>
  </w:style>
  <w:style w:type="paragraph" w:customStyle="1" w:styleId="ansi-green-intense-bg">
    <w:name w:val="ansi-green-intense-bg"/>
    <w:basedOn w:val="a3"/>
    <w:rsid w:val="00664229"/>
    <w:pPr>
      <w:shd w:val="clear" w:color="auto" w:fill="00742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yellow-fg">
    <w:name w:val="ansi-yellow-fg"/>
    <w:basedOn w:val="a3"/>
    <w:rsid w:val="00664229"/>
    <w:pPr>
      <w:topLinePunct w:val="0"/>
      <w:adjustRightInd/>
      <w:spacing w:before="0" w:after="0" w:line="240" w:lineRule="auto"/>
      <w:jc w:val="left"/>
      <w:textAlignment w:val="auto"/>
    </w:pPr>
    <w:rPr>
      <w:rFonts w:ascii="新細明體" w:eastAsia="新細明體" w:hAnsi="新細明體" w:cs="新細明體"/>
      <w:color w:val="DDB62B"/>
      <w:spacing w:val="0"/>
      <w:sz w:val="24"/>
      <w:szCs w:val="24"/>
    </w:rPr>
  </w:style>
  <w:style w:type="paragraph" w:customStyle="1" w:styleId="ansi-yellow-bg">
    <w:name w:val="ansi-yellow-bg"/>
    <w:basedOn w:val="a3"/>
    <w:rsid w:val="00664229"/>
    <w:pPr>
      <w:shd w:val="clear" w:color="auto" w:fill="DDB62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yellow-intense-fg">
    <w:name w:val="ansi-yellow-intense-fg"/>
    <w:basedOn w:val="a3"/>
    <w:rsid w:val="00664229"/>
    <w:pPr>
      <w:topLinePunct w:val="0"/>
      <w:adjustRightInd/>
      <w:spacing w:before="0" w:after="0" w:line="240" w:lineRule="auto"/>
      <w:jc w:val="left"/>
      <w:textAlignment w:val="auto"/>
    </w:pPr>
    <w:rPr>
      <w:rFonts w:ascii="新細明體" w:eastAsia="新細明體" w:hAnsi="新細明體" w:cs="新細明體"/>
      <w:color w:val="B27D12"/>
      <w:spacing w:val="0"/>
      <w:sz w:val="24"/>
      <w:szCs w:val="24"/>
    </w:rPr>
  </w:style>
  <w:style w:type="paragraph" w:customStyle="1" w:styleId="ansi-yellow-intense-bg">
    <w:name w:val="ansi-yellow-intense-bg"/>
    <w:basedOn w:val="a3"/>
    <w:rsid w:val="00664229"/>
    <w:pPr>
      <w:shd w:val="clear" w:color="auto" w:fill="B27D1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ue-fg">
    <w:name w:val="ansi-blue-fg"/>
    <w:basedOn w:val="a3"/>
    <w:rsid w:val="00664229"/>
    <w:pPr>
      <w:topLinePunct w:val="0"/>
      <w:adjustRightInd/>
      <w:spacing w:before="0" w:after="0" w:line="240" w:lineRule="auto"/>
      <w:jc w:val="left"/>
      <w:textAlignment w:val="auto"/>
    </w:pPr>
    <w:rPr>
      <w:rFonts w:ascii="新細明體" w:eastAsia="新細明體" w:hAnsi="新細明體" w:cs="新細明體"/>
      <w:color w:val="208FFB"/>
      <w:spacing w:val="0"/>
      <w:sz w:val="24"/>
      <w:szCs w:val="24"/>
    </w:rPr>
  </w:style>
  <w:style w:type="paragraph" w:customStyle="1" w:styleId="ansi-blue-bg">
    <w:name w:val="ansi-blue-bg"/>
    <w:basedOn w:val="a3"/>
    <w:rsid w:val="00664229"/>
    <w:pPr>
      <w:shd w:val="clear" w:color="auto" w:fill="208F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ue-intense-fg">
    <w:name w:val="ansi-blue-intense-fg"/>
    <w:basedOn w:val="a3"/>
    <w:rsid w:val="00664229"/>
    <w:pPr>
      <w:topLinePunct w:val="0"/>
      <w:adjustRightInd/>
      <w:spacing w:before="0" w:after="0" w:line="240" w:lineRule="auto"/>
      <w:jc w:val="left"/>
      <w:textAlignment w:val="auto"/>
    </w:pPr>
    <w:rPr>
      <w:rFonts w:ascii="新細明體" w:eastAsia="新細明體" w:hAnsi="新細明體" w:cs="新細明體"/>
      <w:color w:val="0065CA"/>
      <w:spacing w:val="0"/>
      <w:sz w:val="24"/>
      <w:szCs w:val="24"/>
    </w:rPr>
  </w:style>
  <w:style w:type="paragraph" w:customStyle="1" w:styleId="ansi-blue-intense-bg">
    <w:name w:val="ansi-blue-intense-bg"/>
    <w:basedOn w:val="a3"/>
    <w:rsid w:val="00664229"/>
    <w:pPr>
      <w:shd w:val="clear" w:color="auto" w:fill="0065CA"/>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magenta-fg">
    <w:name w:val="ansi-magenta-fg"/>
    <w:basedOn w:val="a3"/>
    <w:rsid w:val="00664229"/>
    <w:pPr>
      <w:topLinePunct w:val="0"/>
      <w:adjustRightInd/>
      <w:spacing w:before="0" w:after="0" w:line="240" w:lineRule="auto"/>
      <w:jc w:val="left"/>
      <w:textAlignment w:val="auto"/>
    </w:pPr>
    <w:rPr>
      <w:rFonts w:ascii="新細明體" w:eastAsia="新細明體" w:hAnsi="新細明體" w:cs="新細明體"/>
      <w:color w:val="D160C4"/>
      <w:spacing w:val="0"/>
      <w:sz w:val="24"/>
      <w:szCs w:val="24"/>
    </w:rPr>
  </w:style>
  <w:style w:type="paragraph" w:customStyle="1" w:styleId="ansi-magenta-bg">
    <w:name w:val="ansi-magenta-bg"/>
    <w:basedOn w:val="a3"/>
    <w:rsid w:val="00664229"/>
    <w:pPr>
      <w:shd w:val="clear" w:color="auto" w:fill="D160C4"/>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magenta-intense-fg">
    <w:name w:val="ansi-magenta-intense-fg"/>
    <w:basedOn w:val="a3"/>
    <w:rsid w:val="00664229"/>
    <w:pPr>
      <w:topLinePunct w:val="0"/>
      <w:adjustRightInd/>
      <w:spacing w:before="0" w:after="0" w:line="240" w:lineRule="auto"/>
      <w:jc w:val="left"/>
      <w:textAlignment w:val="auto"/>
    </w:pPr>
    <w:rPr>
      <w:rFonts w:ascii="新細明體" w:eastAsia="新細明體" w:hAnsi="新細明體" w:cs="新細明體"/>
      <w:color w:val="A03196"/>
      <w:spacing w:val="0"/>
      <w:sz w:val="24"/>
      <w:szCs w:val="24"/>
    </w:rPr>
  </w:style>
  <w:style w:type="paragraph" w:customStyle="1" w:styleId="ansi-magenta-intense-bg">
    <w:name w:val="ansi-magenta-intense-bg"/>
    <w:basedOn w:val="a3"/>
    <w:rsid w:val="00664229"/>
    <w:pPr>
      <w:shd w:val="clear" w:color="auto" w:fill="A03196"/>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cyan-fg">
    <w:name w:val="ansi-cyan-fg"/>
    <w:basedOn w:val="a3"/>
    <w:rsid w:val="00664229"/>
    <w:pPr>
      <w:topLinePunct w:val="0"/>
      <w:adjustRightInd/>
      <w:spacing w:before="0" w:after="0" w:line="240" w:lineRule="auto"/>
      <w:jc w:val="left"/>
      <w:textAlignment w:val="auto"/>
    </w:pPr>
    <w:rPr>
      <w:rFonts w:ascii="新細明體" w:eastAsia="新細明體" w:hAnsi="新細明體" w:cs="新細明體"/>
      <w:color w:val="60C6C8"/>
      <w:spacing w:val="0"/>
      <w:sz w:val="24"/>
      <w:szCs w:val="24"/>
    </w:rPr>
  </w:style>
  <w:style w:type="paragraph" w:customStyle="1" w:styleId="ansi-cyan-bg">
    <w:name w:val="ansi-cyan-bg"/>
    <w:basedOn w:val="a3"/>
    <w:rsid w:val="00664229"/>
    <w:pPr>
      <w:shd w:val="clear" w:color="auto" w:fill="60C6C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cyan-intense-fg">
    <w:name w:val="ansi-cyan-intense-fg"/>
    <w:basedOn w:val="a3"/>
    <w:rsid w:val="00664229"/>
    <w:pPr>
      <w:topLinePunct w:val="0"/>
      <w:adjustRightInd/>
      <w:spacing w:before="0" w:after="0" w:line="240" w:lineRule="auto"/>
      <w:jc w:val="left"/>
      <w:textAlignment w:val="auto"/>
    </w:pPr>
    <w:rPr>
      <w:rFonts w:ascii="新細明體" w:eastAsia="新細明體" w:hAnsi="新細明體" w:cs="新細明體"/>
      <w:color w:val="258F8F"/>
      <w:spacing w:val="0"/>
      <w:sz w:val="24"/>
      <w:szCs w:val="24"/>
    </w:rPr>
  </w:style>
  <w:style w:type="paragraph" w:customStyle="1" w:styleId="ansi-cyan-intense-bg">
    <w:name w:val="ansi-cyan-intense-bg"/>
    <w:basedOn w:val="a3"/>
    <w:rsid w:val="00664229"/>
    <w:pPr>
      <w:shd w:val="clear" w:color="auto" w:fill="258F8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white-fg">
    <w:name w:val="ansi-white-fg"/>
    <w:basedOn w:val="a3"/>
    <w:rsid w:val="00664229"/>
    <w:pPr>
      <w:topLinePunct w:val="0"/>
      <w:adjustRightInd/>
      <w:spacing w:before="0" w:after="0" w:line="240" w:lineRule="auto"/>
      <w:jc w:val="left"/>
      <w:textAlignment w:val="auto"/>
    </w:pPr>
    <w:rPr>
      <w:rFonts w:ascii="新細明體" w:eastAsia="新細明體" w:hAnsi="新細明體" w:cs="新細明體"/>
      <w:color w:val="C5C1B4"/>
      <w:spacing w:val="0"/>
      <w:sz w:val="24"/>
      <w:szCs w:val="24"/>
    </w:rPr>
  </w:style>
  <w:style w:type="paragraph" w:customStyle="1" w:styleId="ansi-white-bg">
    <w:name w:val="ansi-white-bg"/>
    <w:basedOn w:val="a3"/>
    <w:rsid w:val="00664229"/>
    <w:pPr>
      <w:shd w:val="clear" w:color="auto" w:fill="C5C1B4"/>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white-intense-fg">
    <w:name w:val="ansi-white-intense-fg"/>
    <w:basedOn w:val="a3"/>
    <w:rsid w:val="00664229"/>
    <w:pPr>
      <w:topLinePunct w:val="0"/>
      <w:adjustRightInd/>
      <w:spacing w:before="0" w:after="0" w:line="240" w:lineRule="auto"/>
      <w:jc w:val="left"/>
      <w:textAlignment w:val="auto"/>
    </w:pPr>
    <w:rPr>
      <w:rFonts w:ascii="新細明體" w:eastAsia="新細明體" w:hAnsi="新細明體" w:cs="新細明體"/>
      <w:color w:val="A1A6B2"/>
      <w:spacing w:val="0"/>
      <w:sz w:val="24"/>
      <w:szCs w:val="24"/>
    </w:rPr>
  </w:style>
  <w:style w:type="paragraph" w:customStyle="1" w:styleId="ansi-white-intense-bg">
    <w:name w:val="ansi-white-intense-bg"/>
    <w:basedOn w:val="a3"/>
    <w:rsid w:val="00664229"/>
    <w:pPr>
      <w:shd w:val="clear" w:color="auto" w:fill="A1A6B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old">
    <w:name w:val="ansi-bold"/>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mathjaxmenu">
    <w:name w:val="mathjax_menu"/>
    <w:basedOn w:val="a3"/>
    <w:rsid w:val="00664229"/>
    <w:pPr>
      <w:pBdr>
        <w:top w:val="single" w:sz="6" w:space="2" w:color="CCCCCC"/>
        <w:left w:val="single" w:sz="6" w:space="2" w:color="CCCCCC"/>
        <w:bottom w:val="single" w:sz="6" w:space="2" w:color="CCCCCC"/>
        <w:right w:val="single" w:sz="6" w:space="2"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mathjaxmenuitem">
    <w:name w:val="mathjax_menuite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hjaxmenuarrow">
    <w:name w:val="mathjax_menuarrow"/>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18"/>
    </w:rPr>
  </w:style>
  <w:style w:type="paragraph" w:customStyle="1" w:styleId="mathjaxmenulabel">
    <w:name w:val="mathjax_menulabel"/>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mathjaxmenurule">
    <w:name w:val="mathjax_menurule"/>
    <w:basedOn w:val="a3"/>
    <w:rsid w:val="00664229"/>
    <w:pPr>
      <w:pBdr>
        <w:top w:val="single" w:sz="6" w:space="0" w:color="CCCCCC"/>
      </w:pBdr>
      <w:topLinePunct w:val="0"/>
      <w:adjustRightInd/>
      <w:spacing w:before="60" w:after="0" w:line="240" w:lineRule="auto"/>
      <w:ind w:left="15" w:right="15"/>
      <w:jc w:val="left"/>
      <w:textAlignment w:val="auto"/>
    </w:pPr>
    <w:rPr>
      <w:rFonts w:ascii="新細明體" w:eastAsia="新細明體" w:hAnsi="新細明體" w:cs="新細明體"/>
      <w:spacing w:val="0"/>
      <w:sz w:val="24"/>
      <w:szCs w:val="24"/>
    </w:rPr>
  </w:style>
  <w:style w:type="paragraph" w:customStyle="1" w:styleId="mathjaxmenuclose">
    <w:name w:val="mathjax_menuclose"/>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36"/>
      <w:szCs w:val="36"/>
    </w:rPr>
  </w:style>
  <w:style w:type="paragraph" w:customStyle="1" w:styleId="mathjaxpreview">
    <w:name w:val="mathjax_preview"/>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mathjaxerror">
    <w:name w:val="mathjax_error"/>
    <w:basedOn w:val="a3"/>
    <w:rsid w:val="00664229"/>
    <w:pPr>
      <w:topLinePunct w:val="0"/>
      <w:adjustRightInd/>
      <w:spacing w:before="0" w:after="0" w:line="240" w:lineRule="auto"/>
      <w:jc w:val="left"/>
      <w:textAlignment w:val="auto"/>
    </w:pPr>
    <w:rPr>
      <w:rFonts w:ascii="新細明體" w:eastAsia="新細明體" w:hAnsi="新細明體" w:cs="新細明體"/>
      <w:i/>
      <w:iCs/>
      <w:color w:val="CC0000"/>
      <w:spacing w:val="0"/>
      <w:sz w:val="24"/>
      <w:szCs w:val="24"/>
    </w:rPr>
  </w:style>
  <w:style w:type="paragraph" w:customStyle="1" w:styleId="mjxp-script">
    <w:name w:val="mjxp-scrip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9"/>
      <w:szCs w:val="19"/>
    </w:rPr>
  </w:style>
  <w:style w:type="paragraph" w:customStyle="1" w:styleId="mjxp-bold">
    <w:name w:val="mjxp-bold"/>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mjxp-italic">
    <w:name w:val="mjxp-italic"/>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mjxp-scr">
    <w:name w:val="mjxp-scr"/>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frak">
    <w:name w:val="mjxp-frak"/>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sf">
    <w:name w:val="mjxp-sf"/>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cal">
    <w:name w:val="mjxp-cal"/>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mono">
    <w:name w:val="mjxp-mono"/>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largeop">
    <w:name w:val="mjxp-largeo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36"/>
      <w:szCs w:val="36"/>
    </w:rPr>
  </w:style>
  <w:style w:type="paragraph" w:customStyle="1" w:styleId="mjxp-math">
    <w:name w:val="mjxp-math"/>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display">
    <w:name w:val="mjxp-display"/>
    <w:basedOn w:val="a3"/>
    <w:rsid w:val="00664229"/>
    <w:pPr>
      <w:topLinePunct w:val="0"/>
      <w:adjustRightInd/>
      <w:spacing w:before="240" w:after="240" w:line="240" w:lineRule="auto"/>
      <w:jc w:val="center"/>
      <w:textAlignment w:val="auto"/>
    </w:pPr>
    <w:rPr>
      <w:rFonts w:ascii="新細明體" w:eastAsia="新細明體" w:hAnsi="新細明體" w:cs="新細明體"/>
      <w:spacing w:val="0"/>
      <w:sz w:val="24"/>
      <w:szCs w:val="24"/>
    </w:rPr>
  </w:style>
  <w:style w:type="paragraph" w:customStyle="1" w:styleId="mjxp-box">
    <w:name w:val="mjxp-box"/>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mjxp-rule">
    <w:name w:val="mjxp-rule"/>
    <w:basedOn w:val="a3"/>
    <w:rsid w:val="00664229"/>
    <w:pPr>
      <w:topLinePunct w:val="0"/>
      <w:adjustRightInd/>
      <w:spacing w:before="24" w:after="0" w:line="240" w:lineRule="auto"/>
      <w:jc w:val="left"/>
      <w:textAlignment w:val="auto"/>
    </w:pPr>
    <w:rPr>
      <w:rFonts w:ascii="新細明體" w:eastAsia="新細明體" w:hAnsi="新細明體" w:cs="新細明體"/>
      <w:spacing w:val="0"/>
      <w:sz w:val="24"/>
      <w:szCs w:val="24"/>
    </w:rPr>
  </w:style>
  <w:style w:type="paragraph" w:customStyle="1" w:styleId="mjxp-mo">
    <w:name w:val="mjxp-mo"/>
    <w:basedOn w:val="a3"/>
    <w:rsid w:val="00664229"/>
    <w:pPr>
      <w:topLinePunct w:val="0"/>
      <w:adjustRightInd/>
      <w:spacing w:before="0" w:after="0" w:line="240" w:lineRule="auto"/>
      <w:ind w:left="36" w:right="36"/>
      <w:jc w:val="left"/>
      <w:textAlignment w:val="auto"/>
    </w:pPr>
    <w:rPr>
      <w:rFonts w:ascii="新細明體" w:eastAsia="新細明體" w:hAnsi="新細明體" w:cs="新細明體"/>
      <w:spacing w:val="0"/>
      <w:sz w:val="24"/>
      <w:szCs w:val="24"/>
    </w:rPr>
  </w:style>
  <w:style w:type="paragraph" w:customStyle="1" w:styleId="mjxp-mfrac">
    <w:name w:val="mjxp-mfrac"/>
    <w:basedOn w:val="a3"/>
    <w:rsid w:val="00664229"/>
    <w:pPr>
      <w:topLinePunct w:val="0"/>
      <w:adjustRightInd/>
      <w:spacing w:before="0" w:after="0" w:line="240" w:lineRule="auto"/>
      <w:ind w:left="30" w:right="30"/>
      <w:jc w:val="left"/>
      <w:textAlignment w:val="auto"/>
    </w:pPr>
    <w:rPr>
      <w:rFonts w:ascii="新細明體" w:eastAsia="新細明體" w:hAnsi="新細明體" w:cs="新細明體"/>
      <w:spacing w:val="0"/>
      <w:sz w:val="24"/>
      <w:szCs w:val="24"/>
    </w:rPr>
  </w:style>
  <w:style w:type="paragraph" w:customStyle="1" w:styleId="mjxp-denom">
    <w:name w:val="mjxp-deno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jxp-surd">
    <w:name w:val="mjxp-surd"/>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jxp-over">
    <w:name w:val="mjxp-over"/>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mjxp-mtable">
    <w:name w:val="mjxp-mtable"/>
    <w:basedOn w:val="a3"/>
    <w:rsid w:val="00664229"/>
    <w:pPr>
      <w:topLinePunct w:val="0"/>
      <w:adjustRightInd/>
      <w:spacing w:before="0" w:after="0" w:line="240" w:lineRule="auto"/>
      <w:ind w:left="30" w:right="30"/>
      <w:jc w:val="left"/>
      <w:textAlignment w:val="auto"/>
    </w:pPr>
    <w:rPr>
      <w:rFonts w:ascii="新細明體" w:eastAsia="新細明體" w:hAnsi="新細明體" w:cs="新細明體"/>
      <w:spacing w:val="0"/>
      <w:sz w:val="24"/>
      <w:szCs w:val="24"/>
    </w:rPr>
  </w:style>
  <w:style w:type="paragraph" w:customStyle="1" w:styleId="mjxp-mtd">
    <w:name w:val="mjxp-mtd"/>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mjxp-merror">
    <w:name w:val="mjxp-merror"/>
    <w:basedOn w:val="a3"/>
    <w:rsid w:val="00664229"/>
    <w:pPr>
      <w:pBdr>
        <w:top w:val="single" w:sz="6" w:space="1" w:color="CC0000"/>
        <w:left w:val="single" w:sz="6" w:space="2" w:color="CC0000"/>
        <w:bottom w:val="single" w:sz="6" w:space="1" w:color="CC0000"/>
        <w:right w:val="single" w:sz="6" w:space="2" w:color="CC0000"/>
      </w:pBdr>
      <w:shd w:val="clear" w:color="auto" w:fill="FFFF88"/>
      <w:topLinePunct w:val="0"/>
      <w:adjustRightInd/>
      <w:spacing w:before="0" w:after="0" w:line="240" w:lineRule="auto"/>
      <w:jc w:val="left"/>
      <w:textAlignment w:val="auto"/>
    </w:pPr>
    <w:rPr>
      <w:rFonts w:ascii="新細明體" w:eastAsia="新細明體" w:hAnsi="新細明體" w:cs="新細明體"/>
      <w:color w:val="CC0000"/>
      <w:spacing w:val="0"/>
      <w:szCs w:val="22"/>
    </w:rPr>
  </w:style>
  <w:style w:type="paragraph" w:customStyle="1" w:styleId="divider">
    <w:name w:val="divid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divider">
    <w:name w:val="nav-divid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
    <w:name w:val="icon-ba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
    <w:name w:val="navbar-lin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1f2">
    <w:name w:val="標號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ert-link">
    <w:name w:val="alert-lin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prev">
    <w:name w:val="icon-pre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next">
    <w:name w:val="icon-n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lyphicon-chevron-left">
    <w:name w:val="glyphicon-chevron-lef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lyphicon-chevron-right">
    <w:name w:val="glyphicon-chevron-righ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ctive">
    <w:name w:val="activ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ui-button-text">
    <w:name w:val="ui-button-t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upload">
    <w:name w:val="btn-uploa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
    <w:name w:val="tree-butt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
    <w:name w:val="list_ite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
    <w:name w:val="running-indicato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name">
    <w:name w:val="kernel-nam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
    <w:name w:val="termina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
    <w:name w:val="terminal-curso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ll">
    <w:name w:val="hl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0">
    <w:name w:val="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rr">
    <w:name w:val="er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
    <w:name w:val="c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m">
    <w:name w:val="c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p">
    <w:name w:val="c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pf">
    <w:name w:val="cpf"/>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s">
    <w:name w:val="c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d">
    <w:name w:val="g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e">
    <w:name w:val="g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r">
    <w:name w:val="g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h">
    <w:name w:val="g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i">
    <w:name w:val="g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s">
    <w:name w:val="g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u">
    <w:name w:val="gu"/>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t">
    <w:name w:val="g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d">
    <w:name w:val="k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p">
    <w:name w:val="k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r">
    <w:name w:val="k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t">
    <w:name w:val="k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
    <w:name w:val="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
    <w:name w:val="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
    <w:name w:val="na"/>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o">
    <w:name w:val="n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d">
    <w:name w:val="n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i">
    <w:name w:val="n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e">
    <w:name w:val="n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l">
    <w:name w:val="n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t">
    <w:name w:val="n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v">
    <w:name w:val="n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w">
    <w:name w:val="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b">
    <w:name w:val="mb"/>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h">
    <w:name w:val="m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
    <w:name w:val="m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a">
    <w:name w:val="sa"/>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b">
    <w:name w:val="sb"/>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c">
    <w:name w:val="s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dl">
    <w:name w:val="d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d">
    <w:name w:val="s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h">
    <w:name w:val="s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i">
    <w:name w:val="s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x">
    <w:name w:val="s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r">
    <w:name w:val="s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s">
    <w:name w:val="s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m">
    <w:name w:val="f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c">
    <w:name w:val="v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g">
    <w:name w:val="v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i">
    <w:name w:val="v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m">
    <w:name w:val="v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l">
    <w:name w:val="i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hjaxhoverarrow">
    <w:name w:val="mathjax_hover_arr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oerror">
    <w:name w:val="noerro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
    <w:name w:val="inner_cel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xterm-rows">
    <w:name w:val="xterm-row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
    <w:name w:val="pull-righ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
    <w:name w:val="current_kernel_log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
    <w:name w:val="kernel_indicator_nam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ui-resizable-handle">
    <w:name w:val="ui-resizable-hand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
    <w:name w:val="matc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
    <w:name w:val="inser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de">
    <w:name w:val="hid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show">
    <w:name w:val="sh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dden">
    <w:name w:val="hidde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
    <w:name w:val="visible-xs"/>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
    <w:name w:val="visible-sm"/>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
    <w:name w:val="visible-md"/>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
    <w:name w:val="visible-lg"/>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block">
    <w:name w:val="visible-xs-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inline">
    <w:name w:val="visible-xs-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inline-block">
    <w:name w:val="visible-xs-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block">
    <w:name w:val="visible-sm-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inline">
    <w:name w:val="visible-sm-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inline-block">
    <w:name w:val="visible-sm-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block">
    <w:name w:val="visible-md-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inline">
    <w:name w:val="visible-md-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inline-block">
    <w:name w:val="visible-md-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block">
    <w:name w:val="visible-lg-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inline">
    <w:name w:val="visible-lg-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inline-block">
    <w:name w:val="visible-lg-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
    <w:name w:val="visible-print"/>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block">
    <w:name w:val="visible-print-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inline">
    <w:name w:val="visible-print-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inline-block">
    <w:name w:val="visible-print-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mathjaxhoverframe">
    <w:name w:val="mathjax_hover_frame"/>
    <w:basedOn w:val="a3"/>
    <w:rsid w:val="00664229"/>
    <w:pPr>
      <w:pBdr>
        <w:top w:val="single" w:sz="6" w:space="0" w:color="AA66DD"/>
        <w:left w:val="single" w:sz="6" w:space="0" w:color="AA66DD"/>
        <w:bottom w:val="single" w:sz="6" w:space="0" w:color="AA66DD"/>
        <w:right w:val="single" w:sz="6" w:space="0" w:color="AA66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hjaxdisplay">
    <w:name w:val="mathjax_displa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savewidget">
    <w:name w:val="save_widget"/>
    <w:rsid w:val="00664229"/>
  </w:style>
  <w:style w:type="character" w:customStyle="1" w:styleId="checkpointstatus">
    <w:name w:val="checkpoint_status"/>
    <w:rsid w:val="00664229"/>
    <w:rPr>
      <w:sz w:val="24"/>
      <w:szCs w:val="24"/>
    </w:rPr>
  </w:style>
  <w:style w:type="character" w:customStyle="1" w:styleId="autosavestatus">
    <w:name w:val="autosave_status"/>
    <w:rsid w:val="00664229"/>
    <w:rPr>
      <w:sz w:val="24"/>
      <w:szCs w:val="24"/>
    </w:rPr>
  </w:style>
  <w:style w:type="character" w:customStyle="1" w:styleId="cm-keyword">
    <w:name w:val="cm-keyword"/>
    <w:rsid w:val="00664229"/>
  </w:style>
  <w:style w:type="character" w:customStyle="1" w:styleId="cm-atom">
    <w:name w:val="cm-atom"/>
    <w:rsid w:val="00664229"/>
  </w:style>
  <w:style w:type="character" w:customStyle="1" w:styleId="cm-number">
    <w:name w:val="cm-number"/>
    <w:rsid w:val="00664229"/>
  </w:style>
  <w:style w:type="character" w:customStyle="1" w:styleId="cm-def">
    <w:name w:val="cm-def"/>
    <w:rsid w:val="00664229"/>
  </w:style>
  <w:style w:type="character" w:customStyle="1" w:styleId="cm-variable">
    <w:name w:val="cm-variable"/>
    <w:rsid w:val="00664229"/>
  </w:style>
  <w:style w:type="character" w:customStyle="1" w:styleId="cm-operator">
    <w:name w:val="cm-operator"/>
    <w:rsid w:val="00664229"/>
  </w:style>
  <w:style w:type="character" w:customStyle="1" w:styleId="cm-variable-2">
    <w:name w:val="cm-variable-2"/>
    <w:rsid w:val="00664229"/>
  </w:style>
  <w:style w:type="character" w:customStyle="1" w:styleId="cm-variable-3">
    <w:name w:val="cm-variable-3"/>
    <w:rsid w:val="00664229"/>
  </w:style>
  <w:style w:type="character" w:customStyle="1" w:styleId="cm-comment">
    <w:name w:val="cm-comment"/>
    <w:rsid w:val="00664229"/>
  </w:style>
  <w:style w:type="character" w:customStyle="1" w:styleId="cm-string">
    <w:name w:val="cm-string"/>
    <w:rsid w:val="00664229"/>
  </w:style>
  <w:style w:type="character" w:customStyle="1" w:styleId="cm-string-2">
    <w:name w:val="cm-string-2"/>
    <w:rsid w:val="00664229"/>
  </w:style>
  <w:style w:type="character" w:customStyle="1" w:styleId="cm-meta">
    <w:name w:val="cm-meta"/>
    <w:rsid w:val="00664229"/>
  </w:style>
  <w:style w:type="character" w:customStyle="1" w:styleId="cm-qualifier">
    <w:name w:val="cm-qualifier"/>
    <w:rsid w:val="00664229"/>
  </w:style>
  <w:style w:type="character" w:customStyle="1" w:styleId="cm-builtin">
    <w:name w:val="cm-builtin"/>
    <w:rsid w:val="00664229"/>
  </w:style>
  <w:style w:type="character" w:customStyle="1" w:styleId="cm-bracket">
    <w:name w:val="cm-bracket"/>
    <w:rsid w:val="00664229"/>
  </w:style>
  <w:style w:type="character" w:customStyle="1" w:styleId="cm-tag">
    <w:name w:val="cm-tag"/>
    <w:rsid w:val="00664229"/>
  </w:style>
  <w:style w:type="character" w:customStyle="1" w:styleId="cm-attribute">
    <w:name w:val="cm-attribute"/>
    <w:rsid w:val="00664229"/>
  </w:style>
  <w:style w:type="character" w:customStyle="1" w:styleId="cm-header">
    <w:name w:val="cm-header"/>
    <w:rsid w:val="00664229"/>
  </w:style>
  <w:style w:type="character" w:customStyle="1" w:styleId="cm-quote">
    <w:name w:val="cm-quote"/>
    <w:rsid w:val="00664229"/>
  </w:style>
  <w:style w:type="character" w:customStyle="1" w:styleId="cm-link">
    <w:name w:val="cm-link"/>
    <w:rsid w:val="00664229"/>
  </w:style>
  <w:style w:type="character" w:customStyle="1" w:styleId="cm-error">
    <w:name w:val="cm-error"/>
    <w:rsid w:val="00664229"/>
  </w:style>
  <w:style w:type="character" w:customStyle="1" w:styleId="cm-tab">
    <w:name w:val="cm-tab"/>
    <w:rsid w:val="00664229"/>
  </w:style>
  <w:style w:type="character" w:customStyle="1" w:styleId="filename">
    <w:name w:val="filename"/>
    <w:rsid w:val="00664229"/>
  </w:style>
  <w:style w:type="paragraph" w:customStyle="1" w:styleId="small1">
    <w:name w:val="small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
    <w:name w:val="small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
    <w:name w:val="small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
    <w:name w:val="small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
    <w:name w:val="small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
    <w:name w:val="small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
    <w:name w:val="small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
    <w:name w:val="small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
    <w:name w:val="small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
    <w:name w:val="small1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
    <w:name w:val="small1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
    <w:name w:val="small1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
    <w:name w:val="table1"/>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1">
    <w:name w:val="form-control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
    <w:name w:val="form-control-static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2">
    <w:name w:val="form-control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
    <w:name w:val="form-control-static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3">
    <w:name w:val="form-control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4">
    <w:name w:val="form-control4"/>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
    <w:name w:val="input-group-addon1"/>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
    <w:name w:val="form-control-feedback1"/>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5">
    <w:name w:val="form-control5"/>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
    <w:name w:val="input-group-addon2"/>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
    <w:name w:val="form-control-feedback2"/>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6">
    <w:name w:val="form-control6"/>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
    <w:name w:val="input-group-addon3"/>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
    <w:name w:val="form-control-feedback3"/>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
    <w:name w:val="radio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
    <w:name w:val="checkbox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
    <w:name w:val="radio-inline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
    <w:name w:val="checkbox-inline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
    <w:name w:val="form-group1"/>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1">
    <w:name w:val="badge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2">
    <w:name w:val="badge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3">
    <w:name w:val="badge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4">
    <w:name w:val="badge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5">
    <w:name w:val="badge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6">
    <w:name w:val="badge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
    <w:name w:val="divider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1">
    <w:name w:val="caret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
    <w:name w:val="caret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
    <w:name w:val="dropdown-menu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
    <w:name w:val="dropdown-menu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3">
    <w:name w:val="caret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4">
    <w:name w:val="caret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
    <w:name w:val="caret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7">
    <w:name w:val="form-control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
    <w:name w:val="nav-divider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
    <w:name w:val="dropdown-menu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
    <w:name w:val="icon-bar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
    <w:name w:val="navbar-brand1"/>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
    <w:name w:val="navbar-text1"/>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
    <w:name w:val="navbar-toggle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
    <w:name w:val="icon-bar2"/>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
    <w:name w:val="navbar-collapse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
    <w:name w:val="navbar-form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
    <w:name w:val="navbar-link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2">
    <w:name w:val="navbar-link2"/>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
    <w:name w:val="btn-link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
    <w:name w:val="navbar-brand2"/>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
    <w:name w:val="navbar-text2"/>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
    <w:name w:val="navbar-toggle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
    <w:name w:val="icon-bar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
    <w:name w:val="navbar-collapse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
    <w:name w:val="navbar-form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
    <w:name w:val="navbar-link3"/>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
    <w:name w:val="navbar-link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
    <w:name w:val="btn-link2"/>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
    <w:name w:val="jumbotron1"/>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
    <w:name w:val="jumbotron2"/>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
    <w:name w:val="caption1"/>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1">
    <w:name w:val="alert-link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2">
    <w:name w:val="alert-link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3">
    <w:name w:val="alert-link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4">
    <w:name w:val="alert-link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5">
    <w:name w:val="alert-link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
    <w:name w:val="panel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
    <w:name w:val="panel-heading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
    <w:name w:val="panel-footer1"/>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
    <w:name w:val="close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
    <w:name w:val="icon-prev1"/>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
    <w:name w:val="icon-next1"/>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
    <w:name w:val="glyphicon-chevron-left1"/>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
    <w:name w:val="glyphicon-chevron-right1"/>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
    <w:name w:val="active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
    <w:name w:val="btn1"/>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
    <w:name w:val="ui-button-text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
    <w:name w:val="btn-upload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
    <w:name w:val="tree-buttons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
    <w:name w:val="list_item1"/>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
    <w:name w:val="running-indicator1"/>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
    <w:name w:val="kernel-name1"/>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
    <w:name w:val="row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
    <w:name w:val="pull-right1"/>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
    <w:name w:val="panel2"/>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
    <w:name w:val="panel-heading2"/>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
    <w:name w:val="panel-body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
    <w:name w:val="list_container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
    <w:name w:val="list_item2"/>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
    <w:name w:val="navbar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
    <w:name w:val="inner_cell1"/>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
    <w:name w:val="cm-keyword1"/>
    <w:rsid w:val="00664229"/>
    <w:rPr>
      <w:b/>
      <w:bCs/>
      <w:color w:val="008000"/>
    </w:rPr>
  </w:style>
  <w:style w:type="character" w:customStyle="1" w:styleId="cm-atom1">
    <w:name w:val="cm-atom1"/>
    <w:rsid w:val="00664229"/>
    <w:rPr>
      <w:color w:val="8888FF"/>
    </w:rPr>
  </w:style>
  <w:style w:type="character" w:customStyle="1" w:styleId="cm-number1">
    <w:name w:val="cm-number1"/>
    <w:rsid w:val="00664229"/>
    <w:rPr>
      <w:color w:val="008800"/>
    </w:rPr>
  </w:style>
  <w:style w:type="character" w:customStyle="1" w:styleId="cm-def1">
    <w:name w:val="cm-def1"/>
    <w:rsid w:val="00664229"/>
    <w:rPr>
      <w:color w:val="0000FF"/>
    </w:rPr>
  </w:style>
  <w:style w:type="character" w:customStyle="1" w:styleId="cm-variable1">
    <w:name w:val="cm-variable1"/>
    <w:rsid w:val="00664229"/>
    <w:rPr>
      <w:color w:val="000000"/>
    </w:rPr>
  </w:style>
  <w:style w:type="character" w:customStyle="1" w:styleId="cm-operator1">
    <w:name w:val="cm-operator1"/>
    <w:rsid w:val="00664229"/>
    <w:rPr>
      <w:b/>
      <w:bCs/>
      <w:color w:val="AA22FF"/>
    </w:rPr>
  </w:style>
  <w:style w:type="character" w:customStyle="1" w:styleId="cm-variable-21">
    <w:name w:val="cm-variable-21"/>
    <w:rsid w:val="00664229"/>
    <w:rPr>
      <w:color w:val="1A1A1A"/>
    </w:rPr>
  </w:style>
  <w:style w:type="character" w:customStyle="1" w:styleId="cm-variable-31">
    <w:name w:val="cm-variable-31"/>
    <w:rsid w:val="00664229"/>
    <w:rPr>
      <w:color w:val="333333"/>
    </w:rPr>
  </w:style>
  <w:style w:type="character" w:customStyle="1" w:styleId="cm-comment1">
    <w:name w:val="cm-comment1"/>
    <w:rsid w:val="00664229"/>
    <w:rPr>
      <w:i/>
      <w:iCs/>
      <w:color w:val="408080"/>
    </w:rPr>
  </w:style>
  <w:style w:type="character" w:customStyle="1" w:styleId="cm-string1">
    <w:name w:val="cm-string1"/>
    <w:rsid w:val="00664229"/>
    <w:rPr>
      <w:color w:val="BA2121"/>
    </w:rPr>
  </w:style>
  <w:style w:type="character" w:customStyle="1" w:styleId="cm-string-21">
    <w:name w:val="cm-string-21"/>
    <w:rsid w:val="00664229"/>
    <w:rPr>
      <w:color w:val="FF5500"/>
    </w:rPr>
  </w:style>
  <w:style w:type="character" w:customStyle="1" w:styleId="cm-meta1">
    <w:name w:val="cm-meta1"/>
    <w:rsid w:val="00664229"/>
    <w:rPr>
      <w:color w:val="AA22FF"/>
    </w:rPr>
  </w:style>
  <w:style w:type="character" w:customStyle="1" w:styleId="cm-qualifier1">
    <w:name w:val="cm-qualifier1"/>
    <w:rsid w:val="00664229"/>
    <w:rPr>
      <w:color w:val="555555"/>
    </w:rPr>
  </w:style>
  <w:style w:type="character" w:customStyle="1" w:styleId="cm-builtin1">
    <w:name w:val="cm-builtin1"/>
    <w:rsid w:val="00664229"/>
    <w:rPr>
      <w:color w:val="008000"/>
    </w:rPr>
  </w:style>
  <w:style w:type="character" w:customStyle="1" w:styleId="cm-bracket1">
    <w:name w:val="cm-bracket1"/>
    <w:rsid w:val="00664229"/>
    <w:rPr>
      <w:color w:val="999977"/>
    </w:rPr>
  </w:style>
  <w:style w:type="character" w:customStyle="1" w:styleId="cm-tag1">
    <w:name w:val="cm-tag1"/>
    <w:rsid w:val="00664229"/>
    <w:rPr>
      <w:color w:val="117700"/>
    </w:rPr>
  </w:style>
  <w:style w:type="character" w:customStyle="1" w:styleId="cm-attribute1">
    <w:name w:val="cm-attribute1"/>
    <w:rsid w:val="00664229"/>
    <w:rPr>
      <w:color w:val="0000CC"/>
    </w:rPr>
  </w:style>
  <w:style w:type="character" w:customStyle="1" w:styleId="cm-header1">
    <w:name w:val="cm-header1"/>
    <w:rsid w:val="00664229"/>
    <w:rPr>
      <w:color w:val="0000FF"/>
    </w:rPr>
  </w:style>
  <w:style w:type="character" w:customStyle="1" w:styleId="cm-quote1">
    <w:name w:val="cm-quote1"/>
    <w:rsid w:val="00664229"/>
    <w:rPr>
      <w:color w:val="009900"/>
    </w:rPr>
  </w:style>
  <w:style w:type="character" w:customStyle="1" w:styleId="cm-link1">
    <w:name w:val="cm-link1"/>
    <w:rsid w:val="00664229"/>
    <w:rPr>
      <w:color w:val="0000CC"/>
    </w:rPr>
  </w:style>
  <w:style w:type="character" w:customStyle="1" w:styleId="cm-error1">
    <w:name w:val="cm-error1"/>
    <w:rsid w:val="00664229"/>
    <w:rPr>
      <w:color w:val="FF0000"/>
    </w:rPr>
  </w:style>
  <w:style w:type="character" w:customStyle="1" w:styleId="cm-tab1">
    <w:name w:val="cm-tab1"/>
    <w:rsid w:val="00664229"/>
  </w:style>
  <w:style w:type="paragraph" w:customStyle="1" w:styleId="mathjaxdisplay1">
    <w:name w:val="mathjax_display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
    <w:name w:val="current_kernel_logo1"/>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
    <w:name w:val="navbar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
    <w:name w:val="navbar-toggle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
    <w:name w:val="navbar-collapse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
    <w:name w:val="kernel_indicator_name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7">
    <w:name w:val="badge7"/>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
    <w:name w:val="ui-resizable-handle1"/>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
    <w:name w:val="filename1"/>
    <w:rsid w:val="00664229"/>
    <w:rPr>
      <w:sz w:val="35"/>
      <w:szCs w:val="35"/>
      <w:bdr w:val="none" w:sz="0" w:space="0" w:color="auto" w:frame="1"/>
    </w:rPr>
  </w:style>
  <w:style w:type="character" w:customStyle="1" w:styleId="filename2">
    <w:name w:val="filename2"/>
    <w:rsid w:val="00664229"/>
    <w:rPr>
      <w:sz w:val="35"/>
      <w:szCs w:val="35"/>
      <w:bdr w:val="none" w:sz="0" w:space="0" w:color="auto" w:frame="1"/>
      <w:shd w:val="clear" w:color="auto" w:fill="E6E6E6"/>
    </w:rPr>
  </w:style>
  <w:style w:type="paragraph" w:customStyle="1" w:styleId="btn2">
    <w:name w:val="btn2"/>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
    <w:name w:val="btn-group1"/>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
    <w:name w:val="navbar-text3"/>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
    <w:name w:val="modal-body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
    <w:name w:val="match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
    <w:name w:val="insert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
    <w:name w:val="match2"/>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
    <w:name w:val="insert2"/>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
    <w:name w:val="terminal1"/>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
    <w:name w:val="xterm-rows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
    <w:name w:val="terminal-cursor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
    <w:name w:val="hll1"/>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
    <w:name w:val="c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
    <w:name w:val="err1"/>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
    <w:name w:val="k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
    <w:name w:val="o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
    <w:name w:val="ch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
    <w:name w:val="cm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
    <w:name w:val="cp1"/>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
    <w:name w:val="cpf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
    <w:name w:val="c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
    <w:name w:val="cs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
    <w:name w:val="gd1"/>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
    <w:name w:val="ge1"/>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
    <w:name w:val="gr1"/>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
    <w:name w:val="gh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
    <w:name w:val="gi1"/>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
    <w:name w:val="go1"/>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
    <w:name w:val="gp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
    <w:name w:val="gs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
    <w:name w:val="gu1"/>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
    <w:name w:val="gt1"/>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
    <w:name w:val="kc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
    <w:name w:val="kd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
    <w:name w:val="kn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
    <w:name w:val="kp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
    <w:name w:val="kr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
    <w:name w:val="kt1"/>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
    <w:name w:val="m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
    <w:name w:val="s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
    <w:name w:val="na1"/>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
    <w:name w:val="nb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
    <w:name w:val="nc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
    <w:name w:val="no1"/>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
    <w:name w:val="nd1"/>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
    <w:name w:val="ni1"/>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
    <w:name w:val="ne1"/>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
    <w:name w:val="nf1"/>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n1">
    <w:name w:val="nn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v1">
    <w:name w:val="nv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
    <w:name w:val="ow1"/>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
    <w:name w:val="w1"/>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
    <w:name w:val="mb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
    <w:name w:val="mf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
    <w:name w:val="mh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
    <w:name w:val="mi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
    <w:name w:val="mo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
    <w:name w:val="sa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
    <w:name w:val="sb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
    <w:name w:val="sc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
    <w:name w:val="dl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
    <w:name w:val="sd1"/>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
    <w:name w:val="s2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
    <w:name w:val="se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
    <w:name w:val="sh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
    <w:name w:val="si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
    <w:name w:val="sx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
    <w:name w:val="sr1"/>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
    <w:name w:val="s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
    <w:name w:val="ss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
    <w:name w:val="bp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
    <w:name w:val="fm1"/>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
    <w:name w:val="vc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
    <w:name w:val="vg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
    <w:name w:val="vi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
    <w:name w:val="vm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
    <w:name w:val="il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
    <w:name w:val="mathjax_hover_arrow1"/>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
    <w:name w:val="mathjax_menuarrow1"/>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
    <w:name w:val="noerror1"/>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w2">
    <w:name w:val="ow2"/>
    <w:rsid w:val="00664229"/>
  </w:style>
  <w:style w:type="character" w:customStyle="1" w:styleId="se2">
    <w:name w:val="se2"/>
    <w:rsid w:val="00664229"/>
  </w:style>
  <w:style w:type="character" w:customStyle="1" w:styleId="c12">
    <w:name w:val="c12"/>
    <w:rsid w:val="00664229"/>
  </w:style>
  <w:style w:type="character" w:customStyle="1" w:styleId="kn2">
    <w:name w:val="kn2"/>
    <w:rsid w:val="00664229"/>
  </w:style>
  <w:style w:type="character" w:customStyle="1" w:styleId="nn2">
    <w:name w:val="nn2"/>
    <w:rsid w:val="00664229"/>
  </w:style>
  <w:style w:type="character" w:customStyle="1" w:styleId="nf2">
    <w:name w:val="nf2"/>
    <w:rsid w:val="00664229"/>
  </w:style>
  <w:style w:type="paragraph" w:customStyle="1" w:styleId="23">
    <w:name w:val="標號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mall13">
    <w:name w:val="small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
    <w:name w:val="small1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
    <w:name w:val="small1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
    <w:name w:val="small1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7">
    <w:name w:val="small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8">
    <w:name w:val="small1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9">
    <w:name w:val="small1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0">
    <w:name w:val="small2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1">
    <w:name w:val="small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2">
    <w:name w:val="small2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23">
    <w:name w:val="small2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24">
    <w:name w:val="small2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2">
    <w:name w:val="table2"/>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8">
    <w:name w:val="form-control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3">
    <w:name w:val="form-control-static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9">
    <w:name w:val="form-control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4">
    <w:name w:val="form-control-static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10">
    <w:name w:val="form-control1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11">
    <w:name w:val="form-control11"/>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
    <w:name w:val="input-group-addon4"/>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4">
    <w:name w:val="form-control-feedback4"/>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12">
    <w:name w:val="form-control12"/>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5">
    <w:name w:val="input-group-addon5"/>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5">
    <w:name w:val="form-control-feedback5"/>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13">
    <w:name w:val="form-control13"/>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6">
    <w:name w:val="input-group-addon6"/>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6">
    <w:name w:val="form-control-feedback6"/>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2">
    <w:name w:val="radio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2">
    <w:name w:val="checkbox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2">
    <w:name w:val="radio-inline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2">
    <w:name w:val="checkbox-inline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2">
    <w:name w:val="form-group2"/>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8">
    <w:name w:val="badge8"/>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9">
    <w:name w:val="badge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10">
    <w:name w:val="badge1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11">
    <w:name w:val="badge1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12">
    <w:name w:val="badge1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13">
    <w:name w:val="badge1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2">
    <w:name w:val="divider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6">
    <w:name w:val="caret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7">
    <w:name w:val="caret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4">
    <w:name w:val="dropdown-menu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5">
    <w:name w:val="dropdown-menu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8">
    <w:name w:val="caret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9">
    <w:name w:val="caret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0">
    <w:name w:val="caret1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14">
    <w:name w:val="form-control1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2">
    <w:name w:val="nav-divider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6">
    <w:name w:val="dropdown-menu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4">
    <w:name w:val="icon-bar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3">
    <w:name w:val="navbar-brand3"/>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4">
    <w:name w:val="navbar-text4"/>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4">
    <w:name w:val="navbar-toggle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5">
    <w:name w:val="icon-bar5"/>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4">
    <w:name w:val="navbar-collapse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3">
    <w:name w:val="navbar-form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
    <w:name w:val="navbar-link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6">
    <w:name w:val="navbar-link6"/>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3">
    <w:name w:val="btn-link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4">
    <w:name w:val="navbar-brand4"/>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5">
    <w:name w:val="navbar-text5"/>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5">
    <w:name w:val="navbar-toggle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6">
    <w:name w:val="icon-bar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5">
    <w:name w:val="navbar-collapse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4">
    <w:name w:val="navbar-form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7">
    <w:name w:val="navbar-link7"/>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8">
    <w:name w:val="navbar-link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4">
    <w:name w:val="btn-link4"/>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3">
    <w:name w:val="jumbotron3"/>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4">
    <w:name w:val="jumbotron4"/>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2">
    <w:name w:val="caption2"/>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6">
    <w:name w:val="alert-link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7">
    <w:name w:val="alert-link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8">
    <w:name w:val="alert-link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9">
    <w:name w:val="alert-link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10">
    <w:name w:val="alert-link1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3">
    <w:name w:val="panel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3">
    <w:name w:val="panel-heading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2">
    <w:name w:val="panel-footer2"/>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2">
    <w:name w:val="close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2">
    <w:name w:val="icon-prev2"/>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2">
    <w:name w:val="icon-next2"/>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2">
    <w:name w:val="glyphicon-chevron-left2"/>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2">
    <w:name w:val="glyphicon-chevron-right2"/>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2">
    <w:name w:val="active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3">
    <w:name w:val="btn3"/>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2">
    <w:name w:val="ui-button-text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2">
    <w:name w:val="btn-upload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2">
    <w:name w:val="tree-buttons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3">
    <w:name w:val="list_item3"/>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2">
    <w:name w:val="running-indicator2"/>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2">
    <w:name w:val="kernel-name2"/>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2">
    <w:name w:val="row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2">
    <w:name w:val="pull-right2"/>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4">
    <w:name w:val="panel4"/>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4">
    <w:name w:val="panel-heading4"/>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2">
    <w:name w:val="panel-body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2">
    <w:name w:val="list_container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4">
    <w:name w:val="list_item4"/>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3">
    <w:name w:val="navbar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2">
    <w:name w:val="inner_cell2"/>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2">
    <w:name w:val="cm-keyword2"/>
    <w:rsid w:val="00664229"/>
    <w:rPr>
      <w:b/>
      <w:bCs/>
      <w:color w:val="008000"/>
    </w:rPr>
  </w:style>
  <w:style w:type="character" w:customStyle="1" w:styleId="cm-atom2">
    <w:name w:val="cm-atom2"/>
    <w:rsid w:val="00664229"/>
    <w:rPr>
      <w:color w:val="8888FF"/>
    </w:rPr>
  </w:style>
  <w:style w:type="character" w:customStyle="1" w:styleId="cm-number2">
    <w:name w:val="cm-number2"/>
    <w:rsid w:val="00664229"/>
    <w:rPr>
      <w:color w:val="008800"/>
    </w:rPr>
  </w:style>
  <w:style w:type="character" w:customStyle="1" w:styleId="cm-def2">
    <w:name w:val="cm-def2"/>
    <w:rsid w:val="00664229"/>
    <w:rPr>
      <w:color w:val="0000FF"/>
    </w:rPr>
  </w:style>
  <w:style w:type="character" w:customStyle="1" w:styleId="cm-variable2">
    <w:name w:val="cm-variable2"/>
    <w:rsid w:val="00664229"/>
    <w:rPr>
      <w:color w:val="000000"/>
    </w:rPr>
  </w:style>
  <w:style w:type="character" w:customStyle="1" w:styleId="cm-operator2">
    <w:name w:val="cm-operator2"/>
    <w:rsid w:val="00664229"/>
    <w:rPr>
      <w:b/>
      <w:bCs/>
      <w:color w:val="AA22FF"/>
    </w:rPr>
  </w:style>
  <w:style w:type="character" w:customStyle="1" w:styleId="cm-variable-22">
    <w:name w:val="cm-variable-22"/>
    <w:rsid w:val="00664229"/>
    <w:rPr>
      <w:color w:val="1A1A1A"/>
    </w:rPr>
  </w:style>
  <w:style w:type="character" w:customStyle="1" w:styleId="cm-variable-32">
    <w:name w:val="cm-variable-32"/>
    <w:rsid w:val="00664229"/>
    <w:rPr>
      <w:color w:val="333333"/>
    </w:rPr>
  </w:style>
  <w:style w:type="character" w:customStyle="1" w:styleId="cm-comment2">
    <w:name w:val="cm-comment2"/>
    <w:rsid w:val="00664229"/>
    <w:rPr>
      <w:i/>
      <w:iCs/>
      <w:color w:val="408080"/>
    </w:rPr>
  </w:style>
  <w:style w:type="character" w:customStyle="1" w:styleId="cm-string2">
    <w:name w:val="cm-string2"/>
    <w:rsid w:val="00664229"/>
    <w:rPr>
      <w:color w:val="BA2121"/>
    </w:rPr>
  </w:style>
  <w:style w:type="character" w:customStyle="1" w:styleId="cm-string-22">
    <w:name w:val="cm-string-22"/>
    <w:rsid w:val="00664229"/>
    <w:rPr>
      <w:color w:val="FF5500"/>
    </w:rPr>
  </w:style>
  <w:style w:type="character" w:customStyle="1" w:styleId="cm-meta2">
    <w:name w:val="cm-meta2"/>
    <w:rsid w:val="00664229"/>
    <w:rPr>
      <w:color w:val="AA22FF"/>
    </w:rPr>
  </w:style>
  <w:style w:type="character" w:customStyle="1" w:styleId="cm-qualifier2">
    <w:name w:val="cm-qualifier2"/>
    <w:rsid w:val="00664229"/>
    <w:rPr>
      <w:color w:val="555555"/>
    </w:rPr>
  </w:style>
  <w:style w:type="character" w:customStyle="1" w:styleId="cm-builtin2">
    <w:name w:val="cm-builtin2"/>
    <w:rsid w:val="00664229"/>
    <w:rPr>
      <w:color w:val="008000"/>
    </w:rPr>
  </w:style>
  <w:style w:type="character" w:customStyle="1" w:styleId="cm-bracket2">
    <w:name w:val="cm-bracket2"/>
    <w:rsid w:val="00664229"/>
    <w:rPr>
      <w:color w:val="999977"/>
    </w:rPr>
  </w:style>
  <w:style w:type="character" w:customStyle="1" w:styleId="cm-tag2">
    <w:name w:val="cm-tag2"/>
    <w:rsid w:val="00664229"/>
    <w:rPr>
      <w:color w:val="117700"/>
    </w:rPr>
  </w:style>
  <w:style w:type="character" w:customStyle="1" w:styleId="cm-attribute2">
    <w:name w:val="cm-attribute2"/>
    <w:rsid w:val="00664229"/>
    <w:rPr>
      <w:color w:val="0000CC"/>
    </w:rPr>
  </w:style>
  <w:style w:type="character" w:customStyle="1" w:styleId="cm-header2">
    <w:name w:val="cm-header2"/>
    <w:rsid w:val="00664229"/>
    <w:rPr>
      <w:color w:val="0000FF"/>
    </w:rPr>
  </w:style>
  <w:style w:type="character" w:customStyle="1" w:styleId="cm-quote2">
    <w:name w:val="cm-quote2"/>
    <w:rsid w:val="00664229"/>
    <w:rPr>
      <w:color w:val="009900"/>
    </w:rPr>
  </w:style>
  <w:style w:type="character" w:customStyle="1" w:styleId="cm-link2">
    <w:name w:val="cm-link2"/>
    <w:rsid w:val="00664229"/>
    <w:rPr>
      <w:color w:val="0000CC"/>
    </w:rPr>
  </w:style>
  <w:style w:type="character" w:customStyle="1" w:styleId="cm-error2">
    <w:name w:val="cm-error2"/>
    <w:rsid w:val="00664229"/>
    <w:rPr>
      <w:color w:val="FF0000"/>
    </w:rPr>
  </w:style>
  <w:style w:type="character" w:customStyle="1" w:styleId="cm-tab2">
    <w:name w:val="cm-tab2"/>
    <w:rsid w:val="00664229"/>
  </w:style>
  <w:style w:type="paragraph" w:customStyle="1" w:styleId="mathjaxdisplay2">
    <w:name w:val="mathjax_display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2">
    <w:name w:val="current_kernel_logo2"/>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4">
    <w:name w:val="navbar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6">
    <w:name w:val="navbar-toggle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6">
    <w:name w:val="navbar-collapse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2">
    <w:name w:val="kernel_indicator_name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14">
    <w:name w:val="badge14"/>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2">
    <w:name w:val="ui-resizable-handle2"/>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3">
    <w:name w:val="filename3"/>
    <w:rsid w:val="00664229"/>
    <w:rPr>
      <w:sz w:val="35"/>
      <w:szCs w:val="35"/>
      <w:bdr w:val="none" w:sz="0" w:space="0" w:color="auto" w:frame="1"/>
    </w:rPr>
  </w:style>
  <w:style w:type="character" w:customStyle="1" w:styleId="filename4">
    <w:name w:val="filename4"/>
    <w:rsid w:val="00664229"/>
    <w:rPr>
      <w:sz w:val="35"/>
      <w:szCs w:val="35"/>
      <w:bdr w:val="none" w:sz="0" w:space="0" w:color="auto" w:frame="1"/>
      <w:shd w:val="clear" w:color="auto" w:fill="E6E6E6"/>
    </w:rPr>
  </w:style>
  <w:style w:type="paragraph" w:customStyle="1" w:styleId="btn4">
    <w:name w:val="btn4"/>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2">
    <w:name w:val="btn-group2"/>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6">
    <w:name w:val="navbar-text6"/>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2">
    <w:name w:val="modal-body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3">
    <w:name w:val="match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3">
    <w:name w:val="insert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4">
    <w:name w:val="match4"/>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4">
    <w:name w:val="insert4"/>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2">
    <w:name w:val="terminal2"/>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2">
    <w:name w:val="xterm-rows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2">
    <w:name w:val="terminal-cursor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2">
    <w:name w:val="hll2"/>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3">
    <w:name w:val="c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2">
    <w:name w:val="err2"/>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3">
    <w:name w:val="k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3">
    <w:name w:val="o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2">
    <w:name w:val="ch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2">
    <w:name w:val="cm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2">
    <w:name w:val="cp2"/>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2">
    <w:name w:val="cpf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2">
    <w:name w:val="cs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2">
    <w:name w:val="gd2"/>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2">
    <w:name w:val="ge2"/>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2">
    <w:name w:val="gr2"/>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2">
    <w:name w:val="gh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2">
    <w:name w:val="gi2"/>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2">
    <w:name w:val="go2"/>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2">
    <w:name w:val="gp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2">
    <w:name w:val="gs2"/>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2">
    <w:name w:val="gu2"/>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2">
    <w:name w:val="gt2"/>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d2">
    <w:name w:val="kd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3">
    <w:name w:val="kn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2">
    <w:name w:val="kp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2">
    <w:name w:val="kr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2">
    <w:name w:val="kt2"/>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2">
    <w:name w:val="m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4">
    <w:name w:val="s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2">
    <w:name w:val="na2"/>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c2">
    <w:name w:val="nc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2">
    <w:name w:val="no2"/>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2">
    <w:name w:val="nd2"/>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2">
    <w:name w:val="ni2"/>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2">
    <w:name w:val="ne2"/>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l20">
    <w:name w:val="nl2"/>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3">
    <w:name w:val="nn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v2">
    <w:name w:val="nv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w2">
    <w:name w:val="w2"/>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2">
    <w:name w:val="mb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3">
    <w:name w:val="mf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2">
    <w:name w:val="mh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3">
    <w:name w:val="mi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2">
    <w:name w:val="mo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2">
    <w:name w:val="sa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2">
    <w:name w:val="sb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2">
    <w:name w:val="sc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2">
    <w:name w:val="dl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2">
    <w:name w:val="sd2"/>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h2">
    <w:name w:val="sh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2">
    <w:name w:val="si2"/>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2">
    <w:name w:val="sx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2">
    <w:name w:val="sr2"/>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3">
    <w:name w:val="s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2">
    <w:name w:val="ss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2">
    <w:name w:val="bp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2">
    <w:name w:val="fm2"/>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2">
    <w:name w:val="vc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2">
    <w:name w:val="vg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2">
    <w:name w:val="vi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2">
    <w:name w:val="vm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2">
    <w:name w:val="il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2">
    <w:name w:val="mathjax_hover_arrow2"/>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2">
    <w:name w:val="mathjax_menuarrow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2">
    <w:name w:val="noerror2"/>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4">
    <w:name w:val="o4"/>
    <w:rsid w:val="00664229"/>
  </w:style>
  <w:style w:type="character" w:customStyle="1" w:styleId="s14">
    <w:name w:val="s14"/>
    <w:rsid w:val="00664229"/>
  </w:style>
  <w:style w:type="paragraph" w:customStyle="1" w:styleId="small25">
    <w:name w:val="small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6">
    <w:name w:val="small2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7">
    <w:name w:val="small2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8">
    <w:name w:val="small2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29">
    <w:name w:val="small2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0">
    <w:name w:val="small3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1">
    <w:name w:val="small3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2">
    <w:name w:val="small3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3">
    <w:name w:val="small3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4">
    <w:name w:val="small3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5">
    <w:name w:val="small3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6">
    <w:name w:val="small3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3">
    <w:name w:val="table3"/>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15">
    <w:name w:val="form-control1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5">
    <w:name w:val="form-control-static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16">
    <w:name w:val="form-control1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6">
    <w:name w:val="form-control-static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17">
    <w:name w:val="form-control1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18">
    <w:name w:val="form-control18"/>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7">
    <w:name w:val="input-group-addon7"/>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7">
    <w:name w:val="form-control-feedback7"/>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19">
    <w:name w:val="form-control19"/>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8">
    <w:name w:val="input-group-addon8"/>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8">
    <w:name w:val="form-control-feedback8"/>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20">
    <w:name w:val="form-control20"/>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9">
    <w:name w:val="input-group-addon9"/>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9">
    <w:name w:val="form-control-feedback9"/>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3">
    <w:name w:val="radio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3">
    <w:name w:val="checkbox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3">
    <w:name w:val="radio-inline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3">
    <w:name w:val="checkbox-inline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3">
    <w:name w:val="form-group3"/>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15">
    <w:name w:val="badge15"/>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16">
    <w:name w:val="badge1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17">
    <w:name w:val="badge1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18">
    <w:name w:val="badge1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19">
    <w:name w:val="badge1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20">
    <w:name w:val="badge2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3">
    <w:name w:val="divider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11">
    <w:name w:val="caret1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2">
    <w:name w:val="caret1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7">
    <w:name w:val="dropdown-menu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8">
    <w:name w:val="dropdown-menu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13">
    <w:name w:val="caret1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14">
    <w:name w:val="caret1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5">
    <w:name w:val="caret1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21">
    <w:name w:val="form-control2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3">
    <w:name w:val="nav-divider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9">
    <w:name w:val="dropdown-menu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7">
    <w:name w:val="icon-bar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5">
    <w:name w:val="navbar-brand5"/>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7">
    <w:name w:val="navbar-text7"/>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7">
    <w:name w:val="navbar-toggle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8">
    <w:name w:val="icon-bar8"/>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7">
    <w:name w:val="navbar-collapse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5">
    <w:name w:val="navbar-form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9">
    <w:name w:val="navbar-link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10">
    <w:name w:val="navbar-link10"/>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5">
    <w:name w:val="btn-link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6">
    <w:name w:val="navbar-brand6"/>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8">
    <w:name w:val="navbar-text8"/>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8">
    <w:name w:val="navbar-toggle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9">
    <w:name w:val="icon-bar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8">
    <w:name w:val="navbar-collapse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6">
    <w:name w:val="navbar-form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1">
    <w:name w:val="navbar-link11"/>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12">
    <w:name w:val="navbar-link1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6">
    <w:name w:val="btn-link6"/>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5">
    <w:name w:val="jumbotron5"/>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6">
    <w:name w:val="jumbotron6"/>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3">
    <w:name w:val="caption3"/>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11">
    <w:name w:val="alert-link1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12">
    <w:name w:val="alert-link1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13">
    <w:name w:val="alert-link1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14">
    <w:name w:val="alert-link1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15">
    <w:name w:val="alert-link1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5">
    <w:name w:val="panel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5">
    <w:name w:val="panel-heading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3">
    <w:name w:val="panel-footer3"/>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3">
    <w:name w:val="close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3">
    <w:name w:val="icon-prev3"/>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3">
    <w:name w:val="icon-next3"/>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3">
    <w:name w:val="glyphicon-chevron-left3"/>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3">
    <w:name w:val="glyphicon-chevron-right3"/>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3">
    <w:name w:val="active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5">
    <w:name w:val="btn5"/>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3">
    <w:name w:val="ui-button-text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3">
    <w:name w:val="btn-upload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3">
    <w:name w:val="tree-buttons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5">
    <w:name w:val="list_item5"/>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3">
    <w:name w:val="running-indicator3"/>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3">
    <w:name w:val="kernel-name3"/>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3">
    <w:name w:val="row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3">
    <w:name w:val="pull-right3"/>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6">
    <w:name w:val="panel6"/>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6">
    <w:name w:val="panel-heading6"/>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3">
    <w:name w:val="panel-bod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3">
    <w:name w:val="list_container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6">
    <w:name w:val="list_item6"/>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5">
    <w:name w:val="navbar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3">
    <w:name w:val="inner_cell3"/>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3">
    <w:name w:val="cm-keyword3"/>
    <w:rsid w:val="00664229"/>
    <w:rPr>
      <w:b/>
      <w:bCs/>
      <w:color w:val="008000"/>
    </w:rPr>
  </w:style>
  <w:style w:type="character" w:customStyle="1" w:styleId="cm-atom3">
    <w:name w:val="cm-atom3"/>
    <w:rsid w:val="00664229"/>
    <w:rPr>
      <w:color w:val="8888FF"/>
    </w:rPr>
  </w:style>
  <w:style w:type="character" w:customStyle="1" w:styleId="cm-number3">
    <w:name w:val="cm-number3"/>
    <w:rsid w:val="00664229"/>
    <w:rPr>
      <w:color w:val="008800"/>
    </w:rPr>
  </w:style>
  <w:style w:type="character" w:customStyle="1" w:styleId="cm-def3">
    <w:name w:val="cm-def3"/>
    <w:rsid w:val="00664229"/>
    <w:rPr>
      <w:color w:val="0000FF"/>
    </w:rPr>
  </w:style>
  <w:style w:type="character" w:customStyle="1" w:styleId="cm-variable3">
    <w:name w:val="cm-variable3"/>
    <w:rsid w:val="00664229"/>
    <w:rPr>
      <w:color w:val="000000"/>
    </w:rPr>
  </w:style>
  <w:style w:type="character" w:customStyle="1" w:styleId="cm-operator3">
    <w:name w:val="cm-operator3"/>
    <w:rsid w:val="00664229"/>
    <w:rPr>
      <w:b/>
      <w:bCs/>
      <w:color w:val="AA22FF"/>
    </w:rPr>
  </w:style>
  <w:style w:type="character" w:customStyle="1" w:styleId="cm-variable-23">
    <w:name w:val="cm-variable-23"/>
    <w:rsid w:val="00664229"/>
    <w:rPr>
      <w:color w:val="1A1A1A"/>
    </w:rPr>
  </w:style>
  <w:style w:type="character" w:customStyle="1" w:styleId="cm-variable-33">
    <w:name w:val="cm-variable-33"/>
    <w:rsid w:val="00664229"/>
    <w:rPr>
      <w:color w:val="333333"/>
    </w:rPr>
  </w:style>
  <w:style w:type="character" w:customStyle="1" w:styleId="cm-comment3">
    <w:name w:val="cm-comment3"/>
    <w:rsid w:val="00664229"/>
    <w:rPr>
      <w:i/>
      <w:iCs/>
      <w:color w:val="408080"/>
    </w:rPr>
  </w:style>
  <w:style w:type="character" w:customStyle="1" w:styleId="cm-string3">
    <w:name w:val="cm-string3"/>
    <w:rsid w:val="00664229"/>
    <w:rPr>
      <w:color w:val="BA2121"/>
    </w:rPr>
  </w:style>
  <w:style w:type="character" w:customStyle="1" w:styleId="cm-string-23">
    <w:name w:val="cm-string-23"/>
    <w:rsid w:val="00664229"/>
    <w:rPr>
      <w:color w:val="FF5500"/>
    </w:rPr>
  </w:style>
  <w:style w:type="character" w:customStyle="1" w:styleId="cm-meta3">
    <w:name w:val="cm-meta3"/>
    <w:rsid w:val="00664229"/>
    <w:rPr>
      <w:color w:val="AA22FF"/>
    </w:rPr>
  </w:style>
  <w:style w:type="character" w:customStyle="1" w:styleId="cm-qualifier3">
    <w:name w:val="cm-qualifier3"/>
    <w:rsid w:val="00664229"/>
    <w:rPr>
      <w:color w:val="555555"/>
    </w:rPr>
  </w:style>
  <w:style w:type="character" w:customStyle="1" w:styleId="cm-builtin3">
    <w:name w:val="cm-builtin3"/>
    <w:rsid w:val="00664229"/>
    <w:rPr>
      <w:color w:val="008000"/>
    </w:rPr>
  </w:style>
  <w:style w:type="character" w:customStyle="1" w:styleId="cm-bracket3">
    <w:name w:val="cm-bracket3"/>
    <w:rsid w:val="00664229"/>
    <w:rPr>
      <w:color w:val="999977"/>
    </w:rPr>
  </w:style>
  <w:style w:type="character" w:customStyle="1" w:styleId="cm-tag3">
    <w:name w:val="cm-tag3"/>
    <w:rsid w:val="00664229"/>
    <w:rPr>
      <w:color w:val="117700"/>
    </w:rPr>
  </w:style>
  <w:style w:type="character" w:customStyle="1" w:styleId="cm-attribute3">
    <w:name w:val="cm-attribute3"/>
    <w:rsid w:val="00664229"/>
    <w:rPr>
      <w:color w:val="0000CC"/>
    </w:rPr>
  </w:style>
  <w:style w:type="character" w:customStyle="1" w:styleId="cm-header3">
    <w:name w:val="cm-header3"/>
    <w:rsid w:val="00664229"/>
    <w:rPr>
      <w:color w:val="0000FF"/>
    </w:rPr>
  </w:style>
  <w:style w:type="character" w:customStyle="1" w:styleId="cm-quote3">
    <w:name w:val="cm-quote3"/>
    <w:rsid w:val="00664229"/>
    <w:rPr>
      <w:color w:val="009900"/>
    </w:rPr>
  </w:style>
  <w:style w:type="character" w:customStyle="1" w:styleId="cm-link3">
    <w:name w:val="cm-link3"/>
    <w:rsid w:val="00664229"/>
    <w:rPr>
      <w:color w:val="0000CC"/>
    </w:rPr>
  </w:style>
  <w:style w:type="character" w:customStyle="1" w:styleId="cm-error3">
    <w:name w:val="cm-error3"/>
    <w:rsid w:val="00664229"/>
    <w:rPr>
      <w:color w:val="FF0000"/>
    </w:rPr>
  </w:style>
  <w:style w:type="character" w:customStyle="1" w:styleId="cm-tab3">
    <w:name w:val="cm-tab3"/>
    <w:rsid w:val="00664229"/>
  </w:style>
  <w:style w:type="paragraph" w:customStyle="1" w:styleId="mathjaxdisplay3">
    <w:name w:val="mathjax_displa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3">
    <w:name w:val="current_kernel_logo3"/>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6">
    <w:name w:val="navbar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9">
    <w:name w:val="navbar-toggle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9">
    <w:name w:val="navbar-collapse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3">
    <w:name w:val="kernel_indicator_name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21">
    <w:name w:val="badge2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3">
    <w:name w:val="ui-resizable-handle3"/>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5">
    <w:name w:val="filename5"/>
    <w:rsid w:val="00664229"/>
    <w:rPr>
      <w:sz w:val="35"/>
      <w:szCs w:val="35"/>
      <w:bdr w:val="none" w:sz="0" w:space="0" w:color="auto" w:frame="1"/>
    </w:rPr>
  </w:style>
  <w:style w:type="character" w:customStyle="1" w:styleId="filename6">
    <w:name w:val="filename6"/>
    <w:rsid w:val="00664229"/>
    <w:rPr>
      <w:sz w:val="35"/>
      <w:szCs w:val="35"/>
      <w:bdr w:val="none" w:sz="0" w:space="0" w:color="auto" w:frame="1"/>
      <w:shd w:val="clear" w:color="auto" w:fill="E6E6E6"/>
    </w:rPr>
  </w:style>
  <w:style w:type="paragraph" w:customStyle="1" w:styleId="btn6">
    <w:name w:val="btn6"/>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3">
    <w:name w:val="btn-group3"/>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9">
    <w:name w:val="navbar-text9"/>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3">
    <w:name w:val="modal-bod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5">
    <w:name w:val="match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5">
    <w:name w:val="insert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6">
    <w:name w:val="match6"/>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6">
    <w:name w:val="insert6"/>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3">
    <w:name w:val="terminal3"/>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3">
    <w:name w:val="xterm-rows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3">
    <w:name w:val="terminal-cursor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3">
    <w:name w:val="hll3"/>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4">
    <w:name w:val="c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3">
    <w:name w:val="err3"/>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4">
    <w:name w:val="k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5">
    <w:name w:val="o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3">
    <w:name w:val="ch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3">
    <w:name w:val="cm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3">
    <w:name w:val="cp3"/>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3">
    <w:name w:val="cpf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3">
    <w:name w:val="c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3">
    <w:name w:val="cs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3">
    <w:name w:val="gd3"/>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3">
    <w:name w:val="ge3"/>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3">
    <w:name w:val="gr3"/>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3">
    <w:name w:val="gh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3">
    <w:name w:val="gi3"/>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3">
    <w:name w:val="go3"/>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3">
    <w:name w:val="gp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3">
    <w:name w:val="gs3"/>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3">
    <w:name w:val="gu3"/>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3">
    <w:name w:val="gt3"/>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3">
    <w:name w:val="kc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3">
    <w:name w:val="kd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4">
    <w:name w:val="kn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3">
    <w:name w:val="kp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3">
    <w:name w:val="kr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3">
    <w:name w:val="kt3"/>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s5">
    <w:name w:val="s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3">
    <w:name w:val="na3"/>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3">
    <w:name w:val="nb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3">
    <w:name w:val="nc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3">
    <w:name w:val="no3"/>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3">
    <w:name w:val="nd3"/>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3">
    <w:name w:val="ni3"/>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3">
    <w:name w:val="ne3"/>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3">
    <w:name w:val="nf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3">
    <w:name w:val="nl3"/>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4">
    <w:name w:val="nn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3">
    <w:name w:val="nt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3">
    <w:name w:val="nv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3">
    <w:name w:val="ow3"/>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3">
    <w:name w:val="w3"/>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3">
    <w:name w:val="mb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4">
    <w:name w:val="mf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3">
    <w:name w:val="mh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4">
    <w:name w:val="mi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3">
    <w:name w:val="mo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3">
    <w:name w:val="sa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3">
    <w:name w:val="sb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3">
    <w:name w:val="sc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3">
    <w:name w:val="dl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3">
    <w:name w:val="sd3"/>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3">
    <w:name w:val="s2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3">
    <w:name w:val="se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3">
    <w:name w:val="sh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3">
    <w:name w:val="si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3">
    <w:name w:val="sx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3">
    <w:name w:val="sr3"/>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5">
    <w:name w:val="s1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3">
    <w:name w:val="ss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3">
    <w:name w:val="bp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3">
    <w:name w:val="fm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3">
    <w:name w:val="vc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3">
    <w:name w:val="vg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3">
    <w:name w:val="vi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3">
    <w:name w:val="vm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3">
    <w:name w:val="il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3">
    <w:name w:val="mathjax_hover_arrow3"/>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3">
    <w:name w:val="mathjax_menuarrow3"/>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3">
    <w:name w:val="noerror3"/>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6">
    <w:name w:val="o6"/>
    <w:rsid w:val="00664229"/>
  </w:style>
  <w:style w:type="character" w:customStyle="1" w:styleId="s16">
    <w:name w:val="s16"/>
    <w:rsid w:val="00664229"/>
  </w:style>
  <w:style w:type="character" w:customStyle="1" w:styleId="mi5">
    <w:name w:val="mi5"/>
    <w:rsid w:val="00664229"/>
  </w:style>
  <w:style w:type="character" w:customStyle="1" w:styleId="k5">
    <w:name w:val="k5"/>
    <w:rsid w:val="00664229"/>
  </w:style>
  <w:style w:type="character" w:customStyle="1" w:styleId="ow4">
    <w:name w:val="ow4"/>
    <w:rsid w:val="00664229"/>
  </w:style>
  <w:style w:type="character" w:customStyle="1" w:styleId="nb4">
    <w:name w:val="nb4"/>
    <w:rsid w:val="00664229"/>
  </w:style>
  <w:style w:type="paragraph" w:customStyle="1" w:styleId="small37">
    <w:name w:val="small3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8">
    <w:name w:val="small3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9">
    <w:name w:val="small3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0">
    <w:name w:val="small4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1">
    <w:name w:val="small4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2">
    <w:name w:val="small4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3">
    <w:name w:val="small4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4">
    <w:name w:val="small4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5">
    <w:name w:val="small4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6">
    <w:name w:val="small4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7">
    <w:name w:val="small4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8">
    <w:name w:val="small4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4">
    <w:name w:val="table4"/>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22">
    <w:name w:val="form-control2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7">
    <w:name w:val="form-control-static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23">
    <w:name w:val="form-control2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8">
    <w:name w:val="form-control-static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24">
    <w:name w:val="form-control2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25">
    <w:name w:val="form-control25"/>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0">
    <w:name w:val="input-group-addon10"/>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0">
    <w:name w:val="form-control-feedback10"/>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26">
    <w:name w:val="form-control26"/>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1">
    <w:name w:val="input-group-addon11"/>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11">
    <w:name w:val="form-control-feedback11"/>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27">
    <w:name w:val="form-control27"/>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2">
    <w:name w:val="input-group-addon12"/>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12">
    <w:name w:val="form-control-feedback12"/>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4">
    <w:name w:val="radio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4">
    <w:name w:val="checkbox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4">
    <w:name w:val="radio-inline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4">
    <w:name w:val="checkbox-inline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4">
    <w:name w:val="form-group4"/>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22">
    <w:name w:val="badge22"/>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23">
    <w:name w:val="badge2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24">
    <w:name w:val="badge2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25">
    <w:name w:val="badge2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26">
    <w:name w:val="badge2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27">
    <w:name w:val="badge2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4">
    <w:name w:val="divider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16">
    <w:name w:val="caret1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7">
    <w:name w:val="caret1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0">
    <w:name w:val="dropdown-menu1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11">
    <w:name w:val="dropdown-menu1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18">
    <w:name w:val="caret1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19">
    <w:name w:val="caret1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0">
    <w:name w:val="caret2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28">
    <w:name w:val="form-control2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4">
    <w:name w:val="nav-divider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12">
    <w:name w:val="dropdown-menu1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0">
    <w:name w:val="icon-bar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7">
    <w:name w:val="navbar-brand7"/>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0">
    <w:name w:val="navbar-text10"/>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0">
    <w:name w:val="navbar-toggle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1">
    <w:name w:val="icon-bar11"/>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0">
    <w:name w:val="navbar-collapse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7">
    <w:name w:val="navbar-form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3">
    <w:name w:val="navbar-link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14">
    <w:name w:val="navbar-link14"/>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7">
    <w:name w:val="btn-link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8">
    <w:name w:val="navbar-brand8"/>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11">
    <w:name w:val="navbar-text11"/>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11">
    <w:name w:val="navbar-toggle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2">
    <w:name w:val="icon-bar1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1">
    <w:name w:val="navbar-collapse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8">
    <w:name w:val="navbar-form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5">
    <w:name w:val="navbar-link15"/>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16">
    <w:name w:val="navbar-link1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8">
    <w:name w:val="btn-link8"/>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7">
    <w:name w:val="jumbotron7"/>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8">
    <w:name w:val="jumbotron8"/>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4">
    <w:name w:val="caption4"/>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16">
    <w:name w:val="alert-link1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17">
    <w:name w:val="alert-link1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18">
    <w:name w:val="alert-link1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19">
    <w:name w:val="alert-link1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20">
    <w:name w:val="alert-link2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7">
    <w:name w:val="panel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7">
    <w:name w:val="panel-heading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4">
    <w:name w:val="panel-footer4"/>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4">
    <w:name w:val="close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4">
    <w:name w:val="icon-prev4"/>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4">
    <w:name w:val="icon-next4"/>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4">
    <w:name w:val="glyphicon-chevron-left4"/>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4">
    <w:name w:val="glyphicon-chevron-right4"/>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4">
    <w:name w:val="active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7">
    <w:name w:val="btn7"/>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4">
    <w:name w:val="ui-button-text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4">
    <w:name w:val="btn-upload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4">
    <w:name w:val="tree-buttons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7">
    <w:name w:val="list_item7"/>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4">
    <w:name w:val="running-indicator4"/>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4">
    <w:name w:val="kernel-name4"/>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4">
    <w:name w:val="row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4">
    <w:name w:val="pull-right4"/>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8">
    <w:name w:val="panel8"/>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8">
    <w:name w:val="panel-heading8"/>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4">
    <w:name w:val="panel-body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4">
    <w:name w:val="list_container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8">
    <w:name w:val="list_item8"/>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7">
    <w:name w:val="navbar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4">
    <w:name w:val="inner_cell4"/>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4">
    <w:name w:val="cm-keyword4"/>
    <w:rsid w:val="00664229"/>
    <w:rPr>
      <w:b/>
      <w:bCs/>
      <w:color w:val="008000"/>
    </w:rPr>
  </w:style>
  <w:style w:type="character" w:customStyle="1" w:styleId="cm-atom4">
    <w:name w:val="cm-atom4"/>
    <w:rsid w:val="00664229"/>
    <w:rPr>
      <w:color w:val="8888FF"/>
    </w:rPr>
  </w:style>
  <w:style w:type="character" w:customStyle="1" w:styleId="cm-number4">
    <w:name w:val="cm-number4"/>
    <w:rsid w:val="00664229"/>
    <w:rPr>
      <w:color w:val="008800"/>
    </w:rPr>
  </w:style>
  <w:style w:type="character" w:customStyle="1" w:styleId="cm-def4">
    <w:name w:val="cm-def4"/>
    <w:rsid w:val="00664229"/>
    <w:rPr>
      <w:color w:val="0000FF"/>
    </w:rPr>
  </w:style>
  <w:style w:type="character" w:customStyle="1" w:styleId="cm-variable4">
    <w:name w:val="cm-variable4"/>
    <w:rsid w:val="00664229"/>
    <w:rPr>
      <w:color w:val="000000"/>
    </w:rPr>
  </w:style>
  <w:style w:type="character" w:customStyle="1" w:styleId="cm-operator4">
    <w:name w:val="cm-operator4"/>
    <w:rsid w:val="00664229"/>
    <w:rPr>
      <w:b/>
      <w:bCs/>
      <w:color w:val="AA22FF"/>
    </w:rPr>
  </w:style>
  <w:style w:type="character" w:customStyle="1" w:styleId="cm-variable-24">
    <w:name w:val="cm-variable-24"/>
    <w:rsid w:val="00664229"/>
    <w:rPr>
      <w:color w:val="1A1A1A"/>
    </w:rPr>
  </w:style>
  <w:style w:type="character" w:customStyle="1" w:styleId="cm-variable-34">
    <w:name w:val="cm-variable-34"/>
    <w:rsid w:val="00664229"/>
    <w:rPr>
      <w:color w:val="333333"/>
    </w:rPr>
  </w:style>
  <w:style w:type="character" w:customStyle="1" w:styleId="cm-comment4">
    <w:name w:val="cm-comment4"/>
    <w:rsid w:val="00664229"/>
    <w:rPr>
      <w:i/>
      <w:iCs/>
      <w:color w:val="408080"/>
    </w:rPr>
  </w:style>
  <w:style w:type="character" w:customStyle="1" w:styleId="cm-string4">
    <w:name w:val="cm-string4"/>
    <w:rsid w:val="00664229"/>
    <w:rPr>
      <w:color w:val="BA2121"/>
    </w:rPr>
  </w:style>
  <w:style w:type="character" w:customStyle="1" w:styleId="cm-string-24">
    <w:name w:val="cm-string-24"/>
    <w:rsid w:val="00664229"/>
    <w:rPr>
      <w:color w:val="FF5500"/>
    </w:rPr>
  </w:style>
  <w:style w:type="character" w:customStyle="1" w:styleId="cm-meta4">
    <w:name w:val="cm-meta4"/>
    <w:rsid w:val="00664229"/>
    <w:rPr>
      <w:color w:val="AA22FF"/>
    </w:rPr>
  </w:style>
  <w:style w:type="character" w:customStyle="1" w:styleId="cm-qualifier4">
    <w:name w:val="cm-qualifier4"/>
    <w:rsid w:val="00664229"/>
    <w:rPr>
      <w:color w:val="555555"/>
    </w:rPr>
  </w:style>
  <w:style w:type="character" w:customStyle="1" w:styleId="cm-builtin4">
    <w:name w:val="cm-builtin4"/>
    <w:rsid w:val="00664229"/>
    <w:rPr>
      <w:color w:val="008000"/>
    </w:rPr>
  </w:style>
  <w:style w:type="character" w:customStyle="1" w:styleId="cm-bracket4">
    <w:name w:val="cm-bracket4"/>
    <w:rsid w:val="00664229"/>
    <w:rPr>
      <w:color w:val="999977"/>
    </w:rPr>
  </w:style>
  <w:style w:type="character" w:customStyle="1" w:styleId="cm-tag4">
    <w:name w:val="cm-tag4"/>
    <w:rsid w:val="00664229"/>
    <w:rPr>
      <w:color w:val="117700"/>
    </w:rPr>
  </w:style>
  <w:style w:type="character" w:customStyle="1" w:styleId="cm-attribute4">
    <w:name w:val="cm-attribute4"/>
    <w:rsid w:val="00664229"/>
    <w:rPr>
      <w:color w:val="0000CC"/>
    </w:rPr>
  </w:style>
  <w:style w:type="character" w:customStyle="1" w:styleId="cm-header4">
    <w:name w:val="cm-header4"/>
    <w:rsid w:val="00664229"/>
    <w:rPr>
      <w:color w:val="0000FF"/>
    </w:rPr>
  </w:style>
  <w:style w:type="character" w:customStyle="1" w:styleId="cm-quote4">
    <w:name w:val="cm-quote4"/>
    <w:rsid w:val="00664229"/>
    <w:rPr>
      <w:color w:val="009900"/>
    </w:rPr>
  </w:style>
  <w:style w:type="character" w:customStyle="1" w:styleId="cm-link4">
    <w:name w:val="cm-link4"/>
    <w:rsid w:val="00664229"/>
    <w:rPr>
      <w:color w:val="0000CC"/>
    </w:rPr>
  </w:style>
  <w:style w:type="character" w:customStyle="1" w:styleId="cm-error4">
    <w:name w:val="cm-error4"/>
    <w:rsid w:val="00664229"/>
    <w:rPr>
      <w:color w:val="FF0000"/>
    </w:rPr>
  </w:style>
  <w:style w:type="character" w:customStyle="1" w:styleId="cm-tab4">
    <w:name w:val="cm-tab4"/>
    <w:rsid w:val="00664229"/>
  </w:style>
  <w:style w:type="paragraph" w:customStyle="1" w:styleId="mathjaxdisplay4">
    <w:name w:val="mathjax_display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4">
    <w:name w:val="current_kernel_logo4"/>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8">
    <w:name w:val="navbar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12">
    <w:name w:val="navbar-toggle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2">
    <w:name w:val="navbar-collapse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4">
    <w:name w:val="kernel_indicator_name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28">
    <w:name w:val="badge28"/>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4">
    <w:name w:val="ui-resizable-handle4"/>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7">
    <w:name w:val="filename7"/>
    <w:rsid w:val="00664229"/>
    <w:rPr>
      <w:sz w:val="35"/>
      <w:szCs w:val="35"/>
      <w:bdr w:val="none" w:sz="0" w:space="0" w:color="auto" w:frame="1"/>
    </w:rPr>
  </w:style>
  <w:style w:type="character" w:customStyle="1" w:styleId="filename8">
    <w:name w:val="filename8"/>
    <w:rsid w:val="00664229"/>
    <w:rPr>
      <w:sz w:val="35"/>
      <w:szCs w:val="35"/>
      <w:bdr w:val="none" w:sz="0" w:space="0" w:color="auto" w:frame="1"/>
      <w:shd w:val="clear" w:color="auto" w:fill="E6E6E6"/>
    </w:rPr>
  </w:style>
  <w:style w:type="paragraph" w:customStyle="1" w:styleId="btn8">
    <w:name w:val="btn8"/>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4">
    <w:name w:val="btn-group4"/>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12">
    <w:name w:val="navbar-text12"/>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4">
    <w:name w:val="modal-body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7">
    <w:name w:val="match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7">
    <w:name w:val="insert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8">
    <w:name w:val="match8"/>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8">
    <w:name w:val="insert8"/>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4">
    <w:name w:val="terminal4"/>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4">
    <w:name w:val="xterm-rows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4">
    <w:name w:val="terminal-cursor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4">
    <w:name w:val="hll4"/>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50">
    <w:name w:val="c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4">
    <w:name w:val="err4"/>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6">
    <w:name w:val="k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7">
    <w:name w:val="o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4">
    <w:name w:val="ch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4">
    <w:name w:val="cm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4">
    <w:name w:val="cp4"/>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4">
    <w:name w:val="cpf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4">
    <w:name w:val="c1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4">
    <w:name w:val="cs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4">
    <w:name w:val="gd4"/>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4">
    <w:name w:val="ge4"/>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4">
    <w:name w:val="gr4"/>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4">
    <w:name w:val="gh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4">
    <w:name w:val="gi4"/>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4">
    <w:name w:val="go4"/>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4">
    <w:name w:val="gp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4">
    <w:name w:val="gs4"/>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4">
    <w:name w:val="gu4"/>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4">
    <w:name w:val="gt4"/>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4">
    <w:name w:val="kc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4">
    <w:name w:val="kd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5">
    <w:name w:val="kn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4">
    <w:name w:val="kp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4">
    <w:name w:val="kr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4">
    <w:name w:val="kt4"/>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4">
    <w:name w:val="m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6">
    <w:name w:val="s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4">
    <w:name w:val="na4"/>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5">
    <w:name w:val="nb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4">
    <w:name w:val="nc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4">
    <w:name w:val="no4"/>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4">
    <w:name w:val="nd4"/>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4">
    <w:name w:val="ni4"/>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4">
    <w:name w:val="ne4"/>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4">
    <w:name w:val="nf4"/>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4">
    <w:name w:val="nl4"/>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5">
    <w:name w:val="nn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4">
    <w:name w:val="nt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4">
    <w:name w:val="nv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5">
    <w:name w:val="ow5"/>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4">
    <w:name w:val="w4"/>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4">
    <w:name w:val="mb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5">
    <w:name w:val="mf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4">
    <w:name w:val="mh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6">
    <w:name w:val="mi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4">
    <w:name w:val="mo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4">
    <w:name w:val="sa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4">
    <w:name w:val="sb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4">
    <w:name w:val="sc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4">
    <w:name w:val="dl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4">
    <w:name w:val="sd4"/>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4">
    <w:name w:val="s2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4">
    <w:name w:val="se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4">
    <w:name w:val="sh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4">
    <w:name w:val="si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4">
    <w:name w:val="sx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4">
    <w:name w:val="sr4"/>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7">
    <w:name w:val="s1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4">
    <w:name w:val="ss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4">
    <w:name w:val="bp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4">
    <w:name w:val="fm4"/>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4">
    <w:name w:val="vc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4">
    <w:name w:val="vg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4">
    <w:name w:val="vi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4">
    <w:name w:val="vm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4">
    <w:name w:val="il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4">
    <w:name w:val="mathjax_hover_arrow4"/>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4">
    <w:name w:val="mathjax_menuarrow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4">
    <w:name w:val="noerror4"/>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8">
    <w:name w:val="o8"/>
    <w:rsid w:val="00664229"/>
  </w:style>
  <w:style w:type="character" w:customStyle="1" w:styleId="s18">
    <w:name w:val="s18"/>
    <w:rsid w:val="00664229"/>
  </w:style>
  <w:style w:type="character" w:customStyle="1" w:styleId="mi7">
    <w:name w:val="mi7"/>
    <w:rsid w:val="00664229"/>
  </w:style>
  <w:style w:type="paragraph" w:customStyle="1" w:styleId="small49">
    <w:name w:val="small4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0">
    <w:name w:val="small5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1">
    <w:name w:val="small5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2">
    <w:name w:val="small5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3">
    <w:name w:val="small5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4">
    <w:name w:val="small5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5">
    <w:name w:val="small5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6">
    <w:name w:val="small5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7">
    <w:name w:val="small5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8">
    <w:name w:val="small5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9">
    <w:name w:val="small5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0">
    <w:name w:val="small6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5">
    <w:name w:val="table5"/>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29">
    <w:name w:val="form-control2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9">
    <w:name w:val="form-control-static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30">
    <w:name w:val="form-control3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0">
    <w:name w:val="form-control-static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31">
    <w:name w:val="form-control3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32">
    <w:name w:val="form-control32"/>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3">
    <w:name w:val="input-group-addon13"/>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3">
    <w:name w:val="form-control-feedback13"/>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33">
    <w:name w:val="form-control33"/>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4">
    <w:name w:val="input-group-addon14"/>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14">
    <w:name w:val="form-control-feedback14"/>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34">
    <w:name w:val="form-control34"/>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5">
    <w:name w:val="input-group-addon15"/>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15">
    <w:name w:val="form-control-feedback15"/>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5">
    <w:name w:val="radio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5">
    <w:name w:val="checkbox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5">
    <w:name w:val="radio-inline5"/>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5">
    <w:name w:val="checkbox-inline5"/>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5">
    <w:name w:val="form-group5"/>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29">
    <w:name w:val="badge29"/>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30">
    <w:name w:val="badge3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31">
    <w:name w:val="badge3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32">
    <w:name w:val="badge3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33">
    <w:name w:val="badge3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34">
    <w:name w:val="badge3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5">
    <w:name w:val="divider5"/>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21">
    <w:name w:val="caret2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2">
    <w:name w:val="caret2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3">
    <w:name w:val="dropdown-menu1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14">
    <w:name w:val="dropdown-menu1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23">
    <w:name w:val="caret2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24">
    <w:name w:val="caret2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5">
    <w:name w:val="caret2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35">
    <w:name w:val="form-control3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5">
    <w:name w:val="nav-divider5"/>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15">
    <w:name w:val="dropdown-menu1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3">
    <w:name w:val="icon-bar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9">
    <w:name w:val="navbar-brand9"/>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3">
    <w:name w:val="navbar-text13"/>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3">
    <w:name w:val="navbar-toggle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4">
    <w:name w:val="icon-bar14"/>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3">
    <w:name w:val="navbar-collapse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9">
    <w:name w:val="navbar-form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7">
    <w:name w:val="navbar-link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18">
    <w:name w:val="navbar-link18"/>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9">
    <w:name w:val="btn-link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0">
    <w:name w:val="navbar-brand10"/>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14">
    <w:name w:val="navbar-text14"/>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14">
    <w:name w:val="navbar-toggle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5">
    <w:name w:val="icon-bar1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4">
    <w:name w:val="navbar-collapse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0">
    <w:name w:val="navbar-form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9">
    <w:name w:val="navbar-link19"/>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20">
    <w:name w:val="navbar-link20"/>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0">
    <w:name w:val="btn-link10"/>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9">
    <w:name w:val="jumbotron9"/>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0">
    <w:name w:val="jumbotron10"/>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5">
    <w:name w:val="caption5"/>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21">
    <w:name w:val="alert-link2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22">
    <w:name w:val="alert-link2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23">
    <w:name w:val="alert-link2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24">
    <w:name w:val="alert-link2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25">
    <w:name w:val="alert-link2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9">
    <w:name w:val="panel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9">
    <w:name w:val="panel-heading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5">
    <w:name w:val="panel-footer5"/>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5">
    <w:name w:val="close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5">
    <w:name w:val="icon-prev5"/>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5">
    <w:name w:val="icon-next5"/>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5">
    <w:name w:val="glyphicon-chevron-left5"/>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5">
    <w:name w:val="glyphicon-chevron-right5"/>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5">
    <w:name w:val="active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9">
    <w:name w:val="btn9"/>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5">
    <w:name w:val="ui-button-text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5">
    <w:name w:val="btn-upload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5">
    <w:name w:val="tree-buttons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9">
    <w:name w:val="list_item9"/>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5">
    <w:name w:val="running-indicator5"/>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5">
    <w:name w:val="kernel-name5"/>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5">
    <w:name w:val="row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5">
    <w:name w:val="pull-right5"/>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0">
    <w:name w:val="panel10"/>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0">
    <w:name w:val="panel-heading10"/>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5">
    <w:name w:val="panel-body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5">
    <w:name w:val="list_container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0">
    <w:name w:val="list_item10"/>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9">
    <w:name w:val="navbar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5">
    <w:name w:val="inner_cell5"/>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5">
    <w:name w:val="cm-keyword5"/>
    <w:rsid w:val="00664229"/>
    <w:rPr>
      <w:b/>
      <w:bCs/>
      <w:color w:val="008000"/>
    </w:rPr>
  </w:style>
  <w:style w:type="character" w:customStyle="1" w:styleId="cm-atom5">
    <w:name w:val="cm-atom5"/>
    <w:rsid w:val="00664229"/>
    <w:rPr>
      <w:color w:val="8888FF"/>
    </w:rPr>
  </w:style>
  <w:style w:type="character" w:customStyle="1" w:styleId="cm-number5">
    <w:name w:val="cm-number5"/>
    <w:rsid w:val="00664229"/>
    <w:rPr>
      <w:color w:val="008800"/>
    </w:rPr>
  </w:style>
  <w:style w:type="character" w:customStyle="1" w:styleId="cm-def5">
    <w:name w:val="cm-def5"/>
    <w:rsid w:val="00664229"/>
    <w:rPr>
      <w:color w:val="0000FF"/>
    </w:rPr>
  </w:style>
  <w:style w:type="character" w:customStyle="1" w:styleId="cm-variable5">
    <w:name w:val="cm-variable5"/>
    <w:rsid w:val="00664229"/>
    <w:rPr>
      <w:color w:val="000000"/>
    </w:rPr>
  </w:style>
  <w:style w:type="character" w:customStyle="1" w:styleId="cm-operator5">
    <w:name w:val="cm-operator5"/>
    <w:rsid w:val="00664229"/>
    <w:rPr>
      <w:b/>
      <w:bCs/>
      <w:color w:val="AA22FF"/>
    </w:rPr>
  </w:style>
  <w:style w:type="character" w:customStyle="1" w:styleId="cm-variable-25">
    <w:name w:val="cm-variable-25"/>
    <w:rsid w:val="00664229"/>
    <w:rPr>
      <w:color w:val="1A1A1A"/>
    </w:rPr>
  </w:style>
  <w:style w:type="character" w:customStyle="1" w:styleId="cm-variable-35">
    <w:name w:val="cm-variable-35"/>
    <w:rsid w:val="00664229"/>
    <w:rPr>
      <w:color w:val="333333"/>
    </w:rPr>
  </w:style>
  <w:style w:type="character" w:customStyle="1" w:styleId="cm-comment5">
    <w:name w:val="cm-comment5"/>
    <w:rsid w:val="00664229"/>
    <w:rPr>
      <w:i/>
      <w:iCs/>
      <w:color w:val="408080"/>
    </w:rPr>
  </w:style>
  <w:style w:type="character" w:customStyle="1" w:styleId="cm-string5">
    <w:name w:val="cm-string5"/>
    <w:rsid w:val="00664229"/>
    <w:rPr>
      <w:color w:val="BA2121"/>
    </w:rPr>
  </w:style>
  <w:style w:type="character" w:customStyle="1" w:styleId="cm-string-25">
    <w:name w:val="cm-string-25"/>
    <w:rsid w:val="00664229"/>
    <w:rPr>
      <w:color w:val="FF5500"/>
    </w:rPr>
  </w:style>
  <w:style w:type="character" w:customStyle="1" w:styleId="cm-meta5">
    <w:name w:val="cm-meta5"/>
    <w:rsid w:val="00664229"/>
    <w:rPr>
      <w:color w:val="AA22FF"/>
    </w:rPr>
  </w:style>
  <w:style w:type="character" w:customStyle="1" w:styleId="cm-qualifier5">
    <w:name w:val="cm-qualifier5"/>
    <w:rsid w:val="00664229"/>
    <w:rPr>
      <w:color w:val="555555"/>
    </w:rPr>
  </w:style>
  <w:style w:type="character" w:customStyle="1" w:styleId="cm-builtin5">
    <w:name w:val="cm-builtin5"/>
    <w:rsid w:val="00664229"/>
    <w:rPr>
      <w:color w:val="008000"/>
    </w:rPr>
  </w:style>
  <w:style w:type="character" w:customStyle="1" w:styleId="cm-bracket5">
    <w:name w:val="cm-bracket5"/>
    <w:rsid w:val="00664229"/>
    <w:rPr>
      <w:color w:val="999977"/>
    </w:rPr>
  </w:style>
  <w:style w:type="character" w:customStyle="1" w:styleId="cm-tag5">
    <w:name w:val="cm-tag5"/>
    <w:rsid w:val="00664229"/>
    <w:rPr>
      <w:color w:val="117700"/>
    </w:rPr>
  </w:style>
  <w:style w:type="character" w:customStyle="1" w:styleId="cm-attribute5">
    <w:name w:val="cm-attribute5"/>
    <w:rsid w:val="00664229"/>
    <w:rPr>
      <w:color w:val="0000CC"/>
    </w:rPr>
  </w:style>
  <w:style w:type="character" w:customStyle="1" w:styleId="cm-header5">
    <w:name w:val="cm-header5"/>
    <w:rsid w:val="00664229"/>
    <w:rPr>
      <w:color w:val="0000FF"/>
    </w:rPr>
  </w:style>
  <w:style w:type="character" w:customStyle="1" w:styleId="cm-quote5">
    <w:name w:val="cm-quote5"/>
    <w:rsid w:val="00664229"/>
    <w:rPr>
      <w:color w:val="009900"/>
    </w:rPr>
  </w:style>
  <w:style w:type="character" w:customStyle="1" w:styleId="cm-link5">
    <w:name w:val="cm-link5"/>
    <w:rsid w:val="00664229"/>
    <w:rPr>
      <w:color w:val="0000CC"/>
    </w:rPr>
  </w:style>
  <w:style w:type="character" w:customStyle="1" w:styleId="cm-error5">
    <w:name w:val="cm-error5"/>
    <w:rsid w:val="00664229"/>
    <w:rPr>
      <w:color w:val="FF0000"/>
    </w:rPr>
  </w:style>
  <w:style w:type="character" w:customStyle="1" w:styleId="cm-tab5">
    <w:name w:val="cm-tab5"/>
    <w:rsid w:val="00664229"/>
  </w:style>
  <w:style w:type="paragraph" w:customStyle="1" w:styleId="mathjaxdisplay5">
    <w:name w:val="mathjax_display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5">
    <w:name w:val="current_kernel_logo5"/>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0">
    <w:name w:val="navbar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15">
    <w:name w:val="navbar-toggle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5">
    <w:name w:val="navbar-collapse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5">
    <w:name w:val="kernel_indicator_name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35">
    <w:name w:val="badge35"/>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5">
    <w:name w:val="ui-resizable-handle5"/>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9">
    <w:name w:val="filename9"/>
    <w:rsid w:val="00664229"/>
    <w:rPr>
      <w:sz w:val="35"/>
      <w:szCs w:val="35"/>
      <w:bdr w:val="none" w:sz="0" w:space="0" w:color="auto" w:frame="1"/>
    </w:rPr>
  </w:style>
  <w:style w:type="character" w:customStyle="1" w:styleId="filename10">
    <w:name w:val="filename10"/>
    <w:rsid w:val="00664229"/>
    <w:rPr>
      <w:sz w:val="35"/>
      <w:szCs w:val="35"/>
      <w:bdr w:val="none" w:sz="0" w:space="0" w:color="auto" w:frame="1"/>
      <w:shd w:val="clear" w:color="auto" w:fill="E6E6E6"/>
    </w:rPr>
  </w:style>
  <w:style w:type="paragraph" w:customStyle="1" w:styleId="btn10">
    <w:name w:val="btn10"/>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5">
    <w:name w:val="btn-group5"/>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15">
    <w:name w:val="navbar-text15"/>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5">
    <w:name w:val="modal-body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9">
    <w:name w:val="match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9">
    <w:name w:val="insert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0">
    <w:name w:val="match10"/>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0">
    <w:name w:val="insert10"/>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5">
    <w:name w:val="terminal5"/>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5">
    <w:name w:val="xterm-rows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5">
    <w:name w:val="terminal-cursor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5">
    <w:name w:val="hll5"/>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60">
    <w:name w:val="c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5">
    <w:name w:val="err5"/>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7">
    <w:name w:val="k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9">
    <w:name w:val="o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5">
    <w:name w:val="ch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5">
    <w:name w:val="cm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5">
    <w:name w:val="cp5"/>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5">
    <w:name w:val="cpf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5">
    <w:name w:val="c1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5">
    <w:name w:val="cs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5">
    <w:name w:val="gd5"/>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5">
    <w:name w:val="ge5"/>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5">
    <w:name w:val="gr5"/>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5">
    <w:name w:val="gh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5">
    <w:name w:val="gi5"/>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5">
    <w:name w:val="go5"/>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5">
    <w:name w:val="gp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5">
    <w:name w:val="gs5"/>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5">
    <w:name w:val="gu5"/>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5">
    <w:name w:val="gt5"/>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5">
    <w:name w:val="kc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5">
    <w:name w:val="kd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6">
    <w:name w:val="kn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5">
    <w:name w:val="kp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5">
    <w:name w:val="kr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5">
    <w:name w:val="kt5"/>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s7">
    <w:name w:val="s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5">
    <w:name w:val="na5"/>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6">
    <w:name w:val="nb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5">
    <w:name w:val="nc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5">
    <w:name w:val="no5"/>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5">
    <w:name w:val="nd5"/>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5">
    <w:name w:val="ni5"/>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5">
    <w:name w:val="ne5"/>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5">
    <w:name w:val="nf5"/>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5">
    <w:name w:val="nl5"/>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6">
    <w:name w:val="nn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5">
    <w:name w:val="nt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5">
    <w:name w:val="nv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6">
    <w:name w:val="ow6"/>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5">
    <w:name w:val="w5"/>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5">
    <w:name w:val="mb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6">
    <w:name w:val="mf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5">
    <w:name w:val="mh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8">
    <w:name w:val="mi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5">
    <w:name w:val="mo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5">
    <w:name w:val="sa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5">
    <w:name w:val="sb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5">
    <w:name w:val="sc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5">
    <w:name w:val="dl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5">
    <w:name w:val="sd5"/>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5">
    <w:name w:val="s2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5">
    <w:name w:val="se5"/>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5">
    <w:name w:val="sh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5">
    <w:name w:val="si5"/>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5">
    <w:name w:val="sx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5">
    <w:name w:val="sr5"/>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9">
    <w:name w:val="s1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5">
    <w:name w:val="ss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5">
    <w:name w:val="bp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5">
    <w:name w:val="fm5"/>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5">
    <w:name w:val="vc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5">
    <w:name w:val="vg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5">
    <w:name w:val="vi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5">
    <w:name w:val="vm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5">
    <w:name w:val="il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5">
    <w:name w:val="mathjax_hover_arrow5"/>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5">
    <w:name w:val="mathjax_menuarrow5"/>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5">
    <w:name w:val="noerror5"/>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0">
    <w:name w:val="o10"/>
    <w:rsid w:val="00664229"/>
  </w:style>
  <w:style w:type="character" w:customStyle="1" w:styleId="s110">
    <w:name w:val="s110"/>
    <w:rsid w:val="00664229"/>
  </w:style>
  <w:style w:type="paragraph" w:customStyle="1" w:styleId="small61">
    <w:name w:val="small6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2">
    <w:name w:val="small6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3">
    <w:name w:val="small6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4">
    <w:name w:val="small6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5">
    <w:name w:val="small6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6">
    <w:name w:val="small6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7">
    <w:name w:val="small6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8">
    <w:name w:val="small6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9">
    <w:name w:val="small6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0">
    <w:name w:val="small7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1">
    <w:name w:val="small7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2">
    <w:name w:val="small7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6">
    <w:name w:val="table6"/>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36">
    <w:name w:val="form-control3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1">
    <w:name w:val="form-control-static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37">
    <w:name w:val="form-control3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2">
    <w:name w:val="form-control-static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38">
    <w:name w:val="form-control3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39">
    <w:name w:val="form-control39"/>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6">
    <w:name w:val="input-group-addon16"/>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6">
    <w:name w:val="form-control-feedback16"/>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40">
    <w:name w:val="form-control40"/>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7">
    <w:name w:val="input-group-addon17"/>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17">
    <w:name w:val="form-control-feedback17"/>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41">
    <w:name w:val="form-control41"/>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8">
    <w:name w:val="input-group-addon18"/>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18">
    <w:name w:val="form-control-feedback18"/>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6">
    <w:name w:val="radio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6">
    <w:name w:val="checkbox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6">
    <w:name w:val="radio-inline6"/>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6">
    <w:name w:val="checkbox-inline6"/>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6">
    <w:name w:val="form-group6"/>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36">
    <w:name w:val="badge36"/>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37">
    <w:name w:val="badge3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38">
    <w:name w:val="badge3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39">
    <w:name w:val="badge3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40">
    <w:name w:val="badge4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41">
    <w:name w:val="badge4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6">
    <w:name w:val="divider6"/>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26">
    <w:name w:val="caret2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7">
    <w:name w:val="caret2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6">
    <w:name w:val="dropdown-menu1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17">
    <w:name w:val="dropdown-menu1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28">
    <w:name w:val="caret2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29">
    <w:name w:val="caret2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0">
    <w:name w:val="caret3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42">
    <w:name w:val="form-control4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6">
    <w:name w:val="nav-divider6"/>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18">
    <w:name w:val="dropdown-menu1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6">
    <w:name w:val="icon-bar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1">
    <w:name w:val="navbar-brand11"/>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6">
    <w:name w:val="navbar-text16"/>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6">
    <w:name w:val="navbar-toggle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7">
    <w:name w:val="icon-bar17"/>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6">
    <w:name w:val="navbar-collapse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1">
    <w:name w:val="navbar-form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1">
    <w:name w:val="navbar-link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22">
    <w:name w:val="navbar-link22"/>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1">
    <w:name w:val="btn-link1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2">
    <w:name w:val="navbar-brand12"/>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17">
    <w:name w:val="navbar-text17"/>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17">
    <w:name w:val="navbar-toggle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8">
    <w:name w:val="icon-bar18"/>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7">
    <w:name w:val="navbar-collapse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2">
    <w:name w:val="navbar-form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3">
    <w:name w:val="navbar-link23"/>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24">
    <w:name w:val="navbar-link2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2">
    <w:name w:val="btn-link12"/>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1">
    <w:name w:val="jumbotron11"/>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2">
    <w:name w:val="jumbotron12"/>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6">
    <w:name w:val="caption6"/>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26">
    <w:name w:val="alert-link2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27">
    <w:name w:val="alert-link2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28">
    <w:name w:val="alert-link2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29">
    <w:name w:val="alert-link2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30">
    <w:name w:val="alert-link3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1">
    <w:name w:val="panel1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1">
    <w:name w:val="panel-heading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6">
    <w:name w:val="panel-footer6"/>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6">
    <w:name w:val="close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6">
    <w:name w:val="icon-prev6"/>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6">
    <w:name w:val="icon-next6"/>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6">
    <w:name w:val="glyphicon-chevron-left6"/>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6">
    <w:name w:val="glyphicon-chevron-right6"/>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6">
    <w:name w:val="active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1">
    <w:name w:val="btn11"/>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6">
    <w:name w:val="ui-button-text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6">
    <w:name w:val="btn-upload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6">
    <w:name w:val="tree-buttons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1">
    <w:name w:val="list_item11"/>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6">
    <w:name w:val="running-indicator6"/>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6">
    <w:name w:val="kernel-name6"/>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6">
    <w:name w:val="row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6">
    <w:name w:val="pull-right6"/>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2">
    <w:name w:val="panel12"/>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2">
    <w:name w:val="panel-heading12"/>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6">
    <w:name w:val="panel-body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6">
    <w:name w:val="list_container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2">
    <w:name w:val="list_item12"/>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1">
    <w:name w:val="navbar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6">
    <w:name w:val="inner_cell6"/>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6">
    <w:name w:val="cm-keyword6"/>
    <w:rsid w:val="00664229"/>
    <w:rPr>
      <w:b/>
      <w:bCs/>
      <w:color w:val="008000"/>
    </w:rPr>
  </w:style>
  <w:style w:type="character" w:customStyle="1" w:styleId="cm-atom6">
    <w:name w:val="cm-atom6"/>
    <w:rsid w:val="00664229"/>
    <w:rPr>
      <w:color w:val="8888FF"/>
    </w:rPr>
  </w:style>
  <w:style w:type="character" w:customStyle="1" w:styleId="cm-number6">
    <w:name w:val="cm-number6"/>
    <w:rsid w:val="00664229"/>
    <w:rPr>
      <w:color w:val="008800"/>
    </w:rPr>
  </w:style>
  <w:style w:type="character" w:customStyle="1" w:styleId="cm-def6">
    <w:name w:val="cm-def6"/>
    <w:rsid w:val="00664229"/>
    <w:rPr>
      <w:color w:val="0000FF"/>
    </w:rPr>
  </w:style>
  <w:style w:type="character" w:customStyle="1" w:styleId="cm-variable6">
    <w:name w:val="cm-variable6"/>
    <w:rsid w:val="00664229"/>
    <w:rPr>
      <w:color w:val="000000"/>
    </w:rPr>
  </w:style>
  <w:style w:type="character" w:customStyle="1" w:styleId="cm-operator6">
    <w:name w:val="cm-operator6"/>
    <w:rsid w:val="00664229"/>
    <w:rPr>
      <w:b/>
      <w:bCs/>
      <w:color w:val="AA22FF"/>
    </w:rPr>
  </w:style>
  <w:style w:type="character" w:customStyle="1" w:styleId="cm-variable-26">
    <w:name w:val="cm-variable-26"/>
    <w:rsid w:val="00664229"/>
    <w:rPr>
      <w:color w:val="1A1A1A"/>
    </w:rPr>
  </w:style>
  <w:style w:type="character" w:customStyle="1" w:styleId="cm-variable-36">
    <w:name w:val="cm-variable-36"/>
    <w:rsid w:val="00664229"/>
    <w:rPr>
      <w:color w:val="333333"/>
    </w:rPr>
  </w:style>
  <w:style w:type="character" w:customStyle="1" w:styleId="cm-comment6">
    <w:name w:val="cm-comment6"/>
    <w:rsid w:val="00664229"/>
    <w:rPr>
      <w:i/>
      <w:iCs/>
      <w:color w:val="408080"/>
    </w:rPr>
  </w:style>
  <w:style w:type="character" w:customStyle="1" w:styleId="cm-string6">
    <w:name w:val="cm-string6"/>
    <w:rsid w:val="00664229"/>
    <w:rPr>
      <w:color w:val="BA2121"/>
    </w:rPr>
  </w:style>
  <w:style w:type="character" w:customStyle="1" w:styleId="cm-string-26">
    <w:name w:val="cm-string-26"/>
    <w:rsid w:val="00664229"/>
    <w:rPr>
      <w:color w:val="FF5500"/>
    </w:rPr>
  </w:style>
  <w:style w:type="character" w:customStyle="1" w:styleId="cm-meta6">
    <w:name w:val="cm-meta6"/>
    <w:rsid w:val="00664229"/>
    <w:rPr>
      <w:color w:val="AA22FF"/>
    </w:rPr>
  </w:style>
  <w:style w:type="character" w:customStyle="1" w:styleId="cm-qualifier6">
    <w:name w:val="cm-qualifier6"/>
    <w:rsid w:val="00664229"/>
    <w:rPr>
      <w:color w:val="555555"/>
    </w:rPr>
  </w:style>
  <w:style w:type="character" w:customStyle="1" w:styleId="cm-builtin6">
    <w:name w:val="cm-builtin6"/>
    <w:rsid w:val="00664229"/>
    <w:rPr>
      <w:color w:val="008000"/>
    </w:rPr>
  </w:style>
  <w:style w:type="character" w:customStyle="1" w:styleId="cm-bracket6">
    <w:name w:val="cm-bracket6"/>
    <w:rsid w:val="00664229"/>
    <w:rPr>
      <w:color w:val="999977"/>
    </w:rPr>
  </w:style>
  <w:style w:type="character" w:customStyle="1" w:styleId="cm-tag6">
    <w:name w:val="cm-tag6"/>
    <w:rsid w:val="00664229"/>
    <w:rPr>
      <w:color w:val="117700"/>
    </w:rPr>
  </w:style>
  <w:style w:type="character" w:customStyle="1" w:styleId="cm-attribute6">
    <w:name w:val="cm-attribute6"/>
    <w:rsid w:val="00664229"/>
    <w:rPr>
      <w:color w:val="0000CC"/>
    </w:rPr>
  </w:style>
  <w:style w:type="character" w:customStyle="1" w:styleId="cm-header6">
    <w:name w:val="cm-header6"/>
    <w:rsid w:val="00664229"/>
    <w:rPr>
      <w:color w:val="0000FF"/>
    </w:rPr>
  </w:style>
  <w:style w:type="character" w:customStyle="1" w:styleId="cm-quote6">
    <w:name w:val="cm-quote6"/>
    <w:rsid w:val="00664229"/>
    <w:rPr>
      <w:color w:val="009900"/>
    </w:rPr>
  </w:style>
  <w:style w:type="character" w:customStyle="1" w:styleId="cm-link6">
    <w:name w:val="cm-link6"/>
    <w:rsid w:val="00664229"/>
    <w:rPr>
      <w:color w:val="0000CC"/>
    </w:rPr>
  </w:style>
  <w:style w:type="character" w:customStyle="1" w:styleId="cm-error6">
    <w:name w:val="cm-error6"/>
    <w:rsid w:val="00664229"/>
    <w:rPr>
      <w:color w:val="FF0000"/>
    </w:rPr>
  </w:style>
  <w:style w:type="character" w:customStyle="1" w:styleId="cm-tab6">
    <w:name w:val="cm-tab6"/>
    <w:rsid w:val="00664229"/>
  </w:style>
  <w:style w:type="paragraph" w:customStyle="1" w:styleId="mathjaxdisplay6">
    <w:name w:val="mathjax_display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6">
    <w:name w:val="current_kernel_logo6"/>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2">
    <w:name w:val="navbar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18">
    <w:name w:val="navbar-toggle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8">
    <w:name w:val="navbar-collapse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6">
    <w:name w:val="kernel_indicator_name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42">
    <w:name w:val="badge42"/>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6">
    <w:name w:val="ui-resizable-handle6"/>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1">
    <w:name w:val="filename11"/>
    <w:rsid w:val="00664229"/>
    <w:rPr>
      <w:sz w:val="35"/>
      <w:szCs w:val="35"/>
      <w:bdr w:val="none" w:sz="0" w:space="0" w:color="auto" w:frame="1"/>
    </w:rPr>
  </w:style>
  <w:style w:type="character" w:customStyle="1" w:styleId="filename12">
    <w:name w:val="filename12"/>
    <w:rsid w:val="00664229"/>
    <w:rPr>
      <w:sz w:val="35"/>
      <w:szCs w:val="35"/>
      <w:bdr w:val="none" w:sz="0" w:space="0" w:color="auto" w:frame="1"/>
      <w:shd w:val="clear" w:color="auto" w:fill="E6E6E6"/>
    </w:rPr>
  </w:style>
  <w:style w:type="paragraph" w:customStyle="1" w:styleId="btn12">
    <w:name w:val="btn12"/>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6">
    <w:name w:val="btn-group6"/>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18">
    <w:name w:val="navbar-text18"/>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6">
    <w:name w:val="modal-body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1">
    <w:name w:val="match1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1">
    <w:name w:val="insert1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2">
    <w:name w:val="match12"/>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2">
    <w:name w:val="insert12"/>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6">
    <w:name w:val="terminal6"/>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6">
    <w:name w:val="xterm-rows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6">
    <w:name w:val="terminal-cursor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6">
    <w:name w:val="hll6"/>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7">
    <w:name w:val="c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6">
    <w:name w:val="err6"/>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8">
    <w:name w:val="k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1">
    <w:name w:val="o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6">
    <w:name w:val="ch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6">
    <w:name w:val="cm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6">
    <w:name w:val="cp6"/>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6">
    <w:name w:val="cpf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6">
    <w:name w:val="c1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6">
    <w:name w:val="cs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6">
    <w:name w:val="gd6"/>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6">
    <w:name w:val="ge6"/>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6">
    <w:name w:val="gr6"/>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6">
    <w:name w:val="gh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6">
    <w:name w:val="gi6"/>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6">
    <w:name w:val="go6"/>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6">
    <w:name w:val="gp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6">
    <w:name w:val="gs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6">
    <w:name w:val="gu6"/>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6">
    <w:name w:val="gt6"/>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6">
    <w:name w:val="kc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6">
    <w:name w:val="kd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7">
    <w:name w:val="kn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6">
    <w:name w:val="kp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6">
    <w:name w:val="kr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6">
    <w:name w:val="kt6"/>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6">
    <w:name w:val="m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8">
    <w:name w:val="s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6">
    <w:name w:val="na6"/>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7">
    <w:name w:val="nb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6">
    <w:name w:val="nc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6">
    <w:name w:val="no6"/>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6">
    <w:name w:val="nd6"/>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6">
    <w:name w:val="ni6"/>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6">
    <w:name w:val="ne6"/>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6">
    <w:name w:val="nf6"/>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6">
    <w:name w:val="nl6"/>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7">
    <w:name w:val="nn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6">
    <w:name w:val="nt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6">
    <w:name w:val="nv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7">
    <w:name w:val="ow7"/>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6">
    <w:name w:val="w6"/>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6">
    <w:name w:val="mb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7">
    <w:name w:val="mf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6">
    <w:name w:val="mh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9">
    <w:name w:val="mi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6">
    <w:name w:val="mo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6">
    <w:name w:val="sa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6">
    <w:name w:val="sb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6">
    <w:name w:val="sc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6">
    <w:name w:val="dl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6">
    <w:name w:val="sd6"/>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6">
    <w:name w:val="s2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6">
    <w:name w:val="se6"/>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6">
    <w:name w:val="sh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6">
    <w:name w:val="si6"/>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6">
    <w:name w:val="sx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6">
    <w:name w:val="sr6"/>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1">
    <w:name w:val="s1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6">
    <w:name w:val="ss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6">
    <w:name w:val="bp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6">
    <w:name w:val="fm6"/>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6">
    <w:name w:val="vc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6">
    <w:name w:val="vg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6">
    <w:name w:val="vi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6">
    <w:name w:val="vm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6">
    <w:name w:val="il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6">
    <w:name w:val="mathjax_hover_arrow6"/>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6">
    <w:name w:val="mathjax_menuarrow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6">
    <w:name w:val="noerror6"/>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2">
    <w:name w:val="o12"/>
    <w:rsid w:val="00664229"/>
  </w:style>
  <w:style w:type="character" w:customStyle="1" w:styleId="mi10">
    <w:name w:val="mi10"/>
    <w:rsid w:val="00664229"/>
  </w:style>
  <w:style w:type="character" w:customStyle="1" w:styleId="s112">
    <w:name w:val="s112"/>
    <w:rsid w:val="00664229"/>
  </w:style>
  <w:style w:type="paragraph" w:customStyle="1" w:styleId="small73">
    <w:name w:val="small7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4">
    <w:name w:val="small7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5">
    <w:name w:val="small7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6">
    <w:name w:val="small7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7">
    <w:name w:val="small7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8">
    <w:name w:val="small7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9">
    <w:name w:val="small7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0">
    <w:name w:val="small8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1">
    <w:name w:val="small8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2">
    <w:name w:val="small8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83">
    <w:name w:val="small8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84">
    <w:name w:val="small8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7">
    <w:name w:val="table7"/>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43">
    <w:name w:val="form-control4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3">
    <w:name w:val="form-control-static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44">
    <w:name w:val="form-control4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4">
    <w:name w:val="form-control-static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45">
    <w:name w:val="form-control4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46">
    <w:name w:val="form-control46"/>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9">
    <w:name w:val="input-group-addon19"/>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9">
    <w:name w:val="form-control-feedback19"/>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47">
    <w:name w:val="form-control47"/>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0">
    <w:name w:val="input-group-addon20"/>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0">
    <w:name w:val="form-control-feedback20"/>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48">
    <w:name w:val="form-control48"/>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1">
    <w:name w:val="input-group-addon21"/>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21">
    <w:name w:val="form-control-feedback21"/>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7">
    <w:name w:val="radio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7">
    <w:name w:val="checkbox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7">
    <w:name w:val="radio-inline7"/>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7">
    <w:name w:val="checkbox-inline7"/>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7">
    <w:name w:val="form-group7"/>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43">
    <w:name w:val="badge43"/>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44">
    <w:name w:val="badge4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45">
    <w:name w:val="badge4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46">
    <w:name w:val="badge4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47">
    <w:name w:val="badge4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48">
    <w:name w:val="badge4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7">
    <w:name w:val="divider7"/>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31">
    <w:name w:val="caret3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2">
    <w:name w:val="caret3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9">
    <w:name w:val="dropdown-menu1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0">
    <w:name w:val="dropdown-menu2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33">
    <w:name w:val="caret3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34">
    <w:name w:val="caret3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5">
    <w:name w:val="caret3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49">
    <w:name w:val="form-control4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7">
    <w:name w:val="nav-divider7"/>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21">
    <w:name w:val="dropdown-menu2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9">
    <w:name w:val="icon-bar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3">
    <w:name w:val="navbar-brand13"/>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9">
    <w:name w:val="navbar-text19"/>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9">
    <w:name w:val="navbar-toggle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0">
    <w:name w:val="icon-bar20"/>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9">
    <w:name w:val="navbar-collapse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3">
    <w:name w:val="navbar-form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5">
    <w:name w:val="navbar-link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26">
    <w:name w:val="navbar-link26"/>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3">
    <w:name w:val="btn-link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4">
    <w:name w:val="navbar-brand14"/>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0">
    <w:name w:val="navbar-text20"/>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0">
    <w:name w:val="navbar-toggle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1">
    <w:name w:val="icon-bar2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0">
    <w:name w:val="navbar-collapse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4">
    <w:name w:val="navbar-form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7">
    <w:name w:val="navbar-link27"/>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28">
    <w:name w:val="navbar-link2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4">
    <w:name w:val="btn-link14"/>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3">
    <w:name w:val="jumbotron13"/>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4">
    <w:name w:val="jumbotron14"/>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7">
    <w:name w:val="caption7"/>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31">
    <w:name w:val="alert-link3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32">
    <w:name w:val="alert-link3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33">
    <w:name w:val="alert-link3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34">
    <w:name w:val="alert-link3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35">
    <w:name w:val="alert-link3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3">
    <w:name w:val="panel1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3">
    <w:name w:val="panel-heading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7">
    <w:name w:val="panel-footer7"/>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7">
    <w:name w:val="close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7">
    <w:name w:val="icon-prev7"/>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7">
    <w:name w:val="icon-next7"/>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7">
    <w:name w:val="glyphicon-chevron-left7"/>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7">
    <w:name w:val="glyphicon-chevron-right7"/>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7">
    <w:name w:val="active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3">
    <w:name w:val="btn13"/>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7">
    <w:name w:val="ui-button-text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7">
    <w:name w:val="btn-upload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7">
    <w:name w:val="tree-buttons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3">
    <w:name w:val="list_item13"/>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7">
    <w:name w:val="running-indicator7"/>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7">
    <w:name w:val="kernel-name7"/>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7">
    <w:name w:val="row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7">
    <w:name w:val="pull-right7"/>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4">
    <w:name w:val="panel14"/>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4">
    <w:name w:val="panel-heading14"/>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7">
    <w:name w:val="panel-body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7">
    <w:name w:val="list_container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4">
    <w:name w:val="list_item14"/>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3">
    <w:name w:val="navbar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7">
    <w:name w:val="inner_cell7"/>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7">
    <w:name w:val="cm-keyword7"/>
    <w:rsid w:val="00664229"/>
    <w:rPr>
      <w:b/>
      <w:bCs/>
      <w:color w:val="008000"/>
    </w:rPr>
  </w:style>
  <w:style w:type="character" w:customStyle="1" w:styleId="cm-atom7">
    <w:name w:val="cm-atom7"/>
    <w:rsid w:val="00664229"/>
    <w:rPr>
      <w:color w:val="8888FF"/>
    </w:rPr>
  </w:style>
  <w:style w:type="character" w:customStyle="1" w:styleId="cm-number7">
    <w:name w:val="cm-number7"/>
    <w:rsid w:val="00664229"/>
    <w:rPr>
      <w:color w:val="008800"/>
    </w:rPr>
  </w:style>
  <w:style w:type="character" w:customStyle="1" w:styleId="cm-def7">
    <w:name w:val="cm-def7"/>
    <w:rsid w:val="00664229"/>
    <w:rPr>
      <w:color w:val="0000FF"/>
    </w:rPr>
  </w:style>
  <w:style w:type="character" w:customStyle="1" w:styleId="cm-variable7">
    <w:name w:val="cm-variable7"/>
    <w:rsid w:val="00664229"/>
    <w:rPr>
      <w:color w:val="000000"/>
    </w:rPr>
  </w:style>
  <w:style w:type="character" w:customStyle="1" w:styleId="cm-operator7">
    <w:name w:val="cm-operator7"/>
    <w:rsid w:val="00664229"/>
    <w:rPr>
      <w:b/>
      <w:bCs/>
      <w:color w:val="AA22FF"/>
    </w:rPr>
  </w:style>
  <w:style w:type="character" w:customStyle="1" w:styleId="cm-variable-27">
    <w:name w:val="cm-variable-27"/>
    <w:rsid w:val="00664229"/>
    <w:rPr>
      <w:color w:val="1A1A1A"/>
    </w:rPr>
  </w:style>
  <w:style w:type="character" w:customStyle="1" w:styleId="cm-variable-37">
    <w:name w:val="cm-variable-37"/>
    <w:rsid w:val="00664229"/>
    <w:rPr>
      <w:color w:val="333333"/>
    </w:rPr>
  </w:style>
  <w:style w:type="character" w:customStyle="1" w:styleId="cm-comment7">
    <w:name w:val="cm-comment7"/>
    <w:rsid w:val="00664229"/>
    <w:rPr>
      <w:i/>
      <w:iCs/>
      <w:color w:val="408080"/>
    </w:rPr>
  </w:style>
  <w:style w:type="character" w:customStyle="1" w:styleId="cm-string7">
    <w:name w:val="cm-string7"/>
    <w:rsid w:val="00664229"/>
    <w:rPr>
      <w:color w:val="BA2121"/>
    </w:rPr>
  </w:style>
  <w:style w:type="character" w:customStyle="1" w:styleId="cm-string-27">
    <w:name w:val="cm-string-27"/>
    <w:rsid w:val="00664229"/>
    <w:rPr>
      <w:color w:val="FF5500"/>
    </w:rPr>
  </w:style>
  <w:style w:type="character" w:customStyle="1" w:styleId="cm-meta7">
    <w:name w:val="cm-meta7"/>
    <w:rsid w:val="00664229"/>
    <w:rPr>
      <w:color w:val="AA22FF"/>
    </w:rPr>
  </w:style>
  <w:style w:type="character" w:customStyle="1" w:styleId="cm-qualifier7">
    <w:name w:val="cm-qualifier7"/>
    <w:rsid w:val="00664229"/>
    <w:rPr>
      <w:color w:val="555555"/>
    </w:rPr>
  </w:style>
  <w:style w:type="character" w:customStyle="1" w:styleId="cm-builtin7">
    <w:name w:val="cm-builtin7"/>
    <w:rsid w:val="00664229"/>
    <w:rPr>
      <w:color w:val="008000"/>
    </w:rPr>
  </w:style>
  <w:style w:type="character" w:customStyle="1" w:styleId="cm-bracket7">
    <w:name w:val="cm-bracket7"/>
    <w:rsid w:val="00664229"/>
    <w:rPr>
      <w:color w:val="999977"/>
    </w:rPr>
  </w:style>
  <w:style w:type="character" w:customStyle="1" w:styleId="cm-tag7">
    <w:name w:val="cm-tag7"/>
    <w:rsid w:val="00664229"/>
    <w:rPr>
      <w:color w:val="117700"/>
    </w:rPr>
  </w:style>
  <w:style w:type="character" w:customStyle="1" w:styleId="cm-attribute7">
    <w:name w:val="cm-attribute7"/>
    <w:rsid w:val="00664229"/>
    <w:rPr>
      <w:color w:val="0000CC"/>
    </w:rPr>
  </w:style>
  <w:style w:type="character" w:customStyle="1" w:styleId="cm-header7">
    <w:name w:val="cm-header7"/>
    <w:rsid w:val="00664229"/>
    <w:rPr>
      <w:color w:val="0000FF"/>
    </w:rPr>
  </w:style>
  <w:style w:type="character" w:customStyle="1" w:styleId="cm-quote7">
    <w:name w:val="cm-quote7"/>
    <w:rsid w:val="00664229"/>
    <w:rPr>
      <w:color w:val="009900"/>
    </w:rPr>
  </w:style>
  <w:style w:type="character" w:customStyle="1" w:styleId="cm-link7">
    <w:name w:val="cm-link7"/>
    <w:rsid w:val="00664229"/>
    <w:rPr>
      <w:color w:val="0000CC"/>
    </w:rPr>
  </w:style>
  <w:style w:type="character" w:customStyle="1" w:styleId="cm-error7">
    <w:name w:val="cm-error7"/>
    <w:rsid w:val="00664229"/>
    <w:rPr>
      <w:color w:val="FF0000"/>
    </w:rPr>
  </w:style>
  <w:style w:type="character" w:customStyle="1" w:styleId="cm-tab7">
    <w:name w:val="cm-tab7"/>
    <w:rsid w:val="00664229"/>
  </w:style>
  <w:style w:type="paragraph" w:customStyle="1" w:styleId="mathjaxdisplay7">
    <w:name w:val="mathjax_display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7">
    <w:name w:val="current_kernel_logo7"/>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4">
    <w:name w:val="navbar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21">
    <w:name w:val="navbar-toggle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1">
    <w:name w:val="navbar-collapse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7">
    <w:name w:val="kernel_indicator_name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49">
    <w:name w:val="badge49"/>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7">
    <w:name w:val="ui-resizable-handle7"/>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3">
    <w:name w:val="filename13"/>
    <w:rsid w:val="00664229"/>
    <w:rPr>
      <w:sz w:val="35"/>
      <w:szCs w:val="35"/>
      <w:bdr w:val="none" w:sz="0" w:space="0" w:color="auto" w:frame="1"/>
    </w:rPr>
  </w:style>
  <w:style w:type="character" w:customStyle="1" w:styleId="filename14">
    <w:name w:val="filename14"/>
    <w:rsid w:val="00664229"/>
    <w:rPr>
      <w:sz w:val="35"/>
      <w:szCs w:val="35"/>
      <w:bdr w:val="none" w:sz="0" w:space="0" w:color="auto" w:frame="1"/>
      <w:shd w:val="clear" w:color="auto" w:fill="E6E6E6"/>
    </w:rPr>
  </w:style>
  <w:style w:type="paragraph" w:customStyle="1" w:styleId="btn14">
    <w:name w:val="btn14"/>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7">
    <w:name w:val="btn-group7"/>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21">
    <w:name w:val="navbar-text21"/>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7">
    <w:name w:val="modal-body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3">
    <w:name w:val="match1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3">
    <w:name w:val="insert1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4">
    <w:name w:val="match14"/>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4">
    <w:name w:val="insert14"/>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7">
    <w:name w:val="terminal7"/>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7">
    <w:name w:val="xterm-rows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7">
    <w:name w:val="terminal-cursor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7">
    <w:name w:val="hll7"/>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8">
    <w:name w:val="c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7">
    <w:name w:val="err7"/>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9">
    <w:name w:val="k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3">
    <w:name w:val="o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7">
    <w:name w:val="ch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7">
    <w:name w:val="cm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7">
    <w:name w:val="cp7"/>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7">
    <w:name w:val="cpf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7">
    <w:name w:val="c1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7">
    <w:name w:val="cs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7">
    <w:name w:val="gd7"/>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7">
    <w:name w:val="ge7"/>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7">
    <w:name w:val="gr7"/>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7">
    <w:name w:val="gh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7">
    <w:name w:val="gi7"/>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7">
    <w:name w:val="go7"/>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7">
    <w:name w:val="gp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7">
    <w:name w:val="gs7"/>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7">
    <w:name w:val="gu7"/>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7">
    <w:name w:val="gt7"/>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7">
    <w:name w:val="kc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7">
    <w:name w:val="kd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8">
    <w:name w:val="kn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7">
    <w:name w:val="kp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7">
    <w:name w:val="kr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7">
    <w:name w:val="kt7"/>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7">
    <w:name w:val="m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9">
    <w:name w:val="s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7">
    <w:name w:val="na7"/>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8">
    <w:name w:val="nb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7">
    <w:name w:val="nc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7">
    <w:name w:val="no7"/>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7">
    <w:name w:val="nd7"/>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7">
    <w:name w:val="ni7"/>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7">
    <w:name w:val="ne7"/>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7">
    <w:name w:val="nf7"/>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7">
    <w:name w:val="nl7"/>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8">
    <w:name w:val="nn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7">
    <w:name w:val="nt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7">
    <w:name w:val="nv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8">
    <w:name w:val="ow8"/>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7">
    <w:name w:val="w7"/>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7">
    <w:name w:val="mb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8">
    <w:name w:val="mf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7">
    <w:name w:val="mh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1">
    <w:name w:val="mi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7">
    <w:name w:val="mo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7">
    <w:name w:val="sa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7">
    <w:name w:val="sb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7">
    <w:name w:val="sc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7">
    <w:name w:val="dl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7">
    <w:name w:val="sd7"/>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7">
    <w:name w:val="s2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7">
    <w:name w:val="se7"/>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7">
    <w:name w:val="sh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7">
    <w:name w:val="si7"/>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7">
    <w:name w:val="sx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7">
    <w:name w:val="sr7"/>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3">
    <w:name w:val="s1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7">
    <w:name w:val="ss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7">
    <w:name w:val="bp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7">
    <w:name w:val="fm7"/>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7">
    <w:name w:val="vc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7">
    <w:name w:val="vg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7">
    <w:name w:val="vi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7">
    <w:name w:val="vm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7">
    <w:name w:val="il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7">
    <w:name w:val="mathjax_hover_arrow7"/>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7">
    <w:name w:val="mathjax_menuarrow7"/>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7">
    <w:name w:val="noerror7"/>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4">
    <w:name w:val="o14"/>
    <w:rsid w:val="00664229"/>
  </w:style>
  <w:style w:type="character" w:customStyle="1" w:styleId="mi12">
    <w:name w:val="mi12"/>
    <w:rsid w:val="00664229"/>
  </w:style>
  <w:style w:type="character" w:customStyle="1" w:styleId="s114">
    <w:name w:val="s114"/>
    <w:rsid w:val="00664229"/>
  </w:style>
  <w:style w:type="paragraph" w:customStyle="1" w:styleId="small85">
    <w:name w:val="small8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6">
    <w:name w:val="small8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7">
    <w:name w:val="small8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8">
    <w:name w:val="small8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89">
    <w:name w:val="small8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0">
    <w:name w:val="small9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1">
    <w:name w:val="small9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2">
    <w:name w:val="small9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3">
    <w:name w:val="small9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4">
    <w:name w:val="small9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5">
    <w:name w:val="small9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6">
    <w:name w:val="small9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8">
    <w:name w:val="table8"/>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50">
    <w:name w:val="form-control5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5">
    <w:name w:val="form-control-static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51">
    <w:name w:val="form-control5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6">
    <w:name w:val="form-control-static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52">
    <w:name w:val="form-control5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53">
    <w:name w:val="form-control53"/>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2">
    <w:name w:val="input-group-addon22"/>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22">
    <w:name w:val="form-control-feedback22"/>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54">
    <w:name w:val="form-control54"/>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3">
    <w:name w:val="input-group-addon23"/>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3">
    <w:name w:val="form-control-feedback23"/>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55">
    <w:name w:val="form-control55"/>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4">
    <w:name w:val="input-group-addon24"/>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24">
    <w:name w:val="form-control-feedback24"/>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8">
    <w:name w:val="radio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8">
    <w:name w:val="checkbox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8">
    <w:name w:val="radio-inline8"/>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8">
    <w:name w:val="checkbox-inline8"/>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8">
    <w:name w:val="form-group8"/>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50">
    <w:name w:val="badge50"/>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51">
    <w:name w:val="badge5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52">
    <w:name w:val="badge5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53">
    <w:name w:val="badge5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54">
    <w:name w:val="badge5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55">
    <w:name w:val="badge5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8">
    <w:name w:val="divider8"/>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36">
    <w:name w:val="caret3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7">
    <w:name w:val="caret3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22">
    <w:name w:val="dropdown-menu2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3">
    <w:name w:val="dropdown-menu2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38">
    <w:name w:val="caret3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39">
    <w:name w:val="caret3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0">
    <w:name w:val="caret4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56">
    <w:name w:val="form-control5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8">
    <w:name w:val="nav-divider8"/>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24">
    <w:name w:val="dropdown-menu2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22">
    <w:name w:val="icon-bar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5">
    <w:name w:val="navbar-brand15"/>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22">
    <w:name w:val="navbar-text22"/>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22">
    <w:name w:val="navbar-toggle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3">
    <w:name w:val="icon-bar23"/>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2">
    <w:name w:val="navbar-collapse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5">
    <w:name w:val="navbar-form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9">
    <w:name w:val="navbar-link2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30">
    <w:name w:val="navbar-link30"/>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5">
    <w:name w:val="btn-link1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6">
    <w:name w:val="navbar-brand16"/>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3">
    <w:name w:val="navbar-text23"/>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3">
    <w:name w:val="navbar-toggle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4">
    <w:name w:val="icon-bar2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3">
    <w:name w:val="navbar-collapse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6">
    <w:name w:val="navbar-form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1">
    <w:name w:val="navbar-link31"/>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32">
    <w:name w:val="navbar-link3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6">
    <w:name w:val="btn-link16"/>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5">
    <w:name w:val="jumbotron15"/>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6">
    <w:name w:val="jumbotron16"/>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8">
    <w:name w:val="caption8"/>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36">
    <w:name w:val="alert-link3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37">
    <w:name w:val="alert-link3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38">
    <w:name w:val="alert-link3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39">
    <w:name w:val="alert-link3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40">
    <w:name w:val="alert-link4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5">
    <w:name w:val="panel1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5">
    <w:name w:val="panel-heading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8">
    <w:name w:val="panel-footer8"/>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8">
    <w:name w:val="close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8">
    <w:name w:val="icon-prev8"/>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8">
    <w:name w:val="icon-next8"/>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8">
    <w:name w:val="glyphicon-chevron-left8"/>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8">
    <w:name w:val="glyphicon-chevron-right8"/>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8">
    <w:name w:val="active8"/>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5">
    <w:name w:val="btn15"/>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8">
    <w:name w:val="ui-button-text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8">
    <w:name w:val="btn-upload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8">
    <w:name w:val="tree-buttons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5">
    <w:name w:val="list_item15"/>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8">
    <w:name w:val="running-indicator8"/>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8">
    <w:name w:val="kernel-name8"/>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8">
    <w:name w:val="row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8">
    <w:name w:val="pull-right8"/>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6">
    <w:name w:val="panel16"/>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6">
    <w:name w:val="panel-heading16"/>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8">
    <w:name w:val="panel-body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8">
    <w:name w:val="list_container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6">
    <w:name w:val="list_item16"/>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5">
    <w:name w:val="navbar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8">
    <w:name w:val="inner_cell8"/>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8">
    <w:name w:val="cm-keyword8"/>
    <w:rsid w:val="00664229"/>
    <w:rPr>
      <w:b/>
      <w:bCs/>
      <w:color w:val="008000"/>
    </w:rPr>
  </w:style>
  <w:style w:type="character" w:customStyle="1" w:styleId="cm-atom8">
    <w:name w:val="cm-atom8"/>
    <w:rsid w:val="00664229"/>
    <w:rPr>
      <w:color w:val="8888FF"/>
    </w:rPr>
  </w:style>
  <w:style w:type="character" w:customStyle="1" w:styleId="cm-number8">
    <w:name w:val="cm-number8"/>
    <w:rsid w:val="00664229"/>
    <w:rPr>
      <w:color w:val="008800"/>
    </w:rPr>
  </w:style>
  <w:style w:type="character" w:customStyle="1" w:styleId="cm-def8">
    <w:name w:val="cm-def8"/>
    <w:rsid w:val="00664229"/>
    <w:rPr>
      <w:color w:val="0000FF"/>
    </w:rPr>
  </w:style>
  <w:style w:type="character" w:customStyle="1" w:styleId="cm-variable8">
    <w:name w:val="cm-variable8"/>
    <w:rsid w:val="00664229"/>
    <w:rPr>
      <w:color w:val="000000"/>
    </w:rPr>
  </w:style>
  <w:style w:type="character" w:customStyle="1" w:styleId="cm-operator8">
    <w:name w:val="cm-operator8"/>
    <w:rsid w:val="00664229"/>
    <w:rPr>
      <w:b/>
      <w:bCs/>
      <w:color w:val="AA22FF"/>
    </w:rPr>
  </w:style>
  <w:style w:type="character" w:customStyle="1" w:styleId="cm-variable-28">
    <w:name w:val="cm-variable-28"/>
    <w:rsid w:val="00664229"/>
    <w:rPr>
      <w:color w:val="1A1A1A"/>
    </w:rPr>
  </w:style>
  <w:style w:type="character" w:customStyle="1" w:styleId="cm-variable-38">
    <w:name w:val="cm-variable-38"/>
    <w:rsid w:val="00664229"/>
    <w:rPr>
      <w:color w:val="333333"/>
    </w:rPr>
  </w:style>
  <w:style w:type="character" w:customStyle="1" w:styleId="cm-comment8">
    <w:name w:val="cm-comment8"/>
    <w:rsid w:val="00664229"/>
    <w:rPr>
      <w:i/>
      <w:iCs/>
      <w:color w:val="408080"/>
    </w:rPr>
  </w:style>
  <w:style w:type="character" w:customStyle="1" w:styleId="cm-string8">
    <w:name w:val="cm-string8"/>
    <w:rsid w:val="00664229"/>
    <w:rPr>
      <w:color w:val="BA2121"/>
    </w:rPr>
  </w:style>
  <w:style w:type="character" w:customStyle="1" w:styleId="cm-string-28">
    <w:name w:val="cm-string-28"/>
    <w:rsid w:val="00664229"/>
    <w:rPr>
      <w:color w:val="FF5500"/>
    </w:rPr>
  </w:style>
  <w:style w:type="character" w:customStyle="1" w:styleId="cm-meta8">
    <w:name w:val="cm-meta8"/>
    <w:rsid w:val="00664229"/>
    <w:rPr>
      <w:color w:val="AA22FF"/>
    </w:rPr>
  </w:style>
  <w:style w:type="character" w:customStyle="1" w:styleId="cm-qualifier8">
    <w:name w:val="cm-qualifier8"/>
    <w:rsid w:val="00664229"/>
    <w:rPr>
      <w:color w:val="555555"/>
    </w:rPr>
  </w:style>
  <w:style w:type="character" w:customStyle="1" w:styleId="cm-builtin8">
    <w:name w:val="cm-builtin8"/>
    <w:rsid w:val="00664229"/>
    <w:rPr>
      <w:color w:val="008000"/>
    </w:rPr>
  </w:style>
  <w:style w:type="character" w:customStyle="1" w:styleId="cm-bracket8">
    <w:name w:val="cm-bracket8"/>
    <w:rsid w:val="00664229"/>
    <w:rPr>
      <w:color w:val="999977"/>
    </w:rPr>
  </w:style>
  <w:style w:type="character" w:customStyle="1" w:styleId="cm-tag8">
    <w:name w:val="cm-tag8"/>
    <w:rsid w:val="00664229"/>
    <w:rPr>
      <w:color w:val="117700"/>
    </w:rPr>
  </w:style>
  <w:style w:type="character" w:customStyle="1" w:styleId="cm-attribute8">
    <w:name w:val="cm-attribute8"/>
    <w:rsid w:val="00664229"/>
    <w:rPr>
      <w:color w:val="0000CC"/>
    </w:rPr>
  </w:style>
  <w:style w:type="character" w:customStyle="1" w:styleId="cm-header8">
    <w:name w:val="cm-header8"/>
    <w:rsid w:val="00664229"/>
    <w:rPr>
      <w:color w:val="0000FF"/>
    </w:rPr>
  </w:style>
  <w:style w:type="character" w:customStyle="1" w:styleId="cm-quote8">
    <w:name w:val="cm-quote8"/>
    <w:rsid w:val="00664229"/>
    <w:rPr>
      <w:color w:val="009900"/>
    </w:rPr>
  </w:style>
  <w:style w:type="character" w:customStyle="1" w:styleId="cm-link8">
    <w:name w:val="cm-link8"/>
    <w:rsid w:val="00664229"/>
    <w:rPr>
      <w:color w:val="0000CC"/>
    </w:rPr>
  </w:style>
  <w:style w:type="character" w:customStyle="1" w:styleId="cm-error8">
    <w:name w:val="cm-error8"/>
    <w:rsid w:val="00664229"/>
    <w:rPr>
      <w:color w:val="FF0000"/>
    </w:rPr>
  </w:style>
  <w:style w:type="character" w:customStyle="1" w:styleId="cm-tab8">
    <w:name w:val="cm-tab8"/>
    <w:rsid w:val="00664229"/>
  </w:style>
  <w:style w:type="paragraph" w:customStyle="1" w:styleId="mathjaxdisplay8">
    <w:name w:val="mathjax_display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8">
    <w:name w:val="current_kernel_logo8"/>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6">
    <w:name w:val="navbar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24">
    <w:name w:val="navbar-toggle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4">
    <w:name w:val="navbar-collapse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8">
    <w:name w:val="kernel_indicator_name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56">
    <w:name w:val="badge56"/>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8">
    <w:name w:val="ui-resizable-handle8"/>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5">
    <w:name w:val="filename15"/>
    <w:rsid w:val="00664229"/>
    <w:rPr>
      <w:sz w:val="35"/>
      <w:szCs w:val="35"/>
      <w:bdr w:val="none" w:sz="0" w:space="0" w:color="auto" w:frame="1"/>
    </w:rPr>
  </w:style>
  <w:style w:type="character" w:customStyle="1" w:styleId="filename16">
    <w:name w:val="filename16"/>
    <w:rsid w:val="00664229"/>
    <w:rPr>
      <w:sz w:val="35"/>
      <w:szCs w:val="35"/>
      <w:bdr w:val="none" w:sz="0" w:space="0" w:color="auto" w:frame="1"/>
      <w:shd w:val="clear" w:color="auto" w:fill="E6E6E6"/>
    </w:rPr>
  </w:style>
  <w:style w:type="paragraph" w:customStyle="1" w:styleId="btn16">
    <w:name w:val="btn16"/>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8">
    <w:name w:val="btn-group8"/>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24">
    <w:name w:val="navbar-text24"/>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8">
    <w:name w:val="modal-body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5">
    <w:name w:val="match1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5">
    <w:name w:val="insert1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6">
    <w:name w:val="match16"/>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6">
    <w:name w:val="insert16"/>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8">
    <w:name w:val="terminal8"/>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8">
    <w:name w:val="xterm-rows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8">
    <w:name w:val="terminal-cursor8"/>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8">
    <w:name w:val="hll8"/>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9">
    <w:name w:val="c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8">
    <w:name w:val="err8"/>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0">
    <w:name w:val="k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5">
    <w:name w:val="o1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8">
    <w:name w:val="ch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8">
    <w:name w:val="cm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8">
    <w:name w:val="cp8"/>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8">
    <w:name w:val="cpf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8">
    <w:name w:val="c1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8">
    <w:name w:val="cs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8">
    <w:name w:val="gd8"/>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8">
    <w:name w:val="ge8"/>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8">
    <w:name w:val="gr8"/>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8">
    <w:name w:val="gh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8">
    <w:name w:val="gi8"/>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8">
    <w:name w:val="go8"/>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8">
    <w:name w:val="gp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8">
    <w:name w:val="gs8"/>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8">
    <w:name w:val="gu8"/>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8">
    <w:name w:val="gt8"/>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8">
    <w:name w:val="kc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8">
    <w:name w:val="kd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9">
    <w:name w:val="kn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8">
    <w:name w:val="kp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8">
    <w:name w:val="kr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8">
    <w:name w:val="kt8"/>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8">
    <w:name w:val="m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10">
    <w:name w:val="s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8">
    <w:name w:val="na8"/>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9">
    <w:name w:val="nb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8">
    <w:name w:val="nc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8">
    <w:name w:val="no8"/>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8">
    <w:name w:val="nd8"/>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8">
    <w:name w:val="ni8"/>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8">
    <w:name w:val="ne8"/>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8">
    <w:name w:val="nf8"/>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8">
    <w:name w:val="nl8"/>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9">
    <w:name w:val="nn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8">
    <w:name w:val="nt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8">
    <w:name w:val="nv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9">
    <w:name w:val="ow9"/>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8">
    <w:name w:val="w8"/>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8">
    <w:name w:val="mb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9">
    <w:name w:val="mf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8">
    <w:name w:val="mh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3">
    <w:name w:val="mi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8">
    <w:name w:val="mo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8">
    <w:name w:val="sa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8">
    <w:name w:val="sb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8">
    <w:name w:val="sc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8">
    <w:name w:val="dl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8">
    <w:name w:val="sd8"/>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8">
    <w:name w:val="s2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8">
    <w:name w:val="se8"/>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8">
    <w:name w:val="sh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8">
    <w:name w:val="si8"/>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8">
    <w:name w:val="sx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8">
    <w:name w:val="sr8"/>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5">
    <w:name w:val="s11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8">
    <w:name w:val="ss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8">
    <w:name w:val="bp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8">
    <w:name w:val="fm8"/>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8">
    <w:name w:val="vc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8">
    <w:name w:val="vg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8">
    <w:name w:val="vi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8">
    <w:name w:val="vm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8">
    <w:name w:val="il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8">
    <w:name w:val="mathjax_hover_arrow8"/>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8">
    <w:name w:val="mathjax_menuarrow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8">
    <w:name w:val="noerror8"/>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6">
    <w:name w:val="o16"/>
    <w:rsid w:val="00664229"/>
  </w:style>
  <w:style w:type="character" w:customStyle="1" w:styleId="mi14">
    <w:name w:val="mi14"/>
    <w:rsid w:val="00664229"/>
  </w:style>
  <w:style w:type="character" w:customStyle="1" w:styleId="nb10">
    <w:name w:val="nb10"/>
    <w:rsid w:val="00664229"/>
  </w:style>
  <w:style w:type="character" w:customStyle="1" w:styleId="c19">
    <w:name w:val="c19"/>
    <w:rsid w:val="00664229"/>
  </w:style>
  <w:style w:type="character" w:customStyle="1" w:styleId="s116">
    <w:name w:val="s116"/>
    <w:rsid w:val="00664229"/>
  </w:style>
  <w:style w:type="character" w:customStyle="1" w:styleId="mi16">
    <w:name w:val="mi16"/>
    <w:rsid w:val="00664229"/>
  </w:style>
  <w:style w:type="character" w:customStyle="1" w:styleId="o20">
    <w:name w:val="o20"/>
    <w:rsid w:val="00664229"/>
  </w:style>
  <w:style w:type="character" w:customStyle="1" w:styleId="mi18">
    <w:name w:val="mi18"/>
    <w:rsid w:val="00664229"/>
  </w:style>
  <w:style w:type="paragraph" w:customStyle="1" w:styleId="s29">
    <w:name w:val="s2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9">
    <w:name w:val="si9"/>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character" w:customStyle="1" w:styleId="nb11">
    <w:name w:val="nb11"/>
    <w:rsid w:val="00664229"/>
  </w:style>
  <w:style w:type="paragraph" w:customStyle="1" w:styleId="nb12">
    <w:name w:val="nb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9">
    <w:name w:val="nc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f9">
    <w:name w:val="nf9"/>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ow10">
    <w:name w:val="ow10"/>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sd9">
    <w:name w:val="sd9"/>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0">
    <w:name w:val="s2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9">
    <w:name w:val="se9"/>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i10">
    <w:name w:val="si10"/>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bp9">
    <w:name w:val="bp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mall97">
    <w:name w:val="small9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8">
    <w:name w:val="small9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9">
    <w:name w:val="small9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0">
    <w:name w:val="small10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1">
    <w:name w:val="small10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2">
    <w:name w:val="small10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3">
    <w:name w:val="small10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4">
    <w:name w:val="small10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5">
    <w:name w:val="small10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6">
    <w:name w:val="small10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7">
    <w:name w:val="small10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8">
    <w:name w:val="small10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9">
    <w:name w:val="table9"/>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57">
    <w:name w:val="form-control5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7">
    <w:name w:val="form-control-static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58">
    <w:name w:val="form-control5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8">
    <w:name w:val="form-control-static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59">
    <w:name w:val="form-control5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60">
    <w:name w:val="form-control60"/>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5">
    <w:name w:val="input-group-addon25"/>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25">
    <w:name w:val="form-control-feedback25"/>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61">
    <w:name w:val="form-control61"/>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6">
    <w:name w:val="input-group-addon26"/>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6">
    <w:name w:val="form-control-feedback26"/>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62">
    <w:name w:val="form-control62"/>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7">
    <w:name w:val="input-group-addon27"/>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27">
    <w:name w:val="form-control-feedback27"/>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9">
    <w:name w:val="radio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9">
    <w:name w:val="checkbox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9">
    <w:name w:val="radio-inline9"/>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9">
    <w:name w:val="checkbox-inline9"/>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9">
    <w:name w:val="form-group9"/>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57">
    <w:name w:val="badge57"/>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58">
    <w:name w:val="badge5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59">
    <w:name w:val="badge5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60">
    <w:name w:val="badge6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61">
    <w:name w:val="badge6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62">
    <w:name w:val="badge6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9">
    <w:name w:val="divider9"/>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41">
    <w:name w:val="caret4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2">
    <w:name w:val="caret4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25">
    <w:name w:val="dropdown-menu2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6">
    <w:name w:val="dropdown-menu2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43">
    <w:name w:val="caret4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44">
    <w:name w:val="caret4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5">
    <w:name w:val="caret4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63">
    <w:name w:val="form-control6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9">
    <w:name w:val="nav-divider9"/>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27">
    <w:name w:val="dropdown-menu2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25">
    <w:name w:val="icon-bar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7">
    <w:name w:val="navbar-brand17"/>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25">
    <w:name w:val="navbar-text25"/>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25">
    <w:name w:val="navbar-toggle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6">
    <w:name w:val="icon-bar26"/>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5">
    <w:name w:val="navbar-collapse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7">
    <w:name w:val="navbar-form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3">
    <w:name w:val="navbar-link3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34">
    <w:name w:val="navbar-link34"/>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7">
    <w:name w:val="btn-link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8">
    <w:name w:val="navbar-brand18"/>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6">
    <w:name w:val="navbar-text26"/>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6">
    <w:name w:val="navbar-toggle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7">
    <w:name w:val="icon-bar2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6">
    <w:name w:val="navbar-collapse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8">
    <w:name w:val="navbar-form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5">
    <w:name w:val="navbar-link35"/>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36">
    <w:name w:val="navbar-link3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8">
    <w:name w:val="btn-link18"/>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7">
    <w:name w:val="jumbotron17"/>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8">
    <w:name w:val="jumbotron18"/>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9">
    <w:name w:val="caption9"/>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41">
    <w:name w:val="alert-link4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42">
    <w:name w:val="alert-link4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43">
    <w:name w:val="alert-link4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44">
    <w:name w:val="alert-link4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45">
    <w:name w:val="alert-link4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7">
    <w:name w:val="panel1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7">
    <w:name w:val="panel-heading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9">
    <w:name w:val="panel-footer9"/>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9">
    <w:name w:val="close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9">
    <w:name w:val="icon-prev9"/>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9">
    <w:name w:val="icon-next9"/>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9">
    <w:name w:val="glyphicon-chevron-left9"/>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9">
    <w:name w:val="glyphicon-chevron-right9"/>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9">
    <w:name w:val="active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7">
    <w:name w:val="btn17"/>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9">
    <w:name w:val="ui-button-text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9">
    <w:name w:val="btn-upload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9">
    <w:name w:val="tree-buttons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7">
    <w:name w:val="list_item17"/>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9">
    <w:name w:val="running-indicator9"/>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9">
    <w:name w:val="kernel-name9"/>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9">
    <w:name w:val="row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9">
    <w:name w:val="pull-right9"/>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8">
    <w:name w:val="panel18"/>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8">
    <w:name w:val="panel-heading18"/>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9">
    <w:name w:val="panel-bod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9">
    <w:name w:val="list_container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8">
    <w:name w:val="list_item18"/>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7">
    <w:name w:val="navbar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9">
    <w:name w:val="inner_cell9"/>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9">
    <w:name w:val="cm-keyword9"/>
    <w:rsid w:val="00664229"/>
    <w:rPr>
      <w:b/>
      <w:bCs/>
      <w:color w:val="008000"/>
    </w:rPr>
  </w:style>
  <w:style w:type="character" w:customStyle="1" w:styleId="cm-atom9">
    <w:name w:val="cm-atom9"/>
    <w:rsid w:val="00664229"/>
    <w:rPr>
      <w:color w:val="8888FF"/>
    </w:rPr>
  </w:style>
  <w:style w:type="character" w:customStyle="1" w:styleId="cm-number9">
    <w:name w:val="cm-number9"/>
    <w:rsid w:val="00664229"/>
    <w:rPr>
      <w:color w:val="008800"/>
    </w:rPr>
  </w:style>
  <w:style w:type="character" w:customStyle="1" w:styleId="cm-def9">
    <w:name w:val="cm-def9"/>
    <w:rsid w:val="00664229"/>
    <w:rPr>
      <w:color w:val="0000FF"/>
    </w:rPr>
  </w:style>
  <w:style w:type="character" w:customStyle="1" w:styleId="cm-variable9">
    <w:name w:val="cm-variable9"/>
    <w:rsid w:val="00664229"/>
    <w:rPr>
      <w:color w:val="000000"/>
    </w:rPr>
  </w:style>
  <w:style w:type="character" w:customStyle="1" w:styleId="cm-operator9">
    <w:name w:val="cm-operator9"/>
    <w:rsid w:val="00664229"/>
    <w:rPr>
      <w:b/>
      <w:bCs/>
      <w:color w:val="AA22FF"/>
    </w:rPr>
  </w:style>
  <w:style w:type="character" w:customStyle="1" w:styleId="cm-variable-29">
    <w:name w:val="cm-variable-29"/>
    <w:rsid w:val="00664229"/>
    <w:rPr>
      <w:color w:val="1A1A1A"/>
    </w:rPr>
  </w:style>
  <w:style w:type="character" w:customStyle="1" w:styleId="cm-variable-39">
    <w:name w:val="cm-variable-39"/>
    <w:rsid w:val="00664229"/>
    <w:rPr>
      <w:color w:val="333333"/>
    </w:rPr>
  </w:style>
  <w:style w:type="character" w:customStyle="1" w:styleId="cm-comment9">
    <w:name w:val="cm-comment9"/>
    <w:rsid w:val="00664229"/>
    <w:rPr>
      <w:i/>
      <w:iCs/>
      <w:color w:val="408080"/>
    </w:rPr>
  </w:style>
  <w:style w:type="character" w:customStyle="1" w:styleId="cm-string9">
    <w:name w:val="cm-string9"/>
    <w:rsid w:val="00664229"/>
    <w:rPr>
      <w:color w:val="BA2121"/>
    </w:rPr>
  </w:style>
  <w:style w:type="character" w:customStyle="1" w:styleId="cm-string-29">
    <w:name w:val="cm-string-29"/>
    <w:rsid w:val="00664229"/>
    <w:rPr>
      <w:color w:val="FF5500"/>
    </w:rPr>
  </w:style>
  <w:style w:type="character" w:customStyle="1" w:styleId="cm-meta9">
    <w:name w:val="cm-meta9"/>
    <w:rsid w:val="00664229"/>
    <w:rPr>
      <w:color w:val="AA22FF"/>
    </w:rPr>
  </w:style>
  <w:style w:type="character" w:customStyle="1" w:styleId="cm-qualifier9">
    <w:name w:val="cm-qualifier9"/>
    <w:rsid w:val="00664229"/>
    <w:rPr>
      <w:color w:val="555555"/>
    </w:rPr>
  </w:style>
  <w:style w:type="character" w:customStyle="1" w:styleId="cm-builtin9">
    <w:name w:val="cm-builtin9"/>
    <w:rsid w:val="00664229"/>
    <w:rPr>
      <w:color w:val="008000"/>
    </w:rPr>
  </w:style>
  <w:style w:type="character" w:customStyle="1" w:styleId="cm-bracket9">
    <w:name w:val="cm-bracket9"/>
    <w:rsid w:val="00664229"/>
    <w:rPr>
      <w:color w:val="999977"/>
    </w:rPr>
  </w:style>
  <w:style w:type="character" w:customStyle="1" w:styleId="cm-tag9">
    <w:name w:val="cm-tag9"/>
    <w:rsid w:val="00664229"/>
    <w:rPr>
      <w:color w:val="117700"/>
    </w:rPr>
  </w:style>
  <w:style w:type="character" w:customStyle="1" w:styleId="cm-attribute9">
    <w:name w:val="cm-attribute9"/>
    <w:rsid w:val="00664229"/>
    <w:rPr>
      <w:color w:val="0000CC"/>
    </w:rPr>
  </w:style>
  <w:style w:type="character" w:customStyle="1" w:styleId="cm-header9">
    <w:name w:val="cm-header9"/>
    <w:rsid w:val="00664229"/>
    <w:rPr>
      <w:color w:val="0000FF"/>
    </w:rPr>
  </w:style>
  <w:style w:type="character" w:customStyle="1" w:styleId="cm-quote9">
    <w:name w:val="cm-quote9"/>
    <w:rsid w:val="00664229"/>
    <w:rPr>
      <w:color w:val="009900"/>
    </w:rPr>
  </w:style>
  <w:style w:type="character" w:customStyle="1" w:styleId="cm-link9">
    <w:name w:val="cm-link9"/>
    <w:rsid w:val="00664229"/>
    <w:rPr>
      <w:color w:val="0000CC"/>
    </w:rPr>
  </w:style>
  <w:style w:type="character" w:customStyle="1" w:styleId="cm-error9">
    <w:name w:val="cm-error9"/>
    <w:rsid w:val="00664229"/>
    <w:rPr>
      <w:color w:val="FF0000"/>
    </w:rPr>
  </w:style>
  <w:style w:type="character" w:customStyle="1" w:styleId="cm-tab9">
    <w:name w:val="cm-tab9"/>
    <w:rsid w:val="00664229"/>
  </w:style>
  <w:style w:type="paragraph" w:customStyle="1" w:styleId="mathjaxdisplay9">
    <w:name w:val="mathjax_displa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9">
    <w:name w:val="current_kernel_logo9"/>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8">
    <w:name w:val="navbar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27">
    <w:name w:val="navbar-toggle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7">
    <w:name w:val="navbar-collapse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9">
    <w:name w:val="kernel_indicator_name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63">
    <w:name w:val="badge63"/>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9">
    <w:name w:val="ui-resizable-handle9"/>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7">
    <w:name w:val="filename17"/>
    <w:rsid w:val="00664229"/>
    <w:rPr>
      <w:sz w:val="35"/>
      <w:szCs w:val="35"/>
      <w:bdr w:val="none" w:sz="0" w:space="0" w:color="auto" w:frame="1"/>
    </w:rPr>
  </w:style>
  <w:style w:type="character" w:customStyle="1" w:styleId="filename18">
    <w:name w:val="filename18"/>
    <w:rsid w:val="00664229"/>
    <w:rPr>
      <w:sz w:val="35"/>
      <w:szCs w:val="35"/>
      <w:bdr w:val="none" w:sz="0" w:space="0" w:color="auto" w:frame="1"/>
      <w:shd w:val="clear" w:color="auto" w:fill="E6E6E6"/>
    </w:rPr>
  </w:style>
  <w:style w:type="paragraph" w:customStyle="1" w:styleId="btn18">
    <w:name w:val="btn18"/>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9">
    <w:name w:val="btn-group9"/>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27">
    <w:name w:val="navbar-text27"/>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9">
    <w:name w:val="modal-bod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7">
    <w:name w:val="match1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7">
    <w:name w:val="insert1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8">
    <w:name w:val="match18"/>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8">
    <w:name w:val="insert18"/>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9">
    <w:name w:val="terminal9"/>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9">
    <w:name w:val="xterm-rows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9">
    <w:name w:val="terminal-cursor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9">
    <w:name w:val="hll9"/>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10">
    <w:name w:val="c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9">
    <w:name w:val="err9"/>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1">
    <w:name w:val="k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7">
    <w:name w:val="o1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9">
    <w:name w:val="ch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9">
    <w:name w:val="cm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9">
    <w:name w:val="cp9"/>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9">
    <w:name w:val="cpf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9">
    <w:name w:val="cs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9">
    <w:name w:val="gd9"/>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9">
    <w:name w:val="ge9"/>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9">
    <w:name w:val="gr9"/>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9">
    <w:name w:val="gh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9">
    <w:name w:val="gi9"/>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9">
    <w:name w:val="go9"/>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9">
    <w:name w:val="gp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9">
    <w:name w:val="gs9"/>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9">
    <w:name w:val="gu9"/>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9">
    <w:name w:val="gt9"/>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9">
    <w:name w:val="kc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9">
    <w:name w:val="kd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0">
    <w:name w:val="kn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9">
    <w:name w:val="kp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9">
    <w:name w:val="kr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9">
    <w:name w:val="kt9"/>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9">
    <w:name w:val="m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20">
    <w:name w:val="s2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9">
    <w:name w:val="na9"/>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3">
    <w:name w:val="nb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0">
    <w:name w:val="nc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9">
    <w:name w:val="no9"/>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9">
    <w:name w:val="nd9"/>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9">
    <w:name w:val="ni9"/>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9">
    <w:name w:val="ne9"/>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0">
    <w:name w:val="nf10"/>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9">
    <w:name w:val="nl9"/>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0">
    <w:name w:val="nn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9">
    <w:name w:val="nt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9">
    <w:name w:val="nv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1">
    <w:name w:val="ow11"/>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9">
    <w:name w:val="w9"/>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9">
    <w:name w:val="mb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9">
    <w:name w:val="mh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9">
    <w:name w:val="mo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9">
    <w:name w:val="sa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9">
    <w:name w:val="sb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9">
    <w:name w:val="sc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9">
    <w:name w:val="dl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0">
    <w:name w:val="sd10"/>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1">
    <w:name w:val="s2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0">
    <w:name w:val="se10"/>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9">
    <w:name w:val="sh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1">
    <w:name w:val="si1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9">
    <w:name w:val="sx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9">
    <w:name w:val="sr9"/>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7">
    <w:name w:val="s11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9">
    <w:name w:val="ss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0">
    <w:name w:val="bp10"/>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9">
    <w:name w:val="fm9"/>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9">
    <w:name w:val="vc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9">
    <w:name w:val="vg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9">
    <w:name w:val="vi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9">
    <w:name w:val="vm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9">
    <w:name w:val="il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9">
    <w:name w:val="mathjax_hover_arrow9"/>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9">
    <w:name w:val="mathjax_menuarrow9"/>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9">
    <w:name w:val="noerror9"/>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k12">
    <w:name w:val="k12"/>
    <w:rsid w:val="00664229"/>
  </w:style>
  <w:style w:type="character" w:customStyle="1" w:styleId="nf11">
    <w:name w:val="nf11"/>
    <w:rsid w:val="00664229"/>
  </w:style>
  <w:style w:type="character" w:customStyle="1" w:styleId="s118">
    <w:name w:val="s118"/>
    <w:rsid w:val="00664229"/>
  </w:style>
  <w:style w:type="character" w:customStyle="1" w:styleId="o18">
    <w:name w:val="o18"/>
    <w:rsid w:val="00664229"/>
  </w:style>
  <w:style w:type="character" w:customStyle="1" w:styleId="s212">
    <w:name w:val="s212"/>
    <w:rsid w:val="00664229"/>
  </w:style>
  <w:style w:type="paragraph" w:customStyle="1" w:styleId="small109">
    <w:name w:val="small10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0">
    <w:name w:val="small11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1">
    <w:name w:val="small11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2">
    <w:name w:val="small11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3">
    <w:name w:val="small1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4">
    <w:name w:val="small11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5">
    <w:name w:val="small11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6">
    <w:name w:val="small11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7">
    <w:name w:val="small1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8">
    <w:name w:val="small11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9">
    <w:name w:val="small11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0">
    <w:name w:val="small12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0">
    <w:name w:val="table10"/>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64">
    <w:name w:val="form-control6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9">
    <w:name w:val="form-control-static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65">
    <w:name w:val="form-control6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0">
    <w:name w:val="form-control-static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66">
    <w:name w:val="form-control6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67">
    <w:name w:val="form-control67"/>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8">
    <w:name w:val="input-group-addon28"/>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28">
    <w:name w:val="form-control-feedback28"/>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68">
    <w:name w:val="form-control68"/>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9">
    <w:name w:val="input-group-addon29"/>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9">
    <w:name w:val="form-control-feedback29"/>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69">
    <w:name w:val="form-control69"/>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0">
    <w:name w:val="input-group-addon30"/>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0">
    <w:name w:val="form-control-feedback30"/>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0">
    <w:name w:val="radio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0">
    <w:name w:val="checkbox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0">
    <w:name w:val="radio-inline10"/>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0">
    <w:name w:val="checkbox-inline10"/>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0">
    <w:name w:val="form-group10"/>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64">
    <w:name w:val="badge64"/>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65">
    <w:name w:val="badge6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66">
    <w:name w:val="badge6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67">
    <w:name w:val="badge6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68">
    <w:name w:val="badge6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69">
    <w:name w:val="badge6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0">
    <w:name w:val="divider10"/>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46">
    <w:name w:val="caret4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7">
    <w:name w:val="caret4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28">
    <w:name w:val="dropdown-menu2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9">
    <w:name w:val="dropdown-menu2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48">
    <w:name w:val="caret4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49">
    <w:name w:val="caret4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0">
    <w:name w:val="caret5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70">
    <w:name w:val="form-control7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0">
    <w:name w:val="nav-divider10"/>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0">
    <w:name w:val="dropdown-menu3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28">
    <w:name w:val="icon-bar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9">
    <w:name w:val="navbar-brand19"/>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28">
    <w:name w:val="navbar-text28"/>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28">
    <w:name w:val="navbar-toggle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9">
    <w:name w:val="icon-bar29"/>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8">
    <w:name w:val="navbar-collapse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9">
    <w:name w:val="navbar-form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7">
    <w:name w:val="navbar-link3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38">
    <w:name w:val="navbar-link38"/>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9">
    <w:name w:val="btn-link1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0">
    <w:name w:val="navbar-brand20"/>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9">
    <w:name w:val="navbar-text29"/>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9">
    <w:name w:val="navbar-toggle2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0">
    <w:name w:val="icon-bar30"/>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9">
    <w:name w:val="navbar-collapse2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0">
    <w:name w:val="navbar-form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9">
    <w:name w:val="navbar-link39"/>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0">
    <w:name w:val="navbar-link40"/>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0">
    <w:name w:val="btn-link20"/>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9">
    <w:name w:val="jumbotron19"/>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0">
    <w:name w:val="jumbotron20"/>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0">
    <w:name w:val="caption10"/>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46">
    <w:name w:val="alert-link4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47">
    <w:name w:val="alert-link4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48">
    <w:name w:val="alert-link4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49">
    <w:name w:val="alert-link4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50">
    <w:name w:val="alert-link5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9">
    <w:name w:val="panel1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9">
    <w:name w:val="panel-heading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0">
    <w:name w:val="panel-footer10"/>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0">
    <w:name w:val="close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0">
    <w:name w:val="icon-prev10"/>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0">
    <w:name w:val="icon-next10"/>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0">
    <w:name w:val="glyphicon-chevron-left10"/>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0">
    <w:name w:val="glyphicon-chevron-right10"/>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0">
    <w:name w:val="active10"/>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9">
    <w:name w:val="btn19"/>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0">
    <w:name w:val="ui-button-text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0">
    <w:name w:val="btn-upload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0">
    <w:name w:val="tree-buttons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9">
    <w:name w:val="list_item19"/>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0">
    <w:name w:val="running-indicator10"/>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0">
    <w:name w:val="kernel-name10"/>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0">
    <w:name w:val="row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0">
    <w:name w:val="pull-right10"/>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0">
    <w:name w:val="panel20"/>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0">
    <w:name w:val="panel-heading20"/>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0">
    <w:name w:val="panel-body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0">
    <w:name w:val="list_container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0">
    <w:name w:val="list_item20"/>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9">
    <w:name w:val="navbar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0">
    <w:name w:val="inner_cell10"/>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0">
    <w:name w:val="cm-keyword10"/>
    <w:rsid w:val="00664229"/>
    <w:rPr>
      <w:b/>
      <w:bCs/>
      <w:color w:val="008000"/>
    </w:rPr>
  </w:style>
  <w:style w:type="character" w:customStyle="1" w:styleId="cm-atom10">
    <w:name w:val="cm-atom10"/>
    <w:rsid w:val="00664229"/>
    <w:rPr>
      <w:color w:val="8888FF"/>
    </w:rPr>
  </w:style>
  <w:style w:type="character" w:customStyle="1" w:styleId="cm-number10">
    <w:name w:val="cm-number10"/>
    <w:rsid w:val="00664229"/>
    <w:rPr>
      <w:color w:val="008800"/>
    </w:rPr>
  </w:style>
  <w:style w:type="character" w:customStyle="1" w:styleId="cm-def10">
    <w:name w:val="cm-def10"/>
    <w:rsid w:val="00664229"/>
    <w:rPr>
      <w:color w:val="0000FF"/>
    </w:rPr>
  </w:style>
  <w:style w:type="character" w:customStyle="1" w:styleId="cm-variable10">
    <w:name w:val="cm-variable10"/>
    <w:rsid w:val="00664229"/>
    <w:rPr>
      <w:color w:val="000000"/>
    </w:rPr>
  </w:style>
  <w:style w:type="character" w:customStyle="1" w:styleId="cm-operator10">
    <w:name w:val="cm-operator10"/>
    <w:rsid w:val="00664229"/>
    <w:rPr>
      <w:b/>
      <w:bCs/>
      <w:color w:val="AA22FF"/>
    </w:rPr>
  </w:style>
  <w:style w:type="character" w:customStyle="1" w:styleId="cm-variable-210">
    <w:name w:val="cm-variable-210"/>
    <w:rsid w:val="00664229"/>
    <w:rPr>
      <w:color w:val="1A1A1A"/>
    </w:rPr>
  </w:style>
  <w:style w:type="character" w:customStyle="1" w:styleId="cm-variable-310">
    <w:name w:val="cm-variable-310"/>
    <w:rsid w:val="00664229"/>
    <w:rPr>
      <w:color w:val="333333"/>
    </w:rPr>
  </w:style>
  <w:style w:type="character" w:customStyle="1" w:styleId="cm-comment10">
    <w:name w:val="cm-comment10"/>
    <w:rsid w:val="00664229"/>
    <w:rPr>
      <w:i/>
      <w:iCs/>
      <w:color w:val="408080"/>
    </w:rPr>
  </w:style>
  <w:style w:type="character" w:customStyle="1" w:styleId="cm-string10">
    <w:name w:val="cm-string10"/>
    <w:rsid w:val="00664229"/>
    <w:rPr>
      <w:color w:val="BA2121"/>
    </w:rPr>
  </w:style>
  <w:style w:type="character" w:customStyle="1" w:styleId="cm-string-210">
    <w:name w:val="cm-string-210"/>
    <w:rsid w:val="00664229"/>
    <w:rPr>
      <w:color w:val="FF5500"/>
    </w:rPr>
  </w:style>
  <w:style w:type="character" w:customStyle="1" w:styleId="cm-meta10">
    <w:name w:val="cm-meta10"/>
    <w:rsid w:val="00664229"/>
    <w:rPr>
      <w:color w:val="AA22FF"/>
    </w:rPr>
  </w:style>
  <w:style w:type="character" w:customStyle="1" w:styleId="cm-qualifier10">
    <w:name w:val="cm-qualifier10"/>
    <w:rsid w:val="00664229"/>
    <w:rPr>
      <w:color w:val="555555"/>
    </w:rPr>
  </w:style>
  <w:style w:type="character" w:customStyle="1" w:styleId="cm-builtin10">
    <w:name w:val="cm-builtin10"/>
    <w:rsid w:val="00664229"/>
    <w:rPr>
      <w:color w:val="008000"/>
    </w:rPr>
  </w:style>
  <w:style w:type="character" w:customStyle="1" w:styleId="cm-bracket10">
    <w:name w:val="cm-bracket10"/>
    <w:rsid w:val="00664229"/>
    <w:rPr>
      <w:color w:val="999977"/>
    </w:rPr>
  </w:style>
  <w:style w:type="character" w:customStyle="1" w:styleId="cm-tag10">
    <w:name w:val="cm-tag10"/>
    <w:rsid w:val="00664229"/>
    <w:rPr>
      <w:color w:val="117700"/>
    </w:rPr>
  </w:style>
  <w:style w:type="character" w:customStyle="1" w:styleId="cm-attribute10">
    <w:name w:val="cm-attribute10"/>
    <w:rsid w:val="00664229"/>
    <w:rPr>
      <w:color w:val="0000CC"/>
    </w:rPr>
  </w:style>
  <w:style w:type="character" w:customStyle="1" w:styleId="cm-header10">
    <w:name w:val="cm-header10"/>
    <w:rsid w:val="00664229"/>
    <w:rPr>
      <w:color w:val="0000FF"/>
    </w:rPr>
  </w:style>
  <w:style w:type="character" w:customStyle="1" w:styleId="cm-quote10">
    <w:name w:val="cm-quote10"/>
    <w:rsid w:val="00664229"/>
    <w:rPr>
      <w:color w:val="009900"/>
    </w:rPr>
  </w:style>
  <w:style w:type="character" w:customStyle="1" w:styleId="cm-link10">
    <w:name w:val="cm-link10"/>
    <w:rsid w:val="00664229"/>
    <w:rPr>
      <w:color w:val="0000CC"/>
    </w:rPr>
  </w:style>
  <w:style w:type="character" w:customStyle="1" w:styleId="cm-error10">
    <w:name w:val="cm-error10"/>
    <w:rsid w:val="00664229"/>
    <w:rPr>
      <w:color w:val="FF0000"/>
    </w:rPr>
  </w:style>
  <w:style w:type="character" w:customStyle="1" w:styleId="cm-tab10">
    <w:name w:val="cm-tab10"/>
    <w:rsid w:val="00664229"/>
  </w:style>
  <w:style w:type="paragraph" w:customStyle="1" w:styleId="mathjaxdisplay10">
    <w:name w:val="mathjax_display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0">
    <w:name w:val="current_kernel_logo10"/>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0">
    <w:name w:val="navbar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0">
    <w:name w:val="navbar-toggle3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0">
    <w:name w:val="navbar-collapse3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0">
    <w:name w:val="kernel_indicator_name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70">
    <w:name w:val="badge70"/>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0">
    <w:name w:val="ui-resizable-handle10"/>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9">
    <w:name w:val="filename19"/>
    <w:rsid w:val="00664229"/>
    <w:rPr>
      <w:sz w:val="35"/>
      <w:szCs w:val="35"/>
      <w:bdr w:val="none" w:sz="0" w:space="0" w:color="auto" w:frame="1"/>
    </w:rPr>
  </w:style>
  <w:style w:type="character" w:customStyle="1" w:styleId="filename20">
    <w:name w:val="filename20"/>
    <w:rsid w:val="00664229"/>
    <w:rPr>
      <w:sz w:val="35"/>
      <w:szCs w:val="35"/>
      <w:bdr w:val="none" w:sz="0" w:space="0" w:color="auto" w:frame="1"/>
      <w:shd w:val="clear" w:color="auto" w:fill="E6E6E6"/>
    </w:rPr>
  </w:style>
  <w:style w:type="paragraph" w:customStyle="1" w:styleId="btn20">
    <w:name w:val="btn20"/>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0">
    <w:name w:val="btn-group10"/>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0">
    <w:name w:val="navbar-text30"/>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0">
    <w:name w:val="modal-body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9">
    <w:name w:val="match1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9">
    <w:name w:val="insert1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0">
    <w:name w:val="match20"/>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0">
    <w:name w:val="insert20"/>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0">
    <w:name w:val="terminal10"/>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0">
    <w:name w:val="xterm-rows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0">
    <w:name w:val="terminal-cursor10"/>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0">
    <w:name w:val="hll10"/>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0">
    <w:name w:val="c2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0">
    <w:name w:val="err10"/>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3">
    <w:name w:val="k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9">
    <w:name w:val="o1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0">
    <w:name w:val="ch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0">
    <w:name w:val="cm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0">
    <w:name w:val="cp10"/>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0">
    <w:name w:val="cpf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0">
    <w:name w:val="c1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0">
    <w:name w:val="cs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0">
    <w:name w:val="gd10"/>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0">
    <w:name w:val="ge10"/>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0">
    <w:name w:val="gr10"/>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0">
    <w:name w:val="gh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0">
    <w:name w:val="gi10"/>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0">
    <w:name w:val="go10"/>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0">
    <w:name w:val="gp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0">
    <w:name w:val="gs10"/>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0">
    <w:name w:val="gu10"/>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0">
    <w:name w:val="gt10"/>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0">
    <w:name w:val="kc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0">
    <w:name w:val="kd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1">
    <w:name w:val="kn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0">
    <w:name w:val="kp10"/>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0">
    <w:name w:val="kr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0">
    <w:name w:val="kt10"/>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0">
    <w:name w:val="m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0">
    <w:name w:val="s3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0">
    <w:name w:val="na10"/>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4">
    <w:name w:val="nb1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1">
    <w:name w:val="nc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0">
    <w:name w:val="no10"/>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0">
    <w:name w:val="nd10"/>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0">
    <w:name w:val="ni10"/>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0">
    <w:name w:val="ne10"/>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2">
    <w:name w:val="nf12"/>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0">
    <w:name w:val="nl10"/>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1">
    <w:name w:val="nn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00">
    <w:name w:val="nt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0">
    <w:name w:val="nv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2">
    <w:name w:val="ow12"/>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0">
    <w:name w:val="w10"/>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0">
    <w:name w:val="mb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0">
    <w:name w:val="mf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0">
    <w:name w:val="mh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0">
    <w:name w:val="mo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0">
    <w:name w:val="sa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0">
    <w:name w:val="sb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0">
    <w:name w:val="sc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0">
    <w:name w:val="dl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1">
    <w:name w:val="sd11"/>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3">
    <w:name w:val="s2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1">
    <w:name w:val="se1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0">
    <w:name w:val="sh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2">
    <w:name w:val="si12"/>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0">
    <w:name w:val="sx10"/>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0">
    <w:name w:val="sr10"/>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9">
    <w:name w:val="s11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0">
    <w:name w:val="ss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1">
    <w:name w:val="bp1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0">
    <w:name w:val="fm10"/>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0">
    <w:name w:val="vc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0">
    <w:name w:val="vg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0">
    <w:name w:val="vi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0">
    <w:name w:val="vm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0">
    <w:name w:val="il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0">
    <w:name w:val="mathjax_hover_arrow10"/>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0">
    <w:name w:val="mathjax_menuarrow10"/>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0">
    <w:name w:val="noerror10"/>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paragraph" w:customStyle="1" w:styleId="small121">
    <w:name w:val="small1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2">
    <w:name w:val="small12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3">
    <w:name w:val="small12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4">
    <w:name w:val="small12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5">
    <w:name w:val="small1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6">
    <w:name w:val="small12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7">
    <w:name w:val="small12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8">
    <w:name w:val="small12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9">
    <w:name w:val="small12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0">
    <w:name w:val="small13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1">
    <w:name w:val="small13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2">
    <w:name w:val="small13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1">
    <w:name w:val="table11"/>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71">
    <w:name w:val="form-control7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1">
    <w:name w:val="form-control-static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72">
    <w:name w:val="form-control7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2">
    <w:name w:val="form-control-static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73">
    <w:name w:val="form-control7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74">
    <w:name w:val="form-control74"/>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1">
    <w:name w:val="input-group-addon31"/>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31">
    <w:name w:val="form-control-feedback31"/>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75">
    <w:name w:val="form-control75"/>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2">
    <w:name w:val="input-group-addon32"/>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32">
    <w:name w:val="form-control-feedback32"/>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76">
    <w:name w:val="form-control76"/>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3">
    <w:name w:val="input-group-addon33"/>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3">
    <w:name w:val="form-control-feedback33"/>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1">
    <w:name w:val="radio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1">
    <w:name w:val="checkbox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1">
    <w:name w:val="radio-inline1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1">
    <w:name w:val="checkbox-inline1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1">
    <w:name w:val="form-group11"/>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71">
    <w:name w:val="badge7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72">
    <w:name w:val="badge7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73">
    <w:name w:val="badge7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74">
    <w:name w:val="badge7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75">
    <w:name w:val="badge7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76">
    <w:name w:val="badge7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1">
    <w:name w:val="divider1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51">
    <w:name w:val="caret5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2">
    <w:name w:val="caret5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31">
    <w:name w:val="dropdown-menu3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32">
    <w:name w:val="dropdown-menu3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53">
    <w:name w:val="caret5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54">
    <w:name w:val="caret5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5">
    <w:name w:val="caret5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77">
    <w:name w:val="form-control7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1">
    <w:name w:val="nav-divider1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3">
    <w:name w:val="dropdown-menu3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31">
    <w:name w:val="icon-bar3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1">
    <w:name w:val="navbar-brand21"/>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31">
    <w:name w:val="navbar-text31"/>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31">
    <w:name w:val="navbar-toggle3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2">
    <w:name w:val="icon-bar32"/>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1">
    <w:name w:val="navbar-collapse3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1">
    <w:name w:val="navbar-form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1">
    <w:name w:val="navbar-link4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42">
    <w:name w:val="navbar-link42"/>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1">
    <w:name w:val="btn-link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2">
    <w:name w:val="navbar-brand22"/>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32">
    <w:name w:val="navbar-text32"/>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32">
    <w:name w:val="navbar-toggle3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3">
    <w:name w:val="icon-bar3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2">
    <w:name w:val="navbar-collapse3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2">
    <w:name w:val="navbar-form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3">
    <w:name w:val="navbar-link43"/>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4">
    <w:name w:val="navbar-link4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2">
    <w:name w:val="btn-link22"/>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1">
    <w:name w:val="jumbotron21"/>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2">
    <w:name w:val="jumbotron22"/>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1">
    <w:name w:val="caption11"/>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51">
    <w:name w:val="alert-link5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52">
    <w:name w:val="alert-link5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53">
    <w:name w:val="alert-link5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54">
    <w:name w:val="alert-link5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55">
    <w:name w:val="alert-link5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1">
    <w:name w:val="panel2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1">
    <w:name w:val="panel-heading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1">
    <w:name w:val="panel-footer11"/>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1">
    <w:name w:val="close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1">
    <w:name w:val="icon-prev11"/>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1">
    <w:name w:val="icon-next11"/>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1">
    <w:name w:val="glyphicon-chevron-left11"/>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1">
    <w:name w:val="glyphicon-chevron-right11"/>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1">
    <w:name w:val="active1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1">
    <w:name w:val="btn21"/>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1">
    <w:name w:val="ui-button-text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1">
    <w:name w:val="btn-upload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1">
    <w:name w:val="tree-buttons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1">
    <w:name w:val="list_item21"/>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1">
    <w:name w:val="running-indicator11"/>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1">
    <w:name w:val="kernel-name11"/>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1">
    <w:name w:val="row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1">
    <w:name w:val="pull-right11"/>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2">
    <w:name w:val="panel22"/>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2">
    <w:name w:val="panel-heading22"/>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1">
    <w:name w:val="panel-body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1">
    <w:name w:val="list_container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2">
    <w:name w:val="list_item22"/>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21">
    <w:name w:val="navbar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1">
    <w:name w:val="inner_cell11"/>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1">
    <w:name w:val="cm-keyword11"/>
    <w:rsid w:val="00664229"/>
    <w:rPr>
      <w:b/>
      <w:bCs/>
      <w:color w:val="008000"/>
    </w:rPr>
  </w:style>
  <w:style w:type="character" w:customStyle="1" w:styleId="cm-atom11">
    <w:name w:val="cm-atom11"/>
    <w:rsid w:val="00664229"/>
    <w:rPr>
      <w:color w:val="8888FF"/>
    </w:rPr>
  </w:style>
  <w:style w:type="character" w:customStyle="1" w:styleId="cm-number11">
    <w:name w:val="cm-number11"/>
    <w:rsid w:val="00664229"/>
    <w:rPr>
      <w:color w:val="008800"/>
    </w:rPr>
  </w:style>
  <w:style w:type="character" w:customStyle="1" w:styleId="cm-def11">
    <w:name w:val="cm-def11"/>
    <w:rsid w:val="00664229"/>
    <w:rPr>
      <w:color w:val="0000FF"/>
    </w:rPr>
  </w:style>
  <w:style w:type="character" w:customStyle="1" w:styleId="cm-variable11">
    <w:name w:val="cm-variable11"/>
    <w:rsid w:val="00664229"/>
    <w:rPr>
      <w:color w:val="000000"/>
    </w:rPr>
  </w:style>
  <w:style w:type="character" w:customStyle="1" w:styleId="cm-operator11">
    <w:name w:val="cm-operator11"/>
    <w:rsid w:val="00664229"/>
    <w:rPr>
      <w:b/>
      <w:bCs/>
      <w:color w:val="AA22FF"/>
    </w:rPr>
  </w:style>
  <w:style w:type="character" w:customStyle="1" w:styleId="cm-variable-211">
    <w:name w:val="cm-variable-211"/>
    <w:rsid w:val="00664229"/>
    <w:rPr>
      <w:color w:val="1A1A1A"/>
    </w:rPr>
  </w:style>
  <w:style w:type="character" w:customStyle="1" w:styleId="cm-variable-311">
    <w:name w:val="cm-variable-311"/>
    <w:rsid w:val="00664229"/>
    <w:rPr>
      <w:color w:val="333333"/>
    </w:rPr>
  </w:style>
  <w:style w:type="character" w:customStyle="1" w:styleId="cm-comment11">
    <w:name w:val="cm-comment11"/>
    <w:rsid w:val="00664229"/>
    <w:rPr>
      <w:i/>
      <w:iCs/>
      <w:color w:val="408080"/>
    </w:rPr>
  </w:style>
  <w:style w:type="character" w:customStyle="1" w:styleId="cm-string11">
    <w:name w:val="cm-string11"/>
    <w:rsid w:val="00664229"/>
    <w:rPr>
      <w:color w:val="BA2121"/>
    </w:rPr>
  </w:style>
  <w:style w:type="character" w:customStyle="1" w:styleId="cm-string-211">
    <w:name w:val="cm-string-211"/>
    <w:rsid w:val="00664229"/>
    <w:rPr>
      <w:color w:val="FF5500"/>
    </w:rPr>
  </w:style>
  <w:style w:type="character" w:customStyle="1" w:styleId="cm-meta11">
    <w:name w:val="cm-meta11"/>
    <w:rsid w:val="00664229"/>
    <w:rPr>
      <w:color w:val="AA22FF"/>
    </w:rPr>
  </w:style>
  <w:style w:type="character" w:customStyle="1" w:styleId="cm-qualifier11">
    <w:name w:val="cm-qualifier11"/>
    <w:rsid w:val="00664229"/>
    <w:rPr>
      <w:color w:val="555555"/>
    </w:rPr>
  </w:style>
  <w:style w:type="character" w:customStyle="1" w:styleId="cm-builtin11">
    <w:name w:val="cm-builtin11"/>
    <w:rsid w:val="00664229"/>
    <w:rPr>
      <w:color w:val="008000"/>
    </w:rPr>
  </w:style>
  <w:style w:type="character" w:customStyle="1" w:styleId="cm-bracket11">
    <w:name w:val="cm-bracket11"/>
    <w:rsid w:val="00664229"/>
    <w:rPr>
      <w:color w:val="999977"/>
    </w:rPr>
  </w:style>
  <w:style w:type="character" w:customStyle="1" w:styleId="cm-tag11">
    <w:name w:val="cm-tag11"/>
    <w:rsid w:val="00664229"/>
    <w:rPr>
      <w:color w:val="117700"/>
    </w:rPr>
  </w:style>
  <w:style w:type="character" w:customStyle="1" w:styleId="cm-attribute11">
    <w:name w:val="cm-attribute11"/>
    <w:rsid w:val="00664229"/>
    <w:rPr>
      <w:color w:val="0000CC"/>
    </w:rPr>
  </w:style>
  <w:style w:type="character" w:customStyle="1" w:styleId="cm-header11">
    <w:name w:val="cm-header11"/>
    <w:rsid w:val="00664229"/>
    <w:rPr>
      <w:color w:val="0000FF"/>
    </w:rPr>
  </w:style>
  <w:style w:type="character" w:customStyle="1" w:styleId="cm-quote11">
    <w:name w:val="cm-quote11"/>
    <w:rsid w:val="00664229"/>
    <w:rPr>
      <w:color w:val="009900"/>
    </w:rPr>
  </w:style>
  <w:style w:type="character" w:customStyle="1" w:styleId="cm-link11">
    <w:name w:val="cm-link11"/>
    <w:rsid w:val="00664229"/>
    <w:rPr>
      <w:color w:val="0000CC"/>
    </w:rPr>
  </w:style>
  <w:style w:type="character" w:customStyle="1" w:styleId="cm-error11">
    <w:name w:val="cm-error11"/>
    <w:rsid w:val="00664229"/>
    <w:rPr>
      <w:color w:val="FF0000"/>
    </w:rPr>
  </w:style>
  <w:style w:type="character" w:customStyle="1" w:styleId="cm-tab11">
    <w:name w:val="cm-tab11"/>
    <w:rsid w:val="00664229"/>
  </w:style>
  <w:style w:type="paragraph" w:customStyle="1" w:styleId="mathjaxdisplay11">
    <w:name w:val="mathjax_display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1">
    <w:name w:val="current_kernel_logo11"/>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2">
    <w:name w:val="navbar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3">
    <w:name w:val="navbar-toggle3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3">
    <w:name w:val="navbar-collapse3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1">
    <w:name w:val="kernel_indicator_name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77">
    <w:name w:val="badge77"/>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1">
    <w:name w:val="ui-resizable-handle11"/>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21">
    <w:name w:val="filename21"/>
    <w:rsid w:val="00664229"/>
    <w:rPr>
      <w:sz w:val="35"/>
      <w:szCs w:val="35"/>
      <w:bdr w:val="none" w:sz="0" w:space="0" w:color="auto" w:frame="1"/>
    </w:rPr>
  </w:style>
  <w:style w:type="character" w:customStyle="1" w:styleId="filename22">
    <w:name w:val="filename22"/>
    <w:rsid w:val="00664229"/>
    <w:rPr>
      <w:sz w:val="35"/>
      <w:szCs w:val="35"/>
      <w:bdr w:val="none" w:sz="0" w:space="0" w:color="auto" w:frame="1"/>
      <w:shd w:val="clear" w:color="auto" w:fill="E6E6E6"/>
    </w:rPr>
  </w:style>
  <w:style w:type="paragraph" w:customStyle="1" w:styleId="btn22">
    <w:name w:val="btn22"/>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1">
    <w:name w:val="btn-group11"/>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3">
    <w:name w:val="navbar-text33"/>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1">
    <w:name w:val="modal-body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1">
    <w:name w:val="match2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1">
    <w:name w:val="insert2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2">
    <w:name w:val="match22"/>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2">
    <w:name w:val="insert22"/>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1">
    <w:name w:val="terminal11"/>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1">
    <w:name w:val="xterm-rows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1">
    <w:name w:val="terminal-cursor1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1">
    <w:name w:val="hll11"/>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1">
    <w:name w:val="c2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1">
    <w:name w:val="err11"/>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4">
    <w:name w:val="k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ch11">
    <w:name w:val="ch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1">
    <w:name w:val="cm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1">
    <w:name w:val="cp11"/>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1">
    <w:name w:val="cpf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1">
    <w:name w:val="c1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1">
    <w:name w:val="cs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1">
    <w:name w:val="gd11"/>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1">
    <w:name w:val="ge11"/>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1">
    <w:name w:val="gr11"/>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1">
    <w:name w:val="gh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1">
    <w:name w:val="gi11"/>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1">
    <w:name w:val="go11"/>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1">
    <w:name w:val="gp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1">
    <w:name w:val="gs1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1">
    <w:name w:val="gu11"/>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1">
    <w:name w:val="gt11"/>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1">
    <w:name w:val="kc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1">
    <w:name w:val="kd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2">
    <w:name w:val="kn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1">
    <w:name w:val="kp1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1">
    <w:name w:val="kr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1">
    <w:name w:val="kt11"/>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1">
    <w:name w:val="m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1">
    <w:name w:val="s3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1">
    <w:name w:val="na11"/>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5">
    <w:name w:val="nb1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2">
    <w:name w:val="nc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1">
    <w:name w:val="no11"/>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1">
    <w:name w:val="nd11"/>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1">
    <w:name w:val="ni11"/>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1">
    <w:name w:val="ne11"/>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3">
    <w:name w:val="nf1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1">
    <w:name w:val="nl11"/>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2">
    <w:name w:val="nn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10">
    <w:name w:val="nt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1">
    <w:name w:val="nv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3">
    <w:name w:val="ow13"/>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1">
    <w:name w:val="w11"/>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1">
    <w:name w:val="mb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1">
    <w:name w:val="mf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1">
    <w:name w:val="mh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5">
    <w:name w:val="mi1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1">
    <w:name w:val="mo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1">
    <w:name w:val="sa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1">
    <w:name w:val="sb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1">
    <w:name w:val="sc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1">
    <w:name w:val="dl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2">
    <w:name w:val="sd12"/>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4">
    <w:name w:val="s21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2">
    <w:name w:val="se12"/>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1">
    <w:name w:val="sh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3">
    <w:name w:val="si1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1">
    <w:name w:val="sx1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1">
    <w:name w:val="sr11"/>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20">
    <w:name w:val="s12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1">
    <w:name w:val="ss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2">
    <w:name w:val="bp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1">
    <w:name w:val="fm11"/>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1">
    <w:name w:val="vc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1">
    <w:name w:val="vg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1">
    <w:name w:val="vi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1">
    <w:name w:val="vm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1">
    <w:name w:val="il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1">
    <w:name w:val="mathjax_hover_arrow11"/>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1">
    <w:name w:val="mathjax_menuarrow11"/>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1">
    <w:name w:val="noerror11"/>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paragraph" w:customStyle="1" w:styleId="small133">
    <w:name w:val="small13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4">
    <w:name w:val="small13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5">
    <w:name w:val="small13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6">
    <w:name w:val="small13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7">
    <w:name w:val="small13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8">
    <w:name w:val="small13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9">
    <w:name w:val="small13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0">
    <w:name w:val="small14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1">
    <w:name w:val="small14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2">
    <w:name w:val="small14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43">
    <w:name w:val="small14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44">
    <w:name w:val="small14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2">
    <w:name w:val="table12"/>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78">
    <w:name w:val="form-control7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3">
    <w:name w:val="form-control-static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79">
    <w:name w:val="form-control7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4">
    <w:name w:val="form-control-static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80">
    <w:name w:val="form-control8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81">
    <w:name w:val="form-control81"/>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4">
    <w:name w:val="input-group-addon34"/>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34">
    <w:name w:val="form-control-feedback34"/>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82">
    <w:name w:val="form-control82"/>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5">
    <w:name w:val="input-group-addon35"/>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35">
    <w:name w:val="form-control-feedback35"/>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83">
    <w:name w:val="form-control83"/>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6">
    <w:name w:val="input-group-addon36"/>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6">
    <w:name w:val="form-control-feedback36"/>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2">
    <w:name w:val="radio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2">
    <w:name w:val="checkbox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2">
    <w:name w:val="radio-inline1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2">
    <w:name w:val="checkbox-inline1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2">
    <w:name w:val="form-group12"/>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78">
    <w:name w:val="badge78"/>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79">
    <w:name w:val="badge7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80">
    <w:name w:val="badge8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81">
    <w:name w:val="badge8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82">
    <w:name w:val="badge8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83">
    <w:name w:val="badge8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2">
    <w:name w:val="divider1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56">
    <w:name w:val="caret5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7">
    <w:name w:val="caret5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34">
    <w:name w:val="dropdown-menu3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35">
    <w:name w:val="dropdown-menu3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58">
    <w:name w:val="caret5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59">
    <w:name w:val="caret5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0">
    <w:name w:val="caret6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84">
    <w:name w:val="form-control8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2">
    <w:name w:val="nav-divider1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6">
    <w:name w:val="dropdown-menu3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34">
    <w:name w:val="icon-bar3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3">
    <w:name w:val="navbar-brand23"/>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34">
    <w:name w:val="navbar-text34"/>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34">
    <w:name w:val="navbar-toggle3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5">
    <w:name w:val="icon-bar35"/>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4">
    <w:name w:val="navbar-collapse3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3">
    <w:name w:val="navbar-form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5">
    <w:name w:val="navbar-link4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46">
    <w:name w:val="navbar-link46"/>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3">
    <w:name w:val="btn-link2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4">
    <w:name w:val="navbar-brand24"/>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35">
    <w:name w:val="navbar-text35"/>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35">
    <w:name w:val="navbar-toggle3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6">
    <w:name w:val="icon-bar3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5">
    <w:name w:val="navbar-collapse3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4">
    <w:name w:val="navbar-form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7">
    <w:name w:val="navbar-link47"/>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8">
    <w:name w:val="navbar-link4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4">
    <w:name w:val="btn-link24"/>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3">
    <w:name w:val="jumbotron23"/>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4">
    <w:name w:val="jumbotron24"/>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2">
    <w:name w:val="caption12"/>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56">
    <w:name w:val="alert-link5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57">
    <w:name w:val="alert-link5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58">
    <w:name w:val="alert-link5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59">
    <w:name w:val="alert-link5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60">
    <w:name w:val="alert-link6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3">
    <w:name w:val="panel2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3">
    <w:name w:val="panel-heading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2">
    <w:name w:val="panel-footer12"/>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2">
    <w:name w:val="close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2">
    <w:name w:val="icon-prev12"/>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2">
    <w:name w:val="icon-next12"/>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2">
    <w:name w:val="glyphicon-chevron-left12"/>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2">
    <w:name w:val="glyphicon-chevron-right12"/>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2">
    <w:name w:val="active1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3">
    <w:name w:val="btn23"/>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2">
    <w:name w:val="ui-button-text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2">
    <w:name w:val="btn-upload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2">
    <w:name w:val="tree-buttons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3">
    <w:name w:val="list_item23"/>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2">
    <w:name w:val="running-indicator12"/>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2">
    <w:name w:val="kernel-name12"/>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2">
    <w:name w:val="row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2">
    <w:name w:val="pull-right12"/>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4">
    <w:name w:val="panel24"/>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4">
    <w:name w:val="panel-heading24"/>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2">
    <w:name w:val="panel-body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2">
    <w:name w:val="list_container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4">
    <w:name w:val="list_item24"/>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23">
    <w:name w:val="navbar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2">
    <w:name w:val="inner_cell12"/>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2">
    <w:name w:val="cm-keyword12"/>
    <w:rsid w:val="00664229"/>
    <w:rPr>
      <w:b/>
      <w:bCs/>
      <w:color w:val="008000"/>
    </w:rPr>
  </w:style>
  <w:style w:type="character" w:customStyle="1" w:styleId="cm-atom12">
    <w:name w:val="cm-atom12"/>
    <w:rsid w:val="00664229"/>
    <w:rPr>
      <w:color w:val="8888FF"/>
    </w:rPr>
  </w:style>
  <w:style w:type="character" w:customStyle="1" w:styleId="cm-number12">
    <w:name w:val="cm-number12"/>
    <w:rsid w:val="00664229"/>
    <w:rPr>
      <w:color w:val="008800"/>
    </w:rPr>
  </w:style>
  <w:style w:type="character" w:customStyle="1" w:styleId="cm-def12">
    <w:name w:val="cm-def12"/>
    <w:rsid w:val="00664229"/>
    <w:rPr>
      <w:color w:val="0000FF"/>
    </w:rPr>
  </w:style>
  <w:style w:type="character" w:customStyle="1" w:styleId="cm-variable12">
    <w:name w:val="cm-variable12"/>
    <w:rsid w:val="00664229"/>
    <w:rPr>
      <w:color w:val="000000"/>
    </w:rPr>
  </w:style>
  <w:style w:type="character" w:customStyle="1" w:styleId="cm-operator12">
    <w:name w:val="cm-operator12"/>
    <w:rsid w:val="00664229"/>
    <w:rPr>
      <w:b/>
      <w:bCs/>
      <w:color w:val="AA22FF"/>
    </w:rPr>
  </w:style>
  <w:style w:type="character" w:customStyle="1" w:styleId="cm-variable-212">
    <w:name w:val="cm-variable-212"/>
    <w:rsid w:val="00664229"/>
    <w:rPr>
      <w:color w:val="1A1A1A"/>
    </w:rPr>
  </w:style>
  <w:style w:type="character" w:customStyle="1" w:styleId="cm-variable-312">
    <w:name w:val="cm-variable-312"/>
    <w:rsid w:val="00664229"/>
    <w:rPr>
      <w:color w:val="333333"/>
    </w:rPr>
  </w:style>
  <w:style w:type="character" w:customStyle="1" w:styleId="cm-comment12">
    <w:name w:val="cm-comment12"/>
    <w:rsid w:val="00664229"/>
    <w:rPr>
      <w:i/>
      <w:iCs/>
      <w:color w:val="408080"/>
    </w:rPr>
  </w:style>
  <w:style w:type="character" w:customStyle="1" w:styleId="cm-string12">
    <w:name w:val="cm-string12"/>
    <w:rsid w:val="00664229"/>
    <w:rPr>
      <w:color w:val="BA2121"/>
    </w:rPr>
  </w:style>
  <w:style w:type="character" w:customStyle="1" w:styleId="cm-string-212">
    <w:name w:val="cm-string-212"/>
    <w:rsid w:val="00664229"/>
    <w:rPr>
      <w:color w:val="FF5500"/>
    </w:rPr>
  </w:style>
  <w:style w:type="character" w:customStyle="1" w:styleId="cm-meta12">
    <w:name w:val="cm-meta12"/>
    <w:rsid w:val="00664229"/>
    <w:rPr>
      <w:color w:val="AA22FF"/>
    </w:rPr>
  </w:style>
  <w:style w:type="character" w:customStyle="1" w:styleId="cm-qualifier12">
    <w:name w:val="cm-qualifier12"/>
    <w:rsid w:val="00664229"/>
    <w:rPr>
      <w:color w:val="555555"/>
    </w:rPr>
  </w:style>
  <w:style w:type="character" w:customStyle="1" w:styleId="cm-builtin12">
    <w:name w:val="cm-builtin12"/>
    <w:rsid w:val="00664229"/>
    <w:rPr>
      <w:color w:val="008000"/>
    </w:rPr>
  </w:style>
  <w:style w:type="character" w:customStyle="1" w:styleId="cm-bracket12">
    <w:name w:val="cm-bracket12"/>
    <w:rsid w:val="00664229"/>
    <w:rPr>
      <w:color w:val="999977"/>
    </w:rPr>
  </w:style>
  <w:style w:type="character" w:customStyle="1" w:styleId="cm-tag12">
    <w:name w:val="cm-tag12"/>
    <w:rsid w:val="00664229"/>
    <w:rPr>
      <w:color w:val="117700"/>
    </w:rPr>
  </w:style>
  <w:style w:type="character" w:customStyle="1" w:styleId="cm-attribute12">
    <w:name w:val="cm-attribute12"/>
    <w:rsid w:val="00664229"/>
    <w:rPr>
      <w:color w:val="0000CC"/>
    </w:rPr>
  </w:style>
  <w:style w:type="character" w:customStyle="1" w:styleId="cm-header12">
    <w:name w:val="cm-header12"/>
    <w:rsid w:val="00664229"/>
    <w:rPr>
      <w:color w:val="0000FF"/>
    </w:rPr>
  </w:style>
  <w:style w:type="character" w:customStyle="1" w:styleId="cm-quote12">
    <w:name w:val="cm-quote12"/>
    <w:rsid w:val="00664229"/>
    <w:rPr>
      <w:color w:val="009900"/>
    </w:rPr>
  </w:style>
  <w:style w:type="character" w:customStyle="1" w:styleId="cm-link12">
    <w:name w:val="cm-link12"/>
    <w:rsid w:val="00664229"/>
    <w:rPr>
      <w:color w:val="0000CC"/>
    </w:rPr>
  </w:style>
  <w:style w:type="character" w:customStyle="1" w:styleId="cm-error12">
    <w:name w:val="cm-error12"/>
    <w:rsid w:val="00664229"/>
    <w:rPr>
      <w:color w:val="FF0000"/>
    </w:rPr>
  </w:style>
  <w:style w:type="character" w:customStyle="1" w:styleId="cm-tab12">
    <w:name w:val="cm-tab12"/>
    <w:rsid w:val="00664229"/>
  </w:style>
  <w:style w:type="paragraph" w:customStyle="1" w:styleId="mathjaxdisplay12">
    <w:name w:val="mathjax_display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2">
    <w:name w:val="current_kernel_logo12"/>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4">
    <w:name w:val="navbar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6">
    <w:name w:val="navbar-toggle3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6">
    <w:name w:val="navbar-collapse3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2">
    <w:name w:val="kernel_indicator_name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84">
    <w:name w:val="badge84"/>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2">
    <w:name w:val="ui-resizable-handle12"/>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23">
    <w:name w:val="filename23"/>
    <w:rsid w:val="00664229"/>
    <w:rPr>
      <w:sz w:val="35"/>
      <w:szCs w:val="35"/>
      <w:bdr w:val="none" w:sz="0" w:space="0" w:color="auto" w:frame="1"/>
    </w:rPr>
  </w:style>
  <w:style w:type="character" w:customStyle="1" w:styleId="filename24">
    <w:name w:val="filename24"/>
    <w:rsid w:val="00664229"/>
    <w:rPr>
      <w:sz w:val="35"/>
      <w:szCs w:val="35"/>
      <w:bdr w:val="none" w:sz="0" w:space="0" w:color="auto" w:frame="1"/>
      <w:shd w:val="clear" w:color="auto" w:fill="E6E6E6"/>
    </w:rPr>
  </w:style>
  <w:style w:type="paragraph" w:customStyle="1" w:styleId="btn24">
    <w:name w:val="btn24"/>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2">
    <w:name w:val="btn-group12"/>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6">
    <w:name w:val="navbar-text36"/>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2">
    <w:name w:val="modal-body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3">
    <w:name w:val="match2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3">
    <w:name w:val="insert2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4">
    <w:name w:val="match24"/>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4">
    <w:name w:val="insert24"/>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2">
    <w:name w:val="terminal12"/>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2">
    <w:name w:val="xterm-rows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2">
    <w:name w:val="terminal-cursor1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2">
    <w:name w:val="hll12"/>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2">
    <w:name w:val="c2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2">
    <w:name w:val="err12"/>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5">
    <w:name w:val="k1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21">
    <w:name w:val="o2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2">
    <w:name w:val="ch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2">
    <w:name w:val="cm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2">
    <w:name w:val="cp12"/>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2">
    <w:name w:val="cpf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2">
    <w:name w:val="c1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2">
    <w:name w:val="cs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2">
    <w:name w:val="gd12"/>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2">
    <w:name w:val="ge12"/>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2">
    <w:name w:val="gr12"/>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2">
    <w:name w:val="gh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2">
    <w:name w:val="gi12"/>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2">
    <w:name w:val="go12"/>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2">
    <w:name w:val="gp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2">
    <w:name w:val="gs12"/>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2">
    <w:name w:val="gu12"/>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2">
    <w:name w:val="gt12"/>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2">
    <w:name w:val="kc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2">
    <w:name w:val="kd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3">
    <w:name w:val="kn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2">
    <w:name w:val="kp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2">
    <w:name w:val="kr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2">
    <w:name w:val="kt12"/>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2">
    <w:name w:val="m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2">
    <w:name w:val="s3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2">
    <w:name w:val="na12"/>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6">
    <w:name w:val="nb1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3">
    <w:name w:val="nc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2">
    <w:name w:val="no12"/>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2">
    <w:name w:val="nd12"/>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2">
    <w:name w:val="ni12"/>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2">
    <w:name w:val="ne12"/>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4">
    <w:name w:val="nf14"/>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2">
    <w:name w:val="nl12"/>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3">
    <w:name w:val="nn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2">
    <w:name w:val="nt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2">
    <w:name w:val="nv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4">
    <w:name w:val="ow14"/>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2">
    <w:name w:val="w12"/>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2">
    <w:name w:val="mb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2">
    <w:name w:val="mf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2">
    <w:name w:val="mh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2">
    <w:name w:val="mo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2">
    <w:name w:val="sa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2">
    <w:name w:val="sb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2">
    <w:name w:val="sc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2">
    <w:name w:val="dl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3">
    <w:name w:val="sd13"/>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5">
    <w:name w:val="s21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3">
    <w:name w:val="se1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2">
    <w:name w:val="sh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4">
    <w:name w:val="si1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2">
    <w:name w:val="sx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2">
    <w:name w:val="sr12"/>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21">
    <w:name w:val="s12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2">
    <w:name w:val="ss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3">
    <w:name w:val="bp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2">
    <w:name w:val="fm12"/>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2">
    <w:name w:val="vc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2">
    <w:name w:val="vg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2">
    <w:name w:val="vi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2">
    <w:name w:val="vm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2">
    <w:name w:val="il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2">
    <w:name w:val="mathjax_hover_arrow12"/>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2">
    <w:name w:val="mathjax_menuarrow1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2">
    <w:name w:val="noerror12"/>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22">
    <w:name w:val="o22"/>
    <w:rsid w:val="00664229"/>
  </w:style>
  <w:style w:type="character" w:customStyle="1" w:styleId="s122">
    <w:name w:val="s122"/>
    <w:rsid w:val="00664229"/>
  </w:style>
  <w:style w:type="character" w:customStyle="1" w:styleId="k16">
    <w:name w:val="k16"/>
    <w:rsid w:val="00664229"/>
  </w:style>
  <w:style w:type="paragraph" w:customStyle="1" w:styleId="small145">
    <w:name w:val="small14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6">
    <w:name w:val="small14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7">
    <w:name w:val="small14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8">
    <w:name w:val="small14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49">
    <w:name w:val="small14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0">
    <w:name w:val="small15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1">
    <w:name w:val="small15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2">
    <w:name w:val="small15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3">
    <w:name w:val="small15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4">
    <w:name w:val="small15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5">
    <w:name w:val="small15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6">
    <w:name w:val="small15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3">
    <w:name w:val="table13"/>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85">
    <w:name w:val="form-control8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5">
    <w:name w:val="form-control-static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86">
    <w:name w:val="form-control8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6">
    <w:name w:val="form-control-static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87">
    <w:name w:val="form-control8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88">
    <w:name w:val="form-control88"/>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7">
    <w:name w:val="input-group-addon37"/>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37">
    <w:name w:val="form-control-feedback37"/>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89">
    <w:name w:val="form-control89"/>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8">
    <w:name w:val="input-group-addon38"/>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38">
    <w:name w:val="form-control-feedback38"/>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90">
    <w:name w:val="form-control90"/>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9">
    <w:name w:val="input-group-addon39"/>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9">
    <w:name w:val="form-control-feedback39"/>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3">
    <w:name w:val="radio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3">
    <w:name w:val="checkbox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3">
    <w:name w:val="radio-inline1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3">
    <w:name w:val="checkbox-inline1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3">
    <w:name w:val="form-group13"/>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85">
    <w:name w:val="badge85"/>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86">
    <w:name w:val="badge8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87">
    <w:name w:val="badge8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88">
    <w:name w:val="badge8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89">
    <w:name w:val="badge8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90">
    <w:name w:val="badge9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3">
    <w:name w:val="divider1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61">
    <w:name w:val="caret6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2">
    <w:name w:val="caret6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37">
    <w:name w:val="dropdown-menu3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38">
    <w:name w:val="dropdown-menu3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63">
    <w:name w:val="caret6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64">
    <w:name w:val="caret6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5">
    <w:name w:val="caret6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91">
    <w:name w:val="form-control9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3">
    <w:name w:val="nav-divider1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9">
    <w:name w:val="dropdown-menu3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37">
    <w:name w:val="icon-bar3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5">
    <w:name w:val="navbar-brand25"/>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37">
    <w:name w:val="navbar-text37"/>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37">
    <w:name w:val="navbar-toggle3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8">
    <w:name w:val="icon-bar38"/>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7">
    <w:name w:val="navbar-collapse3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5">
    <w:name w:val="navbar-form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9">
    <w:name w:val="navbar-link4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50">
    <w:name w:val="navbar-link50"/>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5">
    <w:name w:val="btn-link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6">
    <w:name w:val="navbar-brand26"/>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38">
    <w:name w:val="navbar-text38"/>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38">
    <w:name w:val="navbar-toggle3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9">
    <w:name w:val="icon-bar3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8">
    <w:name w:val="navbar-collapse3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6">
    <w:name w:val="navbar-form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1">
    <w:name w:val="navbar-link51"/>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52">
    <w:name w:val="navbar-link5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6">
    <w:name w:val="btn-link26"/>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5">
    <w:name w:val="jumbotron25"/>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6">
    <w:name w:val="jumbotron26"/>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3">
    <w:name w:val="caption13"/>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61">
    <w:name w:val="alert-link6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62">
    <w:name w:val="alert-link6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63">
    <w:name w:val="alert-link6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64">
    <w:name w:val="alert-link6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65">
    <w:name w:val="alert-link6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5">
    <w:name w:val="panel2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5">
    <w:name w:val="panel-heading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3">
    <w:name w:val="panel-footer13"/>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3">
    <w:name w:val="close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3">
    <w:name w:val="icon-prev13"/>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3">
    <w:name w:val="icon-next13"/>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3">
    <w:name w:val="glyphicon-chevron-left13"/>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3">
    <w:name w:val="glyphicon-chevron-right13"/>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3">
    <w:name w:val="active1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5">
    <w:name w:val="btn25"/>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3">
    <w:name w:val="ui-button-text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3">
    <w:name w:val="btn-upload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3">
    <w:name w:val="tree-buttons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5">
    <w:name w:val="list_item25"/>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3">
    <w:name w:val="running-indicator13"/>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3">
    <w:name w:val="kernel-name13"/>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3">
    <w:name w:val="row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3">
    <w:name w:val="pull-right13"/>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6">
    <w:name w:val="panel26"/>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6">
    <w:name w:val="panel-heading26"/>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3">
    <w:name w:val="panel-body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3">
    <w:name w:val="list_container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6">
    <w:name w:val="list_item26"/>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25">
    <w:name w:val="navbar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3">
    <w:name w:val="inner_cell13"/>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3">
    <w:name w:val="cm-keyword13"/>
    <w:rsid w:val="00664229"/>
    <w:rPr>
      <w:b/>
      <w:bCs/>
      <w:color w:val="008000"/>
    </w:rPr>
  </w:style>
  <w:style w:type="character" w:customStyle="1" w:styleId="cm-atom13">
    <w:name w:val="cm-atom13"/>
    <w:rsid w:val="00664229"/>
    <w:rPr>
      <w:color w:val="8888FF"/>
    </w:rPr>
  </w:style>
  <w:style w:type="character" w:customStyle="1" w:styleId="cm-number13">
    <w:name w:val="cm-number13"/>
    <w:rsid w:val="00664229"/>
    <w:rPr>
      <w:color w:val="008800"/>
    </w:rPr>
  </w:style>
  <w:style w:type="character" w:customStyle="1" w:styleId="cm-def13">
    <w:name w:val="cm-def13"/>
    <w:rsid w:val="00664229"/>
    <w:rPr>
      <w:color w:val="0000FF"/>
    </w:rPr>
  </w:style>
  <w:style w:type="character" w:customStyle="1" w:styleId="cm-variable13">
    <w:name w:val="cm-variable13"/>
    <w:rsid w:val="00664229"/>
    <w:rPr>
      <w:color w:val="000000"/>
    </w:rPr>
  </w:style>
  <w:style w:type="character" w:customStyle="1" w:styleId="cm-operator13">
    <w:name w:val="cm-operator13"/>
    <w:rsid w:val="00664229"/>
    <w:rPr>
      <w:b/>
      <w:bCs/>
      <w:color w:val="AA22FF"/>
    </w:rPr>
  </w:style>
  <w:style w:type="character" w:customStyle="1" w:styleId="cm-variable-213">
    <w:name w:val="cm-variable-213"/>
    <w:rsid w:val="00664229"/>
    <w:rPr>
      <w:color w:val="1A1A1A"/>
    </w:rPr>
  </w:style>
  <w:style w:type="character" w:customStyle="1" w:styleId="cm-variable-313">
    <w:name w:val="cm-variable-313"/>
    <w:rsid w:val="00664229"/>
    <w:rPr>
      <w:color w:val="333333"/>
    </w:rPr>
  </w:style>
  <w:style w:type="character" w:customStyle="1" w:styleId="cm-comment13">
    <w:name w:val="cm-comment13"/>
    <w:rsid w:val="00664229"/>
    <w:rPr>
      <w:i/>
      <w:iCs/>
      <w:color w:val="408080"/>
    </w:rPr>
  </w:style>
  <w:style w:type="character" w:customStyle="1" w:styleId="cm-string13">
    <w:name w:val="cm-string13"/>
    <w:rsid w:val="00664229"/>
    <w:rPr>
      <w:color w:val="BA2121"/>
    </w:rPr>
  </w:style>
  <w:style w:type="character" w:customStyle="1" w:styleId="cm-string-213">
    <w:name w:val="cm-string-213"/>
    <w:rsid w:val="00664229"/>
    <w:rPr>
      <w:color w:val="FF5500"/>
    </w:rPr>
  </w:style>
  <w:style w:type="character" w:customStyle="1" w:styleId="cm-meta13">
    <w:name w:val="cm-meta13"/>
    <w:rsid w:val="00664229"/>
    <w:rPr>
      <w:color w:val="AA22FF"/>
    </w:rPr>
  </w:style>
  <w:style w:type="character" w:customStyle="1" w:styleId="cm-qualifier13">
    <w:name w:val="cm-qualifier13"/>
    <w:rsid w:val="00664229"/>
    <w:rPr>
      <w:color w:val="555555"/>
    </w:rPr>
  </w:style>
  <w:style w:type="character" w:customStyle="1" w:styleId="cm-builtin13">
    <w:name w:val="cm-builtin13"/>
    <w:rsid w:val="00664229"/>
    <w:rPr>
      <w:color w:val="008000"/>
    </w:rPr>
  </w:style>
  <w:style w:type="character" w:customStyle="1" w:styleId="cm-bracket13">
    <w:name w:val="cm-bracket13"/>
    <w:rsid w:val="00664229"/>
    <w:rPr>
      <w:color w:val="999977"/>
    </w:rPr>
  </w:style>
  <w:style w:type="character" w:customStyle="1" w:styleId="cm-tag13">
    <w:name w:val="cm-tag13"/>
    <w:rsid w:val="00664229"/>
    <w:rPr>
      <w:color w:val="117700"/>
    </w:rPr>
  </w:style>
  <w:style w:type="character" w:customStyle="1" w:styleId="cm-attribute13">
    <w:name w:val="cm-attribute13"/>
    <w:rsid w:val="00664229"/>
    <w:rPr>
      <w:color w:val="0000CC"/>
    </w:rPr>
  </w:style>
  <w:style w:type="character" w:customStyle="1" w:styleId="cm-header13">
    <w:name w:val="cm-header13"/>
    <w:rsid w:val="00664229"/>
    <w:rPr>
      <w:color w:val="0000FF"/>
    </w:rPr>
  </w:style>
  <w:style w:type="character" w:customStyle="1" w:styleId="cm-quote13">
    <w:name w:val="cm-quote13"/>
    <w:rsid w:val="00664229"/>
    <w:rPr>
      <w:color w:val="009900"/>
    </w:rPr>
  </w:style>
  <w:style w:type="character" w:customStyle="1" w:styleId="cm-link13">
    <w:name w:val="cm-link13"/>
    <w:rsid w:val="00664229"/>
    <w:rPr>
      <w:color w:val="0000CC"/>
    </w:rPr>
  </w:style>
  <w:style w:type="character" w:customStyle="1" w:styleId="cm-error13">
    <w:name w:val="cm-error13"/>
    <w:rsid w:val="00664229"/>
    <w:rPr>
      <w:color w:val="FF0000"/>
    </w:rPr>
  </w:style>
  <w:style w:type="character" w:customStyle="1" w:styleId="cm-tab13">
    <w:name w:val="cm-tab13"/>
    <w:rsid w:val="00664229"/>
  </w:style>
  <w:style w:type="paragraph" w:customStyle="1" w:styleId="mathjaxdisplay13">
    <w:name w:val="mathjax_display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3">
    <w:name w:val="current_kernel_logo13"/>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6">
    <w:name w:val="navbar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9">
    <w:name w:val="navbar-toggle3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9">
    <w:name w:val="navbar-collapse3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3">
    <w:name w:val="kernel_indicator_name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91">
    <w:name w:val="badge9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3">
    <w:name w:val="ui-resizable-handle13"/>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25">
    <w:name w:val="filename25"/>
    <w:rsid w:val="00664229"/>
    <w:rPr>
      <w:sz w:val="35"/>
      <w:szCs w:val="35"/>
      <w:bdr w:val="none" w:sz="0" w:space="0" w:color="auto" w:frame="1"/>
    </w:rPr>
  </w:style>
  <w:style w:type="character" w:customStyle="1" w:styleId="filename26">
    <w:name w:val="filename26"/>
    <w:rsid w:val="00664229"/>
    <w:rPr>
      <w:sz w:val="35"/>
      <w:szCs w:val="35"/>
      <w:bdr w:val="none" w:sz="0" w:space="0" w:color="auto" w:frame="1"/>
      <w:shd w:val="clear" w:color="auto" w:fill="E6E6E6"/>
    </w:rPr>
  </w:style>
  <w:style w:type="paragraph" w:customStyle="1" w:styleId="btn26">
    <w:name w:val="btn26"/>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3">
    <w:name w:val="btn-group13"/>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9">
    <w:name w:val="navbar-text39"/>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3">
    <w:name w:val="modal-body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5">
    <w:name w:val="match2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5">
    <w:name w:val="insert2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6">
    <w:name w:val="match26"/>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6">
    <w:name w:val="insert26"/>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3">
    <w:name w:val="terminal13"/>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3">
    <w:name w:val="xterm-rows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3">
    <w:name w:val="terminal-cursor1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3">
    <w:name w:val="hll13"/>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3">
    <w:name w:val="c2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3">
    <w:name w:val="err13"/>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7">
    <w:name w:val="k1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23">
    <w:name w:val="o2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3">
    <w:name w:val="ch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3">
    <w:name w:val="cm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3">
    <w:name w:val="cp13"/>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3">
    <w:name w:val="cpf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3">
    <w:name w:val="c1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3">
    <w:name w:val="cs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3">
    <w:name w:val="gd13"/>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3">
    <w:name w:val="ge13"/>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3">
    <w:name w:val="gr13"/>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3">
    <w:name w:val="gh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3">
    <w:name w:val="gi13"/>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3">
    <w:name w:val="go13"/>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3">
    <w:name w:val="gp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3">
    <w:name w:val="gs13"/>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3">
    <w:name w:val="gu13"/>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3">
    <w:name w:val="gt13"/>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3">
    <w:name w:val="kc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3">
    <w:name w:val="kd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4">
    <w:name w:val="kn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3">
    <w:name w:val="kp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3">
    <w:name w:val="kr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3">
    <w:name w:val="kt13"/>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3">
    <w:name w:val="m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3">
    <w:name w:val="s3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3">
    <w:name w:val="na13"/>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7">
    <w:name w:val="nb1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4">
    <w:name w:val="nc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3">
    <w:name w:val="no13"/>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3">
    <w:name w:val="nd13"/>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3">
    <w:name w:val="ni13"/>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3">
    <w:name w:val="ne13"/>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5">
    <w:name w:val="nf15"/>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3">
    <w:name w:val="nl13"/>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4">
    <w:name w:val="nn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3">
    <w:name w:val="nt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3">
    <w:name w:val="nv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5">
    <w:name w:val="ow15"/>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3">
    <w:name w:val="w13"/>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3">
    <w:name w:val="mb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3">
    <w:name w:val="mf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3">
    <w:name w:val="mh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7">
    <w:name w:val="mi1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3">
    <w:name w:val="mo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3">
    <w:name w:val="sa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3">
    <w:name w:val="sb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3">
    <w:name w:val="sc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3">
    <w:name w:val="dl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4">
    <w:name w:val="sd14"/>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6">
    <w:name w:val="s21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4">
    <w:name w:val="se1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3">
    <w:name w:val="sh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5">
    <w:name w:val="si15"/>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3">
    <w:name w:val="sx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3">
    <w:name w:val="sr13"/>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23">
    <w:name w:val="s12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3">
    <w:name w:val="ss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4">
    <w:name w:val="bp1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3">
    <w:name w:val="fm1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3">
    <w:name w:val="vc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3">
    <w:name w:val="vg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3">
    <w:name w:val="vi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3">
    <w:name w:val="vm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3">
    <w:name w:val="il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3">
    <w:name w:val="mathjax_hover_arrow13"/>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3">
    <w:name w:val="mathjax_menuarrow13"/>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3">
    <w:name w:val="noerror13"/>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k18">
    <w:name w:val="k18"/>
    <w:rsid w:val="00664229"/>
  </w:style>
  <w:style w:type="character" w:customStyle="1" w:styleId="nf16">
    <w:name w:val="nf16"/>
    <w:rsid w:val="00664229"/>
  </w:style>
  <w:style w:type="character" w:customStyle="1" w:styleId="c114">
    <w:name w:val="c114"/>
    <w:rsid w:val="00664229"/>
  </w:style>
  <w:style w:type="character" w:customStyle="1" w:styleId="s124">
    <w:name w:val="s124"/>
    <w:rsid w:val="00664229"/>
  </w:style>
  <w:style w:type="character" w:customStyle="1" w:styleId="o24">
    <w:name w:val="o24"/>
    <w:rsid w:val="00664229"/>
  </w:style>
  <w:style w:type="character" w:customStyle="1" w:styleId="s217">
    <w:name w:val="s217"/>
    <w:rsid w:val="00664229"/>
  </w:style>
  <w:style w:type="paragraph" w:customStyle="1" w:styleId="small157">
    <w:name w:val="small15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8">
    <w:name w:val="small15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9">
    <w:name w:val="small15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0">
    <w:name w:val="small16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1">
    <w:name w:val="small16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2">
    <w:name w:val="small16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3">
    <w:name w:val="small16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4">
    <w:name w:val="small16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5">
    <w:name w:val="small16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6">
    <w:name w:val="small16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7">
    <w:name w:val="small16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8">
    <w:name w:val="small16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4">
    <w:name w:val="table14"/>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92">
    <w:name w:val="form-control9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7">
    <w:name w:val="form-control-static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93">
    <w:name w:val="form-control9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8">
    <w:name w:val="form-control-static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94">
    <w:name w:val="form-control9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95">
    <w:name w:val="form-control95"/>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0">
    <w:name w:val="input-group-addon40"/>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40">
    <w:name w:val="form-control-feedback40"/>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96">
    <w:name w:val="form-control96"/>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1">
    <w:name w:val="input-group-addon41"/>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41">
    <w:name w:val="form-control-feedback41"/>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97">
    <w:name w:val="form-control97"/>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2">
    <w:name w:val="input-group-addon42"/>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42">
    <w:name w:val="form-control-feedback42"/>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4">
    <w:name w:val="radio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4">
    <w:name w:val="checkbox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4">
    <w:name w:val="radio-inline1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4">
    <w:name w:val="checkbox-inline1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4">
    <w:name w:val="form-group14"/>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92">
    <w:name w:val="badge92"/>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93">
    <w:name w:val="badge9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94">
    <w:name w:val="badge9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95">
    <w:name w:val="badge9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96">
    <w:name w:val="badge9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97">
    <w:name w:val="badge9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4">
    <w:name w:val="divider1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66">
    <w:name w:val="caret6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7">
    <w:name w:val="caret6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40">
    <w:name w:val="dropdown-menu4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41">
    <w:name w:val="dropdown-menu4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68">
    <w:name w:val="caret6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69">
    <w:name w:val="caret6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70">
    <w:name w:val="caret7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98">
    <w:name w:val="form-control9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4">
    <w:name w:val="nav-divider1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42">
    <w:name w:val="dropdown-menu4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40">
    <w:name w:val="icon-bar4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7">
    <w:name w:val="navbar-brand27"/>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40">
    <w:name w:val="navbar-text40"/>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40">
    <w:name w:val="navbar-toggle4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41">
    <w:name w:val="icon-bar41"/>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40">
    <w:name w:val="navbar-collapse4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7">
    <w:name w:val="navbar-form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3">
    <w:name w:val="navbar-link5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54">
    <w:name w:val="navbar-link54"/>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7">
    <w:name w:val="btn-link2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8">
    <w:name w:val="navbar-brand28"/>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41">
    <w:name w:val="navbar-text41"/>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41">
    <w:name w:val="navbar-toggle4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42">
    <w:name w:val="icon-bar4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41">
    <w:name w:val="navbar-collapse4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8">
    <w:name w:val="navbar-form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5">
    <w:name w:val="navbar-link55"/>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56">
    <w:name w:val="navbar-link5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8">
    <w:name w:val="btn-link28"/>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7">
    <w:name w:val="jumbotron27"/>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8">
    <w:name w:val="jumbotron28"/>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4">
    <w:name w:val="caption14"/>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66">
    <w:name w:val="alert-link6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67">
    <w:name w:val="alert-link6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68">
    <w:name w:val="alert-link6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69">
    <w:name w:val="alert-link6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70">
    <w:name w:val="alert-link7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7">
    <w:name w:val="panel2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7">
    <w:name w:val="panel-heading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4">
    <w:name w:val="panel-footer14"/>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4">
    <w:name w:val="close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4">
    <w:name w:val="icon-prev14"/>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4">
    <w:name w:val="icon-next14"/>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4">
    <w:name w:val="glyphicon-chevron-left14"/>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4">
    <w:name w:val="glyphicon-chevron-right14"/>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4">
    <w:name w:val="active1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7">
    <w:name w:val="btn27"/>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4">
    <w:name w:val="ui-button-text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4">
    <w:name w:val="btn-upload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4">
    <w:name w:val="tree-buttons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7">
    <w:name w:val="list_item27"/>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4">
    <w:name w:val="running-indicator14"/>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4">
    <w:name w:val="kernel-name14"/>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細明體" w:hAnsi="Times New Roman" w:cs="Times New Roman"/>
        <w:lang w:val="en-US" w:eastAsia="zh-TW"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uiPriority="9" w:qFormat="1"/>
    <w:lsdException w:name="heading 7" w:qFormat="1"/>
    <w:lsdException w:name="heading 8" w:qFormat="1"/>
    <w:lsdException w:name="heading 9" w:qFormat="1"/>
    <w:lsdException w:name="caption" w:qFormat="1"/>
    <w:lsdException w:name="Title" w:qFormat="1"/>
    <w:lsdException w:name="Subtitle" w:qFormat="1"/>
    <w:lsdException w:name="Hyperlink" w:uiPriority="99"/>
    <w:lsdException w:name="FollowedHyperlink" w:uiPriority="99"/>
    <w:lsdException w:name="Strong" w:uiPriority="22" w:qFormat="1"/>
    <w:lsdException w:name="Emphasis" w:uiPriority="20" w:qFormat="1"/>
    <w:lsdException w:name="Normal (Web)" w:uiPriority="99"/>
    <w:lsdException w:name="HTML Address" w:uiPriority="99"/>
    <w:lsdException w:name="HTML Code" w:uiPriority="99"/>
    <w:lsdException w:name="HTML Definition" w:uiPriority="99"/>
    <w:lsdException w:name="HTML Keyboard" w:uiPriority="99"/>
    <w:lsdException w:name="HTML Preformatted" w:uiPriority="99"/>
    <w:lsdException w:name="HTML Sampl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3">
    <w:name w:val="Normal"/>
    <w:aliases w:val="t"/>
    <w:qFormat/>
    <w:rsid w:val="0061560F"/>
    <w:pPr>
      <w:topLinePunct/>
      <w:adjustRightInd w:val="0"/>
      <w:spacing w:before="80" w:after="80" w:line="360" w:lineRule="atLeast"/>
      <w:jc w:val="both"/>
      <w:textAlignment w:val="center"/>
    </w:pPr>
    <w:rPr>
      <w:rFonts w:eastAsia="文鼎細圓"/>
      <w:spacing w:val="10"/>
      <w:sz w:val="22"/>
      <w:szCs w:val="18"/>
    </w:rPr>
  </w:style>
  <w:style w:type="paragraph" w:styleId="1">
    <w:name w:val="heading 1"/>
    <w:aliases w:val="h1"/>
    <w:basedOn w:val="a3"/>
    <w:next w:val="a3"/>
    <w:link w:val="10"/>
    <w:qFormat/>
    <w:rsid w:val="00030783"/>
    <w:pPr>
      <w:keepNext/>
      <w:pBdr>
        <w:bottom w:val="dashSmallGap" w:sz="4" w:space="1" w:color="auto"/>
      </w:pBdr>
      <w:tabs>
        <w:tab w:val="left" w:pos="0"/>
      </w:tabs>
      <w:spacing w:before="360" w:after="120" w:line="400" w:lineRule="atLeast"/>
      <w:outlineLvl w:val="0"/>
    </w:pPr>
    <w:rPr>
      <w:rFonts w:ascii="Britannic Bold" w:eastAsia="文鼎粗黑" w:hAnsi="Britannic Bold"/>
      <w:w w:val="103"/>
      <w:sz w:val="32"/>
      <w:szCs w:val="32"/>
    </w:rPr>
  </w:style>
  <w:style w:type="paragraph" w:styleId="2">
    <w:name w:val="heading 2"/>
    <w:aliases w:val="h2"/>
    <w:basedOn w:val="a3"/>
    <w:next w:val="a3"/>
    <w:link w:val="20"/>
    <w:qFormat/>
    <w:rsid w:val="00030783"/>
    <w:pPr>
      <w:keepNext/>
      <w:tabs>
        <w:tab w:val="left" w:pos="0"/>
      </w:tabs>
      <w:spacing w:before="300" w:after="40"/>
      <w:outlineLvl w:val="1"/>
    </w:pPr>
    <w:rPr>
      <w:rFonts w:ascii="Swis721 Md BT" w:eastAsia="文鼎粗黑" w:hAnsi="Swis721 Md BT"/>
      <w:sz w:val="28"/>
      <w:szCs w:val="28"/>
    </w:rPr>
  </w:style>
  <w:style w:type="paragraph" w:styleId="3">
    <w:name w:val="heading 3"/>
    <w:aliases w:val="h3"/>
    <w:basedOn w:val="a3"/>
    <w:next w:val="a3"/>
    <w:link w:val="30"/>
    <w:qFormat/>
    <w:rsid w:val="00030783"/>
    <w:pPr>
      <w:keepNext/>
      <w:spacing w:before="240" w:after="40"/>
      <w:outlineLvl w:val="2"/>
    </w:pPr>
    <w:rPr>
      <w:rFonts w:ascii="Swis721 Md BT" w:eastAsia="文鼎粗黑" w:hAnsi="Swis721 Md BT"/>
      <w:sz w:val="24"/>
      <w:szCs w:val="24"/>
    </w:rPr>
  </w:style>
  <w:style w:type="paragraph" w:styleId="4">
    <w:name w:val="heading 4"/>
    <w:aliases w:val="h4"/>
    <w:basedOn w:val="a3"/>
    <w:next w:val="a3"/>
    <w:link w:val="40"/>
    <w:qFormat/>
    <w:rsid w:val="00030783"/>
    <w:pPr>
      <w:keepNext/>
      <w:spacing w:before="240" w:after="120" w:line="310" w:lineRule="atLeast"/>
      <w:jc w:val="left"/>
      <w:outlineLvl w:val="3"/>
    </w:pPr>
    <w:rPr>
      <w:rFonts w:ascii="Britannic Bold" w:eastAsia="文鼎粗黑" w:hAnsi="Britannic Bold"/>
    </w:rPr>
  </w:style>
  <w:style w:type="paragraph" w:styleId="5">
    <w:name w:val="heading 5"/>
    <w:aliases w:val="h5"/>
    <w:basedOn w:val="4"/>
    <w:next w:val="a3"/>
    <w:link w:val="50"/>
    <w:qFormat/>
    <w:rsid w:val="00E97063"/>
    <w:pPr>
      <w:spacing w:before="0" w:line="264" w:lineRule="atLeast"/>
      <w:ind w:left="113" w:right="113"/>
      <w:jc w:val="center"/>
      <w:outlineLvl w:val="4"/>
    </w:pPr>
    <w:rPr>
      <w:rFonts w:ascii="Arial" w:eastAsia="華康粗黑體" w:hAnsi="Arial"/>
      <w:sz w:val="19"/>
    </w:rPr>
  </w:style>
  <w:style w:type="paragraph" w:styleId="6">
    <w:name w:val="heading 6"/>
    <w:aliases w:val="DO NOT USE_h6"/>
    <w:basedOn w:val="a3"/>
    <w:next w:val="a3"/>
    <w:link w:val="60"/>
    <w:uiPriority w:val="9"/>
    <w:qFormat/>
    <w:rsid w:val="00E97063"/>
    <w:pPr>
      <w:suppressLineNumbers/>
      <w:suppressAutoHyphens/>
      <w:spacing w:line="240" w:lineRule="exact"/>
      <w:outlineLvl w:val="5"/>
    </w:pPr>
    <w:rPr>
      <w:kern w:val="20"/>
    </w:rPr>
  </w:style>
  <w:style w:type="paragraph" w:styleId="7">
    <w:name w:val="heading 7"/>
    <w:aliases w:val="DO NOT USE_h7"/>
    <w:basedOn w:val="a3"/>
    <w:next w:val="a3"/>
    <w:link w:val="70"/>
    <w:qFormat/>
    <w:rsid w:val="00E97063"/>
    <w:pPr>
      <w:suppressLineNumbers/>
      <w:suppressAutoHyphens/>
      <w:spacing w:line="240" w:lineRule="exact"/>
      <w:outlineLvl w:val="6"/>
    </w:pPr>
    <w:rPr>
      <w:kern w:val="20"/>
    </w:rPr>
  </w:style>
  <w:style w:type="paragraph" w:styleId="8">
    <w:name w:val="heading 8"/>
    <w:aliases w:val="DO NOT USE_h8"/>
    <w:basedOn w:val="a3"/>
    <w:link w:val="80"/>
    <w:qFormat/>
    <w:rsid w:val="00E97063"/>
    <w:pPr>
      <w:suppressLineNumbers/>
      <w:suppressAutoHyphens/>
      <w:spacing w:line="240" w:lineRule="exact"/>
      <w:outlineLvl w:val="7"/>
    </w:pPr>
    <w:rPr>
      <w:kern w:val="20"/>
    </w:rPr>
  </w:style>
  <w:style w:type="paragraph" w:styleId="9">
    <w:name w:val="heading 9"/>
    <w:aliases w:val="List Procedure Heading,lproch"/>
    <w:basedOn w:val="a3"/>
    <w:next w:val="a3"/>
    <w:link w:val="90"/>
    <w:qFormat/>
    <w:rsid w:val="00E97063"/>
    <w:pPr>
      <w:keepNext/>
      <w:suppressLineNumbers/>
      <w:tabs>
        <w:tab w:val="left" w:pos="240"/>
      </w:tabs>
      <w:suppressAutoHyphens/>
      <w:overflowPunct w:val="0"/>
      <w:spacing w:before="40" w:line="240" w:lineRule="exact"/>
      <w:outlineLvl w:val="8"/>
    </w:pPr>
    <w:rPr>
      <w:rFonts w:ascii="Arial Narrow" w:hAnsi="Arial Narrow"/>
      <w:b/>
      <w:color w:val="0000FF"/>
      <w:kern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標題 1 字元"/>
    <w:aliases w:val="h1 字元"/>
    <w:link w:val="1"/>
    <w:uiPriority w:val="9"/>
    <w:locked/>
    <w:rsid w:val="00030783"/>
    <w:rPr>
      <w:rFonts w:ascii="Britannic Bold" w:eastAsia="文鼎粗黑" w:hAnsi="Britannic Bold"/>
      <w:spacing w:val="10"/>
      <w:w w:val="103"/>
      <w:sz w:val="32"/>
      <w:szCs w:val="32"/>
    </w:rPr>
  </w:style>
  <w:style w:type="character" w:customStyle="1" w:styleId="20">
    <w:name w:val="標題 2 字元"/>
    <w:aliases w:val="h2 字元"/>
    <w:link w:val="2"/>
    <w:uiPriority w:val="9"/>
    <w:locked/>
    <w:rsid w:val="00030783"/>
    <w:rPr>
      <w:rFonts w:ascii="Swis721 Md BT" w:eastAsia="文鼎粗黑" w:hAnsi="Swis721 Md BT"/>
      <w:spacing w:val="10"/>
      <w:sz w:val="28"/>
      <w:szCs w:val="28"/>
    </w:rPr>
  </w:style>
  <w:style w:type="character" w:customStyle="1" w:styleId="30">
    <w:name w:val="標題 3 字元"/>
    <w:aliases w:val="h3 字元"/>
    <w:link w:val="3"/>
    <w:uiPriority w:val="9"/>
    <w:locked/>
    <w:rsid w:val="00030783"/>
    <w:rPr>
      <w:rFonts w:ascii="Swis721 Md BT" w:eastAsia="文鼎粗黑" w:hAnsi="Swis721 Md BT"/>
      <w:spacing w:val="10"/>
      <w:sz w:val="24"/>
      <w:szCs w:val="24"/>
    </w:rPr>
  </w:style>
  <w:style w:type="character" w:customStyle="1" w:styleId="40">
    <w:name w:val="標題 4 字元"/>
    <w:aliases w:val="h4 字元"/>
    <w:link w:val="4"/>
    <w:uiPriority w:val="9"/>
    <w:locked/>
    <w:rsid w:val="00030783"/>
    <w:rPr>
      <w:rFonts w:ascii="Britannic Bold" w:eastAsia="文鼎粗黑" w:hAnsi="Britannic Bold"/>
      <w:spacing w:val="10"/>
      <w:sz w:val="22"/>
      <w:szCs w:val="18"/>
    </w:rPr>
  </w:style>
  <w:style w:type="character" w:customStyle="1" w:styleId="50">
    <w:name w:val="標題 5 字元"/>
    <w:aliases w:val="h5 字元"/>
    <w:link w:val="5"/>
    <w:uiPriority w:val="9"/>
    <w:locked/>
    <w:rsid w:val="00E97063"/>
    <w:rPr>
      <w:rFonts w:ascii="Arial" w:eastAsia="華康粗黑體" w:hAnsi="Arial"/>
      <w:spacing w:val="10"/>
      <w:sz w:val="19"/>
      <w:szCs w:val="18"/>
      <w:lang w:val="en-US" w:eastAsia="zh-TW" w:bidi="ar-SA"/>
    </w:rPr>
  </w:style>
  <w:style w:type="character" w:customStyle="1" w:styleId="60">
    <w:name w:val="標題 6 字元"/>
    <w:aliases w:val="DO NOT USE_h6 字元"/>
    <w:link w:val="6"/>
    <w:uiPriority w:val="9"/>
    <w:locked/>
    <w:rsid w:val="00E97063"/>
    <w:rPr>
      <w:rFonts w:eastAsia="文鼎細圓"/>
      <w:spacing w:val="10"/>
      <w:kern w:val="20"/>
      <w:sz w:val="22"/>
      <w:szCs w:val="18"/>
      <w:lang w:val="en-US" w:eastAsia="zh-TW" w:bidi="ar-SA"/>
    </w:rPr>
  </w:style>
  <w:style w:type="character" w:customStyle="1" w:styleId="70">
    <w:name w:val="標題 7 字元"/>
    <w:aliases w:val="DO NOT USE_h7 字元"/>
    <w:link w:val="7"/>
    <w:semiHidden/>
    <w:locked/>
    <w:rsid w:val="00E97063"/>
    <w:rPr>
      <w:rFonts w:eastAsia="文鼎細圓"/>
      <w:spacing w:val="10"/>
      <w:kern w:val="20"/>
      <w:sz w:val="22"/>
      <w:szCs w:val="18"/>
      <w:lang w:val="en-US" w:eastAsia="zh-TW" w:bidi="ar-SA"/>
    </w:rPr>
  </w:style>
  <w:style w:type="character" w:customStyle="1" w:styleId="80">
    <w:name w:val="標題 8 字元"/>
    <w:aliases w:val="DO NOT USE_h8 字元"/>
    <w:link w:val="8"/>
    <w:semiHidden/>
    <w:locked/>
    <w:rsid w:val="00E97063"/>
    <w:rPr>
      <w:rFonts w:eastAsia="文鼎細圓"/>
      <w:spacing w:val="10"/>
      <w:kern w:val="20"/>
      <w:sz w:val="22"/>
      <w:szCs w:val="18"/>
      <w:lang w:val="en-US" w:eastAsia="zh-TW" w:bidi="ar-SA"/>
    </w:rPr>
  </w:style>
  <w:style w:type="character" w:customStyle="1" w:styleId="90">
    <w:name w:val="標題 9 字元"/>
    <w:aliases w:val="List Procedure Heading 字元,lproch 字元"/>
    <w:link w:val="9"/>
    <w:semiHidden/>
    <w:locked/>
    <w:rsid w:val="00E97063"/>
    <w:rPr>
      <w:rFonts w:ascii="Arial Narrow" w:eastAsia="文鼎細圓" w:hAnsi="Arial Narrow"/>
      <w:b/>
      <w:color w:val="0000FF"/>
      <w:spacing w:val="10"/>
      <w:kern w:val="20"/>
      <w:sz w:val="22"/>
      <w:szCs w:val="18"/>
      <w:lang w:val="en-US" w:eastAsia="zh-TW" w:bidi="ar-SA"/>
    </w:rPr>
  </w:style>
  <w:style w:type="character" w:styleId="a7">
    <w:name w:val="page number"/>
    <w:aliases w:val="*Page Number,pn"/>
    <w:rsid w:val="00E97063"/>
    <w:rPr>
      <w:rFonts w:ascii="Arial" w:hAnsi="Arial"/>
      <w:b/>
      <w:color w:val="auto"/>
      <w:spacing w:val="0"/>
      <w:w w:val="100"/>
      <w:sz w:val="18"/>
      <w:szCs w:val="19"/>
    </w:rPr>
  </w:style>
  <w:style w:type="paragraph" w:styleId="a8">
    <w:name w:val="header"/>
    <w:aliases w:val="h"/>
    <w:basedOn w:val="a3"/>
    <w:link w:val="a9"/>
    <w:rsid w:val="00E97063"/>
    <w:pPr>
      <w:tabs>
        <w:tab w:val="left" w:pos="113"/>
      </w:tabs>
      <w:ind w:left="-1134" w:right="-1134"/>
    </w:pPr>
    <w:rPr>
      <w:rFonts w:ascii="Arial" w:eastAsia="華康粗黑體" w:hAnsi="Arial"/>
      <w:sz w:val="18"/>
      <w:szCs w:val="20"/>
    </w:rPr>
  </w:style>
  <w:style w:type="character" w:customStyle="1" w:styleId="a9">
    <w:name w:val="頁首 字元"/>
    <w:aliases w:val="h 字元"/>
    <w:link w:val="a8"/>
    <w:rsid w:val="00E97063"/>
    <w:rPr>
      <w:rFonts w:ascii="Arial" w:eastAsia="華康粗黑體" w:hAnsi="Arial"/>
      <w:spacing w:val="10"/>
      <w:sz w:val="18"/>
      <w:lang w:val="en-US" w:eastAsia="zh-TW" w:bidi="ar-SA"/>
    </w:rPr>
  </w:style>
  <w:style w:type="paragraph" w:styleId="11">
    <w:name w:val="toc 1"/>
    <w:aliases w:val="toc1"/>
    <w:basedOn w:val="a3"/>
    <w:next w:val="a3"/>
    <w:rsid w:val="00E97063"/>
    <w:pPr>
      <w:keepNext/>
      <w:tabs>
        <w:tab w:val="left" w:pos="680"/>
        <w:tab w:val="right" w:leader="dot" w:pos="7371"/>
      </w:tabs>
      <w:spacing w:before="240" w:after="0" w:line="320" w:lineRule="atLeast"/>
      <w:ind w:left="680" w:hanging="680"/>
      <w:jc w:val="left"/>
      <w:textAlignment w:val="bottom"/>
    </w:pPr>
    <w:rPr>
      <w:rFonts w:eastAsia="華康新特明體"/>
      <w:sz w:val="23"/>
    </w:rPr>
  </w:style>
  <w:style w:type="paragraph" w:styleId="21">
    <w:name w:val="toc 2"/>
    <w:aliases w:val="toc2"/>
    <w:basedOn w:val="a3"/>
    <w:next w:val="a3"/>
    <w:rsid w:val="00E97063"/>
    <w:pPr>
      <w:tabs>
        <w:tab w:val="left" w:pos="1191"/>
        <w:tab w:val="right" w:leader="dot" w:pos="7371"/>
      </w:tabs>
      <w:spacing w:before="20" w:after="20" w:line="280" w:lineRule="atLeast"/>
      <w:ind w:left="1190" w:right="680" w:hanging="510"/>
      <w:jc w:val="left"/>
    </w:pPr>
    <w:rPr>
      <w:rFonts w:eastAsia="華康細黑體"/>
    </w:rPr>
  </w:style>
  <w:style w:type="paragraph" w:styleId="31">
    <w:name w:val="toc 3"/>
    <w:aliases w:val="toc3"/>
    <w:basedOn w:val="a3"/>
    <w:next w:val="a3"/>
    <w:rsid w:val="00E97063"/>
    <w:pPr>
      <w:tabs>
        <w:tab w:val="left" w:pos="1871"/>
        <w:tab w:val="right" w:leader="dot" w:pos="7371"/>
      </w:tabs>
      <w:spacing w:before="20" w:after="20" w:line="280" w:lineRule="atLeast"/>
      <w:ind w:left="1871" w:right="680" w:hanging="680"/>
      <w:jc w:val="left"/>
    </w:pPr>
    <w:rPr>
      <w:rFonts w:eastAsia="華康細黑體"/>
    </w:rPr>
  </w:style>
  <w:style w:type="paragraph" w:styleId="aa">
    <w:name w:val="Normal Indent"/>
    <w:basedOn w:val="a3"/>
    <w:link w:val="ab"/>
    <w:rsid w:val="00E97063"/>
    <w:pPr>
      <w:spacing w:before="40" w:after="40"/>
      <w:ind w:left="170" w:right="170"/>
    </w:pPr>
    <w:rPr>
      <w:rFonts w:eastAsia="華康細黑體"/>
    </w:rPr>
  </w:style>
  <w:style w:type="character" w:customStyle="1" w:styleId="ab">
    <w:name w:val="內文縮排 字元"/>
    <w:link w:val="aa"/>
    <w:rsid w:val="00E97063"/>
    <w:rPr>
      <w:rFonts w:eastAsia="華康細黑體"/>
      <w:spacing w:val="10"/>
      <w:sz w:val="22"/>
      <w:szCs w:val="18"/>
      <w:lang w:val="en-US" w:eastAsia="zh-TW" w:bidi="ar-SA"/>
    </w:rPr>
  </w:style>
  <w:style w:type="paragraph" w:customStyle="1" w:styleId="a">
    <w:name w:val="項目"/>
    <w:aliases w:val="bl1"/>
    <w:basedOn w:val="a3"/>
    <w:link w:val="ac"/>
    <w:rsid w:val="00030783"/>
    <w:pPr>
      <w:numPr>
        <w:numId w:val="6"/>
      </w:numPr>
      <w:tabs>
        <w:tab w:val="right" w:pos="397"/>
      </w:tabs>
      <w:spacing w:before="0"/>
    </w:pPr>
  </w:style>
  <w:style w:type="character" w:customStyle="1" w:styleId="ac">
    <w:name w:val="項目 字元"/>
    <w:aliases w:val="bl1 字元"/>
    <w:link w:val="a"/>
    <w:rsid w:val="00030783"/>
    <w:rPr>
      <w:rFonts w:eastAsia="文鼎細圓"/>
      <w:spacing w:val="10"/>
      <w:sz w:val="22"/>
      <w:szCs w:val="18"/>
    </w:rPr>
  </w:style>
  <w:style w:type="paragraph" w:customStyle="1" w:styleId="ad">
    <w:name w:val="圖說"/>
    <w:basedOn w:val="a3"/>
    <w:rsid w:val="00E97063"/>
    <w:pPr>
      <w:spacing w:before="10" w:after="120" w:line="280" w:lineRule="atLeast"/>
      <w:jc w:val="center"/>
    </w:pPr>
    <w:rPr>
      <w:rFonts w:ascii="Arial" w:eastAsia="華康粗黑體" w:hAnsi="Arial"/>
      <w:sz w:val="16"/>
      <w:szCs w:val="17"/>
    </w:rPr>
  </w:style>
  <w:style w:type="paragraph" w:customStyle="1" w:styleId="ae">
    <w:name w:val="表格文字"/>
    <w:basedOn w:val="a3"/>
    <w:rsid w:val="00E97063"/>
    <w:pPr>
      <w:spacing w:before="20" w:after="50" w:line="270" w:lineRule="atLeast"/>
      <w:ind w:left="57" w:right="57"/>
    </w:pPr>
    <w:rPr>
      <w:rFonts w:eastAsia="華康細黑體"/>
      <w:sz w:val="17"/>
    </w:rPr>
  </w:style>
  <w:style w:type="paragraph" w:customStyle="1" w:styleId="a0">
    <w:name w:val="編號"/>
    <w:aliases w:val="nl1"/>
    <w:basedOn w:val="a"/>
    <w:link w:val="af"/>
    <w:rsid w:val="00E509E0"/>
    <w:pPr>
      <w:numPr>
        <w:numId w:val="7"/>
      </w:numPr>
      <w:tabs>
        <w:tab w:val="clear" w:pos="397"/>
        <w:tab w:val="left" w:pos="624"/>
      </w:tabs>
      <w:overflowPunct w:val="0"/>
    </w:pPr>
  </w:style>
  <w:style w:type="character" w:customStyle="1" w:styleId="af">
    <w:name w:val="編號 字元"/>
    <w:aliases w:val="nl1 字元"/>
    <w:link w:val="a0"/>
    <w:rsid w:val="00E509E0"/>
    <w:rPr>
      <w:rFonts w:eastAsia="文鼎細圓"/>
      <w:spacing w:val="10"/>
      <w:sz w:val="22"/>
      <w:szCs w:val="18"/>
    </w:rPr>
  </w:style>
  <w:style w:type="paragraph" w:customStyle="1" w:styleId="af0">
    <w:name w:val="章名"/>
    <w:basedOn w:val="1"/>
    <w:rsid w:val="00F8629B"/>
    <w:pPr>
      <w:keepNext w:val="0"/>
      <w:pBdr>
        <w:bottom w:val="none" w:sz="0" w:space="0" w:color="auto"/>
      </w:pBdr>
      <w:tabs>
        <w:tab w:val="clear" w:pos="0"/>
      </w:tabs>
      <w:spacing w:before="0" w:after="0" w:line="680" w:lineRule="atLeast"/>
      <w:jc w:val="center"/>
      <w:outlineLvl w:val="9"/>
    </w:pPr>
    <w:rPr>
      <w:rFonts w:ascii="Swis721 Md BT" w:eastAsia="文鼎特明" w:hAnsi="Swis721 Md BT"/>
      <w:spacing w:val="20"/>
      <w:w w:val="100"/>
      <w:sz w:val="68"/>
      <w:szCs w:val="46"/>
    </w:rPr>
  </w:style>
  <w:style w:type="paragraph" w:customStyle="1" w:styleId="af1">
    <w:name w:val="圖"/>
    <w:basedOn w:val="a3"/>
    <w:link w:val="af2"/>
    <w:rsid w:val="00E97063"/>
    <w:pPr>
      <w:spacing w:before="200" w:after="140"/>
      <w:jc w:val="center"/>
      <w:textAlignment w:val="auto"/>
    </w:pPr>
    <w:rPr>
      <w:rFonts w:eastAsia="新細明體"/>
      <w:spacing w:val="6"/>
      <w:sz w:val="19"/>
    </w:rPr>
  </w:style>
  <w:style w:type="character" w:customStyle="1" w:styleId="af2">
    <w:name w:val="圖 字元"/>
    <w:link w:val="af1"/>
    <w:rsid w:val="00E97063"/>
    <w:rPr>
      <w:rFonts w:eastAsia="新細明體"/>
      <w:spacing w:val="6"/>
      <w:sz w:val="19"/>
      <w:szCs w:val="18"/>
      <w:lang w:val="en-US" w:eastAsia="zh-TW" w:bidi="ar-SA"/>
    </w:rPr>
  </w:style>
  <w:style w:type="paragraph" w:styleId="41">
    <w:name w:val="toc 4"/>
    <w:basedOn w:val="31"/>
    <w:next w:val="a3"/>
    <w:semiHidden/>
    <w:rsid w:val="00E97063"/>
    <w:pPr>
      <w:ind w:left="284"/>
      <w:textAlignment w:val="baseline"/>
    </w:pPr>
  </w:style>
  <w:style w:type="paragraph" w:styleId="51">
    <w:name w:val="toc 5"/>
    <w:basedOn w:val="a3"/>
    <w:next w:val="a3"/>
    <w:semiHidden/>
    <w:rsid w:val="00E97063"/>
    <w:pPr>
      <w:tabs>
        <w:tab w:val="right" w:leader="dot" w:pos="8306"/>
      </w:tabs>
      <w:spacing w:before="0" w:after="0"/>
      <w:ind w:left="720"/>
      <w:jc w:val="left"/>
      <w:textAlignment w:val="baseline"/>
    </w:pPr>
    <w:rPr>
      <w:spacing w:val="0"/>
    </w:rPr>
  </w:style>
  <w:style w:type="paragraph" w:styleId="61">
    <w:name w:val="toc 6"/>
    <w:basedOn w:val="a3"/>
    <w:next w:val="a3"/>
    <w:semiHidden/>
    <w:rsid w:val="00E97063"/>
    <w:pPr>
      <w:tabs>
        <w:tab w:val="right" w:leader="dot" w:pos="8306"/>
      </w:tabs>
      <w:spacing w:before="0" w:after="0"/>
      <w:ind w:left="960"/>
      <w:jc w:val="left"/>
      <w:textAlignment w:val="baseline"/>
    </w:pPr>
    <w:rPr>
      <w:spacing w:val="0"/>
    </w:rPr>
  </w:style>
  <w:style w:type="paragraph" w:styleId="71">
    <w:name w:val="toc 7"/>
    <w:basedOn w:val="a3"/>
    <w:next w:val="a3"/>
    <w:semiHidden/>
    <w:rsid w:val="00E97063"/>
    <w:pPr>
      <w:tabs>
        <w:tab w:val="right" w:leader="dot" w:pos="8306"/>
      </w:tabs>
      <w:spacing w:before="0" w:after="0"/>
      <w:ind w:left="1200" w:firstLine="397"/>
      <w:jc w:val="left"/>
      <w:textAlignment w:val="baseline"/>
    </w:pPr>
    <w:rPr>
      <w:spacing w:val="0"/>
    </w:rPr>
  </w:style>
  <w:style w:type="paragraph" w:styleId="81">
    <w:name w:val="toc 8"/>
    <w:basedOn w:val="a3"/>
    <w:next w:val="a3"/>
    <w:semiHidden/>
    <w:rsid w:val="00E97063"/>
    <w:pPr>
      <w:tabs>
        <w:tab w:val="right" w:leader="dot" w:pos="8306"/>
      </w:tabs>
      <w:spacing w:before="0" w:after="0"/>
      <w:ind w:left="1440"/>
      <w:jc w:val="left"/>
      <w:textAlignment w:val="baseline"/>
    </w:pPr>
    <w:rPr>
      <w:spacing w:val="0"/>
    </w:rPr>
  </w:style>
  <w:style w:type="paragraph" w:styleId="91">
    <w:name w:val="toc 9"/>
    <w:basedOn w:val="a3"/>
    <w:next w:val="a3"/>
    <w:semiHidden/>
    <w:rsid w:val="00E97063"/>
    <w:pPr>
      <w:tabs>
        <w:tab w:val="right" w:leader="dot" w:pos="8306"/>
      </w:tabs>
      <w:spacing w:before="0" w:after="0"/>
      <w:ind w:left="1680"/>
      <w:jc w:val="left"/>
      <w:textAlignment w:val="baseline"/>
    </w:pPr>
    <w:rPr>
      <w:spacing w:val="0"/>
    </w:rPr>
  </w:style>
  <w:style w:type="paragraph" w:customStyle="1" w:styleId="af3">
    <w:name w:val="注意"/>
    <w:basedOn w:val="a3"/>
    <w:rsid w:val="00E97063"/>
    <w:pPr>
      <w:pBdr>
        <w:top w:val="dotted" w:sz="6" w:space="1" w:color="808080"/>
        <w:bottom w:val="dotted" w:sz="6" w:space="3" w:color="808080"/>
      </w:pBdr>
      <w:spacing w:before="140" w:after="100" w:line="280" w:lineRule="atLeast"/>
      <w:ind w:left="765"/>
    </w:pPr>
    <w:rPr>
      <w:rFonts w:eastAsia="華康細黑體"/>
      <w:sz w:val="18"/>
      <w:szCs w:val="17"/>
    </w:rPr>
  </w:style>
  <w:style w:type="paragraph" w:customStyle="1" w:styleId="af4">
    <w:name w:val="命令列"/>
    <w:basedOn w:val="a3"/>
    <w:link w:val="af5"/>
    <w:rsid w:val="00E97063"/>
    <w:pPr>
      <w:spacing w:before="0" w:after="0" w:line="210" w:lineRule="atLeast"/>
      <w:jc w:val="left"/>
    </w:pPr>
    <w:rPr>
      <w:rFonts w:ascii="Courier New" w:eastAsia="新細明體" w:hAnsi="Courier New"/>
      <w:spacing w:val="0"/>
      <w:w w:val="97"/>
      <w:sz w:val="16"/>
      <w:szCs w:val="17"/>
    </w:rPr>
  </w:style>
  <w:style w:type="character" w:customStyle="1" w:styleId="af5">
    <w:name w:val="命令列 字元"/>
    <w:link w:val="af4"/>
    <w:rsid w:val="00E97063"/>
    <w:rPr>
      <w:rFonts w:ascii="Courier New" w:eastAsia="新細明體" w:hAnsi="Courier New"/>
      <w:w w:val="97"/>
      <w:sz w:val="16"/>
      <w:szCs w:val="17"/>
      <w:lang w:val="en-US" w:eastAsia="zh-TW" w:bidi="ar-SA"/>
    </w:rPr>
  </w:style>
  <w:style w:type="paragraph" w:customStyle="1" w:styleId="af6">
    <w:name w:val="細項"/>
    <w:basedOn w:val="a3"/>
    <w:rsid w:val="00E97063"/>
    <w:pPr>
      <w:tabs>
        <w:tab w:val="num" w:pos="680"/>
      </w:tabs>
      <w:spacing w:before="40" w:after="40"/>
      <w:ind w:left="680" w:hanging="340"/>
    </w:pPr>
  </w:style>
  <w:style w:type="paragraph" w:customStyle="1" w:styleId="af7">
    <w:name w:val="插圖文字"/>
    <w:basedOn w:val="a3"/>
    <w:rsid w:val="00E97063"/>
    <w:pPr>
      <w:tabs>
        <w:tab w:val="left" w:pos="198"/>
      </w:tabs>
      <w:spacing w:before="0" w:after="0" w:line="240" w:lineRule="auto"/>
      <w:ind w:left="198" w:hanging="198"/>
      <w:jc w:val="left"/>
    </w:pPr>
    <w:rPr>
      <w:rFonts w:ascii="Arial" w:eastAsia="華康中黑體" w:hAnsi="Arial"/>
      <w:spacing w:val="4"/>
      <w:sz w:val="15"/>
      <w:szCs w:val="17"/>
    </w:rPr>
  </w:style>
  <w:style w:type="paragraph" w:customStyle="1" w:styleId="af8">
    <w:name w:val="表頭"/>
    <w:basedOn w:val="a3"/>
    <w:link w:val="af9"/>
    <w:rsid w:val="00E97063"/>
    <w:pPr>
      <w:keepNext/>
      <w:tabs>
        <w:tab w:val="right" w:pos="7371"/>
      </w:tabs>
      <w:spacing w:before="100" w:after="70"/>
    </w:pPr>
    <w:rPr>
      <w:rFonts w:ascii="Arial" w:eastAsia="華康中黑體" w:hAnsi="Arial"/>
      <w:spacing w:val="6"/>
      <w:w w:val="105"/>
      <w:sz w:val="18"/>
    </w:rPr>
  </w:style>
  <w:style w:type="character" w:customStyle="1" w:styleId="af9">
    <w:name w:val="表頭 字元"/>
    <w:link w:val="af8"/>
    <w:rsid w:val="00E97063"/>
    <w:rPr>
      <w:rFonts w:ascii="Arial" w:eastAsia="華康中黑體" w:hAnsi="Arial"/>
      <w:spacing w:val="6"/>
      <w:w w:val="105"/>
      <w:sz w:val="18"/>
      <w:szCs w:val="18"/>
      <w:lang w:val="en-US" w:eastAsia="zh-TW" w:bidi="ar-SA"/>
    </w:rPr>
  </w:style>
  <w:style w:type="paragraph" w:customStyle="1" w:styleId="afa">
    <w:name w:val="步驟"/>
    <w:basedOn w:val="a3"/>
    <w:rsid w:val="00E97063"/>
    <w:pPr>
      <w:tabs>
        <w:tab w:val="left" w:pos="340"/>
      </w:tabs>
      <w:spacing w:before="40" w:after="40"/>
      <w:ind w:left="340" w:hanging="340"/>
    </w:pPr>
  </w:style>
  <w:style w:type="paragraph" w:customStyle="1" w:styleId="tip1">
    <w:name w:val="tip1"/>
    <w:basedOn w:val="tip2"/>
    <w:link w:val="afb"/>
    <w:rsid w:val="00E97063"/>
    <w:pPr>
      <w:numPr>
        <w:numId w:val="0"/>
      </w:numPr>
      <w:ind w:left="340"/>
    </w:pPr>
    <w:rPr>
      <w:rFonts w:eastAsia="文鼎中黑"/>
    </w:rPr>
  </w:style>
  <w:style w:type="paragraph" w:customStyle="1" w:styleId="tip2">
    <w:name w:val="tip2"/>
    <w:basedOn w:val="a3"/>
    <w:rsid w:val="00E97063"/>
    <w:pPr>
      <w:numPr>
        <w:numId w:val="11"/>
      </w:numPr>
      <w:spacing w:line="320" w:lineRule="atLeast"/>
      <w:ind w:right="227"/>
    </w:pPr>
    <w:rPr>
      <w:rFonts w:ascii="Calibri" w:hAnsi="Calibri"/>
      <w:sz w:val="20"/>
      <w:szCs w:val="19"/>
    </w:rPr>
  </w:style>
  <w:style w:type="character" w:customStyle="1" w:styleId="afb">
    <w:name w:val="框內文字 字元"/>
    <w:aliases w:val="tip1 字元 字元"/>
    <w:link w:val="tip1"/>
    <w:rsid w:val="00E97063"/>
    <w:rPr>
      <w:rFonts w:ascii="Calibri" w:eastAsia="文鼎中黑" w:hAnsi="Calibri"/>
      <w:spacing w:val="10"/>
      <w:szCs w:val="19"/>
      <w:lang w:val="en-US" w:eastAsia="zh-TW" w:bidi="ar-SA"/>
    </w:rPr>
  </w:style>
  <w:style w:type="paragraph" w:customStyle="1" w:styleId="wt">
    <w:name w:val="wt"/>
    <w:basedOn w:val="a3"/>
    <w:rsid w:val="00E97063"/>
    <w:pPr>
      <w:spacing w:line="320" w:lineRule="atLeast"/>
      <w:ind w:left="170" w:right="170"/>
    </w:pPr>
    <w:rPr>
      <w:rFonts w:ascii="Calibri" w:eastAsia="文鼎中黑" w:hAnsi="Calibri"/>
      <w:sz w:val="20"/>
      <w:szCs w:val="21"/>
    </w:rPr>
  </w:style>
  <w:style w:type="character" w:customStyle="1" w:styleId="afc">
    <w:name w:val="命令文字"/>
    <w:rsid w:val="00E97063"/>
    <w:rPr>
      <w:rFonts w:ascii="Courier New" w:eastAsia="新細明體" w:hAnsi="Courier New"/>
      <w:spacing w:val="0"/>
      <w:w w:val="97"/>
      <w:sz w:val="16"/>
    </w:rPr>
  </w:style>
  <w:style w:type="paragraph" w:styleId="afd">
    <w:name w:val="footer"/>
    <w:basedOn w:val="a3"/>
    <w:link w:val="afe"/>
    <w:rsid w:val="00E97063"/>
    <w:pPr>
      <w:tabs>
        <w:tab w:val="center" w:pos="4153"/>
        <w:tab w:val="right" w:pos="8306"/>
      </w:tabs>
      <w:snapToGrid w:val="0"/>
    </w:pPr>
  </w:style>
  <w:style w:type="character" w:customStyle="1" w:styleId="afe">
    <w:name w:val="頁尾 字元"/>
    <w:link w:val="afd"/>
    <w:rsid w:val="00E97063"/>
    <w:rPr>
      <w:rFonts w:eastAsia="文鼎細圓"/>
      <w:spacing w:val="10"/>
      <w:sz w:val="22"/>
      <w:szCs w:val="18"/>
      <w:lang w:val="en-US" w:eastAsia="zh-TW" w:bidi="ar-SA"/>
    </w:rPr>
  </w:style>
  <w:style w:type="character" w:customStyle="1" w:styleId="aff">
    <w:name w:val="文字"/>
    <w:rsid w:val="00E97063"/>
    <w:rPr>
      <w:rFonts w:ascii="Arial" w:eastAsia="華康粗黑體" w:hAnsi="Arial"/>
    </w:rPr>
  </w:style>
  <w:style w:type="paragraph" w:styleId="aff0">
    <w:name w:val="footnote text"/>
    <w:basedOn w:val="a3"/>
    <w:link w:val="aff1"/>
    <w:semiHidden/>
    <w:rsid w:val="00E97063"/>
    <w:pPr>
      <w:tabs>
        <w:tab w:val="left" w:pos="227"/>
      </w:tabs>
      <w:snapToGrid w:val="0"/>
      <w:spacing w:before="0" w:after="0" w:line="250" w:lineRule="atLeast"/>
      <w:ind w:left="227" w:hanging="227"/>
    </w:pPr>
    <w:rPr>
      <w:sz w:val="16"/>
    </w:rPr>
  </w:style>
  <w:style w:type="character" w:customStyle="1" w:styleId="aff1">
    <w:name w:val="註腳文字 字元"/>
    <w:link w:val="aff0"/>
    <w:semiHidden/>
    <w:locked/>
    <w:rsid w:val="00E97063"/>
    <w:rPr>
      <w:rFonts w:eastAsia="文鼎細圓"/>
      <w:spacing w:val="10"/>
      <w:sz w:val="16"/>
      <w:szCs w:val="18"/>
      <w:lang w:val="en-US" w:eastAsia="zh-TW" w:bidi="ar-SA"/>
    </w:rPr>
  </w:style>
  <w:style w:type="character" w:styleId="aff2">
    <w:name w:val="footnote reference"/>
    <w:semiHidden/>
    <w:rsid w:val="00E97063"/>
    <w:rPr>
      <w:rFonts w:ascii="Arial" w:hAnsi="Arial"/>
      <w:spacing w:val="0"/>
      <w:position w:val="0"/>
      <w:sz w:val="20"/>
      <w:vertAlign w:val="superscript"/>
    </w:rPr>
  </w:style>
  <w:style w:type="paragraph" w:styleId="a1">
    <w:name w:val="annotation text"/>
    <w:basedOn w:val="a3"/>
    <w:link w:val="aff3"/>
    <w:semiHidden/>
    <w:rsid w:val="00E97063"/>
    <w:pPr>
      <w:jc w:val="left"/>
    </w:pPr>
  </w:style>
  <w:style w:type="character" w:customStyle="1" w:styleId="aff3">
    <w:name w:val="註解文字 字元"/>
    <w:link w:val="a1"/>
    <w:semiHidden/>
    <w:locked/>
    <w:rsid w:val="00E97063"/>
    <w:rPr>
      <w:rFonts w:eastAsia="文鼎細圓"/>
      <w:spacing w:val="10"/>
      <w:sz w:val="22"/>
      <w:szCs w:val="18"/>
      <w:lang w:val="en-US" w:eastAsia="zh-TW" w:bidi="ar-SA"/>
    </w:rPr>
  </w:style>
  <w:style w:type="character" w:styleId="aff4">
    <w:name w:val="annotation reference"/>
    <w:semiHidden/>
    <w:rsid w:val="00E97063"/>
    <w:rPr>
      <w:sz w:val="18"/>
    </w:rPr>
  </w:style>
  <w:style w:type="paragraph" w:customStyle="1" w:styleId="aff5">
    <w:name w:val="開端"/>
    <w:basedOn w:val="a3"/>
    <w:link w:val="aff6"/>
    <w:rsid w:val="00E97063"/>
    <w:pPr>
      <w:tabs>
        <w:tab w:val="left" w:pos="1421"/>
      </w:tabs>
      <w:spacing w:before="40" w:after="40"/>
      <w:ind w:left="1417" w:rightChars="1070" w:right="1070" w:hanging="340"/>
    </w:pPr>
    <w:rPr>
      <w:rFonts w:ascii="Swis721 Lt BT" w:eastAsia="華康細黑體" w:hAnsi="Swis721 Lt BT"/>
      <w:szCs w:val="19"/>
    </w:rPr>
  </w:style>
  <w:style w:type="character" w:customStyle="1" w:styleId="aff6">
    <w:name w:val="開端 字元"/>
    <w:link w:val="aff5"/>
    <w:rsid w:val="00E97063"/>
    <w:rPr>
      <w:rFonts w:ascii="Swis721 Lt BT" w:eastAsia="華康細黑體" w:hAnsi="Swis721 Lt BT"/>
      <w:spacing w:val="10"/>
      <w:sz w:val="22"/>
      <w:szCs w:val="19"/>
      <w:lang w:val="en-US" w:eastAsia="zh-TW" w:bidi="ar-SA"/>
    </w:rPr>
  </w:style>
  <w:style w:type="paragraph" w:customStyle="1" w:styleId="aff7">
    <w:name w:val="項目內說明"/>
    <w:basedOn w:val="a3"/>
    <w:rsid w:val="00E97063"/>
    <w:pPr>
      <w:spacing w:before="40" w:after="40"/>
      <w:ind w:left="765"/>
    </w:pPr>
    <w:rPr>
      <w:kern w:val="20"/>
    </w:rPr>
  </w:style>
  <w:style w:type="paragraph" w:customStyle="1" w:styleId="-">
    <w:name w:val="命令列-框"/>
    <w:basedOn w:val="af4"/>
    <w:rsid w:val="00E97063"/>
    <w:pPr>
      <w:pBdr>
        <w:top w:val="single" w:sz="2" w:space="2" w:color="auto"/>
        <w:bottom w:val="single" w:sz="2" w:space="4" w:color="auto"/>
      </w:pBdr>
    </w:pPr>
    <w:rPr>
      <w:rFonts w:eastAsia="文鼎細圓"/>
      <w:w w:val="96"/>
    </w:rPr>
  </w:style>
  <w:style w:type="paragraph" w:customStyle="1" w:styleId="-0">
    <w:name w:val="命令列-網底"/>
    <w:basedOn w:val="af4"/>
    <w:rsid w:val="00E97063"/>
    <w:pPr>
      <w:pBdr>
        <w:top w:val="single" w:sz="2" w:space="2" w:color="DDDDDD"/>
        <w:left w:val="single" w:sz="2" w:space="4" w:color="DDDDDD"/>
        <w:bottom w:val="single" w:sz="2" w:space="5" w:color="DDDDDD"/>
        <w:right w:val="single" w:sz="2" w:space="4" w:color="DDDDDD"/>
      </w:pBdr>
      <w:shd w:val="clear" w:color="auto" w:fill="E6E6E6"/>
      <w:ind w:left="85" w:right="85"/>
    </w:pPr>
    <w:rPr>
      <w:rFonts w:eastAsia="文鼎細圓"/>
      <w:w w:val="96"/>
    </w:rPr>
  </w:style>
  <w:style w:type="paragraph" w:customStyle="1" w:styleId="-1">
    <w:name w:val="命令列-縮"/>
    <w:basedOn w:val="af4"/>
    <w:rsid w:val="00E97063"/>
    <w:pPr>
      <w:ind w:left="170" w:right="170"/>
    </w:pPr>
    <w:rPr>
      <w:rFonts w:eastAsia="文鼎細圓"/>
    </w:rPr>
  </w:style>
  <w:style w:type="paragraph" w:styleId="aff8">
    <w:name w:val="endnote text"/>
    <w:basedOn w:val="a3"/>
    <w:semiHidden/>
    <w:rsid w:val="00E97063"/>
    <w:pPr>
      <w:widowControl w:val="0"/>
      <w:snapToGrid w:val="0"/>
      <w:spacing w:before="20" w:after="20" w:line="270" w:lineRule="atLeast"/>
      <w:ind w:left="340" w:hanging="340"/>
      <w:jc w:val="left"/>
    </w:pPr>
    <w:rPr>
      <w:rFonts w:eastAsia="華康仿宋體W5"/>
      <w:w w:val="105"/>
      <w:kern w:val="20"/>
      <w:sz w:val="16"/>
      <w:szCs w:val="24"/>
      <w:lang w:eastAsia="zh-CN"/>
    </w:rPr>
  </w:style>
  <w:style w:type="paragraph" w:customStyle="1" w:styleId="-2">
    <w:name w:val="表頭-程式"/>
    <w:basedOn w:val="af8"/>
    <w:rsid w:val="00E97063"/>
    <w:pPr>
      <w:pBdr>
        <w:top w:val="single" w:sz="2" w:space="0" w:color="808080"/>
        <w:left w:val="single" w:sz="2" w:space="3" w:color="808080"/>
        <w:bottom w:val="single" w:sz="2" w:space="2" w:color="808080"/>
        <w:right w:val="single" w:sz="2" w:space="3" w:color="808080"/>
      </w:pBdr>
      <w:shd w:val="clear" w:color="auto" w:fill="808080"/>
      <w:tabs>
        <w:tab w:val="clear" w:pos="7371"/>
      </w:tabs>
      <w:spacing w:before="160" w:after="60" w:line="270" w:lineRule="atLeast"/>
      <w:ind w:left="96" w:right="96"/>
    </w:pPr>
    <w:rPr>
      <w:rFonts w:eastAsia="華康粗黑體"/>
      <w:color w:val="FFFFFF"/>
      <w:spacing w:val="10"/>
      <w:w w:val="100"/>
      <w:szCs w:val="19"/>
    </w:rPr>
  </w:style>
  <w:style w:type="paragraph" w:customStyle="1" w:styleId="13">
    <w:name w:val="編號(1)"/>
    <w:basedOn w:val="a0"/>
    <w:rsid w:val="00E97063"/>
    <w:pPr>
      <w:numPr>
        <w:numId w:val="0"/>
      </w:numPr>
      <w:tabs>
        <w:tab w:val="left" w:pos="680"/>
      </w:tabs>
      <w:ind w:left="680" w:hanging="340"/>
    </w:pPr>
  </w:style>
  <w:style w:type="paragraph" w:customStyle="1" w:styleId="fig">
    <w:name w:val="fig"/>
    <w:basedOn w:val="a3"/>
    <w:rsid w:val="00E97063"/>
    <w:pPr>
      <w:spacing w:before="120" w:after="0" w:line="0" w:lineRule="atLeast"/>
      <w:jc w:val="center"/>
      <w:textAlignment w:val="auto"/>
    </w:pPr>
    <w:rPr>
      <w:noProof/>
    </w:rPr>
  </w:style>
  <w:style w:type="table" w:styleId="aff9">
    <w:name w:val="Table Grid"/>
    <w:basedOn w:val="a5"/>
    <w:uiPriority w:val="39"/>
    <w:rsid w:val="00E97063"/>
    <w:pPr>
      <w:adjustRightInd w:val="0"/>
      <w:spacing w:before="120" w:after="120" w:line="320" w:lineRule="atLeast"/>
      <w:ind w:firstLine="204"/>
      <w:jc w:val="both"/>
      <w:textAlignment w:val="center"/>
    </w:pPr>
    <w:tblPr>
      <w:tblBorders>
        <w:top w:val="single" w:sz="2" w:space="0" w:color="auto"/>
        <w:bottom w:val="single" w:sz="2" w:space="0" w:color="auto"/>
        <w:insideV w:val="single" w:sz="2" w:space="0" w:color="auto"/>
      </w:tblBorders>
      <w:tblCellMar>
        <w:left w:w="0" w:type="dxa"/>
        <w:right w:w="0" w:type="dxa"/>
      </w:tblCellMar>
    </w:tblPr>
  </w:style>
  <w:style w:type="character" w:styleId="affa">
    <w:name w:val="Hyperlink"/>
    <w:uiPriority w:val="99"/>
    <w:rsid w:val="00E97063"/>
    <w:rPr>
      <w:color w:val="0000FF"/>
      <w:u w:val="single"/>
    </w:rPr>
  </w:style>
  <w:style w:type="paragraph" w:styleId="affb">
    <w:name w:val="annotation subject"/>
    <w:basedOn w:val="a1"/>
    <w:next w:val="a1"/>
    <w:link w:val="affc"/>
    <w:semiHidden/>
    <w:rsid w:val="00E97063"/>
    <w:pPr>
      <w:widowControl w:val="0"/>
      <w:adjustRightInd/>
      <w:spacing w:before="0" w:after="0" w:line="240" w:lineRule="auto"/>
      <w:textAlignment w:val="auto"/>
    </w:pPr>
    <w:rPr>
      <w:b/>
      <w:bCs/>
      <w:spacing w:val="0"/>
      <w:kern w:val="2"/>
      <w:sz w:val="24"/>
      <w:szCs w:val="24"/>
    </w:rPr>
  </w:style>
  <w:style w:type="character" w:customStyle="1" w:styleId="affc">
    <w:name w:val="註解主旨 字元"/>
    <w:link w:val="affb"/>
    <w:semiHidden/>
    <w:locked/>
    <w:rsid w:val="00E97063"/>
    <w:rPr>
      <w:rFonts w:eastAsia="文鼎細圓"/>
      <w:b/>
      <w:bCs/>
      <w:kern w:val="2"/>
      <w:sz w:val="24"/>
      <w:szCs w:val="24"/>
      <w:lang w:val="en-US" w:eastAsia="zh-TW" w:bidi="ar-SA"/>
    </w:rPr>
  </w:style>
  <w:style w:type="paragraph" w:styleId="affd">
    <w:name w:val="Balloon Text"/>
    <w:basedOn w:val="a3"/>
    <w:link w:val="affe"/>
    <w:semiHidden/>
    <w:rsid w:val="00E97063"/>
    <w:pPr>
      <w:widowControl w:val="0"/>
      <w:adjustRightInd/>
      <w:spacing w:before="0" w:after="0" w:line="240" w:lineRule="auto"/>
      <w:jc w:val="left"/>
      <w:textAlignment w:val="auto"/>
    </w:pPr>
    <w:rPr>
      <w:rFonts w:ascii="Arial" w:hAnsi="Arial"/>
      <w:spacing w:val="0"/>
      <w:kern w:val="2"/>
      <w:sz w:val="18"/>
    </w:rPr>
  </w:style>
  <w:style w:type="character" w:customStyle="1" w:styleId="affe">
    <w:name w:val="註解方塊文字 字元"/>
    <w:link w:val="affd"/>
    <w:semiHidden/>
    <w:locked/>
    <w:rsid w:val="00E97063"/>
    <w:rPr>
      <w:rFonts w:ascii="Arial" w:eastAsia="文鼎細圓" w:hAnsi="Arial"/>
      <w:kern w:val="2"/>
      <w:sz w:val="18"/>
      <w:szCs w:val="18"/>
      <w:lang w:val="en-US" w:eastAsia="zh-TW" w:bidi="ar-SA"/>
    </w:rPr>
  </w:style>
  <w:style w:type="paragraph" w:customStyle="1" w:styleId="-3">
    <w:name w:val="內文縮排-項目"/>
    <w:basedOn w:val="a"/>
    <w:rsid w:val="00E97063"/>
    <w:pPr>
      <w:numPr>
        <w:numId w:val="0"/>
      </w:numPr>
      <w:tabs>
        <w:tab w:val="num" w:pos="340"/>
      </w:tabs>
      <w:spacing w:before="20" w:after="20" w:line="310" w:lineRule="atLeast"/>
      <w:ind w:left="340" w:hanging="340"/>
    </w:pPr>
    <w:rPr>
      <w:rFonts w:eastAsia="華康細黑體"/>
    </w:rPr>
  </w:style>
  <w:style w:type="paragraph" w:customStyle="1" w:styleId="1toc1AvantGardeMdBT">
    <w:name w:val="樣式 目錄 1toc1 + (拉丁) AvantGarde Md BT"/>
    <w:basedOn w:val="11"/>
    <w:rsid w:val="00E97063"/>
    <w:pPr>
      <w:tabs>
        <w:tab w:val="left" w:pos="567"/>
      </w:tabs>
      <w:ind w:left="567" w:hanging="567"/>
    </w:pPr>
    <w:rPr>
      <w:rFonts w:ascii="AvantGarde Md BT" w:hAnsi="AvantGarde Md BT"/>
    </w:rPr>
  </w:style>
  <w:style w:type="paragraph" w:customStyle="1" w:styleId="14">
    <w:name w:val="索引1"/>
    <w:basedOn w:val="a3"/>
    <w:rsid w:val="00E97063"/>
    <w:pPr>
      <w:spacing w:before="0" w:after="0" w:line="236" w:lineRule="atLeast"/>
      <w:ind w:left="312" w:hanging="312"/>
      <w:jc w:val="left"/>
    </w:pPr>
    <w:rPr>
      <w:spacing w:val="2"/>
      <w:sz w:val="18"/>
    </w:rPr>
  </w:style>
  <w:style w:type="paragraph" w:customStyle="1" w:styleId="22">
    <w:name w:val="索引2"/>
    <w:basedOn w:val="14"/>
    <w:rsid w:val="00E97063"/>
    <w:pPr>
      <w:ind w:left="499"/>
    </w:pPr>
  </w:style>
  <w:style w:type="paragraph" w:styleId="afff">
    <w:name w:val="Date"/>
    <w:basedOn w:val="a3"/>
    <w:next w:val="a3"/>
    <w:link w:val="afff0"/>
    <w:rsid w:val="00E97063"/>
    <w:pPr>
      <w:widowControl w:val="0"/>
      <w:adjustRightInd/>
      <w:spacing w:before="0" w:after="0" w:line="240" w:lineRule="auto"/>
      <w:jc w:val="right"/>
      <w:textAlignment w:val="auto"/>
    </w:pPr>
    <w:rPr>
      <w:spacing w:val="0"/>
      <w:kern w:val="2"/>
      <w:sz w:val="24"/>
      <w:szCs w:val="24"/>
    </w:rPr>
  </w:style>
  <w:style w:type="character" w:customStyle="1" w:styleId="afff0">
    <w:name w:val="日期 字元"/>
    <w:link w:val="afff"/>
    <w:semiHidden/>
    <w:locked/>
    <w:rsid w:val="00E97063"/>
    <w:rPr>
      <w:rFonts w:eastAsia="文鼎細圓"/>
      <w:kern w:val="2"/>
      <w:sz w:val="24"/>
      <w:szCs w:val="24"/>
      <w:lang w:val="en-US" w:eastAsia="zh-TW" w:bidi="ar-SA"/>
    </w:rPr>
  </w:style>
  <w:style w:type="character" w:customStyle="1" w:styleId="dct-tt">
    <w:name w:val="dct-tt"/>
    <w:basedOn w:val="a4"/>
    <w:rsid w:val="00E97063"/>
  </w:style>
  <w:style w:type="character" w:customStyle="1" w:styleId="m-s">
    <w:name w:val="m-s"/>
    <w:rsid w:val="00E97063"/>
    <w:rPr>
      <w:rFonts w:ascii="Courier New" w:eastAsia="新細明體" w:hAnsi="Courier New"/>
      <w:spacing w:val="0"/>
      <w:w w:val="97"/>
      <w:sz w:val="15"/>
    </w:rPr>
  </w:style>
  <w:style w:type="paragraph" w:customStyle="1" w:styleId="afff1">
    <w:name w:val="框內小標"/>
    <w:basedOn w:val="a3"/>
    <w:rsid w:val="00E97063"/>
    <w:pPr>
      <w:spacing w:after="10" w:line="320" w:lineRule="atLeast"/>
      <w:ind w:left="113" w:right="113"/>
    </w:pPr>
    <w:rPr>
      <w:rFonts w:ascii="Arial" w:eastAsia="華康粗黑體" w:hAnsi="Arial"/>
      <w:sz w:val="19"/>
      <w:szCs w:val="19"/>
    </w:rPr>
  </w:style>
  <w:style w:type="paragraph" w:customStyle="1" w:styleId="afff2">
    <w:name w:val="表格項目"/>
    <w:basedOn w:val="ae"/>
    <w:rsid w:val="00E97063"/>
    <w:pPr>
      <w:tabs>
        <w:tab w:val="num" w:pos="284"/>
      </w:tabs>
      <w:ind w:left="284" w:hanging="227"/>
    </w:pPr>
  </w:style>
  <w:style w:type="paragraph" w:customStyle="1" w:styleId="afff3">
    <w:name w:val="命令列_底線"/>
    <w:basedOn w:val="af4"/>
    <w:rsid w:val="00E97063"/>
    <w:pPr>
      <w:pBdr>
        <w:bottom w:val="single" w:sz="6" w:space="3" w:color="808080"/>
      </w:pBdr>
      <w:spacing w:after="100"/>
    </w:pPr>
    <w:rPr>
      <w:rFonts w:eastAsia="文鼎細圓"/>
    </w:rPr>
  </w:style>
  <w:style w:type="paragraph" w:customStyle="1" w:styleId="afff4">
    <w:name w:val="命令列_第一行"/>
    <w:basedOn w:val="af4"/>
    <w:rsid w:val="00E97063"/>
    <w:pPr>
      <w:spacing w:before="80"/>
    </w:pPr>
    <w:rPr>
      <w:rFonts w:eastAsia="文鼎細圓"/>
    </w:rPr>
  </w:style>
  <w:style w:type="paragraph" w:customStyle="1" w:styleId="afff5">
    <w:name w:val="命令列_最後一行"/>
    <w:basedOn w:val="af4"/>
    <w:rsid w:val="00E97063"/>
    <w:pPr>
      <w:spacing w:after="80"/>
    </w:pPr>
    <w:rPr>
      <w:rFonts w:eastAsia="文鼎細圓"/>
    </w:rPr>
  </w:style>
  <w:style w:type="character" w:customStyle="1" w:styleId="b">
    <w:name w:val="b 字元"/>
    <w:rsid w:val="00E97063"/>
    <w:rPr>
      <w:rFonts w:ascii="Swis721 Md BT" w:eastAsia="華康粗黑體" w:hAnsi="Swis721 Md BT"/>
      <w:spacing w:val="6"/>
      <w:w w:val="105"/>
      <w:sz w:val="19"/>
      <w:szCs w:val="19"/>
      <w:lang w:val="en-US" w:eastAsia="zh-TW" w:bidi="ar-SA"/>
    </w:rPr>
  </w:style>
  <w:style w:type="paragraph" w:customStyle="1" w:styleId="tc">
    <w:name w:val="tc"/>
    <w:aliases w:val="08表文"/>
    <w:basedOn w:val="a3"/>
    <w:link w:val="tc0"/>
    <w:rsid w:val="00EA03B1"/>
    <w:pPr>
      <w:widowControl w:val="0"/>
      <w:suppressAutoHyphens/>
      <w:adjustRightInd/>
      <w:spacing w:after="60" w:line="280" w:lineRule="atLeast"/>
      <w:ind w:left="57" w:right="57"/>
      <w:textAlignment w:val="auto"/>
    </w:pPr>
    <w:rPr>
      <w:rFonts w:eastAsia="文鼎細明"/>
      <w:kern w:val="2"/>
      <w:sz w:val="21"/>
    </w:rPr>
  </w:style>
  <w:style w:type="character" w:customStyle="1" w:styleId="tc0">
    <w:name w:val="tc 字元"/>
    <w:link w:val="tc"/>
    <w:rsid w:val="00EA03B1"/>
    <w:rPr>
      <w:rFonts w:eastAsia="文鼎細明"/>
      <w:spacing w:val="10"/>
      <w:kern w:val="2"/>
      <w:sz w:val="21"/>
      <w:szCs w:val="18"/>
    </w:rPr>
  </w:style>
  <w:style w:type="paragraph" w:customStyle="1" w:styleId="th">
    <w:name w:val="th"/>
    <w:aliases w:val="08表標"/>
    <w:basedOn w:val="a3"/>
    <w:rsid w:val="00EA03B1"/>
    <w:pPr>
      <w:widowControl w:val="0"/>
      <w:adjustRightInd/>
      <w:spacing w:after="60" w:line="280" w:lineRule="atLeast"/>
      <w:ind w:left="57" w:right="57"/>
      <w:jc w:val="center"/>
      <w:textAlignment w:val="auto"/>
    </w:pPr>
    <w:rPr>
      <w:rFonts w:ascii="Swis721 Lt BT" w:eastAsia="文鼎中黑" w:hAnsi="Swis721 Lt BT" w:cs="Arial"/>
      <w:color w:val="000000"/>
      <w:spacing w:val="6"/>
      <w:kern w:val="2"/>
      <w:sz w:val="21"/>
    </w:rPr>
  </w:style>
  <w:style w:type="paragraph" w:customStyle="1" w:styleId="00">
    <w:name w:val="00內文_楷書"/>
    <w:basedOn w:val="a3"/>
    <w:rsid w:val="00E97063"/>
    <w:pPr>
      <w:ind w:leftChars="150" w:left="324" w:rightChars="150" w:right="324"/>
    </w:pPr>
    <w:rPr>
      <w:rFonts w:eastAsia="華康楷書體W5" w:cs="華康粗黑體"/>
      <w:sz w:val="19"/>
    </w:rPr>
  </w:style>
  <w:style w:type="paragraph" w:customStyle="1" w:styleId="afff6">
    <w:name w:val="表頭 + 白色"/>
    <w:aliases w:val="tip"/>
    <w:basedOn w:val="af8"/>
    <w:link w:val="afff7"/>
    <w:rsid w:val="00E97063"/>
    <w:pPr>
      <w:spacing w:before="130" w:after="50" w:line="320" w:lineRule="atLeast"/>
    </w:pPr>
    <w:rPr>
      <w:color w:val="FFFFFF"/>
      <w:position w:val="-6"/>
      <w:sz w:val="22"/>
    </w:rPr>
  </w:style>
  <w:style w:type="character" w:customStyle="1" w:styleId="afff7">
    <w:name w:val="表頭 + 白色 字元"/>
    <w:aliases w:val="tip 字元 字元"/>
    <w:link w:val="afff6"/>
    <w:rsid w:val="00E97063"/>
    <w:rPr>
      <w:rFonts w:ascii="Arial" w:eastAsia="華康中黑體" w:hAnsi="Arial"/>
      <w:color w:val="FFFFFF"/>
      <w:spacing w:val="6"/>
      <w:w w:val="105"/>
      <w:position w:val="-6"/>
      <w:sz w:val="22"/>
      <w:szCs w:val="18"/>
      <w:lang w:val="en-US" w:eastAsia="zh-TW" w:bidi="ar-SA"/>
    </w:rPr>
  </w:style>
  <w:style w:type="paragraph" w:customStyle="1" w:styleId="110">
    <w:name w:val="11"/>
    <w:basedOn w:val="1"/>
    <w:rsid w:val="00F64E27"/>
    <w:pPr>
      <w:pageBreakBefore/>
      <w:shd w:val="clear" w:color="auto" w:fill="E0E0E0"/>
      <w:spacing w:before="0"/>
      <w:jc w:val="center"/>
    </w:pPr>
    <w:rPr>
      <w:rFonts w:eastAsia="文鼎超明"/>
    </w:rPr>
  </w:style>
  <w:style w:type="paragraph" w:customStyle="1" w:styleId="15">
    <w:name w:val="清單段落1"/>
    <w:basedOn w:val="a3"/>
    <w:link w:val="ListParagraphChar"/>
    <w:rsid w:val="00E97063"/>
    <w:pPr>
      <w:adjustRightInd/>
      <w:spacing w:before="200" w:after="200" w:line="276" w:lineRule="auto"/>
      <w:contextualSpacing/>
      <w:jc w:val="left"/>
      <w:textAlignment w:val="auto"/>
    </w:pPr>
    <w:rPr>
      <w:rFonts w:ascii="微軟正黑體" w:eastAsia="微軟正黑體" w:hAnsi="微軟正黑體" w:cs="Arial"/>
      <w:color w:val="484848"/>
      <w:spacing w:val="12"/>
      <w:sz w:val="19"/>
      <w:szCs w:val="19"/>
    </w:rPr>
  </w:style>
  <w:style w:type="character" w:customStyle="1" w:styleId="ListParagraphChar">
    <w:name w:val="List Paragraph Char"/>
    <w:link w:val="15"/>
    <w:locked/>
    <w:rsid w:val="00E97063"/>
    <w:rPr>
      <w:rFonts w:ascii="微軟正黑體" w:eastAsia="微軟正黑體" w:hAnsi="微軟正黑體" w:cs="Arial"/>
      <w:color w:val="484848"/>
      <w:spacing w:val="12"/>
      <w:sz w:val="19"/>
      <w:szCs w:val="19"/>
      <w:lang w:val="en-US" w:eastAsia="zh-TW" w:bidi="ar-SA"/>
    </w:rPr>
  </w:style>
  <w:style w:type="paragraph" w:customStyle="1" w:styleId="16">
    <w:name w:val="鮮明引文1"/>
    <w:basedOn w:val="a3"/>
    <w:next w:val="a3"/>
    <w:link w:val="IntenseQuoteChar"/>
    <w:rsid w:val="00E97063"/>
    <w:pPr>
      <w:pBdr>
        <w:top w:val="single" w:sz="12" w:space="10" w:color="B8CCE4"/>
        <w:left w:val="single" w:sz="36" w:space="4" w:color="4F81BD"/>
        <w:bottom w:val="single" w:sz="24" w:space="10" w:color="9BBB59"/>
        <w:right w:val="single" w:sz="36" w:space="4" w:color="4F81BD"/>
      </w:pBdr>
      <w:shd w:val="clear" w:color="auto" w:fill="4F81BD"/>
      <w:adjustRightInd/>
      <w:snapToGrid w:val="0"/>
      <w:spacing w:before="0" w:after="0" w:line="240" w:lineRule="auto"/>
      <w:ind w:right="-57"/>
      <w:jc w:val="left"/>
      <w:textAlignment w:val="auto"/>
    </w:pPr>
    <w:rPr>
      <w:rFonts w:ascii="Arial Unicode MS" w:eastAsia="Arial Unicode MS" w:hAnsi="Arial Unicode MS" w:cs="Arial Unicode MS"/>
      <w:iCs/>
      <w:color w:val="FFFFFF"/>
      <w:spacing w:val="12"/>
      <w:sz w:val="18"/>
      <w:szCs w:val="24"/>
    </w:rPr>
  </w:style>
  <w:style w:type="character" w:customStyle="1" w:styleId="IntenseQuoteChar">
    <w:name w:val="Intense Quote Char"/>
    <w:link w:val="16"/>
    <w:locked/>
    <w:rsid w:val="00E97063"/>
    <w:rPr>
      <w:rFonts w:ascii="Arial Unicode MS" w:eastAsia="Arial Unicode MS" w:hAnsi="Arial Unicode MS" w:cs="Arial Unicode MS"/>
      <w:iCs/>
      <w:color w:val="FFFFFF"/>
      <w:spacing w:val="12"/>
      <w:sz w:val="18"/>
      <w:szCs w:val="24"/>
      <w:lang w:val="en-US" w:eastAsia="zh-TW" w:bidi="ar-SA"/>
    </w:rPr>
  </w:style>
  <w:style w:type="paragraph" w:customStyle="1" w:styleId="afff8">
    <w:name w:val="錯誤提醒"/>
    <w:basedOn w:val="16"/>
    <w:link w:val="afff9"/>
    <w:rsid w:val="00E97063"/>
    <w:pPr>
      <w:shd w:val="clear" w:color="auto" w:fill="FFFF99"/>
    </w:pPr>
    <w:rPr>
      <w:color w:val="FF0000"/>
    </w:rPr>
  </w:style>
  <w:style w:type="character" w:customStyle="1" w:styleId="afff9">
    <w:name w:val="錯誤提醒 字元"/>
    <w:link w:val="afff8"/>
    <w:locked/>
    <w:rsid w:val="00E97063"/>
    <w:rPr>
      <w:rFonts w:ascii="Arial Unicode MS" w:eastAsia="Arial Unicode MS" w:hAnsi="Arial Unicode MS" w:cs="Arial Unicode MS"/>
      <w:iCs/>
      <w:color w:val="FF0000"/>
      <w:spacing w:val="12"/>
      <w:sz w:val="18"/>
      <w:szCs w:val="24"/>
      <w:lang w:val="en-US" w:eastAsia="zh-TW" w:bidi="ar-SA"/>
    </w:rPr>
  </w:style>
  <w:style w:type="paragraph" w:customStyle="1" w:styleId="t1">
    <w:name w:val="t1"/>
    <w:basedOn w:val="a0"/>
    <w:rsid w:val="00FB6269"/>
    <w:pPr>
      <w:numPr>
        <w:numId w:val="0"/>
      </w:numPr>
      <w:ind w:left="397"/>
    </w:pPr>
  </w:style>
  <w:style w:type="paragraph" w:customStyle="1" w:styleId="bl2">
    <w:name w:val="bl2"/>
    <w:basedOn w:val="t1"/>
    <w:rsid w:val="00E97063"/>
    <w:pPr>
      <w:numPr>
        <w:numId w:val="8"/>
      </w:numPr>
    </w:pPr>
  </w:style>
  <w:style w:type="paragraph" w:customStyle="1" w:styleId="tsa">
    <w:name w:val="tsa"/>
    <w:basedOn w:val="a3"/>
    <w:rsid w:val="002E34E7"/>
    <w:pPr>
      <w:spacing w:before="0" w:after="0" w:line="80" w:lineRule="exact"/>
    </w:pPr>
  </w:style>
  <w:style w:type="paragraph" w:customStyle="1" w:styleId="ff">
    <w:name w:val="ff"/>
    <w:basedOn w:val="a3"/>
    <w:link w:val="ff0"/>
    <w:rsid w:val="00E97063"/>
    <w:pPr>
      <w:spacing w:before="0" w:after="0" w:line="200" w:lineRule="atLeast"/>
      <w:jc w:val="left"/>
    </w:pPr>
    <w:rPr>
      <w:rFonts w:eastAsia="文鼎細黑"/>
      <w:color w:val="000000"/>
      <w:position w:val="12"/>
      <w:sz w:val="18"/>
    </w:rPr>
  </w:style>
  <w:style w:type="character" w:customStyle="1" w:styleId="ff0">
    <w:name w:val="ff 字元"/>
    <w:link w:val="ff"/>
    <w:rsid w:val="00E97063"/>
    <w:rPr>
      <w:rFonts w:eastAsia="文鼎細黑"/>
      <w:color w:val="000000"/>
      <w:spacing w:val="10"/>
      <w:position w:val="12"/>
      <w:sz w:val="18"/>
      <w:szCs w:val="18"/>
      <w:lang w:val="en-US" w:eastAsia="zh-TW" w:bidi="ar-SA"/>
    </w:rPr>
  </w:style>
  <w:style w:type="paragraph" w:customStyle="1" w:styleId="f1">
    <w:name w:val="f1"/>
    <w:basedOn w:val="a3"/>
    <w:link w:val="f10"/>
    <w:rsid w:val="00E97063"/>
    <w:pPr>
      <w:widowControl w:val="0"/>
      <w:spacing w:before="40" w:line="320" w:lineRule="atLeast"/>
      <w:jc w:val="center"/>
    </w:pPr>
    <w:rPr>
      <w:rFonts w:ascii="Swis721 Lt BT" w:eastAsia="文鼎中圓" w:hAnsi="Swis721 Lt BT"/>
      <w:sz w:val="20"/>
    </w:rPr>
  </w:style>
  <w:style w:type="paragraph" w:customStyle="1" w:styleId="b0">
    <w:name w:val="b"/>
    <w:basedOn w:val="a3"/>
    <w:link w:val="b1"/>
    <w:rsid w:val="00E97063"/>
    <w:rPr>
      <w:rFonts w:ascii="Swis721 Md BT" w:eastAsia="文鼎粗圓" w:hAnsi="Swis721 Md BT"/>
      <w:spacing w:val="0"/>
      <w:sz w:val="21"/>
      <w:szCs w:val="19"/>
    </w:rPr>
  </w:style>
  <w:style w:type="character" w:customStyle="1" w:styleId="b1">
    <w:name w:val="b 字元1"/>
    <w:link w:val="b0"/>
    <w:rsid w:val="00E97063"/>
    <w:rPr>
      <w:rFonts w:ascii="Swis721 Md BT" w:eastAsia="文鼎粗圓" w:hAnsi="Swis721 Md BT"/>
      <w:sz w:val="21"/>
      <w:szCs w:val="19"/>
      <w:lang w:val="en-US" w:eastAsia="zh-TW" w:bidi="ar-SA"/>
    </w:rPr>
  </w:style>
  <w:style w:type="character" w:customStyle="1" w:styleId="apple-converted-space">
    <w:name w:val="apple-converted-space"/>
    <w:rsid w:val="00E97063"/>
    <w:rPr>
      <w:rFonts w:cs="Times New Roman"/>
    </w:rPr>
  </w:style>
  <w:style w:type="paragraph" w:customStyle="1" w:styleId="afffa">
    <w:name w:val="图题"/>
    <w:basedOn w:val="a3"/>
    <w:next w:val="aa"/>
    <w:rsid w:val="00E97063"/>
    <w:pPr>
      <w:widowControl w:val="0"/>
      <w:topLinePunct w:val="0"/>
      <w:adjustRightInd/>
      <w:spacing w:line="312" w:lineRule="exact"/>
      <w:jc w:val="center"/>
      <w:textAlignment w:val="auto"/>
    </w:pPr>
    <w:rPr>
      <w:rFonts w:ascii="SimSun" w:eastAsia="SimSun"/>
      <w:spacing w:val="0"/>
      <w:kern w:val="18"/>
      <w:sz w:val="18"/>
      <w:szCs w:val="20"/>
      <w:lang w:eastAsia="zh-CN"/>
    </w:rPr>
  </w:style>
  <w:style w:type="paragraph" w:customStyle="1" w:styleId="afffb">
    <w:name w:val="图ª`"/>
    <w:basedOn w:val="a3"/>
    <w:next w:val="a3"/>
    <w:autoRedefine/>
    <w:rsid w:val="00E97063"/>
    <w:pPr>
      <w:widowControl w:val="0"/>
      <w:topLinePunct w:val="0"/>
      <w:spacing w:beforeLines="50" w:before="0" w:after="120" w:line="240" w:lineRule="auto"/>
      <w:ind w:left="480" w:hanging="480"/>
      <w:textAlignment w:val="auto"/>
    </w:pPr>
    <w:rPr>
      <w:rFonts w:eastAsia="標楷體" w:hAnsi="標楷體"/>
      <w:spacing w:val="0"/>
      <w:kern w:val="2"/>
      <w:sz w:val="24"/>
      <w:szCs w:val="24"/>
      <w:lang w:eastAsia="zh-CN"/>
    </w:rPr>
  </w:style>
  <w:style w:type="paragraph" w:customStyle="1" w:styleId="afffc">
    <w:name w:val="插?"/>
    <w:basedOn w:val="a3"/>
    <w:next w:val="a3"/>
    <w:rsid w:val="00E97063"/>
    <w:pPr>
      <w:keepNext/>
      <w:widowControl w:val="0"/>
      <w:topLinePunct w:val="0"/>
      <w:adjustRightInd/>
      <w:spacing w:before="240" w:after="120" w:line="240" w:lineRule="auto"/>
      <w:jc w:val="center"/>
      <w:textAlignment w:val="auto"/>
    </w:pPr>
    <w:rPr>
      <w:rFonts w:ascii="SimSun" w:eastAsia="SimSun"/>
      <w:spacing w:val="0"/>
      <w:kern w:val="2"/>
      <w:sz w:val="21"/>
      <w:szCs w:val="20"/>
      <w:lang w:eastAsia="zh-CN"/>
    </w:rPr>
  </w:style>
  <w:style w:type="paragraph" w:customStyle="1" w:styleId="afffd">
    <w:name w:val="@大標項目"/>
    <w:basedOn w:val="15"/>
    <w:link w:val="afffe"/>
    <w:autoRedefine/>
    <w:rsid w:val="00E97063"/>
    <w:pPr>
      <w:widowControl w:val="0"/>
      <w:topLinePunct w:val="0"/>
      <w:spacing w:before="0" w:after="0" w:line="240" w:lineRule="auto"/>
      <w:ind w:leftChars="100" w:left="240" w:rightChars="100" w:right="100" w:hanging="360"/>
      <w:contextualSpacing w:val="0"/>
    </w:pPr>
    <w:rPr>
      <w:rFonts w:eastAsia="標楷體" w:hAnsi="標楷體"/>
      <w:b/>
      <w:color w:val="333333"/>
      <w:kern w:val="2"/>
      <w:sz w:val="28"/>
      <w:szCs w:val="28"/>
    </w:rPr>
  </w:style>
  <w:style w:type="character" w:customStyle="1" w:styleId="afffe">
    <w:name w:val="@大標項目 字元"/>
    <w:link w:val="afffd"/>
    <w:locked/>
    <w:rsid w:val="00E97063"/>
    <w:rPr>
      <w:rFonts w:ascii="微軟正黑體" w:eastAsia="標楷體" w:hAnsi="標楷體" w:cs="Arial"/>
      <w:b/>
      <w:color w:val="333333"/>
      <w:spacing w:val="12"/>
      <w:kern w:val="2"/>
      <w:sz w:val="28"/>
      <w:szCs w:val="28"/>
      <w:lang w:val="en-US" w:eastAsia="zh-TW" w:bidi="ar-SA"/>
    </w:rPr>
  </w:style>
  <w:style w:type="paragraph" w:customStyle="1" w:styleId="affff">
    <w:name w:val="@項目小標 ●"/>
    <w:basedOn w:val="15"/>
    <w:link w:val="affff0"/>
    <w:rsid w:val="00E97063"/>
    <w:pPr>
      <w:widowControl w:val="0"/>
      <w:topLinePunct w:val="0"/>
      <w:spacing w:before="0" w:after="0" w:line="240" w:lineRule="auto"/>
      <w:ind w:firstLine="87"/>
      <w:contextualSpacing w:val="0"/>
    </w:pPr>
    <w:rPr>
      <w:rFonts w:ascii="Times New Roman" w:eastAsia="標楷體" w:hAnsi="Times New Roman" w:cs="Times New Roman"/>
      <w:b/>
      <w:color w:val="auto"/>
      <w:spacing w:val="0"/>
      <w:kern w:val="2"/>
      <w:sz w:val="24"/>
      <w:szCs w:val="22"/>
    </w:rPr>
  </w:style>
  <w:style w:type="character" w:customStyle="1" w:styleId="affff0">
    <w:name w:val="@項目小標 ● 字元"/>
    <w:link w:val="affff"/>
    <w:locked/>
    <w:rsid w:val="00E97063"/>
    <w:rPr>
      <w:rFonts w:eastAsia="標楷體"/>
      <w:b/>
      <w:kern w:val="2"/>
      <w:sz w:val="24"/>
      <w:szCs w:val="22"/>
      <w:lang w:val="en-US" w:eastAsia="zh-TW" w:bidi="ar-SA"/>
    </w:rPr>
  </w:style>
  <w:style w:type="paragraph" w:customStyle="1" w:styleId="17">
    <w:name w:val="@步驟操作(1)"/>
    <w:basedOn w:val="aa"/>
    <w:link w:val="18"/>
    <w:autoRedefine/>
    <w:rsid w:val="00E97063"/>
    <w:pPr>
      <w:widowControl w:val="0"/>
      <w:topLinePunct w:val="0"/>
      <w:adjustRightInd/>
      <w:spacing w:before="0" w:after="0" w:line="320" w:lineRule="exact"/>
      <w:ind w:left="932" w:rightChars="100" w:right="100" w:hangingChars="150" w:hanging="150"/>
      <w:textAlignment w:val="auto"/>
    </w:pPr>
    <w:rPr>
      <w:rFonts w:eastAsia="標楷體" w:hAnsi="標楷體"/>
      <w:spacing w:val="-2"/>
      <w:kern w:val="2"/>
      <w:sz w:val="24"/>
      <w:szCs w:val="24"/>
    </w:rPr>
  </w:style>
  <w:style w:type="character" w:customStyle="1" w:styleId="18">
    <w:name w:val="@步驟操作(1) 字元"/>
    <w:link w:val="17"/>
    <w:locked/>
    <w:rsid w:val="00E97063"/>
    <w:rPr>
      <w:rFonts w:eastAsia="標楷體" w:hAnsi="標楷體"/>
      <w:spacing w:val="-2"/>
      <w:kern w:val="2"/>
      <w:sz w:val="24"/>
      <w:szCs w:val="24"/>
      <w:lang w:val="en-US" w:eastAsia="zh-TW" w:bidi="ar-SA"/>
    </w:rPr>
  </w:style>
  <w:style w:type="character" w:customStyle="1" w:styleId="NormalIndentChar">
    <w:name w:val="Normal Indent Char"/>
    <w:semiHidden/>
    <w:locked/>
    <w:rsid w:val="00E97063"/>
    <w:rPr>
      <w:rFonts w:ascii="SimSun" w:eastAsia="SimSun" w:hAnsi="Times New Roman" w:cs="Times New Roman"/>
      <w:spacing w:val="-2"/>
      <w:sz w:val="20"/>
      <w:szCs w:val="20"/>
      <w:lang w:val="x-none" w:eastAsia="zh-CN"/>
    </w:rPr>
  </w:style>
  <w:style w:type="paragraph" w:customStyle="1" w:styleId="reader-word-layer">
    <w:name w:val="reader-word-layer"/>
    <w:basedOn w:val="a3"/>
    <w:rsid w:val="00E97063"/>
    <w:pPr>
      <w:topLinePunct w:val="0"/>
      <w:adjustRightInd/>
      <w:spacing w:before="100" w:beforeAutospacing="1" w:after="100" w:afterAutospacing="1" w:line="240" w:lineRule="auto"/>
      <w:jc w:val="left"/>
      <w:textAlignment w:val="auto"/>
    </w:pPr>
    <w:rPr>
      <w:rFonts w:ascii="新細明體" w:eastAsia="新細明體" w:hAnsi="新細明體" w:cs="新細明體"/>
      <w:spacing w:val="0"/>
      <w:sz w:val="24"/>
      <w:szCs w:val="24"/>
    </w:rPr>
  </w:style>
  <w:style w:type="paragraph" w:customStyle="1" w:styleId="nltip">
    <w:name w:val="nltip"/>
    <w:basedOn w:val="a3"/>
    <w:rsid w:val="00E97063"/>
    <w:pPr>
      <w:tabs>
        <w:tab w:val="num" w:pos="510"/>
      </w:tabs>
      <w:overflowPunct w:val="0"/>
      <w:spacing w:line="320" w:lineRule="atLeast"/>
      <w:ind w:left="510" w:right="113" w:hanging="397"/>
    </w:pPr>
    <w:rPr>
      <w:rFonts w:ascii="Calibri" w:hAnsi="Calibri"/>
      <w:sz w:val="20"/>
      <w:szCs w:val="19"/>
    </w:rPr>
  </w:style>
  <w:style w:type="paragraph" w:customStyle="1" w:styleId="f2">
    <w:name w:val="f2"/>
    <w:basedOn w:val="f1"/>
    <w:rsid w:val="008B4AA9"/>
    <w:pPr>
      <w:pBdr>
        <w:bottom w:val="single" w:sz="4" w:space="1" w:color="808080"/>
      </w:pBdr>
      <w:spacing w:before="120"/>
      <w:jc w:val="left"/>
    </w:pPr>
    <w:rPr>
      <w:rFonts w:ascii="Swis721 Md BT" w:eastAsia="文鼎粗黑" w:hAnsi="Swis721 Md BT"/>
      <w:sz w:val="21"/>
    </w:rPr>
  </w:style>
  <w:style w:type="paragraph" w:customStyle="1" w:styleId="tctip">
    <w:name w:val="tctip"/>
    <w:basedOn w:val="a3"/>
    <w:rsid w:val="00E97063"/>
    <w:pPr>
      <w:spacing w:before="40"/>
    </w:pPr>
    <w:rPr>
      <w:rFonts w:eastAsia="文鼎中楷"/>
      <w:sz w:val="20"/>
    </w:rPr>
  </w:style>
  <w:style w:type="paragraph" w:customStyle="1" w:styleId="affff1">
    <w:name w:val="開端+"/>
    <w:basedOn w:val="aff5"/>
    <w:link w:val="affff2"/>
    <w:rsid w:val="00E97063"/>
    <w:pPr>
      <w:spacing w:line="400" w:lineRule="atLeast"/>
      <w:ind w:left="0" w:firstLine="0"/>
    </w:pPr>
    <w:rPr>
      <w:rFonts w:cs="新細明體"/>
      <w:sz w:val="24"/>
      <w:szCs w:val="20"/>
    </w:rPr>
  </w:style>
  <w:style w:type="paragraph" w:customStyle="1" w:styleId="107">
    <w:name w:val="樣式 開端+ + 右:  10.7 字元"/>
    <w:basedOn w:val="affff1"/>
    <w:link w:val="1070"/>
    <w:rsid w:val="00E97063"/>
    <w:pPr>
      <w:tabs>
        <w:tab w:val="clear" w:pos="1421"/>
        <w:tab w:val="num" w:pos="1418"/>
      </w:tabs>
      <w:ind w:left="1418" w:right="2461" w:hanging="341"/>
    </w:pPr>
    <w:rPr>
      <w:rFonts w:eastAsia="華康中黑體"/>
      <w:color w:val="000000"/>
    </w:rPr>
  </w:style>
  <w:style w:type="paragraph" w:customStyle="1" w:styleId="Default">
    <w:name w:val="Default"/>
    <w:rsid w:val="00E97063"/>
    <w:pPr>
      <w:widowControl w:val="0"/>
      <w:autoSpaceDE w:val="0"/>
      <w:autoSpaceDN w:val="0"/>
      <w:adjustRightInd w:val="0"/>
    </w:pPr>
    <w:rPr>
      <w:rFonts w:ascii="SimSun" w:eastAsia="SimSun" w:hAnsi="Calibri" w:cs="SimSun"/>
      <w:color w:val="000000"/>
      <w:sz w:val="24"/>
      <w:szCs w:val="24"/>
    </w:rPr>
  </w:style>
  <w:style w:type="paragraph" w:customStyle="1" w:styleId="f22">
    <w:name w:val="f22"/>
    <w:basedOn w:val="f2"/>
    <w:rsid w:val="00E97063"/>
    <w:pPr>
      <w:ind w:left="624"/>
    </w:pPr>
  </w:style>
  <w:style w:type="paragraph" w:styleId="Web">
    <w:name w:val="Normal (Web)"/>
    <w:basedOn w:val="a3"/>
    <w:uiPriority w:val="99"/>
    <w:rsid w:val="00E97063"/>
    <w:pPr>
      <w:topLinePunct w:val="0"/>
      <w:adjustRightInd/>
      <w:spacing w:before="100" w:beforeAutospacing="1" w:after="100" w:afterAutospacing="1" w:line="240" w:lineRule="auto"/>
      <w:jc w:val="left"/>
      <w:textAlignment w:val="auto"/>
    </w:pPr>
    <w:rPr>
      <w:rFonts w:ascii="新細明體" w:eastAsia="新細明體" w:hAnsi="新細明體" w:cs="新細明體"/>
      <w:spacing w:val="0"/>
      <w:sz w:val="24"/>
      <w:szCs w:val="24"/>
    </w:rPr>
  </w:style>
  <w:style w:type="paragraph" w:customStyle="1" w:styleId="affff3">
    <w:name w:val="表?"/>
    <w:basedOn w:val="a3"/>
    <w:next w:val="a3"/>
    <w:rsid w:val="00E97063"/>
    <w:pPr>
      <w:widowControl w:val="0"/>
      <w:topLinePunct w:val="0"/>
      <w:adjustRightInd/>
      <w:spacing w:before="240" w:line="240" w:lineRule="auto"/>
      <w:jc w:val="center"/>
      <w:textAlignment w:val="auto"/>
    </w:pPr>
    <w:rPr>
      <w:rFonts w:ascii="SimSun" w:eastAsia="SimHei"/>
      <w:spacing w:val="0"/>
      <w:kern w:val="2"/>
      <w:sz w:val="18"/>
      <w:szCs w:val="20"/>
      <w:lang w:eastAsia="zh-CN"/>
    </w:rPr>
  </w:style>
  <w:style w:type="paragraph" w:customStyle="1" w:styleId="affff4">
    <w:name w:val="表"/>
    <w:basedOn w:val="aa"/>
    <w:rsid w:val="00E97063"/>
    <w:pPr>
      <w:widowControl w:val="0"/>
      <w:topLinePunct w:val="0"/>
      <w:spacing w:before="0" w:after="0" w:line="312" w:lineRule="atLeast"/>
      <w:ind w:left="0" w:right="0" w:firstLineChars="200" w:firstLine="200"/>
      <w:textAlignment w:val="baseline"/>
    </w:pPr>
    <w:rPr>
      <w:rFonts w:ascii="SimSun" w:eastAsia="SimSun"/>
      <w:spacing w:val="-2"/>
      <w:sz w:val="18"/>
      <w:szCs w:val="20"/>
      <w:lang w:eastAsia="zh-CN"/>
    </w:rPr>
  </w:style>
  <w:style w:type="paragraph" w:customStyle="1" w:styleId="110pt">
    <w:name w:val="11 + 套用前:  0 pt"/>
    <w:basedOn w:val="110"/>
    <w:rsid w:val="00E97063"/>
  </w:style>
  <w:style w:type="paragraph" w:customStyle="1" w:styleId="00a1">
    <w:name w:val="00a書名1(自訂)"/>
    <w:link w:val="00a10"/>
    <w:rsid w:val="00E97063"/>
    <w:pPr>
      <w:spacing w:beforeLines="300"/>
      <w:jc w:val="center"/>
    </w:pPr>
    <w:rPr>
      <w:rFonts w:ascii="Calibri" w:eastAsia="華康唐風隸 Std W5" w:hAnsi="Calibri" w:cs="Arial Black"/>
      <w:color w:val="1D1B11"/>
      <w:kern w:val="2"/>
      <w:sz w:val="52"/>
      <w:szCs w:val="24"/>
    </w:rPr>
  </w:style>
  <w:style w:type="character" w:customStyle="1" w:styleId="00a10">
    <w:name w:val="00a書名1(自訂) 字元"/>
    <w:link w:val="00a1"/>
    <w:locked/>
    <w:rsid w:val="00E97063"/>
    <w:rPr>
      <w:rFonts w:ascii="Calibri" w:eastAsia="華康唐風隸 Std W5" w:hAnsi="Calibri" w:cs="Arial Black"/>
      <w:color w:val="1D1B11"/>
      <w:kern w:val="2"/>
      <w:sz w:val="52"/>
      <w:szCs w:val="24"/>
      <w:lang w:val="en-US" w:eastAsia="zh-TW" w:bidi="ar-SA"/>
    </w:rPr>
  </w:style>
  <w:style w:type="paragraph" w:customStyle="1" w:styleId="00b1">
    <w:name w:val="00b作者1(自訂)"/>
    <w:link w:val="00b10"/>
    <w:rsid w:val="00E97063"/>
    <w:pPr>
      <w:jc w:val="center"/>
    </w:pPr>
    <w:rPr>
      <w:rFonts w:ascii="華康唐風隸 Std W5" w:eastAsia="華康唐風隸 Std W5" w:hAnsi="華康唐風隸 Std W5"/>
      <w:color w:val="002060"/>
      <w:kern w:val="2"/>
      <w:sz w:val="36"/>
      <w:szCs w:val="24"/>
    </w:rPr>
  </w:style>
  <w:style w:type="character" w:customStyle="1" w:styleId="00b10">
    <w:name w:val="00b作者1(自訂) 字元"/>
    <w:link w:val="00b1"/>
    <w:locked/>
    <w:rsid w:val="00E97063"/>
    <w:rPr>
      <w:rFonts w:ascii="華康唐風隸 Std W5" w:eastAsia="華康唐風隸 Std W5" w:hAnsi="華康唐風隸 Std W5"/>
      <w:color w:val="002060"/>
      <w:kern w:val="2"/>
      <w:sz w:val="36"/>
      <w:szCs w:val="24"/>
      <w:lang w:val="en-US" w:eastAsia="zh-TW" w:bidi="ar-SA"/>
    </w:rPr>
  </w:style>
  <w:style w:type="paragraph" w:customStyle="1" w:styleId="00d1">
    <w:name w:val="00d日期1(自訂)"/>
    <w:link w:val="00d10"/>
    <w:rsid w:val="00E97063"/>
    <w:pPr>
      <w:jc w:val="center"/>
    </w:pPr>
    <w:rPr>
      <w:rFonts w:ascii="Eras Medium ITC" w:eastAsia="文鼎中隸" w:hAnsi="Eras Medium ITC"/>
      <w:color w:val="003300"/>
      <w:kern w:val="2"/>
      <w:sz w:val="28"/>
      <w:szCs w:val="24"/>
    </w:rPr>
  </w:style>
  <w:style w:type="character" w:customStyle="1" w:styleId="00d10">
    <w:name w:val="00d日期1(自訂) 字元"/>
    <w:link w:val="00d1"/>
    <w:locked/>
    <w:rsid w:val="00E97063"/>
    <w:rPr>
      <w:rFonts w:ascii="Eras Medium ITC" w:eastAsia="文鼎中隸" w:hAnsi="Eras Medium ITC"/>
      <w:color w:val="003300"/>
      <w:kern w:val="2"/>
      <w:sz w:val="28"/>
      <w:szCs w:val="24"/>
      <w:lang w:val="en-US" w:eastAsia="zh-TW" w:bidi="ar-SA"/>
    </w:rPr>
  </w:style>
  <w:style w:type="paragraph" w:customStyle="1" w:styleId="01a1">
    <w:name w:val="01a部數1(自訂)"/>
    <w:link w:val="01a10"/>
    <w:rsid w:val="00E97063"/>
    <w:pPr>
      <w:jc w:val="center"/>
    </w:pPr>
    <w:rPr>
      <w:rFonts w:ascii="Arial Black" w:eastAsia="文鼎特黑" w:hAnsi="Arial Black" w:cs="Arial Black"/>
      <w:kern w:val="2"/>
      <w:sz w:val="96"/>
      <w:szCs w:val="24"/>
    </w:rPr>
  </w:style>
  <w:style w:type="character" w:customStyle="1" w:styleId="01a10">
    <w:name w:val="01a部數1(自訂) 字元"/>
    <w:link w:val="01a1"/>
    <w:locked/>
    <w:rsid w:val="00E97063"/>
    <w:rPr>
      <w:rFonts w:ascii="Arial Black" w:eastAsia="文鼎特黑" w:hAnsi="Arial Black" w:cs="Arial Black"/>
      <w:kern w:val="2"/>
      <w:sz w:val="96"/>
      <w:szCs w:val="24"/>
      <w:lang w:val="en-US" w:eastAsia="zh-TW" w:bidi="ar-SA"/>
    </w:rPr>
  </w:style>
  <w:style w:type="paragraph" w:customStyle="1" w:styleId="01b1">
    <w:name w:val="01b部名1(自訂)"/>
    <w:link w:val="01b10"/>
    <w:rsid w:val="00E97063"/>
    <w:pPr>
      <w:adjustRightInd w:val="0"/>
      <w:snapToGrid w:val="0"/>
      <w:spacing w:beforeLines="500"/>
      <w:jc w:val="center"/>
    </w:pPr>
    <w:rPr>
      <w:rFonts w:ascii="Arial Black" w:eastAsia="文鼎特黑" w:hAnsi="Arial Black" w:cs="Arial Black"/>
      <w:color w:val="336600"/>
      <w:kern w:val="2"/>
      <w:sz w:val="72"/>
      <w:szCs w:val="24"/>
    </w:rPr>
  </w:style>
  <w:style w:type="character" w:customStyle="1" w:styleId="01b10">
    <w:name w:val="01b部名1(自訂) 字元"/>
    <w:link w:val="01b1"/>
    <w:locked/>
    <w:rsid w:val="00E97063"/>
    <w:rPr>
      <w:rFonts w:ascii="Arial Black" w:eastAsia="文鼎特黑" w:hAnsi="Arial Black" w:cs="Arial Black"/>
      <w:color w:val="336600"/>
      <w:kern w:val="2"/>
      <w:sz w:val="72"/>
      <w:szCs w:val="24"/>
      <w:lang w:val="en-US" w:eastAsia="zh-TW" w:bidi="ar-SA"/>
    </w:rPr>
  </w:style>
  <w:style w:type="paragraph" w:customStyle="1" w:styleId="03a1">
    <w:name w:val="03a部註標題1(自訂)"/>
    <w:link w:val="03a10"/>
    <w:rsid w:val="00E97063"/>
    <w:pPr>
      <w:ind w:leftChars="236" w:left="566"/>
    </w:pPr>
    <w:rPr>
      <w:rFonts w:ascii="文鼎中隸" w:eastAsia="文鼎中隸" w:hAnsi="Calibri"/>
      <w:color w:val="0000CC"/>
      <w:kern w:val="2"/>
      <w:sz w:val="28"/>
      <w:szCs w:val="24"/>
    </w:rPr>
  </w:style>
  <w:style w:type="character" w:customStyle="1" w:styleId="03a10">
    <w:name w:val="03a部註標題1(自訂) 字元"/>
    <w:link w:val="03a1"/>
    <w:locked/>
    <w:rsid w:val="00E97063"/>
    <w:rPr>
      <w:rFonts w:ascii="文鼎中隸" w:eastAsia="文鼎中隸" w:hAnsi="Calibri"/>
      <w:color w:val="0000CC"/>
      <w:kern w:val="2"/>
      <w:sz w:val="28"/>
      <w:szCs w:val="24"/>
      <w:lang w:val="en-US" w:eastAsia="zh-TW" w:bidi="ar-SA"/>
    </w:rPr>
  </w:style>
  <w:style w:type="paragraph" w:customStyle="1" w:styleId="03b1">
    <w:name w:val="03b部註說明1(自訂)"/>
    <w:link w:val="03b10"/>
    <w:rsid w:val="00E97063"/>
    <w:pPr>
      <w:ind w:leftChars="236" w:left="566" w:firstLine="1"/>
    </w:pPr>
    <w:rPr>
      <w:rFonts w:ascii="Calibri" w:eastAsia="文鼎細圓" w:hAnsi="Calibri" w:cs="Arial"/>
      <w:kern w:val="2"/>
      <w:sz w:val="24"/>
      <w:szCs w:val="24"/>
    </w:rPr>
  </w:style>
  <w:style w:type="character" w:customStyle="1" w:styleId="03b10">
    <w:name w:val="03b部註說明1(自訂) 字元"/>
    <w:link w:val="03b1"/>
    <w:locked/>
    <w:rsid w:val="00E97063"/>
    <w:rPr>
      <w:rFonts w:ascii="Calibri" w:eastAsia="文鼎細圓" w:hAnsi="Calibri" w:cs="Arial"/>
      <w:kern w:val="2"/>
      <w:sz w:val="24"/>
      <w:szCs w:val="24"/>
      <w:lang w:val="en-US" w:eastAsia="zh-TW" w:bidi="ar-SA"/>
    </w:rPr>
  </w:style>
  <w:style w:type="paragraph" w:customStyle="1" w:styleId="03c1">
    <w:name w:val="03c部註項目1(自訂)"/>
    <w:link w:val="03c10"/>
    <w:rsid w:val="00E97063"/>
    <w:pPr>
      <w:adjustRightInd w:val="0"/>
      <w:snapToGrid w:val="0"/>
      <w:ind w:left="1756" w:hanging="480"/>
    </w:pPr>
    <w:rPr>
      <w:rFonts w:ascii="微軟正黑體" w:eastAsia="微軟正黑體" w:hAnsi="微軟正黑體" w:cs="微軟正黑體"/>
      <w:kern w:val="2"/>
      <w:szCs w:val="24"/>
    </w:rPr>
  </w:style>
  <w:style w:type="character" w:customStyle="1" w:styleId="03c10">
    <w:name w:val="03c部註項目1(自訂) 字元"/>
    <w:link w:val="03c1"/>
    <w:locked/>
    <w:rsid w:val="00E97063"/>
    <w:rPr>
      <w:rFonts w:ascii="微軟正黑體" w:eastAsia="微軟正黑體" w:hAnsi="微軟正黑體" w:cs="微軟正黑體"/>
      <w:kern w:val="2"/>
      <w:szCs w:val="24"/>
      <w:lang w:val="en-US" w:eastAsia="zh-TW" w:bidi="ar-SA"/>
    </w:rPr>
  </w:style>
  <w:style w:type="paragraph" w:customStyle="1" w:styleId="05a1">
    <w:name w:val="05a章數1(自訂)"/>
    <w:next w:val="a3"/>
    <w:link w:val="05a10"/>
    <w:rsid w:val="00E97063"/>
    <w:pPr>
      <w:adjustRightInd w:val="0"/>
      <w:snapToGrid w:val="0"/>
      <w:spacing w:beforeLines="600"/>
      <w:jc w:val="center"/>
    </w:pPr>
    <w:rPr>
      <w:rFonts w:ascii="華康唐風隸 Std W5" w:eastAsia="華康唐風隸 Std W5" w:hAnsi="華康唐風隸 Std W5" w:cs="Arial Black"/>
      <w:kern w:val="2"/>
      <w:sz w:val="96"/>
      <w:szCs w:val="24"/>
    </w:rPr>
  </w:style>
  <w:style w:type="character" w:customStyle="1" w:styleId="05a10">
    <w:name w:val="05a章數1(自訂) 字元"/>
    <w:link w:val="05a1"/>
    <w:locked/>
    <w:rsid w:val="00E97063"/>
    <w:rPr>
      <w:rFonts w:ascii="華康唐風隸 Std W5" w:eastAsia="華康唐風隸 Std W5" w:hAnsi="華康唐風隸 Std W5" w:cs="Arial Black"/>
      <w:kern w:val="2"/>
      <w:sz w:val="96"/>
      <w:szCs w:val="24"/>
      <w:lang w:val="en-US" w:eastAsia="zh-TW" w:bidi="ar-SA"/>
    </w:rPr>
  </w:style>
  <w:style w:type="paragraph" w:customStyle="1" w:styleId="05b1">
    <w:name w:val="05b章名1(自訂)"/>
    <w:link w:val="05b10"/>
    <w:rsid w:val="00E97063"/>
    <w:pPr>
      <w:adjustRightInd w:val="0"/>
      <w:snapToGrid w:val="0"/>
      <w:spacing w:beforeLines="100"/>
      <w:jc w:val="center"/>
    </w:pPr>
    <w:rPr>
      <w:rFonts w:ascii="Arial Black" w:eastAsia="文鼎中特黑" w:hAnsi="Arial Black" w:cs="Arial Black"/>
      <w:kern w:val="2"/>
      <w:sz w:val="48"/>
      <w:szCs w:val="24"/>
    </w:rPr>
  </w:style>
  <w:style w:type="character" w:customStyle="1" w:styleId="05b10">
    <w:name w:val="05b章名1(自訂) 字元"/>
    <w:link w:val="05b1"/>
    <w:locked/>
    <w:rsid w:val="00E97063"/>
    <w:rPr>
      <w:rFonts w:ascii="Arial Black" w:eastAsia="文鼎中特黑" w:hAnsi="Arial Black" w:cs="Arial Black"/>
      <w:kern w:val="2"/>
      <w:sz w:val="48"/>
      <w:szCs w:val="24"/>
      <w:lang w:val="en-US" w:eastAsia="zh-TW" w:bidi="ar-SA"/>
    </w:rPr>
  </w:style>
  <w:style w:type="paragraph" w:customStyle="1" w:styleId="05c1">
    <w:name w:val="05c章版本1(自訂)"/>
    <w:link w:val="05c10"/>
    <w:rsid w:val="00E97063"/>
    <w:pPr>
      <w:jc w:val="center"/>
    </w:pPr>
    <w:rPr>
      <w:rFonts w:ascii="Calibri" w:eastAsia="新細明體" w:hAnsi="Calibri"/>
      <w:kern w:val="2"/>
      <w:sz w:val="40"/>
      <w:szCs w:val="24"/>
    </w:rPr>
  </w:style>
  <w:style w:type="character" w:customStyle="1" w:styleId="05c10">
    <w:name w:val="05c章版本1(自訂) 字元"/>
    <w:link w:val="05c1"/>
    <w:locked/>
    <w:rsid w:val="00E97063"/>
    <w:rPr>
      <w:rFonts w:ascii="Calibri" w:eastAsia="新細明體" w:hAnsi="Calibri"/>
      <w:kern w:val="2"/>
      <w:sz w:val="40"/>
      <w:szCs w:val="24"/>
      <w:lang w:val="en-US" w:eastAsia="zh-TW" w:bidi="ar-SA"/>
    </w:rPr>
  </w:style>
  <w:style w:type="paragraph" w:customStyle="1" w:styleId="06a1">
    <w:name w:val="06a章學習目標標題1(自訂)"/>
    <w:next w:val="a3"/>
    <w:link w:val="06a10"/>
    <w:rsid w:val="00E97063"/>
    <w:rPr>
      <w:rFonts w:ascii="文鼎細圓" w:eastAsia="文鼎細圓" w:hAnsi="Calibri"/>
      <w:b/>
      <w:kern w:val="2"/>
      <w:sz w:val="32"/>
      <w:szCs w:val="24"/>
    </w:rPr>
  </w:style>
  <w:style w:type="character" w:customStyle="1" w:styleId="06a10">
    <w:name w:val="06a章學習目標標題1(自訂) 字元"/>
    <w:link w:val="06a1"/>
    <w:locked/>
    <w:rsid w:val="00E97063"/>
    <w:rPr>
      <w:rFonts w:ascii="文鼎細圓" w:eastAsia="文鼎細圓" w:hAnsi="Calibri"/>
      <w:b/>
      <w:kern w:val="2"/>
      <w:sz w:val="32"/>
      <w:szCs w:val="24"/>
      <w:lang w:val="en-US" w:eastAsia="zh-TW" w:bidi="ar-SA"/>
    </w:rPr>
  </w:style>
  <w:style w:type="paragraph" w:customStyle="1" w:styleId="06b1">
    <w:name w:val="06b章學習目標內文1(自訂)"/>
    <w:link w:val="06b10"/>
    <w:rsid w:val="00E97063"/>
    <w:pPr>
      <w:adjustRightInd w:val="0"/>
      <w:snapToGrid w:val="0"/>
      <w:spacing w:beforeLines="50" w:afterLines="20" w:line="264" w:lineRule="auto"/>
      <w:ind w:firstLineChars="177" w:firstLine="425"/>
    </w:pPr>
    <w:rPr>
      <w:rFonts w:ascii="Calibri" w:eastAsia="文鼎細圓" w:hAnsi="Calibri"/>
      <w:kern w:val="2"/>
      <w:sz w:val="24"/>
      <w:szCs w:val="24"/>
    </w:rPr>
  </w:style>
  <w:style w:type="character" w:customStyle="1" w:styleId="06b10">
    <w:name w:val="06b章學習目標內文1(自訂) 字元"/>
    <w:link w:val="06b1"/>
    <w:locked/>
    <w:rsid w:val="00E97063"/>
    <w:rPr>
      <w:rFonts w:ascii="Calibri" w:eastAsia="文鼎細圓" w:hAnsi="Calibri"/>
      <w:kern w:val="2"/>
      <w:sz w:val="24"/>
      <w:szCs w:val="24"/>
      <w:lang w:val="en-US" w:eastAsia="zh-TW" w:bidi="ar-SA"/>
    </w:rPr>
  </w:style>
  <w:style w:type="paragraph" w:customStyle="1" w:styleId="06c1">
    <w:name w:val="06c章學習目標項目1(自訂)"/>
    <w:link w:val="06c10"/>
    <w:rsid w:val="00E97063"/>
    <w:pPr>
      <w:ind w:left="480" w:hanging="480"/>
    </w:pPr>
    <w:rPr>
      <w:rFonts w:ascii="Calibri" w:eastAsia="文鼎細圓" w:hAnsi="Calibri"/>
      <w:kern w:val="2"/>
      <w:sz w:val="24"/>
      <w:szCs w:val="24"/>
    </w:rPr>
  </w:style>
  <w:style w:type="character" w:customStyle="1" w:styleId="06c10">
    <w:name w:val="06c章學習目標項目1(自訂) 字元"/>
    <w:link w:val="06c1"/>
    <w:locked/>
    <w:rsid w:val="00E97063"/>
    <w:rPr>
      <w:rFonts w:ascii="Calibri" w:eastAsia="文鼎細圓" w:hAnsi="Calibri"/>
      <w:kern w:val="2"/>
      <w:sz w:val="24"/>
      <w:szCs w:val="24"/>
      <w:lang w:val="en-US" w:eastAsia="zh-TW" w:bidi="ar-SA"/>
    </w:rPr>
  </w:style>
  <w:style w:type="paragraph" w:customStyle="1" w:styleId="07a1">
    <w:name w:val="07a章註標題1(自訂)"/>
    <w:link w:val="07a10"/>
    <w:rsid w:val="00E97063"/>
    <w:pPr>
      <w:adjustRightInd w:val="0"/>
      <w:snapToGrid w:val="0"/>
      <w:spacing w:beforeLines="100" w:afterLines="50"/>
    </w:pPr>
    <w:rPr>
      <w:rFonts w:ascii="Calibri" w:eastAsia="文鼎中隸" w:hAnsi="Calibri"/>
      <w:color w:val="0000FF"/>
      <w:kern w:val="2"/>
      <w:sz w:val="32"/>
      <w:szCs w:val="24"/>
    </w:rPr>
  </w:style>
  <w:style w:type="character" w:customStyle="1" w:styleId="07a10">
    <w:name w:val="07a章註標題1(自訂) 字元"/>
    <w:link w:val="07a1"/>
    <w:locked/>
    <w:rsid w:val="00E97063"/>
    <w:rPr>
      <w:rFonts w:ascii="Calibri" w:eastAsia="文鼎中隸" w:hAnsi="Calibri"/>
      <w:color w:val="0000FF"/>
      <w:kern w:val="2"/>
      <w:sz w:val="32"/>
      <w:szCs w:val="24"/>
      <w:lang w:val="en-US" w:eastAsia="zh-TW" w:bidi="ar-SA"/>
    </w:rPr>
  </w:style>
  <w:style w:type="paragraph" w:customStyle="1" w:styleId="07h1">
    <w:name w:val="07h章註符號項目1(自訂)"/>
    <w:link w:val="07h10"/>
    <w:rsid w:val="00E97063"/>
    <w:pPr>
      <w:ind w:left="905" w:hanging="480"/>
    </w:pPr>
    <w:rPr>
      <w:rFonts w:ascii="Calibri" w:eastAsia="文鼎細圓" w:hAnsi="Calibri" w:cs="Arial"/>
      <w:kern w:val="2"/>
      <w:sz w:val="24"/>
      <w:szCs w:val="24"/>
    </w:rPr>
  </w:style>
  <w:style w:type="character" w:customStyle="1" w:styleId="07h10">
    <w:name w:val="07h章註符號項目1(自訂) 字元"/>
    <w:link w:val="07h1"/>
    <w:locked/>
    <w:rsid w:val="00E97063"/>
    <w:rPr>
      <w:rFonts w:ascii="Calibri" w:eastAsia="文鼎細圓" w:hAnsi="Calibri" w:cs="Arial"/>
      <w:kern w:val="2"/>
      <w:sz w:val="24"/>
      <w:szCs w:val="24"/>
      <w:lang w:val="en-US" w:eastAsia="zh-TW" w:bidi="ar-SA"/>
    </w:rPr>
  </w:style>
  <w:style w:type="paragraph" w:customStyle="1" w:styleId="10a1">
    <w:name w:val="10a大節標題1(自訂)"/>
    <w:next w:val="a3"/>
    <w:link w:val="10a10"/>
    <w:rsid w:val="00E97063"/>
    <w:pPr>
      <w:adjustRightInd w:val="0"/>
      <w:snapToGrid w:val="0"/>
      <w:spacing w:afterLines="50"/>
      <w:ind w:left="480" w:hanging="480"/>
    </w:pPr>
    <w:rPr>
      <w:rFonts w:ascii="Arial Black" w:eastAsia="文鼎中特黑" w:hAnsi="Arial Black" w:cs="Arial Black"/>
      <w:kern w:val="2"/>
      <w:sz w:val="40"/>
      <w:szCs w:val="24"/>
    </w:rPr>
  </w:style>
  <w:style w:type="character" w:customStyle="1" w:styleId="10a10">
    <w:name w:val="10a大節標題1(自訂) 字元"/>
    <w:link w:val="10a1"/>
    <w:locked/>
    <w:rsid w:val="00E97063"/>
    <w:rPr>
      <w:rFonts w:ascii="Arial Black" w:eastAsia="文鼎中特黑" w:hAnsi="Arial Black" w:cs="Arial Black"/>
      <w:kern w:val="2"/>
      <w:sz w:val="40"/>
      <w:szCs w:val="24"/>
      <w:lang w:val="en-US" w:eastAsia="zh-TW" w:bidi="ar-SA"/>
    </w:rPr>
  </w:style>
  <w:style w:type="paragraph" w:customStyle="1" w:styleId="10b1">
    <w:name w:val="10b本節開始圖案1(自訂)"/>
    <w:link w:val="10b10"/>
    <w:rsid w:val="00E97063"/>
    <w:pPr>
      <w:adjustRightInd w:val="0"/>
      <w:snapToGrid w:val="0"/>
      <w:spacing w:beforeLines="50" w:afterLines="50"/>
      <w:jc w:val="center"/>
    </w:pPr>
    <w:rPr>
      <w:rFonts w:ascii="Calibri" w:eastAsia="新細明體" w:hAnsi="Calibri"/>
      <w:kern w:val="2"/>
      <w:sz w:val="24"/>
      <w:szCs w:val="24"/>
    </w:rPr>
  </w:style>
  <w:style w:type="character" w:customStyle="1" w:styleId="10b10">
    <w:name w:val="10b本節開始圖案1(自訂) 字元"/>
    <w:link w:val="10b1"/>
    <w:locked/>
    <w:rsid w:val="00E97063"/>
    <w:rPr>
      <w:rFonts w:ascii="Calibri" w:eastAsia="新細明體" w:hAnsi="Calibri"/>
      <w:kern w:val="2"/>
      <w:sz w:val="24"/>
      <w:szCs w:val="24"/>
      <w:lang w:val="en-US" w:eastAsia="zh-TW" w:bidi="ar-SA"/>
    </w:rPr>
  </w:style>
  <w:style w:type="paragraph" w:customStyle="1" w:styleId="10p1">
    <w:name w:val="10p大節符號項目1(自訂)"/>
    <w:link w:val="10p10"/>
    <w:rsid w:val="00E97063"/>
    <w:pPr>
      <w:adjustRightInd w:val="0"/>
      <w:snapToGrid w:val="0"/>
      <w:spacing w:afterLines="10"/>
      <w:ind w:left="480" w:hanging="480"/>
    </w:pPr>
    <w:rPr>
      <w:rFonts w:ascii="Arial" w:eastAsia="文鼎細圓" w:hAnsi="Arial" w:cs="Arial"/>
      <w:kern w:val="2"/>
      <w:sz w:val="24"/>
      <w:szCs w:val="24"/>
    </w:rPr>
  </w:style>
  <w:style w:type="character" w:customStyle="1" w:styleId="10p10">
    <w:name w:val="10p大節符號項目1(自訂) 字元"/>
    <w:link w:val="10p1"/>
    <w:locked/>
    <w:rsid w:val="00E97063"/>
    <w:rPr>
      <w:rFonts w:ascii="Arial" w:eastAsia="文鼎細圓" w:hAnsi="Arial" w:cs="Arial"/>
      <w:kern w:val="2"/>
      <w:sz w:val="24"/>
      <w:szCs w:val="24"/>
      <w:lang w:val="en-US" w:eastAsia="zh-TW" w:bidi="ar-SA"/>
    </w:rPr>
  </w:style>
  <w:style w:type="paragraph" w:customStyle="1" w:styleId="10p2">
    <w:name w:val="10p大節符號項目2(自訂)"/>
    <w:link w:val="10p20"/>
    <w:rsid w:val="00E97063"/>
    <w:pPr>
      <w:adjustRightInd w:val="0"/>
      <w:snapToGrid w:val="0"/>
      <w:ind w:left="1898" w:hanging="480"/>
    </w:pPr>
    <w:rPr>
      <w:rFonts w:ascii="Arial" w:eastAsia="文鼎細圓" w:hAnsi="Arial" w:cs="Arial"/>
      <w:kern w:val="2"/>
      <w:sz w:val="24"/>
      <w:szCs w:val="24"/>
    </w:rPr>
  </w:style>
  <w:style w:type="character" w:customStyle="1" w:styleId="10p20">
    <w:name w:val="10p大節符號項目2(自訂) 字元"/>
    <w:link w:val="10p2"/>
    <w:locked/>
    <w:rsid w:val="00E97063"/>
    <w:rPr>
      <w:rFonts w:ascii="Arial" w:eastAsia="文鼎細圓" w:hAnsi="Arial" w:cs="Arial"/>
      <w:kern w:val="2"/>
      <w:sz w:val="24"/>
      <w:szCs w:val="24"/>
      <w:lang w:val="en-US" w:eastAsia="zh-TW" w:bidi="ar-SA"/>
    </w:rPr>
  </w:style>
  <w:style w:type="paragraph" w:customStyle="1" w:styleId="10l1">
    <w:name w:val="10l大節內文一般1(自訂)"/>
    <w:link w:val="10l10"/>
    <w:rsid w:val="00E97063"/>
    <w:pPr>
      <w:adjustRightInd w:val="0"/>
      <w:snapToGrid w:val="0"/>
      <w:spacing w:beforeLines="50" w:afterLines="50" w:line="264" w:lineRule="auto"/>
      <w:ind w:firstLineChars="177" w:firstLine="425"/>
    </w:pPr>
    <w:rPr>
      <w:rFonts w:ascii="Calibri" w:eastAsia="文鼎細圓" w:hAnsi="Calibri" w:cs="Arial"/>
      <w:kern w:val="2"/>
      <w:sz w:val="24"/>
      <w:szCs w:val="24"/>
    </w:rPr>
  </w:style>
  <w:style w:type="character" w:customStyle="1" w:styleId="10l10">
    <w:name w:val="10l大節內文一般1(自訂) 字元"/>
    <w:link w:val="10l1"/>
    <w:locked/>
    <w:rsid w:val="00E97063"/>
    <w:rPr>
      <w:rFonts w:ascii="Calibri" w:eastAsia="文鼎細圓" w:hAnsi="Calibri" w:cs="Arial"/>
      <w:kern w:val="2"/>
      <w:sz w:val="24"/>
      <w:szCs w:val="24"/>
      <w:lang w:val="en-US" w:eastAsia="zh-TW" w:bidi="ar-SA"/>
    </w:rPr>
  </w:style>
  <w:style w:type="paragraph" w:customStyle="1" w:styleId="11a1">
    <w:name w:val="11a準備動作標題1(自訂)"/>
    <w:link w:val="11a10"/>
    <w:rsid w:val="00E97063"/>
    <w:pPr>
      <w:adjustRightInd w:val="0"/>
      <w:snapToGrid w:val="0"/>
      <w:spacing w:beforeLines="50" w:afterLines="30"/>
    </w:pPr>
    <w:rPr>
      <w:rFonts w:ascii="文鼎細黑" w:eastAsia="文鼎細黑" w:hAnsi="細明體" w:cs="Arial"/>
      <w:b/>
      <w:color w:val="1D1B11"/>
      <w:kern w:val="2"/>
      <w:sz w:val="24"/>
      <w:szCs w:val="24"/>
    </w:rPr>
  </w:style>
  <w:style w:type="character" w:customStyle="1" w:styleId="11a10">
    <w:name w:val="11a準備動作標題1(自訂) 字元"/>
    <w:link w:val="11a1"/>
    <w:locked/>
    <w:rsid w:val="00E97063"/>
    <w:rPr>
      <w:rFonts w:ascii="文鼎細黑" w:eastAsia="文鼎細黑" w:hAnsi="細明體" w:cs="Arial"/>
      <w:b/>
      <w:color w:val="1D1B11"/>
      <w:kern w:val="2"/>
      <w:sz w:val="24"/>
      <w:szCs w:val="24"/>
      <w:lang w:val="en-US" w:eastAsia="zh-TW" w:bidi="ar-SA"/>
    </w:rPr>
  </w:style>
  <w:style w:type="paragraph" w:customStyle="1" w:styleId="11b1">
    <w:name w:val="11b準備動作之內文1(自訂)"/>
    <w:link w:val="11b10"/>
    <w:rsid w:val="00E97063"/>
    <w:pPr>
      <w:adjustRightInd w:val="0"/>
      <w:snapToGrid w:val="0"/>
      <w:spacing w:beforeLines="30" w:afterLines="20"/>
    </w:pPr>
    <w:rPr>
      <w:rFonts w:ascii="Calibri" w:eastAsia="文鼎細圓" w:hAnsi="Calibri" w:cs="Arial"/>
      <w:color w:val="002060"/>
      <w:kern w:val="2"/>
      <w:szCs w:val="24"/>
    </w:rPr>
  </w:style>
  <w:style w:type="character" w:customStyle="1" w:styleId="11b10">
    <w:name w:val="11b準備動作之內文1(自訂) 字元"/>
    <w:link w:val="11b1"/>
    <w:locked/>
    <w:rsid w:val="00E97063"/>
    <w:rPr>
      <w:rFonts w:ascii="Calibri" w:eastAsia="文鼎細圓" w:hAnsi="Calibri" w:cs="Arial"/>
      <w:color w:val="002060"/>
      <w:kern w:val="2"/>
      <w:szCs w:val="24"/>
      <w:lang w:val="en-US" w:eastAsia="zh-TW" w:bidi="ar-SA"/>
    </w:rPr>
  </w:style>
  <w:style w:type="paragraph" w:customStyle="1" w:styleId="11c1">
    <w:name w:val="11c準備動作之步驟1(自訂)"/>
    <w:link w:val="11c10"/>
    <w:rsid w:val="00E97063"/>
    <w:pPr>
      <w:adjustRightInd w:val="0"/>
      <w:snapToGrid w:val="0"/>
      <w:spacing w:beforeLines="10"/>
      <w:ind w:left="480" w:hanging="480"/>
    </w:pPr>
    <w:rPr>
      <w:rFonts w:ascii="Calibri" w:eastAsia="文鼎細圓" w:hAnsi="Calibri" w:cs="Arial"/>
      <w:color w:val="333300"/>
      <w:kern w:val="2"/>
      <w:szCs w:val="24"/>
    </w:rPr>
  </w:style>
  <w:style w:type="character" w:customStyle="1" w:styleId="11c10">
    <w:name w:val="11c準備動作之步驟1(自訂) 字元"/>
    <w:link w:val="11c1"/>
    <w:locked/>
    <w:rsid w:val="00E97063"/>
    <w:rPr>
      <w:rFonts w:ascii="Calibri" w:eastAsia="文鼎細圓" w:hAnsi="Calibri" w:cs="Arial"/>
      <w:color w:val="333300"/>
      <w:kern w:val="2"/>
      <w:szCs w:val="24"/>
      <w:lang w:val="en-US" w:eastAsia="zh-TW" w:bidi="ar-SA"/>
    </w:rPr>
  </w:style>
  <w:style w:type="paragraph" w:customStyle="1" w:styleId="11d1">
    <w:name w:val="11d準備動作之步驟說明1(自訂)"/>
    <w:link w:val="11d10"/>
    <w:rsid w:val="00E97063"/>
    <w:pPr>
      <w:snapToGrid w:val="0"/>
      <w:spacing w:beforeLines="10" w:afterLines="10"/>
      <w:ind w:left="482"/>
    </w:pPr>
    <w:rPr>
      <w:rFonts w:ascii="Calibri" w:eastAsia="文鼎細圓" w:hAnsi="Calibri" w:cs="Arial"/>
      <w:color w:val="003300"/>
      <w:kern w:val="2"/>
      <w:szCs w:val="24"/>
    </w:rPr>
  </w:style>
  <w:style w:type="character" w:customStyle="1" w:styleId="11d10">
    <w:name w:val="11d準備動作之步驟說明1(自訂) 字元"/>
    <w:link w:val="11d1"/>
    <w:locked/>
    <w:rsid w:val="00E97063"/>
    <w:rPr>
      <w:rFonts w:ascii="Calibri" w:eastAsia="文鼎細圓" w:hAnsi="Calibri" w:cs="Arial"/>
      <w:color w:val="003300"/>
      <w:kern w:val="2"/>
      <w:szCs w:val="24"/>
      <w:lang w:val="en-US" w:eastAsia="zh-TW" w:bidi="ar-SA"/>
    </w:rPr>
  </w:style>
  <w:style w:type="paragraph" w:customStyle="1" w:styleId="12b1">
    <w:name w:val="12b表格編號1(自訂)"/>
    <w:link w:val="12b10"/>
    <w:rsid w:val="00E97063"/>
    <w:pPr>
      <w:jc w:val="center"/>
    </w:pPr>
    <w:rPr>
      <w:rFonts w:ascii="Eras Medium ITC" w:eastAsia="文鼎細黑" w:hAnsi="Eras Medium ITC"/>
      <w:kern w:val="2"/>
    </w:rPr>
  </w:style>
  <w:style w:type="character" w:customStyle="1" w:styleId="12b10">
    <w:name w:val="12b表格編號1(自訂) 字元"/>
    <w:link w:val="12b1"/>
    <w:locked/>
    <w:rsid w:val="00E97063"/>
    <w:rPr>
      <w:rFonts w:ascii="Eras Medium ITC" w:eastAsia="文鼎細黑" w:hAnsi="Eras Medium ITC"/>
      <w:kern w:val="2"/>
      <w:lang w:val="en-US" w:eastAsia="zh-TW" w:bidi="ar-SA"/>
    </w:rPr>
  </w:style>
  <w:style w:type="paragraph" w:styleId="affff5">
    <w:name w:val="caption"/>
    <w:basedOn w:val="a3"/>
    <w:next w:val="a3"/>
    <w:link w:val="affff6"/>
    <w:qFormat/>
    <w:rsid w:val="00E97063"/>
    <w:pPr>
      <w:widowControl w:val="0"/>
      <w:topLinePunct w:val="0"/>
      <w:adjustRightInd/>
      <w:spacing w:before="0" w:after="0" w:line="240" w:lineRule="auto"/>
      <w:jc w:val="left"/>
      <w:textAlignment w:val="auto"/>
    </w:pPr>
    <w:rPr>
      <w:rFonts w:ascii="Calibri" w:eastAsia="新細明體" w:hAnsi="Calibri"/>
      <w:spacing w:val="0"/>
      <w:kern w:val="2"/>
      <w:sz w:val="20"/>
      <w:szCs w:val="20"/>
    </w:rPr>
  </w:style>
  <w:style w:type="character" w:customStyle="1" w:styleId="affff6">
    <w:name w:val="標號 字元"/>
    <w:link w:val="affff5"/>
    <w:semiHidden/>
    <w:locked/>
    <w:rsid w:val="00E97063"/>
    <w:rPr>
      <w:rFonts w:ascii="Calibri" w:eastAsia="新細明體" w:hAnsi="Calibri"/>
      <w:kern w:val="2"/>
      <w:lang w:val="en-US" w:eastAsia="zh-TW" w:bidi="ar-SA"/>
    </w:rPr>
  </w:style>
  <w:style w:type="paragraph" w:customStyle="1" w:styleId="19">
    <w:name w:val="無間距1"/>
    <w:link w:val="NoSpacingChar"/>
    <w:rsid w:val="00E97063"/>
    <w:pPr>
      <w:widowControl w:val="0"/>
    </w:pPr>
    <w:rPr>
      <w:rFonts w:ascii="Calibri" w:eastAsia="新細明體" w:hAnsi="Calibri"/>
      <w:kern w:val="2"/>
      <w:sz w:val="24"/>
      <w:szCs w:val="24"/>
    </w:rPr>
  </w:style>
  <w:style w:type="character" w:customStyle="1" w:styleId="NoSpacingChar">
    <w:name w:val="No Spacing Char"/>
    <w:link w:val="19"/>
    <w:locked/>
    <w:rsid w:val="00E97063"/>
    <w:rPr>
      <w:rFonts w:ascii="Calibri" w:eastAsia="新細明體" w:hAnsi="Calibri"/>
      <w:kern w:val="2"/>
      <w:sz w:val="24"/>
      <w:szCs w:val="24"/>
      <w:lang w:val="en-US" w:eastAsia="zh-TW" w:bidi="ar-SA"/>
    </w:rPr>
  </w:style>
  <w:style w:type="paragraph" w:customStyle="1" w:styleId="1a">
    <w:name w:val="引文1"/>
    <w:basedOn w:val="a3"/>
    <w:next w:val="a3"/>
    <w:link w:val="QuoteChar"/>
    <w:rsid w:val="00E97063"/>
    <w:pPr>
      <w:topLinePunct w:val="0"/>
      <w:adjustRightInd/>
      <w:spacing w:before="0" w:after="200" w:line="276" w:lineRule="auto"/>
      <w:jc w:val="left"/>
      <w:textAlignment w:val="auto"/>
    </w:pPr>
    <w:rPr>
      <w:rFonts w:ascii="Calibri" w:eastAsia="新細明體" w:hAnsi="Calibri"/>
      <w:i/>
      <w:iCs/>
      <w:color w:val="000000"/>
      <w:spacing w:val="0"/>
      <w:szCs w:val="22"/>
    </w:rPr>
  </w:style>
  <w:style w:type="character" w:customStyle="1" w:styleId="QuoteChar">
    <w:name w:val="Quote Char"/>
    <w:link w:val="1a"/>
    <w:locked/>
    <w:rsid w:val="00E97063"/>
    <w:rPr>
      <w:rFonts w:ascii="Calibri" w:eastAsia="新細明體" w:hAnsi="Calibri"/>
      <w:i/>
      <w:iCs/>
      <w:color w:val="000000"/>
      <w:sz w:val="22"/>
      <w:szCs w:val="22"/>
      <w:lang w:val="en-US" w:eastAsia="zh-TW" w:bidi="ar-SA"/>
    </w:rPr>
  </w:style>
  <w:style w:type="paragraph" w:customStyle="1" w:styleId="12j1">
    <w:name w:val="12j表格欄標題1(自訂)"/>
    <w:link w:val="12j10"/>
    <w:rsid w:val="00E97063"/>
    <w:pPr>
      <w:snapToGrid w:val="0"/>
      <w:jc w:val="center"/>
    </w:pPr>
    <w:rPr>
      <w:rFonts w:ascii="Arial" w:eastAsia="文鼎細圓" w:hAnsi="Arial" w:cs="Arial"/>
      <w:b/>
      <w:kern w:val="2"/>
      <w:sz w:val="22"/>
      <w:szCs w:val="24"/>
    </w:rPr>
  </w:style>
  <w:style w:type="character" w:customStyle="1" w:styleId="12j10">
    <w:name w:val="12j表格欄標題1(自訂) 字元"/>
    <w:link w:val="12j1"/>
    <w:locked/>
    <w:rsid w:val="00E97063"/>
    <w:rPr>
      <w:rFonts w:ascii="Arial" w:eastAsia="文鼎細圓" w:hAnsi="Arial" w:cs="Arial"/>
      <w:b/>
      <w:kern w:val="2"/>
      <w:sz w:val="22"/>
      <w:szCs w:val="24"/>
      <w:lang w:val="en-US" w:eastAsia="zh-TW" w:bidi="ar-SA"/>
    </w:rPr>
  </w:style>
  <w:style w:type="paragraph" w:styleId="affff7">
    <w:name w:val="Title"/>
    <w:basedOn w:val="a3"/>
    <w:next w:val="a3"/>
    <w:link w:val="affff8"/>
    <w:qFormat/>
    <w:rsid w:val="00E97063"/>
    <w:pPr>
      <w:widowControl w:val="0"/>
      <w:topLinePunct w:val="0"/>
      <w:adjustRightInd/>
      <w:spacing w:before="240" w:after="60" w:line="240" w:lineRule="auto"/>
      <w:jc w:val="center"/>
      <w:textAlignment w:val="auto"/>
      <w:outlineLvl w:val="0"/>
    </w:pPr>
    <w:rPr>
      <w:rFonts w:ascii="Cambria" w:eastAsia="新細明體" w:hAnsi="Cambria"/>
      <w:b/>
      <w:bCs/>
      <w:spacing w:val="0"/>
      <w:kern w:val="2"/>
      <w:sz w:val="32"/>
      <w:szCs w:val="32"/>
    </w:rPr>
  </w:style>
  <w:style w:type="character" w:customStyle="1" w:styleId="affff8">
    <w:name w:val="標題 字元"/>
    <w:link w:val="affff7"/>
    <w:locked/>
    <w:rsid w:val="00E97063"/>
    <w:rPr>
      <w:rFonts w:ascii="Cambria" w:eastAsia="新細明體" w:hAnsi="Cambria"/>
      <w:b/>
      <w:bCs/>
      <w:kern w:val="2"/>
      <w:sz w:val="32"/>
      <w:szCs w:val="32"/>
      <w:lang w:val="en-US" w:eastAsia="zh-TW" w:bidi="ar-SA"/>
    </w:rPr>
  </w:style>
  <w:style w:type="paragraph" w:styleId="affff9">
    <w:name w:val="Subtitle"/>
    <w:basedOn w:val="a3"/>
    <w:next w:val="a3"/>
    <w:link w:val="affffa"/>
    <w:qFormat/>
    <w:rsid w:val="00E97063"/>
    <w:pPr>
      <w:widowControl w:val="0"/>
      <w:topLinePunct w:val="0"/>
      <w:adjustRightInd/>
      <w:spacing w:before="0" w:after="60" w:line="240" w:lineRule="auto"/>
      <w:jc w:val="center"/>
      <w:textAlignment w:val="auto"/>
      <w:outlineLvl w:val="1"/>
    </w:pPr>
    <w:rPr>
      <w:rFonts w:ascii="Cambria" w:eastAsia="新細明體" w:hAnsi="Cambria"/>
      <w:i/>
      <w:iCs/>
      <w:spacing w:val="0"/>
      <w:kern w:val="2"/>
      <w:sz w:val="24"/>
      <w:szCs w:val="24"/>
    </w:rPr>
  </w:style>
  <w:style w:type="character" w:customStyle="1" w:styleId="affffa">
    <w:name w:val="副標題 字元"/>
    <w:link w:val="affff9"/>
    <w:semiHidden/>
    <w:locked/>
    <w:rsid w:val="00E97063"/>
    <w:rPr>
      <w:rFonts w:ascii="Cambria" w:eastAsia="新細明體" w:hAnsi="Cambria"/>
      <w:i/>
      <w:iCs/>
      <w:kern w:val="2"/>
      <w:sz w:val="24"/>
      <w:szCs w:val="24"/>
      <w:lang w:val="en-US" w:eastAsia="zh-TW" w:bidi="ar-SA"/>
    </w:rPr>
  </w:style>
  <w:style w:type="paragraph" w:customStyle="1" w:styleId="1b">
    <w:name w:val="目錄標題1"/>
    <w:basedOn w:val="1"/>
    <w:next w:val="a3"/>
    <w:semiHidden/>
    <w:rsid w:val="00E97063"/>
    <w:pPr>
      <w:widowControl w:val="0"/>
      <w:pBdr>
        <w:bottom w:val="none" w:sz="0" w:space="0" w:color="auto"/>
      </w:pBdr>
      <w:tabs>
        <w:tab w:val="clear" w:pos="0"/>
      </w:tabs>
      <w:topLinePunct w:val="0"/>
      <w:adjustRightInd/>
      <w:spacing w:before="180" w:after="180" w:line="720" w:lineRule="auto"/>
      <w:jc w:val="left"/>
      <w:textAlignment w:val="auto"/>
      <w:outlineLvl w:val="9"/>
    </w:pPr>
    <w:rPr>
      <w:rFonts w:ascii="Cambria" w:eastAsia="新細明體" w:hAnsi="Cambria"/>
      <w:b/>
      <w:bCs/>
      <w:spacing w:val="0"/>
      <w:w w:val="100"/>
      <w:kern w:val="52"/>
      <w:sz w:val="52"/>
      <w:szCs w:val="52"/>
    </w:rPr>
  </w:style>
  <w:style w:type="table" w:customStyle="1" w:styleId="-51">
    <w:name w:val="淺色清單 - 輔色 51"/>
    <w:rsid w:val="00E97063"/>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table" w:customStyle="1" w:styleId="1-51">
    <w:name w:val="暗色格線 1 - 輔色 51"/>
    <w:rsid w:val="00E97063"/>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style>
  <w:style w:type="paragraph" w:customStyle="1" w:styleId="12l1">
    <w:name w:val="12l表格內文一般1(自訂)"/>
    <w:link w:val="12l10"/>
    <w:rsid w:val="00E97063"/>
    <w:pPr>
      <w:adjustRightInd w:val="0"/>
      <w:snapToGrid w:val="0"/>
      <w:jc w:val="center"/>
    </w:pPr>
    <w:rPr>
      <w:rFonts w:ascii="Arial" w:eastAsia="文鼎細黑" w:hAnsi="Arial" w:cs="Arial"/>
      <w:b/>
      <w:kern w:val="2"/>
      <w:sz w:val="22"/>
      <w:szCs w:val="24"/>
    </w:rPr>
  </w:style>
  <w:style w:type="character" w:customStyle="1" w:styleId="12l10">
    <w:name w:val="12l表格內文一般1(自訂) 字元"/>
    <w:link w:val="12l1"/>
    <w:locked/>
    <w:rsid w:val="00E97063"/>
    <w:rPr>
      <w:rFonts w:ascii="Arial" w:eastAsia="文鼎細黑" w:hAnsi="Arial" w:cs="Arial"/>
      <w:b/>
      <w:kern w:val="2"/>
      <w:sz w:val="22"/>
      <w:szCs w:val="24"/>
      <w:lang w:val="en-US" w:eastAsia="zh-TW" w:bidi="ar-SA"/>
    </w:rPr>
  </w:style>
  <w:style w:type="table" w:customStyle="1" w:styleId="-510">
    <w:name w:val="淺色格線 - 輔色 51"/>
    <w:rsid w:val="00E97063"/>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style>
  <w:style w:type="paragraph" w:customStyle="1" w:styleId="12l2">
    <w:name w:val="12l表格內文一般2(自訂)"/>
    <w:link w:val="12l20"/>
    <w:rsid w:val="00E97063"/>
    <w:pPr>
      <w:snapToGrid w:val="0"/>
    </w:pPr>
    <w:rPr>
      <w:rFonts w:ascii="Calibri" w:eastAsia="文鼎細圓" w:hAnsi="Calibri" w:cs="Arial"/>
      <w:kern w:val="2"/>
      <w:szCs w:val="24"/>
    </w:rPr>
  </w:style>
  <w:style w:type="character" w:customStyle="1" w:styleId="12l20">
    <w:name w:val="12l表格內文一般2(自訂) 字元"/>
    <w:link w:val="12l2"/>
    <w:locked/>
    <w:rsid w:val="00E97063"/>
    <w:rPr>
      <w:rFonts w:ascii="Calibri" w:eastAsia="文鼎細圓" w:hAnsi="Calibri" w:cs="Arial"/>
      <w:kern w:val="2"/>
      <w:szCs w:val="24"/>
      <w:lang w:val="en-US" w:eastAsia="zh-TW" w:bidi="ar-SA"/>
    </w:rPr>
  </w:style>
  <w:style w:type="paragraph" w:customStyle="1" w:styleId="12n1">
    <w:name w:val="12n表格數字項目1(自訂)"/>
    <w:link w:val="12n10"/>
    <w:rsid w:val="00E97063"/>
    <w:pPr>
      <w:adjustRightInd w:val="0"/>
      <w:snapToGrid w:val="0"/>
      <w:ind w:left="480" w:hanging="480"/>
    </w:pPr>
    <w:rPr>
      <w:rFonts w:ascii="Calibri" w:eastAsia="文鼎細圓" w:hAnsi="Calibri" w:cs="Arial"/>
      <w:color w:val="002060"/>
      <w:kern w:val="2"/>
      <w:sz w:val="18"/>
      <w:szCs w:val="24"/>
    </w:rPr>
  </w:style>
  <w:style w:type="character" w:customStyle="1" w:styleId="12n10">
    <w:name w:val="12n表格數字項目1(自訂) 字元"/>
    <w:link w:val="12n1"/>
    <w:locked/>
    <w:rsid w:val="00E97063"/>
    <w:rPr>
      <w:rFonts w:ascii="Calibri" w:eastAsia="文鼎細圓" w:hAnsi="Calibri" w:cs="Arial"/>
      <w:color w:val="002060"/>
      <w:kern w:val="2"/>
      <w:sz w:val="18"/>
      <w:szCs w:val="24"/>
      <w:lang w:val="en-US" w:eastAsia="zh-TW" w:bidi="ar-SA"/>
    </w:rPr>
  </w:style>
  <w:style w:type="paragraph" w:customStyle="1" w:styleId="12p1">
    <w:name w:val="12p表格符號項目1(自訂)"/>
    <w:link w:val="12p10"/>
    <w:rsid w:val="00E97063"/>
    <w:pPr>
      <w:adjustRightInd w:val="0"/>
      <w:snapToGrid w:val="0"/>
      <w:ind w:left="480" w:hanging="480"/>
    </w:pPr>
    <w:rPr>
      <w:rFonts w:ascii="Calibri" w:eastAsia="文鼎細圓" w:hAnsi="Calibri" w:cs="Arial"/>
      <w:color w:val="002060"/>
      <w:kern w:val="2"/>
      <w:sz w:val="18"/>
      <w:szCs w:val="24"/>
    </w:rPr>
  </w:style>
  <w:style w:type="character" w:customStyle="1" w:styleId="12p10">
    <w:name w:val="12p表格符號項目1(自訂) 字元"/>
    <w:link w:val="12p1"/>
    <w:locked/>
    <w:rsid w:val="00E97063"/>
    <w:rPr>
      <w:rFonts w:ascii="Calibri" w:eastAsia="文鼎細圓" w:hAnsi="Calibri" w:cs="Arial"/>
      <w:color w:val="002060"/>
      <w:kern w:val="2"/>
      <w:sz w:val="18"/>
      <w:szCs w:val="24"/>
      <w:lang w:val="en-US" w:eastAsia="zh-TW" w:bidi="ar-SA"/>
    </w:rPr>
  </w:style>
  <w:style w:type="paragraph" w:customStyle="1" w:styleId="12x1">
    <w:name w:val="12x表格資料來源1(自訂)"/>
    <w:link w:val="12x10"/>
    <w:rsid w:val="00E97063"/>
    <w:pPr>
      <w:adjustRightInd w:val="0"/>
      <w:snapToGrid w:val="0"/>
      <w:spacing w:beforeLines="20" w:afterLines="50"/>
      <w:jc w:val="right"/>
    </w:pPr>
    <w:rPr>
      <w:rFonts w:ascii="Arial" w:eastAsia="文鼎細黑" w:hAnsi="Arial" w:cs="Arial"/>
      <w:color w:val="4F6228"/>
      <w:kern w:val="2"/>
      <w:sz w:val="18"/>
      <w:szCs w:val="24"/>
    </w:rPr>
  </w:style>
  <w:style w:type="character" w:customStyle="1" w:styleId="12x10">
    <w:name w:val="12x表格資料來源1(自訂) 字元"/>
    <w:link w:val="12x1"/>
    <w:locked/>
    <w:rsid w:val="00E97063"/>
    <w:rPr>
      <w:rFonts w:ascii="Arial" w:eastAsia="文鼎細黑" w:hAnsi="Arial" w:cs="Arial"/>
      <w:color w:val="4F6228"/>
      <w:kern w:val="2"/>
      <w:sz w:val="18"/>
      <w:szCs w:val="24"/>
      <w:lang w:val="en-US" w:eastAsia="zh-TW" w:bidi="ar-SA"/>
    </w:rPr>
  </w:style>
  <w:style w:type="paragraph" w:customStyle="1" w:styleId="13a1">
    <w:name w:val="13a插圖定位1(自訂)"/>
    <w:basedOn w:val="affff5"/>
    <w:link w:val="13a10"/>
    <w:rsid w:val="00E97063"/>
    <w:pPr>
      <w:adjustRightInd w:val="0"/>
      <w:snapToGrid w:val="0"/>
      <w:jc w:val="center"/>
    </w:pPr>
  </w:style>
  <w:style w:type="character" w:customStyle="1" w:styleId="13a10">
    <w:name w:val="13a插圖定位1(自訂) 字元"/>
    <w:link w:val="13a1"/>
    <w:locked/>
    <w:rsid w:val="00E97063"/>
    <w:rPr>
      <w:rFonts w:ascii="Calibri" w:eastAsia="新細明體" w:hAnsi="Calibri"/>
      <w:kern w:val="2"/>
      <w:lang w:val="en-US" w:eastAsia="zh-TW" w:bidi="ar-SA"/>
    </w:rPr>
  </w:style>
  <w:style w:type="paragraph" w:customStyle="1" w:styleId="13b1">
    <w:name w:val="13b插圖編號1(自訂)"/>
    <w:link w:val="13b10"/>
    <w:rsid w:val="00E97063"/>
    <w:pPr>
      <w:adjustRightInd w:val="0"/>
      <w:snapToGrid w:val="0"/>
      <w:spacing w:afterLines="50"/>
      <w:jc w:val="center"/>
    </w:pPr>
    <w:rPr>
      <w:rFonts w:ascii="Eras Medium ITC" w:eastAsia="文鼎細黑" w:hAnsi="Eras Medium ITC"/>
      <w:kern w:val="2"/>
    </w:rPr>
  </w:style>
  <w:style w:type="character" w:customStyle="1" w:styleId="13b10">
    <w:name w:val="13b插圖編號1(自訂) 字元"/>
    <w:link w:val="13b1"/>
    <w:locked/>
    <w:rsid w:val="00E97063"/>
    <w:rPr>
      <w:rFonts w:ascii="Eras Medium ITC" w:eastAsia="文鼎細黑" w:hAnsi="Eras Medium ITC"/>
      <w:kern w:val="2"/>
      <w:lang w:val="en-US" w:eastAsia="zh-TW" w:bidi="ar-SA"/>
    </w:rPr>
  </w:style>
  <w:style w:type="paragraph" w:customStyle="1" w:styleId="13x">
    <w:name w:val="13x缺圖(自訂)"/>
    <w:next w:val="10l1"/>
    <w:link w:val="13x0"/>
    <w:rsid w:val="00E97063"/>
    <w:pPr>
      <w:spacing w:beforeLines="100" w:afterLines="100"/>
      <w:ind w:left="480" w:hanging="480"/>
      <w:jc w:val="center"/>
    </w:pPr>
    <w:rPr>
      <w:rFonts w:ascii="文鼎細圓" w:eastAsia="文鼎細圓" w:hAnsi="Calibri"/>
      <w:color w:val="A6A6A6"/>
      <w:kern w:val="2"/>
      <w:sz w:val="144"/>
      <w:szCs w:val="24"/>
    </w:rPr>
  </w:style>
  <w:style w:type="character" w:customStyle="1" w:styleId="13x0">
    <w:name w:val="13x缺圖(自訂) 字元"/>
    <w:link w:val="13x"/>
    <w:locked/>
    <w:rsid w:val="00E97063"/>
    <w:rPr>
      <w:rFonts w:ascii="文鼎細圓" w:eastAsia="文鼎細圓" w:hAnsi="Calibri"/>
      <w:color w:val="A6A6A6"/>
      <w:kern w:val="2"/>
      <w:sz w:val="144"/>
      <w:szCs w:val="24"/>
      <w:lang w:val="en-US" w:eastAsia="zh-TW" w:bidi="ar-SA"/>
    </w:rPr>
  </w:style>
  <w:style w:type="paragraph" w:customStyle="1" w:styleId="14a1">
    <w:name w:val="14a圖案註解標題1(自訂)"/>
    <w:link w:val="14a10"/>
    <w:rsid w:val="00E97063"/>
    <w:rPr>
      <w:rFonts w:ascii="Calibri" w:eastAsia="文鼎細圓" w:hAnsi="Calibri" w:cs="Arial"/>
      <w:kern w:val="2"/>
      <w:sz w:val="22"/>
      <w:szCs w:val="24"/>
    </w:rPr>
  </w:style>
  <w:style w:type="character" w:customStyle="1" w:styleId="14a10">
    <w:name w:val="14a圖案註解標題1(自訂) 字元"/>
    <w:link w:val="14a1"/>
    <w:locked/>
    <w:rsid w:val="00E97063"/>
    <w:rPr>
      <w:rFonts w:ascii="Calibri" w:eastAsia="文鼎細圓" w:hAnsi="Calibri" w:cs="Arial"/>
      <w:kern w:val="2"/>
      <w:sz w:val="22"/>
      <w:szCs w:val="24"/>
      <w:lang w:val="en-US" w:eastAsia="zh-TW" w:bidi="ar-SA"/>
    </w:rPr>
  </w:style>
  <w:style w:type="paragraph" w:customStyle="1" w:styleId="14b1">
    <w:name w:val="14b圖案註解說明1(自訂)"/>
    <w:link w:val="14b10"/>
    <w:rsid w:val="00E97063"/>
    <w:pPr>
      <w:adjustRightInd w:val="0"/>
      <w:snapToGrid w:val="0"/>
      <w:jc w:val="center"/>
    </w:pPr>
    <w:rPr>
      <w:rFonts w:ascii="Calibri" w:eastAsia="文鼎細圓" w:hAnsi="Calibri" w:cs="Arial"/>
      <w:kern w:val="2"/>
      <w:sz w:val="22"/>
      <w:szCs w:val="24"/>
    </w:rPr>
  </w:style>
  <w:style w:type="character" w:customStyle="1" w:styleId="14b10">
    <w:name w:val="14b圖案註解說明1(自訂) 字元"/>
    <w:link w:val="14b1"/>
    <w:locked/>
    <w:rsid w:val="00E97063"/>
    <w:rPr>
      <w:rFonts w:ascii="Calibri" w:eastAsia="文鼎細圓" w:hAnsi="Calibri" w:cs="Arial"/>
      <w:kern w:val="2"/>
      <w:sz w:val="22"/>
      <w:szCs w:val="24"/>
      <w:lang w:val="en-US" w:eastAsia="zh-TW" w:bidi="ar-SA"/>
    </w:rPr>
  </w:style>
  <w:style w:type="paragraph" w:customStyle="1" w:styleId="14b2">
    <w:name w:val="14b圖案註解說明2(自訂)"/>
    <w:link w:val="14b20"/>
    <w:rsid w:val="00E97063"/>
    <w:pPr>
      <w:adjustRightInd w:val="0"/>
      <w:snapToGrid w:val="0"/>
      <w:jc w:val="center"/>
    </w:pPr>
    <w:rPr>
      <w:rFonts w:ascii="Calibri" w:eastAsia="文鼎細圓" w:hAnsi="Calibri" w:cs="Arial"/>
      <w:color w:val="0000FF"/>
      <w:kern w:val="2"/>
      <w:sz w:val="18"/>
      <w:szCs w:val="24"/>
    </w:rPr>
  </w:style>
  <w:style w:type="character" w:customStyle="1" w:styleId="14b20">
    <w:name w:val="14b圖案註解說明2(自訂) 字元"/>
    <w:link w:val="14b2"/>
    <w:locked/>
    <w:rsid w:val="00E97063"/>
    <w:rPr>
      <w:rFonts w:ascii="Calibri" w:eastAsia="文鼎細圓" w:hAnsi="Calibri" w:cs="Arial"/>
      <w:color w:val="0000FF"/>
      <w:kern w:val="2"/>
      <w:sz w:val="18"/>
      <w:szCs w:val="24"/>
      <w:lang w:val="en-US" w:eastAsia="zh-TW" w:bidi="ar-SA"/>
    </w:rPr>
  </w:style>
  <w:style w:type="paragraph" w:customStyle="1" w:styleId="14b3">
    <w:name w:val="14b圖案註解說明3(自訂)"/>
    <w:link w:val="14b30"/>
    <w:rsid w:val="00E97063"/>
    <w:pPr>
      <w:adjustRightInd w:val="0"/>
      <w:snapToGrid w:val="0"/>
      <w:jc w:val="center"/>
    </w:pPr>
    <w:rPr>
      <w:rFonts w:ascii="Arial" w:eastAsia="文鼎細圓" w:hAnsi="Arial" w:cs="Arial"/>
      <w:color w:val="002060"/>
      <w:kern w:val="2"/>
      <w:sz w:val="16"/>
      <w:szCs w:val="24"/>
    </w:rPr>
  </w:style>
  <w:style w:type="character" w:customStyle="1" w:styleId="14b30">
    <w:name w:val="14b圖案註解說明3(自訂) 字元"/>
    <w:link w:val="14b3"/>
    <w:locked/>
    <w:rsid w:val="00E97063"/>
    <w:rPr>
      <w:rFonts w:ascii="Arial" w:eastAsia="文鼎細圓" w:hAnsi="Arial" w:cs="Arial"/>
      <w:color w:val="002060"/>
      <w:kern w:val="2"/>
      <w:sz w:val="16"/>
      <w:szCs w:val="24"/>
      <w:lang w:val="en-US" w:eastAsia="zh-TW" w:bidi="ar-SA"/>
    </w:rPr>
  </w:style>
  <w:style w:type="paragraph" w:customStyle="1" w:styleId="14b4">
    <w:name w:val="14b圖案註解說明4(自訂)"/>
    <w:link w:val="14b40"/>
    <w:rsid w:val="00E97063"/>
    <w:pPr>
      <w:adjustRightInd w:val="0"/>
      <w:snapToGrid w:val="0"/>
      <w:spacing w:line="216" w:lineRule="auto"/>
      <w:jc w:val="center"/>
    </w:pPr>
    <w:rPr>
      <w:rFonts w:ascii="Calibri" w:eastAsia="華康圓體 Std W3" w:hAnsi="Calibri" w:cs="Arial"/>
      <w:color w:val="002060"/>
      <w:kern w:val="2"/>
      <w:sz w:val="18"/>
      <w:szCs w:val="24"/>
    </w:rPr>
  </w:style>
  <w:style w:type="character" w:customStyle="1" w:styleId="14b40">
    <w:name w:val="14b圖案註解說明4(自訂) 字元"/>
    <w:link w:val="14b4"/>
    <w:locked/>
    <w:rsid w:val="00E97063"/>
    <w:rPr>
      <w:rFonts w:ascii="Calibri" w:eastAsia="華康圓體 Std W3" w:hAnsi="Calibri" w:cs="Arial"/>
      <w:color w:val="002060"/>
      <w:kern w:val="2"/>
      <w:sz w:val="18"/>
      <w:szCs w:val="24"/>
      <w:lang w:val="en-US" w:eastAsia="zh-TW" w:bidi="ar-SA"/>
    </w:rPr>
  </w:style>
  <w:style w:type="paragraph" w:customStyle="1" w:styleId="16aL1">
    <w:name w:val="16aL大小主題標題1(自訂)"/>
    <w:link w:val="16aL10"/>
    <w:rsid w:val="00E97063"/>
    <w:pPr>
      <w:adjustRightInd w:val="0"/>
      <w:snapToGrid w:val="0"/>
      <w:spacing w:beforeLines="50" w:afterLines="20"/>
    </w:pPr>
    <w:rPr>
      <w:rFonts w:ascii="Eras Medium ITC" w:eastAsia="文鼎細圓" w:hAnsi="Eras Medium ITC" w:cs="Arial"/>
      <w:b/>
      <w:color w:val="0D0D0D"/>
      <w:kern w:val="2"/>
      <w:sz w:val="32"/>
      <w:szCs w:val="24"/>
    </w:rPr>
  </w:style>
  <w:style w:type="character" w:customStyle="1" w:styleId="16aL10">
    <w:name w:val="16aL大小主題標題1(自訂) 字元"/>
    <w:link w:val="16aL1"/>
    <w:locked/>
    <w:rsid w:val="00E97063"/>
    <w:rPr>
      <w:rFonts w:ascii="Eras Medium ITC" w:eastAsia="文鼎細圓" w:hAnsi="Eras Medium ITC" w:cs="Arial"/>
      <w:b/>
      <w:color w:val="0D0D0D"/>
      <w:kern w:val="2"/>
      <w:sz w:val="32"/>
      <w:szCs w:val="24"/>
      <w:lang w:val="en-US" w:eastAsia="zh-TW" w:bidi="ar-SA"/>
    </w:rPr>
  </w:style>
  <w:style w:type="paragraph" w:customStyle="1" w:styleId="20a1">
    <w:name w:val="20a小節標題1(自訂)"/>
    <w:next w:val="a3"/>
    <w:link w:val="20a10"/>
    <w:rsid w:val="00E97063"/>
    <w:pPr>
      <w:adjustRightInd w:val="0"/>
      <w:snapToGrid w:val="0"/>
      <w:spacing w:beforeLines="80" w:afterLines="30"/>
    </w:pPr>
    <w:rPr>
      <w:rFonts w:ascii="Arial" w:eastAsia="文鼎細圓" w:hAnsi="Arial" w:cs="Arial"/>
      <w:b/>
      <w:kern w:val="2"/>
      <w:sz w:val="32"/>
      <w:szCs w:val="24"/>
    </w:rPr>
  </w:style>
  <w:style w:type="character" w:customStyle="1" w:styleId="20a10">
    <w:name w:val="20a小節標題1(自訂) 字元"/>
    <w:link w:val="20a1"/>
    <w:locked/>
    <w:rsid w:val="00E97063"/>
    <w:rPr>
      <w:rFonts w:ascii="Arial" w:eastAsia="文鼎細圓" w:hAnsi="Arial" w:cs="Arial"/>
      <w:b/>
      <w:kern w:val="2"/>
      <w:sz w:val="32"/>
      <w:szCs w:val="24"/>
      <w:lang w:val="en-US" w:eastAsia="zh-TW" w:bidi="ar-SA"/>
    </w:rPr>
  </w:style>
  <w:style w:type="paragraph" w:customStyle="1" w:styleId="20l1">
    <w:name w:val="20l小節內文一般1(自訂)"/>
    <w:basedOn w:val="10l1"/>
    <w:link w:val="20l10"/>
    <w:rsid w:val="00E97063"/>
    <w:pPr>
      <w:spacing w:beforeLines="30" w:afterLines="20" w:line="240" w:lineRule="auto"/>
    </w:pPr>
  </w:style>
  <w:style w:type="character" w:customStyle="1" w:styleId="20l10">
    <w:name w:val="20l小節內文一般1(自訂) 字元"/>
    <w:link w:val="20l1"/>
    <w:locked/>
    <w:rsid w:val="00E97063"/>
    <w:rPr>
      <w:rFonts w:ascii="Calibri" w:eastAsia="文鼎細圓" w:hAnsi="Calibri" w:cs="Arial"/>
      <w:kern w:val="2"/>
      <w:sz w:val="24"/>
      <w:szCs w:val="24"/>
      <w:lang w:val="en-US" w:eastAsia="zh-TW" w:bidi="ar-SA"/>
    </w:rPr>
  </w:style>
  <w:style w:type="paragraph" w:customStyle="1" w:styleId="20p1">
    <w:name w:val="20p小節符號項目1(自訂)"/>
    <w:link w:val="20p10"/>
    <w:rsid w:val="00E97063"/>
    <w:pPr>
      <w:snapToGrid w:val="0"/>
      <w:ind w:left="1046" w:hanging="480"/>
    </w:pPr>
    <w:rPr>
      <w:rFonts w:ascii="Arial" w:eastAsia="文鼎細圓" w:hAnsi="Arial" w:cs="Arial"/>
      <w:kern w:val="2"/>
      <w:sz w:val="24"/>
      <w:szCs w:val="24"/>
    </w:rPr>
  </w:style>
  <w:style w:type="character" w:customStyle="1" w:styleId="20p10">
    <w:name w:val="20p小節符號項目1(自訂) 字元"/>
    <w:link w:val="20p1"/>
    <w:locked/>
    <w:rsid w:val="00E97063"/>
    <w:rPr>
      <w:rFonts w:ascii="Arial" w:eastAsia="文鼎細圓" w:hAnsi="Arial" w:cs="Arial"/>
      <w:kern w:val="2"/>
      <w:sz w:val="24"/>
      <w:szCs w:val="24"/>
      <w:lang w:val="en-US" w:eastAsia="zh-TW" w:bidi="ar-SA"/>
    </w:rPr>
  </w:style>
  <w:style w:type="paragraph" w:customStyle="1" w:styleId="21aS1">
    <w:name w:val="21aS大小主題標題1(自訂)"/>
    <w:link w:val="21aS10"/>
    <w:rsid w:val="00E97063"/>
    <w:pPr>
      <w:adjustRightInd w:val="0"/>
      <w:snapToGrid w:val="0"/>
      <w:spacing w:beforeLines="50" w:afterLines="20"/>
    </w:pPr>
    <w:rPr>
      <w:rFonts w:ascii="Eras Medium ITC" w:eastAsia="文鼎細圓" w:hAnsi="Eras Medium ITC" w:cs="Arial"/>
      <w:b/>
      <w:color w:val="0D0D0D"/>
      <w:kern w:val="2"/>
      <w:sz w:val="28"/>
      <w:szCs w:val="24"/>
    </w:rPr>
  </w:style>
  <w:style w:type="character" w:customStyle="1" w:styleId="21aS10">
    <w:name w:val="21aS大小主題標題1(自訂) 字元"/>
    <w:link w:val="21aS1"/>
    <w:locked/>
    <w:rsid w:val="00E97063"/>
    <w:rPr>
      <w:rFonts w:ascii="Eras Medium ITC" w:eastAsia="文鼎細圓" w:hAnsi="Eras Medium ITC" w:cs="Arial"/>
      <w:b/>
      <w:color w:val="0D0D0D"/>
      <w:kern w:val="2"/>
      <w:sz w:val="28"/>
      <w:szCs w:val="24"/>
      <w:lang w:val="en-US" w:eastAsia="zh-TW" w:bidi="ar-SA"/>
    </w:rPr>
  </w:style>
  <w:style w:type="paragraph" w:customStyle="1" w:styleId="21aS2">
    <w:name w:val="21aS大小主題標題2(自訂)"/>
    <w:link w:val="21aS20"/>
    <w:rsid w:val="00E97063"/>
    <w:pPr>
      <w:ind w:leftChars="118" w:left="283"/>
    </w:pPr>
    <w:rPr>
      <w:rFonts w:ascii="Calibri" w:eastAsia="文鼎中隸" w:hAnsi="Calibri" w:cs="Arial"/>
      <w:b/>
      <w:color w:val="0D0D0D"/>
      <w:kern w:val="2"/>
      <w:sz w:val="24"/>
      <w:szCs w:val="24"/>
    </w:rPr>
  </w:style>
  <w:style w:type="character" w:customStyle="1" w:styleId="21aS20">
    <w:name w:val="21aS大小主題標題2(自訂) 字元"/>
    <w:link w:val="21aS2"/>
    <w:locked/>
    <w:rsid w:val="00E97063"/>
    <w:rPr>
      <w:rFonts w:ascii="Calibri" w:eastAsia="文鼎中隸" w:hAnsi="Calibri" w:cs="Arial"/>
      <w:b/>
      <w:color w:val="0D0D0D"/>
      <w:kern w:val="2"/>
      <w:sz w:val="24"/>
      <w:szCs w:val="24"/>
      <w:lang w:val="en-US" w:eastAsia="zh-TW" w:bidi="ar-SA"/>
    </w:rPr>
  </w:style>
  <w:style w:type="paragraph" w:customStyle="1" w:styleId="21bS1">
    <w:name w:val="21bS大小主題內文1(自訂)"/>
    <w:link w:val="21bS10"/>
    <w:rsid w:val="00E97063"/>
    <w:pPr>
      <w:ind w:leftChars="118" w:left="283" w:firstLineChars="177" w:firstLine="425"/>
    </w:pPr>
    <w:rPr>
      <w:rFonts w:ascii="Calibri" w:eastAsia="文鼎細圓" w:hAnsi="Calibri" w:cs="Arial"/>
      <w:kern w:val="2"/>
      <w:sz w:val="24"/>
      <w:szCs w:val="24"/>
    </w:rPr>
  </w:style>
  <w:style w:type="character" w:customStyle="1" w:styleId="21bS10">
    <w:name w:val="21bS大小主題內文1(自訂) 字元"/>
    <w:link w:val="21bS1"/>
    <w:locked/>
    <w:rsid w:val="00E97063"/>
    <w:rPr>
      <w:rFonts w:ascii="Calibri" w:eastAsia="文鼎細圓" w:hAnsi="Calibri" w:cs="Arial"/>
      <w:kern w:val="2"/>
      <w:sz w:val="24"/>
      <w:szCs w:val="24"/>
      <w:lang w:val="en-US" w:eastAsia="zh-TW" w:bidi="ar-SA"/>
    </w:rPr>
  </w:style>
  <w:style w:type="paragraph" w:customStyle="1" w:styleId="30a1">
    <w:name w:val="30a操練標題1(自訂)"/>
    <w:link w:val="30a10"/>
    <w:rsid w:val="00E97063"/>
    <w:pPr>
      <w:adjustRightInd w:val="0"/>
      <w:snapToGrid w:val="0"/>
      <w:spacing w:beforeLines="100" w:afterLines="50"/>
      <w:ind w:left="3678" w:hanging="480"/>
    </w:pPr>
    <w:rPr>
      <w:rFonts w:ascii="Arial" w:eastAsia="文鼎細圓" w:hAnsi="Arial" w:cs="Arial"/>
      <w:b/>
      <w:color w:val="17365D"/>
      <w:kern w:val="2"/>
      <w:sz w:val="28"/>
      <w:szCs w:val="24"/>
    </w:rPr>
  </w:style>
  <w:style w:type="character" w:customStyle="1" w:styleId="30a10">
    <w:name w:val="30a操練標題1(自訂) 字元"/>
    <w:link w:val="30a1"/>
    <w:locked/>
    <w:rsid w:val="00E97063"/>
    <w:rPr>
      <w:rFonts w:ascii="Arial" w:eastAsia="文鼎細圓" w:hAnsi="Arial" w:cs="Arial"/>
      <w:b/>
      <w:color w:val="17365D"/>
      <w:kern w:val="2"/>
      <w:sz w:val="28"/>
      <w:szCs w:val="24"/>
      <w:lang w:val="en-US" w:eastAsia="zh-TW" w:bidi="ar-SA"/>
    </w:rPr>
  </w:style>
  <w:style w:type="paragraph" w:customStyle="1" w:styleId="30b1">
    <w:name w:val="30b操練內文1(自訂)"/>
    <w:link w:val="30b10"/>
    <w:rsid w:val="00E97063"/>
    <w:pPr>
      <w:adjustRightInd w:val="0"/>
      <w:snapToGrid w:val="0"/>
      <w:spacing w:beforeLines="50" w:afterLines="20"/>
    </w:pPr>
    <w:rPr>
      <w:rFonts w:ascii="Arial" w:eastAsia="文鼎細圓" w:hAnsi="Arial" w:cs="Arial"/>
      <w:kern w:val="2"/>
      <w:sz w:val="24"/>
      <w:szCs w:val="24"/>
    </w:rPr>
  </w:style>
  <w:style w:type="character" w:customStyle="1" w:styleId="30b10">
    <w:name w:val="30b操練內文1(自訂) 字元"/>
    <w:link w:val="30b1"/>
    <w:locked/>
    <w:rsid w:val="00E97063"/>
    <w:rPr>
      <w:rFonts w:ascii="Arial" w:eastAsia="文鼎細圓" w:hAnsi="Arial" w:cs="Arial"/>
      <w:kern w:val="2"/>
      <w:sz w:val="24"/>
      <w:szCs w:val="24"/>
      <w:lang w:val="en-US" w:eastAsia="zh-TW" w:bidi="ar-SA"/>
    </w:rPr>
  </w:style>
  <w:style w:type="paragraph" w:customStyle="1" w:styleId="30c1">
    <w:name w:val="30c操練步驟1(自訂)"/>
    <w:link w:val="30c10"/>
    <w:rsid w:val="00E97063"/>
    <w:pPr>
      <w:adjustRightInd w:val="0"/>
      <w:snapToGrid w:val="0"/>
      <w:spacing w:beforeLines="10" w:afterLines="10"/>
      <w:ind w:left="480" w:hanging="480"/>
    </w:pPr>
    <w:rPr>
      <w:rFonts w:ascii="Arial" w:eastAsia="文鼎細圓" w:hAnsi="Arial" w:cs="Arial"/>
      <w:kern w:val="2"/>
      <w:sz w:val="24"/>
      <w:szCs w:val="24"/>
    </w:rPr>
  </w:style>
  <w:style w:type="character" w:customStyle="1" w:styleId="30c10">
    <w:name w:val="30c操練步驟1(自訂) 字元"/>
    <w:link w:val="30c1"/>
    <w:locked/>
    <w:rsid w:val="00E97063"/>
    <w:rPr>
      <w:rFonts w:ascii="Arial" w:eastAsia="文鼎細圓" w:hAnsi="Arial" w:cs="Arial"/>
      <w:kern w:val="2"/>
      <w:sz w:val="24"/>
      <w:szCs w:val="24"/>
      <w:lang w:val="en-US" w:eastAsia="zh-TW" w:bidi="ar-SA"/>
    </w:rPr>
  </w:style>
  <w:style w:type="paragraph" w:customStyle="1" w:styleId="30d1">
    <w:name w:val="30d操練步驟說明1(自訂)"/>
    <w:link w:val="30d10"/>
    <w:rsid w:val="00E97063"/>
    <w:pPr>
      <w:adjustRightInd w:val="0"/>
      <w:snapToGrid w:val="0"/>
      <w:spacing w:after="120"/>
      <w:ind w:leftChars="200" w:left="480"/>
    </w:pPr>
    <w:rPr>
      <w:rFonts w:ascii="Arial" w:eastAsia="文鼎細圓" w:hAnsi="Arial" w:cs="Arial"/>
      <w:kern w:val="2"/>
      <w:sz w:val="22"/>
      <w:szCs w:val="24"/>
    </w:rPr>
  </w:style>
  <w:style w:type="character" w:customStyle="1" w:styleId="30d10">
    <w:name w:val="30d操練步驟說明1(自訂) 字元"/>
    <w:link w:val="30d1"/>
    <w:locked/>
    <w:rsid w:val="00E97063"/>
    <w:rPr>
      <w:rFonts w:ascii="Arial" w:eastAsia="文鼎細圓" w:hAnsi="Arial" w:cs="Arial"/>
      <w:kern w:val="2"/>
      <w:sz w:val="22"/>
      <w:szCs w:val="24"/>
      <w:lang w:val="en-US" w:eastAsia="zh-TW" w:bidi="ar-SA"/>
    </w:rPr>
  </w:style>
  <w:style w:type="paragraph" w:customStyle="1" w:styleId="30e1">
    <w:name w:val="30e操練步驟項目1(自訂)"/>
    <w:link w:val="30e10"/>
    <w:rsid w:val="00E97063"/>
    <w:pPr>
      <w:snapToGrid w:val="0"/>
      <w:spacing w:beforeLines="20" w:afterLines="20"/>
      <w:ind w:left="960" w:hanging="480"/>
    </w:pPr>
    <w:rPr>
      <w:rFonts w:ascii="Eras Medium ITC" w:eastAsia="文鼎細黑" w:hAnsi="Eras Medium ITC"/>
      <w:kern w:val="2"/>
      <w:sz w:val="22"/>
      <w:szCs w:val="24"/>
    </w:rPr>
  </w:style>
  <w:style w:type="character" w:customStyle="1" w:styleId="30e10">
    <w:name w:val="30e操練步驟項目1(自訂) 字元"/>
    <w:link w:val="30e1"/>
    <w:locked/>
    <w:rsid w:val="00E97063"/>
    <w:rPr>
      <w:rFonts w:ascii="Eras Medium ITC" w:eastAsia="文鼎細黑" w:hAnsi="Eras Medium ITC"/>
      <w:kern w:val="2"/>
      <w:sz w:val="22"/>
      <w:szCs w:val="24"/>
      <w:lang w:val="en-US" w:eastAsia="zh-TW" w:bidi="ar-SA"/>
    </w:rPr>
  </w:style>
  <w:style w:type="paragraph" w:customStyle="1" w:styleId="30e2">
    <w:name w:val="30e操練步驟項目2(自訂)"/>
    <w:link w:val="30e20"/>
    <w:rsid w:val="00E97063"/>
    <w:pPr>
      <w:adjustRightInd w:val="0"/>
      <w:snapToGrid w:val="0"/>
      <w:ind w:left="851" w:hanging="338"/>
    </w:pPr>
    <w:rPr>
      <w:rFonts w:ascii="Calibri" w:eastAsia="文鼎細圓" w:hAnsi="Calibri" w:cs="Arial"/>
      <w:kern w:val="2"/>
      <w:sz w:val="24"/>
      <w:szCs w:val="24"/>
    </w:rPr>
  </w:style>
  <w:style w:type="character" w:customStyle="1" w:styleId="30e20">
    <w:name w:val="30e操練步驟項目2(自訂) 字元"/>
    <w:link w:val="30e2"/>
    <w:locked/>
    <w:rsid w:val="00E97063"/>
    <w:rPr>
      <w:rFonts w:ascii="Calibri" w:eastAsia="文鼎細圓" w:hAnsi="Calibri" w:cs="Arial"/>
      <w:kern w:val="2"/>
      <w:sz w:val="24"/>
      <w:szCs w:val="24"/>
      <w:lang w:val="en-US" w:eastAsia="zh-TW" w:bidi="ar-SA"/>
    </w:rPr>
  </w:style>
  <w:style w:type="paragraph" w:customStyle="1" w:styleId="30g1">
    <w:name w:val="30g操練步驟輸入1(自訂)"/>
    <w:link w:val="30g10"/>
    <w:rsid w:val="00E97063"/>
    <w:pPr>
      <w:adjustRightInd w:val="0"/>
      <w:snapToGrid w:val="0"/>
      <w:spacing w:afterLines="20"/>
      <w:ind w:leftChars="200" w:left="480"/>
    </w:pPr>
    <w:rPr>
      <w:rFonts w:ascii="Arial Black" w:eastAsia="新細明體" w:hAnsi="Arial Black"/>
      <w:b/>
      <w:kern w:val="2"/>
      <w:sz w:val="24"/>
      <w:szCs w:val="24"/>
    </w:rPr>
  </w:style>
  <w:style w:type="character" w:customStyle="1" w:styleId="30g10">
    <w:name w:val="30g操練步驟輸入1(自訂) 字元"/>
    <w:link w:val="30g1"/>
    <w:locked/>
    <w:rsid w:val="00E97063"/>
    <w:rPr>
      <w:rFonts w:ascii="Arial Black" w:eastAsia="新細明體" w:hAnsi="Arial Black"/>
      <w:b/>
      <w:kern w:val="2"/>
      <w:sz w:val="24"/>
      <w:szCs w:val="24"/>
      <w:lang w:val="en-US" w:eastAsia="zh-TW" w:bidi="ar-SA"/>
    </w:rPr>
  </w:style>
  <w:style w:type="paragraph" w:customStyle="1" w:styleId="30v1">
    <w:name w:val="30v操練結束標題1(自訂)"/>
    <w:link w:val="30v10"/>
    <w:rsid w:val="00E97063"/>
    <w:pPr>
      <w:jc w:val="center"/>
    </w:pPr>
    <w:rPr>
      <w:rFonts w:ascii="文鼎細黑" w:eastAsia="文鼎細黑" w:hAnsi="Calibri"/>
      <w:color w:val="002060"/>
      <w:kern w:val="2"/>
      <w:sz w:val="24"/>
      <w:szCs w:val="24"/>
    </w:rPr>
  </w:style>
  <w:style w:type="character" w:customStyle="1" w:styleId="30v10">
    <w:name w:val="30v操練結束標題1(自訂) 字元"/>
    <w:link w:val="30v1"/>
    <w:locked/>
    <w:rsid w:val="00E97063"/>
    <w:rPr>
      <w:rFonts w:ascii="文鼎細黑" w:eastAsia="文鼎細黑" w:hAnsi="Calibri"/>
      <w:color w:val="002060"/>
      <w:kern w:val="2"/>
      <w:sz w:val="24"/>
      <w:szCs w:val="24"/>
      <w:lang w:val="en-US" w:eastAsia="zh-TW" w:bidi="ar-SA"/>
    </w:rPr>
  </w:style>
  <w:style w:type="paragraph" w:customStyle="1" w:styleId="51a1">
    <w:name w:val="51a大小註解標題1(自訂)"/>
    <w:link w:val="51a10"/>
    <w:rsid w:val="00E97063"/>
    <w:pPr>
      <w:adjustRightInd w:val="0"/>
      <w:snapToGrid w:val="0"/>
      <w:spacing w:beforeLines="30" w:afterLines="20"/>
      <w:ind w:leftChars="236" w:left="566"/>
    </w:pPr>
    <w:rPr>
      <w:rFonts w:ascii="文鼎中隸" w:eastAsia="文鼎中隸" w:hAnsi="Calibri"/>
      <w:color w:val="0000CC"/>
      <w:kern w:val="2"/>
      <w:sz w:val="28"/>
      <w:szCs w:val="24"/>
    </w:rPr>
  </w:style>
  <w:style w:type="character" w:customStyle="1" w:styleId="51a10">
    <w:name w:val="51a大小註解標題1(自訂) 字元"/>
    <w:link w:val="51a1"/>
    <w:locked/>
    <w:rsid w:val="00E97063"/>
    <w:rPr>
      <w:rFonts w:ascii="文鼎中隸" w:eastAsia="文鼎中隸" w:hAnsi="Calibri"/>
      <w:color w:val="0000CC"/>
      <w:kern w:val="2"/>
      <w:sz w:val="28"/>
      <w:szCs w:val="24"/>
      <w:lang w:val="en-US" w:eastAsia="zh-TW" w:bidi="ar-SA"/>
    </w:rPr>
  </w:style>
  <w:style w:type="paragraph" w:customStyle="1" w:styleId="51b1">
    <w:name w:val="51b大小註解說明1(自訂)"/>
    <w:basedOn w:val="a3"/>
    <w:link w:val="51b10"/>
    <w:rsid w:val="00E97063"/>
    <w:pPr>
      <w:widowControl w:val="0"/>
      <w:topLinePunct w:val="0"/>
      <w:snapToGrid w:val="0"/>
      <w:spacing w:before="0" w:afterLines="30" w:after="0" w:line="240" w:lineRule="auto"/>
      <w:ind w:leftChars="236" w:left="566"/>
      <w:jc w:val="left"/>
      <w:textAlignment w:val="auto"/>
    </w:pPr>
    <w:rPr>
      <w:rFonts w:ascii="Calibri" w:eastAsia="文鼎中隸" w:hAnsi="Calibri"/>
      <w:color w:val="7A0017"/>
      <w:spacing w:val="0"/>
      <w:kern w:val="2"/>
      <w:szCs w:val="24"/>
    </w:rPr>
  </w:style>
  <w:style w:type="character" w:customStyle="1" w:styleId="51b10">
    <w:name w:val="51b大小註解說明1(自訂) 字元"/>
    <w:link w:val="51b1"/>
    <w:locked/>
    <w:rsid w:val="00E97063"/>
    <w:rPr>
      <w:rFonts w:ascii="Calibri" w:eastAsia="文鼎中隸" w:hAnsi="Calibri"/>
      <w:color w:val="7A0017"/>
      <w:kern w:val="2"/>
      <w:sz w:val="22"/>
      <w:szCs w:val="24"/>
      <w:lang w:val="en-US" w:eastAsia="zh-TW" w:bidi="ar-SA"/>
    </w:rPr>
  </w:style>
  <w:style w:type="paragraph" w:customStyle="1" w:styleId="51c1">
    <w:name w:val="51c大小註解數字項目1(自訂)"/>
    <w:link w:val="51c10"/>
    <w:rsid w:val="00E97063"/>
    <w:pPr>
      <w:adjustRightInd w:val="0"/>
      <w:snapToGrid w:val="0"/>
      <w:spacing w:afterLines="20"/>
      <w:ind w:left="1046" w:hanging="480"/>
    </w:pPr>
    <w:rPr>
      <w:rFonts w:ascii="Calibri" w:eastAsia="文鼎中隸" w:hAnsi="Calibri"/>
      <w:color w:val="7A0017"/>
      <w:kern w:val="2"/>
      <w:sz w:val="22"/>
      <w:szCs w:val="24"/>
    </w:rPr>
  </w:style>
  <w:style w:type="character" w:customStyle="1" w:styleId="51c10">
    <w:name w:val="51c大小註解數字項目1(自訂) 字元"/>
    <w:link w:val="51c1"/>
    <w:locked/>
    <w:rsid w:val="00E97063"/>
    <w:rPr>
      <w:rFonts w:ascii="Calibri" w:eastAsia="文鼎中隸" w:hAnsi="Calibri"/>
      <w:color w:val="7A0017"/>
      <w:kern w:val="2"/>
      <w:sz w:val="22"/>
      <w:szCs w:val="24"/>
      <w:lang w:val="en-US" w:eastAsia="zh-TW" w:bidi="ar-SA"/>
    </w:rPr>
  </w:style>
  <w:style w:type="paragraph" w:customStyle="1" w:styleId="52a1">
    <w:name w:val="52a大小秘訣標題1(自訂)"/>
    <w:link w:val="52a10"/>
    <w:rsid w:val="00E97063"/>
    <w:pPr>
      <w:snapToGrid w:val="0"/>
      <w:spacing w:beforeLines="50" w:afterLines="20"/>
      <w:ind w:leftChars="236" w:left="566"/>
    </w:pPr>
    <w:rPr>
      <w:rFonts w:ascii="文鼎中隸" w:eastAsia="文鼎中隸" w:hAnsi="Calibri"/>
      <w:color w:val="0000CC"/>
      <w:kern w:val="2"/>
      <w:sz w:val="28"/>
      <w:szCs w:val="24"/>
    </w:rPr>
  </w:style>
  <w:style w:type="character" w:customStyle="1" w:styleId="52a10">
    <w:name w:val="52a大小秘訣標題1(自訂) 字元"/>
    <w:link w:val="52a1"/>
    <w:locked/>
    <w:rsid w:val="00E97063"/>
    <w:rPr>
      <w:rFonts w:ascii="文鼎中隸" w:eastAsia="文鼎中隸" w:hAnsi="Calibri"/>
      <w:color w:val="0000CC"/>
      <w:kern w:val="2"/>
      <w:sz w:val="28"/>
      <w:szCs w:val="24"/>
      <w:lang w:val="en-US" w:eastAsia="zh-TW" w:bidi="ar-SA"/>
    </w:rPr>
  </w:style>
  <w:style w:type="paragraph" w:customStyle="1" w:styleId="52b1">
    <w:name w:val="52b大小秘訣說明1(自訂)"/>
    <w:link w:val="52b10"/>
    <w:rsid w:val="00E97063"/>
    <w:pPr>
      <w:snapToGrid w:val="0"/>
      <w:spacing w:afterLines="50"/>
      <w:ind w:leftChars="236" w:left="566"/>
    </w:pPr>
    <w:rPr>
      <w:rFonts w:ascii="Calibri" w:eastAsia="文鼎中隸" w:hAnsi="Calibri"/>
      <w:color w:val="7A0017"/>
      <w:kern w:val="2"/>
      <w:sz w:val="22"/>
      <w:szCs w:val="24"/>
    </w:rPr>
  </w:style>
  <w:style w:type="character" w:customStyle="1" w:styleId="52b10">
    <w:name w:val="52b大小秘訣說明1(自訂) 字元"/>
    <w:link w:val="52b1"/>
    <w:locked/>
    <w:rsid w:val="00E97063"/>
    <w:rPr>
      <w:rFonts w:ascii="Calibri" w:eastAsia="文鼎中隸" w:hAnsi="Calibri"/>
      <w:color w:val="7A0017"/>
      <w:kern w:val="2"/>
      <w:sz w:val="22"/>
      <w:szCs w:val="24"/>
      <w:lang w:val="en-US" w:eastAsia="zh-TW" w:bidi="ar-SA"/>
    </w:rPr>
  </w:style>
  <w:style w:type="paragraph" w:customStyle="1" w:styleId="53a1">
    <w:name w:val="53a大小哉問標題1(自訂)"/>
    <w:link w:val="53a10"/>
    <w:rsid w:val="00E97063"/>
    <w:pPr>
      <w:adjustRightInd w:val="0"/>
      <w:snapToGrid w:val="0"/>
      <w:spacing w:beforeLines="30" w:afterLines="10"/>
      <w:ind w:leftChars="177" w:left="425"/>
    </w:pPr>
    <w:rPr>
      <w:rFonts w:ascii="文鼎中隸" w:eastAsia="文鼎中隸" w:hAnsi="Calibri"/>
      <w:color w:val="0000CC"/>
      <w:kern w:val="2"/>
      <w:sz w:val="28"/>
      <w:szCs w:val="24"/>
    </w:rPr>
  </w:style>
  <w:style w:type="character" w:customStyle="1" w:styleId="53a10">
    <w:name w:val="53a大小哉問標題1(自訂) 字元"/>
    <w:link w:val="53a1"/>
    <w:locked/>
    <w:rsid w:val="00E97063"/>
    <w:rPr>
      <w:rFonts w:ascii="文鼎中隸" w:eastAsia="文鼎中隸" w:hAnsi="Calibri"/>
      <w:color w:val="0000CC"/>
      <w:kern w:val="2"/>
      <w:sz w:val="28"/>
      <w:szCs w:val="24"/>
      <w:lang w:val="en-US" w:eastAsia="zh-TW" w:bidi="ar-SA"/>
    </w:rPr>
  </w:style>
  <w:style w:type="paragraph" w:customStyle="1" w:styleId="53b1">
    <w:name w:val="53b大小哉問說明1(自訂)"/>
    <w:link w:val="53b10"/>
    <w:rsid w:val="00E97063"/>
    <w:pPr>
      <w:adjustRightInd w:val="0"/>
      <w:snapToGrid w:val="0"/>
      <w:spacing w:afterLines="30"/>
      <w:ind w:leftChars="177" w:left="425"/>
    </w:pPr>
    <w:rPr>
      <w:rFonts w:ascii="Calibri" w:eastAsia="文鼎中隸" w:hAnsi="Calibri"/>
      <w:color w:val="7A0017"/>
      <w:kern w:val="2"/>
      <w:sz w:val="22"/>
      <w:szCs w:val="24"/>
    </w:rPr>
  </w:style>
  <w:style w:type="character" w:customStyle="1" w:styleId="53b10">
    <w:name w:val="53b大小哉問說明1(自訂) 字元"/>
    <w:link w:val="53b1"/>
    <w:locked/>
    <w:rsid w:val="00E97063"/>
    <w:rPr>
      <w:rFonts w:ascii="Calibri" w:eastAsia="文鼎中隸" w:hAnsi="Calibri"/>
      <w:color w:val="7A0017"/>
      <w:kern w:val="2"/>
      <w:sz w:val="22"/>
      <w:szCs w:val="24"/>
      <w:lang w:val="en-US" w:eastAsia="zh-TW" w:bidi="ar-SA"/>
    </w:rPr>
  </w:style>
  <w:style w:type="paragraph" w:customStyle="1" w:styleId="53c1">
    <w:name w:val="53c大小哉問數字項目1(自訂)"/>
    <w:link w:val="53c10"/>
    <w:rsid w:val="00E97063"/>
    <w:pPr>
      <w:adjustRightInd w:val="0"/>
      <w:snapToGrid w:val="0"/>
      <w:spacing w:afterLines="10"/>
      <w:ind w:left="905" w:hanging="480"/>
    </w:pPr>
    <w:rPr>
      <w:rFonts w:ascii="Calibri" w:eastAsia="文鼎中隸" w:hAnsi="Calibri"/>
      <w:color w:val="7A0017"/>
      <w:kern w:val="2"/>
      <w:sz w:val="22"/>
      <w:szCs w:val="24"/>
    </w:rPr>
  </w:style>
  <w:style w:type="character" w:customStyle="1" w:styleId="53c10">
    <w:name w:val="53c大小哉問數字項目1(自訂) 字元"/>
    <w:link w:val="53c1"/>
    <w:locked/>
    <w:rsid w:val="00E97063"/>
    <w:rPr>
      <w:rFonts w:ascii="Calibri" w:eastAsia="文鼎中隸" w:hAnsi="Calibri"/>
      <w:color w:val="7A0017"/>
      <w:kern w:val="2"/>
      <w:sz w:val="22"/>
      <w:szCs w:val="24"/>
      <w:lang w:val="en-US" w:eastAsia="zh-TW" w:bidi="ar-SA"/>
    </w:rPr>
  </w:style>
  <w:style w:type="paragraph" w:customStyle="1" w:styleId="54a1">
    <w:name w:val="54a大小常識標題1(自訂)"/>
    <w:link w:val="54a10"/>
    <w:rsid w:val="00E97063"/>
    <w:rPr>
      <w:rFonts w:ascii="文鼎中隸" w:eastAsia="文鼎中隸" w:hAnsi="Calibri"/>
      <w:color w:val="0000CC"/>
      <w:kern w:val="2"/>
      <w:sz w:val="28"/>
      <w:szCs w:val="24"/>
    </w:rPr>
  </w:style>
  <w:style w:type="character" w:customStyle="1" w:styleId="54a10">
    <w:name w:val="54a大小常識標題1(自訂) 字元"/>
    <w:link w:val="54a1"/>
    <w:locked/>
    <w:rsid w:val="00E97063"/>
    <w:rPr>
      <w:rFonts w:ascii="文鼎中隸" w:eastAsia="文鼎中隸" w:hAnsi="Calibri"/>
      <w:color w:val="0000CC"/>
      <w:kern w:val="2"/>
      <w:sz w:val="28"/>
      <w:szCs w:val="24"/>
      <w:lang w:val="en-US" w:eastAsia="zh-TW" w:bidi="ar-SA"/>
    </w:rPr>
  </w:style>
  <w:style w:type="paragraph" w:customStyle="1" w:styleId="54b1">
    <w:name w:val="54b大小常識說明1(自訂)"/>
    <w:link w:val="54b10"/>
    <w:rsid w:val="00E97063"/>
    <w:pPr>
      <w:snapToGrid w:val="0"/>
    </w:pPr>
    <w:rPr>
      <w:rFonts w:ascii="Calibri" w:eastAsia="文鼎中隸" w:hAnsi="Calibri"/>
      <w:color w:val="7A0017"/>
      <w:kern w:val="2"/>
      <w:sz w:val="22"/>
      <w:szCs w:val="24"/>
    </w:rPr>
  </w:style>
  <w:style w:type="character" w:customStyle="1" w:styleId="54b10">
    <w:name w:val="54b大小常識說明1(自訂) 字元"/>
    <w:link w:val="54b1"/>
    <w:locked/>
    <w:rsid w:val="00E97063"/>
    <w:rPr>
      <w:rFonts w:ascii="Calibri" w:eastAsia="文鼎中隸" w:hAnsi="Calibri"/>
      <w:color w:val="7A0017"/>
      <w:kern w:val="2"/>
      <w:sz w:val="22"/>
      <w:szCs w:val="24"/>
      <w:lang w:val="en-US" w:eastAsia="zh-TW" w:bidi="ar-SA"/>
    </w:rPr>
  </w:style>
  <w:style w:type="paragraph" w:customStyle="1" w:styleId="59a1">
    <w:name w:val="59a大小測驗標題1(自訂)"/>
    <w:link w:val="59a10"/>
    <w:rsid w:val="00E97063"/>
    <w:pPr>
      <w:snapToGrid w:val="0"/>
      <w:spacing w:beforeLines="100" w:afterLines="20"/>
    </w:pPr>
    <w:rPr>
      <w:rFonts w:ascii="文鼎中隸" w:eastAsia="文鼎中隸" w:hAnsi="Calibri"/>
      <w:color w:val="0000CC"/>
      <w:kern w:val="2"/>
      <w:sz w:val="28"/>
      <w:szCs w:val="24"/>
    </w:rPr>
  </w:style>
  <w:style w:type="character" w:customStyle="1" w:styleId="59a10">
    <w:name w:val="59a大小測驗標題1(自訂) 字元"/>
    <w:link w:val="59a1"/>
    <w:locked/>
    <w:rsid w:val="00E97063"/>
    <w:rPr>
      <w:rFonts w:ascii="文鼎中隸" w:eastAsia="文鼎中隸" w:hAnsi="Calibri"/>
      <w:color w:val="0000CC"/>
      <w:kern w:val="2"/>
      <w:sz w:val="28"/>
      <w:szCs w:val="24"/>
      <w:lang w:val="en-US" w:eastAsia="zh-TW" w:bidi="ar-SA"/>
    </w:rPr>
  </w:style>
  <w:style w:type="paragraph" w:customStyle="1" w:styleId="59b1">
    <w:name w:val="59b大小測驗題目1(自定)"/>
    <w:link w:val="59b10"/>
    <w:rsid w:val="00E97063"/>
    <w:pPr>
      <w:snapToGrid w:val="0"/>
      <w:spacing w:beforeLines="10" w:afterLines="10"/>
      <w:ind w:left="1276" w:hanging="1276"/>
    </w:pPr>
    <w:rPr>
      <w:rFonts w:ascii="Eras Medium ITC" w:eastAsia="文鼎細黑" w:hAnsi="Eras Medium ITC" w:cs="Arial"/>
      <w:color w:val="1D1B11"/>
      <w:kern w:val="2"/>
      <w:sz w:val="22"/>
      <w:lang w:val="zh-TW"/>
    </w:rPr>
  </w:style>
  <w:style w:type="character" w:customStyle="1" w:styleId="59b10">
    <w:name w:val="59b大小測驗題目1(自定) 字元"/>
    <w:link w:val="59b1"/>
    <w:locked/>
    <w:rsid w:val="00E97063"/>
    <w:rPr>
      <w:rFonts w:ascii="Eras Medium ITC" w:eastAsia="文鼎細黑" w:hAnsi="Eras Medium ITC" w:cs="Arial"/>
      <w:color w:val="1D1B11"/>
      <w:kern w:val="2"/>
      <w:sz w:val="22"/>
      <w:lang w:val="zh-TW" w:eastAsia="zh-TW" w:bidi="ar-SA"/>
    </w:rPr>
  </w:style>
  <w:style w:type="paragraph" w:customStyle="1" w:styleId="59c1">
    <w:name w:val="59c大小測驗子題1(自訂)"/>
    <w:link w:val="59c10"/>
    <w:rsid w:val="00E97063"/>
    <w:pPr>
      <w:ind w:left="960" w:hanging="480"/>
    </w:pPr>
    <w:rPr>
      <w:rFonts w:ascii="Eras Medium ITC" w:eastAsia="文鼎細黑" w:hAnsi="Eras Medium ITC" w:cs="Arial"/>
      <w:color w:val="002060"/>
      <w:kern w:val="2"/>
      <w:sz w:val="22"/>
      <w:lang w:val="zh-TW"/>
    </w:rPr>
  </w:style>
  <w:style w:type="character" w:customStyle="1" w:styleId="59c10">
    <w:name w:val="59c大小測驗子題1(自訂) 字元"/>
    <w:link w:val="59c1"/>
    <w:locked/>
    <w:rsid w:val="00E97063"/>
    <w:rPr>
      <w:rFonts w:ascii="Eras Medium ITC" w:eastAsia="文鼎細黑" w:hAnsi="Eras Medium ITC" w:cs="Arial"/>
      <w:color w:val="002060"/>
      <w:kern w:val="2"/>
      <w:sz w:val="22"/>
      <w:lang w:val="zh-TW" w:eastAsia="zh-TW" w:bidi="ar-SA"/>
    </w:rPr>
  </w:style>
  <w:style w:type="paragraph" w:customStyle="1" w:styleId="59p2">
    <w:name w:val="59p大小測驗註解2(自訂)"/>
    <w:link w:val="59p20"/>
    <w:rsid w:val="00E97063"/>
    <w:pPr>
      <w:adjustRightInd w:val="0"/>
      <w:snapToGrid w:val="0"/>
      <w:spacing w:beforeLines="10" w:afterLines="20"/>
      <w:ind w:left="1276"/>
    </w:pPr>
    <w:rPr>
      <w:rFonts w:ascii="Eras Medium ITC" w:eastAsia="華康竹風體 Std W4" w:hAnsi="Eras Medium ITC" w:cs="Arial"/>
      <w:color w:val="403152"/>
      <w:kern w:val="2"/>
      <w:sz w:val="22"/>
      <w:lang w:val="zh-TW"/>
    </w:rPr>
  </w:style>
  <w:style w:type="character" w:customStyle="1" w:styleId="59p20">
    <w:name w:val="59p大小測驗註解2(自訂) 字元"/>
    <w:link w:val="59p2"/>
    <w:locked/>
    <w:rsid w:val="00E97063"/>
    <w:rPr>
      <w:rFonts w:ascii="Eras Medium ITC" w:eastAsia="華康竹風體 Std W4" w:hAnsi="Eras Medium ITC" w:cs="Arial"/>
      <w:color w:val="403152"/>
      <w:kern w:val="2"/>
      <w:sz w:val="22"/>
      <w:lang w:val="zh-TW" w:eastAsia="zh-TW" w:bidi="ar-SA"/>
    </w:rPr>
  </w:style>
  <w:style w:type="paragraph" w:customStyle="1" w:styleId="70a1">
    <w:name w:val="70a本節結束圖案1(自訂)"/>
    <w:link w:val="70a10"/>
    <w:rsid w:val="00E97063"/>
    <w:pPr>
      <w:adjustRightInd w:val="0"/>
      <w:snapToGrid w:val="0"/>
      <w:spacing w:beforeLines="150"/>
      <w:jc w:val="center"/>
    </w:pPr>
    <w:rPr>
      <w:rFonts w:ascii="Arial" w:eastAsia="文鼎中特黑" w:hAnsi="Arial" w:cs="Arial"/>
      <w:noProof/>
      <w:color w:val="943634"/>
      <w:kern w:val="2"/>
      <w:sz w:val="28"/>
      <w:szCs w:val="24"/>
    </w:rPr>
  </w:style>
  <w:style w:type="character" w:customStyle="1" w:styleId="70a10">
    <w:name w:val="70a本節結束圖案1(自訂) 字元"/>
    <w:link w:val="70a1"/>
    <w:locked/>
    <w:rsid w:val="00E97063"/>
    <w:rPr>
      <w:rFonts w:ascii="Arial" w:eastAsia="文鼎中特黑" w:hAnsi="Arial" w:cs="Arial"/>
      <w:noProof/>
      <w:color w:val="943634"/>
      <w:kern w:val="2"/>
      <w:sz w:val="28"/>
      <w:szCs w:val="24"/>
      <w:lang w:val="en-US" w:eastAsia="zh-TW" w:bidi="ar-SA"/>
    </w:rPr>
  </w:style>
  <w:style w:type="paragraph" w:customStyle="1" w:styleId="70b1">
    <w:name w:val="70b本節結束標題1(自訂)"/>
    <w:link w:val="70b10"/>
    <w:rsid w:val="00E97063"/>
    <w:pPr>
      <w:adjustRightInd w:val="0"/>
      <w:snapToGrid w:val="0"/>
      <w:spacing w:beforeLines="200" w:afterLines="50"/>
      <w:jc w:val="center"/>
    </w:pPr>
    <w:rPr>
      <w:rFonts w:ascii="Arial" w:eastAsia="文鼎中特黑" w:hAnsi="Arial" w:cs="Arial"/>
      <w:color w:val="002060"/>
      <w:kern w:val="2"/>
      <w:sz w:val="28"/>
      <w:szCs w:val="24"/>
    </w:rPr>
  </w:style>
  <w:style w:type="character" w:customStyle="1" w:styleId="70b10">
    <w:name w:val="70b本節結束標題1(自訂) 字元"/>
    <w:link w:val="70b1"/>
    <w:locked/>
    <w:rsid w:val="00E97063"/>
    <w:rPr>
      <w:rFonts w:ascii="Arial" w:eastAsia="文鼎中特黑" w:hAnsi="Arial" w:cs="Arial"/>
      <w:color w:val="002060"/>
      <w:kern w:val="2"/>
      <w:sz w:val="28"/>
      <w:szCs w:val="24"/>
      <w:lang w:val="en-US" w:eastAsia="zh-TW" w:bidi="ar-SA"/>
    </w:rPr>
  </w:style>
  <w:style w:type="paragraph" w:customStyle="1" w:styleId="70c1">
    <w:name w:val="70c本節結束說明1(自訂)"/>
    <w:link w:val="70c10"/>
    <w:rsid w:val="00E97063"/>
    <w:pPr>
      <w:adjustRightInd w:val="0"/>
      <w:snapToGrid w:val="0"/>
      <w:spacing w:beforeLines="50" w:afterLines="50"/>
      <w:jc w:val="center"/>
    </w:pPr>
    <w:rPr>
      <w:rFonts w:ascii="Arial" w:eastAsia="文鼎細黑" w:hAnsi="Arial" w:cs="Arial"/>
      <w:color w:val="943634"/>
      <w:kern w:val="2"/>
      <w:szCs w:val="24"/>
    </w:rPr>
  </w:style>
  <w:style w:type="character" w:customStyle="1" w:styleId="70c10">
    <w:name w:val="70c本節結束說明1(自訂) 字元"/>
    <w:link w:val="70c1"/>
    <w:locked/>
    <w:rsid w:val="00E97063"/>
    <w:rPr>
      <w:rFonts w:ascii="Arial" w:eastAsia="文鼎細黑" w:hAnsi="Arial" w:cs="Arial"/>
      <w:color w:val="943634"/>
      <w:kern w:val="2"/>
      <w:szCs w:val="24"/>
      <w:lang w:val="en-US" w:eastAsia="zh-TW" w:bidi="ar-SA"/>
    </w:rPr>
  </w:style>
  <w:style w:type="paragraph" w:customStyle="1" w:styleId="80a1">
    <w:name w:val="80a本章作業標題1(自訂)"/>
    <w:link w:val="80a10"/>
    <w:rsid w:val="00E97063"/>
    <w:pPr>
      <w:snapToGrid w:val="0"/>
      <w:spacing w:beforeLines="50" w:afterLines="100"/>
      <w:jc w:val="center"/>
    </w:pPr>
    <w:rPr>
      <w:rFonts w:ascii="文鼎中隸" w:eastAsia="文鼎中隸" w:hAnsi="Cambria"/>
      <w:b/>
      <w:bCs/>
      <w:color w:val="003300"/>
      <w:kern w:val="2"/>
      <w:sz w:val="40"/>
      <w:szCs w:val="32"/>
    </w:rPr>
  </w:style>
  <w:style w:type="character" w:customStyle="1" w:styleId="80a10">
    <w:name w:val="80a本章作業標題1(自訂) 字元"/>
    <w:link w:val="80a1"/>
    <w:locked/>
    <w:rsid w:val="00E97063"/>
    <w:rPr>
      <w:rFonts w:ascii="文鼎中隸" w:eastAsia="文鼎中隸" w:hAnsi="Cambria"/>
      <w:b/>
      <w:bCs/>
      <w:color w:val="003300"/>
      <w:kern w:val="2"/>
      <w:sz w:val="40"/>
      <w:szCs w:val="32"/>
      <w:lang w:val="en-US" w:eastAsia="zh-TW" w:bidi="ar-SA"/>
    </w:rPr>
  </w:style>
  <w:style w:type="paragraph" w:customStyle="1" w:styleId="80b1">
    <w:name w:val="80b本章作業說明1(自訂)"/>
    <w:link w:val="80b10"/>
    <w:rsid w:val="00E97063"/>
    <w:pPr>
      <w:snapToGrid w:val="0"/>
      <w:spacing w:beforeLines="50" w:afterLines="20"/>
    </w:pPr>
    <w:rPr>
      <w:rFonts w:ascii="Calibri" w:eastAsia="文鼎細圓" w:hAnsi="Calibri" w:cs="Arial"/>
      <w:kern w:val="2"/>
      <w:sz w:val="24"/>
      <w:szCs w:val="24"/>
    </w:rPr>
  </w:style>
  <w:style w:type="character" w:customStyle="1" w:styleId="80b10">
    <w:name w:val="80b本章作業說明1(自訂) 字元"/>
    <w:link w:val="80b1"/>
    <w:locked/>
    <w:rsid w:val="00E97063"/>
    <w:rPr>
      <w:rFonts w:ascii="Calibri" w:eastAsia="文鼎細圓" w:hAnsi="Calibri" w:cs="Arial"/>
      <w:kern w:val="2"/>
      <w:sz w:val="24"/>
      <w:szCs w:val="24"/>
      <w:lang w:val="en-US" w:eastAsia="zh-TW" w:bidi="ar-SA"/>
    </w:rPr>
  </w:style>
  <w:style w:type="paragraph" w:customStyle="1" w:styleId="80m1">
    <w:name w:val="80m本章作業題目1(自訂)"/>
    <w:link w:val="80m10"/>
    <w:rsid w:val="00E97063"/>
    <w:pPr>
      <w:adjustRightInd w:val="0"/>
      <w:snapToGrid w:val="0"/>
      <w:spacing w:beforeLines="50" w:afterLines="10"/>
      <w:ind w:left="425" w:hanging="425"/>
    </w:pPr>
    <w:rPr>
      <w:rFonts w:ascii="Calibri" w:eastAsia="文鼎細圓" w:hAnsi="Calibri" w:cs="Arial"/>
      <w:color w:val="002A00"/>
      <w:kern w:val="2"/>
      <w:sz w:val="24"/>
      <w:szCs w:val="24"/>
    </w:rPr>
  </w:style>
  <w:style w:type="character" w:customStyle="1" w:styleId="80m10">
    <w:name w:val="80m本章作業題目1(自訂) 字元"/>
    <w:link w:val="80m1"/>
    <w:locked/>
    <w:rsid w:val="00E97063"/>
    <w:rPr>
      <w:rFonts w:ascii="Calibri" w:eastAsia="文鼎細圓" w:hAnsi="Calibri" w:cs="Arial"/>
      <w:color w:val="002A00"/>
      <w:kern w:val="2"/>
      <w:sz w:val="24"/>
      <w:szCs w:val="24"/>
      <w:lang w:val="en-US" w:eastAsia="zh-TW" w:bidi="ar-SA"/>
    </w:rPr>
  </w:style>
  <w:style w:type="paragraph" w:customStyle="1" w:styleId="80o1">
    <w:name w:val="80o本章作業題目子題1(自訂)"/>
    <w:link w:val="80o10"/>
    <w:rsid w:val="00E97063"/>
    <w:pPr>
      <w:adjustRightInd w:val="0"/>
      <w:snapToGrid w:val="0"/>
      <w:spacing w:beforeLines="30" w:afterLines="20"/>
      <w:ind w:left="964" w:hanging="482"/>
    </w:pPr>
    <w:rPr>
      <w:rFonts w:ascii="Calibri" w:eastAsia="文鼎細圓" w:hAnsi="Calibri" w:cs="Arial"/>
      <w:kern w:val="2"/>
      <w:sz w:val="24"/>
      <w:szCs w:val="24"/>
    </w:rPr>
  </w:style>
  <w:style w:type="character" w:customStyle="1" w:styleId="80o10">
    <w:name w:val="80o本章作業題目子題1(自訂) 字元"/>
    <w:link w:val="80o1"/>
    <w:locked/>
    <w:rsid w:val="00E97063"/>
    <w:rPr>
      <w:rFonts w:ascii="Calibri" w:eastAsia="文鼎細圓" w:hAnsi="Calibri" w:cs="Arial"/>
      <w:kern w:val="2"/>
      <w:sz w:val="24"/>
      <w:szCs w:val="24"/>
      <w:lang w:val="en-US" w:eastAsia="zh-TW" w:bidi="ar-SA"/>
    </w:rPr>
  </w:style>
  <w:style w:type="paragraph" w:customStyle="1" w:styleId="80c1">
    <w:name w:val="80c本章作業數字項目1 (自訂)"/>
    <w:link w:val="80c10"/>
    <w:rsid w:val="00E97063"/>
    <w:pPr>
      <w:adjustRightInd w:val="0"/>
      <w:snapToGrid w:val="0"/>
      <w:ind w:left="1440" w:hanging="480"/>
    </w:pPr>
    <w:rPr>
      <w:rFonts w:ascii="Calibri" w:eastAsia="文鼎細圓" w:hAnsi="Calibri"/>
      <w:color w:val="0F243E"/>
      <w:kern w:val="2"/>
      <w:sz w:val="24"/>
    </w:rPr>
  </w:style>
  <w:style w:type="character" w:customStyle="1" w:styleId="80c10">
    <w:name w:val="80c本章作業數字項目1 (自訂) 字元"/>
    <w:link w:val="80c1"/>
    <w:locked/>
    <w:rsid w:val="00E97063"/>
    <w:rPr>
      <w:rFonts w:ascii="Calibri" w:eastAsia="文鼎細圓" w:hAnsi="Calibri"/>
      <w:color w:val="0F243E"/>
      <w:kern w:val="2"/>
      <w:sz w:val="24"/>
      <w:lang w:val="en-US" w:eastAsia="zh-TW" w:bidi="ar-SA"/>
    </w:rPr>
  </w:style>
  <w:style w:type="paragraph" w:customStyle="1" w:styleId="80t1">
    <w:name w:val="80t本章作業題目項目說明1(自訂)"/>
    <w:link w:val="80t10"/>
    <w:rsid w:val="00E97063"/>
    <w:pPr>
      <w:adjustRightInd w:val="0"/>
      <w:snapToGrid w:val="0"/>
      <w:spacing w:beforeLines="20" w:afterLines="20"/>
      <w:ind w:leftChars="413" w:left="991"/>
    </w:pPr>
    <w:rPr>
      <w:rFonts w:ascii="Eras Medium ITC" w:eastAsia="文鼎細圓" w:hAnsi="Eras Medium ITC"/>
      <w:color w:val="632423"/>
      <w:kern w:val="2"/>
      <w:sz w:val="22"/>
    </w:rPr>
  </w:style>
  <w:style w:type="character" w:customStyle="1" w:styleId="80t10">
    <w:name w:val="80t本章作業題目項目說明1(自訂) 字元"/>
    <w:link w:val="80t1"/>
    <w:locked/>
    <w:rsid w:val="00E97063"/>
    <w:rPr>
      <w:rFonts w:ascii="Eras Medium ITC" w:eastAsia="文鼎細圓" w:hAnsi="Eras Medium ITC"/>
      <w:color w:val="632423"/>
      <w:kern w:val="2"/>
      <w:sz w:val="22"/>
      <w:lang w:val="en-US" w:eastAsia="zh-TW" w:bidi="ar-SA"/>
    </w:rPr>
  </w:style>
  <w:style w:type="paragraph" w:customStyle="1" w:styleId="80q1">
    <w:name w:val="80q本章作業題目步驟1(自訂)"/>
    <w:link w:val="80q10"/>
    <w:rsid w:val="00E97063"/>
    <w:pPr>
      <w:adjustRightInd w:val="0"/>
      <w:snapToGrid w:val="0"/>
      <w:ind w:left="480" w:hanging="480"/>
    </w:pPr>
    <w:rPr>
      <w:rFonts w:ascii="Eras Medium ITC" w:eastAsia="文鼎細黑" w:hAnsi="Eras Medium ITC"/>
      <w:color w:val="002060"/>
      <w:kern w:val="2"/>
      <w:sz w:val="22"/>
    </w:rPr>
  </w:style>
  <w:style w:type="character" w:customStyle="1" w:styleId="80q10">
    <w:name w:val="80q本章作業題目步驟1(自訂) 字元"/>
    <w:link w:val="80q1"/>
    <w:locked/>
    <w:rsid w:val="00E97063"/>
    <w:rPr>
      <w:rFonts w:ascii="Eras Medium ITC" w:eastAsia="文鼎細黑" w:hAnsi="Eras Medium ITC"/>
      <w:color w:val="002060"/>
      <w:kern w:val="2"/>
      <w:sz w:val="22"/>
      <w:lang w:val="en-US" w:eastAsia="zh-TW" w:bidi="ar-SA"/>
    </w:rPr>
  </w:style>
  <w:style w:type="paragraph" w:customStyle="1" w:styleId="90a1">
    <w:name w:val="90a本章結束圖案1(自訂)"/>
    <w:link w:val="90a10"/>
    <w:rsid w:val="00E97063"/>
    <w:pPr>
      <w:adjustRightInd w:val="0"/>
      <w:snapToGrid w:val="0"/>
      <w:spacing w:beforeLines="250"/>
      <w:jc w:val="center"/>
    </w:pPr>
    <w:rPr>
      <w:rFonts w:ascii="Arial" w:eastAsia="文鼎中特黑" w:hAnsi="Arial" w:cs="Arial"/>
      <w:noProof/>
      <w:color w:val="943634"/>
      <w:kern w:val="2"/>
      <w:sz w:val="28"/>
      <w:szCs w:val="24"/>
    </w:rPr>
  </w:style>
  <w:style w:type="character" w:customStyle="1" w:styleId="90a10">
    <w:name w:val="90a本章結束圖案1(自訂) 字元"/>
    <w:link w:val="90a1"/>
    <w:locked/>
    <w:rsid w:val="00E97063"/>
    <w:rPr>
      <w:rFonts w:ascii="Arial" w:eastAsia="文鼎中特黑" w:hAnsi="Arial" w:cs="Arial"/>
      <w:noProof/>
      <w:color w:val="943634"/>
      <w:kern w:val="2"/>
      <w:sz w:val="28"/>
      <w:szCs w:val="24"/>
      <w:lang w:val="en-US" w:eastAsia="zh-TW" w:bidi="ar-SA"/>
    </w:rPr>
  </w:style>
  <w:style w:type="paragraph" w:customStyle="1" w:styleId="90b1">
    <w:name w:val="90b本章結束標題1(自訂)"/>
    <w:link w:val="90b10"/>
    <w:rsid w:val="00E97063"/>
    <w:pPr>
      <w:adjustRightInd w:val="0"/>
      <w:snapToGrid w:val="0"/>
      <w:jc w:val="center"/>
    </w:pPr>
    <w:rPr>
      <w:rFonts w:ascii="Arial" w:eastAsia="文鼎中特黑" w:hAnsi="Arial" w:cs="Arial"/>
      <w:color w:val="002060"/>
      <w:kern w:val="2"/>
      <w:sz w:val="36"/>
      <w:szCs w:val="24"/>
    </w:rPr>
  </w:style>
  <w:style w:type="character" w:customStyle="1" w:styleId="90b10">
    <w:name w:val="90b本章結束標題1(自訂) 字元"/>
    <w:link w:val="90b1"/>
    <w:locked/>
    <w:rsid w:val="00E97063"/>
    <w:rPr>
      <w:rFonts w:ascii="Arial" w:eastAsia="文鼎中特黑" w:hAnsi="Arial" w:cs="Arial"/>
      <w:color w:val="002060"/>
      <w:kern w:val="2"/>
      <w:sz w:val="36"/>
      <w:szCs w:val="24"/>
      <w:lang w:val="en-US" w:eastAsia="zh-TW" w:bidi="ar-SA"/>
    </w:rPr>
  </w:style>
  <w:style w:type="paragraph" w:customStyle="1" w:styleId="90c1">
    <w:name w:val="90c本章結束說明1(自訂)"/>
    <w:link w:val="90c10"/>
    <w:rsid w:val="00E97063"/>
    <w:pPr>
      <w:adjustRightInd w:val="0"/>
      <w:snapToGrid w:val="0"/>
      <w:spacing w:beforeLines="50"/>
      <w:jc w:val="center"/>
    </w:pPr>
    <w:rPr>
      <w:rFonts w:ascii="Arial" w:eastAsia="文鼎細黑" w:hAnsi="Arial" w:cs="Arial"/>
      <w:color w:val="403152"/>
      <w:kern w:val="2"/>
      <w:szCs w:val="24"/>
    </w:rPr>
  </w:style>
  <w:style w:type="character" w:customStyle="1" w:styleId="90c10">
    <w:name w:val="90c本章結束說明1(自訂) 字元"/>
    <w:link w:val="90c1"/>
    <w:locked/>
    <w:rsid w:val="00E97063"/>
    <w:rPr>
      <w:rFonts w:ascii="Arial" w:eastAsia="文鼎細黑" w:hAnsi="Arial" w:cs="Arial"/>
      <w:color w:val="403152"/>
      <w:kern w:val="2"/>
      <w:szCs w:val="24"/>
      <w:lang w:val="en-US" w:eastAsia="zh-TW" w:bidi="ar-SA"/>
    </w:rPr>
  </w:style>
  <w:style w:type="table" w:customStyle="1" w:styleId="-511">
    <w:name w:val="淺色網底 - 輔色 51"/>
    <w:rsid w:val="00E97063"/>
    <w:rPr>
      <w:rFonts w:ascii="Calibri" w:eastAsia="新細明體"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paragraph" w:customStyle="1" w:styleId="10n2">
    <w:name w:val="10n大節數字項目2(自訂)"/>
    <w:link w:val="10n20"/>
    <w:rsid w:val="00E97063"/>
    <w:rPr>
      <w:rFonts w:ascii="Calibri" w:eastAsia="文鼎細圓" w:hAnsi="Calibri" w:cs="Arial"/>
      <w:kern w:val="2"/>
      <w:sz w:val="24"/>
      <w:szCs w:val="24"/>
    </w:rPr>
  </w:style>
  <w:style w:type="character" w:customStyle="1" w:styleId="10n20">
    <w:name w:val="10n大節數字項目2(自訂) 字元"/>
    <w:link w:val="10n2"/>
    <w:locked/>
    <w:rsid w:val="00E97063"/>
    <w:rPr>
      <w:rFonts w:ascii="Calibri" w:eastAsia="文鼎細圓" w:hAnsi="Calibri" w:cs="Arial"/>
      <w:kern w:val="2"/>
      <w:sz w:val="24"/>
      <w:szCs w:val="24"/>
      <w:lang w:val="en-US" w:eastAsia="zh-TW" w:bidi="ar-SA"/>
    </w:rPr>
  </w:style>
  <w:style w:type="paragraph" w:customStyle="1" w:styleId="10k1">
    <w:name w:val="10k大節段落標題1(自訂)"/>
    <w:link w:val="10k10"/>
    <w:rsid w:val="00E97063"/>
    <w:pPr>
      <w:adjustRightInd w:val="0"/>
      <w:snapToGrid w:val="0"/>
      <w:spacing w:beforeLines="30" w:afterLines="10"/>
    </w:pPr>
    <w:rPr>
      <w:rFonts w:ascii="Eras Medium ITC" w:eastAsia="文鼎細圓" w:hAnsi="Eras Medium ITC" w:cs="Arial"/>
      <w:b/>
      <w:color w:val="002060"/>
      <w:kern w:val="2"/>
      <w:sz w:val="28"/>
      <w:szCs w:val="24"/>
    </w:rPr>
  </w:style>
  <w:style w:type="character" w:customStyle="1" w:styleId="10k10">
    <w:name w:val="10k大節段落標題1(自訂) 字元"/>
    <w:link w:val="10k1"/>
    <w:locked/>
    <w:rsid w:val="00E97063"/>
    <w:rPr>
      <w:rFonts w:ascii="Eras Medium ITC" w:eastAsia="文鼎細圓" w:hAnsi="Eras Medium ITC" w:cs="Arial"/>
      <w:b/>
      <w:color w:val="002060"/>
      <w:kern w:val="2"/>
      <w:sz w:val="28"/>
      <w:szCs w:val="24"/>
      <w:lang w:val="en-US" w:eastAsia="zh-TW" w:bidi="ar-SA"/>
    </w:rPr>
  </w:style>
  <w:style w:type="paragraph" w:customStyle="1" w:styleId="10n1">
    <w:name w:val="10n大節數字項目1(自訂)"/>
    <w:link w:val="10n10"/>
    <w:rsid w:val="00E97063"/>
    <w:pPr>
      <w:adjustRightInd w:val="0"/>
      <w:snapToGrid w:val="0"/>
      <w:spacing w:beforeLines="20" w:afterLines="20"/>
      <w:ind w:left="851" w:hanging="482"/>
    </w:pPr>
    <w:rPr>
      <w:rFonts w:ascii="Calibri" w:eastAsia="文鼎細圓" w:hAnsi="Calibri" w:cs="Arial Black"/>
      <w:color w:val="000000"/>
      <w:kern w:val="2"/>
      <w:sz w:val="24"/>
      <w:szCs w:val="24"/>
    </w:rPr>
  </w:style>
  <w:style w:type="character" w:customStyle="1" w:styleId="10n10">
    <w:name w:val="10n大節數字項目1(自訂) 字元"/>
    <w:link w:val="10n1"/>
    <w:locked/>
    <w:rsid w:val="00E97063"/>
    <w:rPr>
      <w:rFonts w:ascii="Calibri" w:eastAsia="文鼎細圓" w:hAnsi="Calibri" w:cs="Arial Black"/>
      <w:color w:val="000000"/>
      <w:kern w:val="2"/>
      <w:sz w:val="24"/>
      <w:szCs w:val="24"/>
      <w:lang w:val="en-US" w:eastAsia="zh-TW" w:bidi="ar-SA"/>
    </w:rPr>
  </w:style>
  <w:style w:type="paragraph" w:customStyle="1" w:styleId="30h1">
    <w:name w:val="30h操練大小主題標題1(自訂)"/>
    <w:link w:val="30h10"/>
    <w:rsid w:val="00E97063"/>
    <w:pPr>
      <w:adjustRightInd w:val="0"/>
      <w:snapToGrid w:val="0"/>
      <w:spacing w:beforeLines="80" w:afterLines="20"/>
      <w:ind w:leftChars="118" w:left="283"/>
    </w:pPr>
    <w:rPr>
      <w:rFonts w:ascii="Eras Medium ITC" w:eastAsia="文鼎細圓" w:hAnsi="Eras Medium ITC" w:cs="Arial"/>
      <w:b/>
      <w:color w:val="002060"/>
      <w:kern w:val="2"/>
      <w:sz w:val="28"/>
      <w:szCs w:val="24"/>
    </w:rPr>
  </w:style>
  <w:style w:type="character" w:customStyle="1" w:styleId="30h10">
    <w:name w:val="30h操練大小主題標題1(自訂) 字元"/>
    <w:link w:val="30h1"/>
    <w:locked/>
    <w:rsid w:val="00E97063"/>
    <w:rPr>
      <w:rFonts w:ascii="Eras Medium ITC" w:eastAsia="文鼎細圓" w:hAnsi="Eras Medium ITC" w:cs="Arial"/>
      <w:b/>
      <w:color w:val="002060"/>
      <w:kern w:val="2"/>
      <w:sz w:val="28"/>
      <w:szCs w:val="24"/>
      <w:lang w:val="en-US" w:eastAsia="zh-TW" w:bidi="ar-SA"/>
    </w:rPr>
  </w:style>
  <w:style w:type="paragraph" w:customStyle="1" w:styleId="30i1">
    <w:name w:val="30i操練大小主題內文1(自訂)"/>
    <w:link w:val="30i10"/>
    <w:rsid w:val="00E97063"/>
    <w:pPr>
      <w:adjustRightInd w:val="0"/>
      <w:snapToGrid w:val="0"/>
      <w:spacing w:afterLines="20"/>
      <w:ind w:leftChars="118" w:left="283" w:firstLine="1"/>
    </w:pPr>
    <w:rPr>
      <w:rFonts w:ascii="Calibri" w:eastAsia="文鼎細圓" w:hAnsi="Calibri" w:cs="Arial"/>
      <w:kern w:val="2"/>
      <w:sz w:val="24"/>
      <w:szCs w:val="24"/>
    </w:rPr>
  </w:style>
  <w:style w:type="character" w:customStyle="1" w:styleId="30i10">
    <w:name w:val="30i操練大小主題內文1(自訂) 字元"/>
    <w:link w:val="30i1"/>
    <w:locked/>
    <w:rsid w:val="00E97063"/>
    <w:rPr>
      <w:rFonts w:ascii="Calibri" w:eastAsia="文鼎細圓" w:hAnsi="Calibri" w:cs="Arial"/>
      <w:kern w:val="2"/>
      <w:sz w:val="24"/>
      <w:szCs w:val="24"/>
      <w:lang w:val="en-US" w:eastAsia="zh-TW" w:bidi="ar-SA"/>
    </w:rPr>
  </w:style>
  <w:style w:type="paragraph" w:customStyle="1" w:styleId="59k1">
    <w:name w:val="59k大小測驗項目說明1(自訂)"/>
    <w:link w:val="59k10"/>
    <w:rsid w:val="00E97063"/>
    <w:pPr>
      <w:ind w:left="993"/>
    </w:pPr>
    <w:rPr>
      <w:rFonts w:ascii="Eras Medium ITC" w:eastAsia="文鼎細黑" w:hAnsi="Eras Medium ITC" w:cs="Arial"/>
      <w:color w:val="4A442A"/>
      <w:kern w:val="2"/>
      <w:lang w:val="zh-TW"/>
    </w:rPr>
  </w:style>
  <w:style w:type="character" w:customStyle="1" w:styleId="59k10">
    <w:name w:val="59k大小測驗項目說明1(自訂) 字元"/>
    <w:link w:val="59k1"/>
    <w:locked/>
    <w:rsid w:val="00E97063"/>
    <w:rPr>
      <w:rFonts w:ascii="Eras Medium ITC" w:eastAsia="文鼎細黑" w:hAnsi="Eras Medium ITC" w:cs="Arial"/>
      <w:color w:val="4A442A"/>
      <w:kern w:val="2"/>
      <w:lang w:val="zh-TW" w:eastAsia="zh-TW" w:bidi="ar-SA"/>
    </w:rPr>
  </w:style>
  <w:style w:type="paragraph" w:customStyle="1" w:styleId="59p1">
    <w:name w:val="59p大小測驗註解1(自訂)"/>
    <w:link w:val="59p10"/>
    <w:rsid w:val="00E97063"/>
    <w:pPr>
      <w:ind w:left="426"/>
    </w:pPr>
    <w:rPr>
      <w:rFonts w:ascii="Calibri" w:eastAsia="華康圓體 Std W3" w:hAnsi="Calibri" w:cs="Arial"/>
      <w:color w:val="403152"/>
      <w:kern w:val="2"/>
      <w:sz w:val="22"/>
      <w:lang w:val="zh-TW"/>
    </w:rPr>
  </w:style>
  <w:style w:type="character" w:customStyle="1" w:styleId="59p10">
    <w:name w:val="59p大小測驗註解1(自訂) 字元"/>
    <w:link w:val="59p1"/>
    <w:locked/>
    <w:rsid w:val="00E97063"/>
    <w:rPr>
      <w:rFonts w:ascii="Calibri" w:eastAsia="華康圓體 Std W3" w:hAnsi="Calibri" w:cs="Arial"/>
      <w:color w:val="403152"/>
      <w:kern w:val="2"/>
      <w:sz w:val="22"/>
      <w:lang w:val="zh-TW" w:eastAsia="zh-TW" w:bidi="ar-SA"/>
    </w:rPr>
  </w:style>
  <w:style w:type="paragraph" w:customStyle="1" w:styleId="59d1">
    <w:name w:val="59d大小測驗說明1(自訂)"/>
    <w:link w:val="59d10"/>
    <w:rsid w:val="00E97063"/>
    <w:pPr>
      <w:adjustRightInd w:val="0"/>
      <w:snapToGrid w:val="0"/>
      <w:spacing w:beforeLines="20" w:afterLines="30"/>
      <w:ind w:left="425"/>
    </w:pPr>
    <w:rPr>
      <w:rFonts w:ascii="Calibri" w:eastAsia="華康圓體 Std W3" w:hAnsi="Calibri" w:cs="Arial"/>
      <w:color w:val="403152"/>
      <w:kern w:val="2"/>
      <w:sz w:val="22"/>
      <w:lang w:val="zh-TW"/>
    </w:rPr>
  </w:style>
  <w:style w:type="character" w:customStyle="1" w:styleId="59d10">
    <w:name w:val="59d大小測驗說明1(自訂) 字元"/>
    <w:link w:val="59d1"/>
    <w:locked/>
    <w:rsid w:val="00E97063"/>
    <w:rPr>
      <w:rFonts w:ascii="Calibri" w:eastAsia="華康圓體 Std W3" w:hAnsi="Calibri" w:cs="Arial"/>
      <w:color w:val="403152"/>
      <w:kern w:val="2"/>
      <w:sz w:val="22"/>
      <w:lang w:val="zh-TW" w:eastAsia="zh-TW" w:bidi="ar-SA"/>
    </w:rPr>
  </w:style>
  <w:style w:type="paragraph" w:customStyle="1" w:styleId="58a1">
    <w:name w:val="58a特別說明標題1(自訂)"/>
    <w:link w:val="58a10"/>
    <w:rsid w:val="00E97063"/>
    <w:pPr>
      <w:adjustRightInd w:val="0"/>
      <w:snapToGrid w:val="0"/>
      <w:spacing w:beforeLines="20"/>
      <w:ind w:leftChars="177" w:left="425"/>
    </w:pPr>
    <w:rPr>
      <w:rFonts w:ascii="文鼎中隸" w:eastAsia="文鼎中隸" w:hAnsi="Calibri"/>
      <w:color w:val="0000CC"/>
      <w:kern w:val="2"/>
      <w:sz w:val="28"/>
      <w:szCs w:val="24"/>
    </w:rPr>
  </w:style>
  <w:style w:type="character" w:customStyle="1" w:styleId="58a10">
    <w:name w:val="58a特別說明標題1(自訂) 字元"/>
    <w:link w:val="58a1"/>
    <w:locked/>
    <w:rsid w:val="00E97063"/>
    <w:rPr>
      <w:rFonts w:ascii="文鼎中隸" w:eastAsia="文鼎中隸" w:hAnsi="Calibri"/>
      <w:color w:val="0000CC"/>
      <w:kern w:val="2"/>
      <w:sz w:val="28"/>
      <w:szCs w:val="24"/>
      <w:lang w:val="en-US" w:eastAsia="zh-TW" w:bidi="ar-SA"/>
    </w:rPr>
  </w:style>
  <w:style w:type="paragraph" w:customStyle="1" w:styleId="58b1">
    <w:name w:val="58b特別說明說明1(自訂)"/>
    <w:link w:val="58b10"/>
    <w:rsid w:val="00E97063"/>
    <w:pPr>
      <w:adjustRightInd w:val="0"/>
      <w:snapToGrid w:val="0"/>
      <w:spacing w:afterLines="30"/>
      <w:ind w:leftChars="177" w:left="425"/>
    </w:pPr>
    <w:rPr>
      <w:rFonts w:ascii="Calibri" w:eastAsia="文鼎中隸" w:hAnsi="Calibri"/>
      <w:color w:val="7A0017"/>
      <w:kern w:val="2"/>
      <w:sz w:val="22"/>
      <w:szCs w:val="24"/>
    </w:rPr>
  </w:style>
  <w:style w:type="character" w:customStyle="1" w:styleId="58b10">
    <w:name w:val="58b特別說明說明1(自訂) 字元"/>
    <w:link w:val="58b1"/>
    <w:locked/>
    <w:rsid w:val="00E97063"/>
    <w:rPr>
      <w:rFonts w:ascii="Calibri" w:eastAsia="文鼎中隸" w:hAnsi="Calibri"/>
      <w:color w:val="7A0017"/>
      <w:kern w:val="2"/>
      <w:sz w:val="22"/>
      <w:szCs w:val="24"/>
      <w:lang w:val="en-US" w:eastAsia="zh-TW" w:bidi="ar-SA"/>
    </w:rPr>
  </w:style>
  <w:style w:type="paragraph" w:customStyle="1" w:styleId="58c1">
    <w:name w:val="58c特別說明數字項目1(自訂)"/>
    <w:link w:val="58c10"/>
    <w:rsid w:val="00E97063"/>
    <w:pPr>
      <w:adjustRightInd w:val="0"/>
      <w:snapToGrid w:val="0"/>
      <w:spacing w:afterLines="20"/>
      <w:ind w:left="1046" w:hanging="480"/>
    </w:pPr>
    <w:rPr>
      <w:rFonts w:ascii="Calibri" w:eastAsia="文鼎中隸" w:hAnsi="Calibri"/>
      <w:color w:val="7A0017"/>
      <w:kern w:val="2"/>
      <w:sz w:val="22"/>
      <w:szCs w:val="24"/>
    </w:rPr>
  </w:style>
  <w:style w:type="character" w:customStyle="1" w:styleId="58c10">
    <w:name w:val="58c特別說明數字項目1(自訂) 字元"/>
    <w:link w:val="58c1"/>
    <w:locked/>
    <w:rsid w:val="00E97063"/>
    <w:rPr>
      <w:rFonts w:ascii="Calibri" w:eastAsia="文鼎中隸" w:hAnsi="Calibri"/>
      <w:color w:val="7A0017"/>
      <w:kern w:val="2"/>
      <w:sz w:val="22"/>
      <w:szCs w:val="24"/>
      <w:lang w:val="en-US" w:eastAsia="zh-TW" w:bidi="ar-SA"/>
    </w:rPr>
  </w:style>
  <w:style w:type="paragraph" w:customStyle="1" w:styleId="55a1">
    <w:name w:val="55a大小重點標題1(自訂)"/>
    <w:link w:val="55a10"/>
    <w:rsid w:val="00E97063"/>
    <w:pPr>
      <w:adjustRightInd w:val="0"/>
      <w:snapToGrid w:val="0"/>
      <w:spacing w:beforeLines="20"/>
      <w:ind w:leftChars="118" w:left="283"/>
    </w:pPr>
    <w:rPr>
      <w:rFonts w:ascii="文鼎中隸" w:eastAsia="文鼎中隸" w:hAnsi="Calibri"/>
      <w:color w:val="0000CC"/>
      <w:kern w:val="2"/>
      <w:sz w:val="28"/>
      <w:szCs w:val="24"/>
    </w:rPr>
  </w:style>
  <w:style w:type="character" w:customStyle="1" w:styleId="55a10">
    <w:name w:val="55a大小重點標題1(自訂) 字元"/>
    <w:link w:val="55a1"/>
    <w:locked/>
    <w:rsid w:val="00E97063"/>
    <w:rPr>
      <w:rFonts w:ascii="文鼎中隸" w:eastAsia="文鼎中隸" w:hAnsi="Calibri"/>
      <w:color w:val="0000CC"/>
      <w:kern w:val="2"/>
      <w:sz w:val="28"/>
      <w:szCs w:val="24"/>
      <w:lang w:val="en-US" w:eastAsia="zh-TW" w:bidi="ar-SA"/>
    </w:rPr>
  </w:style>
  <w:style w:type="paragraph" w:customStyle="1" w:styleId="55b1">
    <w:name w:val="55b大小重點說明1(自訂)"/>
    <w:link w:val="55b10"/>
    <w:rsid w:val="00E97063"/>
    <w:pPr>
      <w:adjustRightInd w:val="0"/>
      <w:snapToGrid w:val="0"/>
      <w:spacing w:afterLines="50"/>
      <w:ind w:leftChars="177" w:left="425"/>
    </w:pPr>
    <w:rPr>
      <w:rFonts w:ascii="Calibri" w:eastAsia="文鼎中隸" w:hAnsi="Calibri"/>
      <w:color w:val="7A0017"/>
      <w:kern w:val="2"/>
      <w:sz w:val="22"/>
      <w:szCs w:val="24"/>
    </w:rPr>
  </w:style>
  <w:style w:type="character" w:customStyle="1" w:styleId="55b10">
    <w:name w:val="55b大小重點說明1(自訂) 字元"/>
    <w:link w:val="55b1"/>
    <w:locked/>
    <w:rsid w:val="00E97063"/>
    <w:rPr>
      <w:rFonts w:ascii="Calibri" w:eastAsia="文鼎中隸" w:hAnsi="Calibri"/>
      <w:color w:val="7A0017"/>
      <w:kern w:val="2"/>
      <w:sz w:val="22"/>
      <w:szCs w:val="24"/>
      <w:lang w:val="en-US" w:eastAsia="zh-TW" w:bidi="ar-SA"/>
    </w:rPr>
  </w:style>
  <w:style w:type="paragraph" w:customStyle="1" w:styleId="10o1">
    <w:name w:val="10o大節數字項目說明1(自訂)"/>
    <w:link w:val="10o10"/>
    <w:rsid w:val="00E97063"/>
    <w:pPr>
      <w:adjustRightInd w:val="0"/>
      <w:snapToGrid w:val="0"/>
      <w:ind w:leftChars="236" w:left="566"/>
    </w:pPr>
    <w:rPr>
      <w:rFonts w:ascii="Calibri" w:eastAsia="文鼎細圓" w:hAnsi="Calibri" w:cs="Arial"/>
      <w:kern w:val="2"/>
      <w:sz w:val="22"/>
      <w:szCs w:val="24"/>
    </w:rPr>
  </w:style>
  <w:style w:type="character" w:customStyle="1" w:styleId="10o10">
    <w:name w:val="10o大節數字項目說明1(自訂) 字元"/>
    <w:link w:val="10o1"/>
    <w:locked/>
    <w:rsid w:val="00E97063"/>
    <w:rPr>
      <w:rFonts w:ascii="Calibri" w:eastAsia="文鼎細圓" w:hAnsi="Calibri" w:cs="Arial"/>
      <w:kern w:val="2"/>
      <w:sz w:val="22"/>
      <w:szCs w:val="24"/>
      <w:lang w:val="en-US" w:eastAsia="zh-TW" w:bidi="ar-SA"/>
    </w:rPr>
  </w:style>
  <w:style w:type="paragraph" w:customStyle="1" w:styleId="11p2">
    <w:name w:val="11p準備動作符號項目2(自訂)"/>
    <w:link w:val="11p20"/>
    <w:rsid w:val="00E97063"/>
    <w:pPr>
      <w:adjustRightInd w:val="0"/>
      <w:snapToGrid w:val="0"/>
      <w:ind w:left="962" w:hanging="480"/>
    </w:pPr>
    <w:rPr>
      <w:rFonts w:ascii="Calibri" w:eastAsia="文鼎細圓" w:hAnsi="Calibri" w:cs="Arial"/>
      <w:color w:val="003300"/>
      <w:kern w:val="2"/>
      <w:sz w:val="18"/>
      <w:szCs w:val="24"/>
    </w:rPr>
  </w:style>
  <w:style w:type="character" w:customStyle="1" w:styleId="11p20">
    <w:name w:val="11p準備動作符號項目2(自訂) 字元"/>
    <w:link w:val="11p2"/>
    <w:locked/>
    <w:rsid w:val="00E97063"/>
    <w:rPr>
      <w:rFonts w:ascii="Calibri" w:eastAsia="文鼎細圓" w:hAnsi="Calibri" w:cs="Arial"/>
      <w:color w:val="003300"/>
      <w:kern w:val="2"/>
      <w:sz w:val="18"/>
      <w:szCs w:val="24"/>
      <w:lang w:val="en-US" w:eastAsia="zh-TW" w:bidi="ar-SA"/>
    </w:rPr>
  </w:style>
  <w:style w:type="paragraph" w:customStyle="1" w:styleId="14b5">
    <w:name w:val="14b圖案註解說明5(自訂)"/>
    <w:link w:val="14b50"/>
    <w:rsid w:val="00E97063"/>
    <w:pPr>
      <w:adjustRightInd w:val="0"/>
      <w:snapToGrid w:val="0"/>
      <w:jc w:val="center"/>
    </w:pPr>
    <w:rPr>
      <w:rFonts w:ascii="Calibri" w:eastAsia="文鼎細圓" w:hAnsi="Calibri" w:cs="Arial"/>
      <w:color w:val="0000FF"/>
      <w:kern w:val="2"/>
      <w:sz w:val="18"/>
      <w:szCs w:val="24"/>
    </w:rPr>
  </w:style>
  <w:style w:type="character" w:customStyle="1" w:styleId="14b50">
    <w:name w:val="14b圖案註解說明5(自訂) 字元"/>
    <w:link w:val="14b5"/>
    <w:locked/>
    <w:rsid w:val="00E97063"/>
    <w:rPr>
      <w:rFonts w:ascii="Calibri" w:eastAsia="文鼎細圓" w:hAnsi="Calibri" w:cs="Arial"/>
      <w:color w:val="0000FF"/>
      <w:kern w:val="2"/>
      <w:sz w:val="18"/>
      <w:szCs w:val="24"/>
      <w:lang w:val="en-US" w:eastAsia="zh-TW" w:bidi="ar-SA"/>
    </w:rPr>
  </w:style>
  <w:style w:type="paragraph" w:customStyle="1" w:styleId="14b9">
    <w:name w:val="14b圖案註解說明9(自訂)"/>
    <w:link w:val="14b90"/>
    <w:rsid w:val="00E97063"/>
    <w:pPr>
      <w:snapToGrid w:val="0"/>
      <w:jc w:val="center"/>
    </w:pPr>
    <w:rPr>
      <w:rFonts w:ascii="Calibri" w:eastAsia="文鼎細圓" w:hAnsi="Calibri" w:cs="Arial"/>
      <w:color w:val="FFFFFF"/>
      <w:kern w:val="2"/>
      <w:szCs w:val="24"/>
    </w:rPr>
  </w:style>
  <w:style w:type="character" w:customStyle="1" w:styleId="14b90">
    <w:name w:val="14b圖案註解說明9(自訂) 字元"/>
    <w:link w:val="14b9"/>
    <w:locked/>
    <w:rsid w:val="00E97063"/>
    <w:rPr>
      <w:rFonts w:ascii="Calibri" w:eastAsia="文鼎細圓" w:hAnsi="Calibri" w:cs="Arial"/>
      <w:color w:val="FFFFFF"/>
      <w:kern w:val="2"/>
      <w:szCs w:val="24"/>
      <w:lang w:val="en-US" w:eastAsia="zh-TW" w:bidi="ar-SA"/>
    </w:rPr>
  </w:style>
  <w:style w:type="paragraph" w:customStyle="1" w:styleId="50b1">
    <w:name w:val="50b寫作備忘說明1(自訂)"/>
    <w:link w:val="50b10"/>
    <w:rsid w:val="00E97063"/>
    <w:pPr>
      <w:adjustRightInd w:val="0"/>
      <w:snapToGrid w:val="0"/>
      <w:spacing w:beforeLines="50" w:afterLines="50"/>
    </w:pPr>
    <w:rPr>
      <w:rFonts w:ascii="Arial" w:eastAsia="文鼎細圓" w:hAnsi="Arial" w:cs="Arial"/>
      <w:color w:val="FF0000"/>
      <w:kern w:val="2"/>
      <w:sz w:val="28"/>
      <w:szCs w:val="24"/>
    </w:rPr>
  </w:style>
  <w:style w:type="character" w:customStyle="1" w:styleId="50b10">
    <w:name w:val="50b寫作備忘說明1(自訂) 字元"/>
    <w:link w:val="50b1"/>
    <w:locked/>
    <w:rsid w:val="00E97063"/>
    <w:rPr>
      <w:rFonts w:ascii="Arial" w:eastAsia="文鼎細圓" w:hAnsi="Arial" w:cs="Arial"/>
      <w:color w:val="FF0000"/>
      <w:kern w:val="2"/>
      <w:sz w:val="28"/>
      <w:szCs w:val="24"/>
      <w:lang w:val="en-US" w:eastAsia="zh-TW" w:bidi="ar-SA"/>
    </w:rPr>
  </w:style>
  <w:style w:type="paragraph" w:customStyle="1" w:styleId="80d1">
    <w:name w:val="80d本章作業符號項目1(自訂)"/>
    <w:link w:val="80d10"/>
    <w:rsid w:val="00E97063"/>
    <w:pPr>
      <w:adjustRightInd w:val="0"/>
      <w:snapToGrid w:val="0"/>
      <w:spacing w:beforeLines="30"/>
      <w:ind w:leftChars="200" w:left="962" w:hanging="482"/>
    </w:pPr>
    <w:rPr>
      <w:rFonts w:ascii="Eras Medium ITC" w:eastAsia="文鼎細黑" w:hAnsi="Eras Medium ITC" w:cs="微軟正黑體"/>
      <w:kern w:val="2"/>
      <w:sz w:val="24"/>
      <w:szCs w:val="24"/>
    </w:rPr>
  </w:style>
  <w:style w:type="character" w:customStyle="1" w:styleId="80d10">
    <w:name w:val="80d本章作業符號項目1(自訂) 字元"/>
    <w:link w:val="80d1"/>
    <w:locked/>
    <w:rsid w:val="00E97063"/>
    <w:rPr>
      <w:rFonts w:ascii="Eras Medium ITC" w:eastAsia="文鼎細黑" w:hAnsi="Eras Medium ITC" w:cs="微軟正黑體"/>
      <w:kern w:val="2"/>
      <w:sz w:val="24"/>
      <w:szCs w:val="24"/>
      <w:lang w:val="en-US" w:eastAsia="zh-TW" w:bidi="ar-SA"/>
    </w:rPr>
  </w:style>
  <w:style w:type="paragraph" w:customStyle="1" w:styleId="80n1">
    <w:name w:val="80n本章作業題目說明1(自訂)"/>
    <w:link w:val="80n10"/>
    <w:rsid w:val="00E97063"/>
    <w:pPr>
      <w:adjustRightInd w:val="0"/>
      <w:snapToGrid w:val="0"/>
      <w:ind w:leftChars="177" w:left="425"/>
    </w:pPr>
    <w:rPr>
      <w:rFonts w:ascii="Calibri" w:eastAsia="文鼎細圓" w:hAnsi="Calibri" w:cs="微軟正黑體"/>
      <w:color w:val="803D06"/>
      <w:kern w:val="2"/>
      <w:sz w:val="24"/>
    </w:rPr>
  </w:style>
  <w:style w:type="character" w:customStyle="1" w:styleId="80n10">
    <w:name w:val="80n本章作業題目說明1(自訂) 字元"/>
    <w:link w:val="80n1"/>
    <w:locked/>
    <w:rsid w:val="00E97063"/>
    <w:rPr>
      <w:rFonts w:ascii="Calibri" w:eastAsia="文鼎細圓" w:hAnsi="Calibri" w:cs="微軟正黑體"/>
      <w:color w:val="803D06"/>
      <w:kern w:val="2"/>
      <w:sz w:val="24"/>
      <w:lang w:val="en-US" w:eastAsia="zh-TW" w:bidi="ar-SA"/>
    </w:rPr>
  </w:style>
  <w:style w:type="paragraph" w:customStyle="1" w:styleId="80n2">
    <w:name w:val="80n本章作業題目說明2(自訂)"/>
    <w:link w:val="80n20"/>
    <w:rsid w:val="00E97063"/>
    <w:pPr>
      <w:adjustRightInd w:val="0"/>
      <w:snapToGrid w:val="0"/>
      <w:spacing w:beforeLines="20" w:afterLines="30"/>
      <w:ind w:leftChars="177" w:left="425"/>
    </w:pPr>
    <w:rPr>
      <w:rFonts w:ascii="Calibri" w:eastAsia="文鼎細圓" w:hAnsi="Calibri"/>
      <w:color w:val="2E3917"/>
      <w:kern w:val="2"/>
      <w:sz w:val="22"/>
    </w:rPr>
  </w:style>
  <w:style w:type="character" w:customStyle="1" w:styleId="80n20">
    <w:name w:val="80n本章作業題目說明2(自訂) 字元"/>
    <w:link w:val="80n2"/>
    <w:locked/>
    <w:rsid w:val="00E97063"/>
    <w:rPr>
      <w:rFonts w:ascii="Calibri" w:eastAsia="文鼎細圓" w:hAnsi="Calibri"/>
      <w:color w:val="2E3917"/>
      <w:kern w:val="2"/>
      <w:sz w:val="22"/>
      <w:lang w:val="en-US" w:eastAsia="zh-TW" w:bidi="ar-SA"/>
    </w:rPr>
  </w:style>
  <w:style w:type="paragraph" w:customStyle="1" w:styleId="80e1">
    <w:name w:val="80e本章作業項目說明1(自訂)"/>
    <w:link w:val="80e10"/>
    <w:rsid w:val="00E97063"/>
    <w:pPr>
      <w:ind w:leftChars="413" w:left="991"/>
    </w:pPr>
    <w:rPr>
      <w:rFonts w:ascii="Calibri" w:eastAsia="文鼎細圓" w:hAnsi="Calibri"/>
      <w:color w:val="1D1B11"/>
      <w:kern w:val="2"/>
      <w:sz w:val="22"/>
    </w:rPr>
  </w:style>
  <w:style w:type="character" w:customStyle="1" w:styleId="80e10">
    <w:name w:val="80e本章作業項目說明1(自訂) 字元"/>
    <w:link w:val="80e1"/>
    <w:locked/>
    <w:rsid w:val="00E97063"/>
    <w:rPr>
      <w:rFonts w:ascii="Calibri" w:eastAsia="文鼎細圓" w:hAnsi="Calibri"/>
      <w:color w:val="1D1B11"/>
      <w:kern w:val="2"/>
      <w:sz w:val="22"/>
      <w:lang w:val="en-US" w:eastAsia="zh-TW" w:bidi="ar-SA"/>
    </w:rPr>
  </w:style>
  <w:style w:type="paragraph" w:customStyle="1" w:styleId="80f1">
    <w:name w:val="80f本章作業大標題1(自訂)"/>
    <w:link w:val="80f10"/>
    <w:rsid w:val="00E97063"/>
    <w:pPr>
      <w:adjustRightInd w:val="0"/>
      <w:snapToGrid w:val="0"/>
      <w:spacing w:beforeLines="150" w:afterLines="10"/>
    </w:pPr>
    <w:rPr>
      <w:rFonts w:ascii="Eras Demi ITC" w:eastAsia="文鼎粗黑" w:hAnsi="Eras Demi ITC" w:cs="Arial"/>
      <w:color w:val="002060"/>
      <w:kern w:val="2"/>
      <w:sz w:val="28"/>
      <w:szCs w:val="24"/>
    </w:rPr>
  </w:style>
  <w:style w:type="character" w:customStyle="1" w:styleId="80f10">
    <w:name w:val="80f本章作業大標題1(自訂) 字元"/>
    <w:link w:val="80f1"/>
    <w:locked/>
    <w:rsid w:val="00E97063"/>
    <w:rPr>
      <w:rFonts w:ascii="Eras Demi ITC" w:eastAsia="文鼎粗黑" w:hAnsi="Eras Demi ITC" w:cs="Arial"/>
      <w:color w:val="002060"/>
      <w:kern w:val="2"/>
      <w:sz w:val="28"/>
      <w:szCs w:val="24"/>
      <w:lang w:val="en-US" w:eastAsia="zh-TW" w:bidi="ar-SA"/>
    </w:rPr>
  </w:style>
  <w:style w:type="paragraph" w:customStyle="1" w:styleId="80g1">
    <w:name w:val="80g本章作業小標題1(自訂)"/>
    <w:link w:val="80g10"/>
    <w:rsid w:val="00E97063"/>
    <w:pPr>
      <w:adjustRightInd w:val="0"/>
      <w:snapToGrid w:val="0"/>
      <w:spacing w:beforeLines="30" w:afterLines="10"/>
      <w:ind w:leftChars="118" w:left="283"/>
    </w:pPr>
    <w:rPr>
      <w:rFonts w:ascii="Eras Demi ITC" w:eastAsia="文鼎粗黑" w:hAnsi="Eras Demi ITC" w:cs="Arial"/>
      <w:color w:val="4A442A"/>
      <w:kern w:val="2"/>
      <w:sz w:val="24"/>
      <w:szCs w:val="24"/>
    </w:rPr>
  </w:style>
  <w:style w:type="character" w:customStyle="1" w:styleId="80g10">
    <w:name w:val="80g本章作業小標題1(自訂) 字元"/>
    <w:link w:val="80g1"/>
    <w:locked/>
    <w:rsid w:val="00E97063"/>
    <w:rPr>
      <w:rFonts w:ascii="Eras Demi ITC" w:eastAsia="文鼎粗黑" w:hAnsi="Eras Demi ITC" w:cs="Arial"/>
      <w:color w:val="4A442A"/>
      <w:kern w:val="2"/>
      <w:sz w:val="24"/>
      <w:szCs w:val="24"/>
      <w:lang w:val="en-US" w:eastAsia="zh-TW" w:bidi="ar-SA"/>
    </w:rPr>
  </w:style>
  <w:style w:type="paragraph" w:customStyle="1" w:styleId="80b2">
    <w:name w:val="80b本章作業說明2(自訂)"/>
    <w:link w:val="80b20"/>
    <w:rsid w:val="00E97063"/>
    <w:pPr>
      <w:adjustRightInd w:val="0"/>
      <w:snapToGrid w:val="0"/>
      <w:spacing w:afterLines="20"/>
      <w:ind w:leftChars="236" w:left="566"/>
    </w:pPr>
    <w:rPr>
      <w:rFonts w:ascii="Calibri" w:eastAsia="文鼎細圓" w:hAnsi="Calibri" w:cs="Arial"/>
      <w:kern w:val="2"/>
      <w:sz w:val="24"/>
      <w:szCs w:val="24"/>
    </w:rPr>
  </w:style>
  <w:style w:type="character" w:customStyle="1" w:styleId="80b20">
    <w:name w:val="80b本章作業說明2(自訂) 字元"/>
    <w:link w:val="80b2"/>
    <w:locked/>
    <w:rsid w:val="00E97063"/>
    <w:rPr>
      <w:rFonts w:ascii="Calibri" w:eastAsia="文鼎細圓" w:hAnsi="Calibri" w:cs="Arial"/>
      <w:kern w:val="2"/>
      <w:sz w:val="24"/>
      <w:szCs w:val="24"/>
      <w:lang w:val="en-US" w:eastAsia="zh-TW" w:bidi="ar-SA"/>
    </w:rPr>
  </w:style>
  <w:style w:type="paragraph" w:customStyle="1" w:styleId="80h1">
    <w:name w:val="80h本章作業強調1(自訂)"/>
    <w:link w:val="80h10"/>
    <w:rsid w:val="00E97063"/>
    <w:pPr>
      <w:adjustRightInd w:val="0"/>
      <w:snapToGrid w:val="0"/>
      <w:spacing w:afterLines="20"/>
      <w:ind w:leftChars="413" w:left="991"/>
    </w:pPr>
    <w:rPr>
      <w:rFonts w:ascii="Arial" w:eastAsia="文鼎細黑" w:hAnsi="Arial" w:cs="Arial"/>
      <w:b/>
      <w:kern w:val="2"/>
      <w:sz w:val="24"/>
      <w:szCs w:val="24"/>
    </w:rPr>
  </w:style>
  <w:style w:type="character" w:customStyle="1" w:styleId="80h10">
    <w:name w:val="80h本章作業強調1(自訂) 字元"/>
    <w:link w:val="80h1"/>
    <w:locked/>
    <w:rsid w:val="00E97063"/>
    <w:rPr>
      <w:rFonts w:ascii="Arial" w:eastAsia="文鼎細黑" w:hAnsi="Arial" w:cs="Arial"/>
      <w:b/>
      <w:kern w:val="2"/>
      <w:sz w:val="24"/>
      <w:szCs w:val="24"/>
      <w:lang w:val="en-US" w:eastAsia="zh-TW" w:bidi="ar-SA"/>
    </w:rPr>
  </w:style>
  <w:style w:type="paragraph" w:customStyle="1" w:styleId="05a">
    <w:name w:val="05a章數(自訂)"/>
    <w:next w:val="a3"/>
    <w:link w:val="05a0"/>
    <w:rsid w:val="00E97063"/>
    <w:pPr>
      <w:adjustRightInd w:val="0"/>
      <w:snapToGrid w:val="0"/>
      <w:spacing w:beforeLines="500"/>
      <w:jc w:val="center"/>
    </w:pPr>
    <w:rPr>
      <w:rFonts w:ascii="Arial Black" w:eastAsia="文鼎特黑" w:hAnsi="Arial Black" w:cs="Arial Black"/>
      <w:kern w:val="2"/>
      <w:sz w:val="96"/>
      <w:szCs w:val="24"/>
    </w:rPr>
  </w:style>
  <w:style w:type="character" w:customStyle="1" w:styleId="05a0">
    <w:name w:val="05a章數(自訂) 字元"/>
    <w:link w:val="05a"/>
    <w:locked/>
    <w:rsid w:val="00E97063"/>
    <w:rPr>
      <w:rFonts w:ascii="Arial Black" w:eastAsia="文鼎特黑" w:hAnsi="Arial Black" w:cs="Arial Black"/>
      <w:kern w:val="2"/>
      <w:sz w:val="96"/>
      <w:szCs w:val="24"/>
      <w:lang w:val="en-US" w:eastAsia="zh-TW" w:bidi="ar-SA"/>
    </w:rPr>
  </w:style>
  <w:style w:type="paragraph" w:customStyle="1" w:styleId="05b">
    <w:name w:val="05b章名(自訂)"/>
    <w:link w:val="05b0"/>
    <w:rsid w:val="00E97063"/>
    <w:pPr>
      <w:adjustRightInd w:val="0"/>
      <w:snapToGrid w:val="0"/>
      <w:spacing w:beforeLines="150"/>
      <w:jc w:val="center"/>
    </w:pPr>
    <w:rPr>
      <w:rFonts w:ascii="Arial Black" w:eastAsia="文鼎中特黑" w:hAnsi="Arial Black" w:cs="Arial Black"/>
      <w:color w:val="002060"/>
      <w:kern w:val="2"/>
      <w:sz w:val="48"/>
      <w:szCs w:val="24"/>
    </w:rPr>
  </w:style>
  <w:style w:type="character" w:customStyle="1" w:styleId="05b0">
    <w:name w:val="05b章名(自訂) 字元"/>
    <w:link w:val="05b"/>
    <w:locked/>
    <w:rsid w:val="00E97063"/>
    <w:rPr>
      <w:rFonts w:ascii="Arial Black" w:eastAsia="文鼎中特黑" w:hAnsi="Arial Black" w:cs="Arial Black"/>
      <w:color w:val="002060"/>
      <w:kern w:val="2"/>
      <w:sz w:val="48"/>
      <w:szCs w:val="24"/>
      <w:lang w:val="en-US" w:eastAsia="zh-TW" w:bidi="ar-SA"/>
    </w:rPr>
  </w:style>
  <w:style w:type="paragraph" w:customStyle="1" w:styleId="56c1">
    <w:name w:val="56c小測驗子題1(自訂)"/>
    <w:link w:val="56c10"/>
    <w:rsid w:val="00E97063"/>
    <w:pPr>
      <w:ind w:left="1985" w:hanging="480"/>
    </w:pPr>
    <w:rPr>
      <w:rFonts w:ascii="Arial" w:eastAsia="新細明體" w:hAnsi="Arial" w:cs="Arial"/>
      <w:color w:val="4A442A"/>
      <w:kern w:val="2"/>
      <w:sz w:val="22"/>
      <w:lang w:val="zh-TW"/>
    </w:rPr>
  </w:style>
  <w:style w:type="character" w:customStyle="1" w:styleId="56c10">
    <w:name w:val="56c小測驗子題1(自訂) 字元"/>
    <w:link w:val="56c1"/>
    <w:locked/>
    <w:rsid w:val="00E97063"/>
    <w:rPr>
      <w:rFonts w:ascii="Arial" w:eastAsia="新細明體" w:hAnsi="Arial" w:cs="Arial"/>
      <w:color w:val="4A442A"/>
      <w:kern w:val="2"/>
      <w:sz w:val="22"/>
      <w:lang w:val="zh-TW" w:eastAsia="zh-TW" w:bidi="ar-SA"/>
    </w:rPr>
  </w:style>
  <w:style w:type="paragraph" w:customStyle="1" w:styleId="71a">
    <w:name w:val="71a小測驗標題(自訂)"/>
    <w:link w:val="71a0"/>
    <w:rsid w:val="00E97063"/>
    <w:rPr>
      <w:rFonts w:ascii="Calibri" w:eastAsia="新細明體" w:hAnsi="Calibri"/>
      <w:b/>
      <w:color w:val="660066"/>
      <w:kern w:val="2"/>
      <w:sz w:val="28"/>
      <w:lang w:val="zh-TW"/>
    </w:rPr>
  </w:style>
  <w:style w:type="character" w:customStyle="1" w:styleId="71a0">
    <w:name w:val="71a小測驗標題(自訂) 字元"/>
    <w:link w:val="71a"/>
    <w:locked/>
    <w:rsid w:val="00E97063"/>
    <w:rPr>
      <w:rFonts w:ascii="Calibri" w:eastAsia="新細明體" w:hAnsi="Calibri"/>
      <w:b/>
      <w:color w:val="660066"/>
      <w:kern w:val="2"/>
      <w:sz w:val="28"/>
      <w:lang w:val="zh-TW" w:eastAsia="zh-TW" w:bidi="ar-SA"/>
    </w:rPr>
  </w:style>
  <w:style w:type="paragraph" w:customStyle="1" w:styleId="56b1">
    <w:name w:val="56b小測驗題目1(自定)"/>
    <w:link w:val="56b10"/>
    <w:rsid w:val="00E97063"/>
    <w:pPr>
      <w:snapToGrid w:val="0"/>
      <w:spacing w:beforeLines="10" w:afterLines="10"/>
      <w:ind w:left="1418" w:hanging="1418"/>
    </w:pPr>
    <w:rPr>
      <w:rFonts w:ascii="Eras Medium ITC" w:eastAsia="文鼎細黑" w:hAnsi="Eras Medium ITC" w:cs="Arial"/>
      <w:color w:val="1D1B11"/>
      <w:kern w:val="2"/>
      <w:sz w:val="22"/>
      <w:lang w:val="zh-TW"/>
    </w:rPr>
  </w:style>
  <w:style w:type="character" w:customStyle="1" w:styleId="56b10">
    <w:name w:val="56b小測驗題目1(自定) 字元"/>
    <w:link w:val="56b1"/>
    <w:locked/>
    <w:rsid w:val="00E97063"/>
    <w:rPr>
      <w:rFonts w:ascii="Eras Medium ITC" w:eastAsia="文鼎細黑" w:hAnsi="Eras Medium ITC" w:cs="Arial"/>
      <w:color w:val="1D1B11"/>
      <w:kern w:val="2"/>
      <w:sz w:val="22"/>
      <w:lang w:val="zh-TW" w:eastAsia="zh-TW" w:bidi="ar-SA"/>
    </w:rPr>
  </w:style>
  <w:style w:type="paragraph" w:customStyle="1" w:styleId="30f1">
    <w:name w:val="30f操練步驟輸入1(自訂)"/>
    <w:link w:val="30f10"/>
    <w:rsid w:val="00E97063"/>
    <w:pPr>
      <w:adjustRightInd w:val="0"/>
      <w:snapToGrid w:val="0"/>
      <w:spacing w:afterLines="30"/>
      <w:ind w:leftChars="200" w:left="480"/>
    </w:pPr>
    <w:rPr>
      <w:rFonts w:ascii="Arial Black" w:eastAsia="新細明體" w:hAnsi="Arial Black"/>
      <w:b/>
      <w:kern w:val="2"/>
      <w:sz w:val="24"/>
      <w:szCs w:val="24"/>
    </w:rPr>
  </w:style>
  <w:style w:type="character" w:customStyle="1" w:styleId="30f10">
    <w:name w:val="30f操練步驟輸入1(自訂) 字元"/>
    <w:link w:val="30f1"/>
    <w:locked/>
    <w:rsid w:val="00E97063"/>
    <w:rPr>
      <w:rFonts w:ascii="Arial Black" w:eastAsia="新細明體" w:hAnsi="Arial Black"/>
      <w:b/>
      <w:kern w:val="2"/>
      <w:sz w:val="24"/>
      <w:szCs w:val="24"/>
      <w:lang w:val="en-US" w:eastAsia="zh-TW" w:bidi="ar-SA"/>
    </w:rPr>
  </w:style>
  <w:style w:type="paragraph" w:customStyle="1" w:styleId="80d11">
    <w:name w:val="80d本章作業子題1(自訂)"/>
    <w:link w:val="80d12"/>
    <w:rsid w:val="00E97063"/>
    <w:pPr>
      <w:ind w:left="960" w:hanging="480"/>
    </w:pPr>
    <w:rPr>
      <w:rFonts w:ascii="Calibri" w:eastAsia="文鼎細圓" w:hAnsi="Calibri" w:cs="Arial"/>
      <w:kern w:val="2"/>
      <w:sz w:val="24"/>
      <w:szCs w:val="24"/>
    </w:rPr>
  </w:style>
  <w:style w:type="character" w:customStyle="1" w:styleId="80d12">
    <w:name w:val="80d本章作業子題1(自訂) 字元"/>
    <w:link w:val="80d11"/>
    <w:locked/>
    <w:rsid w:val="00E97063"/>
    <w:rPr>
      <w:rFonts w:ascii="Calibri" w:eastAsia="文鼎細圓" w:hAnsi="Calibri" w:cs="Arial"/>
      <w:kern w:val="2"/>
      <w:sz w:val="24"/>
      <w:szCs w:val="24"/>
      <w:lang w:val="en-US" w:eastAsia="zh-TW" w:bidi="ar-SA"/>
    </w:rPr>
  </w:style>
  <w:style w:type="paragraph" w:customStyle="1" w:styleId="80c11">
    <w:name w:val="80c本章作業題目1(自訂)"/>
    <w:link w:val="80c12"/>
    <w:rsid w:val="00E97063"/>
    <w:pPr>
      <w:snapToGrid w:val="0"/>
      <w:spacing w:beforeLines="100" w:afterLines="30"/>
      <w:ind w:left="482" w:hanging="482"/>
    </w:pPr>
    <w:rPr>
      <w:rFonts w:ascii="Calibri" w:eastAsia="文鼎細圓" w:hAnsi="Calibri" w:cs="Arial"/>
      <w:color w:val="002A00"/>
      <w:kern w:val="2"/>
      <w:sz w:val="24"/>
      <w:szCs w:val="24"/>
    </w:rPr>
  </w:style>
  <w:style w:type="character" w:customStyle="1" w:styleId="80c12">
    <w:name w:val="80c本章作業題目1(自訂) 字元"/>
    <w:link w:val="80c11"/>
    <w:locked/>
    <w:rsid w:val="00E97063"/>
    <w:rPr>
      <w:rFonts w:ascii="Calibri" w:eastAsia="文鼎細圓" w:hAnsi="Calibri" w:cs="Arial"/>
      <w:color w:val="002A00"/>
      <w:kern w:val="2"/>
      <w:sz w:val="24"/>
      <w:szCs w:val="24"/>
      <w:lang w:val="en-US" w:eastAsia="zh-TW" w:bidi="ar-SA"/>
    </w:rPr>
  </w:style>
  <w:style w:type="table" w:customStyle="1" w:styleId="1-510">
    <w:name w:val="暗色清單 1 - 輔色 51"/>
    <w:rsid w:val="00E97063"/>
    <w:rPr>
      <w:rFonts w:ascii="Calibri" w:eastAsia="新細明體" w:hAnsi="Calibri"/>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1-511">
    <w:name w:val="暗色網底 1 - 輔色 51"/>
    <w:rsid w:val="00E97063"/>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style>
  <w:style w:type="paragraph" w:customStyle="1" w:styleId="10f1">
    <w:name w:val="10f大節內文一般1(自訂)"/>
    <w:link w:val="10f10"/>
    <w:rsid w:val="00E97063"/>
    <w:pPr>
      <w:adjustRightInd w:val="0"/>
      <w:snapToGrid w:val="0"/>
      <w:spacing w:beforeLines="50" w:afterLines="50" w:line="264" w:lineRule="auto"/>
      <w:ind w:firstLineChars="177" w:firstLine="425"/>
    </w:pPr>
    <w:rPr>
      <w:rFonts w:ascii="Calibri" w:eastAsia="文鼎細圓" w:hAnsi="Calibri" w:cs="Arial"/>
      <w:kern w:val="2"/>
      <w:sz w:val="24"/>
      <w:szCs w:val="24"/>
    </w:rPr>
  </w:style>
  <w:style w:type="character" w:customStyle="1" w:styleId="10f10">
    <w:name w:val="10f大節內文一般1(自訂) 字元"/>
    <w:link w:val="10f1"/>
    <w:locked/>
    <w:rsid w:val="00E97063"/>
    <w:rPr>
      <w:rFonts w:ascii="Calibri" w:eastAsia="文鼎細圓" w:hAnsi="Calibri" w:cs="Arial"/>
      <w:kern w:val="2"/>
      <w:sz w:val="24"/>
      <w:szCs w:val="24"/>
      <w:lang w:val="en-US" w:eastAsia="zh-TW" w:bidi="ar-SA"/>
    </w:rPr>
  </w:style>
  <w:style w:type="paragraph" w:customStyle="1" w:styleId="10i1">
    <w:name w:val="10i大節符號項目1(自訂)"/>
    <w:link w:val="10i10"/>
    <w:rsid w:val="00E97063"/>
    <w:pPr>
      <w:adjustRightInd w:val="0"/>
      <w:snapToGrid w:val="0"/>
      <w:spacing w:afterLines="10"/>
      <w:ind w:left="850" w:hanging="340"/>
    </w:pPr>
    <w:rPr>
      <w:rFonts w:ascii="Arial" w:eastAsia="文鼎細圓" w:hAnsi="Arial" w:cs="Arial"/>
      <w:kern w:val="2"/>
      <w:sz w:val="24"/>
      <w:szCs w:val="24"/>
    </w:rPr>
  </w:style>
  <w:style w:type="character" w:customStyle="1" w:styleId="10i10">
    <w:name w:val="10i大節符號項目1(自訂) 字元"/>
    <w:link w:val="10i1"/>
    <w:locked/>
    <w:rsid w:val="00E97063"/>
    <w:rPr>
      <w:rFonts w:ascii="Arial" w:eastAsia="文鼎細圓" w:hAnsi="Arial" w:cs="Arial"/>
      <w:kern w:val="2"/>
      <w:sz w:val="24"/>
      <w:szCs w:val="24"/>
      <w:lang w:val="en-US" w:eastAsia="zh-TW" w:bidi="ar-SA"/>
    </w:rPr>
  </w:style>
  <w:style w:type="paragraph" w:customStyle="1" w:styleId="11a">
    <w:name w:val="11a準備動作標題(自訂)"/>
    <w:link w:val="11a0"/>
    <w:rsid w:val="00E97063"/>
    <w:pPr>
      <w:adjustRightInd w:val="0"/>
      <w:snapToGrid w:val="0"/>
      <w:spacing w:beforeLines="50" w:afterLines="30"/>
    </w:pPr>
    <w:rPr>
      <w:rFonts w:ascii="文鼎細黑" w:eastAsia="文鼎細黑" w:hAnsi="細明體" w:cs="Arial"/>
      <w:b/>
      <w:color w:val="1D1B11"/>
      <w:kern w:val="2"/>
      <w:sz w:val="24"/>
      <w:szCs w:val="24"/>
    </w:rPr>
  </w:style>
  <w:style w:type="character" w:customStyle="1" w:styleId="11a0">
    <w:name w:val="11a準備動作標題(自訂) 字元"/>
    <w:link w:val="11a"/>
    <w:locked/>
    <w:rsid w:val="00E97063"/>
    <w:rPr>
      <w:rFonts w:ascii="文鼎細黑" w:eastAsia="文鼎細黑" w:hAnsi="細明體" w:cs="Arial"/>
      <w:b/>
      <w:color w:val="1D1B11"/>
      <w:kern w:val="2"/>
      <w:sz w:val="24"/>
      <w:szCs w:val="24"/>
      <w:lang w:val="en-US" w:eastAsia="zh-TW" w:bidi="ar-SA"/>
    </w:rPr>
  </w:style>
  <w:style w:type="paragraph" w:customStyle="1" w:styleId="06a">
    <w:name w:val="06a學習目標標題(自訂)"/>
    <w:next w:val="10f1"/>
    <w:link w:val="06a0"/>
    <w:rsid w:val="00E97063"/>
    <w:rPr>
      <w:rFonts w:ascii="文鼎細圓" w:eastAsia="文鼎細圓" w:hAnsi="Calibri"/>
      <w:b/>
      <w:kern w:val="2"/>
      <w:sz w:val="32"/>
      <w:szCs w:val="24"/>
    </w:rPr>
  </w:style>
  <w:style w:type="character" w:customStyle="1" w:styleId="06a0">
    <w:name w:val="06a學習目標標題(自訂) 字元"/>
    <w:link w:val="06a"/>
    <w:locked/>
    <w:rsid w:val="00E97063"/>
    <w:rPr>
      <w:rFonts w:ascii="文鼎細圓" w:eastAsia="文鼎細圓" w:hAnsi="Calibri"/>
      <w:b/>
      <w:kern w:val="2"/>
      <w:sz w:val="32"/>
      <w:szCs w:val="24"/>
      <w:lang w:val="en-US" w:eastAsia="zh-TW" w:bidi="ar-SA"/>
    </w:rPr>
  </w:style>
  <w:style w:type="paragraph" w:customStyle="1" w:styleId="05c">
    <w:name w:val="05c章版本(自訂)"/>
    <w:link w:val="05c0"/>
    <w:rsid w:val="00E97063"/>
    <w:pPr>
      <w:jc w:val="center"/>
    </w:pPr>
    <w:rPr>
      <w:rFonts w:ascii="Calibri" w:eastAsia="新細明體" w:hAnsi="Calibri"/>
      <w:kern w:val="2"/>
      <w:sz w:val="40"/>
      <w:szCs w:val="24"/>
    </w:rPr>
  </w:style>
  <w:style w:type="character" w:customStyle="1" w:styleId="05c0">
    <w:name w:val="05c章版本(自訂) 字元"/>
    <w:link w:val="05c"/>
    <w:locked/>
    <w:rsid w:val="00E97063"/>
    <w:rPr>
      <w:rFonts w:ascii="Calibri" w:eastAsia="新細明體" w:hAnsi="Calibri"/>
      <w:kern w:val="2"/>
      <w:sz w:val="40"/>
      <w:szCs w:val="24"/>
      <w:lang w:val="en-US" w:eastAsia="zh-TW" w:bidi="ar-SA"/>
    </w:rPr>
  </w:style>
  <w:style w:type="paragraph" w:customStyle="1" w:styleId="05e">
    <w:name w:val="05e日期(自訂)"/>
    <w:link w:val="05e0"/>
    <w:rsid w:val="00E97063"/>
    <w:pPr>
      <w:jc w:val="center"/>
    </w:pPr>
    <w:rPr>
      <w:rFonts w:ascii="Eras Medium ITC" w:eastAsia="文鼎中隸" w:hAnsi="Eras Medium ITC"/>
      <w:color w:val="003300"/>
      <w:kern w:val="2"/>
      <w:sz w:val="28"/>
      <w:szCs w:val="24"/>
    </w:rPr>
  </w:style>
  <w:style w:type="character" w:customStyle="1" w:styleId="05e0">
    <w:name w:val="05e日期(自訂) 字元"/>
    <w:link w:val="05e"/>
    <w:locked/>
    <w:rsid w:val="00E97063"/>
    <w:rPr>
      <w:rFonts w:ascii="Eras Medium ITC" w:eastAsia="文鼎中隸" w:hAnsi="Eras Medium ITC"/>
      <w:color w:val="003300"/>
      <w:kern w:val="2"/>
      <w:sz w:val="28"/>
      <w:szCs w:val="24"/>
      <w:lang w:val="en-US" w:eastAsia="zh-TW" w:bidi="ar-SA"/>
    </w:rPr>
  </w:style>
  <w:style w:type="paragraph" w:customStyle="1" w:styleId="05d">
    <w:name w:val="05d作者(自訂)"/>
    <w:link w:val="05d0"/>
    <w:rsid w:val="00E97063"/>
    <w:pPr>
      <w:jc w:val="center"/>
    </w:pPr>
    <w:rPr>
      <w:rFonts w:ascii="華康唐風隸 Std W5" w:eastAsia="華康唐風隸 Std W5" w:hAnsi="華康唐風隸 Std W5"/>
      <w:color w:val="002060"/>
      <w:kern w:val="2"/>
      <w:sz w:val="36"/>
      <w:szCs w:val="24"/>
    </w:rPr>
  </w:style>
  <w:style w:type="character" w:customStyle="1" w:styleId="05d0">
    <w:name w:val="05d作者(自訂) 字元"/>
    <w:link w:val="05d"/>
    <w:locked/>
    <w:rsid w:val="00E97063"/>
    <w:rPr>
      <w:rFonts w:ascii="華康唐風隸 Std W5" w:eastAsia="華康唐風隸 Std W5" w:hAnsi="華康唐風隸 Std W5"/>
      <w:color w:val="002060"/>
      <w:kern w:val="2"/>
      <w:sz w:val="36"/>
      <w:szCs w:val="24"/>
      <w:lang w:val="en-US" w:eastAsia="zh-TW" w:bidi="ar-SA"/>
    </w:rPr>
  </w:style>
  <w:style w:type="paragraph" w:customStyle="1" w:styleId="06b11">
    <w:name w:val="06b學習目標內文1(自訂)"/>
    <w:link w:val="06b12"/>
    <w:rsid w:val="00E97063"/>
    <w:pPr>
      <w:adjustRightInd w:val="0"/>
      <w:snapToGrid w:val="0"/>
      <w:spacing w:beforeLines="50" w:afterLines="20" w:line="264" w:lineRule="auto"/>
      <w:ind w:firstLineChars="177" w:firstLine="425"/>
    </w:pPr>
    <w:rPr>
      <w:rFonts w:ascii="Calibri" w:eastAsia="文鼎細圓" w:hAnsi="Calibri"/>
      <w:kern w:val="2"/>
      <w:sz w:val="24"/>
      <w:szCs w:val="24"/>
    </w:rPr>
  </w:style>
  <w:style w:type="character" w:customStyle="1" w:styleId="06b12">
    <w:name w:val="06b學習目標內文1(自訂) 字元"/>
    <w:link w:val="06b11"/>
    <w:locked/>
    <w:rsid w:val="00E97063"/>
    <w:rPr>
      <w:rFonts w:ascii="Calibri" w:eastAsia="文鼎細圓" w:hAnsi="Calibri"/>
      <w:kern w:val="2"/>
      <w:sz w:val="24"/>
      <w:szCs w:val="24"/>
      <w:lang w:val="en-US" w:eastAsia="zh-TW" w:bidi="ar-SA"/>
    </w:rPr>
  </w:style>
  <w:style w:type="paragraph" w:customStyle="1" w:styleId="06c11">
    <w:name w:val="06c學習目標項目1(自訂)"/>
    <w:link w:val="06c12"/>
    <w:rsid w:val="00E97063"/>
    <w:pPr>
      <w:ind w:left="709" w:hanging="338"/>
    </w:pPr>
    <w:rPr>
      <w:rFonts w:ascii="Calibri" w:eastAsia="文鼎細圓" w:hAnsi="Calibri"/>
      <w:kern w:val="2"/>
      <w:sz w:val="24"/>
      <w:szCs w:val="24"/>
    </w:rPr>
  </w:style>
  <w:style w:type="character" w:customStyle="1" w:styleId="06c12">
    <w:name w:val="06c學習目標項目1(自訂) 字元"/>
    <w:link w:val="06c11"/>
    <w:locked/>
    <w:rsid w:val="00E97063"/>
    <w:rPr>
      <w:rFonts w:ascii="Calibri" w:eastAsia="文鼎細圓" w:hAnsi="Calibri"/>
      <w:kern w:val="2"/>
      <w:sz w:val="24"/>
      <w:szCs w:val="24"/>
      <w:lang w:val="en-US" w:eastAsia="zh-TW" w:bidi="ar-SA"/>
    </w:rPr>
  </w:style>
  <w:style w:type="paragraph" w:customStyle="1" w:styleId="05f">
    <w:name w:val="05f章註(自訂)"/>
    <w:link w:val="05f0"/>
    <w:rsid w:val="00E97063"/>
    <w:pPr>
      <w:snapToGrid w:val="0"/>
      <w:spacing w:beforeLines="100" w:afterLines="100"/>
    </w:pPr>
    <w:rPr>
      <w:rFonts w:ascii="Calibri" w:eastAsia="文鼎中隸" w:hAnsi="Calibri"/>
      <w:kern w:val="2"/>
      <w:sz w:val="24"/>
      <w:szCs w:val="24"/>
    </w:rPr>
  </w:style>
  <w:style w:type="character" w:customStyle="1" w:styleId="05f0">
    <w:name w:val="05f章註(自訂) 字元"/>
    <w:link w:val="05f"/>
    <w:locked/>
    <w:rsid w:val="00E97063"/>
    <w:rPr>
      <w:rFonts w:ascii="Calibri" w:eastAsia="文鼎中隸" w:hAnsi="Calibri"/>
      <w:kern w:val="2"/>
      <w:sz w:val="24"/>
      <w:szCs w:val="24"/>
      <w:lang w:val="en-US" w:eastAsia="zh-TW" w:bidi="ar-SA"/>
    </w:rPr>
  </w:style>
  <w:style w:type="paragraph" w:customStyle="1" w:styleId="51a11">
    <w:name w:val="51a小註解標題1(自訂)"/>
    <w:link w:val="51a12"/>
    <w:rsid w:val="00E97063"/>
    <w:pPr>
      <w:snapToGrid w:val="0"/>
      <w:spacing w:beforeLines="50" w:afterLines="20"/>
      <w:ind w:leftChars="236" w:left="566"/>
    </w:pPr>
    <w:rPr>
      <w:rFonts w:ascii="文鼎中隸" w:eastAsia="文鼎中隸" w:hAnsi="Calibri"/>
      <w:color w:val="0000CC"/>
      <w:kern w:val="2"/>
      <w:sz w:val="28"/>
      <w:szCs w:val="24"/>
    </w:rPr>
  </w:style>
  <w:style w:type="character" w:customStyle="1" w:styleId="51a12">
    <w:name w:val="51a小註解標題1(自訂) 字元"/>
    <w:link w:val="51a11"/>
    <w:locked/>
    <w:rsid w:val="00E97063"/>
    <w:rPr>
      <w:rFonts w:ascii="文鼎中隸" w:eastAsia="文鼎中隸" w:hAnsi="Calibri"/>
      <w:color w:val="0000CC"/>
      <w:kern w:val="2"/>
      <w:sz w:val="28"/>
      <w:szCs w:val="24"/>
      <w:lang w:val="en-US" w:eastAsia="zh-TW" w:bidi="ar-SA"/>
    </w:rPr>
  </w:style>
  <w:style w:type="paragraph" w:customStyle="1" w:styleId="51b11">
    <w:name w:val="51b小註解說明1(自訂)"/>
    <w:basedOn w:val="a3"/>
    <w:link w:val="51b12"/>
    <w:rsid w:val="00E97063"/>
    <w:pPr>
      <w:widowControl w:val="0"/>
      <w:topLinePunct w:val="0"/>
      <w:adjustRightInd/>
      <w:snapToGrid w:val="0"/>
      <w:spacing w:before="0" w:afterLines="50" w:after="0" w:line="240" w:lineRule="auto"/>
      <w:ind w:leftChars="236" w:left="566"/>
      <w:jc w:val="left"/>
      <w:textAlignment w:val="auto"/>
    </w:pPr>
    <w:rPr>
      <w:rFonts w:ascii="Calibri" w:eastAsia="文鼎中隸" w:hAnsi="Calibri"/>
      <w:color w:val="7A0017"/>
      <w:spacing w:val="0"/>
      <w:kern w:val="2"/>
      <w:szCs w:val="24"/>
    </w:rPr>
  </w:style>
  <w:style w:type="character" w:customStyle="1" w:styleId="51b12">
    <w:name w:val="51b小註解說明1(自訂) 字元"/>
    <w:link w:val="51b11"/>
    <w:locked/>
    <w:rsid w:val="00E97063"/>
    <w:rPr>
      <w:rFonts w:ascii="Calibri" w:eastAsia="文鼎中隸" w:hAnsi="Calibri"/>
      <w:color w:val="7A0017"/>
      <w:kern w:val="2"/>
      <w:sz w:val="22"/>
      <w:szCs w:val="24"/>
      <w:lang w:val="en-US" w:eastAsia="zh-TW" w:bidi="ar-SA"/>
    </w:rPr>
  </w:style>
  <w:style w:type="paragraph" w:customStyle="1" w:styleId="21aS11">
    <w:name w:val="21aS小主題標題1(自訂)"/>
    <w:link w:val="21aS12"/>
    <w:rsid w:val="00E97063"/>
    <w:pPr>
      <w:adjustRightInd w:val="0"/>
      <w:snapToGrid w:val="0"/>
      <w:spacing w:beforeLines="50" w:afterLines="20"/>
    </w:pPr>
    <w:rPr>
      <w:rFonts w:ascii="Eras Medium ITC" w:eastAsia="文鼎細圓" w:hAnsi="Eras Medium ITC" w:cs="Arial"/>
      <w:b/>
      <w:color w:val="0D0D0D"/>
      <w:kern w:val="2"/>
      <w:sz w:val="28"/>
      <w:szCs w:val="24"/>
    </w:rPr>
  </w:style>
  <w:style w:type="character" w:customStyle="1" w:styleId="21aS12">
    <w:name w:val="21aS小主題標題1(自訂) 字元"/>
    <w:link w:val="21aS11"/>
    <w:locked/>
    <w:rsid w:val="00E97063"/>
    <w:rPr>
      <w:rFonts w:ascii="Eras Medium ITC" w:eastAsia="文鼎細圓" w:hAnsi="Eras Medium ITC" w:cs="Arial"/>
      <w:b/>
      <w:color w:val="0D0D0D"/>
      <w:kern w:val="2"/>
      <w:sz w:val="28"/>
      <w:szCs w:val="24"/>
      <w:lang w:val="en-US" w:eastAsia="zh-TW" w:bidi="ar-SA"/>
    </w:rPr>
  </w:style>
  <w:style w:type="paragraph" w:customStyle="1" w:styleId="20f1">
    <w:name w:val="20f小節內文一般1(自訂)"/>
    <w:basedOn w:val="10f1"/>
    <w:link w:val="20f10"/>
    <w:rsid w:val="00E97063"/>
  </w:style>
  <w:style w:type="character" w:customStyle="1" w:styleId="20f10">
    <w:name w:val="20f小節內文一般1(自訂) 字元"/>
    <w:link w:val="20f1"/>
    <w:locked/>
    <w:rsid w:val="00E97063"/>
    <w:rPr>
      <w:rFonts w:ascii="Calibri" w:eastAsia="文鼎細圓" w:hAnsi="Calibri" w:cs="Arial"/>
      <w:kern w:val="2"/>
      <w:sz w:val="24"/>
      <w:szCs w:val="24"/>
      <w:lang w:val="en-US" w:eastAsia="zh-TW" w:bidi="ar-SA"/>
    </w:rPr>
  </w:style>
  <w:style w:type="paragraph" w:customStyle="1" w:styleId="21bS11">
    <w:name w:val="21bS小主題內文1(自訂)"/>
    <w:link w:val="21bS12"/>
    <w:rsid w:val="00E97063"/>
    <w:pPr>
      <w:ind w:leftChars="118" w:left="283" w:firstLineChars="177" w:firstLine="425"/>
    </w:pPr>
    <w:rPr>
      <w:rFonts w:ascii="Calibri" w:eastAsia="文鼎細圓" w:hAnsi="Calibri" w:cs="Arial"/>
      <w:kern w:val="2"/>
      <w:sz w:val="24"/>
      <w:szCs w:val="24"/>
    </w:rPr>
  </w:style>
  <w:style w:type="character" w:customStyle="1" w:styleId="21bS12">
    <w:name w:val="21bS小主題內文1(自訂) 字元"/>
    <w:link w:val="21bS11"/>
    <w:locked/>
    <w:rsid w:val="00E97063"/>
    <w:rPr>
      <w:rFonts w:ascii="Calibri" w:eastAsia="文鼎細圓" w:hAnsi="Calibri" w:cs="Arial"/>
      <w:kern w:val="2"/>
      <w:sz w:val="24"/>
      <w:szCs w:val="24"/>
      <w:lang w:val="en-US" w:eastAsia="zh-TW" w:bidi="ar-SA"/>
    </w:rPr>
  </w:style>
  <w:style w:type="paragraph" w:customStyle="1" w:styleId="56e1">
    <w:name w:val="56e小測驗註解1(自訂)"/>
    <w:link w:val="56e10"/>
    <w:rsid w:val="00E97063"/>
    <w:pPr>
      <w:snapToGrid w:val="0"/>
      <w:spacing w:beforeLines="50" w:afterLines="20"/>
      <w:ind w:left="851"/>
    </w:pPr>
    <w:rPr>
      <w:rFonts w:ascii="華康竹風體 Std W4" w:eastAsia="華康竹風體 Std W4" w:hAnsi="華康竹風體 Std W4" w:cs="Arial"/>
      <w:color w:val="403152"/>
      <w:kern w:val="2"/>
      <w:sz w:val="22"/>
      <w:lang w:val="zh-TW"/>
    </w:rPr>
  </w:style>
  <w:style w:type="character" w:customStyle="1" w:styleId="56e10">
    <w:name w:val="56e小測驗註解1(自訂) 字元"/>
    <w:link w:val="56e1"/>
    <w:locked/>
    <w:rsid w:val="00E97063"/>
    <w:rPr>
      <w:rFonts w:ascii="華康竹風體 Std W4" w:eastAsia="華康竹風體 Std W4" w:hAnsi="華康竹風體 Std W4" w:cs="Arial"/>
      <w:color w:val="403152"/>
      <w:kern w:val="2"/>
      <w:sz w:val="22"/>
      <w:lang w:val="zh-TW" w:eastAsia="zh-TW" w:bidi="ar-SA"/>
    </w:rPr>
  </w:style>
  <w:style w:type="paragraph" w:customStyle="1" w:styleId="12f2">
    <w:name w:val="12f表格內文2(自訂)"/>
    <w:link w:val="12f20"/>
    <w:rsid w:val="00E97063"/>
    <w:pPr>
      <w:snapToGrid w:val="0"/>
    </w:pPr>
    <w:rPr>
      <w:rFonts w:ascii="Calibri" w:eastAsia="文鼎細圓" w:hAnsi="Calibri" w:cs="Arial"/>
      <w:kern w:val="2"/>
      <w:szCs w:val="24"/>
    </w:rPr>
  </w:style>
  <w:style w:type="character" w:customStyle="1" w:styleId="12f20">
    <w:name w:val="12f表格內文2(自訂) 字元"/>
    <w:link w:val="12f2"/>
    <w:locked/>
    <w:rsid w:val="00E97063"/>
    <w:rPr>
      <w:rFonts w:ascii="Calibri" w:eastAsia="文鼎細圓" w:hAnsi="Calibri" w:cs="Arial"/>
      <w:kern w:val="2"/>
      <w:szCs w:val="24"/>
      <w:lang w:val="en-US" w:eastAsia="zh-TW" w:bidi="ar-SA"/>
    </w:rPr>
  </w:style>
  <w:style w:type="paragraph" w:customStyle="1" w:styleId="12e">
    <w:name w:val="12e表格欄名(自訂)"/>
    <w:link w:val="12e0"/>
    <w:rsid w:val="00E97063"/>
    <w:pPr>
      <w:snapToGrid w:val="0"/>
      <w:jc w:val="center"/>
    </w:pPr>
    <w:rPr>
      <w:rFonts w:ascii="Arial" w:eastAsia="文鼎細圓" w:hAnsi="Arial" w:cs="Arial"/>
      <w:b/>
      <w:kern w:val="2"/>
      <w:sz w:val="22"/>
      <w:szCs w:val="24"/>
    </w:rPr>
  </w:style>
  <w:style w:type="character" w:customStyle="1" w:styleId="12e0">
    <w:name w:val="12e表格欄名(自訂) 字元"/>
    <w:link w:val="12e"/>
    <w:locked/>
    <w:rsid w:val="00E97063"/>
    <w:rPr>
      <w:rFonts w:ascii="Arial" w:eastAsia="文鼎細圓" w:hAnsi="Arial" w:cs="Arial"/>
      <w:b/>
      <w:kern w:val="2"/>
      <w:sz w:val="22"/>
      <w:szCs w:val="24"/>
      <w:lang w:val="en-US" w:eastAsia="zh-TW" w:bidi="ar-SA"/>
    </w:rPr>
  </w:style>
  <w:style w:type="paragraph" w:customStyle="1" w:styleId="12f1">
    <w:name w:val="12f表格內文1(自訂)"/>
    <w:link w:val="12f10"/>
    <w:rsid w:val="00E97063"/>
    <w:pPr>
      <w:adjustRightInd w:val="0"/>
      <w:snapToGrid w:val="0"/>
      <w:jc w:val="center"/>
    </w:pPr>
    <w:rPr>
      <w:rFonts w:ascii="Arial" w:eastAsia="文鼎細黑" w:hAnsi="Arial" w:cs="Arial"/>
      <w:b/>
      <w:kern w:val="2"/>
      <w:sz w:val="22"/>
      <w:szCs w:val="24"/>
    </w:rPr>
  </w:style>
  <w:style w:type="character" w:customStyle="1" w:styleId="12f10">
    <w:name w:val="12f表格內文1(自訂) 字元"/>
    <w:link w:val="12f1"/>
    <w:locked/>
    <w:rsid w:val="00E97063"/>
    <w:rPr>
      <w:rFonts w:ascii="Arial" w:eastAsia="文鼎細黑" w:hAnsi="Arial" w:cs="Arial"/>
      <w:b/>
      <w:kern w:val="2"/>
      <w:sz w:val="22"/>
      <w:szCs w:val="24"/>
      <w:lang w:val="en-US" w:eastAsia="zh-TW" w:bidi="ar-SA"/>
    </w:rPr>
  </w:style>
  <w:style w:type="paragraph" w:customStyle="1" w:styleId="20i1">
    <w:name w:val="20i小節符號項目1(自訂)"/>
    <w:link w:val="20i10"/>
    <w:rsid w:val="00E97063"/>
    <w:pPr>
      <w:snapToGrid w:val="0"/>
      <w:ind w:left="1049" w:hanging="482"/>
    </w:pPr>
    <w:rPr>
      <w:rFonts w:ascii="Arial" w:eastAsia="文鼎細圓" w:hAnsi="Arial" w:cs="Arial"/>
      <w:kern w:val="2"/>
      <w:sz w:val="24"/>
      <w:szCs w:val="24"/>
    </w:rPr>
  </w:style>
  <w:style w:type="character" w:customStyle="1" w:styleId="20i10">
    <w:name w:val="20i小節符號項目1(自訂) 字元"/>
    <w:link w:val="20i1"/>
    <w:locked/>
    <w:rsid w:val="00E97063"/>
    <w:rPr>
      <w:rFonts w:ascii="Arial" w:eastAsia="文鼎細圓" w:hAnsi="Arial" w:cs="Arial"/>
      <w:kern w:val="2"/>
      <w:sz w:val="24"/>
      <w:szCs w:val="24"/>
      <w:lang w:val="en-US" w:eastAsia="zh-TW" w:bidi="ar-SA"/>
    </w:rPr>
  </w:style>
  <w:style w:type="paragraph" w:customStyle="1" w:styleId="52a11">
    <w:name w:val="52a小秘訣標題1(自訂)"/>
    <w:link w:val="52a12"/>
    <w:rsid w:val="00E97063"/>
    <w:pPr>
      <w:snapToGrid w:val="0"/>
      <w:spacing w:beforeLines="50" w:afterLines="20"/>
      <w:ind w:leftChars="236" w:left="566"/>
    </w:pPr>
    <w:rPr>
      <w:rFonts w:ascii="文鼎中隸" w:eastAsia="文鼎中隸" w:hAnsi="Calibri"/>
      <w:color w:val="0000CC"/>
      <w:kern w:val="2"/>
      <w:sz w:val="28"/>
      <w:szCs w:val="24"/>
    </w:rPr>
  </w:style>
  <w:style w:type="character" w:customStyle="1" w:styleId="52a12">
    <w:name w:val="52a小秘訣標題1(自訂) 字元"/>
    <w:link w:val="52a11"/>
    <w:locked/>
    <w:rsid w:val="00E97063"/>
    <w:rPr>
      <w:rFonts w:ascii="文鼎中隸" w:eastAsia="文鼎中隸" w:hAnsi="Calibri"/>
      <w:color w:val="0000CC"/>
      <w:kern w:val="2"/>
      <w:sz w:val="28"/>
      <w:szCs w:val="24"/>
      <w:lang w:val="en-US" w:eastAsia="zh-TW" w:bidi="ar-SA"/>
    </w:rPr>
  </w:style>
  <w:style w:type="paragraph" w:customStyle="1" w:styleId="52b11">
    <w:name w:val="52b小秘訣說明1(自訂)"/>
    <w:link w:val="52b12"/>
    <w:rsid w:val="00E97063"/>
    <w:pPr>
      <w:snapToGrid w:val="0"/>
      <w:spacing w:afterLines="50"/>
      <w:ind w:leftChars="236" w:left="566"/>
    </w:pPr>
    <w:rPr>
      <w:rFonts w:ascii="Calibri" w:eastAsia="文鼎中隸" w:hAnsi="Calibri"/>
      <w:color w:val="7A0017"/>
      <w:kern w:val="2"/>
      <w:sz w:val="22"/>
      <w:szCs w:val="24"/>
    </w:rPr>
  </w:style>
  <w:style w:type="character" w:customStyle="1" w:styleId="52b12">
    <w:name w:val="52b小秘訣說明1(自訂) 字元"/>
    <w:link w:val="52b11"/>
    <w:locked/>
    <w:rsid w:val="00E97063"/>
    <w:rPr>
      <w:rFonts w:ascii="Calibri" w:eastAsia="文鼎中隸" w:hAnsi="Calibri"/>
      <w:color w:val="7A0017"/>
      <w:kern w:val="2"/>
      <w:sz w:val="22"/>
      <w:szCs w:val="24"/>
      <w:lang w:val="en-US" w:eastAsia="zh-TW" w:bidi="ar-SA"/>
    </w:rPr>
  </w:style>
  <w:style w:type="paragraph" w:customStyle="1" w:styleId="56a1">
    <w:name w:val="56a小測驗標題1(自訂)"/>
    <w:link w:val="56a10"/>
    <w:rsid w:val="00E97063"/>
    <w:pPr>
      <w:snapToGrid w:val="0"/>
      <w:spacing w:beforeLines="100" w:afterLines="20"/>
    </w:pPr>
    <w:rPr>
      <w:rFonts w:ascii="文鼎中隸" w:eastAsia="文鼎中隸" w:hAnsi="Calibri"/>
      <w:color w:val="0000CC"/>
      <w:kern w:val="2"/>
      <w:sz w:val="28"/>
      <w:szCs w:val="24"/>
    </w:rPr>
  </w:style>
  <w:style w:type="character" w:customStyle="1" w:styleId="56a10">
    <w:name w:val="56a小測驗標題1(自訂) 字元"/>
    <w:link w:val="56a1"/>
    <w:locked/>
    <w:rsid w:val="00E97063"/>
    <w:rPr>
      <w:rFonts w:ascii="文鼎中隸" w:eastAsia="文鼎中隸" w:hAnsi="Calibri"/>
      <w:color w:val="0000CC"/>
      <w:kern w:val="2"/>
      <w:sz w:val="28"/>
      <w:szCs w:val="24"/>
      <w:lang w:val="en-US" w:eastAsia="zh-TW" w:bidi="ar-SA"/>
    </w:rPr>
  </w:style>
  <w:style w:type="paragraph" w:customStyle="1" w:styleId="54a11">
    <w:name w:val="54a小常識標題1(自訂)"/>
    <w:link w:val="54a12"/>
    <w:rsid w:val="00E97063"/>
    <w:rPr>
      <w:rFonts w:ascii="文鼎中隸" w:eastAsia="文鼎中隸" w:hAnsi="Calibri"/>
      <w:color w:val="0000CC"/>
      <w:kern w:val="2"/>
      <w:sz w:val="28"/>
      <w:szCs w:val="24"/>
    </w:rPr>
  </w:style>
  <w:style w:type="character" w:customStyle="1" w:styleId="54a12">
    <w:name w:val="54a小常識標題1(自訂) 字元"/>
    <w:link w:val="54a11"/>
    <w:locked/>
    <w:rsid w:val="00E97063"/>
    <w:rPr>
      <w:rFonts w:ascii="文鼎中隸" w:eastAsia="文鼎中隸" w:hAnsi="Calibri"/>
      <w:color w:val="0000CC"/>
      <w:kern w:val="2"/>
      <w:sz w:val="28"/>
      <w:szCs w:val="24"/>
      <w:lang w:val="en-US" w:eastAsia="zh-TW" w:bidi="ar-SA"/>
    </w:rPr>
  </w:style>
  <w:style w:type="paragraph" w:customStyle="1" w:styleId="54b11">
    <w:name w:val="54b小常識說明1(自訂)"/>
    <w:link w:val="54b12"/>
    <w:rsid w:val="00E97063"/>
    <w:pPr>
      <w:snapToGrid w:val="0"/>
    </w:pPr>
    <w:rPr>
      <w:rFonts w:ascii="Calibri" w:eastAsia="文鼎中隸" w:hAnsi="Calibri"/>
      <w:color w:val="7A0017"/>
      <w:kern w:val="2"/>
      <w:sz w:val="22"/>
      <w:szCs w:val="24"/>
    </w:rPr>
  </w:style>
  <w:style w:type="character" w:customStyle="1" w:styleId="54b12">
    <w:name w:val="54b小常識說明1(自訂) 字元"/>
    <w:link w:val="54b11"/>
    <w:locked/>
    <w:rsid w:val="00E97063"/>
    <w:rPr>
      <w:rFonts w:ascii="Calibri" w:eastAsia="文鼎中隸" w:hAnsi="Calibri"/>
      <w:color w:val="7A0017"/>
      <w:kern w:val="2"/>
      <w:sz w:val="22"/>
      <w:szCs w:val="24"/>
      <w:lang w:val="en-US" w:eastAsia="zh-TW" w:bidi="ar-SA"/>
    </w:rPr>
  </w:style>
  <w:style w:type="paragraph" w:customStyle="1" w:styleId="50z">
    <w:name w:val="50z本章作業步驟(自訂)"/>
    <w:link w:val="50z0"/>
    <w:rsid w:val="00E97063"/>
    <w:pPr>
      <w:ind w:left="960" w:hanging="480"/>
    </w:pPr>
    <w:rPr>
      <w:rFonts w:ascii="Calibri" w:eastAsia="文鼎細圓" w:hAnsi="Calibri" w:cs="Arial"/>
      <w:kern w:val="2"/>
      <w:sz w:val="24"/>
      <w:szCs w:val="24"/>
    </w:rPr>
  </w:style>
  <w:style w:type="character" w:customStyle="1" w:styleId="50z0">
    <w:name w:val="50z本章作業步驟(自訂) 字元"/>
    <w:link w:val="50z"/>
    <w:locked/>
    <w:rsid w:val="00E97063"/>
    <w:rPr>
      <w:rFonts w:ascii="Calibri" w:eastAsia="文鼎細圓" w:hAnsi="Calibri" w:cs="Arial"/>
      <w:kern w:val="2"/>
      <w:sz w:val="24"/>
      <w:szCs w:val="24"/>
      <w:lang w:val="en-US" w:eastAsia="zh-TW" w:bidi="ar-SA"/>
    </w:rPr>
  </w:style>
  <w:style w:type="paragraph" w:customStyle="1" w:styleId="80f11">
    <w:name w:val="80f本章作業步驟1(自訂)"/>
    <w:link w:val="80f12"/>
    <w:rsid w:val="00E97063"/>
    <w:pPr>
      <w:adjustRightInd w:val="0"/>
      <w:snapToGrid w:val="0"/>
      <w:ind w:left="510" w:hanging="480"/>
    </w:pPr>
    <w:rPr>
      <w:rFonts w:ascii="Eras Medium ITC" w:eastAsia="文鼎細黑" w:hAnsi="Eras Medium ITC"/>
      <w:color w:val="002060"/>
      <w:kern w:val="2"/>
      <w:sz w:val="22"/>
    </w:rPr>
  </w:style>
  <w:style w:type="character" w:customStyle="1" w:styleId="80f12">
    <w:name w:val="80f本章作業步驟1(自訂) 字元"/>
    <w:link w:val="80f11"/>
    <w:locked/>
    <w:rsid w:val="00E97063"/>
    <w:rPr>
      <w:rFonts w:ascii="Eras Medium ITC" w:eastAsia="文鼎細黑" w:hAnsi="Eras Medium ITC"/>
      <w:color w:val="002060"/>
      <w:kern w:val="2"/>
      <w:sz w:val="22"/>
      <w:lang w:val="en-US" w:eastAsia="zh-TW" w:bidi="ar-SA"/>
    </w:rPr>
  </w:style>
  <w:style w:type="paragraph" w:customStyle="1" w:styleId="80e11">
    <w:name w:val="80e本章作業項目1(自訂)"/>
    <w:link w:val="80e12"/>
    <w:rsid w:val="00E97063"/>
    <w:pPr>
      <w:snapToGrid w:val="0"/>
      <w:ind w:left="1440" w:hanging="482"/>
    </w:pPr>
    <w:rPr>
      <w:rFonts w:ascii="Calibri" w:eastAsia="新細明體" w:hAnsi="Calibri"/>
      <w:color w:val="4C5F27"/>
      <w:kern w:val="2"/>
    </w:rPr>
  </w:style>
  <w:style w:type="character" w:customStyle="1" w:styleId="80e12">
    <w:name w:val="80e本章作業項目1(自訂) 字元"/>
    <w:link w:val="80e11"/>
    <w:locked/>
    <w:rsid w:val="00E97063"/>
    <w:rPr>
      <w:rFonts w:ascii="Calibri" w:eastAsia="新細明體" w:hAnsi="Calibri"/>
      <w:color w:val="4C5F27"/>
      <w:kern w:val="2"/>
      <w:lang w:val="en-US" w:eastAsia="zh-TW" w:bidi="ar-SA"/>
    </w:rPr>
  </w:style>
  <w:style w:type="paragraph" w:customStyle="1" w:styleId="21aS21">
    <w:name w:val="21aS小主題標題2(自訂)"/>
    <w:link w:val="21aS22"/>
    <w:rsid w:val="00E97063"/>
    <w:pPr>
      <w:ind w:leftChars="118" w:left="283"/>
    </w:pPr>
    <w:rPr>
      <w:rFonts w:ascii="Calibri" w:eastAsia="文鼎中隸" w:hAnsi="Calibri" w:cs="Arial"/>
      <w:b/>
      <w:color w:val="0D0D0D"/>
      <w:kern w:val="2"/>
      <w:sz w:val="24"/>
      <w:szCs w:val="24"/>
    </w:rPr>
  </w:style>
  <w:style w:type="character" w:customStyle="1" w:styleId="21aS22">
    <w:name w:val="21aS小主題標題2(自訂) 字元"/>
    <w:link w:val="21aS21"/>
    <w:locked/>
    <w:rsid w:val="00E97063"/>
    <w:rPr>
      <w:rFonts w:ascii="Calibri" w:eastAsia="文鼎中隸" w:hAnsi="Calibri" w:cs="Arial"/>
      <w:b/>
      <w:color w:val="0D0D0D"/>
      <w:kern w:val="2"/>
      <w:sz w:val="24"/>
      <w:szCs w:val="24"/>
      <w:lang w:val="en-US" w:eastAsia="zh-TW" w:bidi="ar-SA"/>
    </w:rPr>
  </w:style>
  <w:style w:type="paragraph" w:customStyle="1" w:styleId="42">
    <w:name w:val="字元 字元4"/>
    <w:basedOn w:val="a3"/>
    <w:rsid w:val="00E97063"/>
  </w:style>
  <w:style w:type="paragraph" w:customStyle="1" w:styleId="NNL1">
    <w:name w:val="NNL1"/>
    <w:basedOn w:val="a3"/>
    <w:rsid w:val="00E97063"/>
    <w:pPr>
      <w:numPr>
        <w:numId w:val="10"/>
      </w:numPr>
      <w:spacing w:after="40"/>
    </w:pPr>
  </w:style>
  <w:style w:type="paragraph" w:customStyle="1" w:styleId="NNL2">
    <w:name w:val="NNL2"/>
    <w:basedOn w:val="t1"/>
    <w:rsid w:val="00E97063"/>
    <w:pPr>
      <w:numPr>
        <w:numId w:val="9"/>
      </w:numPr>
      <w:spacing w:after="40"/>
    </w:pPr>
  </w:style>
  <w:style w:type="paragraph" w:customStyle="1" w:styleId="BBL3">
    <w:name w:val="BBL3"/>
    <w:basedOn w:val="t1"/>
    <w:rsid w:val="00E97063"/>
    <w:pPr>
      <w:tabs>
        <w:tab w:val="num" w:pos="1077"/>
      </w:tabs>
      <w:ind w:left="1077" w:hanging="283"/>
    </w:pPr>
  </w:style>
  <w:style w:type="paragraph" w:customStyle="1" w:styleId="Affffb">
    <w:name w:val="A"/>
    <w:basedOn w:val="a3"/>
    <w:rsid w:val="00E97063"/>
    <w:pPr>
      <w:tabs>
        <w:tab w:val="left" w:pos="1304"/>
      </w:tabs>
      <w:ind w:left="1304" w:hanging="1304"/>
      <w:outlineLvl w:val="0"/>
    </w:pPr>
  </w:style>
  <w:style w:type="paragraph" w:customStyle="1" w:styleId="A10">
    <w:name w:val="A1"/>
    <w:basedOn w:val="Affffb"/>
    <w:rsid w:val="00E97063"/>
    <w:pPr>
      <w:tabs>
        <w:tab w:val="num" w:pos="1588"/>
      </w:tabs>
      <w:spacing w:before="0" w:after="0"/>
      <w:ind w:left="1588" w:hanging="284"/>
    </w:pPr>
  </w:style>
  <w:style w:type="character" w:styleId="affffc">
    <w:name w:val="Strong"/>
    <w:uiPriority w:val="22"/>
    <w:qFormat/>
    <w:rsid w:val="00E97063"/>
    <w:rPr>
      <w:rFonts w:cs="Times New Roman"/>
      <w:b/>
      <w:bCs/>
    </w:rPr>
  </w:style>
  <w:style w:type="paragraph" w:customStyle="1" w:styleId="10j1">
    <w:name w:val="10j大節符號項目1(自訂)"/>
    <w:link w:val="10j10"/>
    <w:rsid w:val="00E97063"/>
    <w:pPr>
      <w:adjustRightInd w:val="0"/>
      <w:snapToGrid w:val="0"/>
      <w:spacing w:afterLines="10"/>
      <w:ind w:left="1134" w:hanging="482"/>
    </w:pPr>
    <w:rPr>
      <w:rFonts w:ascii="Arial" w:eastAsia="文鼎細圓" w:hAnsi="Arial" w:cs="Arial"/>
      <w:kern w:val="2"/>
      <w:sz w:val="24"/>
      <w:szCs w:val="24"/>
    </w:rPr>
  </w:style>
  <w:style w:type="character" w:customStyle="1" w:styleId="10j10">
    <w:name w:val="10j大節符號項目1(自訂) 字元"/>
    <w:link w:val="10j1"/>
    <w:locked/>
    <w:rsid w:val="00E97063"/>
    <w:rPr>
      <w:rFonts w:ascii="Arial" w:eastAsia="文鼎細圓" w:hAnsi="Arial" w:cs="Arial"/>
      <w:kern w:val="2"/>
      <w:sz w:val="24"/>
      <w:szCs w:val="24"/>
      <w:lang w:val="en-US" w:eastAsia="zh-TW" w:bidi="ar-SA"/>
    </w:rPr>
  </w:style>
  <w:style w:type="paragraph" w:customStyle="1" w:styleId="40b1">
    <w:name w:val="40b圖案註解說明1(自訂)"/>
    <w:link w:val="40b10"/>
    <w:rsid w:val="00E97063"/>
    <w:pPr>
      <w:adjustRightInd w:val="0"/>
      <w:snapToGrid w:val="0"/>
      <w:jc w:val="center"/>
    </w:pPr>
    <w:rPr>
      <w:rFonts w:ascii="Calibri" w:eastAsia="文鼎細圓" w:hAnsi="Calibri" w:cs="Arial"/>
      <w:kern w:val="2"/>
      <w:sz w:val="22"/>
      <w:szCs w:val="24"/>
    </w:rPr>
  </w:style>
  <w:style w:type="character" w:customStyle="1" w:styleId="40b10">
    <w:name w:val="40b圖案註解說明1(自訂) 字元"/>
    <w:link w:val="40b1"/>
    <w:locked/>
    <w:rsid w:val="00E97063"/>
    <w:rPr>
      <w:rFonts w:ascii="Calibri" w:eastAsia="文鼎細圓" w:hAnsi="Calibri" w:cs="Arial"/>
      <w:kern w:val="2"/>
      <w:sz w:val="22"/>
      <w:szCs w:val="24"/>
      <w:lang w:val="en-US" w:eastAsia="zh-TW" w:bidi="ar-SA"/>
    </w:rPr>
  </w:style>
  <w:style w:type="paragraph" w:customStyle="1" w:styleId="56a11">
    <w:name w:val="56a大小測驗標題1(自訂)"/>
    <w:link w:val="56a12"/>
    <w:rsid w:val="00E97063"/>
    <w:pPr>
      <w:snapToGrid w:val="0"/>
      <w:spacing w:beforeLines="100" w:afterLines="20"/>
    </w:pPr>
    <w:rPr>
      <w:rFonts w:ascii="文鼎中隸" w:eastAsia="文鼎中隸" w:hAnsi="Calibri"/>
      <w:color w:val="0000CC"/>
      <w:kern w:val="2"/>
      <w:sz w:val="28"/>
      <w:szCs w:val="24"/>
    </w:rPr>
  </w:style>
  <w:style w:type="character" w:customStyle="1" w:styleId="56a12">
    <w:name w:val="56a大小測驗標題1(自訂) 字元"/>
    <w:link w:val="56a11"/>
    <w:locked/>
    <w:rsid w:val="00E97063"/>
    <w:rPr>
      <w:rFonts w:ascii="文鼎中隸" w:eastAsia="文鼎中隸" w:hAnsi="Calibri"/>
      <w:color w:val="0000CC"/>
      <w:kern w:val="2"/>
      <w:sz w:val="28"/>
      <w:szCs w:val="24"/>
      <w:lang w:val="en-US" w:eastAsia="zh-TW" w:bidi="ar-SA"/>
    </w:rPr>
  </w:style>
  <w:style w:type="paragraph" w:customStyle="1" w:styleId="56b11">
    <w:name w:val="56b大小測驗題目1(自定)"/>
    <w:link w:val="56b12"/>
    <w:rsid w:val="00E97063"/>
    <w:pPr>
      <w:snapToGrid w:val="0"/>
      <w:spacing w:beforeLines="10" w:afterLines="10"/>
      <w:ind w:left="480" w:hanging="480"/>
    </w:pPr>
    <w:rPr>
      <w:rFonts w:ascii="Eras Medium ITC" w:eastAsia="文鼎細黑" w:hAnsi="Eras Medium ITC" w:cs="Arial"/>
      <w:color w:val="1D1B11"/>
      <w:kern w:val="2"/>
      <w:sz w:val="22"/>
      <w:lang w:val="zh-TW"/>
    </w:rPr>
  </w:style>
  <w:style w:type="character" w:customStyle="1" w:styleId="56b12">
    <w:name w:val="56b大小測驗題目1(自定) 字元"/>
    <w:link w:val="56b11"/>
    <w:locked/>
    <w:rsid w:val="00E97063"/>
    <w:rPr>
      <w:rFonts w:ascii="Eras Medium ITC" w:eastAsia="文鼎細黑" w:hAnsi="Eras Medium ITC" w:cs="Arial"/>
      <w:color w:val="1D1B11"/>
      <w:kern w:val="2"/>
      <w:sz w:val="22"/>
      <w:lang w:val="zh-TW" w:eastAsia="zh-TW" w:bidi="ar-SA"/>
    </w:rPr>
  </w:style>
  <w:style w:type="paragraph" w:customStyle="1" w:styleId="56c11">
    <w:name w:val="56c大小測驗子題1(自訂)"/>
    <w:link w:val="56c12"/>
    <w:rsid w:val="00E97063"/>
    <w:pPr>
      <w:ind w:left="960" w:hanging="480"/>
    </w:pPr>
    <w:rPr>
      <w:rFonts w:ascii="Arial" w:eastAsia="新細明體" w:hAnsi="Arial" w:cs="Arial"/>
      <w:color w:val="4A442A"/>
      <w:kern w:val="2"/>
      <w:sz w:val="22"/>
      <w:lang w:val="zh-TW"/>
    </w:rPr>
  </w:style>
  <w:style w:type="character" w:customStyle="1" w:styleId="56c12">
    <w:name w:val="56c大小測驗子題1(自訂) 字元"/>
    <w:link w:val="56c11"/>
    <w:locked/>
    <w:rsid w:val="00E97063"/>
    <w:rPr>
      <w:rFonts w:ascii="Arial" w:eastAsia="新細明體" w:hAnsi="Arial" w:cs="Arial"/>
      <w:color w:val="4A442A"/>
      <w:kern w:val="2"/>
      <w:sz w:val="22"/>
      <w:lang w:val="zh-TW" w:eastAsia="zh-TW" w:bidi="ar-SA"/>
    </w:rPr>
  </w:style>
  <w:style w:type="paragraph" w:customStyle="1" w:styleId="56e11">
    <w:name w:val="56e大小測驗註解1(自訂)"/>
    <w:link w:val="56e12"/>
    <w:rsid w:val="00E97063"/>
    <w:pPr>
      <w:snapToGrid w:val="0"/>
      <w:spacing w:beforeLines="50" w:afterLines="20"/>
      <w:ind w:left="851"/>
    </w:pPr>
    <w:rPr>
      <w:rFonts w:ascii="華康竹風體 Std W4" w:eastAsia="華康竹風體 Std W4" w:hAnsi="華康竹風體 Std W4" w:cs="Arial"/>
      <w:color w:val="403152"/>
      <w:kern w:val="2"/>
      <w:sz w:val="22"/>
      <w:lang w:val="zh-TW"/>
    </w:rPr>
  </w:style>
  <w:style w:type="character" w:customStyle="1" w:styleId="56e12">
    <w:name w:val="56e大小測驗註解1(自訂) 字元"/>
    <w:link w:val="56e11"/>
    <w:locked/>
    <w:rsid w:val="00E97063"/>
    <w:rPr>
      <w:rFonts w:ascii="華康竹風體 Std W4" w:eastAsia="華康竹風體 Std W4" w:hAnsi="華康竹風體 Std W4" w:cs="Arial"/>
      <w:color w:val="403152"/>
      <w:kern w:val="2"/>
      <w:sz w:val="22"/>
      <w:lang w:val="zh-TW" w:eastAsia="zh-TW" w:bidi="ar-SA"/>
    </w:rPr>
  </w:style>
  <w:style w:type="paragraph" w:customStyle="1" w:styleId="10j2">
    <w:name w:val="10j大節符號項目2(自訂)"/>
    <w:link w:val="10j20"/>
    <w:rsid w:val="00E97063"/>
    <w:pPr>
      <w:adjustRightInd w:val="0"/>
      <w:snapToGrid w:val="0"/>
      <w:ind w:left="1418" w:hanging="482"/>
    </w:pPr>
    <w:rPr>
      <w:rFonts w:ascii="Arial" w:eastAsia="文鼎細圓" w:hAnsi="Arial" w:cs="Arial"/>
      <w:kern w:val="2"/>
      <w:sz w:val="24"/>
      <w:szCs w:val="24"/>
    </w:rPr>
  </w:style>
  <w:style w:type="character" w:customStyle="1" w:styleId="10j20">
    <w:name w:val="10j大節符號項目2(自訂) 字元"/>
    <w:link w:val="10j2"/>
    <w:locked/>
    <w:rsid w:val="00E97063"/>
    <w:rPr>
      <w:rFonts w:ascii="Arial" w:eastAsia="文鼎細圓" w:hAnsi="Arial" w:cs="Arial"/>
      <w:kern w:val="2"/>
      <w:sz w:val="24"/>
      <w:szCs w:val="24"/>
      <w:lang w:val="en-US" w:eastAsia="zh-TW" w:bidi="ar-SA"/>
    </w:rPr>
  </w:style>
  <w:style w:type="paragraph" w:customStyle="1" w:styleId="end">
    <w:name w:val="end"/>
    <w:basedOn w:val="a3"/>
    <w:rsid w:val="00E97063"/>
    <w:pPr>
      <w:spacing w:line="320" w:lineRule="atLeast"/>
      <w:ind w:left="284" w:right="284"/>
    </w:pPr>
    <w:rPr>
      <w:rFonts w:ascii="Cambria" w:eastAsia="文鼎中隸" w:hAnsi="Cambria"/>
    </w:rPr>
  </w:style>
  <w:style w:type="paragraph" w:customStyle="1" w:styleId="end1">
    <w:name w:val="end1"/>
    <w:basedOn w:val="a3"/>
    <w:link w:val="end10"/>
    <w:rsid w:val="00E97063"/>
    <w:pPr>
      <w:snapToGrid w:val="0"/>
      <w:spacing w:before="240" w:after="0"/>
      <w:jc w:val="center"/>
    </w:pPr>
    <w:rPr>
      <w:rFonts w:ascii="Arial" w:eastAsia="文鼎中特圓" w:hAnsi="Arial" w:cs="Arial"/>
      <w:color w:val="333333"/>
      <w:sz w:val="24"/>
    </w:rPr>
  </w:style>
  <w:style w:type="character" w:customStyle="1" w:styleId="end10">
    <w:name w:val="end1 字元"/>
    <w:link w:val="end1"/>
    <w:rsid w:val="00E97063"/>
    <w:rPr>
      <w:rFonts w:ascii="Arial" w:eastAsia="文鼎中特圓" w:hAnsi="Arial" w:cs="Arial"/>
      <w:color w:val="333333"/>
      <w:spacing w:val="10"/>
      <w:sz w:val="24"/>
      <w:szCs w:val="18"/>
      <w:lang w:val="en-US" w:eastAsia="zh-TW" w:bidi="ar-SA"/>
    </w:rPr>
  </w:style>
  <w:style w:type="paragraph" w:customStyle="1" w:styleId="1c">
    <w:name w:val="樣式1"/>
    <w:basedOn w:val="end1"/>
    <w:rsid w:val="00E97063"/>
    <w:rPr>
      <w:color w:val="4D4D4D"/>
    </w:rPr>
  </w:style>
  <w:style w:type="paragraph" w:customStyle="1" w:styleId="wtnl1">
    <w:name w:val="wtnl1"/>
    <w:basedOn w:val="wt"/>
    <w:rsid w:val="00E97063"/>
    <w:pPr>
      <w:numPr>
        <w:numId w:val="12"/>
      </w:numPr>
      <w:spacing w:before="40" w:after="0"/>
    </w:pPr>
  </w:style>
  <w:style w:type="paragraph" w:customStyle="1" w:styleId="tip3">
    <w:name w:val="tip3"/>
    <w:basedOn w:val="4"/>
    <w:rsid w:val="00E97063"/>
    <w:pPr>
      <w:spacing w:after="0"/>
      <w:ind w:left="340"/>
    </w:pPr>
  </w:style>
  <w:style w:type="paragraph" w:customStyle="1" w:styleId="end2">
    <w:name w:val="end2"/>
    <w:basedOn w:val="end1"/>
    <w:link w:val="end20"/>
    <w:rsid w:val="00E97063"/>
    <w:rPr>
      <w:rFonts w:eastAsia="文鼎中特明"/>
      <w:sz w:val="22"/>
      <w:szCs w:val="22"/>
    </w:rPr>
  </w:style>
  <w:style w:type="character" w:customStyle="1" w:styleId="end20">
    <w:name w:val="end2 字元"/>
    <w:link w:val="end2"/>
    <w:rsid w:val="00E97063"/>
    <w:rPr>
      <w:rFonts w:ascii="Arial" w:eastAsia="文鼎中特明" w:hAnsi="Arial" w:cs="Arial"/>
      <w:color w:val="333333"/>
      <w:spacing w:val="10"/>
      <w:sz w:val="22"/>
      <w:szCs w:val="22"/>
      <w:lang w:val="en-US" w:eastAsia="zh-TW" w:bidi="ar-SA"/>
    </w:rPr>
  </w:style>
  <w:style w:type="paragraph" w:customStyle="1" w:styleId="end3">
    <w:name w:val="end3"/>
    <w:basedOn w:val="end1"/>
    <w:link w:val="end30"/>
    <w:rsid w:val="00E97063"/>
  </w:style>
  <w:style w:type="character" w:customStyle="1" w:styleId="end30">
    <w:name w:val="end3 字元"/>
    <w:link w:val="end3"/>
    <w:rsid w:val="00E97063"/>
    <w:rPr>
      <w:rFonts w:ascii="Arial" w:eastAsia="文鼎中特圓" w:hAnsi="Arial" w:cs="Arial"/>
      <w:color w:val="333333"/>
      <w:spacing w:val="10"/>
      <w:sz w:val="24"/>
      <w:szCs w:val="18"/>
      <w:lang w:val="en-US" w:eastAsia="zh-TW" w:bidi="ar-SA"/>
    </w:rPr>
  </w:style>
  <w:style w:type="paragraph" w:customStyle="1" w:styleId="Nl2">
    <w:name w:val="Nl2"/>
    <w:basedOn w:val="NNL2"/>
    <w:rsid w:val="00E97063"/>
    <w:pPr>
      <w:numPr>
        <w:numId w:val="0"/>
      </w:numPr>
    </w:pPr>
  </w:style>
  <w:style w:type="paragraph" w:customStyle="1" w:styleId="end311">
    <w:name w:val="樣式 end3 + 11 點"/>
    <w:basedOn w:val="end3"/>
    <w:link w:val="end3110"/>
    <w:rsid w:val="00E97063"/>
    <w:pPr>
      <w:outlineLvl w:val="0"/>
    </w:pPr>
    <w:rPr>
      <w:sz w:val="22"/>
    </w:rPr>
  </w:style>
  <w:style w:type="character" w:customStyle="1" w:styleId="end3110">
    <w:name w:val="樣式 end3 + 11 點 字元"/>
    <w:link w:val="end311"/>
    <w:rsid w:val="00E97063"/>
    <w:rPr>
      <w:rFonts w:ascii="Arial" w:eastAsia="文鼎中特圓" w:hAnsi="Arial" w:cs="Arial"/>
      <w:color w:val="333333"/>
      <w:spacing w:val="10"/>
      <w:sz w:val="22"/>
      <w:szCs w:val="18"/>
      <w:lang w:val="en-US" w:eastAsia="zh-TW" w:bidi="ar-SA"/>
    </w:rPr>
  </w:style>
  <w:style w:type="paragraph" w:customStyle="1" w:styleId="80e13">
    <w:name w:val="80e本章作業數字項目1(自訂)"/>
    <w:link w:val="80e14"/>
    <w:rsid w:val="00E97063"/>
    <w:pPr>
      <w:snapToGrid w:val="0"/>
      <w:ind w:left="1440" w:hanging="480"/>
    </w:pPr>
    <w:rPr>
      <w:rFonts w:ascii="Calibri" w:eastAsia="新細明體" w:hAnsi="Calibri"/>
      <w:color w:val="4C5F27"/>
      <w:kern w:val="2"/>
    </w:rPr>
  </w:style>
  <w:style w:type="character" w:customStyle="1" w:styleId="80e14">
    <w:name w:val="80e本章作業數字項目1(自訂) 字元"/>
    <w:link w:val="80e13"/>
    <w:locked/>
    <w:rsid w:val="00E97063"/>
    <w:rPr>
      <w:rFonts w:ascii="Calibri" w:eastAsia="新細明體" w:hAnsi="Calibri"/>
      <w:color w:val="4C5F27"/>
      <w:kern w:val="2"/>
      <w:lang w:val="en-US" w:eastAsia="zh-TW" w:bidi="ar-SA"/>
    </w:rPr>
  </w:style>
  <w:style w:type="paragraph" w:customStyle="1" w:styleId="80h11">
    <w:name w:val="80h本章作業步驟1(自訂)"/>
    <w:link w:val="80h12"/>
    <w:rsid w:val="00E97063"/>
    <w:pPr>
      <w:adjustRightInd w:val="0"/>
      <w:snapToGrid w:val="0"/>
      <w:ind w:left="480" w:hanging="480"/>
    </w:pPr>
    <w:rPr>
      <w:rFonts w:ascii="Eras Medium ITC" w:eastAsia="文鼎細黑" w:hAnsi="Eras Medium ITC"/>
      <w:color w:val="002060"/>
      <w:kern w:val="2"/>
      <w:sz w:val="22"/>
    </w:rPr>
  </w:style>
  <w:style w:type="character" w:customStyle="1" w:styleId="80h12">
    <w:name w:val="80h本章作業步驟1(自訂) 字元"/>
    <w:link w:val="80h11"/>
    <w:locked/>
    <w:rsid w:val="00E97063"/>
    <w:rPr>
      <w:rFonts w:ascii="Eras Medium ITC" w:eastAsia="文鼎細黑" w:hAnsi="Eras Medium ITC"/>
      <w:color w:val="002060"/>
      <w:kern w:val="2"/>
      <w:sz w:val="22"/>
      <w:lang w:val="en-US" w:eastAsia="zh-TW" w:bidi="ar-SA"/>
    </w:rPr>
  </w:style>
  <w:style w:type="paragraph" w:customStyle="1" w:styleId="80g11">
    <w:name w:val="80g本章作業項目說明1(自訂)"/>
    <w:link w:val="80g12"/>
    <w:rsid w:val="00E97063"/>
    <w:pPr>
      <w:spacing w:beforeLines="20" w:afterLines="20"/>
      <w:ind w:leftChars="236" w:left="566"/>
    </w:pPr>
    <w:rPr>
      <w:rFonts w:ascii="Eras Medium ITC" w:eastAsia="文鼎細黑" w:hAnsi="Eras Medium ITC"/>
      <w:color w:val="1D1B11"/>
      <w:kern w:val="2"/>
      <w:sz w:val="24"/>
    </w:rPr>
  </w:style>
  <w:style w:type="character" w:customStyle="1" w:styleId="80g12">
    <w:name w:val="80g本章作業項目說明1(自訂) 字元"/>
    <w:link w:val="80g11"/>
    <w:locked/>
    <w:rsid w:val="00E97063"/>
    <w:rPr>
      <w:rFonts w:ascii="Eras Medium ITC" w:eastAsia="文鼎細黑" w:hAnsi="Eras Medium ITC"/>
      <w:color w:val="1D1B11"/>
      <w:kern w:val="2"/>
      <w:sz w:val="24"/>
      <w:lang w:val="en-US" w:eastAsia="zh-TW" w:bidi="ar-SA"/>
    </w:rPr>
  </w:style>
  <w:style w:type="paragraph" w:customStyle="1" w:styleId="nT1">
    <w:name w:val="nT1"/>
    <w:basedOn w:val="a3"/>
    <w:rsid w:val="00E97063"/>
    <w:pPr>
      <w:spacing w:before="0" w:after="120"/>
      <w:ind w:left="397"/>
    </w:pPr>
  </w:style>
  <w:style w:type="paragraph" w:customStyle="1" w:styleId="tip4">
    <w:name w:val="tip4"/>
    <w:basedOn w:val="tip3"/>
    <w:rsid w:val="00E97063"/>
  </w:style>
  <w:style w:type="paragraph" w:customStyle="1" w:styleId="nt10">
    <w:name w:val="nt1"/>
    <w:basedOn w:val="t1"/>
    <w:rsid w:val="00F41721"/>
    <w:pPr>
      <w:spacing w:after="120"/>
    </w:pPr>
  </w:style>
  <w:style w:type="paragraph" w:customStyle="1" w:styleId="80e15">
    <w:name w:val="80e本章作業子題1(自訂)"/>
    <w:link w:val="80e16"/>
    <w:rsid w:val="002F33FC"/>
    <w:pPr>
      <w:adjustRightInd w:val="0"/>
      <w:snapToGrid w:val="0"/>
      <w:spacing w:beforeLines="20" w:afterLines="20"/>
      <w:ind w:left="964" w:hanging="482"/>
    </w:pPr>
    <w:rPr>
      <w:rFonts w:ascii="Calibri" w:eastAsia="文鼎細圓" w:hAnsi="Calibri" w:cs="Arial"/>
      <w:kern w:val="2"/>
      <w:sz w:val="24"/>
      <w:szCs w:val="24"/>
    </w:rPr>
  </w:style>
  <w:style w:type="character" w:customStyle="1" w:styleId="80e16">
    <w:name w:val="80e本章作業子題1(自訂) 字元"/>
    <w:link w:val="80e15"/>
    <w:locked/>
    <w:rsid w:val="002F33FC"/>
    <w:rPr>
      <w:rFonts w:ascii="Calibri" w:eastAsia="文鼎細圓" w:hAnsi="Calibri" w:cs="Arial"/>
      <w:kern w:val="2"/>
      <w:sz w:val="24"/>
      <w:szCs w:val="24"/>
      <w:lang w:val="en-US" w:eastAsia="zh-TW" w:bidi="ar-SA"/>
    </w:rPr>
  </w:style>
  <w:style w:type="paragraph" w:customStyle="1" w:styleId="80m11">
    <w:name w:val="80m本章作業數字項目1(自訂)"/>
    <w:link w:val="80m12"/>
    <w:rsid w:val="002F33FC"/>
    <w:pPr>
      <w:adjustRightInd w:val="0"/>
      <w:snapToGrid w:val="0"/>
      <w:spacing w:afterLines="10"/>
      <w:ind w:left="992" w:hanging="482"/>
    </w:pPr>
    <w:rPr>
      <w:rFonts w:ascii="Calibri" w:eastAsia="華康圓體 Std W3" w:hAnsi="Calibri" w:cs="微軟正黑體"/>
      <w:color w:val="0F243E"/>
      <w:kern w:val="2"/>
      <w:sz w:val="22"/>
    </w:rPr>
  </w:style>
  <w:style w:type="character" w:customStyle="1" w:styleId="80m12">
    <w:name w:val="80m本章作業數字項目1(自訂) 字元"/>
    <w:link w:val="80m11"/>
    <w:locked/>
    <w:rsid w:val="002F33FC"/>
    <w:rPr>
      <w:rFonts w:ascii="Calibri" w:eastAsia="華康圓體 Std W3" w:hAnsi="Calibri" w:cs="微軟正黑體"/>
      <w:color w:val="0F243E"/>
      <w:kern w:val="2"/>
      <w:sz w:val="22"/>
      <w:lang w:val="en-US" w:eastAsia="zh-TW" w:bidi="ar-SA"/>
    </w:rPr>
  </w:style>
  <w:style w:type="paragraph" w:customStyle="1" w:styleId="80o11">
    <w:name w:val="80o本章作業項目說明1(自訂)"/>
    <w:link w:val="80o12"/>
    <w:rsid w:val="002F33FC"/>
    <w:pPr>
      <w:adjustRightInd w:val="0"/>
      <w:snapToGrid w:val="0"/>
      <w:spacing w:afterLines="10"/>
      <w:ind w:leftChars="413" w:left="991"/>
    </w:pPr>
    <w:rPr>
      <w:rFonts w:ascii="微軟正黑體" w:eastAsia="微軟正黑體" w:hAnsi="微軟正黑體" w:cs="微軟正黑體"/>
      <w:color w:val="884106"/>
      <w:kern w:val="2"/>
    </w:rPr>
  </w:style>
  <w:style w:type="character" w:customStyle="1" w:styleId="80o12">
    <w:name w:val="80o本章作業項目說明1(自訂) 字元"/>
    <w:link w:val="80o11"/>
    <w:locked/>
    <w:rsid w:val="002F33FC"/>
    <w:rPr>
      <w:rFonts w:ascii="微軟正黑體" w:eastAsia="微軟正黑體" w:hAnsi="微軟正黑體" w:cs="微軟正黑體"/>
      <w:color w:val="884106"/>
      <w:kern w:val="2"/>
      <w:lang w:val="en-US" w:eastAsia="zh-TW" w:bidi="ar-SA"/>
    </w:rPr>
  </w:style>
  <w:style w:type="paragraph" w:customStyle="1" w:styleId="40b">
    <w:name w:val="40b圖案註解說明(自訂)"/>
    <w:link w:val="40b0"/>
    <w:rsid w:val="002F33FC"/>
    <w:pPr>
      <w:adjustRightInd w:val="0"/>
      <w:snapToGrid w:val="0"/>
      <w:jc w:val="center"/>
    </w:pPr>
    <w:rPr>
      <w:rFonts w:ascii="Calibri" w:eastAsia="文鼎細圓" w:hAnsi="Calibri" w:cs="Arial"/>
      <w:kern w:val="2"/>
      <w:sz w:val="22"/>
      <w:szCs w:val="24"/>
    </w:rPr>
  </w:style>
  <w:style w:type="character" w:customStyle="1" w:styleId="40b0">
    <w:name w:val="40b圖案註解說明(自訂) 字元"/>
    <w:link w:val="40b"/>
    <w:locked/>
    <w:rsid w:val="002F33FC"/>
    <w:rPr>
      <w:rFonts w:ascii="Calibri" w:eastAsia="文鼎細圓" w:hAnsi="Calibri" w:cs="Arial"/>
      <w:kern w:val="2"/>
      <w:sz w:val="22"/>
      <w:szCs w:val="24"/>
      <w:lang w:val="en-US" w:eastAsia="zh-TW" w:bidi="ar-SA"/>
    </w:rPr>
  </w:style>
  <w:style w:type="paragraph" w:customStyle="1" w:styleId="80d2">
    <w:name w:val="80d本章作業題目說明2(自訂)"/>
    <w:link w:val="80d20"/>
    <w:rsid w:val="002F33FC"/>
    <w:pPr>
      <w:adjustRightInd w:val="0"/>
      <w:snapToGrid w:val="0"/>
      <w:spacing w:beforeLines="20" w:afterLines="20"/>
      <w:ind w:leftChars="177" w:left="425"/>
    </w:pPr>
    <w:rPr>
      <w:rFonts w:ascii="Calibri" w:eastAsia="文鼎細圓" w:hAnsi="Calibri"/>
      <w:color w:val="2E3917"/>
      <w:kern w:val="2"/>
      <w:sz w:val="22"/>
    </w:rPr>
  </w:style>
  <w:style w:type="character" w:customStyle="1" w:styleId="80d20">
    <w:name w:val="80d本章作業題目說明2(自訂) 字元"/>
    <w:link w:val="80d2"/>
    <w:locked/>
    <w:rsid w:val="002F33FC"/>
    <w:rPr>
      <w:rFonts w:ascii="Calibri" w:eastAsia="文鼎細圓" w:hAnsi="Calibri"/>
      <w:color w:val="2E3917"/>
      <w:kern w:val="2"/>
      <w:sz w:val="22"/>
      <w:lang w:val="en-US" w:eastAsia="zh-TW" w:bidi="ar-SA"/>
    </w:rPr>
  </w:style>
  <w:style w:type="paragraph" w:customStyle="1" w:styleId="80d13">
    <w:name w:val="80d本章作業題目說明1(自訂)"/>
    <w:link w:val="80d14"/>
    <w:rsid w:val="002F33FC"/>
    <w:pPr>
      <w:adjustRightInd w:val="0"/>
      <w:snapToGrid w:val="0"/>
      <w:ind w:leftChars="177" w:left="425"/>
    </w:pPr>
    <w:rPr>
      <w:rFonts w:ascii="Calibri" w:eastAsia="文鼎細圓" w:hAnsi="Calibri"/>
      <w:color w:val="1D1B11"/>
      <w:kern w:val="2"/>
      <w:sz w:val="24"/>
    </w:rPr>
  </w:style>
  <w:style w:type="character" w:customStyle="1" w:styleId="80d14">
    <w:name w:val="80d本章作業題目說明1(自訂) 字元"/>
    <w:link w:val="80d13"/>
    <w:locked/>
    <w:rsid w:val="002F33FC"/>
    <w:rPr>
      <w:rFonts w:ascii="Calibri" w:eastAsia="文鼎細圓" w:hAnsi="Calibri"/>
      <w:color w:val="1D1B11"/>
      <w:kern w:val="2"/>
      <w:sz w:val="24"/>
      <w:lang w:val="en-US" w:eastAsia="zh-TW" w:bidi="ar-SA"/>
    </w:rPr>
  </w:style>
  <w:style w:type="paragraph" w:customStyle="1" w:styleId="80n11">
    <w:name w:val="80n本章作業符號項目1(自訂)"/>
    <w:link w:val="80n12"/>
    <w:rsid w:val="002F33FC"/>
    <w:pPr>
      <w:tabs>
        <w:tab w:val="num" w:pos="794"/>
      </w:tabs>
      <w:adjustRightInd w:val="0"/>
      <w:snapToGrid w:val="0"/>
      <w:spacing w:beforeLines="20"/>
      <w:ind w:leftChars="200" w:left="962" w:hanging="482"/>
    </w:pPr>
    <w:rPr>
      <w:rFonts w:ascii="Eras Medium ITC" w:eastAsia="文鼎細黑" w:hAnsi="Eras Medium ITC" w:cs="微軟正黑體"/>
      <w:kern w:val="2"/>
      <w:sz w:val="22"/>
      <w:szCs w:val="24"/>
    </w:rPr>
  </w:style>
  <w:style w:type="character" w:customStyle="1" w:styleId="80n12">
    <w:name w:val="80n本章作業符號項目1(自訂) 字元"/>
    <w:link w:val="80n11"/>
    <w:locked/>
    <w:rsid w:val="002F33FC"/>
    <w:rPr>
      <w:rFonts w:ascii="Eras Medium ITC" w:eastAsia="文鼎細黑" w:hAnsi="Eras Medium ITC" w:cs="微軟正黑體"/>
      <w:kern w:val="2"/>
      <w:sz w:val="22"/>
      <w:szCs w:val="24"/>
    </w:rPr>
  </w:style>
  <w:style w:type="paragraph" w:customStyle="1" w:styleId="52c1">
    <w:name w:val="52c大小秘訣數字項目1(自訂)"/>
    <w:link w:val="52c10"/>
    <w:rsid w:val="002F33FC"/>
    <w:pPr>
      <w:tabs>
        <w:tab w:val="num" w:pos="794"/>
      </w:tabs>
      <w:adjustRightInd w:val="0"/>
      <w:snapToGrid w:val="0"/>
      <w:spacing w:afterLines="30"/>
      <w:ind w:left="1049" w:hanging="482"/>
    </w:pPr>
    <w:rPr>
      <w:rFonts w:ascii="Calibri" w:eastAsia="文鼎中隸" w:hAnsi="Calibri"/>
      <w:color w:val="7A0017"/>
      <w:kern w:val="2"/>
      <w:sz w:val="22"/>
      <w:szCs w:val="24"/>
    </w:rPr>
  </w:style>
  <w:style w:type="character" w:customStyle="1" w:styleId="52c10">
    <w:name w:val="52c大小秘訣數字項目1(自訂) 字元"/>
    <w:link w:val="52c1"/>
    <w:locked/>
    <w:rsid w:val="002F33FC"/>
    <w:rPr>
      <w:rFonts w:ascii="Calibri" w:eastAsia="文鼎中隸" w:hAnsi="Calibri"/>
      <w:color w:val="7A0017"/>
      <w:kern w:val="2"/>
      <w:sz w:val="22"/>
      <w:szCs w:val="24"/>
    </w:rPr>
  </w:style>
  <w:style w:type="paragraph" w:customStyle="1" w:styleId="80s1">
    <w:name w:val="80s本章作業註解1(自訂)"/>
    <w:link w:val="80s10"/>
    <w:rsid w:val="002F33FC"/>
    <w:pPr>
      <w:adjustRightInd w:val="0"/>
      <w:snapToGrid w:val="0"/>
      <w:ind w:leftChars="177" w:left="425"/>
    </w:pPr>
    <w:rPr>
      <w:rFonts w:ascii="Eras Medium ITC" w:eastAsia="文鼎細楷" w:hAnsi="Eras Medium ITC"/>
      <w:color w:val="215868"/>
      <w:kern w:val="2"/>
    </w:rPr>
  </w:style>
  <w:style w:type="character" w:customStyle="1" w:styleId="80s10">
    <w:name w:val="80s本章作業註解1(自訂) 字元"/>
    <w:link w:val="80s1"/>
    <w:locked/>
    <w:rsid w:val="002F33FC"/>
    <w:rPr>
      <w:rFonts w:ascii="Eras Medium ITC" w:eastAsia="文鼎細楷" w:hAnsi="Eras Medium ITC"/>
      <w:color w:val="215868"/>
      <w:kern w:val="2"/>
      <w:lang w:val="en-US" w:eastAsia="zh-TW" w:bidi="ar-SA"/>
    </w:rPr>
  </w:style>
  <w:style w:type="paragraph" w:customStyle="1" w:styleId="nt2">
    <w:name w:val="nt2"/>
    <w:basedOn w:val="nt10"/>
    <w:rsid w:val="002F33FC"/>
    <w:pPr>
      <w:ind w:left="794"/>
    </w:pPr>
  </w:style>
  <w:style w:type="paragraph" w:customStyle="1" w:styleId="nBL3">
    <w:name w:val="nBL3"/>
    <w:basedOn w:val="nt2"/>
    <w:rsid w:val="00F41721"/>
    <w:pPr>
      <w:numPr>
        <w:numId w:val="4"/>
      </w:numPr>
      <w:spacing w:after="40"/>
    </w:pPr>
  </w:style>
  <w:style w:type="paragraph" w:customStyle="1" w:styleId="wtt1">
    <w:name w:val="wtt1"/>
    <w:basedOn w:val="wt"/>
    <w:rsid w:val="00A53C14"/>
    <w:pPr>
      <w:spacing w:before="0"/>
      <w:ind w:left="510"/>
    </w:pPr>
  </w:style>
  <w:style w:type="paragraph" w:customStyle="1" w:styleId="wtbl2">
    <w:name w:val="wtbl2"/>
    <w:basedOn w:val="wtt1"/>
    <w:rsid w:val="00A53C14"/>
    <w:pPr>
      <w:numPr>
        <w:numId w:val="5"/>
      </w:numPr>
    </w:pPr>
  </w:style>
  <w:style w:type="paragraph" w:styleId="affffd">
    <w:name w:val="Revision"/>
    <w:hidden/>
    <w:uiPriority w:val="99"/>
    <w:semiHidden/>
    <w:rsid w:val="00B3508B"/>
    <w:rPr>
      <w:rFonts w:eastAsia="文鼎細明"/>
      <w:spacing w:val="10"/>
      <w:sz w:val="22"/>
      <w:szCs w:val="18"/>
    </w:rPr>
  </w:style>
  <w:style w:type="character" w:customStyle="1" w:styleId="f10">
    <w:name w:val="f1 字元 字元"/>
    <w:link w:val="f1"/>
    <w:rsid w:val="00E97063"/>
    <w:rPr>
      <w:rFonts w:ascii="Swis721 Lt BT" w:eastAsia="文鼎中圓" w:hAnsi="Swis721 Lt BT"/>
      <w:spacing w:val="10"/>
      <w:szCs w:val="18"/>
      <w:lang w:val="en-US" w:eastAsia="zh-TW" w:bidi="ar-SA"/>
    </w:rPr>
  </w:style>
  <w:style w:type="numbering" w:customStyle="1" w:styleId="12">
    <w:name w:val="樣式 項目符號 12 點 黑色"/>
    <w:basedOn w:val="a6"/>
    <w:rsid w:val="00E97063"/>
    <w:pPr>
      <w:numPr>
        <w:numId w:val="13"/>
      </w:numPr>
    </w:pPr>
  </w:style>
  <w:style w:type="paragraph" w:customStyle="1" w:styleId="1071">
    <w:name w:val="樣式 樣式 開端+ + 右:  10.7 字元 + (中文) 文鼎中黑"/>
    <w:basedOn w:val="107"/>
    <w:link w:val="1072"/>
    <w:rsid w:val="00E97063"/>
    <w:rPr>
      <w:rFonts w:eastAsia="文鼎中圓"/>
    </w:rPr>
  </w:style>
  <w:style w:type="character" w:customStyle="1" w:styleId="affff2">
    <w:name w:val="開端+ 字元"/>
    <w:link w:val="affff1"/>
    <w:rsid w:val="00E97063"/>
    <w:rPr>
      <w:rFonts w:ascii="Swis721 Lt BT" w:eastAsia="華康細黑體" w:hAnsi="Swis721 Lt BT" w:cs="新細明體"/>
      <w:spacing w:val="10"/>
      <w:sz w:val="24"/>
      <w:szCs w:val="19"/>
      <w:lang w:val="en-US" w:eastAsia="zh-TW" w:bidi="ar-SA"/>
    </w:rPr>
  </w:style>
  <w:style w:type="character" w:customStyle="1" w:styleId="1070">
    <w:name w:val="樣式 開端+ + 右:  10.7 字元 字元"/>
    <w:link w:val="107"/>
    <w:rsid w:val="00E97063"/>
    <w:rPr>
      <w:rFonts w:ascii="Swis721 Lt BT" w:eastAsia="華康中黑體" w:hAnsi="Swis721 Lt BT" w:cs="新細明體"/>
      <w:color w:val="000000"/>
      <w:spacing w:val="10"/>
      <w:sz w:val="24"/>
      <w:szCs w:val="19"/>
      <w:lang w:val="en-US" w:eastAsia="zh-TW" w:bidi="ar-SA"/>
    </w:rPr>
  </w:style>
  <w:style w:type="character" w:customStyle="1" w:styleId="1072">
    <w:name w:val="樣式 樣式 開端+ + 右:  10.7 字元 + (中文) 文鼎中黑 字元"/>
    <w:link w:val="1071"/>
    <w:rsid w:val="00E97063"/>
    <w:rPr>
      <w:rFonts w:ascii="Swis721 Lt BT" w:eastAsia="文鼎中圓" w:hAnsi="Swis721 Lt BT" w:cs="新細明體"/>
      <w:color w:val="000000"/>
      <w:spacing w:val="10"/>
      <w:sz w:val="24"/>
      <w:szCs w:val="19"/>
      <w:lang w:val="en-US" w:eastAsia="zh-TW" w:bidi="ar-SA"/>
    </w:rPr>
  </w:style>
  <w:style w:type="paragraph" w:customStyle="1" w:styleId="a2">
    <w:name w:val="項目編號(四角星)"/>
    <w:basedOn w:val="t1"/>
    <w:rsid w:val="009C7066"/>
    <w:pPr>
      <w:numPr>
        <w:numId w:val="14"/>
      </w:numPr>
      <w:spacing w:after="40"/>
    </w:pPr>
  </w:style>
  <w:style w:type="paragraph" w:customStyle="1" w:styleId="Android6-">
    <w:name w:val="Android 6-程式碼行號"/>
    <w:basedOn w:val="a3"/>
    <w:uiPriority w:val="99"/>
    <w:rsid w:val="009C7066"/>
    <w:pPr>
      <w:widowControl w:val="0"/>
      <w:kinsoku w:val="0"/>
      <w:overflowPunct w:val="0"/>
      <w:topLinePunct w:val="0"/>
      <w:autoSpaceDE w:val="0"/>
      <w:autoSpaceDN w:val="0"/>
      <w:adjustRightInd/>
      <w:snapToGrid w:val="0"/>
      <w:spacing w:before="0" w:after="40" w:line="260" w:lineRule="exact"/>
      <w:jc w:val="right"/>
      <w:textAlignment w:val="auto"/>
    </w:pPr>
    <w:rPr>
      <w:rFonts w:ascii="Arial" w:hAnsi="Arial"/>
      <w:kern w:val="2"/>
      <w:sz w:val="18"/>
    </w:rPr>
  </w:style>
  <w:style w:type="paragraph" w:customStyle="1" w:styleId="-4">
    <w:name w:val="項目編號(四菱形-黑)"/>
    <w:basedOn w:val="a3"/>
    <w:qFormat/>
    <w:rsid w:val="009C7066"/>
    <w:pPr>
      <w:spacing w:after="120"/>
    </w:pPr>
  </w:style>
  <w:style w:type="paragraph" w:customStyle="1" w:styleId="Nt11">
    <w:name w:val="Nt1"/>
    <w:basedOn w:val="a2"/>
    <w:rsid w:val="00D2254B"/>
    <w:pPr>
      <w:numPr>
        <w:numId w:val="0"/>
      </w:numPr>
      <w:spacing w:after="80"/>
      <w:ind w:left="397"/>
    </w:pPr>
  </w:style>
  <w:style w:type="character" w:customStyle="1" w:styleId="pp">
    <w:name w:val="pp"/>
    <w:rsid w:val="00D2254B"/>
    <w:rPr>
      <w:rFonts w:ascii="Swis721 Md BT" w:eastAsia="華康粗黑體" w:hAnsi="Swis721 Md BT"/>
    </w:rPr>
  </w:style>
  <w:style w:type="paragraph" w:customStyle="1" w:styleId="Ntip">
    <w:name w:val="Ntip"/>
    <w:basedOn w:val="Nt11"/>
    <w:rsid w:val="00F33232"/>
    <w:pPr>
      <w:tabs>
        <w:tab w:val="left" w:pos="1134"/>
      </w:tabs>
      <w:spacing w:before="80"/>
      <w:ind w:left="1134" w:hanging="737"/>
    </w:pPr>
    <w:rPr>
      <w:rFonts w:eastAsia="文鼎中楷"/>
    </w:rPr>
  </w:style>
  <w:style w:type="paragraph" w:customStyle="1" w:styleId="Nc">
    <w:name w:val="Nc"/>
    <w:basedOn w:val="Android6-"/>
    <w:rsid w:val="007F13D3"/>
    <w:pPr>
      <w:pBdr>
        <w:top w:val="single" w:sz="4" w:space="1" w:color="808080"/>
        <w:left w:val="single" w:sz="4" w:space="4" w:color="808080"/>
        <w:bottom w:val="single" w:sz="4" w:space="1" w:color="808080"/>
        <w:right w:val="single" w:sz="4" w:space="4" w:color="808080"/>
      </w:pBdr>
      <w:shd w:val="clear" w:color="auto" w:fill="EEEEEE"/>
      <w:spacing w:after="0" w:line="240" w:lineRule="atLeast"/>
      <w:ind w:left="510" w:right="170"/>
      <w:jc w:val="both"/>
    </w:pPr>
    <w:rPr>
      <w:rFonts w:ascii="Courier New" w:eastAsia="文鼎細仿" w:hAnsi="Courier New"/>
      <w:spacing w:val="0"/>
      <w:sz w:val="19"/>
    </w:rPr>
  </w:style>
  <w:style w:type="paragraph" w:customStyle="1" w:styleId="hbl1">
    <w:name w:val="hbl1"/>
    <w:basedOn w:val="107"/>
    <w:rsid w:val="00F8629B"/>
    <w:pPr>
      <w:numPr>
        <w:numId w:val="1"/>
      </w:numPr>
      <w:spacing w:after="120"/>
      <w:ind w:rightChars="0" w:right="0"/>
    </w:pPr>
    <w:rPr>
      <w:rFonts w:eastAsia="文鼎中圓"/>
      <w:sz w:val="28"/>
      <w:szCs w:val="28"/>
    </w:rPr>
  </w:style>
  <w:style w:type="paragraph" w:customStyle="1" w:styleId="1d">
    <w:name w:val="清單段落1"/>
    <w:basedOn w:val="a3"/>
    <w:rsid w:val="008213D4"/>
    <w:pPr>
      <w:adjustRightInd/>
      <w:spacing w:before="200" w:after="200" w:line="276" w:lineRule="auto"/>
      <w:contextualSpacing/>
      <w:jc w:val="left"/>
      <w:textAlignment w:val="auto"/>
    </w:pPr>
    <w:rPr>
      <w:rFonts w:ascii="微軟正黑體" w:eastAsia="微軟正黑體" w:hAnsi="微軟正黑體" w:cs="Arial"/>
      <w:color w:val="484848"/>
      <w:spacing w:val="12"/>
      <w:sz w:val="19"/>
      <w:szCs w:val="19"/>
    </w:rPr>
  </w:style>
  <w:style w:type="paragraph" w:customStyle="1" w:styleId="1e">
    <w:name w:val="鮮明引文1"/>
    <w:basedOn w:val="a3"/>
    <w:next w:val="a3"/>
    <w:rsid w:val="008213D4"/>
    <w:pPr>
      <w:pBdr>
        <w:top w:val="single" w:sz="12" w:space="10" w:color="B8CCE4"/>
        <w:left w:val="single" w:sz="36" w:space="4" w:color="4F81BD"/>
        <w:bottom w:val="single" w:sz="24" w:space="10" w:color="9BBB59"/>
        <w:right w:val="single" w:sz="36" w:space="4" w:color="4F81BD"/>
      </w:pBdr>
      <w:shd w:val="clear" w:color="auto" w:fill="4F81BD"/>
      <w:adjustRightInd/>
      <w:snapToGrid w:val="0"/>
      <w:spacing w:before="0" w:after="0" w:line="240" w:lineRule="auto"/>
      <w:ind w:right="-57"/>
      <w:jc w:val="left"/>
      <w:textAlignment w:val="auto"/>
    </w:pPr>
    <w:rPr>
      <w:rFonts w:ascii="Arial Unicode MS" w:eastAsia="Arial Unicode MS" w:hAnsi="Arial Unicode MS" w:cs="Arial Unicode MS"/>
      <w:iCs/>
      <w:color w:val="FFFFFF"/>
      <w:spacing w:val="12"/>
      <w:sz w:val="18"/>
      <w:szCs w:val="24"/>
    </w:rPr>
  </w:style>
  <w:style w:type="paragraph" w:customStyle="1" w:styleId="1f">
    <w:name w:val="無間距1"/>
    <w:rsid w:val="008213D4"/>
    <w:pPr>
      <w:widowControl w:val="0"/>
    </w:pPr>
    <w:rPr>
      <w:rFonts w:ascii="Calibri" w:eastAsia="新細明體" w:hAnsi="Calibri"/>
      <w:kern w:val="2"/>
      <w:sz w:val="24"/>
      <w:szCs w:val="24"/>
    </w:rPr>
  </w:style>
  <w:style w:type="paragraph" w:customStyle="1" w:styleId="1f0">
    <w:name w:val="引文1"/>
    <w:basedOn w:val="a3"/>
    <w:next w:val="a3"/>
    <w:rsid w:val="008213D4"/>
    <w:pPr>
      <w:topLinePunct w:val="0"/>
      <w:adjustRightInd/>
      <w:spacing w:before="0" w:after="200" w:line="276" w:lineRule="auto"/>
      <w:jc w:val="left"/>
      <w:textAlignment w:val="auto"/>
    </w:pPr>
    <w:rPr>
      <w:rFonts w:ascii="Calibri" w:eastAsia="新細明體" w:hAnsi="Calibri"/>
      <w:i/>
      <w:iCs/>
      <w:color w:val="000000"/>
      <w:spacing w:val="0"/>
      <w:szCs w:val="22"/>
    </w:rPr>
  </w:style>
  <w:style w:type="paragraph" w:customStyle="1" w:styleId="1f1">
    <w:name w:val="目錄標題1"/>
    <w:basedOn w:val="1"/>
    <w:next w:val="a3"/>
    <w:semiHidden/>
    <w:rsid w:val="008213D4"/>
    <w:pPr>
      <w:widowControl w:val="0"/>
      <w:pBdr>
        <w:bottom w:val="none" w:sz="0" w:space="0" w:color="auto"/>
      </w:pBdr>
      <w:tabs>
        <w:tab w:val="clear" w:pos="0"/>
      </w:tabs>
      <w:topLinePunct w:val="0"/>
      <w:adjustRightInd/>
      <w:spacing w:before="180" w:after="180" w:line="720" w:lineRule="auto"/>
      <w:jc w:val="left"/>
      <w:textAlignment w:val="auto"/>
      <w:outlineLvl w:val="9"/>
    </w:pPr>
    <w:rPr>
      <w:rFonts w:ascii="Cambria" w:eastAsia="新細明體" w:hAnsi="Cambria"/>
      <w:b/>
      <w:bCs/>
      <w:spacing w:val="0"/>
      <w:w w:val="100"/>
      <w:kern w:val="52"/>
      <w:sz w:val="52"/>
      <w:szCs w:val="52"/>
    </w:rPr>
  </w:style>
  <w:style w:type="table" w:customStyle="1" w:styleId="-512">
    <w:name w:val="淺色清單 - 輔色 51"/>
    <w:rsid w:val="008213D4"/>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style>
  <w:style w:type="table" w:customStyle="1" w:styleId="1-512">
    <w:name w:val="暗色格線 1 - 輔色 51"/>
    <w:rsid w:val="008213D4"/>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CellMar>
        <w:top w:w="0" w:type="dxa"/>
        <w:left w:w="108" w:type="dxa"/>
        <w:bottom w:w="0" w:type="dxa"/>
        <w:right w:w="108" w:type="dxa"/>
      </w:tblCellMar>
    </w:tblPr>
    <w:tcPr>
      <w:shd w:val="clear" w:color="auto" w:fill="D2EAF1"/>
    </w:tcPr>
  </w:style>
  <w:style w:type="table" w:customStyle="1" w:styleId="-513">
    <w:name w:val="淺色格線 - 輔色 51"/>
    <w:rsid w:val="008213D4"/>
    <w:rPr>
      <w:rFonts w:ascii="Calibri" w:eastAsia="新細明體" w:hAnsi="Calibri"/>
    </w:rPr>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style>
  <w:style w:type="table" w:customStyle="1" w:styleId="-514">
    <w:name w:val="淺色網底 - 輔色 51"/>
    <w:rsid w:val="008213D4"/>
    <w:rPr>
      <w:rFonts w:ascii="Calibri" w:eastAsia="新細明體" w:hAnsi="Calibri"/>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1-513">
    <w:name w:val="暗色清單 1 - 輔色 51"/>
    <w:rsid w:val="008213D4"/>
    <w:rPr>
      <w:rFonts w:ascii="Calibri" w:eastAsia="新細明體" w:hAnsi="Calibri"/>
      <w:color w:val="000000"/>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1-514">
    <w:name w:val="暗色網底 1 - 輔色 51"/>
    <w:rsid w:val="008213D4"/>
    <w:rPr>
      <w:rFonts w:ascii="Calibri" w:eastAsia="新細明體" w:hAnsi="Calibri"/>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style>
  <w:style w:type="paragraph" w:customStyle="1" w:styleId="2007-">
    <w:name w:val="2007-題號"/>
    <w:link w:val="2007-0"/>
    <w:uiPriority w:val="99"/>
    <w:rsid w:val="008213D4"/>
    <w:pPr>
      <w:shd w:val="clear" w:color="auto" w:fill="4F6228"/>
      <w:snapToGrid w:val="0"/>
      <w:spacing w:beforeLines="20" w:line="280" w:lineRule="atLeast"/>
    </w:pPr>
    <w:rPr>
      <w:rFonts w:ascii="Arial" w:eastAsia="新細明體" w:hAnsi="Arial" w:cs="Arial"/>
      <w:b/>
      <w:color w:val="FFFFFF"/>
      <w:spacing w:val="6"/>
      <w:kern w:val="2"/>
      <w:sz w:val="22"/>
      <w:szCs w:val="22"/>
      <w:shd w:val="clear" w:color="auto" w:fill="4F6228"/>
    </w:rPr>
  </w:style>
  <w:style w:type="character" w:customStyle="1" w:styleId="2007-0">
    <w:name w:val="2007-題號 字元"/>
    <w:link w:val="2007-"/>
    <w:uiPriority w:val="99"/>
    <w:rsid w:val="008213D4"/>
    <w:rPr>
      <w:rFonts w:ascii="Arial" w:eastAsia="新細明體" w:hAnsi="Arial" w:cs="Arial"/>
      <w:b/>
      <w:color w:val="FFFFFF"/>
      <w:spacing w:val="6"/>
      <w:kern w:val="2"/>
      <w:sz w:val="22"/>
      <w:szCs w:val="22"/>
      <w:shd w:val="clear" w:color="auto" w:fill="4F6228"/>
    </w:rPr>
  </w:style>
  <w:style w:type="paragraph" w:customStyle="1" w:styleId="Android6-0">
    <w:name w:val="Android 6-程式碼"/>
    <w:basedOn w:val="a3"/>
    <w:link w:val="Android6-2"/>
    <w:uiPriority w:val="99"/>
    <w:rsid w:val="008213D4"/>
    <w:pPr>
      <w:widowControl w:val="0"/>
      <w:shd w:val="clear" w:color="auto" w:fill="D9D9D9"/>
      <w:kinsoku w:val="0"/>
      <w:overflowPunct w:val="0"/>
      <w:topLinePunct w:val="0"/>
      <w:autoSpaceDE w:val="0"/>
      <w:autoSpaceDN w:val="0"/>
      <w:adjustRightInd/>
      <w:snapToGrid w:val="0"/>
      <w:spacing w:before="0" w:after="40" w:line="260" w:lineRule="exact"/>
      <w:ind w:firstLineChars="3" w:firstLine="6"/>
      <w:jc w:val="right"/>
      <w:textAlignment w:val="auto"/>
    </w:pPr>
    <w:rPr>
      <w:rFonts w:ascii="Arial" w:hAnsi="Arial" w:cs="文鼎細圓"/>
      <w:kern w:val="2"/>
      <w:sz w:val="18"/>
    </w:rPr>
  </w:style>
  <w:style w:type="character" w:customStyle="1" w:styleId="Android6-2">
    <w:name w:val="Android 6-程式碼 字元"/>
    <w:link w:val="Android6-0"/>
    <w:uiPriority w:val="99"/>
    <w:locked/>
    <w:rsid w:val="008213D4"/>
    <w:rPr>
      <w:rFonts w:ascii="Arial" w:eastAsia="文鼎細圓" w:hAnsi="Arial" w:cs="文鼎細圓"/>
      <w:spacing w:val="10"/>
      <w:kern w:val="2"/>
      <w:sz w:val="18"/>
      <w:szCs w:val="18"/>
      <w:shd w:val="clear" w:color="auto" w:fill="D9D9D9"/>
    </w:rPr>
  </w:style>
  <w:style w:type="paragraph" w:customStyle="1" w:styleId="android6-1">
    <w:name w:val="android 6-重點描述內文(項目編號(1))"/>
    <w:basedOn w:val="a3"/>
    <w:qFormat/>
    <w:rsid w:val="008213D4"/>
    <w:pPr>
      <w:widowControl w:val="0"/>
      <w:numPr>
        <w:numId w:val="15"/>
      </w:numPr>
      <w:suppressAutoHyphens/>
      <w:overflowPunct w:val="0"/>
      <w:topLinePunct w:val="0"/>
      <w:adjustRightInd/>
      <w:spacing w:beforeLines="50" w:after="0" w:line="312" w:lineRule="auto"/>
      <w:ind w:leftChars="397" w:left="1441" w:hangingChars="214" w:hanging="488"/>
      <w:textAlignment w:val="auto"/>
    </w:pPr>
    <w:rPr>
      <w:rFonts w:ascii="Arial" w:hAnsi="Arial"/>
      <w:spacing w:val="4"/>
      <w:kern w:val="2"/>
      <w:szCs w:val="22"/>
    </w:rPr>
  </w:style>
  <w:style w:type="paragraph" w:customStyle="1" w:styleId="TQC1">
    <w:name w:val="TQC+術科 (1)"/>
    <w:basedOn w:val="a3"/>
    <w:rsid w:val="008213D4"/>
    <w:pPr>
      <w:keepLines/>
      <w:widowControl w:val="0"/>
      <w:overflowPunct w:val="0"/>
      <w:topLinePunct w:val="0"/>
      <w:snapToGrid w:val="0"/>
      <w:spacing w:before="120" w:after="40"/>
    </w:pPr>
    <w:rPr>
      <w:kern w:val="2"/>
      <w:szCs w:val="24"/>
    </w:rPr>
  </w:style>
  <w:style w:type="paragraph" w:customStyle="1" w:styleId="affffe">
    <w:name w:val="項目編號(四菱形)"/>
    <w:basedOn w:val="a3"/>
    <w:rsid w:val="008213D4"/>
    <w:pPr>
      <w:spacing w:after="120"/>
    </w:pPr>
    <w:rPr>
      <w:rFonts w:cs="新細明體"/>
      <w:szCs w:val="20"/>
    </w:rPr>
  </w:style>
  <w:style w:type="paragraph" w:customStyle="1" w:styleId="afffff">
    <w:name w:val="如下表所示(縮排.無項目編號)"/>
    <w:basedOn w:val="a3"/>
    <w:rsid w:val="008213D4"/>
    <w:pPr>
      <w:ind w:leftChars="510" w:left="1173"/>
    </w:pPr>
    <w:rPr>
      <w:rFonts w:cs="新細明體"/>
      <w:szCs w:val="20"/>
    </w:rPr>
  </w:style>
  <w:style w:type="paragraph" w:customStyle="1" w:styleId="abc">
    <w:name w:val="項目編號(a.b.c...)"/>
    <w:basedOn w:val="a3"/>
    <w:rsid w:val="008213D4"/>
    <w:pPr>
      <w:keepLines/>
      <w:widowControl w:val="0"/>
      <w:overflowPunct w:val="0"/>
      <w:topLinePunct w:val="0"/>
      <w:snapToGrid w:val="0"/>
      <w:spacing w:before="120" w:after="40"/>
    </w:pPr>
    <w:rPr>
      <w:kern w:val="2"/>
      <w:szCs w:val="24"/>
    </w:rPr>
  </w:style>
  <w:style w:type="paragraph" w:customStyle="1" w:styleId="123">
    <w:name w:val="綜合範例.編號.1.2.3..."/>
    <w:basedOn w:val="NNL1"/>
    <w:rsid w:val="008213D4"/>
    <w:pPr>
      <w:numPr>
        <w:numId w:val="0"/>
      </w:numPr>
      <w:spacing w:after="120"/>
    </w:pPr>
    <w:rPr>
      <w:rFonts w:cs="新細明體"/>
      <w:szCs w:val="20"/>
    </w:rPr>
  </w:style>
  <w:style w:type="paragraph" w:customStyle="1" w:styleId="TQCA">
    <w:name w:val="TQC+術科 A."/>
    <w:basedOn w:val="a3"/>
    <w:rsid w:val="008213D4"/>
    <w:pPr>
      <w:widowControl w:val="0"/>
      <w:overflowPunct w:val="0"/>
      <w:topLinePunct w:val="0"/>
      <w:snapToGrid w:val="0"/>
      <w:spacing w:before="60" w:after="0"/>
      <w:ind w:left="1436"/>
    </w:pPr>
    <w:rPr>
      <w:kern w:val="2"/>
      <w:szCs w:val="24"/>
    </w:rPr>
  </w:style>
  <w:style w:type="numbering" w:customStyle="1" w:styleId="TQC-">
    <w:name w:val="TQC-術科編號"/>
    <w:rsid w:val="008213D4"/>
    <w:pPr>
      <w:numPr>
        <w:numId w:val="16"/>
      </w:numPr>
    </w:pPr>
  </w:style>
  <w:style w:type="paragraph" w:customStyle="1" w:styleId="afffff0">
    <w:name w:val="空白行"/>
    <w:basedOn w:val="a3"/>
    <w:rsid w:val="008213D4"/>
    <w:pPr>
      <w:spacing w:before="0" w:after="120" w:line="240" w:lineRule="atLeast"/>
    </w:pPr>
    <w:rPr>
      <w:rFonts w:cs="新細明體"/>
      <w:szCs w:val="20"/>
    </w:rPr>
  </w:style>
  <w:style w:type="character" w:styleId="afffff1">
    <w:name w:val="Placeholder Text"/>
    <w:uiPriority w:val="99"/>
    <w:semiHidden/>
    <w:rsid w:val="008213D4"/>
    <w:rPr>
      <w:color w:val="808080"/>
    </w:rPr>
  </w:style>
  <w:style w:type="paragraph" w:customStyle="1" w:styleId="TQC10">
    <w:name w:val="TQC+術科 1."/>
    <w:basedOn w:val="a3"/>
    <w:rsid w:val="008213D4"/>
    <w:pPr>
      <w:keepNext/>
      <w:widowControl w:val="0"/>
      <w:overflowPunct w:val="0"/>
      <w:topLinePunct w:val="0"/>
      <w:snapToGrid w:val="0"/>
      <w:spacing w:before="240" w:after="120"/>
      <w:ind w:left="454"/>
    </w:pPr>
    <w:rPr>
      <w:rFonts w:eastAsia="文鼎中圓"/>
      <w:kern w:val="2"/>
      <w:szCs w:val="22"/>
    </w:rPr>
  </w:style>
  <w:style w:type="paragraph" w:styleId="HTML">
    <w:name w:val="HTML Preformatted"/>
    <w:basedOn w:val="a3"/>
    <w:link w:val="HTML0"/>
    <w:uiPriority w:val="99"/>
    <w:unhideWhenUsed/>
    <w:rsid w:val="008213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opLinePunct w:val="0"/>
      <w:adjustRightInd/>
      <w:spacing w:before="0" w:after="0" w:line="240" w:lineRule="auto"/>
      <w:jc w:val="left"/>
      <w:textAlignment w:val="auto"/>
    </w:pPr>
    <w:rPr>
      <w:rFonts w:ascii="細明體" w:eastAsia="細明體" w:hAnsi="細明體" w:cs="細明體"/>
      <w:spacing w:val="0"/>
      <w:sz w:val="24"/>
      <w:szCs w:val="24"/>
    </w:rPr>
  </w:style>
  <w:style w:type="character" w:customStyle="1" w:styleId="HTML0">
    <w:name w:val="HTML 預設格式 字元"/>
    <w:link w:val="HTML"/>
    <w:uiPriority w:val="99"/>
    <w:rsid w:val="008213D4"/>
    <w:rPr>
      <w:rFonts w:ascii="細明體" w:hAnsi="細明體" w:cs="細明體"/>
      <w:sz w:val="24"/>
      <w:szCs w:val="24"/>
    </w:rPr>
  </w:style>
  <w:style w:type="paragraph" w:customStyle="1" w:styleId="m5">
    <w:name w:val="m5"/>
    <w:basedOn w:val="3"/>
    <w:rsid w:val="008213D4"/>
    <w:pPr>
      <w:keepNext w:val="0"/>
      <w:widowControl w:val="0"/>
      <w:tabs>
        <w:tab w:val="left" w:pos="1588"/>
        <w:tab w:val="right" w:leader="dot" w:pos="7371"/>
      </w:tabs>
      <w:topLinePunct w:val="0"/>
      <w:adjustRightInd/>
      <w:spacing w:before="0" w:after="0" w:line="300" w:lineRule="atLeast"/>
      <w:ind w:left="794"/>
      <w:textAlignment w:val="auto"/>
    </w:pPr>
    <w:rPr>
      <w:rFonts w:ascii="Times New Roman" w:eastAsia="華康細圓體" w:hAnsi="Times New Roman"/>
      <w:bCs/>
      <w:color w:val="000000"/>
      <w:spacing w:val="6"/>
      <w:w w:val="105"/>
      <w:kern w:val="2"/>
      <w:sz w:val="20"/>
      <w:szCs w:val="48"/>
    </w:rPr>
  </w:style>
  <w:style w:type="paragraph" w:customStyle="1" w:styleId="m3">
    <w:name w:val="m3"/>
    <w:basedOn w:val="2"/>
    <w:rsid w:val="008213D4"/>
    <w:pPr>
      <w:keepNext w:val="0"/>
      <w:widowControl w:val="0"/>
      <w:tabs>
        <w:tab w:val="clear" w:pos="0"/>
        <w:tab w:val="left" w:pos="794"/>
        <w:tab w:val="right" w:leader="dot" w:pos="7371"/>
      </w:tabs>
      <w:topLinePunct w:val="0"/>
      <w:adjustRightInd/>
      <w:spacing w:before="0" w:after="0" w:line="300" w:lineRule="atLeast"/>
      <w:ind w:left="284"/>
      <w:jc w:val="left"/>
      <w:textAlignment w:val="auto"/>
    </w:pPr>
    <w:rPr>
      <w:rFonts w:ascii="Times New Roman" w:eastAsia="華康細圓體" w:hAnsi="Times New Roman"/>
      <w:bCs/>
      <w:color w:val="000000"/>
      <w:spacing w:val="6"/>
      <w:w w:val="105"/>
      <w:kern w:val="2"/>
      <w:sz w:val="20"/>
      <w:szCs w:val="48"/>
    </w:rPr>
  </w:style>
  <w:style w:type="character" w:styleId="HTML1">
    <w:name w:val="HTML Code"/>
    <w:uiPriority w:val="99"/>
    <w:unhideWhenUsed/>
    <w:rsid w:val="008213D4"/>
    <w:rPr>
      <w:rFonts w:ascii="細明體" w:eastAsia="細明體" w:hAnsi="細明體" w:cs="細明體"/>
      <w:sz w:val="24"/>
      <w:szCs w:val="24"/>
    </w:rPr>
  </w:style>
  <w:style w:type="character" w:customStyle="1" w:styleId="hljs-keyword">
    <w:name w:val="hljs-keyword"/>
    <w:rsid w:val="008213D4"/>
  </w:style>
  <w:style w:type="character" w:customStyle="1" w:styleId="hljs-comment">
    <w:name w:val="hljs-comment"/>
    <w:rsid w:val="008213D4"/>
  </w:style>
  <w:style w:type="character" w:customStyle="1" w:styleId="hljs-string">
    <w:name w:val="hljs-string"/>
    <w:rsid w:val="008213D4"/>
  </w:style>
  <w:style w:type="character" w:customStyle="1" w:styleId="hljs-number">
    <w:name w:val="hljs-number"/>
    <w:rsid w:val="008213D4"/>
  </w:style>
  <w:style w:type="character" w:customStyle="1" w:styleId="hljs-class">
    <w:name w:val="hljs-class"/>
    <w:rsid w:val="008213D4"/>
  </w:style>
  <w:style w:type="character" w:customStyle="1" w:styleId="hljs-title">
    <w:name w:val="hljs-title"/>
    <w:rsid w:val="008213D4"/>
  </w:style>
  <w:style w:type="paragraph" w:styleId="afffff2">
    <w:name w:val="List Paragraph"/>
    <w:basedOn w:val="a3"/>
    <w:uiPriority w:val="34"/>
    <w:qFormat/>
    <w:rsid w:val="008213D4"/>
    <w:pPr>
      <w:widowControl w:val="0"/>
      <w:topLinePunct w:val="0"/>
      <w:adjustRightInd/>
      <w:spacing w:before="0" w:after="0" w:line="240" w:lineRule="auto"/>
      <w:ind w:leftChars="200" w:left="480"/>
      <w:jc w:val="left"/>
      <w:textAlignment w:val="auto"/>
    </w:pPr>
    <w:rPr>
      <w:rFonts w:ascii="Calibri" w:eastAsia="新細明體" w:hAnsi="Calibri"/>
      <w:color w:val="00000A"/>
      <w:spacing w:val="0"/>
      <w:sz w:val="24"/>
      <w:szCs w:val="22"/>
    </w:rPr>
  </w:style>
  <w:style w:type="character" w:customStyle="1" w:styleId="copybutton">
    <w:name w:val="copybutton"/>
    <w:rsid w:val="008213D4"/>
  </w:style>
  <w:style w:type="character" w:customStyle="1" w:styleId="gp">
    <w:name w:val="gp"/>
    <w:rsid w:val="008213D4"/>
  </w:style>
  <w:style w:type="character" w:customStyle="1" w:styleId="kn">
    <w:name w:val="kn"/>
    <w:rsid w:val="008213D4"/>
  </w:style>
  <w:style w:type="character" w:customStyle="1" w:styleId="nn">
    <w:name w:val="nn"/>
    <w:rsid w:val="008213D4"/>
  </w:style>
  <w:style w:type="character" w:customStyle="1" w:styleId="n">
    <w:name w:val="n"/>
    <w:rsid w:val="008213D4"/>
  </w:style>
  <w:style w:type="character" w:customStyle="1" w:styleId="o">
    <w:name w:val="o"/>
    <w:rsid w:val="008213D4"/>
  </w:style>
  <w:style w:type="character" w:customStyle="1" w:styleId="p">
    <w:name w:val="p"/>
    <w:rsid w:val="008213D4"/>
  </w:style>
  <w:style w:type="character" w:customStyle="1" w:styleId="s1">
    <w:name w:val="s1"/>
    <w:rsid w:val="008213D4"/>
  </w:style>
  <w:style w:type="character" w:customStyle="1" w:styleId="kc">
    <w:name w:val="kc"/>
    <w:rsid w:val="008213D4"/>
  </w:style>
  <w:style w:type="character" w:customStyle="1" w:styleId="mf">
    <w:name w:val="mf"/>
    <w:rsid w:val="008213D4"/>
  </w:style>
  <w:style w:type="character" w:customStyle="1" w:styleId="mi">
    <w:name w:val="mi"/>
    <w:rsid w:val="008213D4"/>
  </w:style>
  <w:style w:type="character" w:customStyle="1" w:styleId="go">
    <w:name w:val="go"/>
    <w:rsid w:val="008213D4"/>
  </w:style>
  <w:style w:type="character" w:customStyle="1" w:styleId="nb">
    <w:name w:val="nb"/>
    <w:rsid w:val="008213D4"/>
  </w:style>
  <w:style w:type="character" w:customStyle="1" w:styleId="s2">
    <w:name w:val="s2"/>
    <w:rsid w:val="008213D4"/>
  </w:style>
  <w:style w:type="character" w:customStyle="1" w:styleId="se">
    <w:name w:val="se"/>
    <w:rsid w:val="008213D4"/>
  </w:style>
  <w:style w:type="character" w:customStyle="1" w:styleId="k">
    <w:name w:val="k"/>
    <w:rsid w:val="008213D4"/>
  </w:style>
  <w:style w:type="character" w:customStyle="1" w:styleId="nf">
    <w:name w:val="nf"/>
    <w:rsid w:val="008213D4"/>
  </w:style>
  <w:style w:type="character" w:customStyle="1" w:styleId="ow">
    <w:name w:val="ow"/>
    <w:rsid w:val="008213D4"/>
  </w:style>
  <w:style w:type="character" w:customStyle="1" w:styleId="pre">
    <w:name w:val="pre"/>
    <w:rsid w:val="008213D4"/>
  </w:style>
  <w:style w:type="character" w:customStyle="1" w:styleId="nc0">
    <w:name w:val="nc"/>
    <w:rsid w:val="008213D4"/>
  </w:style>
  <w:style w:type="character" w:customStyle="1" w:styleId="bp">
    <w:name w:val="bp"/>
    <w:rsid w:val="008213D4"/>
  </w:style>
  <w:style w:type="character" w:customStyle="1" w:styleId="c1">
    <w:name w:val="c1"/>
    <w:rsid w:val="008213D4"/>
  </w:style>
  <w:style w:type="character" w:customStyle="1" w:styleId="pln">
    <w:name w:val="pln"/>
    <w:rsid w:val="008213D4"/>
  </w:style>
  <w:style w:type="character" w:customStyle="1" w:styleId="pun">
    <w:name w:val="pun"/>
    <w:rsid w:val="008213D4"/>
  </w:style>
  <w:style w:type="character" w:customStyle="1" w:styleId="com">
    <w:name w:val="com"/>
    <w:rsid w:val="008213D4"/>
  </w:style>
  <w:style w:type="character" w:customStyle="1" w:styleId="kwd">
    <w:name w:val="kwd"/>
    <w:rsid w:val="008213D4"/>
  </w:style>
  <w:style w:type="character" w:customStyle="1" w:styleId="str">
    <w:name w:val="str"/>
    <w:rsid w:val="008213D4"/>
  </w:style>
  <w:style w:type="character" w:customStyle="1" w:styleId="lit">
    <w:name w:val="lit"/>
    <w:rsid w:val="008213D4"/>
  </w:style>
  <w:style w:type="character" w:customStyle="1" w:styleId="langwithname">
    <w:name w:val="langwithname"/>
    <w:rsid w:val="008213D4"/>
  </w:style>
  <w:style w:type="character" w:customStyle="1" w:styleId="typ">
    <w:name w:val="typ"/>
    <w:rsid w:val="008213D4"/>
  </w:style>
  <w:style w:type="character" w:customStyle="1" w:styleId="ipa">
    <w:name w:val="ipa"/>
    <w:rsid w:val="008213D4"/>
  </w:style>
  <w:style w:type="character" w:customStyle="1" w:styleId="hljs-pi">
    <w:name w:val="hljs-pi"/>
    <w:rsid w:val="008213D4"/>
  </w:style>
  <w:style w:type="character" w:customStyle="1" w:styleId="hljs-tag">
    <w:name w:val="hljs-tag"/>
    <w:rsid w:val="008213D4"/>
  </w:style>
  <w:style w:type="character" w:customStyle="1" w:styleId="hljs-attribute">
    <w:name w:val="hljs-attribute"/>
    <w:rsid w:val="008213D4"/>
  </w:style>
  <w:style w:type="character" w:customStyle="1" w:styleId="hljs-value">
    <w:name w:val="hljs-value"/>
    <w:rsid w:val="008213D4"/>
  </w:style>
  <w:style w:type="character" w:customStyle="1" w:styleId="hljs-preprocessor">
    <w:name w:val="hljs-preprocessor"/>
    <w:rsid w:val="008213D4"/>
  </w:style>
  <w:style w:type="paragraph" w:customStyle="1" w:styleId="C">
    <w:name w:val="C"/>
    <w:basedOn w:val="Nc"/>
    <w:rsid w:val="00311970"/>
    <w:pPr>
      <w:pBdr>
        <w:top w:val="single" w:sz="4" w:space="4" w:color="7F7F7F"/>
        <w:left w:val="single" w:sz="4" w:space="5" w:color="7F7F7F"/>
        <w:bottom w:val="single" w:sz="4" w:space="4" w:color="7F7F7F"/>
        <w:right w:val="single" w:sz="4" w:space="5" w:color="7F7F7F"/>
      </w:pBdr>
      <w:ind w:left="170"/>
      <w:jc w:val="left"/>
    </w:pPr>
  </w:style>
  <w:style w:type="paragraph" w:customStyle="1" w:styleId="CC">
    <w:name w:val="CC"/>
    <w:basedOn w:val="C"/>
    <w:rsid w:val="00194609"/>
    <w:pPr>
      <w:pBdr>
        <w:top w:val="none" w:sz="0" w:space="0" w:color="auto"/>
        <w:left w:val="none" w:sz="0" w:space="0" w:color="auto"/>
        <w:bottom w:val="none" w:sz="0" w:space="0" w:color="auto"/>
        <w:right w:val="none" w:sz="0" w:space="0" w:color="auto"/>
      </w:pBdr>
      <w:shd w:val="clear" w:color="auto" w:fill="auto"/>
      <w:ind w:left="113" w:right="113"/>
    </w:pPr>
  </w:style>
  <w:style w:type="character" w:customStyle="1" w:styleId="PP0">
    <w:name w:val="PP"/>
    <w:rsid w:val="002B1062"/>
    <w:rPr>
      <w:rFonts w:ascii="Swis721 Md BT" w:eastAsia="文鼎粗黑" w:hAnsi="Swis721 Md BT"/>
      <w:b w:val="0"/>
      <w:i w:val="0"/>
      <w:spacing w:val="0"/>
      <w:w w:val="100"/>
      <w:position w:val="0"/>
      <w:sz w:val="21"/>
    </w:rPr>
  </w:style>
  <w:style w:type="paragraph" w:customStyle="1" w:styleId="Ntip2">
    <w:name w:val="Ntip2"/>
    <w:basedOn w:val="Ntip"/>
    <w:rsid w:val="005504B5"/>
    <w:pPr>
      <w:tabs>
        <w:tab w:val="clear" w:pos="1134"/>
        <w:tab w:val="left" w:pos="1077"/>
      </w:tabs>
      <w:ind w:left="1077" w:hanging="1077"/>
    </w:pPr>
  </w:style>
  <w:style w:type="paragraph" w:customStyle="1" w:styleId="CCC">
    <w:name w:val="CCC"/>
    <w:basedOn w:val="CC"/>
    <w:qFormat/>
    <w:rsid w:val="00837252"/>
  </w:style>
  <w:style w:type="paragraph" w:customStyle="1" w:styleId="C5">
    <w:name w:val="C5"/>
    <w:basedOn w:val="C"/>
    <w:rsid w:val="0079447B"/>
    <w:pPr>
      <w:spacing w:before="120" w:after="120"/>
    </w:pPr>
  </w:style>
  <w:style w:type="paragraph" w:customStyle="1" w:styleId="C6">
    <w:name w:val="C6"/>
    <w:basedOn w:val="CC"/>
    <w:qFormat/>
    <w:rsid w:val="008A0BD6"/>
    <w:pPr>
      <w:spacing w:before="80" w:after="80"/>
    </w:pPr>
  </w:style>
  <w:style w:type="paragraph" w:customStyle="1" w:styleId="Nl1-1">
    <w:name w:val="Nl1-1"/>
    <w:basedOn w:val="a0"/>
    <w:rsid w:val="0038304A"/>
    <w:pPr>
      <w:numPr>
        <w:numId w:val="30"/>
      </w:numPr>
      <w:pBdr>
        <w:top w:val="single" w:sz="4" w:space="1" w:color="7F7F7F"/>
        <w:left w:val="single" w:sz="4" w:space="4" w:color="7F7F7F"/>
        <w:bottom w:val="single" w:sz="4" w:space="4" w:color="7F7F7F"/>
        <w:right w:val="single" w:sz="4" w:space="4" w:color="7F7F7F"/>
      </w:pBdr>
      <w:shd w:val="clear" w:color="auto" w:fill="EEEEEE"/>
      <w:tabs>
        <w:tab w:val="clear" w:pos="624"/>
        <w:tab w:val="right" w:pos="709"/>
      </w:tabs>
    </w:pPr>
  </w:style>
  <w:style w:type="paragraph" w:customStyle="1" w:styleId="Nl1t">
    <w:name w:val="Nl1t"/>
    <w:basedOn w:val="Nl1-1"/>
    <w:qFormat/>
    <w:rsid w:val="00B541ED"/>
    <w:pPr>
      <w:numPr>
        <w:numId w:val="0"/>
      </w:numPr>
      <w:ind w:left="851"/>
    </w:pPr>
  </w:style>
  <w:style w:type="character" w:styleId="afffff3">
    <w:name w:val="Emphasis"/>
    <w:uiPriority w:val="20"/>
    <w:qFormat/>
    <w:rsid w:val="00664229"/>
    <w:rPr>
      <w:i/>
      <w:iCs/>
    </w:rPr>
  </w:style>
  <w:style w:type="character" w:customStyle="1" w:styleId="mi2">
    <w:name w:val="mi2"/>
    <w:rsid w:val="00664229"/>
  </w:style>
  <w:style w:type="character" w:customStyle="1" w:styleId="o2">
    <w:name w:val="o2"/>
    <w:rsid w:val="00664229"/>
  </w:style>
  <w:style w:type="character" w:customStyle="1" w:styleId="nb2">
    <w:name w:val="nb2"/>
    <w:rsid w:val="00664229"/>
  </w:style>
  <w:style w:type="character" w:customStyle="1" w:styleId="s12">
    <w:name w:val="s12"/>
    <w:rsid w:val="00664229"/>
  </w:style>
  <w:style w:type="character" w:customStyle="1" w:styleId="mf2">
    <w:name w:val="mf2"/>
    <w:rsid w:val="00664229"/>
  </w:style>
  <w:style w:type="character" w:customStyle="1" w:styleId="kc2">
    <w:name w:val="kc2"/>
    <w:rsid w:val="00664229"/>
  </w:style>
  <w:style w:type="character" w:customStyle="1" w:styleId="k2">
    <w:name w:val="k2"/>
    <w:rsid w:val="00664229"/>
  </w:style>
  <w:style w:type="character" w:customStyle="1" w:styleId="ansi-red-fg1">
    <w:name w:val="ansi-red-fg1"/>
    <w:rsid w:val="00664229"/>
    <w:rPr>
      <w:color w:val="E75C58"/>
    </w:rPr>
  </w:style>
  <w:style w:type="character" w:customStyle="1" w:styleId="ansi-green-fg1">
    <w:name w:val="ansi-green-fg1"/>
    <w:rsid w:val="00664229"/>
    <w:rPr>
      <w:color w:val="00A250"/>
    </w:rPr>
  </w:style>
  <w:style w:type="character" w:customStyle="1" w:styleId="ansi-cyan-fg1">
    <w:name w:val="ansi-cyan-fg1"/>
    <w:rsid w:val="00664229"/>
    <w:rPr>
      <w:color w:val="60C6C8"/>
    </w:rPr>
  </w:style>
  <w:style w:type="character" w:customStyle="1" w:styleId="ansi-blue-fg1">
    <w:name w:val="ansi-blue-fg1"/>
    <w:rsid w:val="00664229"/>
    <w:rPr>
      <w:color w:val="208FFB"/>
    </w:rPr>
  </w:style>
  <w:style w:type="character" w:customStyle="1" w:styleId="ansi-green-intense-fg1">
    <w:name w:val="ansi-green-intense-fg1"/>
    <w:rsid w:val="00664229"/>
    <w:rPr>
      <w:color w:val="007427"/>
    </w:rPr>
  </w:style>
  <w:style w:type="character" w:customStyle="1" w:styleId="s22">
    <w:name w:val="s22"/>
    <w:rsid w:val="00664229"/>
  </w:style>
  <w:style w:type="character" w:customStyle="1" w:styleId="ansi-red-intense-fg1">
    <w:name w:val="ansi-red-intense-fg1"/>
    <w:rsid w:val="00664229"/>
    <w:rPr>
      <w:color w:val="B22B31"/>
    </w:rPr>
  </w:style>
  <w:style w:type="character" w:customStyle="1" w:styleId="ansi-blue-intense-fg1">
    <w:name w:val="ansi-blue-intense-fg1"/>
    <w:rsid w:val="00664229"/>
    <w:rPr>
      <w:color w:val="0065CA"/>
    </w:rPr>
  </w:style>
  <w:style w:type="character" w:customStyle="1" w:styleId="ansi-yellow-intense-fg1">
    <w:name w:val="ansi-yellow-intense-fg1"/>
    <w:rsid w:val="00664229"/>
    <w:rPr>
      <w:color w:val="B27D12"/>
    </w:rPr>
  </w:style>
  <w:style w:type="character" w:customStyle="1" w:styleId="ansi-cyan-intense-fg1">
    <w:name w:val="ansi-cyan-intense-fg1"/>
    <w:rsid w:val="00664229"/>
    <w:rPr>
      <w:color w:val="258F8F"/>
    </w:rPr>
  </w:style>
  <w:style w:type="character" w:styleId="afffff4">
    <w:name w:val="FollowedHyperlink"/>
    <w:uiPriority w:val="99"/>
    <w:unhideWhenUsed/>
    <w:rsid w:val="00664229"/>
    <w:rPr>
      <w:strike w:val="0"/>
      <w:dstrike w:val="0"/>
      <w:color w:val="337AB7"/>
      <w:u w:val="none"/>
      <w:effect w:val="none"/>
      <w:shd w:val="clear" w:color="auto" w:fill="auto"/>
    </w:rPr>
  </w:style>
  <w:style w:type="paragraph" w:styleId="HTML2">
    <w:name w:val="HTML Address"/>
    <w:basedOn w:val="a3"/>
    <w:link w:val="HTML3"/>
    <w:uiPriority w:val="99"/>
    <w:unhideWhenUsed/>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character" w:customStyle="1" w:styleId="HTML3">
    <w:name w:val="HTML 位址 字元"/>
    <w:basedOn w:val="a4"/>
    <w:link w:val="HTML2"/>
    <w:uiPriority w:val="99"/>
    <w:rsid w:val="00664229"/>
    <w:rPr>
      <w:rFonts w:ascii="新細明體" w:eastAsia="新細明體" w:hAnsi="新細明體" w:cs="新細明體"/>
      <w:sz w:val="24"/>
      <w:szCs w:val="24"/>
    </w:rPr>
  </w:style>
  <w:style w:type="character" w:styleId="HTML4">
    <w:name w:val="HTML Definition"/>
    <w:uiPriority w:val="99"/>
    <w:unhideWhenUsed/>
    <w:rsid w:val="00664229"/>
    <w:rPr>
      <w:i/>
      <w:iCs/>
    </w:rPr>
  </w:style>
  <w:style w:type="character" w:styleId="HTML5">
    <w:name w:val="HTML Keyboard"/>
    <w:uiPriority w:val="99"/>
    <w:unhideWhenUsed/>
    <w:rsid w:val="00664229"/>
    <w:rPr>
      <w:rFonts w:ascii="Courier New" w:eastAsia="細明體" w:hAnsi="Courier New" w:cs="Courier New" w:hint="default"/>
      <w:color w:val="888888"/>
      <w:sz w:val="22"/>
      <w:szCs w:val="22"/>
      <w:bdr w:val="single" w:sz="6" w:space="1" w:color="auto" w:frame="1"/>
      <w:shd w:val="clear" w:color="auto" w:fill="auto"/>
    </w:rPr>
  </w:style>
  <w:style w:type="character" w:styleId="HTML6">
    <w:name w:val="HTML Sample"/>
    <w:uiPriority w:val="99"/>
    <w:unhideWhenUsed/>
    <w:rsid w:val="00664229"/>
    <w:rPr>
      <w:rFonts w:ascii="Courier New" w:eastAsia="細明體" w:hAnsi="Courier New" w:cs="Courier New" w:hint="default"/>
      <w:sz w:val="24"/>
      <w:szCs w:val="24"/>
    </w:rPr>
  </w:style>
  <w:style w:type="paragraph" w:customStyle="1" w:styleId="p-space">
    <w:name w:val="p-space"/>
    <w:basedOn w:val="a3"/>
    <w:rsid w:val="00664229"/>
    <w:pPr>
      <w:topLinePunct w:val="0"/>
      <w:adjustRightInd/>
      <w:spacing w:before="0" w:after="150" w:line="240" w:lineRule="auto"/>
      <w:jc w:val="left"/>
      <w:textAlignment w:val="auto"/>
    </w:pPr>
    <w:rPr>
      <w:rFonts w:ascii="新細明體" w:eastAsia="新細明體" w:hAnsi="新細明體" w:cs="新細明體"/>
      <w:spacing w:val="0"/>
      <w:sz w:val="24"/>
      <w:szCs w:val="24"/>
    </w:rPr>
  </w:style>
  <w:style w:type="paragraph" w:customStyle="1" w:styleId="dialog">
    <w:name w:val="dialo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lyphicon">
    <w:name w:val="glyphicon"/>
    <w:basedOn w:val="a3"/>
    <w:rsid w:val="00664229"/>
    <w:pPr>
      <w:topLinePunct w:val="0"/>
      <w:adjustRightInd/>
      <w:spacing w:before="0" w:after="0" w:line="240" w:lineRule="auto"/>
      <w:jc w:val="left"/>
      <w:textAlignment w:val="auto"/>
    </w:pPr>
    <w:rPr>
      <w:rFonts w:ascii="Glyphicons Halflings" w:eastAsia="新細明體" w:hAnsi="Glyphicons Halflings" w:cs="新細明體"/>
      <w:spacing w:val="0"/>
      <w:sz w:val="24"/>
      <w:szCs w:val="24"/>
    </w:rPr>
  </w:style>
  <w:style w:type="paragraph" w:customStyle="1" w:styleId="img-thumbnail">
    <w:name w:val="img-thumbnail"/>
    <w:basedOn w:val="a3"/>
    <w:rsid w:val="00664229"/>
    <w:pPr>
      <w:pBdr>
        <w:top w:val="single" w:sz="6" w:space="3" w:color="DDDDDD"/>
        <w:left w:val="single" w:sz="6" w:space="3" w:color="DDDDDD"/>
        <w:bottom w:val="single" w:sz="6" w:space="3" w:color="DDDDDD"/>
        <w:right w:val="single" w:sz="6" w:space="3" w:color="DDDDDD"/>
      </w:pBd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r-only">
    <w:name w:val="sr-only"/>
    <w:basedOn w:val="a3"/>
    <w:rsid w:val="00664229"/>
    <w:pPr>
      <w:topLinePunct w:val="0"/>
      <w:adjustRightInd/>
      <w:spacing w:before="0" w:after="0" w:line="240" w:lineRule="auto"/>
      <w:ind w:left="-15" w:right="-15"/>
      <w:jc w:val="left"/>
      <w:textAlignment w:val="auto"/>
    </w:pPr>
    <w:rPr>
      <w:rFonts w:ascii="新細明體" w:eastAsia="新細明體" w:hAnsi="新細明體" w:cs="新細明體"/>
      <w:spacing w:val="0"/>
      <w:sz w:val="24"/>
      <w:szCs w:val="24"/>
    </w:rPr>
  </w:style>
  <w:style w:type="paragraph" w:customStyle="1" w:styleId="h6">
    <w:name w:val="h6"/>
    <w:basedOn w:val="a3"/>
    <w:rsid w:val="00664229"/>
    <w:pPr>
      <w:topLinePunct w:val="0"/>
      <w:adjustRightInd/>
      <w:spacing w:before="135" w:after="135" w:line="240" w:lineRule="auto"/>
      <w:jc w:val="left"/>
      <w:textAlignment w:val="auto"/>
    </w:pPr>
    <w:rPr>
      <w:rFonts w:ascii="inherit" w:eastAsia="新細明體" w:hAnsi="inherit" w:cs="新細明體"/>
      <w:spacing w:val="0"/>
      <w:sz w:val="18"/>
    </w:rPr>
  </w:style>
  <w:style w:type="paragraph" w:customStyle="1" w:styleId="lead">
    <w:name w:val="lead"/>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1"/>
      <w:szCs w:val="21"/>
    </w:rPr>
  </w:style>
  <w:style w:type="paragraph" w:customStyle="1" w:styleId="small">
    <w:name w:val="small"/>
    <w:basedOn w:val="a3"/>
    <w:rsid w:val="00664229"/>
    <w:pPr>
      <w:topLinePunct w:val="0"/>
      <w:adjustRightInd/>
      <w:spacing w:before="0" w:after="0" w:line="240" w:lineRule="auto"/>
      <w:jc w:val="left"/>
      <w:textAlignment w:val="auto"/>
    </w:pPr>
    <w:rPr>
      <w:rFonts w:ascii="新細明體" w:eastAsia="新細明體" w:hAnsi="新細明體" w:cs="新細明體"/>
      <w:spacing w:val="0"/>
      <w:szCs w:val="22"/>
    </w:rPr>
  </w:style>
  <w:style w:type="paragraph" w:customStyle="1" w:styleId="text-left">
    <w:name w:val="text-lef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xt-right">
    <w:name w:val="text-right"/>
    <w:basedOn w:val="a3"/>
    <w:rsid w:val="00664229"/>
    <w:pPr>
      <w:topLinePunct w:val="0"/>
      <w:adjustRightInd/>
      <w:spacing w:before="0" w:after="0" w:line="240" w:lineRule="auto"/>
      <w:jc w:val="right"/>
      <w:textAlignment w:val="auto"/>
    </w:pPr>
    <w:rPr>
      <w:rFonts w:ascii="新細明體" w:eastAsia="新細明體" w:hAnsi="新細明體" w:cs="新細明體"/>
      <w:spacing w:val="0"/>
      <w:sz w:val="24"/>
      <w:szCs w:val="24"/>
    </w:rPr>
  </w:style>
  <w:style w:type="paragraph" w:customStyle="1" w:styleId="text-center">
    <w:name w:val="text-center"/>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text-justify">
    <w:name w:val="text-justify"/>
    <w:basedOn w:val="a3"/>
    <w:rsid w:val="00664229"/>
    <w:pPr>
      <w:topLinePunct w:val="0"/>
      <w:adjustRightInd/>
      <w:spacing w:before="0" w:after="0" w:line="240" w:lineRule="auto"/>
      <w:textAlignment w:val="auto"/>
    </w:pPr>
    <w:rPr>
      <w:rFonts w:ascii="新細明體" w:eastAsia="新細明體" w:hAnsi="新細明體" w:cs="新細明體"/>
      <w:spacing w:val="0"/>
      <w:sz w:val="24"/>
      <w:szCs w:val="24"/>
    </w:rPr>
  </w:style>
  <w:style w:type="paragraph" w:customStyle="1" w:styleId="text-nowrap">
    <w:name w:val="text-nowra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xt-uppercase">
    <w:name w:val="text-uppercase"/>
    <w:basedOn w:val="a3"/>
    <w:rsid w:val="00664229"/>
    <w:pPr>
      <w:topLinePunct w:val="0"/>
      <w:adjustRightInd/>
      <w:spacing w:before="0" w:after="0" w:line="240" w:lineRule="auto"/>
      <w:jc w:val="left"/>
      <w:textAlignment w:val="auto"/>
    </w:pPr>
    <w:rPr>
      <w:rFonts w:ascii="新細明體" w:eastAsia="新細明體" w:hAnsi="新細明體" w:cs="新細明體"/>
      <w:caps/>
      <w:spacing w:val="0"/>
      <w:sz w:val="24"/>
      <w:szCs w:val="24"/>
    </w:rPr>
  </w:style>
  <w:style w:type="paragraph" w:customStyle="1" w:styleId="text-muted">
    <w:name w:val="text-muted"/>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text-primary">
    <w:name w:val="text-primary"/>
    <w:basedOn w:val="a3"/>
    <w:rsid w:val="00664229"/>
    <w:pPr>
      <w:topLinePunct w:val="0"/>
      <w:adjustRightInd/>
      <w:spacing w:before="0" w:after="0" w:line="240" w:lineRule="auto"/>
      <w:jc w:val="left"/>
      <w:textAlignment w:val="auto"/>
    </w:pPr>
    <w:rPr>
      <w:rFonts w:ascii="新細明體" w:eastAsia="新細明體" w:hAnsi="新細明體" w:cs="新細明體"/>
      <w:color w:val="337AB7"/>
      <w:spacing w:val="0"/>
      <w:sz w:val="24"/>
      <w:szCs w:val="24"/>
    </w:rPr>
  </w:style>
  <w:style w:type="paragraph" w:customStyle="1" w:styleId="text-success">
    <w:name w:val="text-success"/>
    <w:basedOn w:val="a3"/>
    <w:rsid w:val="00664229"/>
    <w:pPr>
      <w:topLinePunct w:val="0"/>
      <w:adjustRightInd/>
      <w:spacing w:before="0" w:after="0" w:line="240" w:lineRule="auto"/>
      <w:jc w:val="left"/>
      <w:textAlignment w:val="auto"/>
    </w:pPr>
    <w:rPr>
      <w:rFonts w:ascii="新細明體" w:eastAsia="新細明體" w:hAnsi="新細明體" w:cs="新細明體"/>
      <w:color w:val="3C763D"/>
      <w:spacing w:val="0"/>
      <w:sz w:val="24"/>
      <w:szCs w:val="24"/>
    </w:rPr>
  </w:style>
  <w:style w:type="paragraph" w:customStyle="1" w:styleId="text-info">
    <w:name w:val="text-info"/>
    <w:basedOn w:val="a3"/>
    <w:rsid w:val="00664229"/>
    <w:pPr>
      <w:topLinePunct w:val="0"/>
      <w:adjustRightInd/>
      <w:spacing w:before="0" w:after="0" w:line="240" w:lineRule="auto"/>
      <w:jc w:val="left"/>
      <w:textAlignment w:val="auto"/>
    </w:pPr>
    <w:rPr>
      <w:rFonts w:ascii="新細明體" w:eastAsia="新細明體" w:hAnsi="新細明體" w:cs="新細明體"/>
      <w:color w:val="31708F"/>
      <w:spacing w:val="0"/>
      <w:sz w:val="24"/>
      <w:szCs w:val="24"/>
    </w:rPr>
  </w:style>
  <w:style w:type="paragraph" w:customStyle="1" w:styleId="text-warning">
    <w:name w:val="text-warning"/>
    <w:basedOn w:val="a3"/>
    <w:rsid w:val="00664229"/>
    <w:pPr>
      <w:topLinePunct w:val="0"/>
      <w:adjustRightInd/>
      <w:spacing w:before="0" w:after="0" w:line="240" w:lineRule="auto"/>
      <w:jc w:val="left"/>
      <w:textAlignment w:val="auto"/>
    </w:pPr>
    <w:rPr>
      <w:rFonts w:ascii="新細明體" w:eastAsia="新細明體" w:hAnsi="新細明體" w:cs="新細明體"/>
      <w:color w:val="8A6D3B"/>
      <w:spacing w:val="0"/>
      <w:sz w:val="24"/>
      <w:szCs w:val="24"/>
    </w:rPr>
  </w:style>
  <w:style w:type="paragraph" w:customStyle="1" w:styleId="text-danger">
    <w:name w:val="text-danger"/>
    <w:basedOn w:val="a3"/>
    <w:rsid w:val="00664229"/>
    <w:pPr>
      <w:topLinePunct w:val="0"/>
      <w:adjustRightInd/>
      <w:spacing w:before="0" w:after="0" w:line="240" w:lineRule="auto"/>
      <w:jc w:val="left"/>
      <w:textAlignment w:val="auto"/>
    </w:pPr>
    <w:rPr>
      <w:rFonts w:ascii="新細明體" w:eastAsia="新細明體" w:hAnsi="新細明體" w:cs="新細明體"/>
      <w:color w:val="A94442"/>
      <w:spacing w:val="0"/>
      <w:sz w:val="24"/>
      <w:szCs w:val="24"/>
    </w:rPr>
  </w:style>
  <w:style w:type="paragraph" w:customStyle="1" w:styleId="bg-primary">
    <w:name w:val="bg-primary"/>
    <w:basedOn w:val="a3"/>
    <w:rsid w:val="00664229"/>
    <w:pPr>
      <w:shd w:val="clear" w:color="auto" w:fill="337AB7"/>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g-success">
    <w:name w:val="bg-success"/>
    <w:basedOn w:val="a3"/>
    <w:rsid w:val="00664229"/>
    <w:pPr>
      <w:shd w:val="clear" w:color="auto" w:fill="DFF0D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g-info">
    <w:name w:val="bg-info"/>
    <w:basedOn w:val="a3"/>
    <w:rsid w:val="00664229"/>
    <w:pPr>
      <w:shd w:val="clear" w:color="auto" w:fill="D9ED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g-warning">
    <w:name w:val="bg-warning"/>
    <w:basedOn w:val="a3"/>
    <w:rsid w:val="00664229"/>
    <w:pPr>
      <w:shd w:val="clear" w:color="auto" w:fill="FCF8E3"/>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g-danger">
    <w:name w:val="bg-danger"/>
    <w:basedOn w:val="a3"/>
    <w:rsid w:val="00664229"/>
    <w:pPr>
      <w:shd w:val="clear" w:color="auto" w:fill="F2DED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ge-header">
    <w:name w:val="page-header"/>
    <w:basedOn w:val="a3"/>
    <w:rsid w:val="00664229"/>
    <w:pPr>
      <w:pBdr>
        <w:bottom w:val="single" w:sz="6" w:space="6" w:color="EEEEEE"/>
      </w:pBdr>
      <w:topLinePunct w:val="0"/>
      <w:adjustRightInd/>
      <w:spacing w:before="540" w:after="270" w:line="240" w:lineRule="auto"/>
      <w:jc w:val="left"/>
      <w:textAlignment w:val="auto"/>
    </w:pPr>
    <w:rPr>
      <w:rFonts w:ascii="新細明體" w:eastAsia="新細明體" w:hAnsi="新細明體" w:cs="新細明體"/>
      <w:spacing w:val="0"/>
      <w:sz w:val="24"/>
      <w:szCs w:val="24"/>
    </w:rPr>
  </w:style>
  <w:style w:type="paragraph" w:customStyle="1" w:styleId="list-unstyled">
    <w:name w:val="list-unstyl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nline">
    <w:name w:val="list-inline"/>
    <w:basedOn w:val="a3"/>
    <w:rsid w:val="00664229"/>
    <w:pPr>
      <w:topLinePunct w:val="0"/>
      <w:adjustRightInd/>
      <w:spacing w:before="0" w:after="0" w:line="240" w:lineRule="auto"/>
      <w:ind w:left="-75"/>
      <w:jc w:val="left"/>
      <w:textAlignment w:val="auto"/>
    </w:pPr>
    <w:rPr>
      <w:rFonts w:ascii="新細明體" w:eastAsia="新細明體" w:hAnsi="新細明體" w:cs="新細明體"/>
      <w:spacing w:val="0"/>
      <w:sz w:val="24"/>
      <w:szCs w:val="24"/>
    </w:rPr>
  </w:style>
  <w:style w:type="paragraph" w:customStyle="1" w:styleId="initialism">
    <w:name w:val="initialism"/>
    <w:basedOn w:val="a3"/>
    <w:rsid w:val="00664229"/>
    <w:pPr>
      <w:topLinePunct w:val="0"/>
      <w:adjustRightInd/>
      <w:spacing w:before="0" w:after="0" w:line="240" w:lineRule="auto"/>
      <w:jc w:val="left"/>
      <w:textAlignment w:val="auto"/>
    </w:pPr>
    <w:rPr>
      <w:rFonts w:ascii="新細明體" w:eastAsia="新細明體" w:hAnsi="新細明體" w:cs="新細明體"/>
      <w:caps/>
      <w:spacing w:val="0"/>
      <w:szCs w:val="22"/>
    </w:rPr>
  </w:style>
  <w:style w:type="paragraph" w:customStyle="1" w:styleId="blockquote-reverse">
    <w:name w:val="blockquote-reverse"/>
    <w:basedOn w:val="a3"/>
    <w:rsid w:val="00664229"/>
    <w:pPr>
      <w:pBdr>
        <w:right w:val="single" w:sz="36" w:space="11" w:color="EEEEEE"/>
      </w:pBdr>
      <w:topLinePunct w:val="0"/>
      <w:adjustRightInd/>
      <w:spacing w:before="0" w:after="0" w:line="240" w:lineRule="auto"/>
      <w:jc w:val="right"/>
      <w:textAlignment w:val="auto"/>
    </w:pPr>
    <w:rPr>
      <w:rFonts w:ascii="新細明體" w:eastAsia="新細明體" w:hAnsi="新細明體" w:cs="新細明體"/>
      <w:spacing w:val="0"/>
      <w:sz w:val="24"/>
      <w:szCs w:val="24"/>
    </w:rPr>
  </w:style>
  <w:style w:type="paragraph" w:customStyle="1" w:styleId="container">
    <w:name w:val="contain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ntainer-fluid">
    <w:name w:val="container-flui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ow">
    <w:name w:val="r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
    <w:name w:val="col-xs-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
    <w:name w:val="col-sm-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
    <w:name w:val="col-md-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
    <w:name w:val="col-lg-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2">
    <w:name w:val="col-xs-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2">
    <w:name w:val="col-sm-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2">
    <w:name w:val="col-md-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2">
    <w:name w:val="col-lg-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3">
    <w:name w:val="col-xs-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3">
    <w:name w:val="col-sm-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3">
    <w:name w:val="col-md-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3">
    <w:name w:val="col-lg-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4">
    <w:name w:val="col-xs-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4">
    <w:name w:val="col-sm-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4">
    <w:name w:val="col-md-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4">
    <w:name w:val="col-lg-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5">
    <w:name w:val="col-xs-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5">
    <w:name w:val="col-sm-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5">
    <w:name w:val="col-md-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5">
    <w:name w:val="col-lg-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6">
    <w:name w:val="col-xs-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6">
    <w:name w:val="col-sm-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6">
    <w:name w:val="col-md-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6">
    <w:name w:val="col-lg-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7">
    <w:name w:val="col-xs-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7">
    <w:name w:val="col-sm-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7">
    <w:name w:val="col-md-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7">
    <w:name w:val="col-lg-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8">
    <w:name w:val="col-xs-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8">
    <w:name w:val="col-sm-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8">
    <w:name w:val="col-md-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8">
    <w:name w:val="col-lg-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9">
    <w:name w:val="col-xs-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9">
    <w:name w:val="col-sm-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9">
    <w:name w:val="col-md-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9">
    <w:name w:val="col-lg-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0">
    <w:name w:val="col-xs-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0">
    <w:name w:val="col-sm-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0">
    <w:name w:val="col-md-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0">
    <w:name w:val="col-lg-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1">
    <w:name w:val="col-xs-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1">
    <w:name w:val="col-sm-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1">
    <w:name w:val="col-md-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1">
    <w:name w:val="col-lg-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12">
    <w:name w:val="col-xs-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sm-12">
    <w:name w:val="col-sm-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md-12">
    <w:name w:val="col-md-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g-12">
    <w:name w:val="col-lg-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xs-offset-12">
    <w:name w:val="col-xs-offset-12"/>
    <w:basedOn w:val="a3"/>
    <w:rsid w:val="00664229"/>
    <w:pPr>
      <w:topLinePunct w:val="0"/>
      <w:adjustRightInd/>
      <w:spacing w:before="0" w:after="0" w:line="240" w:lineRule="auto"/>
      <w:ind w:left="12240"/>
      <w:jc w:val="left"/>
      <w:textAlignment w:val="auto"/>
    </w:pPr>
    <w:rPr>
      <w:rFonts w:ascii="新細明體" w:eastAsia="新細明體" w:hAnsi="新細明體" w:cs="新細明體"/>
      <w:spacing w:val="0"/>
      <w:sz w:val="24"/>
      <w:szCs w:val="24"/>
    </w:rPr>
  </w:style>
  <w:style w:type="paragraph" w:customStyle="1" w:styleId="col-xs-offset-11">
    <w:name w:val="col-xs-offset-11"/>
    <w:basedOn w:val="a3"/>
    <w:rsid w:val="00664229"/>
    <w:pPr>
      <w:topLinePunct w:val="0"/>
      <w:adjustRightInd/>
      <w:spacing w:before="0" w:after="0" w:line="240" w:lineRule="auto"/>
      <w:ind w:left="11138"/>
      <w:jc w:val="left"/>
      <w:textAlignment w:val="auto"/>
    </w:pPr>
    <w:rPr>
      <w:rFonts w:ascii="新細明體" w:eastAsia="新細明體" w:hAnsi="新細明體" w:cs="新細明體"/>
      <w:spacing w:val="0"/>
      <w:sz w:val="24"/>
      <w:szCs w:val="24"/>
    </w:rPr>
  </w:style>
  <w:style w:type="paragraph" w:customStyle="1" w:styleId="col-xs-offset-10">
    <w:name w:val="col-xs-offset-10"/>
    <w:basedOn w:val="a3"/>
    <w:rsid w:val="00664229"/>
    <w:pPr>
      <w:topLinePunct w:val="0"/>
      <w:adjustRightInd/>
      <w:spacing w:before="0" w:after="0" w:line="240" w:lineRule="auto"/>
      <w:ind w:left="10159"/>
      <w:jc w:val="left"/>
      <w:textAlignment w:val="auto"/>
    </w:pPr>
    <w:rPr>
      <w:rFonts w:ascii="新細明體" w:eastAsia="新細明體" w:hAnsi="新細明體" w:cs="新細明體"/>
      <w:spacing w:val="0"/>
      <w:sz w:val="24"/>
      <w:szCs w:val="24"/>
    </w:rPr>
  </w:style>
  <w:style w:type="paragraph" w:customStyle="1" w:styleId="col-xs-offset-9">
    <w:name w:val="col-xs-offset-9"/>
    <w:basedOn w:val="a3"/>
    <w:rsid w:val="00664229"/>
    <w:pPr>
      <w:topLinePunct w:val="0"/>
      <w:adjustRightInd/>
      <w:spacing w:before="0" w:after="0" w:line="240" w:lineRule="auto"/>
      <w:ind w:left="9180"/>
      <w:jc w:val="left"/>
      <w:textAlignment w:val="auto"/>
    </w:pPr>
    <w:rPr>
      <w:rFonts w:ascii="新細明體" w:eastAsia="新細明體" w:hAnsi="新細明體" w:cs="新細明體"/>
      <w:spacing w:val="0"/>
      <w:sz w:val="24"/>
      <w:szCs w:val="24"/>
    </w:rPr>
  </w:style>
  <w:style w:type="paragraph" w:customStyle="1" w:styleId="col-xs-offset-8">
    <w:name w:val="col-xs-offset-8"/>
    <w:basedOn w:val="a3"/>
    <w:rsid w:val="00664229"/>
    <w:pPr>
      <w:topLinePunct w:val="0"/>
      <w:adjustRightInd/>
      <w:spacing w:before="0" w:after="0" w:line="240" w:lineRule="auto"/>
      <w:ind w:left="8078"/>
      <w:jc w:val="left"/>
      <w:textAlignment w:val="auto"/>
    </w:pPr>
    <w:rPr>
      <w:rFonts w:ascii="新細明體" w:eastAsia="新細明體" w:hAnsi="新細明體" w:cs="新細明體"/>
      <w:spacing w:val="0"/>
      <w:sz w:val="24"/>
      <w:szCs w:val="24"/>
    </w:rPr>
  </w:style>
  <w:style w:type="paragraph" w:customStyle="1" w:styleId="col-xs-offset-7">
    <w:name w:val="col-xs-offset-7"/>
    <w:basedOn w:val="a3"/>
    <w:rsid w:val="00664229"/>
    <w:pPr>
      <w:topLinePunct w:val="0"/>
      <w:adjustRightInd/>
      <w:spacing w:before="0" w:after="0" w:line="240" w:lineRule="auto"/>
      <w:ind w:left="7099"/>
      <w:jc w:val="left"/>
      <w:textAlignment w:val="auto"/>
    </w:pPr>
    <w:rPr>
      <w:rFonts w:ascii="新細明體" w:eastAsia="新細明體" w:hAnsi="新細明體" w:cs="新細明體"/>
      <w:spacing w:val="0"/>
      <w:sz w:val="24"/>
      <w:szCs w:val="24"/>
    </w:rPr>
  </w:style>
  <w:style w:type="paragraph" w:customStyle="1" w:styleId="col-xs-offset-6">
    <w:name w:val="col-xs-offset-6"/>
    <w:basedOn w:val="a3"/>
    <w:rsid w:val="00664229"/>
    <w:pPr>
      <w:topLinePunct w:val="0"/>
      <w:adjustRightInd/>
      <w:spacing w:before="0" w:after="0" w:line="240" w:lineRule="auto"/>
      <w:ind w:left="6120"/>
      <w:jc w:val="left"/>
      <w:textAlignment w:val="auto"/>
    </w:pPr>
    <w:rPr>
      <w:rFonts w:ascii="新細明體" w:eastAsia="新細明體" w:hAnsi="新細明體" w:cs="新細明體"/>
      <w:spacing w:val="0"/>
      <w:sz w:val="24"/>
      <w:szCs w:val="24"/>
    </w:rPr>
  </w:style>
  <w:style w:type="paragraph" w:customStyle="1" w:styleId="col-xs-offset-5">
    <w:name w:val="col-xs-offset-5"/>
    <w:basedOn w:val="a3"/>
    <w:rsid w:val="00664229"/>
    <w:pPr>
      <w:topLinePunct w:val="0"/>
      <w:adjustRightInd/>
      <w:spacing w:before="0" w:after="0" w:line="240" w:lineRule="auto"/>
      <w:ind w:left="5018"/>
      <w:jc w:val="left"/>
      <w:textAlignment w:val="auto"/>
    </w:pPr>
    <w:rPr>
      <w:rFonts w:ascii="新細明體" w:eastAsia="新細明體" w:hAnsi="新細明體" w:cs="新細明體"/>
      <w:spacing w:val="0"/>
      <w:sz w:val="24"/>
      <w:szCs w:val="24"/>
    </w:rPr>
  </w:style>
  <w:style w:type="paragraph" w:customStyle="1" w:styleId="col-xs-offset-4">
    <w:name w:val="col-xs-offset-4"/>
    <w:basedOn w:val="a3"/>
    <w:rsid w:val="00664229"/>
    <w:pPr>
      <w:topLinePunct w:val="0"/>
      <w:adjustRightInd/>
      <w:spacing w:before="0" w:after="0" w:line="240" w:lineRule="auto"/>
      <w:ind w:left="4039"/>
      <w:jc w:val="left"/>
      <w:textAlignment w:val="auto"/>
    </w:pPr>
    <w:rPr>
      <w:rFonts w:ascii="新細明體" w:eastAsia="新細明體" w:hAnsi="新細明體" w:cs="新細明體"/>
      <w:spacing w:val="0"/>
      <w:sz w:val="24"/>
      <w:szCs w:val="24"/>
    </w:rPr>
  </w:style>
  <w:style w:type="paragraph" w:customStyle="1" w:styleId="col-xs-offset-3">
    <w:name w:val="col-xs-offset-3"/>
    <w:basedOn w:val="a3"/>
    <w:rsid w:val="00664229"/>
    <w:pPr>
      <w:topLinePunct w:val="0"/>
      <w:adjustRightInd/>
      <w:spacing w:before="0" w:after="0" w:line="240" w:lineRule="auto"/>
      <w:ind w:left="3060"/>
      <w:jc w:val="left"/>
      <w:textAlignment w:val="auto"/>
    </w:pPr>
    <w:rPr>
      <w:rFonts w:ascii="新細明體" w:eastAsia="新細明體" w:hAnsi="新細明體" w:cs="新細明體"/>
      <w:spacing w:val="0"/>
      <w:sz w:val="24"/>
      <w:szCs w:val="24"/>
    </w:rPr>
  </w:style>
  <w:style w:type="paragraph" w:customStyle="1" w:styleId="col-xs-offset-2">
    <w:name w:val="col-xs-offset-2"/>
    <w:basedOn w:val="a3"/>
    <w:rsid w:val="00664229"/>
    <w:pPr>
      <w:topLinePunct w:val="0"/>
      <w:adjustRightInd/>
      <w:spacing w:before="0" w:after="0" w:line="240" w:lineRule="auto"/>
      <w:ind w:left="1958"/>
      <w:jc w:val="left"/>
      <w:textAlignment w:val="auto"/>
    </w:pPr>
    <w:rPr>
      <w:rFonts w:ascii="新細明體" w:eastAsia="新細明體" w:hAnsi="新細明體" w:cs="新細明體"/>
      <w:spacing w:val="0"/>
      <w:sz w:val="24"/>
      <w:szCs w:val="24"/>
    </w:rPr>
  </w:style>
  <w:style w:type="paragraph" w:customStyle="1" w:styleId="col-xs-offset-1">
    <w:name w:val="col-xs-offset-1"/>
    <w:basedOn w:val="a3"/>
    <w:rsid w:val="00664229"/>
    <w:pPr>
      <w:topLinePunct w:val="0"/>
      <w:adjustRightInd/>
      <w:spacing w:before="0" w:after="0" w:line="240" w:lineRule="auto"/>
      <w:ind w:left="979"/>
      <w:jc w:val="left"/>
      <w:textAlignment w:val="auto"/>
    </w:pPr>
    <w:rPr>
      <w:rFonts w:ascii="新細明體" w:eastAsia="新細明體" w:hAnsi="新細明體" w:cs="新細明體"/>
      <w:spacing w:val="0"/>
      <w:sz w:val="24"/>
      <w:szCs w:val="24"/>
    </w:rPr>
  </w:style>
  <w:style w:type="paragraph" w:customStyle="1" w:styleId="col-xs-offset-0">
    <w:name w:val="col-xs-offset-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able">
    <w:name w:val="table"/>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table-bordered">
    <w:name w:val="table-bordered"/>
    <w:basedOn w:val="a3"/>
    <w:rsid w:val="00664229"/>
    <w:pPr>
      <w:pBdr>
        <w:top w:val="single" w:sz="6" w:space="0" w:color="DDDDDD"/>
        <w:left w:val="single" w:sz="6" w:space="0" w:color="DDDDDD"/>
        <w:bottom w:val="single" w:sz="6" w:space="0" w:color="DDDDDD"/>
        <w:right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orm-control">
    <w:name w:val="form-control"/>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group">
    <w:name w:val="form-group"/>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radio">
    <w:name w:val="radio"/>
    <w:basedOn w:val="a3"/>
    <w:rsid w:val="00664229"/>
    <w:pPr>
      <w:topLinePunct w:val="0"/>
      <w:adjustRightInd/>
      <w:spacing w:before="150" w:after="150" w:line="240" w:lineRule="auto"/>
      <w:jc w:val="left"/>
      <w:textAlignment w:val="auto"/>
    </w:pPr>
    <w:rPr>
      <w:rFonts w:ascii="新細明體" w:eastAsia="新細明體" w:hAnsi="新細明體" w:cs="新細明體"/>
      <w:spacing w:val="0"/>
      <w:sz w:val="24"/>
      <w:szCs w:val="24"/>
    </w:rPr>
  </w:style>
  <w:style w:type="paragraph" w:customStyle="1" w:styleId="checkbox">
    <w:name w:val="checkbox"/>
    <w:basedOn w:val="a3"/>
    <w:rsid w:val="00664229"/>
    <w:pPr>
      <w:topLinePunct w:val="0"/>
      <w:adjustRightInd/>
      <w:spacing w:before="150" w:after="150" w:line="240" w:lineRule="auto"/>
      <w:jc w:val="left"/>
      <w:textAlignment w:val="auto"/>
    </w:pPr>
    <w:rPr>
      <w:rFonts w:ascii="新細明體" w:eastAsia="新細明體" w:hAnsi="新細明體" w:cs="新細明體"/>
      <w:spacing w:val="0"/>
      <w:sz w:val="24"/>
      <w:szCs w:val="24"/>
    </w:rPr>
  </w:style>
  <w:style w:type="paragraph" w:customStyle="1" w:styleId="radio-inline">
    <w:name w:val="radio-inline"/>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
    <w:name w:val="checkbox-inline"/>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control-static">
    <w:name w:val="form-control-stati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put-sm">
    <w:name w:val="input-s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input-lg">
    <w:name w:val="input-l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feedback">
    <w:name w:val="form-control-feedback"/>
    <w:basedOn w:val="a3"/>
    <w:rsid w:val="00664229"/>
    <w:pPr>
      <w:topLinePunct w:val="0"/>
      <w:adjustRightInd/>
      <w:spacing w:before="0" w:after="0" w:line="480" w:lineRule="atLeast"/>
      <w:jc w:val="center"/>
      <w:textAlignment w:val="auto"/>
    </w:pPr>
    <w:rPr>
      <w:rFonts w:ascii="新細明體" w:eastAsia="新細明體" w:hAnsi="新細明體" w:cs="新細明體"/>
      <w:spacing w:val="0"/>
      <w:sz w:val="24"/>
      <w:szCs w:val="24"/>
    </w:rPr>
  </w:style>
  <w:style w:type="paragraph" w:customStyle="1" w:styleId="help-block">
    <w:name w:val="help-block"/>
    <w:basedOn w:val="a3"/>
    <w:rsid w:val="00664229"/>
    <w:pPr>
      <w:topLinePunct w:val="0"/>
      <w:adjustRightInd/>
      <w:spacing w:before="75" w:after="150" w:line="240" w:lineRule="auto"/>
      <w:jc w:val="left"/>
      <w:textAlignment w:val="auto"/>
    </w:pPr>
    <w:rPr>
      <w:rFonts w:ascii="新細明體" w:eastAsia="新細明體" w:hAnsi="新細明體" w:cs="新細明體"/>
      <w:color w:val="404040"/>
      <w:spacing w:val="0"/>
      <w:sz w:val="24"/>
      <w:szCs w:val="24"/>
    </w:rPr>
  </w:style>
  <w:style w:type="paragraph" w:customStyle="1" w:styleId="btn">
    <w:name w:val="btn"/>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default">
    <w:name w:val="btn-default"/>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primary">
    <w:name w:val="btn-primary"/>
    <w:basedOn w:val="a3"/>
    <w:rsid w:val="00664229"/>
    <w:pPr>
      <w:shd w:val="clear" w:color="auto" w:fill="337AB7"/>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success">
    <w:name w:val="btn-success"/>
    <w:basedOn w:val="a3"/>
    <w:rsid w:val="00664229"/>
    <w:pPr>
      <w:shd w:val="clear" w:color="auto" w:fill="5CB85C"/>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info">
    <w:name w:val="btn-info"/>
    <w:basedOn w:val="a3"/>
    <w:rsid w:val="00664229"/>
    <w:pPr>
      <w:shd w:val="clear" w:color="auto" w:fill="5BC0DE"/>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warning">
    <w:name w:val="btn-warning"/>
    <w:basedOn w:val="a3"/>
    <w:rsid w:val="00664229"/>
    <w:pPr>
      <w:shd w:val="clear" w:color="auto" w:fill="F0AD4E"/>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danger">
    <w:name w:val="btn-danger"/>
    <w:basedOn w:val="a3"/>
    <w:rsid w:val="00664229"/>
    <w:pPr>
      <w:shd w:val="clear" w:color="auto" w:fill="D9534F"/>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
    <w:name w:val="btn-link"/>
    <w:basedOn w:val="a3"/>
    <w:rsid w:val="00664229"/>
    <w:pPr>
      <w:topLinePunct w:val="0"/>
      <w:adjustRightInd/>
      <w:spacing w:before="0" w:after="0" w:line="240" w:lineRule="auto"/>
      <w:jc w:val="left"/>
      <w:textAlignment w:val="auto"/>
    </w:pPr>
    <w:rPr>
      <w:rFonts w:ascii="新細明體" w:eastAsia="新細明體" w:hAnsi="新細明體" w:cs="新細明體"/>
      <w:color w:val="337AB7"/>
      <w:spacing w:val="0"/>
      <w:sz w:val="24"/>
      <w:szCs w:val="24"/>
    </w:rPr>
  </w:style>
  <w:style w:type="paragraph" w:customStyle="1" w:styleId="btn-block">
    <w:name w:val="btn-bloc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llapse">
    <w:name w:val="collaps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collapsing">
    <w:name w:val="collaps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aret">
    <w:name w:val="caret"/>
    <w:basedOn w:val="a3"/>
    <w:rsid w:val="00664229"/>
    <w:pPr>
      <w:pBdr>
        <w:top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
    <w:name w:val="dropdown-menu"/>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0" w:line="240" w:lineRule="auto"/>
      <w:jc w:val="left"/>
      <w:textAlignment w:val="auto"/>
    </w:pPr>
    <w:rPr>
      <w:rFonts w:ascii="新細明體" w:eastAsia="新細明體" w:hAnsi="新細明體" w:cs="新細明體"/>
      <w:vanish/>
      <w:spacing w:val="0"/>
      <w:sz w:val="20"/>
      <w:szCs w:val="20"/>
    </w:rPr>
  </w:style>
  <w:style w:type="paragraph" w:customStyle="1" w:styleId="dropdown-header">
    <w:name w:val="dropdown-header"/>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btn-group">
    <w:name w:val="btn-group"/>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btn-group-vertical">
    <w:name w:val="btn-group-vertical"/>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btn-toolbar">
    <w:name w:val="btn-toolbar"/>
    <w:basedOn w:val="a3"/>
    <w:rsid w:val="00664229"/>
    <w:pPr>
      <w:topLinePunct w:val="0"/>
      <w:adjustRightInd/>
      <w:spacing w:before="0" w:after="0" w:line="240" w:lineRule="auto"/>
      <w:ind w:left="-75"/>
      <w:jc w:val="left"/>
      <w:textAlignment w:val="auto"/>
    </w:pPr>
    <w:rPr>
      <w:rFonts w:ascii="新細明體" w:eastAsia="新細明體" w:hAnsi="新細明體" w:cs="新細明體"/>
      <w:spacing w:val="0"/>
      <w:sz w:val="24"/>
      <w:szCs w:val="24"/>
    </w:rPr>
  </w:style>
  <w:style w:type="paragraph" w:customStyle="1" w:styleId="btn-group-justified">
    <w:name w:val="btn-group-justifi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put-group-addon">
    <w:name w:val="input-group-addon"/>
    <w:basedOn w:val="a3"/>
    <w:rsid w:val="00664229"/>
    <w:pPr>
      <w:pBdr>
        <w:top w:val="single" w:sz="6" w:space="5" w:color="CCCCCC"/>
        <w:left w:val="single" w:sz="6" w:space="9" w:color="CCCCCC"/>
        <w:bottom w:val="single" w:sz="6" w:space="5" w:color="CCCCCC"/>
        <w:right w:val="single" w:sz="6" w:space="9" w:color="CCCCCC"/>
      </w:pBdr>
      <w:shd w:val="clear" w:color="auto" w:fill="EEEEEE"/>
      <w:topLinePunct w:val="0"/>
      <w:adjustRightInd/>
      <w:spacing w:before="0" w:after="0" w:line="240" w:lineRule="auto"/>
      <w:jc w:val="center"/>
    </w:pPr>
    <w:rPr>
      <w:rFonts w:ascii="新細明體" w:eastAsia="新細明體" w:hAnsi="新細明體" w:cs="新細明體"/>
      <w:color w:val="555555"/>
      <w:spacing w:val="0"/>
      <w:sz w:val="20"/>
      <w:szCs w:val="20"/>
    </w:rPr>
  </w:style>
  <w:style w:type="paragraph" w:customStyle="1" w:styleId="input-group-btn">
    <w:name w:val="input-group-btn"/>
    <w:basedOn w:val="a3"/>
    <w:rsid w:val="00664229"/>
    <w:pPr>
      <w:topLinePunct w:val="0"/>
      <w:adjustRightInd/>
      <w:spacing w:before="0" w:after="0" w:line="240" w:lineRule="auto"/>
      <w:jc w:val="left"/>
    </w:pPr>
    <w:rPr>
      <w:rFonts w:ascii="新細明體" w:eastAsia="新細明體" w:hAnsi="新細明體" w:cs="新細明體"/>
      <w:spacing w:val="0"/>
      <w:sz w:val="2"/>
      <w:szCs w:val="2"/>
    </w:rPr>
  </w:style>
  <w:style w:type="paragraph" w:customStyle="1" w:styleId="nav">
    <w:name w:val="na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tabs">
    <w:name w:val="nav-tabs"/>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justified">
    <w:name w:val="nav-justifi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tabs-justified">
    <w:name w:val="nav-tabs-justifie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
    <w:name w:val="navbar"/>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navbar-collapse">
    <w:name w:val="navbar-collaps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static-top">
    <w:name w:val="navbar-static-to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ixed-top">
    <w:name w:val="navbar-fixed-to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ixed-bottom">
    <w:name w:val="navbar-fixed-botto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
    <w:name w:val="navbar-brand"/>
    <w:basedOn w:val="a3"/>
    <w:rsid w:val="00664229"/>
    <w:pPr>
      <w:topLinePunct w:val="0"/>
      <w:adjustRightInd/>
      <w:spacing w:before="0" w:after="0" w:line="270" w:lineRule="atLeast"/>
      <w:jc w:val="left"/>
      <w:textAlignment w:val="auto"/>
    </w:pPr>
    <w:rPr>
      <w:rFonts w:ascii="新細明體" w:eastAsia="新細明體" w:hAnsi="新細明體" w:cs="新細明體"/>
      <w:spacing w:val="0"/>
      <w:sz w:val="26"/>
      <w:szCs w:val="26"/>
    </w:rPr>
  </w:style>
  <w:style w:type="paragraph" w:customStyle="1" w:styleId="navbar-toggle">
    <w:name w:val="navbar-togg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nav">
    <w:name w:val="navbar-nav"/>
    <w:basedOn w:val="a3"/>
    <w:rsid w:val="00664229"/>
    <w:pPr>
      <w:topLinePunct w:val="0"/>
      <w:adjustRightInd/>
      <w:spacing w:before="45" w:after="45" w:line="240" w:lineRule="auto"/>
      <w:jc w:val="left"/>
      <w:textAlignment w:val="auto"/>
    </w:pPr>
    <w:rPr>
      <w:rFonts w:ascii="新細明體" w:eastAsia="新細明體" w:hAnsi="新細明體" w:cs="新細明體"/>
      <w:spacing w:val="0"/>
      <w:sz w:val="24"/>
      <w:szCs w:val="24"/>
    </w:rPr>
  </w:style>
  <w:style w:type="paragraph" w:customStyle="1" w:styleId="navbar-form">
    <w:name w:val="navbar-for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tn">
    <w:name w:val="navbar-btn"/>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ext">
    <w:name w:val="navbar-text"/>
    <w:basedOn w:val="a3"/>
    <w:rsid w:val="00664229"/>
    <w:pPr>
      <w:topLinePunct w:val="0"/>
      <w:adjustRightInd/>
      <w:spacing w:before="90" w:after="90" w:line="240" w:lineRule="auto"/>
      <w:jc w:val="left"/>
      <w:textAlignment w:val="auto"/>
    </w:pPr>
    <w:rPr>
      <w:rFonts w:ascii="新細明體" w:eastAsia="新細明體" w:hAnsi="新細明體" w:cs="新細明體"/>
      <w:spacing w:val="0"/>
      <w:sz w:val="24"/>
      <w:szCs w:val="24"/>
    </w:rPr>
  </w:style>
  <w:style w:type="paragraph" w:customStyle="1" w:styleId="navbar-default">
    <w:name w:val="navbar-default"/>
    <w:basedOn w:val="a3"/>
    <w:rsid w:val="00664229"/>
    <w:pPr>
      <w:shd w:val="clear" w:color="auto" w:fill="F8F8F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inverse">
    <w:name w:val="navbar-inverse"/>
    <w:basedOn w:val="a3"/>
    <w:rsid w:val="00664229"/>
    <w:pPr>
      <w:shd w:val="clear" w:color="auto" w:fill="22222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readcrumb">
    <w:name w:val="breadcrumb"/>
    <w:basedOn w:val="a3"/>
    <w:rsid w:val="00664229"/>
    <w:pPr>
      <w:shd w:val="clear" w:color="auto" w:fill="F5F5F5"/>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agination">
    <w:name w:val="pagination"/>
    <w:basedOn w:val="a3"/>
    <w:rsid w:val="00664229"/>
    <w:pPr>
      <w:topLinePunct w:val="0"/>
      <w:adjustRightInd/>
      <w:spacing w:before="270" w:after="270" w:line="240" w:lineRule="auto"/>
      <w:jc w:val="left"/>
      <w:textAlignment w:val="auto"/>
    </w:pPr>
    <w:rPr>
      <w:rFonts w:ascii="新細明體" w:eastAsia="新細明體" w:hAnsi="新細明體" w:cs="新細明體"/>
      <w:spacing w:val="0"/>
      <w:sz w:val="24"/>
      <w:szCs w:val="24"/>
    </w:rPr>
  </w:style>
  <w:style w:type="paragraph" w:customStyle="1" w:styleId="pager">
    <w:name w:val="pager"/>
    <w:basedOn w:val="a3"/>
    <w:rsid w:val="00664229"/>
    <w:pPr>
      <w:topLinePunct w:val="0"/>
      <w:adjustRightInd/>
      <w:spacing w:before="270" w:after="270" w:line="240" w:lineRule="auto"/>
      <w:jc w:val="center"/>
      <w:textAlignment w:val="auto"/>
    </w:pPr>
    <w:rPr>
      <w:rFonts w:ascii="新細明體" w:eastAsia="新細明體" w:hAnsi="新細明體" w:cs="新細明體"/>
      <w:spacing w:val="0"/>
      <w:sz w:val="24"/>
      <w:szCs w:val="24"/>
    </w:rPr>
  </w:style>
  <w:style w:type="paragraph" w:customStyle="1" w:styleId="label">
    <w:name w:val="label"/>
    <w:basedOn w:val="a3"/>
    <w:rsid w:val="00664229"/>
    <w:pPr>
      <w:topLinePunct w:val="0"/>
      <w:adjustRightInd/>
      <w:spacing w:before="0" w:after="0" w:line="240" w:lineRule="auto"/>
      <w:jc w:val="center"/>
      <w:textAlignment w:val="baseline"/>
    </w:pPr>
    <w:rPr>
      <w:rFonts w:ascii="新細明體" w:eastAsia="新細明體" w:hAnsi="新細明體" w:cs="新細明體"/>
      <w:b/>
      <w:bCs/>
      <w:color w:val="FFFFFF"/>
      <w:spacing w:val="0"/>
      <w:sz w:val="18"/>
    </w:rPr>
  </w:style>
  <w:style w:type="paragraph" w:customStyle="1" w:styleId="label-default">
    <w:name w:val="label-default"/>
    <w:basedOn w:val="a3"/>
    <w:rsid w:val="00664229"/>
    <w:pPr>
      <w:shd w:val="clear" w:color="auto" w:fill="77777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primary">
    <w:name w:val="label-primary"/>
    <w:basedOn w:val="a3"/>
    <w:rsid w:val="00664229"/>
    <w:pPr>
      <w:shd w:val="clear" w:color="auto" w:fill="337AB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success">
    <w:name w:val="label-success"/>
    <w:basedOn w:val="a3"/>
    <w:rsid w:val="00664229"/>
    <w:pPr>
      <w:shd w:val="clear" w:color="auto" w:fill="5CB85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info">
    <w:name w:val="label-info"/>
    <w:basedOn w:val="a3"/>
    <w:rsid w:val="00664229"/>
    <w:pPr>
      <w:shd w:val="clear" w:color="auto" w:fill="5BC0D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warning">
    <w:name w:val="label-warning"/>
    <w:basedOn w:val="a3"/>
    <w:rsid w:val="00664229"/>
    <w:pPr>
      <w:shd w:val="clear" w:color="auto" w:fill="F0AD4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abel-danger">
    <w:name w:val="label-danger"/>
    <w:basedOn w:val="a3"/>
    <w:rsid w:val="00664229"/>
    <w:pPr>
      <w:shd w:val="clear" w:color="auto" w:fill="D9534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
    <w:name w:val="badge"/>
    <w:basedOn w:val="a3"/>
    <w:rsid w:val="00664229"/>
    <w:pPr>
      <w:shd w:val="clear" w:color="auto" w:fill="777777"/>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jumbotron">
    <w:name w:val="jumbotron"/>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thumbnail">
    <w:name w:val="thumbnail"/>
    <w:basedOn w:val="a3"/>
    <w:rsid w:val="00664229"/>
    <w:pPr>
      <w:pBdr>
        <w:top w:val="single" w:sz="6" w:space="3" w:color="DDDDDD"/>
        <w:left w:val="single" w:sz="6" w:space="3" w:color="DDDDDD"/>
        <w:bottom w:val="single" w:sz="6" w:space="3" w:color="DDDDDD"/>
        <w:right w:val="single" w:sz="6" w:space="3" w:color="DDDDDD"/>
      </w:pBd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alert">
    <w:name w:val="alert"/>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alert-dismissable">
    <w:name w:val="alert-dismissab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ert-dismissible">
    <w:name w:val="alert-dismissib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ert-success">
    <w:name w:val="alert-success"/>
    <w:basedOn w:val="a3"/>
    <w:rsid w:val="00664229"/>
    <w:pPr>
      <w:shd w:val="clear" w:color="auto" w:fill="DFF0D8"/>
      <w:topLinePunct w:val="0"/>
      <w:adjustRightInd/>
      <w:spacing w:before="0" w:after="0" w:line="240" w:lineRule="auto"/>
      <w:jc w:val="left"/>
      <w:textAlignment w:val="auto"/>
    </w:pPr>
    <w:rPr>
      <w:rFonts w:ascii="新細明體" w:eastAsia="新細明體" w:hAnsi="新細明體" w:cs="新細明體"/>
      <w:color w:val="3C763D"/>
      <w:spacing w:val="0"/>
      <w:sz w:val="24"/>
      <w:szCs w:val="24"/>
    </w:rPr>
  </w:style>
  <w:style w:type="paragraph" w:customStyle="1" w:styleId="alert-info">
    <w:name w:val="alert-info"/>
    <w:basedOn w:val="a3"/>
    <w:rsid w:val="00664229"/>
    <w:pPr>
      <w:shd w:val="clear" w:color="auto" w:fill="D9EDF7"/>
      <w:topLinePunct w:val="0"/>
      <w:adjustRightInd/>
      <w:spacing w:before="0" w:after="0" w:line="240" w:lineRule="auto"/>
      <w:jc w:val="left"/>
      <w:textAlignment w:val="auto"/>
    </w:pPr>
    <w:rPr>
      <w:rFonts w:ascii="新細明體" w:eastAsia="新細明體" w:hAnsi="新細明體" w:cs="新細明體"/>
      <w:color w:val="31708F"/>
      <w:spacing w:val="0"/>
      <w:sz w:val="24"/>
      <w:szCs w:val="24"/>
    </w:rPr>
  </w:style>
  <w:style w:type="paragraph" w:customStyle="1" w:styleId="alert-warning">
    <w:name w:val="alert-warning"/>
    <w:basedOn w:val="a3"/>
    <w:rsid w:val="00664229"/>
    <w:pPr>
      <w:shd w:val="clear" w:color="auto" w:fill="FCF8E3"/>
      <w:topLinePunct w:val="0"/>
      <w:adjustRightInd/>
      <w:spacing w:before="0" w:after="0" w:line="240" w:lineRule="auto"/>
      <w:jc w:val="left"/>
      <w:textAlignment w:val="auto"/>
    </w:pPr>
    <w:rPr>
      <w:rFonts w:ascii="新細明體" w:eastAsia="新細明體" w:hAnsi="新細明體" w:cs="新細明體"/>
      <w:color w:val="8A6D3B"/>
      <w:spacing w:val="0"/>
      <w:sz w:val="24"/>
      <w:szCs w:val="24"/>
    </w:rPr>
  </w:style>
  <w:style w:type="paragraph" w:customStyle="1" w:styleId="alert-danger">
    <w:name w:val="alert-danger"/>
    <w:basedOn w:val="a3"/>
    <w:rsid w:val="00664229"/>
    <w:pPr>
      <w:shd w:val="clear" w:color="auto" w:fill="F2DEDE"/>
      <w:topLinePunct w:val="0"/>
      <w:adjustRightInd/>
      <w:spacing w:before="0" w:after="0" w:line="240" w:lineRule="auto"/>
      <w:jc w:val="left"/>
      <w:textAlignment w:val="auto"/>
    </w:pPr>
    <w:rPr>
      <w:rFonts w:ascii="新細明體" w:eastAsia="新細明體" w:hAnsi="新細明體" w:cs="新細明體"/>
      <w:color w:val="A94442"/>
      <w:spacing w:val="0"/>
      <w:sz w:val="24"/>
      <w:szCs w:val="24"/>
    </w:rPr>
  </w:style>
  <w:style w:type="paragraph" w:customStyle="1" w:styleId="progress">
    <w:name w:val="progress"/>
    <w:basedOn w:val="a3"/>
    <w:rsid w:val="00664229"/>
    <w:pPr>
      <w:shd w:val="clear" w:color="auto" w:fill="F5F5F5"/>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rogress-bar">
    <w:name w:val="progress-bar"/>
    <w:basedOn w:val="a3"/>
    <w:rsid w:val="00664229"/>
    <w:pPr>
      <w:shd w:val="clear" w:color="auto" w:fill="337AB7"/>
      <w:topLinePunct w:val="0"/>
      <w:adjustRightInd/>
      <w:spacing w:before="0" w:after="0" w:line="270" w:lineRule="atLeast"/>
      <w:jc w:val="center"/>
      <w:textAlignment w:val="auto"/>
    </w:pPr>
    <w:rPr>
      <w:rFonts w:ascii="新細明體" w:eastAsia="新細明體" w:hAnsi="新細明體" w:cs="新細明體"/>
      <w:color w:val="FFFFFF"/>
      <w:spacing w:val="0"/>
      <w:sz w:val="18"/>
    </w:rPr>
  </w:style>
  <w:style w:type="paragraph" w:customStyle="1" w:styleId="progress-bar-success">
    <w:name w:val="progress-bar-success"/>
    <w:basedOn w:val="a3"/>
    <w:rsid w:val="00664229"/>
    <w:pPr>
      <w:shd w:val="clear" w:color="auto" w:fill="5CB85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gress-bar-info">
    <w:name w:val="progress-bar-info"/>
    <w:basedOn w:val="a3"/>
    <w:rsid w:val="00664229"/>
    <w:pPr>
      <w:shd w:val="clear" w:color="auto" w:fill="5BC0D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gress-bar-warning">
    <w:name w:val="progress-bar-warning"/>
    <w:basedOn w:val="a3"/>
    <w:rsid w:val="00664229"/>
    <w:pPr>
      <w:shd w:val="clear" w:color="auto" w:fill="F0AD4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gress-bar-danger">
    <w:name w:val="progress-bar-danger"/>
    <w:basedOn w:val="a3"/>
    <w:rsid w:val="00664229"/>
    <w:pPr>
      <w:shd w:val="clear" w:color="auto" w:fill="D9534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edia">
    <w:name w:val="media"/>
    <w:basedOn w:val="a3"/>
    <w:rsid w:val="00664229"/>
    <w:pPr>
      <w:topLinePunct w:val="0"/>
      <w:adjustRightInd/>
      <w:spacing w:before="225" w:after="0" w:line="240" w:lineRule="auto"/>
      <w:jc w:val="left"/>
      <w:textAlignment w:val="auto"/>
    </w:pPr>
    <w:rPr>
      <w:rFonts w:ascii="新細明體" w:eastAsia="新細明體" w:hAnsi="新細明體" w:cs="新細明體"/>
      <w:spacing w:val="0"/>
      <w:sz w:val="24"/>
      <w:szCs w:val="24"/>
    </w:rPr>
  </w:style>
  <w:style w:type="paragraph" w:customStyle="1" w:styleId="media-body">
    <w:name w:val="media-body"/>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edia-object">
    <w:name w:val="media-objec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edia-left">
    <w:name w:val="media-left"/>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edia-right">
    <w:name w:val="media-right"/>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edia-middle">
    <w:name w:val="media-middle"/>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media-bottom">
    <w:name w:val="media-bottom"/>
    <w:basedOn w:val="a3"/>
    <w:rsid w:val="00664229"/>
    <w:pPr>
      <w:topLinePunct w:val="0"/>
      <w:adjustRightInd/>
      <w:spacing w:before="0" w:after="0" w:line="240" w:lineRule="auto"/>
      <w:jc w:val="left"/>
      <w:textAlignment w:val="bottom"/>
    </w:pPr>
    <w:rPr>
      <w:rFonts w:ascii="新細明體" w:eastAsia="新細明體" w:hAnsi="新細明體" w:cs="新細明體"/>
      <w:spacing w:val="0"/>
      <w:sz w:val="24"/>
      <w:szCs w:val="24"/>
    </w:rPr>
  </w:style>
  <w:style w:type="paragraph" w:customStyle="1" w:styleId="media-heading">
    <w:name w:val="media-heading"/>
    <w:basedOn w:val="a3"/>
    <w:rsid w:val="00664229"/>
    <w:pPr>
      <w:topLinePunct w:val="0"/>
      <w:adjustRightInd/>
      <w:spacing w:before="0" w:after="75" w:line="240" w:lineRule="auto"/>
      <w:jc w:val="left"/>
      <w:textAlignment w:val="auto"/>
    </w:pPr>
    <w:rPr>
      <w:rFonts w:ascii="新細明體" w:eastAsia="新細明體" w:hAnsi="新細明體" w:cs="新細明體"/>
      <w:spacing w:val="0"/>
      <w:sz w:val="24"/>
      <w:szCs w:val="24"/>
    </w:rPr>
  </w:style>
  <w:style w:type="paragraph" w:customStyle="1" w:styleId="media-list">
    <w:name w:val="media-lis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group">
    <w:name w:val="list-group"/>
    <w:basedOn w:val="a3"/>
    <w:rsid w:val="00664229"/>
    <w:pPr>
      <w:topLinePunct w:val="0"/>
      <w:adjustRightInd/>
      <w:spacing w:before="0" w:after="300" w:line="240" w:lineRule="auto"/>
      <w:jc w:val="left"/>
      <w:textAlignment w:val="auto"/>
    </w:pPr>
    <w:rPr>
      <w:rFonts w:ascii="新細明體" w:eastAsia="新細明體" w:hAnsi="新細明體" w:cs="新細明體"/>
      <w:spacing w:val="0"/>
      <w:sz w:val="24"/>
      <w:szCs w:val="24"/>
    </w:rPr>
  </w:style>
  <w:style w:type="paragraph" w:customStyle="1" w:styleId="list-group-item">
    <w:name w:val="list-group-item"/>
    <w:basedOn w:val="a3"/>
    <w:rsid w:val="00664229"/>
    <w:pPr>
      <w:pBdr>
        <w:top w:val="single" w:sz="6" w:space="8" w:color="DDDDDD"/>
        <w:left w:val="single" w:sz="6" w:space="11" w:color="DDDDDD"/>
        <w:bottom w:val="single" w:sz="6" w:space="8" w:color="DDDDDD"/>
        <w:right w:val="single" w:sz="6" w:space="11" w:color="DDDDDD"/>
      </w:pBd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group-item-success">
    <w:name w:val="list-group-item-success"/>
    <w:basedOn w:val="a3"/>
    <w:rsid w:val="00664229"/>
    <w:pPr>
      <w:shd w:val="clear" w:color="auto" w:fill="DFF0D8"/>
      <w:topLinePunct w:val="0"/>
      <w:adjustRightInd/>
      <w:spacing w:before="0" w:after="0" w:line="240" w:lineRule="auto"/>
      <w:jc w:val="left"/>
      <w:textAlignment w:val="auto"/>
    </w:pPr>
    <w:rPr>
      <w:rFonts w:ascii="新細明體" w:eastAsia="新細明體" w:hAnsi="新細明體" w:cs="新細明體"/>
      <w:color w:val="3C763D"/>
      <w:spacing w:val="0"/>
      <w:sz w:val="24"/>
      <w:szCs w:val="24"/>
    </w:rPr>
  </w:style>
  <w:style w:type="paragraph" w:customStyle="1" w:styleId="list-group-item-info">
    <w:name w:val="list-group-item-info"/>
    <w:basedOn w:val="a3"/>
    <w:rsid w:val="00664229"/>
    <w:pPr>
      <w:shd w:val="clear" w:color="auto" w:fill="D9EDF7"/>
      <w:topLinePunct w:val="0"/>
      <w:adjustRightInd/>
      <w:spacing w:before="0" w:after="0" w:line="240" w:lineRule="auto"/>
      <w:jc w:val="left"/>
      <w:textAlignment w:val="auto"/>
    </w:pPr>
    <w:rPr>
      <w:rFonts w:ascii="新細明體" w:eastAsia="新細明體" w:hAnsi="新細明體" w:cs="新細明體"/>
      <w:color w:val="31708F"/>
      <w:spacing w:val="0"/>
      <w:sz w:val="24"/>
      <w:szCs w:val="24"/>
    </w:rPr>
  </w:style>
  <w:style w:type="paragraph" w:customStyle="1" w:styleId="list-group-item-warning">
    <w:name w:val="list-group-item-warning"/>
    <w:basedOn w:val="a3"/>
    <w:rsid w:val="00664229"/>
    <w:pPr>
      <w:shd w:val="clear" w:color="auto" w:fill="FCF8E3"/>
      <w:topLinePunct w:val="0"/>
      <w:adjustRightInd/>
      <w:spacing w:before="0" w:after="0" w:line="240" w:lineRule="auto"/>
      <w:jc w:val="left"/>
      <w:textAlignment w:val="auto"/>
    </w:pPr>
    <w:rPr>
      <w:rFonts w:ascii="新細明體" w:eastAsia="新細明體" w:hAnsi="新細明體" w:cs="新細明體"/>
      <w:color w:val="8A6D3B"/>
      <w:spacing w:val="0"/>
      <w:sz w:val="24"/>
      <w:szCs w:val="24"/>
    </w:rPr>
  </w:style>
  <w:style w:type="paragraph" w:customStyle="1" w:styleId="list-group-item-danger">
    <w:name w:val="list-group-item-danger"/>
    <w:basedOn w:val="a3"/>
    <w:rsid w:val="00664229"/>
    <w:pPr>
      <w:shd w:val="clear" w:color="auto" w:fill="F2DEDE"/>
      <w:topLinePunct w:val="0"/>
      <w:adjustRightInd/>
      <w:spacing w:before="0" w:after="0" w:line="240" w:lineRule="auto"/>
      <w:jc w:val="left"/>
      <w:textAlignment w:val="auto"/>
    </w:pPr>
    <w:rPr>
      <w:rFonts w:ascii="新細明體" w:eastAsia="新細明體" w:hAnsi="新細明體" w:cs="新細明體"/>
      <w:color w:val="A94442"/>
      <w:spacing w:val="0"/>
      <w:sz w:val="24"/>
      <w:szCs w:val="24"/>
    </w:rPr>
  </w:style>
  <w:style w:type="paragraph" w:customStyle="1" w:styleId="list-group-item-heading">
    <w:name w:val="list-group-item-heading"/>
    <w:basedOn w:val="a3"/>
    <w:rsid w:val="00664229"/>
    <w:pPr>
      <w:topLinePunct w:val="0"/>
      <w:adjustRightInd/>
      <w:spacing w:before="0" w:after="75" w:line="240" w:lineRule="auto"/>
      <w:jc w:val="left"/>
      <w:textAlignment w:val="auto"/>
    </w:pPr>
    <w:rPr>
      <w:rFonts w:ascii="新細明體" w:eastAsia="新細明體" w:hAnsi="新細明體" w:cs="新細明體"/>
      <w:spacing w:val="0"/>
      <w:sz w:val="24"/>
      <w:szCs w:val="24"/>
    </w:rPr>
  </w:style>
  <w:style w:type="paragraph" w:customStyle="1" w:styleId="list-group-item-text">
    <w:name w:val="list-group-item-t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
    <w:name w:val="panel"/>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anel-body">
    <w:name w:val="panel-bod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
    <w:name w:val="panel-head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title">
    <w:name w:val="panel-tit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3"/>
      <w:szCs w:val="23"/>
    </w:rPr>
  </w:style>
  <w:style w:type="paragraph" w:customStyle="1" w:styleId="panel-footer">
    <w:name w:val="panel-footer"/>
    <w:basedOn w:val="a3"/>
    <w:rsid w:val="00664229"/>
    <w:pPr>
      <w:pBdr>
        <w:top w:val="single" w:sz="6" w:space="8" w:color="DDDDDD"/>
      </w:pBd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group">
    <w:name w:val="panel-group"/>
    <w:basedOn w:val="a3"/>
    <w:rsid w:val="00664229"/>
    <w:pPr>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panel-default">
    <w:name w:val="panel-defaul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primary">
    <w:name w:val="panel-primar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success">
    <w:name w:val="panel-succes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info">
    <w:name w:val="panel-inf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warning">
    <w:name w:val="panel-warn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danger">
    <w:name w:val="panel-dang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mbed-responsive">
    <w:name w:val="embed-responsiv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mbed-responsive-16by9">
    <w:name w:val="embed-responsive-16b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mbed-responsive-4by3">
    <w:name w:val="embed-responsive-4b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well">
    <w:name w:val="well"/>
    <w:basedOn w:val="a3"/>
    <w:rsid w:val="00664229"/>
    <w:pPr>
      <w:pBdr>
        <w:top w:val="single" w:sz="6" w:space="14" w:color="E3E3E3"/>
        <w:left w:val="single" w:sz="6" w:space="14" w:color="E3E3E3"/>
        <w:bottom w:val="single" w:sz="6" w:space="14" w:color="E3E3E3"/>
        <w:right w:val="single" w:sz="6" w:space="14" w:color="E3E3E3"/>
      </w:pBdr>
      <w:shd w:val="clear" w:color="auto" w:fill="F5F5F5"/>
      <w:topLinePunct w:val="0"/>
      <w:adjustRightInd/>
      <w:spacing w:before="0" w:after="300" w:line="240" w:lineRule="auto"/>
      <w:jc w:val="left"/>
      <w:textAlignment w:val="auto"/>
    </w:pPr>
    <w:rPr>
      <w:rFonts w:ascii="新細明體" w:eastAsia="新細明體" w:hAnsi="新細明體" w:cs="新細明體"/>
      <w:spacing w:val="0"/>
      <w:sz w:val="24"/>
      <w:szCs w:val="24"/>
    </w:rPr>
  </w:style>
  <w:style w:type="paragraph" w:customStyle="1" w:styleId="well-lg">
    <w:name w:val="well-l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well-sm">
    <w:name w:val="well-s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
    <w:name w:val="close"/>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modal">
    <w:name w:val="modal"/>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modal-dialog">
    <w:name w:val="modal-dialog"/>
    <w:basedOn w:val="a3"/>
    <w:rsid w:val="00664229"/>
    <w:pPr>
      <w:topLinePunct w:val="0"/>
      <w:adjustRightInd/>
      <w:spacing w:before="150" w:after="150" w:line="240" w:lineRule="auto"/>
      <w:ind w:left="150" w:right="150"/>
      <w:jc w:val="left"/>
      <w:textAlignment w:val="auto"/>
    </w:pPr>
    <w:rPr>
      <w:rFonts w:ascii="新細明體" w:eastAsia="新細明體" w:hAnsi="新細明體" w:cs="新細明體"/>
      <w:spacing w:val="0"/>
      <w:sz w:val="24"/>
      <w:szCs w:val="24"/>
    </w:rPr>
  </w:style>
  <w:style w:type="paragraph" w:customStyle="1" w:styleId="modal-content">
    <w:name w:val="modal-content"/>
    <w:basedOn w:val="a3"/>
    <w:rsid w:val="00664229"/>
    <w:pPr>
      <w:pBdr>
        <w:top w:val="single" w:sz="6" w:space="0" w:color="999999"/>
        <w:left w:val="single" w:sz="6" w:space="0" w:color="999999"/>
        <w:bottom w:val="single" w:sz="6" w:space="0" w:color="999999"/>
        <w:right w:val="single" w:sz="6" w:space="0" w:color="999999"/>
      </w:pBd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backdrop">
    <w:name w:val="modal-backdrop"/>
    <w:basedOn w:val="a3"/>
    <w:rsid w:val="00664229"/>
    <w:pPr>
      <w:shd w:val="clear" w:color="auto" w:fill="000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header">
    <w:name w:val="modal-header"/>
    <w:basedOn w:val="a3"/>
    <w:rsid w:val="00664229"/>
    <w:pPr>
      <w:pBdr>
        <w:bottom w:val="single" w:sz="6" w:space="11" w:color="E5E5E5"/>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title">
    <w:name w:val="modal-tit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body">
    <w:name w:val="modal-bod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dal-footer">
    <w:name w:val="modal-footer"/>
    <w:basedOn w:val="a3"/>
    <w:rsid w:val="00664229"/>
    <w:pPr>
      <w:pBdr>
        <w:top w:val="single" w:sz="6" w:space="11" w:color="E5E5E5"/>
      </w:pBdr>
      <w:topLinePunct w:val="0"/>
      <w:adjustRightInd/>
      <w:spacing w:before="0" w:after="0" w:line="240" w:lineRule="auto"/>
      <w:jc w:val="right"/>
      <w:textAlignment w:val="auto"/>
    </w:pPr>
    <w:rPr>
      <w:rFonts w:ascii="新細明體" w:eastAsia="新細明體" w:hAnsi="新細明體" w:cs="新細明體"/>
      <w:spacing w:val="0"/>
      <w:sz w:val="24"/>
      <w:szCs w:val="24"/>
    </w:rPr>
  </w:style>
  <w:style w:type="paragraph" w:customStyle="1" w:styleId="modal-scrollbar-measure">
    <w:name w:val="modal-scrollbar-measur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ooltip">
    <w:name w:val="tooltip"/>
    <w:basedOn w:val="a3"/>
    <w:rsid w:val="00664229"/>
    <w:pPr>
      <w:topLinePunct w:val="0"/>
      <w:adjustRightInd/>
      <w:spacing w:before="0" w:after="0" w:line="240" w:lineRule="auto"/>
      <w:jc w:val="left"/>
      <w:textAlignment w:val="auto"/>
    </w:pPr>
    <w:rPr>
      <w:rFonts w:ascii="Helvetica" w:eastAsia="新細明體" w:hAnsi="Helvetica" w:cs="新細明體"/>
      <w:spacing w:val="0"/>
      <w:sz w:val="18"/>
    </w:rPr>
  </w:style>
  <w:style w:type="paragraph" w:customStyle="1" w:styleId="tooltip-inner">
    <w:name w:val="tooltip-inner"/>
    <w:basedOn w:val="a3"/>
    <w:rsid w:val="00664229"/>
    <w:pPr>
      <w:shd w:val="clear" w:color="auto" w:fill="000000"/>
      <w:topLinePunct w:val="0"/>
      <w:adjustRightInd/>
      <w:spacing w:before="0" w:after="0" w:line="240" w:lineRule="auto"/>
      <w:jc w:val="center"/>
      <w:textAlignment w:val="auto"/>
    </w:pPr>
    <w:rPr>
      <w:rFonts w:ascii="新細明體" w:eastAsia="新細明體" w:hAnsi="新細明體" w:cs="新細明體"/>
      <w:color w:val="FFFFFF"/>
      <w:spacing w:val="0"/>
      <w:sz w:val="24"/>
      <w:szCs w:val="24"/>
    </w:rPr>
  </w:style>
  <w:style w:type="paragraph" w:customStyle="1" w:styleId="tooltip-arrow">
    <w:name w:val="tooltip-arrow"/>
    <w:basedOn w:val="a3"/>
    <w:rsid w:val="00664229"/>
    <w:pPr>
      <w:pBdr>
        <w:top w:val="single" w:sz="24" w:space="0" w:color="auto"/>
        <w:left w:val="single" w:sz="24" w:space="0" w:color="auto"/>
        <w:bottom w:val="single" w:sz="24" w:space="0" w:color="auto"/>
        <w:right w:val="single" w:sz="24" w:space="0" w:color="auto"/>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opover">
    <w:name w:val="popover"/>
    <w:basedOn w:val="a3"/>
    <w:rsid w:val="00664229"/>
    <w:pPr>
      <w:pBdr>
        <w:top w:val="single" w:sz="6" w:space="1" w:color="CCCCCC"/>
        <w:left w:val="single" w:sz="6" w:space="1" w:color="CCCCCC"/>
        <w:bottom w:val="single" w:sz="6" w:space="1" w:color="CCCCCC"/>
        <w:right w:val="single" w:sz="6" w:space="1" w:color="CCCCCC"/>
      </w:pBdr>
      <w:shd w:val="clear" w:color="auto" w:fill="FFFFFF"/>
      <w:topLinePunct w:val="0"/>
      <w:adjustRightInd/>
      <w:spacing w:before="0" w:after="0" w:line="240" w:lineRule="auto"/>
      <w:jc w:val="left"/>
      <w:textAlignment w:val="auto"/>
    </w:pPr>
    <w:rPr>
      <w:rFonts w:ascii="Helvetica" w:eastAsia="新細明體" w:hAnsi="Helvetica" w:cs="新細明體"/>
      <w:vanish/>
      <w:spacing w:val="0"/>
      <w:sz w:val="20"/>
      <w:szCs w:val="20"/>
    </w:rPr>
  </w:style>
  <w:style w:type="paragraph" w:customStyle="1" w:styleId="popover-title">
    <w:name w:val="popover-title"/>
    <w:basedOn w:val="a3"/>
    <w:rsid w:val="00664229"/>
    <w:pPr>
      <w:pBdr>
        <w:bottom w:val="single" w:sz="6" w:space="6" w:color="EBEBEB"/>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0"/>
      <w:szCs w:val="20"/>
    </w:rPr>
  </w:style>
  <w:style w:type="paragraph" w:customStyle="1" w:styleId="popover-content">
    <w:name w:val="popover-conten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arousel-inner">
    <w:name w:val="carousel-inn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arousel-control">
    <w:name w:val="carousel-control"/>
    <w:basedOn w:val="a3"/>
    <w:rsid w:val="00664229"/>
    <w:pPr>
      <w:topLinePunct w:val="0"/>
      <w:adjustRightInd/>
      <w:spacing w:before="0" w:after="0" w:line="240" w:lineRule="auto"/>
      <w:jc w:val="center"/>
      <w:textAlignment w:val="auto"/>
    </w:pPr>
    <w:rPr>
      <w:rFonts w:ascii="新細明體" w:eastAsia="新細明體" w:hAnsi="新細明體" w:cs="新細明體"/>
      <w:color w:val="FFFFFF"/>
      <w:spacing w:val="0"/>
      <w:sz w:val="30"/>
      <w:szCs w:val="30"/>
    </w:rPr>
  </w:style>
  <w:style w:type="paragraph" w:customStyle="1" w:styleId="carousel-indicators">
    <w:name w:val="carousel-indicators"/>
    <w:basedOn w:val="a3"/>
    <w:rsid w:val="00664229"/>
    <w:pPr>
      <w:topLinePunct w:val="0"/>
      <w:adjustRightInd/>
      <w:spacing w:before="0" w:after="0" w:line="240" w:lineRule="auto"/>
      <w:ind w:left="-3672"/>
      <w:jc w:val="center"/>
      <w:textAlignment w:val="auto"/>
    </w:pPr>
    <w:rPr>
      <w:rFonts w:ascii="新細明體" w:eastAsia="新細明體" w:hAnsi="新細明體" w:cs="新細明體"/>
      <w:spacing w:val="0"/>
      <w:sz w:val="24"/>
      <w:szCs w:val="24"/>
    </w:rPr>
  </w:style>
  <w:style w:type="paragraph" w:customStyle="1" w:styleId="carousel-caption">
    <w:name w:val="carousel-caption"/>
    <w:basedOn w:val="a3"/>
    <w:rsid w:val="00664229"/>
    <w:pPr>
      <w:topLinePunct w:val="0"/>
      <w:adjustRightInd/>
      <w:spacing w:before="0" w:after="0" w:line="240" w:lineRule="auto"/>
      <w:jc w:val="center"/>
      <w:textAlignment w:val="auto"/>
    </w:pPr>
    <w:rPr>
      <w:rFonts w:ascii="新細明體" w:eastAsia="新細明體" w:hAnsi="新細明體" w:cs="新細明體"/>
      <w:color w:val="FFFFFF"/>
      <w:spacing w:val="0"/>
      <w:sz w:val="24"/>
      <w:szCs w:val="24"/>
    </w:rPr>
  </w:style>
  <w:style w:type="paragraph" w:customStyle="1" w:styleId="center-block">
    <w:name w:val="center-bloc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xt-hide">
    <w:name w:val="text-hid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a">
    <w:name w:val="fa"/>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fa-lg">
    <w:name w:val="fa-lg"/>
    <w:basedOn w:val="a3"/>
    <w:rsid w:val="00664229"/>
    <w:pPr>
      <w:topLinePunct w:val="0"/>
      <w:adjustRightInd/>
      <w:spacing w:before="0" w:after="0" w:line="180" w:lineRule="atLeast"/>
      <w:jc w:val="left"/>
      <w:textAlignment w:val="auto"/>
    </w:pPr>
    <w:rPr>
      <w:rFonts w:ascii="新細明體" w:eastAsia="新細明體" w:hAnsi="新細明體" w:cs="新細明體"/>
      <w:spacing w:val="0"/>
      <w:sz w:val="32"/>
      <w:szCs w:val="32"/>
    </w:rPr>
  </w:style>
  <w:style w:type="paragraph" w:customStyle="1" w:styleId="fa-2x">
    <w:name w:val="fa-2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48"/>
      <w:szCs w:val="48"/>
    </w:rPr>
  </w:style>
  <w:style w:type="paragraph" w:customStyle="1" w:styleId="fa-3x">
    <w:name w:val="fa-3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72"/>
      <w:szCs w:val="72"/>
    </w:rPr>
  </w:style>
  <w:style w:type="paragraph" w:customStyle="1" w:styleId="fa-4x">
    <w:name w:val="fa-4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96"/>
      <w:szCs w:val="96"/>
    </w:rPr>
  </w:style>
  <w:style w:type="paragraph" w:customStyle="1" w:styleId="fa-5x">
    <w:name w:val="fa-5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20"/>
      <w:szCs w:val="120"/>
    </w:rPr>
  </w:style>
  <w:style w:type="paragraph" w:customStyle="1" w:styleId="fa-fw">
    <w:name w:val="fa-fw"/>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fa-ul">
    <w:name w:val="fa-ul"/>
    <w:basedOn w:val="a3"/>
    <w:rsid w:val="00664229"/>
    <w:pPr>
      <w:topLinePunct w:val="0"/>
      <w:adjustRightInd/>
      <w:spacing w:before="0" w:after="0" w:line="240" w:lineRule="auto"/>
      <w:ind w:left="514"/>
      <w:jc w:val="left"/>
      <w:textAlignment w:val="auto"/>
    </w:pPr>
    <w:rPr>
      <w:rFonts w:ascii="新細明體" w:eastAsia="新細明體" w:hAnsi="新細明體" w:cs="新細明體"/>
      <w:spacing w:val="0"/>
      <w:sz w:val="24"/>
      <w:szCs w:val="24"/>
    </w:rPr>
  </w:style>
  <w:style w:type="paragraph" w:customStyle="1" w:styleId="fa-li">
    <w:name w:val="fa-li"/>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fa-border">
    <w:name w:val="fa-border"/>
    <w:basedOn w:val="a3"/>
    <w:rsid w:val="00664229"/>
    <w:pPr>
      <w:pBdr>
        <w:top w:val="single" w:sz="8" w:space="2" w:color="EEEEEE"/>
        <w:left w:val="single" w:sz="8" w:space="3" w:color="EEEEEE"/>
        <w:bottom w:val="single" w:sz="8" w:space="2" w:color="EEEEEE"/>
        <w:right w:val="single" w:sz="8" w:space="3" w:color="EEEEEE"/>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a-stack">
    <w:name w:val="fa-stack"/>
    <w:basedOn w:val="a3"/>
    <w:rsid w:val="00664229"/>
    <w:pPr>
      <w:topLinePunct w:val="0"/>
      <w:adjustRightInd/>
      <w:spacing w:before="0" w:after="0" w:line="480" w:lineRule="atLeast"/>
      <w:jc w:val="left"/>
    </w:pPr>
    <w:rPr>
      <w:rFonts w:ascii="新細明體" w:eastAsia="新細明體" w:hAnsi="新細明體" w:cs="新細明體"/>
      <w:spacing w:val="0"/>
      <w:sz w:val="24"/>
      <w:szCs w:val="24"/>
    </w:rPr>
  </w:style>
  <w:style w:type="paragraph" w:customStyle="1" w:styleId="fa-stack-1x">
    <w:name w:val="fa-stack-1x"/>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fa-stack-2x">
    <w:name w:val="fa-stack-2x"/>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48"/>
      <w:szCs w:val="48"/>
    </w:rPr>
  </w:style>
  <w:style w:type="paragraph" w:customStyle="1" w:styleId="fa-inverse">
    <w:name w:val="fa-inverse"/>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no-padding">
    <w:name w:val="no-paddin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header">
    <w:name w:val="nav-head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enter-nav">
    <w:name w:val="center-na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ternateupload">
    <w:name w:val="alternate_uploa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toolbar">
    <w:name w:val="list_toolbar"/>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dynamic-buttons">
    <w:name w:val="dynamic-butt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header">
    <w:name w:val="list_header"/>
    <w:basedOn w:val="a3"/>
    <w:rsid w:val="00664229"/>
    <w:pPr>
      <w:shd w:val="clear" w:color="auto" w:fill="EEEEEE"/>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listplaceholder">
    <w:name w:val="list_placeholder"/>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listcontainer">
    <w:name w:val="list_container"/>
    <w:basedOn w:val="a3"/>
    <w:rsid w:val="00664229"/>
    <w:pPr>
      <w:pBdr>
        <w:top w:val="single" w:sz="6" w:space="0" w:color="DDDDDD"/>
        <w:left w:val="single" w:sz="6" w:space="0" w:color="DDDDDD"/>
        <w:bottom w:val="single" w:sz="6" w:space="0" w:color="DDDDDD"/>
        <w:right w:val="single" w:sz="6" w:space="0" w:color="DDDDDD"/>
      </w:pBdr>
      <w:topLinePunct w:val="0"/>
      <w:adjustRightInd/>
      <w:spacing w:before="60" w:after="300" w:line="240" w:lineRule="auto"/>
      <w:jc w:val="left"/>
      <w:textAlignment w:val="auto"/>
    </w:pPr>
    <w:rPr>
      <w:rFonts w:ascii="新細明體" w:eastAsia="新細明體" w:hAnsi="新細明體" w:cs="新細明體"/>
      <w:spacing w:val="0"/>
      <w:sz w:val="24"/>
      <w:szCs w:val="24"/>
    </w:rPr>
  </w:style>
  <w:style w:type="paragraph" w:customStyle="1" w:styleId="itemname">
    <w:name w:val="item_name"/>
    <w:basedOn w:val="a3"/>
    <w:rsid w:val="00664229"/>
    <w:pPr>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itemicon">
    <w:name w:val="item_icon"/>
    <w:basedOn w:val="a3"/>
    <w:rsid w:val="00664229"/>
    <w:pPr>
      <w:topLinePunct w:val="0"/>
      <w:adjustRightInd/>
      <w:spacing w:before="0" w:after="0" w:line="330" w:lineRule="atLeast"/>
      <w:ind w:left="105" w:right="105"/>
      <w:jc w:val="left"/>
      <w:textAlignment w:val="baseline"/>
    </w:pPr>
    <w:rPr>
      <w:rFonts w:ascii="新細明體" w:eastAsia="新細明體" w:hAnsi="新細明體" w:cs="新細明體"/>
      <w:color w:val="5E5E5E"/>
      <w:spacing w:val="0"/>
      <w:sz w:val="21"/>
      <w:szCs w:val="21"/>
    </w:rPr>
  </w:style>
  <w:style w:type="paragraph" w:customStyle="1" w:styleId="itembuttons">
    <w:name w:val="item_buttons"/>
    <w:basedOn w:val="a3"/>
    <w:rsid w:val="00664229"/>
    <w:pPr>
      <w:topLinePunct w:val="0"/>
      <w:adjustRightInd/>
      <w:spacing w:before="0" w:after="0" w:line="240" w:lineRule="atLeast"/>
      <w:ind w:left="-75"/>
      <w:jc w:val="left"/>
      <w:textAlignment w:val="auto"/>
    </w:pPr>
    <w:rPr>
      <w:rFonts w:ascii="新細明體" w:eastAsia="新細明體" w:hAnsi="新細明體" w:cs="新細明體"/>
      <w:spacing w:val="0"/>
      <w:sz w:val="24"/>
      <w:szCs w:val="24"/>
    </w:rPr>
  </w:style>
  <w:style w:type="paragraph" w:customStyle="1" w:styleId="toolbarinfo">
    <w:name w:val="toolbar_info"/>
    <w:basedOn w:val="a3"/>
    <w:rsid w:val="00664229"/>
    <w:pPr>
      <w:topLinePunct w:val="0"/>
      <w:adjustRightInd/>
      <w:spacing w:before="0" w:after="0"/>
      <w:jc w:val="left"/>
      <w:textAlignment w:val="auto"/>
    </w:pPr>
    <w:rPr>
      <w:rFonts w:ascii="新細明體" w:eastAsia="新細明體" w:hAnsi="新細明體" w:cs="新細明體"/>
      <w:spacing w:val="0"/>
      <w:sz w:val="24"/>
      <w:szCs w:val="24"/>
    </w:rPr>
  </w:style>
  <w:style w:type="paragraph" w:customStyle="1" w:styleId="highlighttext">
    <w:name w:val="highlight_text"/>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menuicon">
    <w:name w:val="menu_icon"/>
    <w:basedOn w:val="a3"/>
    <w:rsid w:val="00664229"/>
    <w:pPr>
      <w:topLinePunct w:val="0"/>
      <w:adjustRightInd/>
      <w:spacing w:before="0" w:after="0" w:line="240" w:lineRule="auto"/>
      <w:ind w:right="30"/>
      <w:jc w:val="left"/>
      <w:textAlignment w:val="auto"/>
    </w:pPr>
    <w:rPr>
      <w:rFonts w:ascii="新細明體" w:eastAsia="新細明體" w:hAnsi="新細明體" w:cs="新細明體"/>
      <w:spacing w:val="0"/>
      <w:sz w:val="24"/>
      <w:szCs w:val="24"/>
    </w:rPr>
  </w:style>
  <w:style w:type="paragraph" w:customStyle="1" w:styleId="kernel-menu-icon">
    <w:name w:val="kernel-menu-icon"/>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delete-button">
    <w:name w:val="delete-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duplicate-button">
    <w:name w:val="duplicate-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rename-button">
    <w:name w:val="rename-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shutdown-button">
    <w:name w:val="shutdown-butto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dynamic-instructions">
    <w:name w:val="dynamic-instructi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dirty-indicator">
    <w:name w:val="dirty-indicator"/>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dirty-indicator-dirty">
    <w:name w:val="dirty-indicator-dirty"/>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dirty-indicator-clean">
    <w:name w:val="dirty-indicator-clean"/>
    <w:basedOn w:val="a3"/>
    <w:rsid w:val="00664229"/>
    <w:pPr>
      <w:topLinePunct w:val="0"/>
      <w:adjustRightInd/>
      <w:spacing w:before="0" w:after="0" w:line="240" w:lineRule="auto"/>
      <w:jc w:val="left"/>
      <w:textAlignment w:val="auto"/>
    </w:pPr>
    <w:rPr>
      <w:rFonts w:ascii="FontAwesome" w:eastAsia="新細明體" w:hAnsi="FontAwesome" w:cs="新細明體"/>
      <w:spacing w:val="0"/>
      <w:sz w:val="21"/>
      <w:szCs w:val="21"/>
    </w:rPr>
  </w:style>
  <w:style w:type="paragraph" w:customStyle="1" w:styleId="ansibold">
    <w:name w:val="ansibold"/>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nsiblack">
    <w:name w:val="ansiblack"/>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nsired">
    <w:name w:val="ansired"/>
    <w:basedOn w:val="a3"/>
    <w:rsid w:val="00664229"/>
    <w:pPr>
      <w:topLinePunct w:val="0"/>
      <w:adjustRightInd/>
      <w:spacing w:before="0" w:after="0" w:line="240" w:lineRule="auto"/>
      <w:jc w:val="left"/>
      <w:textAlignment w:val="auto"/>
    </w:pPr>
    <w:rPr>
      <w:rFonts w:ascii="新細明體" w:eastAsia="新細明體" w:hAnsi="新細明體" w:cs="新細明體"/>
      <w:color w:val="8B0000"/>
      <w:spacing w:val="0"/>
      <w:sz w:val="24"/>
      <w:szCs w:val="24"/>
    </w:rPr>
  </w:style>
  <w:style w:type="paragraph" w:customStyle="1" w:styleId="ansigreen">
    <w:name w:val="ansigreen"/>
    <w:basedOn w:val="a3"/>
    <w:rsid w:val="00664229"/>
    <w:pPr>
      <w:topLinePunct w:val="0"/>
      <w:adjustRightInd/>
      <w:spacing w:before="0" w:after="0" w:line="240" w:lineRule="auto"/>
      <w:jc w:val="left"/>
      <w:textAlignment w:val="auto"/>
    </w:pPr>
    <w:rPr>
      <w:rFonts w:ascii="新細明體" w:eastAsia="新細明體" w:hAnsi="新細明體" w:cs="新細明體"/>
      <w:color w:val="006400"/>
      <w:spacing w:val="0"/>
      <w:sz w:val="24"/>
      <w:szCs w:val="24"/>
    </w:rPr>
  </w:style>
  <w:style w:type="paragraph" w:customStyle="1" w:styleId="ansiyellow">
    <w:name w:val="ansiyellow"/>
    <w:basedOn w:val="a3"/>
    <w:rsid w:val="00664229"/>
    <w:pPr>
      <w:topLinePunct w:val="0"/>
      <w:adjustRightInd/>
      <w:spacing w:before="0" w:after="0" w:line="240" w:lineRule="auto"/>
      <w:jc w:val="left"/>
      <w:textAlignment w:val="auto"/>
    </w:pPr>
    <w:rPr>
      <w:rFonts w:ascii="新細明體" w:eastAsia="新細明體" w:hAnsi="新細明體" w:cs="新細明體"/>
      <w:color w:val="C4A000"/>
      <w:spacing w:val="0"/>
      <w:sz w:val="24"/>
      <w:szCs w:val="24"/>
    </w:rPr>
  </w:style>
  <w:style w:type="paragraph" w:customStyle="1" w:styleId="ansiblue">
    <w:name w:val="ansiblue"/>
    <w:basedOn w:val="a3"/>
    <w:rsid w:val="00664229"/>
    <w:pPr>
      <w:topLinePunct w:val="0"/>
      <w:adjustRightInd/>
      <w:spacing w:before="0" w:after="0" w:line="240" w:lineRule="auto"/>
      <w:jc w:val="left"/>
      <w:textAlignment w:val="auto"/>
    </w:pPr>
    <w:rPr>
      <w:rFonts w:ascii="新細明體" w:eastAsia="新細明體" w:hAnsi="新細明體" w:cs="新細明體"/>
      <w:color w:val="00008B"/>
      <w:spacing w:val="0"/>
      <w:sz w:val="24"/>
      <w:szCs w:val="24"/>
    </w:rPr>
  </w:style>
  <w:style w:type="paragraph" w:customStyle="1" w:styleId="ansipurple">
    <w:name w:val="ansipurple"/>
    <w:basedOn w:val="a3"/>
    <w:rsid w:val="00664229"/>
    <w:pPr>
      <w:topLinePunct w:val="0"/>
      <w:adjustRightInd/>
      <w:spacing w:before="0" w:after="0" w:line="240" w:lineRule="auto"/>
      <w:jc w:val="left"/>
      <w:textAlignment w:val="auto"/>
    </w:pPr>
    <w:rPr>
      <w:rFonts w:ascii="新細明體" w:eastAsia="新細明體" w:hAnsi="新細明體" w:cs="新細明體"/>
      <w:color w:val="9400D3"/>
      <w:spacing w:val="0"/>
      <w:sz w:val="24"/>
      <w:szCs w:val="24"/>
    </w:rPr>
  </w:style>
  <w:style w:type="paragraph" w:customStyle="1" w:styleId="ansicyan">
    <w:name w:val="ansicyan"/>
    <w:basedOn w:val="a3"/>
    <w:rsid w:val="00664229"/>
    <w:pPr>
      <w:topLinePunct w:val="0"/>
      <w:adjustRightInd/>
      <w:spacing w:before="0" w:after="0" w:line="240" w:lineRule="auto"/>
      <w:jc w:val="left"/>
      <w:textAlignment w:val="auto"/>
    </w:pPr>
    <w:rPr>
      <w:rFonts w:ascii="新細明體" w:eastAsia="新細明體" w:hAnsi="新細明體" w:cs="新細明體"/>
      <w:color w:val="4682B4"/>
      <w:spacing w:val="0"/>
      <w:sz w:val="24"/>
      <w:szCs w:val="24"/>
    </w:rPr>
  </w:style>
  <w:style w:type="paragraph" w:customStyle="1" w:styleId="ansigray">
    <w:name w:val="ansigray"/>
    <w:basedOn w:val="a3"/>
    <w:rsid w:val="00664229"/>
    <w:pPr>
      <w:topLinePunct w:val="0"/>
      <w:adjustRightInd/>
      <w:spacing w:before="0" w:after="0" w:line="240" w:lineRule="auto"/>
      <w:jc w:val="left"/>
      <w:textAlignment w:val="auto"/>
    </w:pPr>
    <w:rPr>
      <w:rFonts w:ascii="新細明體" w:eastAsia="新細明體" w:hAnsi="新細明體" w:cs="新細明體"/>
      <w:color w:val="808080"/>
      <w:spacing w:val="0"/>
      <w:sz w:val="24"/>
      <w:szCs w:val="24"/>
    </w:rPr>
  </w:style>
  <w:style w:type="paragraph" w:customStyle="1" w:styleId="ansibgblack">
    <w:name w:val="ansibgblack"/>
    <w:basedOn w:val="a3"/>
    <w:rsid w:val="00664229"/>
    <w:pPr>
      <w:shd w:val="clear" w:color="auto" w:fill="000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red">
    <w:name w:val="ansibgred"/>
    <w:basedOn w:val="a3"/>
    <w:rsid w:val="00664229"/>
    <w:pPr>
      <w:shd w:val="clear" w:color="auto" w:fill="FF0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green">
    <w:name w:val="ansibggreen"/>
    <w:basedOn w:val="a3"/>
    <w:rsid w:val="00664229"/>
    <w:pPr>
      <w:shd w:val="clear" w:color="auto" w:fill="0080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yellow">
    <w:name w:val="ansibgyellow"/>
    <w:basedOn w:val="a3"/>
    <w:rsid w:val="00664229"/>
    <w:pPr>
      <w:shd w:val="clear" w:color="auto" w:fill="FFFF0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blue">
    <w:name w:val="ansibgblue"/>
    <w:basedOn w:val="a3"/>
    <w:rsid w:val="00664229"/>
    <w:pPr>
      <w:shd w:val="clear" w:color="auto" w:fill="0000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purple">
    <w:name w:val="ansibgpurple"/>
    <w:basedOn w:val="a3"/>
    <w:rsid w:val="00664229"/>
    <w:pPr>
      <w:shd w:val="clear" w:color="auto" w:fill="FF00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cyan">
    <w:name w:val="ansibgcyan"/>
    <w:basedOn w:val="a3"/>
    <w:rsid w:val="00664229"/>
    <w:pPr>
      <w:shd w:val="clear" w:color="auto" w:fill="00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ggray">
    <w:name w:val="ansibggray"/>
    <w:basedOn w:val="a3"/>
    <w:rsid w:val="00664229"/>
    <w:pPr>
      <w:shd w:val="clear" w:color="auto" w:fill="80808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rompt">
    <w:name w:val="prompt"/>
    <w:basedOn w:val="a3"/>
    <w:rsid w:val="00664229"/>
    <w:pPr>
      <w:topLinePunct w:val="0"/>
      <w:adjustRightInd/>
      <w:spacing w:before="0" w:after="0" w:line="291" w:lineRule="atLeast"/>
      <w:jc w:val="right"/>
      <w:textAlignment w:val="auto"/>
    </w:pPr>
    <w:rPr>
      <w:rFonts w:ascii="Courier New" w:eastAsia="新細明體" w:hAnsi="Courier New" w:cs="Courier New"/>
      <w:spacing w:val="0"/>
      <w:sz w:val="24"/>
      <w:szCs w:val="24"/>
    </w:rPr>
  </w:style>
  <w:style w:type="paragraph" w:customStyle="1" w:styleId="codemirror">
    <w:name w:val="codemirror"/>
    <w:basedOn w:val="a3"/>
    <w:rsid w:val="00664229"/>
    <w:pPr>
      <w:topLinePunct w:val="0"/>
      <w:adjustRightInd/>
      <w:spacing w:before="0" w:after="0" w:line="291" w:lineRule="atLeast"/>
      <w:jc w:val="left"/>
      <w:textAlignment w:val="auto"/>
    </w:pPr>
    <w:rPr>
      <w:rFonts w:ascii="新細明體" w:eastAsia="新細明體" w:hAnsi="新細明體" w:cs="新細明體"/>
      <w:spacing w:val="0"/>
      <w:sz w:val="21"/>
      <w:szCs w:val="21"/>
    </w:rPr>
  </w:style>
  <w:style w:type="paragraph" w:customStyle="1" w:styleId="codemirror-lines">
    <w:name w:val="codemirror-line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odemirror-linenumber">
    <w:name w:val="codemirror-linenumb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ghlight-base">
    <w:name w:val="highlight-base"/>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ighlight-variable">
    <w:name w:val="highlight-variable"/>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ighlight-variable-2">
    <w:name w:val="highlight-variable-2"/>
    <w:basedOn w:val="a3"/>
    <w:rsid w:val="00664229"/>
    <w:pPr>
      <w:topLinePunct w:val="0"/>
      <w:adjustRightInd/>
      <w:spacing w:before="0" w:after="0" w:line="240" w:lineRule="auto"/>
      <w:jc w:val="left"/>
      <w:textAlignment w:val="auto"/>
    </w:pPr>
    <w:rPr>
      <w:rFonts w:ascii="新細明體" w:eastAsia="新細明體" w:hAnsi="新細明體" w:cs="新細明體"/>
      <w:color w:val="1A1A1A"/>
      <w:spacing w:val="0"/>
      <w:sz w:val="24"/>
      <w:szCs w:val="24"/>
    </w:rPr>
  </w:style>
  <w:style w:type="paragraph" w:customStyle="1" w:styleId="highlight-variable-3">
    <w:name w:val="highlight-variable-3"/>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highlight-string">
    <w:name w:val="highlight-string"/>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highlight-comment">
    <w:name w:val="highlight-comment"/>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highlight-number">
    <w:name w:val="highlight-number"/>
    <w:basedOn w:val="a3"/>
    <w:rsid w:val="00664229"/>
    <w:pPr>
      <w:topLinePunct w:val="0"/>
      <w:adjustRightInd/>
      <w:spacing w:before="0" w:after="0" w:line="240" w:lineRule="auto"/>
      <w:jc w:val="left"/>
      <w:textAlignment w:val="auto"/>
    </w:pPr>
    <w:rPr>
      <w:rFonts w:ascii="新細明體" w:eastAsia="新細明體" w:hAnsi="新細明體" w:cs="新細明體"/>
      <w:color w:val="008800"/>
      <w:spacing w:val="0"/>
      <w:sz w:val="24"/>
      <w:szCs w:val="24"/>
    </w:rPr>
  </w:style>
  <w:style w:type="paragraph" w:customStyle="1" w:styleId="highlight-atom">
    <w:name w:val="highlight-atom"/>
    <w:basedOn w:val="a3"/>
    <w:rsid w:val="00664229"/>
    <w:pPr>
      <w:topLinePunct w:val="0"/>
      <w:adjustRightInd/>
      <w:spacing w:before="0" w:after="0" w:line="240" w:lineRule="auto"/>
      <w:jc w:val="left"/>
      <w:textAlignment w:val="auto"/>
    </w:pPr>
    <w:rPr>
      <w:rFonts w:ascii="新細明體" w:eastAsia="新細明體" w:hAnsi="新細明體" w:cs="新細明體"/>
      <w:color w:val="8888FF"/>
      <w:spacing w:val="0"/>
      <w:sz w:val="24"/>
      <w:szCs w:val="24"/>
    </w:rPr>
  </w:style>
  <w:style w:type="paragraph" w:customStyle="1" w:styleId="highlight-keyword">
    <w:name w:val="highlight-keyword"/>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highlight-builtin">
    <w:name w:val="highlight-builtin"/>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highlight-error">
    <w:name w:val="highlight-error"/>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highlight-operator">
    <w:name w:val="highlight-operator"/>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highlight-meta">
    <w:name w:val="highlight-meta"/>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highlight-def">
    <w:name w:val="highlight-def"/>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highlight-string-2">
    <w:name w:val="highlight-string-2"/>
    <w:basedOn w:val="a3"/>
    <w:rsid w:val="00664229"/>
    <w:pPr>
      <w:topLinePunct w:val="0"/>
      <w:adjustRightInd/>
      <w:spacing w:before="0" w:after="0" w:line="240" w:lineRule="auto"/>
      <w:jc w:val="left"/>
      <w:textAlignment w:val="auto"/>
    </w:pPr>
    <w:rPr>
      <w:rFonts w:ascii="新細明體" w:eastAsia="新細明體" w:hAnsi="新細明體" w:cs="新細明體"/>
      <w:color w:val="FF5500"/>
      <w:spacing w:val="0"/>
      <w:sz w:val="24"/>
      <w:szCs w:val="24"/>
    </w:rPr>
  </w:style>
  <w:style w:type="paragraph" w:customStyle="1" w:styleId="highlight-qualifier">
    <w:name w:val="highlight-qualifier"/>
    <w:basedOn w:val="a3"/>
    <w:rsid w:val="00664229"/>
    <w:pPr>
      <w:topLinePunct w:val="0"/>
      <w:adjustRightInd/>
      <w:spacing w:before="0" w:after="0" w:line="240" w:lineRule="auto"/>
      <w:jc w:val="left"/>
      <w:textAlignment w:val="auto"/>
    </w:pPr>
    <w:rPr>
      <w:rFonts w:ascii="新細明體" w:eastAsia="新細明體" w:hAnsi="新細明體" w:cs="新細明體"/>
      <w:color w:val="555555"/>
      <w:spacing w:val="0"/>
      <w:sz w:val="24"/>
      <w:szCs w:val="24"/>
    </w:rPr>
  </w:style>
  <w:style w:type="paragraph" w:customStyle="1" w:styleId="highlight-bracket">
    <w:name w:val="highlight-bracket"/>
    <w:basedOn w:val="a3"/>
    <w:rsid w:val="00664229"/>
    <w:pPr>
      <w:topLinePunct w:val="0"/>
      <w:adjustRightInd/>
      <w:spacing w:before="0" w:after="0" w:line="240" w:lineRule="auto"/>
      <w:jc w:val="left"/>
      <w:textAlignment w:val="auto"/>
    </w:pPr>
    <w:rPr>
      <w:rFonts w:ascii="新細明體" w:eastAsia="新細明體" w:hAnsi="新細明體" w:cs="新細明體"/>
      <w:color w:val="999977"/>
      <w:spacing w:val="0"/>
      <w:sz w:val="24"/>
      <w:szCs w:val="24"/>
    </w:rPr>
  </w:style>
  <w:style w:type="paragraph" w:customStyle="1" w:styleId="highlight-tag">
    <w:name w:val="highlight-tag"/>
    <w:basedOn w:val="a3"/>
    <w:rsid w:val="00664229"/>
    <w:pPr>
      <w:topLinePunct w:val="0"/>
      <w:adjustRightInd/>
      <w:spacing w:before="0" w:after="0" w:line="240" w:lineRule="auto"/>
      <w:jc w:val="left"/>
      <w:textAlignment w:val="auto"/>
    </w:pPr>
    <w:rPr>
      <w:rFonts w:ascii="新細明體" w:eastAsia="新細明體" w:hAnsi="新細明體" w:cs="新細明體"/>
      <w:color w:val="117700"/>
      <w:spacing w:val="0"/>
      <w:sz w:val="24"/>
      <w:szCs w:val="24"/>
    </w:rPr>
  </w:style>
  <w:style w:type="paragraph" w:customStyle="1" w:styleId="highlight-attribute">
    <w:name w:val="highlight-attribute"/>
    <w:basedOn w:val="a3"/>
    <w:rsid w:val="00664229"/>
    <w:pPr>
      <w:topLinePunct w:val="0"/>
      <w:adjustRightInd/>
      <w:spacing w:before="0" w:after="0" w:line="240" w:lineRule="auto"/>
      <w:jc w:val="left"/>
      <w:textAlignment w:val="auto"/>
    </w:pPr>
    <w:rPr>
      <w:rFonts w:ascii="新細明體" w:eastAsia="新細明體" w:hAnsi="新細明體" w:cs="新細明體"/>
      <w:color w:val="0000CC"/>
      <w:spacing w:val="0"/>
      <w:sz w:val="24"/>
      <w:szCs w:val="24"/>
    </w:rPr>
  </w:style>
  <w:style w:type="paragraph" w:customStyle="1" w:styleId="highlight-header">
    <w:name w:val="highlight-header"/>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highlight-quote">
    <w:name w:val="highlight-quote"/>
    <w:basedOn w:val="a3"/>
    <w:rsid w:val="00664229"/>
    <w:pPr>
      <w:topLinePunct w:val="0"/>
      <w:adjustRightInd/>
      <w:spacing w:before="0" w:after="0" w:line="240" w:lineRule="auto"/>
      <w:jc w:val="left"/>
      <w:textAlignment w:val="auto"/>
    </w:pPr>
    <w:rPr>
      <w:rFonts w:ascii="新細明體" w:eastAsia="新細明體" w:hAnsi="新細明體" w:cs="新細明體"/>
      <w:color w:val="009900"/>
      <w:spacing w:val="0"/>
      <w:sz w:val="24"/>
      <w:szCs w:val="24"/>
    </w:rPr>
  </w:style>
  <w:style w:type="paragraph" w:customStyle="1" w:styleId="highlight-link">
    <w:name w:val="highlight-link"/>
    <w:basedOn w:val="a3"/>
    <w:rsid w:val="00664229"/>
    <w:pPr>
      <w:topLinePunct w:val="0"/>
      <w:adjustRightInd/>
      <w:spacing w:before="0" w:after="0" w:line="240" w:lineRule="auto"/>
      <w:jc w:val="left"/>
      <w:textAlignment w:val="auto"/>
    </w:pPr>
    <w:rPr>
      <w:rFonts w:ascii="新細明體" w:eastAsia="新細明體" w:hAnsi="新細明體" w:cs="新細明體"/>
      <w:color w:val="0000CC"/>
      <w:spacing w:val="0"/>
      <w:sz w:val="24"/>
      <w:szCs w:val="24"/>
    </w:rPr>
  </w:style>
  <w:style w:type="paragraph" w:customStyle="1" w:styleId="js-error">
    <w:name w:val="js-error"/>
    <w:basedOn w:val="a3"/>
    <w:rsid w:val="00664229"/>
    <w:pPr>
      <w:topLinePunct w:val="0"/>
      <w:adjustRightInd/>
      <w:spacing w:before="0" w:after="0" w:line="240" w:lineRule="auto"/>
      <w:jc w:val="left"/>
      <w:textAlignment w:val="auto"/>
    </w:pPr>
    <w:rPr>
      <w:rFonts w:ascii="新細明體" w:eastAsia="新細明體" w:hAnsi="新細明體" w:cs="新細明體"/>
      <w:color w:val="8B0000"/>
      <w:spacing w:val="0"/>
      <w:sz w:val="24"/>
      <w:szCs w:val="24"/>
    </w:rPr>
  </w:style>
  <w:style w:type="paragraph" w:customStyle="1" w:styleId="renderedhtml">
    <w:name w:val="rendered_html"/>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cm-header-1">
    <w:name w:val="cm-header-1"/>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44"/>
      <w:szCs w:val="44"/>
    </w:rPr>
  </w:style>
  <w:style w:type="paragraph" w:customStyle="1" w:styleId="cm-header-2">
    <w:name w:val="cm-header-2"/>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38"/>
      <w:szCs w:val="38"/>
    </w:rPr>
  </w:style>
  <w:style w:type="paragraph" w:customStyle="1" w:styleId="cm-header-3">
    <w:name w:val="cm-header-3"/>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31"/>
      <w:szCs w:val="31"/>
    </w:rPr>
  </w:style>
  <w:style w:type="paragraph" w:customStyle="1" w:styleId="cm-header-4">
    <w:name w:val="cm-header-4"/>
    <w:basedOn w:val="a3"/>
    <w:rsid w:val="00664229"/>
    <w:pPr>
      <w:topLinePunct w:val="0"/>
      <w:adjustRightInd/>
      <w:spacing w:before="0" w:after="0" w:line="240" w:lineRule="auto"/>
      <w:jc w:val="left"/>
      <w:textAlignment w:val="auto"/>
    </w:pPr>
    <w:rPr>
      <w:rFonts w:ascii="Helvetica" w:eastAsia="新細明體" w:hAnsi="Helvetica" w:cs="新細明體"/>
      <w:b/>
      <w:bCs/>
      <w:spacing w:val="0"/>
      <w:sz w:val="26"/>
      <w:szCs w:val="26"/>
    </w:rPr>
  </w:style>
  <w:style w:type="paragraph" w:customStyle="1" w:styleId="cm-header-5">
    <w:name w:val="cm-header-5"/>
    <w:basedOn w:val="a3"/>
    <w:rsid w:val="00664229"/>
    <w:pPr>
      <w:topLinePunct w:val="0"/>
      <w:adjustRightInd/>
      <w:spacing w:before="0" w:after="0" w:line="240" w:lineRule="auto"/>
      <w:jc w:val="left"/>
      <w:textAlignment w:val="auto"/>
    </w:pPr>
    <w:rPr>
      <w:rFonts w:ascii="Helvetica" w:eastAsia="新細明體" w:hAnsi="Helvetica" w:cs="新細明體"/>
      <w:b/>
      <w:bCs/>
      <w:i/>
      <w:iCs/>
      <w:spacing w:val="0"/>
      <w:sz w:val="24"/>
      <w:szCs w:val="24"/>
    </w:rPr>
  </w:style>
  <w:style w:type="paragraph" w:customStyle="1" w:styleId="cm-header-6">
    <w:name w:val="cm-header-6"/>
    <w:basedOn w:val="a3"/>
    <w:rsid w:val="00664229"/>
    <w:pPr>
      <w:topLinePunct w:val="0"/>
      <w:adjustRightInd/>
      <w:spacing w:before="0" w:after="0" w:line="240" w:lineRule="auto"/>
      <w:jc w:val="left"/>
      <w:textAlignment w:val="auto"/>
    </w:pPr>
    <w:rPr>
      <w:rFonts w:ascii="Helvetica" w:eastAsia="新細明體" w:hAnsi="Helvetica" w:cs="新細明體"/>
      <w:b/>
      <w:bCs/>
      <w:i/>
      <w:iCs/>
      <w:spacing w:val="0"/>
      <w:sz w:val="24"/>
      <w:szCs w:val="24"/>
    </w:rPr>
  </w:style>
  <w:style w:type="paragraph" w:customStyle="1" w:styleId="celltoolbar">
    <w:name w:val="celltoolbar"/>
    <w:basedOn w:val="a3"/>
    <w:rsid w:val="00664229"/>
    <w:pPr>
      <w:pBdr>
        <w:top w:val="single" w:sz="6" w:space="0" w:color="CFCFCF"/>
        <w:left w:val="single" w:sz="6" w:space="0" w:color="CFCFCF"/>
        <w:right w:val="single" w:sz="6" w:space="3" w:color="CFCFCF"/>
      </w:pBdr>
      <w:shd w:val="clear" w:color="auto" w:fill="EEEEEE"/>
      <w:topLinePunct w:val="0"/>
      <w:adjustRightInd/>
      <w:spacing w:before="0" w:after="0" w:line="240" w:lineRule="auto"/>
      <w:jc w:val="left"/>
      <w:textAlignment w:val="auto"/>
    </w:pPr>
    <w:rPr>
      <w:rFonts w:ascii="新細明體" w:eastAsia="新細明體" w:hAnsi="新細明體" w:cs="新細明體"/>
      <w:spacing w:val="0"/>
      <w:sz w:val="21"/>
      <w:szCs w:val="21"/>
    </w:rPr>
  </w:style>
  <w:style w:type="paragraph" w:customStyle="1" w:styleId="ctbhideshow">
    <w:name w:val="ctb_hideshow"/>
    <w:basedOn w:val="a3"/>
    <w:rsid w:val="00664229"/>
    <w:pPr>
      <w:topLinePunct w:val="0"/>
      <w:adjustRightInd/>
      <w:spacing w:before="0" w:after="0" w:line="240" w:lineRule="auto"/>
      <w:jc w:val="left"/>
      <w:textAlignment w:val="bottom"/>
    </w:pPr>
    <w:rPr>
      <w:rFonts w:ascii="新細明體" w:eastAsia="新細明體" w:hAnsi="新細明體" w:cs="新細明體"/>
      <w:vanish/>
      <w:spacing w:val="0"/>
      <w:sz w:val="24"/>
      <w:szCs w:val="24"/>
    </w:rPr>
  </w:style>
  <w:style w:type="paragraph" w:customStyle="1" w:styleId="completions">
    <w:name w:val="completions"/>
    <w:basedOn w:val="a3"/>
    <w:rsid w:val="00664229"/>
    <w:pPr>
      <w:pBdr>
        <w:top w:val="single" w:sz="6" w:space="0" w:color="ABABAB"/>
        <w:left w:val="single" w:sz="6" w:space="0" w:color="ABABAB"/>
        <w:bottom w:val="single" w:sz="6" w:space="0" w:color="ABABAB"/>
        <w:right w:val="single" w:sz="6" w:space="0" w:color="ABABAB"/>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wrapper">
    <w:name w:val="nav-wrapper"/>
    <w:basedOn w:val="a3"/>
    <w:rsid w:val="00664229"/>
    <w:pPr>
      <w:pBdr>
        <w:bottom w:val="single" w:sz="6" w:space="0" w:color="E7E7E7"/>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dicatorarea">
    <w:name w:val="indicator_area"/>
    <w:basedOn w:val="a3"/>
    <w:rsid w:val="00664229"/>
    <w:pPr>
      <w:topLinePunct w:val="0"/>
      <w:adjustRightInd/>
      <w:spacing w:before="0" w:after="0" w:line="240" w:lineRule="auto"/>
      <w:ind w:left="75" w:right="75"/>
      <w:jc w:val="center"/>
      <w:textAlignment w:val="auto"/>
    </w:pPr>
    <w:rPr>
      <w:rFonts w:ascii="新細明體" w:eastAsia="新細明體" w:hAnsi="新細明體" w:cs="新細明體"/>
      <w:color w:val="777777"/>
      <w:spacing w:val="0"/>
      <w:sz w:val="24"/>
      <w:szCs w:val="24"/>
    </w:rPr>
  </w:style>
  <w:style w:type="paragraph" w:customStyle="1" w:styleId="notificationwidget">
    <w:name w:val="notification_widget"/>
    <w:basedOn w:val="a3"/>
    <w:rsid w:val="00664229"/>
    <w:pPr>
      <w:shd w:val="clear" w:color="auto" w:fill="FFFFFF"/>
      <w:topLinePunct w:val="0"/>
      <w:adjustRightInd/>
      <w:spacing w:before="0" w:after="0" w:line="240" w:lineRule="auto"/>
      <w:ind w:right="60"/>
      <w:jc w:val="left"/>
      <w:textAlignment w:val="auto"/>
    </w:pPr>
    <w:rPr>
      <w:rFonts w:ascii="新細明體" w:eastAsia="新細明體" w:hAnsi="新細明體" w:cs="新細明體"/>
      <w:color w:val="333333"/>
      <w:spacing w:val="0"/>
      <w:sz w:val="24"/>
      <w:szCs w:val="24"/>
    </w:rPr>
  </w:style>
  <w:style w:type="paragraph" w:customStyle="1" w:styleId="quickhelp">
    <w:name w:val="quickhelp"/>
    <w:basedOn w:val="a3"/>
    <w:rsid w:val="00664229"/>
    <w:pPr>
      <w:topLinePunct w:val="0"/>
      <w:adjustRightInd/>
      <w:spacing w:before="0" w:after="0" w:line="432" w:lineRule="atLeast"/>
      <w:jc w:val="left"/>
      <w:textAlignment w:val="auto"/>
    </w:pPr>
    <w:rPr>
      <w:rFonts w:ascii="新細明體" w:eastAsia="新細明體" w:hAnsi="新細明體" w:cs="新細明體"/>
      <w:spacing w:val="0"/>
      <w:sz w:val="24"/>
      <w:szCs w:val="24"/>
    </w:rPr>
  </w:style>
  <w:style w:type="paragraph" w:customStyle="1" w:styleId="shortcutkey">
    <w:name w:val="shortcut_key"/>
    <w:basedOn w:val="a3"/>
    <w:rsid w:val="00664229"/>
    <w:pPr>
      <w:topLinePunct w:val="0"/>
      <w:adjustRightInd/>
      <w:spacing w:before="0" w:after="0" w:line="240" w:lineRule="auto"/>
      <w:jc w:val="right"/>
      <w:textAlignment w:val="auto"/>
    </w:pPr>
    <w:rPr>
      <w:rFonts w:ascii="Courier New" w:eastAsia="新細明體" w:hAnsi="Courier New" w:cs="Courier New"/>
      <w:spacing w:val="0"/>
      <w:sz w:val="24"/>
      <w:szCs w:val="24"/>
    </w:rPr>
  </w:style>
  <w:style w:type="paragraph" w:customStyle="1" w:styleId="toolbar">
    <w:name w:val="toolbar"/>
    <w:basedOn w:val="a3"/>
    <w:rsid w:val="00664229"/>
    <w:pPr>
      <w:topLinePunct w:val="0"/>
      <w:adjustRightInd/>
      <w:spacing w:before="30" w:after="75" w:line="240" w:lineRule="auto"/>
      <w:ind w:left="-75"/>
      <w:jc w:val="left"/>
      <w:textAlignment w:val="auto"/>
    </w:pPr>
    <w:rPr>
      <w:rFonts w:ascii="新細明體" w:eastAsia="新細明體" w:hAnsi="新細明體" w:cs="新細明體"/>
      <w:spacing w:val="0"/>
      <w:sz w:val="24"/>
      <w:szCs w:val="24"/>
    </w:rPr>
  </w:style>
  <w:style w:type="paragraph" w:customStyle="1" w:styleId="select-xs">
    <w:name w:val="select-x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igtooltip">
    <w:name w:val="bigtoolti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malltooltip">
    <w:name w:val="smalltoolti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ooltipbuttons">
    <w:name w:val="tooltipbutt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ooltiptext">
    <w:name w:val="tooltipt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pythontooltip">
    <w:name w:val="ipython_tooltip"/>
    <w:basedOn w:val="a3"/>
    <w:rsid w:val="00664229"/>
    <w:pPr>
      <w:pBdr>
        <w:top w:val="single" w:sz="6" w:space="2" w:color="ABABAB"/>
        <w:left w:val="single" w:sz="6" w:space="5" w:color="ABABAB"/>
        <w:bottom w:val="single" w:sz="6" w:space="2" w:color="ABABAB"/>
        <w:right w:val="single" w:sz="6" w:space="2" w:color="ABABAB"/>
      </w:pBdr>
      <w:shd w:val="clear" w:color="auto" w:fill="F7F7F7"/>
      <w:topLinePunct w:val="0"/>
      <w:adjustRightInd/>
      <w:spacing w:before="0" w:after="0" w:line="240" w:lineRule="auto"/>
      <w:jc w:val="left"/>
    </w:pPr>
    <w:rPr>
      <w:rFonts w:ascii="Courier New" w:eastAsia="新細明體" w:hAnsi="Courier New" w:cs="Courier New"/>
      <w:spacing w:val="0"/>
      <w:sz w:val="24"/>
      <w:szCs w:val="24"/>
    </w:rPr>
  </w:style>
  <w:style w:type="paragraph" w:customStyle="1" w:styleId="pretooltiparrow">
    <w:name w:val="pretooltiparr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o-shortcut">
    <w:name w:val="no-shortcut"/>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terminal-app">
    <w:name w:val="terminal-app"/>
    <w:basedOn w:val="a3"/>
    <w:rsid w:val="00664229"/>
    <w:pPr>
      <w:shd w:val="clear" w:color="auto" w:fill="EEEEEE"/>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ghlight">
    <w:name w:val="highlight"/>
    <w:basedOn w:val="a3"/>
    <w:rsid w:val="00664229"/>
    <w:pPr>
      <w:shd w:val="clear" w:color="auto" w:fill="F8F8F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ack-fg">
    <w:name w:val="ansi-black-fg"/>
    <w:basedOn w:val="a3"/>
    <w:rsid w:val="00664229"/>
    <w:pPr>
      <w:topLinePunct w:val="0"/>
      <w:adjustRightInd/>
      <w:spacing w:before="0" w:after="0" w:line="240" w:lineRule="auto"/>
      <w:jc w:val="left"/>
      <w:textAlignment w:val="auto"/>
    </w:pPr>
    <w:rPr>
      <w:rFonts w:ascii="新細明體" w:eastAsia="新細明體" w:hAnsi="新細明體" w:cs="新細明體"/>
      <w:color w:val="3E424D"/>
      <w:spacing w:val="0"/>
      <w:sz w:val="24"/>
      <w:szCs w:val="24"/>
    </w:rPr>
  </w:style>
  <w:style w:type="paragraph" w:customStyle="1" w:styleId="ansi-black-bg">
    <w:name w:val="ansi-black-bg"/>
    <w:basedOn w:val="a3"/>
    <w:rsid w:val="00664229"/>
    <w:pPr>
      <w:shd w:val="clear" w:color="auto" w:fill="3E424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ack-intense-fg">
    <w:name w:val="ansi-black-intense-fg"/>
    <w:basedOn w:val="a3"/>
    <w:rsid w:val="00664229"/>
    <w:pPr>
      <w:topLinePunct w:val="0"/>
      <w:adjustRightInd/>
      <w:spacing w:before="0" w:after="0" w:line="240" w:lineRule="auto"/>
      <w:jc w:val="left"/>
      <w:textAlignment w:val="auto"/>
    </w:pPr>
    <w:rPr>
      <w:rFonts w:ascii="新細明體" w:eastAsia="新細明體" w:hAnsi="新細明體" w:cs="新細明體"/>
      <w:color w:val="282C36"/>
      <w:spacing w:val="0"/>
      <w:sz w:val="24"/>
      <w:szCs w:val="24"/>
    </w:rPr>
  </w:style>
  <w:style w:type="paragraph" w:customStyle="1" w:styleId="ansi-black-intense-bg">
    <w:name w:val="ansi-black-intense-bg"/>
    <w:basedOn w:val="a3"/>
    <w:rsid w:val="00664229"/>
    <w:pPr>
      <w:shd w:val="clear" w:color="auto" w:fill="282C36"/>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red-fg">
    <w:name w:val="ansi-red-fg"/>
    <w:basedOn w:val="a3"/>
    <w:rsid w:val="00664229"/>
    <w:pPr>
      <w:topLinePunct w:val="0"/>
      <w:adjustRightInd/>
      <w:spacing w:before="0" w:after="0" w:line="240" w:lineRule="auto"/>
      <w:jc w:val="left"/>
      <w:textAlignment w:val="auto"/>
    </w:pPr>
    <w:rPr>
      <w:rFonts w:ascii="新細明體" w:eastAsia="新細明體" w:hAnsi="新細明體" w:cs="新細明體"/>
      <w:color w:val="E75C58"/>
      <w:spacing w:val="0"/>
      <w:sz w:val="24"/>
      <w:szCs w:val="24"/>
    </w:rPr>
  </w:style>
  <w:style w:type="paragraph" w:customStyle="1" w:styleId="ansi-red-bg">
    <w:name w:val="ansi-red-bg"/>
    <w:basedOn w:val="a3"/>
    <w:rsid w:val="00664229"/>
    <w:pPr>
      <w:shd w:val="clear" w:color="auto" w:fill="E75C5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red-intense-fg">
    <w:name w:val="ansi-red-intense-fg"/>
    <w:basedOn w:val="a3"/>
    <w:rsid w:val="00664229"/>
    <w:pPr>
      <w:topLinePunct w:val="0"/>
      <w:adjustRightInd/>
      <w:spacing w:before="0" w:after="0" w:line="240" w:lineRule="auto"/>
      <w:jc w:val="left"/>
      <w:textAlignment w:val="auto"/>
    </w:pPr>
    <w:rPr>
      <w:rFonts w:ascii="新細明體" w:eastAsia="新細明體" w:hAnsi="新細明體" w:cs="新細明體"/>
      <w:color w:val="B22B31"/>
      <w:spacing w:val="0"/>
      <w:sz w:val="24"/>
      <w:szCs w:val="24"/>
    </w:rPr>
  </w:style>
  <w:style w:type="paragraph" w:customStyle="1" w:styleId="ansi-red-intense-bg">
    <w:name w:val="ansi-red-intense-bg"/>
    <w:basedOn w:val="a3"/>
    <w:rsid w:val="00664229"/>
    <w:pPr>
      <w:shd w:val="clear" w:color="auto" w:fill="B22B31"/>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green-fg">
    <w:name w:val="ansi-green-fg"/>
    <w:basedOn w:val="a3"/>
    <w:rsid w:val="00664229"/>
    <w:pPr>
      <w:topLinePunct w:val="0"/>
      <w:adjustRightInd/>
      <w:spacing w:before="0" w:after="0" w:line="240" w:lineRule="auto"/>
      <w:jc w:val="left"/>
      <w:textAlignment w:val="auto"/>
    </w:pPr>
    <w:rPr>
      <w:rFonts w:ascii="新細明體" w:eastAsia="新細明體" w:hAnsi="新細明體" w:cs="新細明體"/>
      <w:color w:val="00A250"/>
      <w:spacing w:val="0"/>
      <w:sz w:val="24"/>
      <w:szCs w:val="24"/>
    </w:rPr>
  </w:style>
  <w:style w:type="paragraph" w:customStyle="1" w:styleId="ansi-green-bg">
    <w:name w:val="ansi-green-bg"/>
    <w:basedOn w:val="a3"/>
    <w:rsid w:val="00664229"/>
    <w:pPr>
      <w:shd w:val="clear" w:color="auto" w:fill="00A250"/>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green-intense-fg">
    <w:name w:val="ansi-green-intense-fg"/>
    <w:basedOn w:val="a3"/>
    <w:rsid w:val="00664229"/>
    <w:pPr>
      <w:topLinePunct w:val="0"/>
      <w:adjustRightInd/>
      <w:spacing w:before="0" w:after="0" w:line="240" w:lineRule="auto"/>
      <w:jc w:val="left"/>
      <w:textAlignment w:val="auto"/>
    </w:pPr>
    <w:rPr>
      <w:rFonts w:ascii="新細明體" w:eastAsia="新細明體" w:hAnsi="新細明體" w:cs="新細明體"/>
      <w:color w:val="007427"/>
      <w:spacing w:val="0"/>
      <w:sz w:val="24"/>
      <w:szCs w:val="24"/>
    </w:rPr>
  </w:style>
  <w:style w:type="paragraph" w:customStyle="1" w:styleId="ansi-green-intense-bg">
    <w:name w:val="ansi-green-intense-bg"/>
    <w:basedOn w:val="a3"/>
    <w:rsid w:val="00664229"/>
    <w:pPr>
      <w:shd w:val="clear" w:color="auto" w:fill="00742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yellow-fg">
    <w:name w:val="ansi-yellow-fg"/>
    <w:basedOn w:val="a3"/>
    <w:rsid w:val="00664229"/>
    <w:pPr>
      <w:topLinePunct w:val="0"/>
      <w:adjustRightInd/>
      <w:spacing w:before="0" w:after="0" w:line="240" w:lineRule="auto"/>
      <w:jc w:val="left"/>
      <w:textAlignment w:val="auto"/>
    </w:pPr>
    <w:rPr>
      <w:rFonts w:ascii="新細明體" w:eastAsia="新細明體" w:hAnsi="新細明體" w:cs="新細明體"/>
      <w:color w:val="DDB62B"/>
      <w:spacing w:val="0"/>
      <w:sz w:val="24"/>
      <w:szCs w:val="24"/>
    </w:rPr>
  </w:style>
  <w:style w:type="paragraph" w:customStyle="1" w:styleId="ansi-yellow-bg">
    <w:name w:val="ansi-yellow-bg"/>
    <w:basedOn w:val="a3"/>
    <w:rsid w:val="00664229"/>
    <w:pPr>
      <w:shd w:val="clear" w:color="auto" w:fill="DDB62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yellow-intense-fg">
    <w:name w:val="ansi-yellow-intense-fg"/>
    <w:basedOn w:val="a3"/>
    <w:rsid w:val="00664229"/>
    <w:pPr>
      <w:topLinePunct w:val="0"/>
      <w:adjustRightInd/>
      <w:spacing w:before="0" w:after="0" w:line="240" w:lineRule="auto"/>
      <w:jc w:val="left"/>
      <w:textAlignment w:val="auto"/>
    </w:pPr>
    <w:rPr>
      <w:rFonts w:ascii="新細明體" w:eastAsia="新細明體" w:hAnsi="新細明體" w:cs="新細明體"/>
      <w:color w:val="B27D12"/>
      <w:spacing w:val="0"/>
      <w:sz w:val="24"/>
      <w:szCs w:val="24"/>
    </w:rPr>
  </w:style>
  <w:style w:type="paragraph" w:customStyle="1" w:styleId="ansi-yellow-intense-bg">
    <w:name w:val="ansi-yellow-intense-bg"/>
    <w:basedOn w:val="a3"/>
    <w:rsid w:val="00664229"/>
    <w:pPr>
      <w:shd w:val="clear" w:color="auto" w:fill="B27D1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ue-fg">
    <w:name w:val="ansi-blue-fg"/>
    <w:basedOn w:val="a3"/>
    <w:rsid w:val="00664229"/>
    <w:pPr>
      <w:topLinePunct w:val="0"/>
      <w:adjustRightInd/>
      <w:spacing w:before="0" w:after="0" w:line="240" w:lineRule="auto"/>
      <w:jc w:val="left"/>
      <w:textAlignment w:val="auto"/>
    </w:pPr>
    <w:rPr>
      <w:rFonts w:ascii="新細明體" w:eastAsia="新細明體" w:hAnsi="新細明體" w:cs="新細明體"/>
      <w:color w:val="208FFB"/>
      <w:spacing w:val="0"/>
      <w:sz w:val="24"/>
      <w:szCs w:val="24"/>
    </w:rPr>
  </w:style>
  <w:style w:type="paragraph" w:customStyle="1" w:styleId="ansi-blue-bg">
    <w:name w:val="ansi-blue-bg"/>
    <w:basedOn w:val="a3"/>
    <w:rsid w:val="00664229"/>
    <w:pPr>
      <w:shd w:val="clear" w:color="auto" w:fill="208F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lue-intense-fg">
    <w:name w:val="ansi-blue-intense-fg"/>
    <w:basedOn w:val="a3"/>
    <w:rsid w:val="00664229"/>
    <w:pPr>
      <w:topLinePunct w:val="0"/>
      <w:adjustRightInd/>
      <w:spacing w:before="0" w:after="0" w:line="240" w:lineRule="auto"/>
      <w:jc w:val="left"/>
      <w:textAlignment w:val="auto"/>
    </w:pPr>
    <w:rPr>
      <w:rFonts w:ascii="新細明體" w:eastAsia="新細明體" w:hAnsi="新細明體" w:cs="新細明體"/>
      <w:color w:val="0065CA"/>
      <w:spacing w:val="0"/>
      <w:sz w:val="24"/>
      <w:szCs w:val="24"/>
    </w:rPr>
  </w:style>
  <w:style w:type="paragraph" w:customStyle="1" w:styleId="ansi-blue-intense-bg">
    <w:name w:val="ansi-blue-intense-bg"/>
    <w:basedOn w:val="a3"/>
    <w:rsid w:val="00664229"/>
    <w:pPr>
      <w:shd w:val="clear" w:color="auto" w:fill="0065CA"/>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magenta-fg">
    <w:name w:val="ansi-magenta-fg"/>
    <w:basedOn w:val="a3"/>
    <w:rsid w:val="00664229"/>
    <w:pPr>
      <w:topLinePunct w:val="0"/>
      <w:adjustRightInd/>
      <w:spacing w:before="0" w:after="0" w:line="240" w:lineRule="auto"/>
      <w:jc w:val="left"/>
      <w:textAlignment w:val="auto"/>
    </w:pPr>
    <w:rPr>
      <w:rFonts w:ascii="新細明體" w:eastAsia="新細明體" w:hAnsi="新細明體" w:cs="新細明體"/>
      <w:color w:val="D160C4"/>
      <w:spacing w:val="0"/>
      <w:sz w:val="24"/>
      <w:szCs w:val="24"/>
    </w:rPr>
  </w:style>
  <w:style w:type="paragraph" w:customStyle="1" w:styleId="ansi-magenta-bg">
    <w:name w:val="ansi-magenta-bg"/>
    <w:basedOn w:val="a3"/>
    <w:rsid w:val="00664229"/>
    <w:pPr>
      <w:shd w:val="clear" w:color="auto" w:fill="D160C4"/>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magenta-intense-fg">
    <w:name w:val="ansi-magenta-intense-fg"/>
    <w:basedOn w:val="a3"/>
    <w:rsid w:val="00664229"/>
    <w:pPr>
      <w:topLinePunct w:val="0"/>
      <w:adjustRightInd/>
      <w:spacing w:before="0" w:after="0" w:line="240" w:lineRule="auto"/>
      <w:jc w:val="left"/>
      <w:textAlignment w:val="auto"/>
    </w:pPr>
    <w:rPr>
      <w:rFonts w:ascii="新細明體" w:eastAsia="新細明體" w:hAnsi="新細明體" w:cs="新細明體"/>
      <w:color w:val="A03196"/>
      <w:spacing w:val="0"/>
      <w:sz w:val="24"/>
      <w:szCs w:val="24"/>
    </w:rPr>
  </w:style>
  <w:style w:type="paragraph" w:customStyle="1" w:styleId="ansi-magenta-intense-bg">
    <w:name w:val="ansi-magenta-intense-bg"/>
    <w:basedOn w:val="a3"/>
    <w:rsid w:val="00664229"/>
    <w:pPr>
      <w:shd w:val="clear" w:color="auto" w:fill="A03196"/>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cyan-fg">
    <w:name w:val="ansi-cyan-fg"/>
    <w:basedOn w:val="a3"/>
    <w:rsid w:val="00664229"/>
    <w:pPr>
      <w:topLinePunct w:val="0"/>
      <w:adjustRightInd/>
      <w:spacing w:before="0" w:after="0" w:line="240" w:lineRule="auto"/>
      <w:jc w:val="left"/>
      <w:textAlignment w:val="auto"/>
    </w:pPr>
    <w:rPr>
      <w:rFonts w:ascii="新細明體" w:eastAsia="新細明體" w:hAnsi="新細明體" w:cs="新細明體"/>
      <w:color w:val="60C6C8"/>
      <w:spacing w:val="0"/>
      <w:sz w:val="24"/>
      <w:szCs w:val="24"/>
    </w:rPr>
  </w:style>
  <w:style w:type="paragraph" w:customStyle="1" w:styleId="ansi-cyan-bg">
    <w:name w:val="ansi-cyan-bg"/>
    <w:basedOn w:val="a3"/>
    <w:rsid w:val="00664229"/>
    <w:pPr>
      <w:shd w:val="clear" w:color="auto" w:fill="60C6C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cyan-intense-fg">
    <w:name w:val="ansi-cyan-intense-fg"/>
    <w:basedOn w:val="a3"/>
    <w:rsid w:val="00664229"/>
    <w:pPr>
      <w:topLinePunct w:val="0"/>
      <w:adjustRightInd/>
      <w:spacing w:before="0" w:after="0" w:line="240" w:lineRule="auto"/>
      <w:jc w:val="left"/>
      <w:textAlignment w:val="auto"/>
    </w:pPr>
    <w:rPr>
      <w:rFonts w:ascii="新細明體" w:eastAsia="新細明體" w:hAnsi="新細明體" w:cs="新細明體"/>
      <w:color w:val="258F8F"/>
      <w:spacing w:val="0"/>
      <w:sz w:val="24"/>
      <w:szCs w:val="24"/>
    </w:rPr>
  </w:style>
  <w:style w:type="paragraph" w:customStyle="1" w:styleId="ansi-cyan-intense-bg">
    <w:name w:val="ansi-cyan-intense-bg"/>
    <w:basedOn w:val="a3"/>
    <w:rsid w:val="00664229"/>
    <w:pPr>
      <w:shd w:val="clear" w:color="auto" w:fill="258F8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white-fg">
    <w:name w:val="ansi-white-fg"/>
    <w:basedOn w:val="a3"/>
    <w:rsid w:val="00664229"/>
    <w:pPr>
      <w:topLinePunct w:val="0"/>
      <w:adjustRightInd/>
      <w:spacing w:before="0" w:after="0" w:line="240" w:lineRule="auto"/>
      <w:jc w:val="left"/>
      <w:textAlignment w:val="auto"/>
    </w:pPr>
    <w:rPr>
      <w:rFonts w:ascii="新細明體" w:eastAsia="新細明體" w:hAnsi="新細明體" w:cs="新細明體"/>
      <w:color w:val="C5C1B4"/>
      <w:spacing w:val="0"/>
      <w:sz w:val="24"/>
      <w:szCs w:val="24"/>
    </w:rPr>
  </w:style>
  <w:style w:type="paragraph" w:customStyle="1" w:styleId="ansi-white-bg">
    <w:name w:val="ansi-white-bg"/>
    <w:basedOn w:val="a3"/>
    <w:rsid w:val="00664229"/>
    <w:pPr>
      <w:shd w:val="clear" w:color="auto" w:fill="C5C1B4"/>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white-intense-fg">
    <w:name w:val="ansi-white-intense-fg"/>
    <w:basedOn w:val="a3"/>
    <w:rsid w:val="00664229"/>
    <w:pPr>
      <w:topLinePunct w:val="0"/>
      <w:adjustRightInd/>
      <w:spacing w:before="0" w:after="0" w:line="240" w:lineRule="auto"/>
      <w:jc w:val="left"/>
      <w:textAlignment w:val="auto"/>
    </w:pPr>
    <w:rPr>
      <w:rFonts w:ascii="新細明體" w:eastAsia="新細明體" w:hAnsi="新細明體" w:cs="新細明體"/>
      <w:color w:val="A1A6B2"/>
      <w:spacing w:val="0"/>
      <w:sz w:val="24"/>
      <w:szCs w:val="24"/>
    </w:rPr>
  </w:style>
  <w:style w:type="paragraph" w:customStyle="1" w:styleId="ansi-white-intense-bg">
    <w:name w:val="ansi-white-intense-bg"/>
    <w:basedOn w:val="a3"/>
    <w:rsid w:val="00664229"/>
    <w:pPr>
      <w:shd w:val="clear" w:color="auto" w:fill="A1A6B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nsi-bold">
    <w:name w:val="ansi-bold"/>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mathjaxmenu">
    <w:name w:val="mathjax_menu"/>
    <w:basedOn w:val="a3"/>
    <w:rsid w:val="00664229"/>
    <w:pPr>
      <w:pBdr>
        <w:top w:val="single" w:sz="6" w:space="2" w:color="CCCCCC"/>
        <w:left w:val="single" w:sz="6" w:space="2" w:color="CCCCCC"/>
        <w:bottom w:val="single" w:sz="6" w:space="2" w:color="CCCCCC"/>
        <w:right w:val="single" w:sz="6" w:space="2"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mathjaxmenuitem">
    <w:name w:val="mathjax_menuite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hjaxmenuarrow">
    <w:name w:val="mathjax_menuarrow"/>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18"/>
    </w:rPr>
  </w:style>
  <w:style w:type="paragraph" w:customStyle="1" w:styleId="mathjaxmenulabel">
    <w:name w:val="mathjax_menulabel"/>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mathjaxmenurule">
    <w:name w:val="mathjax_menurule"/>
    <w:basedOn w:val="a3"/>
    <w:rsid w:val="00664229"/>
    <w:pPr>
      <w:pBdr>
        <w:top w:val="single" w:sz="6" w:space="0" w:color="CCCCCC"/>
      </w:pBdr>
      <w:topLinePunct w:val="0"/>
      <w:adjustRightInd/>
      <w:spacing w:before="60" w:after="0" w:line="240" w:lineRule="auto"/>
      <w:ind w:left="15" w:right="15"/>
      <w:jc w:val="left"/>
      <w:textAlignment w:val="auto"/>
    </w:pPr>
    <w:rPr>
      <w:rFonts w:ascii="新細明體" w:eastAsia="新細明體" w:hAnsi="新細明體" w:cs="新細明體"/>
      <w:spacing w:val="0"/>
      <w:sz w:val="24"/>
      <w:szCs w:val="24"/>
    </w:rPr>
  </w:style>
  <w:style w:type="paragraph" w:customStyle="1" w:styleId="mathjaxmenuclose">
    <w:name w:val="mathjax_menuclose"/>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36"/>
      <w:szCs w:val="36"/>
    </w:rPr>
  </w:style>
  <w:style w:type="paragraph" w:customStyle="1" w:styleId="mathjaxpreview">
    <w:name w:val="mathjax_preview"/>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mathjaxerror">
    <w:name w:val="mathjax_error"/>
    <w:basedOn w:val="a3"/>
    <w:rsid w:val="00664229"/>
    <w:pPr>
      <w:topLinePunct w:val="0"/>
      <w:adjustRightInd/>
      <w:spacing w:before="0" w:after="0" w:line="240" w:lineRule="auto"/>
      <w:jc w:val="left"/>
      <w:textAlignment w:val="auto"/>
    </w:pPr>
    <w:rPr>
      <w:rFonts w:ascii="新細明體" w:eastAsia="新細明體" w:hAnsi="新細明體" w:cs="新細明體"/>
      <w:i/>
      <w:iCs/>
      <w:color w:val="CC0000"/>
      <w:spacing w:val="0"/>
      <w:sz w:val="24"/>
      <w:szCs w:val="24"/>
    </w:rPr>
  </w:style>
  <w:style w:type="paragraph" w:customStyle="1" w:styleId="mjxp-script">
    <w:name w:val="mjxp-scrip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9"/>
      <w:szCs w:val="19"/>
    </w:rPr>
  </w:style>
  <w:style w:type="paragraph" w:customStyle="1" w:styleId="mjxp-bold">
    <w:name w:val="mjxp-bold"/>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mjxp-italic">
    <w:name w:val="mjxp-italic"/>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mjxp-scr">
    <w:name w:val="mjxp-scr"/>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frak">
    <w:name w:val="mjxp-frak"/>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sf">
    <w:name w:val="mjxp-sf"/>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cal">
    <w:name w:val="mjxp-cal"/>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mono">
    <w:name w:val="mjxp-mono"/>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largeop">
    <w:name w:val="mjxp-largeo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36"/>
      <w:szCs w:val="36"/>
    </w:rPr>
  </w:style>
  <w:style w:type="paragraph" w:customStyle="1" w:styleId="mjxp-math">
    <w:name w:val="mjxp-math"/>
    <w:basedOn w:val="a3"/>
    <w:rsid w:val="00664229"/>
    <w:pPr>
      <w:topLinePunct w:val="0"/>
      <w:adjustRightInd/>
      <w:spacing w:before="0" w:after="0" w:line="240" w:lineRule="auto"/>
      <w:jc w:val="left"/>
      <w:textAlignment w:val="auto"/>
    </w:pPr>
    <w:rPr>
      <w:rFonts w:eastAsia="新細明體"/>
      <w:spacing w:val="0"/>
      <w:sz w:val="24"/>
      <w:szCs w:val="24"/>
    </w:rPr>
  </w:style>
  <w:style w:type="paragraph" w:customStyle="1" w:styleId="mjxp-display">
    <w:name w:val="mjxp-display"/>
    <w:basedOn w:val="a3"/>
    <w:rsid w:val="00664229"/>
    <w:pPr>
      <w:topLinePunct w:val="0"/>
      <w:adjustRightInd/>
      <w:spacing w:before="240" w:after="240" w:line="240" w:lineRule="auto"/>
      <w:jc w:val="center"/>
      <w:textAlignment w:val="auto"/>
    </w:pPr>
    <w:rPr>
      <w:rFonts w:ascii="新細明體" w:eastAsia="新細明體" w:hAnsi="新細明體" w:cs="新細明體"/>
      <w:spacing w:val="0"/>
      <w:sz w:val="24"/>
      <w:szCs w:val="24"/>
    </w:rPr>
  </w:style>
  <w:style w:type="paragraph" w:customStyle="1" w:styleId="mjxp-box">
    <w:name w:val="mjxp-box"/>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mjxp-rule">
    <w:name w:val="mjxp-rule"/>
    <w:basedOn w:val="a3"/>
    <w:rsid w:val="00664229"/>
    <w:pPr>
      <w:topLinePunct w:val="0"/>
      <w:adjustRightInd/>
      <w:spacing w:before="24" w:after="0" w:line="240" w:lineRule="auto"/>
      <w:jc w:val="left"/>
      <w:textAlignment w:val="auto"/>
    </w:pPr>
    <w:rPr>
      <w:rFonts w:ascii="新細明體" w:eastAsia="新細明體" w:hAnsi="新細明體" w:cs="新細明體"/>
      <w:spacing w:val="0"/>
      <w:sz w:val="24"/>
      <w:szCs w:val="24"/>
    </w:rPr>
  </w:style>
  <w:style w:type="paragraph" w:customStyle="1" w:styleId="mjxp-mo">
    <w:name w:val="mjxp-mo"/>
    <w:basedOn w:val="a3"/>
    <w:rsid w:val="00664229"/>
    <w:pPr>
      <w:topLinePunct w:val="0"/>
      <w:adjustRightInd/>
      <w:spacing w:before="0" w:after="0" w:line="240" w:lineRule="auto"/>
      <w:ind w:left="36" w:right="36"/>
      <w:jc w:val="left"/>
      <w:textAlignment w:val="auto"/>
    </w:pPr>
    <w:rPr>
      <w:rFonts w:ascii="新細明體" w:eastAsia="新細明體" w:hAnsi="新細明體" w:cs="新細明體"/>
      <w:spacing w:val="0"/>
      <w:sz w:val="24"/>
      <w:szCs w:val="24"/>
    </w:rPr>
  </w:style>
  <w:style w:type="paragraph" w:customStyle="1" w:styleId="mjxp-mfrac">
    <w:name w:val="mjxp-mfrac"/>
    <w:basedOn w:val="a3"/>
    <w:rsid w:val="00664229"/>
    <w:pPr>
      <w:topLinePunct w:val="0"/>
      <w:adjustRightInd/>
      <w:spacing w:before="0" w:after="0" w:line="240" w:lineRule="auto"/>
      <w:ind w:left="30" w:right="30"/>
      <w:jc w:val="left"/>
      <w:textAlignment w:val="auto"/>
    </w:pPr>
    <w:rPr>
      <w:rFonts w:ascii="新細明體" w:eastAsia="新細明體" w:hAnsi="新細明體" w:cs="新細明體"/>
      <w:spacing w:val="0"/>
      <w:sz w:val="24"/>
      <w:szCs w:val="24"/>
    </w:rPr>
  </w:style>
  <w:style w:type="paragraph" w:customStyle="1" w:styleId="mjxp-denom">
    <w:name w:val="mjxp-deno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jxp-surd">
    <w:name w:val="mjxp-surd"/>
    <w:basedOn w:val="a3"/>
    <w:rsid w:val="00664229"/>
    <w:pPr>
      <w:topLinePunct w:val="0"/>
      <w:adjustRightInd/>
      <w:spacing w:before="0" w:after="0" w:line="240" w:lineRule="auto"/>
      <w:jc w:val="left"/>
      <w:textAlignment w:val="top"/>
    </w:pPr>
    <w:rPr>
      <w:rFonts w:ascii="新細明體" w:eastAsia="新細明體" w:hAnsi="新細明體" w:cs="新細明體"/>
      <w:spacing w:val="0"/>
      <w:sz w:val="24"/>
      <w:szCs w:val="24"/>
    </w:rPr>
  </w:style>
  <w:style w:type="paragraph" w:customStyle="1" w:styleId="mjxp-over">
    <w:name w:val="mjxp-over"/>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mjxp-mtable">
    <w:name w:val="mjxp-mtable"/>
    <w:basedOn w:val="a3"/>
    <w:rsid w:val="00664229"/>
    <w:pPr>
      <w:topLinePunct w:val="0"/>
      <w:adjustRightInd/>
      <w:spacing w:before="0" w:after="0" w:line="240" w:lineRule="auto"/>
      <w:ind w:left="30" w:right="30"/>
      <w:jc w:val="left"/>
      <w:textAlignment w:val="auto"/>
    </w:pPr>
    <w:rPr>
      <w:rFonts w:ascii="新細明體" w:eastAsia="新細明體" w:hAnsi="新細明體" w:cs="新細明體"/>
      <w:spacing w:val="0"/>
      <w:sz w:val="24"/>
      <w:szCs w:val="24"/>
    </w:rPr>
  </w:style>
  <w:style w:type="paragraph" w:customStyle="1" w:styleId="mjxp-mtd">
    <w:name w:val="mjxp-mtd"/>
    <w:basedOn w:val="a3"/>
    <w:rsid w:val="00664229"/>
    <w:pPr>
      <w:topLinePunct w:val="0"/>
      <w:adjustRightInd/>
      <w:spacing w:before="0" w:after="0" w:line="240" w:lineRule="auto"/>
      <w:jc w:val="center"/>
      <w:textAlignment w:val="auto"/>
    </w:pPr>
    <w:rPr>
      <w:rFonts w:ascii="新細明體" w:eastAsia="新細明體" w:hAnsi="新細明體" w:cs="新細明體"/>
      <w:spacing w:val="0"/>
      <w:sz w:val="24"/>
      <w:szCs w:val="24"/>
    </w:rPr>
  </w:style>
  <w:style w:type="paragraph" w:customStyle="1" w:styleId="mjxp-merror">
    <w:name w:val="mjxp-merror"/>
    <w:basedOn w:val="a3"/>
    <w:rsid w:val="00664229"/>
    <w:pPr>
      <w:pBdr>
        <w:top w:val="single" w:sz="6" w:space="1" w:color="CC0000"/>
        <w:left w:val="single" w:sz="6" w:space="2" w:color="CC0000"/>
        <w:bottom w:val="single" w:sz="6" w:space="1" w:color="CC0000"/>
        <w:right w:val="single" w:sz="6" w:space="2" w:color="CC0000"/>
      </w:pBdr>
      <w:shd w:val="clear" w:color="auto" w:fill="FFFF88"/>
      <w:topLinePunct w:val="0"/>
      <w:adjustRightInd/>
      <w:spacing w:before="0" w:after="0" w:line="240" w:lineRule="auto"/>
      <w:jc w:val="left"/>
      <w:textAlignment w:val="auto"/>
    </w:pPr>
    <w:rPr>
      <w:rFonts w:ascii="新細明體" w:eastAsia="新細明體" w:hAnsi="新細明體" w:cs="新細明體"/>
      <w:color w:val="CC0000"/>
      <w:spacing w:val="0"/>
      <w:szCs w:val="22"/>
    </w:rPr>
  </w:style>
  <w:style w:type="paragraph" w:customStyle="1" w:styleId="divider">
    <w:name w:val="divid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divider">
    <w:name w:val="nav-divide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
    <w:name w:val="icon-ba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
    <w:name w:val="navbar-lin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1f2">
    <w:name w:val="標號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lert-link">
    <w:name w:val="alert-link"/>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prev">
    <w:name w:val="icon-pre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next">
    <w:name w:val="icon-n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lyphicon-chevron-left">
    <w:name w:val="glyphicon-chevron-lef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lyphicon-chevron-right">
    <w:name w:val="glyphicon-chevron-righ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active">
    <w:name w:val="activ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ui-button-text">
    <w:name w:val="ui-button-tex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upload">
    <w:name w:val="btn-uploa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
    <w:name w:val="tree-button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
    <w:name w:val="list_ite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
    <w:name w:val="running-indicato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name">
    <w:name w:val="kernel-nam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
    <w:name w:val="termina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
    <w:name w:val="terminal-curso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ll">
    <w:name w:val="hl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0">
    <w:name w:val="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err">
    <w:name w:val="er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
    <w:name w:val="c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m">
    <w:name w:val="c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p">
    <w:name w:val="c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pf">
    <w:name w:val="cpf"/>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s">
    <w:name w:val="c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d">
    <w:name w:val="g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e">
    <w:name w:val="g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r">
    <w:name w:val="g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h">
    <w:name w:val="g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i">
    <w:name w:val="g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s">
    <w:name w:val="g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u">
    <w:name w:val="gu"/>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gt">
    <w:name w:val="g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d">
    <w:name w:val="k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p">
    <w:name w:val="kp"/>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r">
    <w:name w:val="k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t">
    <w:name w:val="k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
    <w:name w:val="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
    <w:name w:val="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
    <w:name w:val="na"/>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o">
    <w:name w:val="n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d">
    <w:name w:val="n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i">
    <w:name w:val="n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e">
    <w:name w:val="n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l">
    <w:name w:val="n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t">
    <w:name w:val="n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v">
    <w:name w:val="nv"/>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w">
    <w:name w:val="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b">
    <w:name w:val="mb"/>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h">
    <w:name w:val="m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o">
    <w:name w:val="m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a">
    <w:name w:val="sa"/>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b">
    <w:name w:val="sb"/>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c">
    <w:name w:val="s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dl">
    <w:name w:val="d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d">
    <w:name w:val="sd"/>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h">
    <w:name w:val="s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i">
    <w:name w:val="s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x">
    <w:name w:val="sx"/>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r">
    <w:name w:val="s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s">
    <w:name w:val="s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fm">
    <w:name w:val="f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c">
    <w:name w:val="vc"/>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g">
    <w:name w:val="vg"/>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i">
    <w:name w:val="vi"/>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vm">
    <w:name w:val="vm"/>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l">
    <w:name w:val="i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hjaxhoverarrow">
    <w:name w:val="mathjax_hover_arr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oerror">
    <w:name w:val="noerror"/>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
    <w:name w:val="inner_cell"/>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xterm-rows">
    <w:name w:val="xterm-rows"/>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
    <w:name w:val="pull-righ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
    <w:name w:val="current_kernel_logo"/>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
    <w:name w:val="kernel_indicator_nam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ui-resizable-handle">
    <w:name w:val="ui-resizable-handle"/>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
    <w:name w:val="match"/>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
    <w:name w:val="insert"/>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de">
    <w:name w:val="hid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show">
    <w:name w:val="show"/>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hidden">
    <w:name w:val="hidden"/>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
    <w:name w:val="visible-xs"/>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
    <w:name w:val="visible-sm"/>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
    <w:name w:val="visible-md"/>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
    <w:name w:val="visible-lg"/>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block">
    <w:name w:val="visible-xs-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inline">
    <w:name w:val="visible-xs-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xs-inline-block">
    <w:name w:val="visible-xs-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block">
    <w:name w:val="visible-sm-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inline">
    <w:name w:val="visible-sm-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sm-inline-block">
    <w:name w:val="visible-sm-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block">
    <w:name w:val="visible-md-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inline">
    <w:name w:val="visible-md-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md-inline-block">
    <w:name w:val="visible-md-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block">
    <w:name w:val="visible-lg-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inline">
    <w:name w:val="visible-lg-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lg-inline-block">
    <w:name w:val="visible-lg-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
    <w:name w:val="visible-print"/>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block">
    <w:name w:val="visible-print-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inline">
    <w:name w:val="visible-print-inline"/>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visible-print-inline-block">
    <w:name w:val="visible-print-inline-block"/>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mathjaxhoverframe">
    <w:name w:val="mathjax_hover_frame"/>
    <w:basedOn w:val="a3"/>
    <w:rsid w:val="00664229"/>
    <w:pPr>
      <w:pBdr>
        <w:top w:val="single" w:sz="6" w:space="0" w:color="AA66DD"/>
        <w:left w:val="single" w:sz="6" w:space="0" w:color="AA66DD"/>
        <w:bottom w:val="single" w:sz="6" w:space="0" w:color="AA66DD"/>
        <w:right w:val="single" w:sz="6" w:space="0" w:color="AA66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hjaxdisplay">
    <w:name w:val="mathjax_display"/>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savewidget">
    <w:name w:val="save_widget"/>
    <w:rsid w:val="00664229"/>
  </w:style>
  <w:style w:type="character" w:customStyle="1" w:styleId="checkpointstatus">
    <w:name w:val="checkpoint_status"/>
    <w:rsid w:val="00664229"/>
    <w:rPr>
      <w:sz w:val="24"/>
      <w:szCs w:val="24"/>
    </w:rPr>
  </w:style>
  <w:style w:type="character" w:customStyle="1" w:styleId="autosavestatus">
    <w:name w:val="autosave_status"/>
    <w:rsid w:val="00664229"/>
    <w:rPr>
      <w:sz w:val="24"/>
      <w:szCs w:val="24"/>
    </w:rPr>
  </w:style>
  <w:style w:type="character" w:customStyle="1" w:styleId="cm-keyword">
    <w:name w:val="cm-keyword"/>
    <w:rsid w:val="00664229"/>
  </w:style>
  <w:style w:type="character" w:customStyle="1" w:styleId="cm-atom">
    <w:name w:val="cm-atom"/>
    <w:rsid w:val="00664229"/>
  </w:style>
  <w:style w:type="character" w:customStyle="1" w:styleId="cm-number">
    <w:name w:val="cm-number"/>
    <w:rsid w:val="00664229"/>
  </w:style>
  <w:style w:type="character" w:customStyle="1" w:styleId="cm-def">
    <w:name w:val="cm-def"/>
    <w:rsid w:val="00664229"/>
  </w:style>
  <w:style w:type="character" w:customStyle="1" w:styleId="cm-variable">
    <w:name w:val="cm-variable"/>
    <w:rsid w:val="00664229"/>
  </w:style>
  <w:style w:type="character" w:customStyle="1" w:styleId="cm-operator">
    <w:name w:val="cm-operator"/>
    <w:rsid w:val="00664229"/>
  </w:style>
  <w:style w:type="character" w:customStyle="1" w:styleId="cm-variable-2">
    <w:name w:val="cm-variable-2"/>
    <w:rsid w:val="00664229"/>
  </w:style>
  <w:style w:type="character" w:customStyle="1" w:styleId="cm-variable-3">
    <w:name w:val="cm-variable-3"/>
    <w:rsid w:val="00664229"/>
  </w:style>
  <w:style w:type="character" w:customStyle="1" w:styleId="cm-comment">
    <w:name w:val="cm-comment"/>
    <w:rsid w:val="00664229"/>
  </w:style>
  <w:style w:type="character" w:customStyle="1" w:styleId="cm-string">
    <w:name w:val="cm-string"/>
    <w:rsid w:val="00664229"/>
  </w:style>
  <w:style w:type="character" w:customStyle="1" w:styleId="cm-string-2">
    <w:name w:val="cm-string-2"/>
    <w:rsid w:val="00664229"/>
  </w:style>
  <w:style w:type="character" w:customStyle="1" w:styleId="cm-meta">
    <w:name w:val="cm-meta"/>
    <w:rsid w:val="00664229"/>
  </w:style>
  <w:style w:type="character" w:customStyle="1" w:styleId="cm-qualifier">
    <w:name w:val="cm-qualifier"/>
    <w:rsid w:val="00664229"/>
  </w:style>
  <w:style w:type="character" w:customStyle="1" w:styleId="cm-builtin">
    <w:name w:val="cm-builtin"/>
    <w:rsid w:val="00664229"/>
  </w:style>
  <w:style w:type="character" w:customStyle="1" w:styleId="cm-bracket">
    <w:name w:val="cm-bracket"/>
    <w:rsid w:val="00664229"/>
  </w:style>
  <w:style w:type="character" w:customStyle="1" w:styleId="cm-tag">
    <w:name w:val="cm-tag"/>
    <w:rsid w:val="00664229"/>
  </w:style>
  <w:style w:type="character" w:customStyle="1" w:styleId="cm-attribute">
    <w:name w:val="cm-attribute"/>
    <w:rsid w:val="00664229"/>
  </w:style>
  <w:style w:type="character" w:customStyle="1" w:styleId="cm-header">
    <w:name w:val="cm-header"/>
    <w:rsid w:val="00664229"/>
  </w:style>
  <w:style w:type="character" w:customStyle="1" w:styleId="cm-quote">
    <w:name w:val="cm-quote"/>
    <w:rsid w:val="00664229"/>
  </w:style>
  <w:style w:type="character" w:customStyle="1" w:styleId="cm-link">
    <w:name w:val="cm-link"/>
    <w:rsid w:val="00664229"/>
  </w:style>
  <w:style w:type="character" w:customStyle="1" w:styleId="cm-error">
    <w:name w:val="cm-error"/>
    <w:rsid w:val="00664229"/>
  </w:style>
  <w:style w:type="character" w:customStyle="1" w:styleId="cm-tab">
    <w:name w:val="cm-tab"/>
    <w:rsid w:val="00664229"/>
  </w:style>
  <w:style w:type="character" w:customStyle="1" w:styleId="filename">
    <w:name w:val="filename"/>
    <w:rsid w:val="00664229"/>
  </w:style>
  <w:style w:type="paragraph" w:customStyle="1" w:styleId="small1">
    <w:name w:val="small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
    <w:name w:val="small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
    <w:name w:val="small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
    <w:name w:val="small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
    <w:name w:val="small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
    <w:name w:val="small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
    <w:name w:val="small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
    <w:name w:val="small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
    <w:name w:val="small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
    <w:name w:val="small1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
    <w:name w:val="small1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
    <w:name w:val="small1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
    <w:name w:val="table1"/>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1">
    <w:name w:val="form-control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
    <w:name w:val="form-control-static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2">
    <w:name w:val="form-control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
    <w:name w:val="form-control-static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3">
    <w:name w:val="form-control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4">
    <w:name w:val="form-control4"/>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
    <w:name w:val="input-group-addon1"/>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
    <w:name w:val="form-control-feedback1"/>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5">
    <w:name w:val="form-control5"/>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
    <w:name w:val="input-group-addon2"/>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
    <w:name w:val="form-control-feedback2"/>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6">
    <w:name w:val="form-control6"/>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
    <w:name w:val="input-group-addon3"/>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
    <w:name w:val="form-control-feedback3"/>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
    <w:name w:val="radio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
    <w:name w:val="checkbox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
    <w:name w:val="radio-inline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
    <w:name w:val="checkbox-inline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
    <w:name w:val="form-group1"/>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1">
    <w:name w:val="badge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2">
    <w:name w:val="badge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3">
    <w:name w:val="badge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4">
    <w:name w:val="badge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5">
    <w:name w:val="badge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6">
    <w:name w:val="badge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
    <w:name w:val="divider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1">
    <w:name w:val="caret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
    <w:name w:val="caret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
    <w:name w:val="dropdown-menu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
    <w:name w:val="dropdown-menu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3">
    <w:name w:val="caret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4">
    <w:name w:val="caret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
    <w:name w:val="caret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7">
    <w:name w:val="form-control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
    <w:name w:val="nav-divider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
    <w:name w:val="dropdown-menu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
    <w:name w:val="icon-bar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
    <w:name w:val="navbar-brand1"/>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
    <w:name w:val="navbar-text1"/>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
    <w:name w:val="navbar-toggle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
    <w:name w:val="icon-bar2"/>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
    <w:name w:val="navbar-collapse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
    <w:name w:val="navbar-form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
    <w:name w:val="navbar-link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2">
    <w:name w:val="navbar-link2"/>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
    <w:name w:val="btn-link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
    <w:name w:val="navbar-brand2"/>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
    <w:name w:val="navbar-text2"/>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
    <w:name w:val="navbar-toggle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
    <w:name w:val="icon-bar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
    <w:name w:val="navbar-collapse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
    <w:name w:val="navbar-form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
    <w:name w:val="navbar-link3"/>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
    <w:name w:val="navbar-link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
    <w:name w:val="btn-link2"/>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
    <w:name w:val="jumbotron1"/>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
    <w:name w:val="jumbotron2"/>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
    <w:name w:val="caption1"/>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1">
    <w:name w:val="alert-link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2">
    <w:name w:val="alert-link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3">
    <w:name w:val="alert-link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4">
    <w:name w:val="alert-link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5">
    <w:name w:val="alert-link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
    <w:name w:val="panel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
    <w:name w:val="panel-heading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
    <w:name w:val="panel-footer1"/>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
    <w:name w:val="close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
    <w:name w:val="icon-prev1"/>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
    <w:name w:val="icon-next1"/>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
    <w:name w:val="glyphicon-chevron-left1"/>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
    <w:name w:val="glyphicon-chevron-right1"/>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
    <w:name w:val="active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
    <w:name w:val="btn1"/>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
    <w:name w:val="ui-button-text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
    <w:name w:val="btn-upload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
    <w:name w:val="tree-buttons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
    <w:name w:val="list_item1"/>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
    <w:name w:val="running-indicator1"/>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
    <w:name w:val="kernel-name1"/>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
    <w:name w:val="row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
    <w:name w:val="pull-right1"/>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
    <w:name w:val="panel2"/>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
    <w:name w:val="panel-heading2"/>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
    <w:name w:val="panel-body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
    <w:name w:val="list_container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
    <w:name w:val="list_item2"/>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
    <w:name w:val="navbar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
    <w:name w:val="inner_cell1"/>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
    <w:name w:val="cm-keyword1"/>
    <w:rsid w:val="00664229"/>
    <w:rPr>
      <w:b/>
      <w:bCs/>
      <w:color w:val="008000"/>
    </w:rPr>
  </w:style>
  <w:style w:type="character" w:customStyle="1" w:styleId="cm-atom1">
    <w:name w:val="cm-atom1"/>
    <w:rsid w:val="00664229"/>
    <w:rPr>
      <w:color w:val="8888FF"/>
    </w:rPr>
  </w:style>
  <w:style w:type="character" w:customStyle="1" w:styleId="cm-number1">
    <w:name w:val="cm-number1"/>
    <w:rsid w:val="00664229"/>
    <w:rPr>
      <w:color w:val="008800"/>
    </w:rPr>
  </w:style>
  <w:style w:type="character" w:customStyle="1" w:styleId="cm-def1">
    <w:name w:val="cm-def1"/>
    <w:rsid w:val="00664229"/>
    <w:rPr>
      <w:color w:val="0000FF"/>
    </w:rPr>
  </w:style>
  <w:style w:type="character" w:customStyle="1" w:styleId="cm-variable1">
    <w:name w:val="cm-variable1"/>
    <w:rsid w:val="00664229"/>
    <w:rPr>
      <w:color w:val="000000"/>
    </w:rPr>
  </w:style>
  <w:style w:type="character" w:customStyle="1" w:styleId="cm-operator1">
    <w:name w:val="cm-operator1"/>
    <w:rsid w:val="00664229"/>
    <w:rPr>
      <w:b/>
      <w:bCs/>
      <w:color w:val="AA22FF"/>
    </w:rPr>
  </w:style>
  <w:style w:type="character" w:customStyle="1" w:styleId="cm-variable-21">
    <w:name w:val="cm-variable-21"/>
    <w:rsid w:val="00664229"/>
    <w:rPr>
      <w:color w:val="1A1A1A"/>
    </w:rPr>
  </w:style>
  <w:style w:type="character" w:customStyle="1" w:styleId="cm-variable-31">
    <w:name w:val="cm-variable-31"/>
    <w:rsid w:val="00664229"/>
    <w:rPr>
      <w:color w:val="333333"/>
    </w:rPr>
  </w:style>
  <w:style w:type="character" w:customStyle="1" w:styleId="cm-comment1">
    <w:name w:val="cm-comment1"/>
    <w:rsid w:val="00664229"/>
    <w:rPr>
      <w:i/>
      <w:iCs/>
      <w:color w:val="408080"/>
    </w:rPr>
  </w:style>
  <w:style w:type="character" w:customStyle="1" w:styleId="cm-string1">
    <w:name w:val="cm-string1"/>
    <w:rsid w:val="00664229"/>
    <w:rPr>
      <w:color w:val="BA2121"/>
    </w:rPr>
  </w:style>
  <w:style w:type="character" w:customStyle="1" w:styleId="cm-string-21">
    <w:name w:val="cm-string-21"/>
    <w:rsid w:val="00664229"/>
    <w:rPr>
      <w:color w:val="FF5500"/>
    </w:rPr>
  </w:style>
  <w:style w:type="character" w:customStyle="1" w:styleId="cm-meta1">
    <w:name w:val="cm-meta1"/>
    <w:rsid w:val="00664229"/>
    <w:rPr>
      <w:color w:val="AA22FF"/>
    </w:rPr>
  </w:style>
  <w:style w:type="character" w:customStyle="1" w:styleId="cm-qualifier1">
    <w:name w:val="cm-qualifier1"/>
    <w:rsid w:val="00664229"/>
    <w:rPr>
      <w:color w:val="555555"/>
    </w:rPr>
  </w:style>
  <w:style w:type="character" w:customStyle="1" w:styleId="cm-builtin1">
    <w:name w:val="cm-builtin1"/>
    <w:rsid w:val="00664229"/>
    <w:rPr>
      <w:color w:val="008000"/>
    </w:rPr>
  </w:style>
  <w:style w:type="character" w:customStyle="1" w:styleId="cm-bracket1">
    <w:name w:val="cm-bracket1"/>
    <w:rsid w:val="00664229"/>
    <w:rPr>
      <w:color w:val="999977"/>
    </w:rPr>
  </w:style>
  <w:style w:type="character" w:customStyle="1" w:styleId="cm-tag1">
    <w:name w:val="cm-tag1"/>
    <w:rsid w:val="00664229"/>
    <w:rPr>
      <w:color w:val="117700"/>
    </w:rPr>
  </w:style>
  <w:style w:type="character" w:customStyle="1" w:styleId="cm-attribute1">
    <w:name w:val="cm-attribute1"/>
    <w:rsid w:val="00664229"/>
    <w:rPr>
      <w:color w:val="0000CC"/>
    </w:rPr>
  </w:style>
  <w:style w:type="character" w:customStyle="1" w:styleId="cm-header1">
    <w:name w:val="cm-header1"/>
    <w:rsid w:val="00664229"/>
    <w:rPr>
      <w:color w:val="0000FF"/>
    </w:rPr>
  </w:style>
  <w:style w:type="character" w:customStyle="1" w:styleId="cm-quote1">
    <w:name w:val="cm-quote1"/>
    <w:rsid w:val="00664229"/>
    <w:rPr>
      <w:color w:val="009900"/>
    </w:rPr>
  </w:style>
  <w:style w:type="character" w:customStyle="1" w:styleId="cm-link1">
    <w:name w:val="cm-link1"/>
    <w:rsid w:val="00664229"/>
    <w:rPr>
      <w:color w:val="0000CC"/>
    </w:rPr>
  </w:style>
  <w:style w:type="character" w:customStyle="1" w:styleId="cm-error1">
    <w:name w:val="cm-error1"/>
    <w:rsid w:val="00664229"/>
    <w:rPr>
      <w:color w:val="FF0000"/>
    </w:rPr>
  </w:style>
  <w:style w:type="character" w:customStyle="1" w:styleId="cm-tab1">
    <w:name w:val="cm-tab1"/>
    <w:rsid w:val="00664229"/>
  </w:style>
  <w:style w:type="paragraph" w:customStyle="1" w:styleId="mathjaxdisplay1">
    <w:name w:val="mathjax_display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
    <w:name w:val="current_kernel_logo1"/>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
    <w:name w:val="navbar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
    <w:name w:val="navbar-toggle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
    <w:name w:val="navbar-collapse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
    <w:name w:val="kernel_indicator_name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7">
    <w:name w:val="badge7"/>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
    <w:name w:val="ui-resizable-handle1"/>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
    <w:name w:val="filename1"/>
    <w:rsid w:val="00664229"/>
    <w:rPr>
      <w:sz w:val="35"/>
      <w:szCs w:val="35"/>
      <w:bdr w:val="none" w:sz="0" w:space="0" w:color="auto" w:frame="1"/>
    </w:rPr>
  </w:style>
  <w:style w:type="character" w:customStyle="1" w:styleId="filename2">
    <w:name w:val="filename2"/>
    <w:rsid w:val="00664229"/>
    <w:rPr>
      <w:sz w:val="35"/>
      <w:szCs w:val="35"/>
      <w:bdr w:val="none" w:sz="0" w:space="0" w:color="auto" w:frame="1"/>
      <w:shd w:val="clear" w:color="auto" w:fill="E6E6E6"/>
    </w:rPr>
  </w:style>
  <w:style w:type="paragraph" w:customStyle="1" w:styleId="btn2">
    <w:name w:val="btn2"/>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
    <w:name w:val="btn-group1"/>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
    <w:name w:val="navbar-text3"/>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
    <w:name w:val="modal-body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
    <w:name w:val="match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
    <w:name w:val="insert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
    <w:name w:val="match2"/>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
    <w:name w:val="insert2"/>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
    <w:name w:val="terminal1"/>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
    <w:name w:val="xterm-rows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
    <w:name w:val="terminal-cursor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
    <w:name w:val="hll1"/>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
    <w:name w:val="c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
    <w:name w:val="err1"/>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
    <w:name w:val="k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
    <w:name w:val="o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
    <w:name w:val="ch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
    <w:name w:val="cm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
    <w:name w:val="cp1"/>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
    <w:name w:val="cpf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
    <w:name w:val="c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
    <w:name w:val="cs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
    <w:name w:val="gd1"/>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
    <w:name w:val="ge1"/>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
    <w:name w:val="gr1"/>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
    <w:name w:val="gh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
    <w:name w:val="gi1"/>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
    <w:name w:val="go1"/>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
    <w:name w:val="gp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
    <w:name w:val="gs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
    <w:name w:val="gu1"/>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
    <w:name w:val="gt1"/>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
    <w:name w:val="kc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
    <w:name w:val="kd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
    <w:name w:val="kn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
    <w:name w:val="kp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
    <w:name w:val="kr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
    <w:name w:val="kt1"/>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
    <w:name w:val="m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
    <w:name w:val="s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
    <w:name w:val="na1"/>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
    <w:name w:val="nb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
    <w:name w:val="nc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
    <w:name w:val="no1"/>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
    <w:name w:val="nd1"/>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
    <w:name w:val="ni1"/>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
    <w:name w:val="ne1"/>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
    <w:name w:val="nf1"/>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n1">
    <w:name w:val="nn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v1">
    <w:name w:val="nv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
    <w:name w:val="ow1"/>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
    <w:name w:val="w1"/>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
    <w:name w:val="mb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
    <w:name w:val="mf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
    <w:name w:val="mh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
    <w:name w:val="mi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
    <w:name w:val="mo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
    <w:name w:val="sa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
    <w:name w:val="sb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
    <w:name w:val="sc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
    <w:name w:val="dl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
    <w:name w:val="sd1"/>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
    <w:name w:val="s2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
    <w:name w:val="se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
    <w:name w:val="sh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
    <w:name w:val="si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
    <w:name w:val="sx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
    <w:name w:val="sr1"/>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
    <w:name w:val="s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
    <w:name w:val="ss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
    <w:name w:val="bp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
    <w:name w:val="fm1"/>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
    <w:name w:val="vc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
    <w:name w:val="vg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
    <w:name w:val="vi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
    <w:name w:val="vm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
    <w:name w:val="il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
    <w:name w:val="mathjax_hover_arrow1"/>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
    <w:name w:val="mathjax_menuarrow1"/>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
    <w:name w:val="noerror1"/>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w2">
    <w:name w:val="ow2"/>
    <w:rsid w:val="00664229"/>
  </w:style>
  <w:style w:type="character" w:customStyle="1" w:styleId="se2">
    <w:name w:val="se2"/>
    <w:rsid w:val="00664229"/>
  </w:style>
  <w:style w:type="character" w:customStyle="1" w:styleId="c12">
    <w:name w:val="c12"/>
    <w:rsid w:val="00664229"/>
  </w:style>
  <w:style w:type="character" w:customStyle="1" w:styleId="kn2">
    <w:name w:val="kn2"/>
    <w:rsid w:val="00664229"/>
  </w:style>
  <w:style w:type="character" w:customStyle="1" w:styleId="nn2">
    <w:name w:val="nn2"/>
    <w:rsid w:val="00664229"/>
  </w:style>
  <w:style w:type="character" w:customStyle="1" w:styleId="nf2">
    <w:name w:val="nf2"/>
    <w:rsid w:val="00664229"/>
  </w:style>
  <w:style w:type="paragraph" w:customStyle="1" w:styleId="23">
    <w:name w:val="標號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small13">
    <w:name w:val="small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
    <w:name w:val="small1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
    <w:name w:val="small1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
    <w:name w:val="small1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7">
    <w:name w:val="small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8">
    <w:name w:val="small1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9">
    <w:name w:val="small1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0">
    <w:name w:val="small2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1">
    <w:name w:val="small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2">
    <w:name w:val="small2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23">
    <w:name w:val="small2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24">
    <w:name w:val="small2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2">
    <w:name w:val="table2"/>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8">
    <w:name w:val="form-control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3">
    <w:name w:val="form-control-static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9">
    <w:name w:val="form-control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4">
    <w:name w:val="form-control-static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10">
    <w:name w:val="form-control1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11">
    <w:name w:val="form-control11"/>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
    <w:name w:val="input-group-addon4"/>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4">
    <w:name w:val="form-control-feedback4"/>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12">
    <w:name w:val="form-control12"/>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5">
    <w:name w:val="input-group-addon5"/>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5">
    <w:name w:val="form-control-feedback5"/>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13">
    <w:name w:val="form-control13"/>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6">
    <w:name w:val="input-group-addon6"/>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6">
    <w:name w:val="form-control-feedback6"/>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2">
    <w:name w:val="radio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2">
    <w:name w:val="checkbox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2">
    <w:name w:val="radio-inline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2">
    <w:name w:val="checkbox-inline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2">
    <w:name w:val="form-group2"/>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8">
    <w:name w:val="badge8"/>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9">
    <w:name w:val="badge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10">
    <w:name w:val="badge1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11">
    <w:name w:val="badge1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12">
    <w:name w:val="badge1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13">
    <w:name w:val="badge1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2">
    <w:name w:val="divider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6">
    <w:name w:val="caret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7">
    <w:name w:val="caret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4">
    <w:name w:val="dropdown-menu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5">
    <w:name w:val="dropdown-menu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8">
    <w:name w:val="caret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9">
    <w:name w:val="caret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0">
    <w:name w:val="caret1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14">
    <w:name w:val="form-control1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2">
    <w:name w:val="nav-divider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6">
    <w:name w:val="dropdown-menu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4">
    <w:name w:val="icon-bar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3">
    <w:name w:val="navbar-brand3"/>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4">
    <w:name w:val="navbar-text4"/>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4">
    <w:name w:val="navbar-toggle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5">
    <w:name w:val="icon-bar5"/>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4">
    <w:name w:val="navbar-collapse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3">
    <w:name w:val="navbar-form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
    <w:name w:val="navbar-link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6">
    <w:name w:val="navbar-link6"/>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3">
    <w:name w:val="btn-link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4">
    <w:name w:val="navbar-brand4"/>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5">
    <w:name w:val="navbar-text5"/>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5">
    <w:name w:val="navbar-toggle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6">
    <w:name w:val="icon-bar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5">
    <w:name w:val="navbar-collapse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4">
    <w:name w:val="navbar-form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7">
    <w:name w:val="navbar-link7"/>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8">
    <w:name w:val="navbar-link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4">
    <w:name w:val="btn-link4"/>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3">
    <w:name w:val="jumbotron3"/>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4">
    <w:name w:val="jumbotron4"/>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2">
    <w:name w:val="caption2"/>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6">
    <w:name w:val="alert-link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7">
    <w:name w:val="alert-link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8">
    <w:name w:val="alert-link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9">
    <w:name w:val="alert-link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10">
    <w:name w:val="alert-link1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3">
    <w:name w:val="panel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3">
    <w:name w:val="panel-heading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2">
    <w:name w:val="panel-footer2"/>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2">
    <w:name w:val="close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2">
    <w:name w:val="icon-prev2"/>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2">
    <w:name w:val="icon-next2"/>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2">
    <w:name w:val="glyphicon-chevron-left2"/>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2">
    <w:name w:val="glyphicon-chevron-right2"/>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2">
    <w:name w:val="active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3">
    <w:name w:val="btn3"/>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2">
    <w:name w:val="ui-button-text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2">
    <w:name w:val="btn-upload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2">
    <w:name w:val="tree-buttons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3">
    <w:name w:val="list_item3"/>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2">
    <w:name w:val="running-indicator2"/>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2">
    <w:name w:val="kernel-name2"/>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2">
    <w:name w:val="row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2">
    <w:name w:val="pull-right2"/>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4">
    <w:name w:val="panel4"/>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4">
    <w:name w:val="panel-heading4"/>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2">
    <w:name w:val="panel-body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2">
    <w:name w:val="list_container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4">
    <w:name w:val="list_item4"/>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3">
    <w:name w:val="navbar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2">
    <w:name w:val="inner_cell2"/>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2">
    <w:name w:val="cm-keyword2"/>
    <w:rsid w:val="00664229"/>
    <w:rPr>
      <w:b/>
      <w:bCs/>
      <w:color w:val="008000"/>
    </w:rPr>
  </w:style>
  <w:style w:type="character" w:customStyle="1" w:styleId="cm-atom2">
    <w:name w:val="cm-atom2"/>
    <w:rsid w:val="00664229"/>
    <w:rPr>
      <w:color w:val="8888FF"/>
    </w:rPr>
  </w:style>
  <w:style w:type="character" w:customStyle="1" w:styleId="cm-number2">
    <w:name w:val="cm-number2"/>
    <w:rsid w:val="00664229"/>
    <w:rPr>
      <w:color w:val="008800"/>
    </w:rPr>
  </w:style>
  <w:style w:type="character" w:customStyle="1" w:styleId="cm-def2">
    <w:name w:val="cm-def2"/>
    <w:rsid w:val="00664229"/>
    <w:rPr>
      <w:color w:val="0000FF"/>
    </w:rPr>
  </w:style>
  <w:style w:type="character" w:customStyle="1" w:styleId="cm-variable2">
    <w:name w:val="cm-variable2"/>
    <w:rsid w:val="00664229"/>
    <w:rPr>
      <w:color w:val="000000"/>
    </w:rPr>
  </w:style>
  <w:style w:type="character" w:customStyle="1" w:styleId="cm-operator2">
    <w:name w:val="cm-operator2"/>
    <w:rsid w:val="00664229"/>
    <w:rPr>
      <w:b/>
      <w:bCs/>
      <w:color w:val="AA22FF"/>
    </w:rPr>
  </w:style>
  <w:style w:type="character" w:customStyle="1" w:styleId="cm-variable-22">
    <w:name w:val="cm-variable-22"/>
    <w:rsid w:val="00664229"/>
    <w:rPr>
      <w:color w:val="1A1A1A"/>
    </w:rPr>
  </w:style>
  <w:style w:type="character" w:customStyle="1" w:styleId="cm-variable-32">
    <w:name w:val="cm-variable-32"/>
    <w:rsid w:val="00664229"/>
    <w:rPr>
      <w:color w:val="333333"/>
    </w:rPr>
  </w:style>
  <w:style w:type="character" w:customStyle="1" w:styleId="cm-comment2">
    <w:name w:val="cm-comment2"/>
    <w:rsid w:val="00664229"/>
    <w:rPr>
      <w:i/>
      <w:iCs/>
      <w:color w:val="408080"/>
    </w:rPr>
  </w:style>
  <w:style w:type="character" w:customStyle="1" w:styleId="cm-string2">
    <w:name w:val="cm-string2"/>
    <w:rsid w:val="00664229"/>
    <w:rPr>
      <w:color w:val="BA2121"/>
    </w:rPr>
  </w:style>
  <w:style w:type="character" w:customStyle="1" w:styleId="cm-string-22">
    <w:name w:val="cm-string-22"/>
    <w:rsid w:val="00664229"/>
    <w:rPr>
      <w:color w:val="FF5500"/>
    </w:rPr>
  </w:style>
  <w:style w:type="character" w:customStyle="1" w:styleId="cm-meta2">
    <w:name w:val="cm-meta2"/>
    <w:rsid w:val="00664229"/>
    <w:rPr>
      <w:color w:val="AA22FF"/>
    </w:rPr>
  </w:style>
  <w:style w:type="character" w:customStyle="1" w:styleId="cm-qualifier2">
    <w:name w:val="cm-qualifier2"/>
    <w:rsid w:val="00664229"/>
    <w:rPr>
      <w:color w:val="555555"/>
    </w:rPr>
  </w:style>
  <w:style w:type="character" w:customStyle="1" w:styleId="cm-builtin2">
    <w:name w:val="cm-builtin2"/>
    <w:rsid w:val="00664229"/>
    <w:rPr>
      <w:color w:val="008000"/>
    </w:rPr>
  </w:style>
  <w:style w:type="character" w:customStyle="1" w:styleId="cm-bracket2">
    <w:name w:val="cm-bracket2"/>
    <w:rsid w:val="00664229"/>
    <w:rPr>
      <w:color w:val="999977"/>
    </w:rPr>
  </w:style>
  <w:style w:type="character" w:customStyle="1" w:styleId="cm-tag2">
    <w:name w:val="cm-tag2"/>
    <w:rsid w:val="00664229"/>
    <w:rPr>
      <w:color w:val="117700"/>
    </w:rPr>
  </w:style>
  <w:style w:type="character" w:customStyle="1" w:styleId="cm-attribute2">
    <w:name w:val="cm-attribute2"/>
    <w:rsid w:val="00664229"/>
    <w:rPr>
      <w:color w:val="0000CC"/>
    </w:rPr>
  </w:style>
  <w:style w:type="character" w:customStyle="1" w:styleId="cm-header2">
    <w:name w:val="cm-header2"/>
    <w:rsid w:val="00664229"/>
    <w:rPr>
      <w:color w:val="0000FF"/>
    </w:rPr>
  </w:style>
  <w:style w:type="character" w:customStyle="1" w:styleId="cm-quote2">
    <w:name w:val="cm-quote2"/>
    <w:rsid w:val="00664229"/>
    <w:rPr>
      <w:color w:val="009900"/>
    </w:rPr>
  </w:style>
  <w:style w:type="character" w:customStyle="1" w:styleId="cm-link2">
    <w:name w:val="cm-link2"/>
    <w:rsid w:val="00664229"/>
    <w:rPr>
      <w:color w:val="0000CC"/>
    </w:rPr>
  </w:style>
  <w:style w:type="character" w:customStyle="1" w:styleId="cm-error2">
    <w:name w:val="cm-error2"/>
    <w:rsid w:val="00664229"/>
    <w:rPr>
      <w:color w:val="FF0000"/>
    </w:rPr>
  </w:style>
  <w:style w:type="character" w:customStyle="1" w:styleId="cm-tab2">
    <w:name w:val="cm-tab2"/>
    <w:rsid w:val="00664229"/>
  </w:style>
  <w:style w:type="paragraph" w:customStyle="1" w:styleId="mathjaxdisplay2">
    <w:name w:val="mathjax_display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2">
    <w:name w:val="current_kernel_logo2"/>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4">
    <w:name w:val="navbar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6">
    <w:name w:val="navbar-toggle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6">
    <w:name w:val="navbar-collapse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2">
    <w:name w:val="kernel_indicator_name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14">
    <w:name w:val="badge14"/>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2">
    <w:name w:val="ui-resizable-handle2"/>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3">
    <w:name w:val="filename3"/>
    <w:rsid w:val="00664229"/>
    <w:rPr>
      <w:sz w:val="35"/>
      <w:szCs w:val="35"/>
      <w:bdr w:val="none" w:sz="0" w:space="0" w:color="auto" w:frame="1"/>
    </w:rPr>
  </w:style>
  <w:style w:type="character" w:customStyle="1" w:styleId="filename4">
    <w:name w:val="filename4"/>
    <w:rsid w:val="00664229"/>
    <w:rPr>
      <w:sz w:val="35"/>
      <w:szCs w:val="35"/>
      <w:bdr w:val="none" w:sz="0" w:space="0" w:color="auto" w:frame="1"/>
      <w:shd w:val="clear" w:color="auto" w:fill="E6E6E6"/>
    </w:rPr>
  </w:style>
  <w:style w:type="paragraph" w:customStyle="1" w:styleId="btn4">
    <w:name w:val="btn4"/>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2">
    <w:name w:val="btn-group2"/>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6">
    <w:name w:val="navbar-text6"/>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2">
    <w:name w:val="modal-body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3">
    <w:name w:val="match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3">
    <w:name w:val="insert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4">
    <w:name w:val="match4"/>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4">
    <w:name w:val="insert4"/>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2">
    <w:name w:val="terminal2"/>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2">
    <w:name w:val="xterm-rows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2">
    <w:name w:val="terminal-cursor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2">
    <w:name w:val="hll2"/>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3">
    <w:name w:val="c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2">
    <w:name w:val="err2"/>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3">
    <w:name w:val="k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3">
    <w:name w:val="o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2">
    <w:name w:val="ch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2">
    <w:name w:val="cm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2">
    <w:name w:val="cp2"/>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2">
    <w:name w:val="cpf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2">
    <w:name w:val="cs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2">
    <w:name w:val="gd2"/>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2">
    <w:name w:val="ge2"/>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2">
    <w:name w:val="gr2"/>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2">
    <w:name w:val="gh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2">
    <w:name w:val="gi2"/>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2">
    <w:name w:val="go2"/>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2">
    <w:name w:val="gp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2">
    <w:name w:val="gs2"/>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2">
    <w:name w:val="gu2"/>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2">
    <w:name w:val="gt2"/>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d2">
    <w:name w:val="kd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3">
    <w:name w:val="kn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2">
    <w:name w:val="kp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2">
    <w:name w:val="kr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2">
    <w:name w:val="kt2"/>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2">
    <w:name w:val="m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4">
    <w:name w:val="s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2">
    <w:name w:val="na2"/>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c2">
    <w:name w:val="nc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2">
    <w:name w:val="no2"/>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2">
    <w:name w:val="nd2"/>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2">
    <w:name w:val="ni2"/>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2">
    <w:name w:val="ne2"/>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l20">
    <w:name w:val="nl2"/>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3">
    <w:name w:val="nn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v2">
    <w:name w:val="nv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w2">
    <w:name w:val="w2"/>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2">
    <w:name w:val="mb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3">
    <w:name w:val="mf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2">
    <w:name w:val="mh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3">
    <w:name w:val="mi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2">
    <w:name w:val="mo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2">
    <w:name w:val="sa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2">
    <w:name w:val="sb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2">
    <w:name w:val="sc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2">
    <w:name w:val="dl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2">
    <w:name w:val="sd2"/>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h2">
    <w:name w:val="sh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2">
    <w:name w:val="si2"/>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2">
    <w:name w:val="sx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2">
    <w:name w:val="sr2"/>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3">
    <w:name w:val="s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2">
    <w:name w:val="ss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2">
    <w:name w:val="bp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2">
    <w:name w:val="fm2"/>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2">
    <w:name w:val="vc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2">
    <w:name w:val="vg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2">
    <w:name w:val="vi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2">
    <w:name w:val="vm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2">
    <w:name w:val="il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2">
    <w:name w:val="mathjax_hover_arrow2"/>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2">
    <w:name w:val="mathjax_menuarrow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2">
    <w:name w:val="noerror2"/>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4">
    <w:name w:val="o4"/>
    <w:rsid w:val="00664229"/>
  </w:style>
  <w:style w:type="character" w:customStyle="1" w:styleId="s14">
    <w:name w:val="s14"/>
    <w:rsid w:val="00664229"/>
  </w:style>
  <w:style w:type="paragraph" w:customStyle="1" w:styleId="small25">
    <w:name w:val="small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6">
    <w:name w:val="small2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7">
    <w:name w:val="small2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28">
    <w:name w:val="small2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29">
    <w:name w:val="small2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0">
    <w:name w:val="small3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1">
    <w:name w:val="small3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2">
    <w:name w:val="small3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3">
    <w:name w:val="small3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4">
    <w:name w:val="small3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5">
    <w:name w:val="small3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36">
    <w:name w:val="small3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3">
    <w:name w:val="table3"/>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15">
    <w:name w:val="form-control1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5">
    <w:name w:val="form-control-static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16">
    <w:name w:val="form-control1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6">
    <w:name w:val="form-control-static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17">
    <w:name w:val="form-control1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18">
    <w:name w:val="form-control18"/>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7">
    <w:name w:val="input-group-addon7"/>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7">
    <w:name w:val="form-control-feedback7"/>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19">
    <w:name w:val="form-control19"/>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8">
    <w:name w:val="input-group-addon8"/>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8">
    <w:name w:val="form-control-feedback8"/>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20">
    <w:name w:val="form-control20"/>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9">
    <w:name w:val="input-group-addon9"/>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9">
    <w:name w:val="form-control-feedback9"/>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3">
    <w:name w:val="radio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3">
    <w:name w:val="checkbox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3">
    <w:name w:val="radio-inline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3">
    <w:name w:val="checkbox-inline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3">
    <w:name w:val="form-group3"/>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15">
    <w:name w:val="badge15"/>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16">
    <w:name w:val="badge1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17">
    <w:name w:val="badge1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18">
    <w:name w:val="badge1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19">
    <w:name w:val="badge1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20">
    <w:name w:val="badge2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3">
    <w:name w:val="divider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11">
    <w:name w:val="caret1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2">
    <w:name w:val="caret1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7">
    <w:name w:val="dropdown-menu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8">
    <w:name w:val="dropdown-menu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13">
    <w:name w:val="caret1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14">
    <w:name w:val="caret1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5">
    <w:name w:val="caret1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21">
    <w:name w:val="form-control2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3">
    <w:name w:val="nav-divider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9">
    <w:name w:val="dropdown-menu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7">
    <w:name w:val="icon-bar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5">
    <w:name w:val="navbar-brand5"/>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7">
    <w:name w:val="navbar-text7"/>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7">
    <w:name w:val="navbar-toggle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8">
    <w:name w:val="icon-bar8"/>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7">
    <w:name w:val="navbar-collapse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5">
    <w:name w:val="navbar-form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9">
    <w:name w:val="navbar-link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10">
    <w:name w:val="navbar-link10"/>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5">
    <w:name w:val="btn-link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6">
    <w:name w:val="navbar-brand6"/>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8">
    <w:name w:val="navbar-text8"/>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8">
    <w:name w:val="navbar-toggle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9">
    <w:name w:val="icon-bar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8">
    <w:name w:val="navbar-collapse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6">
    <w:name w:val="navbar-form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1">
    <w:name w:val="navbar-link11"/>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12">
    <w:name w:val="navbar-link1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6">
    <w:name w:val="btn-link6"/>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5">
    <w:name w:val="jumbotron5"/>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6">
    <w:name w:val="jumbotron6"/>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3">
    <w:name w:val="caption3"/>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11">
    <w:name w:val="alert-link1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12">
    <w:name w:val="alert-link1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13">
    <w:name w:val="alert-link1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14">
    <w:name w:val="alert-link1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15">
    <w:name w:val="alert-link1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5">
    <w:name w:val="panel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5">
    <w:name w:val="panel-heading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3">
    <w:name w:val="panel-footer3"/>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3">
    <w:name w:val="close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3">
    <w:name w:val="icon-prev3"/>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3">
    <w:name w:val="icon-next3"/>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3">
    <w:name w:val="glyphicon-chevron-left3"/>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3">
    <w:name w:val="glyphicon-chevron-right3"/>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3">
    <w:name w:val="active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5">
    <w:name w:val="btn5"/>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3">
    <w:name w:val="ui-button-text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3">
    <w:name w:val="btn-upload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3">
    <w:name w:val="tree-buttons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5">
    <w:name w:val="list_item5"/>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3">
    <w:name w:val="running-indicator3"/>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3">
    <w:name w:val="kernel-name3"/>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3">
    <w:name w:val="row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3">
    <w:name w:val="pull-right3"/>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6">
    <w:name w:val="panel6"/>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6">
    <w:name w:val="panel-heading6"/>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3">
    <w:name w:val="panel-bod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3">
    <w:name w:val="list_container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6">
    <w:name w:val="list_item6"/>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5">
    <w:name w:val="navbar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3">
    <w:name w:val="inner_cell3"/>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3">
    <w:name w:val="cm-keyword3"/>
    <w:rsid w:val="00664229"/>
    <w:rPr>
      <w:b/>
      <w:bCs/>
      <w:color w:val="008000"/>
    </w:rPr>
  </w:style>
  <w:style w:type="character" w:customStyle="1" w:styleId="cm-atom3">
    <w:name w:val="cm-atom3"/>
    <w:rsid w:val="00664229"/>
    <w:rPr>
      <w:color w:val="8888FF"/>
    </w:rPr>
  </w:style>
  <w:style w:type="character" w:customStyle="1" w:styleId="cm-number3">
    <w:name w:val="cm-number3"/>
    <w:rsid w:val="00664229"/>
    <w:rPr>
      <w:color w:val="008800"/>
    </w:rPr>
  </w:style>
  <w:style w:type="character" w:customStyle="1" w:styleId="cm-def3">
    <w:name w:val="cm-def3"/>
    <w:rsid w:val="00664229"/>
    <w:rPr>
      <w:color w:val="0000FF"/>
    </w:rPr>
  </w:style>
  <w:style w:type="character" w:customStyle="1" w:styleId="cm-variable3">
    <w:name w:val="cm-variable3"/>
    <w:rsid w:val="00664229"/>
    <w:rPr>
      <w:color w:val="000000"/>
    </w:rPr>
  </w:style>
  <w:style w:type="character" w:customStyle="1" w:styleId="cm-operator3">
    <w:name w:val="cm-operator3"/>
    <w:rsid w:val="00664229"/>
    <w:rPr>
      <w:b/>
      <w:bCs/>
      <w:color w:val="AA22FF"/>
    </w:rPr>
  </w:style>
  <w:style w:type="character" w:customStyle="1" w:styleId="cm-variable-23">
    <w:name w:val="cm-variable-23"/>
    <w:rsid w:val="00664229"/>
    <w:rPr>
      <w:color w:val="1A1A1A"/>
    </w:rPr>
  </w:style>
  <w:style w:type="character" w:customStyle="1" w:styleId="cm-variable-33">
    <w:name w:val="cm-variable-33"/>
    <w:rsid w:val="00664229"/>
    <w:rPr>
      <w:color w:val="333333"/>
    </w:rPr>
  </w:style>
  <w:style w:type="character" w:customStyle="1" w:styleId="cm-comment3">
    <w:name w:val="cm-comment3"/>
    <w:rsid w:val="00664229"/>
    <w:rPr>
      <w:i/>
      <w:iCs/>
      <w:color w:val="408080"/>
    </w:rPr>
  </w:style>
  <w:style w:type="character" w:customStyle="1" w:styleId="cm-string3">
    <w:name w:val="cm-string3"/>
    <w:rsid w:val="00664229"/>
    <w:rPr>
      <w:color w:val="BA2121"/>
    </w:rPr>
  </w:style>
  <w:style w:type="character" w:customStyle="1" w:styleId="cm-string-23">
    <w:name w:val="cm-string-23"/>
    <w:rsid w:val="00664229"/>
    <w:rPr>
      <w:color w:val="FF5500"/>
    </w:rPr>
  </w:style>
  <w:style w:type="character" w:customStyle="1" w:styleId="cm-meta3">
    <w:name w:val="cm-meta3"/>
    <w:rsid w:val="00664229"/>
    <w:rPr>
      <w:color w:val="AA22FF"/>
    </w:rPr>
  </w:style>
  <w:style w:type="character" w:customStyle="1" w:styleId="cm-qualifier3">
    <w:name w:val="cm-qualifier3"/>
    <w:rsid w:val="00664229"/>
    <w:rPr>
      <w:color w:val="555555"/>
    </w:rPr>
  </w:style>
  <w:style w:type="character" w:customStyle="1" w:styleId="cm-builtin3">
    <w:name w:val="cm-builtin3"/>
    <w:rsid w:val="00664229"/>
    <w:rPr>
      <w:color w:val="008000"/>
    </w:rPr>
  </w:style>
  <w:style w:type="character" w:customStyle="1" w:styleId="cm-bracket3">
    <w:name w:val="cm-bracket3"/>
    <w:rsid w:val="00664229"/>
    <w:rPr>
      <w:color w:val="999977"/>
    </w:rPr>
  </w:style>
  <w:style w:type="character" w:customStyle="1" w:styleId="cm-tag3">
    <w:name w:val="cm-tag3"/>
    <w:rsid w:val="00664229"/>
    <w:rPr>
      <w:color w:val="117700"/>
    </w:rPr>
  </w:style>
  <w:style w:type="character" w:customStyle="1" w:styleId="cm-attribute3">
    <w:name w:val="cm-attribute3"/>
    <w:rsid w:val="00664229"/>
    <w:rPr>
      <w:color w:val="0000CC"/>
    </w:rPr>
  </w:style>
  <w:style w:type="character" w:customStyle="1" w:styleId="cm-header3">
    <w:name w:val="cm-header3"/>
    <w:rsid w:val="00664229"/>
    <w:rPr>
      <w:color w:val="0000FF"/>
    </w:rPr>
  </w:style>
  <w:style w:type="character" w:customStyle="1" w:styleId="cm-quote3">
    <w:name w:val="cm-quote3"/>
    <w:rsid w:val="00664229"/>
    <w:rPr>
      <w:color w:val="009900"/>
    </w:rPr>
  </w:style>
  <w:style w:type="character" w:customStyle="1" w:styleId="cm-link3">
    <w:name w:val="cm-link3"/>
    <w:rsid w:val="00664229"/>
    <w:rPr>
      <w:color w:val="0000CC"/>
    </w:rPr>
  </w:style>
  <w:style w:type="character" w:customStyle="1" w:styleId="cm-error3">
    <w:name w:val="cm-error3"/>
    <w:rsid w:val="00664229"/>
    <w:rPr>
      <w:color w:val="FF0000"/>
    </w:rPr>
  </w:style>
  <w:style w:type="character" w:customStyle="1" w:styleId="cm-tab3">
    <w:name w:val="cm-tab3"/>
    <w:rsid w:val="00664229"/>
  </w:style>
  <w:style w:type="paragraph" w:customStyle="1" w:styleId="mathjaxdisplay3">
    <w:name w:val="mathjax_displa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3">
    <w:name w:val="current_kernel_logo3"/>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6">
    <w:name w:val="navbar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9">
    <w:name w:val="navbar-toggle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9">
    <w:name w:val="navbar-collapse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3">
    <w:name w:val="kernel_indicator_name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21">
    <w:name w:val="badge2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3">
    <w:name w:val="ui-resizable-handle3"/>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5">
    <w:name w:val="filename5"/>
    <w:rsid w:val="00664229"/>
    <w:rPr>
      <w:sz w:val="35"/>
      <w:szCs w:val="35"/>
      <w:bdr w:val="none" w:sz="0" w:space="0" w:color="auto" w:frame="1"/>
    </w:rPr>
  </w:style>
  <w:style w:type="character" w:customStyle="1" w:styleId="filename6">
    <w:name w:val="filename6"/>
    <w:rsid w:val="00664229"/>
    <w:rPr>
      <w:sz w:val="35"/>
      <w:szCs w:val="35"/>
      <w:bdr w:val="none" w:sz="0" w:space="0" w:color="auto" w:frame="1"/>
      <w:shd w:val="clear" w:color="auto" w:fill="E6E6E6"/>
    </w:rPr>
  </w:style>
  <w:style w:type="paragraph" w:customStyle="1" w:styleId="btn6">
    <w:name w:val="btn6"/>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3">
    <w:name w:val="btn-group3"/>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9">
    <w:name w:val="navbar-text9"/>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3">
    <w:name w:val="modal-body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5">
    <w:name w:val="match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5">
    <w:name w:val="insert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6">
    <w:name w:val="match6"/>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6">
    <w:name w:val="insert6"/>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3">
    <w:name w:val="terminal3"/>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3">
    <w:name w:val="xterm-rows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3">
    <w:name w:val="terminal-cursor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3">
    <w:name w:val="hll3"/>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4">
    <w:name w:val="c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3">
    <w:name w:val="err3"/>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4">
    <w:name w:val="k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5">
    <w:name w:val="o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3">
    <w:name w:val="ch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3">
    <w:name w:val="cm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3">
    <w:name w:val="cp3"/>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3">
    <w:name w:val="cpf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3">
    <w:name w:val="c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3">
    <w:name w:val="cs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3">
    <w:name w:val="gd3"/>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3">
    <w:name w:val="ge3"/>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3">
    <w:name w:val="gr3"/>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3">
    <w:name w:val="gh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3">
    <w:name w:val="gi3"/>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3">
    <w:name w:val="go3"/>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3">
    <w:name w:val="gp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3">
    <w:name w:val="gs3"/>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3">
    <w:name w:val="gu3"/>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3">
    <w:name w:val="gt3"/>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3">
    <w:name w:val="kc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3">
    <w:name w:val="kd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4">
    <w:name w:val="kn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3">
    <w:name w:val="kp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3">
    <w:name w:val="kr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3">
    <w:name w:val="kt3"/>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s5">
    <w:name w:val="s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3">
    <w:name w:val="na3"/>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3">
    <w:name w:val="nb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3">
    <w:name w:val="nc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3">
    <w:name w:val="no3"/>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3">
    <w:name w:val="nd3"/>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3">
    <w:name w:val="ni3"/>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3">
    <w:name w:val="ne3"/>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3">
    <w:name w:val="nf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3">
    <w:name w:val="nl3"/>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4">
    <w:name w:val="nn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3">
    <w:name w:val="nt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3">
    <w:name w:val="nv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3">
    <w:name w:val="ow3"/>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3">
    <w:name w:val="w3"/>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3">
    <w:name w:val="mb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4">
    <w:name w:val="mf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3">
    <w:name w:val="mh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4">
    <w:name w:val="mi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3">
    <w:name w:val="mo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3">
    <w:name w:val="sa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3">
    <w:name w:val="sb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3">
    <w:name w:val="sc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3">
    <w:name w:val="dl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3">
    <w:name w:val="sd3"/>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3">
    <w:name w:val="s2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3">
    <w:name w:val="se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3">
    <w:name w:val="sh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3">
    <w:name w:val="si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3">
    <w:name w:val="sx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3">
    <w:name w:val="sr3"/>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5">
    <w:name w:val="s1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3">
    <w:name w:val="ss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3">
    <w:name w:val="bp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3">
    <w:name w:val="fm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3">
    <w:name w:val="vc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3">
    <w:name w:val="vg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3">
    <w:name w:val="vi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3">
    <w:name w:val="vm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3">
    <w:name w:val="il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3">
    <w:name w:val="mathjax_hover_arrow3"/>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3">
    <w:name w:val="mathjax_menuarrow3"/>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3">
    <w:name w:val="noerror3"/>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6">
    <w:name w:val="o6"/>
    <w:rsid w:val="00664229"/>
  </w:style>
  <w:style w:type="character" w:customStyle="1" w:styleId="s16">
    <w:name w:val="s16"/>
    <w:rsid w:val="00664229"/>
  </w:style>
  <w:style w:type="character" w:customStyle="1" w:styleId="mi5">
    <w:name w:val="mi5"/>
    <w:rsid w:val="00664229"/>
  </w:style>
  <w:style w:type="character" w:customStyle="1" w:styleId="k5">
    <w:name w:val="k5"/>
    <w:rsid w:val="00664229"/>
  </w:style>
  <w:style w:type="character" w:customStyle="1" w:styleId="ow4">
    <w:name w:val="ow4"/>
    <w:rsid w:val="00664229"/>
  </w:style>
  <w:style w:type="character" w:customStyle="1" w:styleId="nb4">
    <w:name w:val="nb4"/>
    <w:rsid w:val="00664229"/>
  </w:style>
  <w:style w:type="paragraph" w:customStyle="1" w:styleId="small37">
    <w:name w:val="small3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8">
    <w:name w:val="small3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39">
    <w:name w:val="small3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0">
    <w:name w:val="small4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1">
    <w:name w:val="small4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2">
    <w:name w:val="small4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3">
    <w:name w:val="small4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4">
    <w:name w:val="small4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5">
    <w:name w:val="small4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46">
    <w:name w:val="small4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7">
    <w:name w:val="small4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48">
    <w:name w:val="small4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4">
    <w:name w:val="table4"/>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22">
    <w:name w:val="form-control2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7">
    <w:name w:val="form-control-static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23">
    <w:name w:val="form-control2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8">
    <w:name w:val="form-control-static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24">
    <w:name w:val="form-control2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25">
    <w:name w:val="form-control25"/>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0">
    <w:name w:val="input-group-addon10"/>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0">
    <w:name w:val="form-control-feedback10"/>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26">
    <w:name w:val="form-control26"/>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1">
    <w:name w:val="input-group-addon11"/>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11">
    <w:name w:val="form-control-feedback11"/>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27">
    <w:name w:val="form-control27"/>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2">
    <w:name w:val="input-group-addon12"/>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12">
    <w:name w:val="form-control-feedback12"/>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4">
    <w:name w:val="radio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4">
    <w:name w:val="checkbox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4">
    <w:name w:val="radio-inline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4">
    <w:name w:val="checkbox-inline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4">
    <w:name w:val="form-group4"/>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22">
    <w:name w:val="badge22"/>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23">
    <w:name w:val="badge2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24">
    <w:name w:val="badge2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25">
    <w:name w:val="badge2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26">
    <w:name w:val="badge2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27">
    <w:name w:val="badge2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4">
    <w:name w:val="divider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16">
    <w:name w:val="caret1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17">
    <w:name w:val="caret1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0">
    <w:name w:val="dropdown-menu1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11">
    <w:name w:val="dropdown-menu1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18">
    <w:name w:val="caret1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19">
    <w:name w:val="caret1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0">
    <w:name w:val="caret2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28">
    <w:name w:val="form-control2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4">
    <w:name w:val="nav-divider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12">
    <w:name w:val="dropdown-menu1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0">
    <w:name w:val="icon-bar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7">
    <w:name w:val="navbar-brand7"/>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0">
    <w:name w:val="navbar-text10"/>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0">
    <w:name w:val="navbar-toggle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1">
    <w:name w:val="icon-bar11"/>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0">
    <w:name w:val="navbar-collapse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7">
    <w:name w:val="navbar-form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3">
    <w:name w:val="navbar-link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14">
    <w:name w:val="navbar-link14"/>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7">
    <w:name w:val="btn-link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8">
    <w:name w:val="navbar-brand8"/>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11">
    <w:name w:val="navbar-text11"/>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11">
    <w:name w:val="navbar-toggle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2">
    <w:name w:val="icon-bar1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1">
    <w:name w:val="navbar-collapse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8">
    <w:name w:val="navbar-form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5">
    <w:name w:val="navbar-link15"/>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16">
    <w:name w:val="navbar-link1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8">
    <w:name w:val="btn-link8"/>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7">
    <w:name w:val="jumbotron7"/>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8">
    <w:name w:val="jumbotron8"/>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4">
    <w:name w:val="caption4"/>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16">
    <w:name w:val="alert-link1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17">
    <w:name w:val="alert-link1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18">
    <w:name w:val="alert-link1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19">
    <w:name w:val="alert-link1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20">
    <w:name w:val="alert-link2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7">
    <w:name w:val="panel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7">
    <w:name w:val="panel-heading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4">
    <w:name w:val="panel-footer4"/>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4">
    <w:name w:val="close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4">
    <w:name w:val="icon-prev4"/>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4">
    <w:name w:val="icon-next4"/>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4">
    <w:name w:val="glyphicon-chevron-left4"/>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4">
    <w:name w:val="glyphicon-chevron-right4"/>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4">
    <w:name w:val="active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7">
    <w:name w:val="btn7"/>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4">
    <w:name w:val="ui-button-text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4">
    <w:name w:val="btn-upload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4">
    <w:name w:val="tree-buttons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7">
    <w:name w:val="list_item7"/>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4">
    <w:name w:val="running-indicator4"/>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4">
    <w:name w:val="kernel-name4"/>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4">
    <w:name w:val="row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4">
    <w:name w:val="pull-right4"/>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8">
    <w:name w:val="panel8"/>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8">
    <w:name w:val="panel-heading8"/>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4">
    <w:name w:val="panel-body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4">
    <w:name w:val="list_container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8">
    <w:name w:val="list_item8"/>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7">
    <w:name w:val="navbar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4">
    <w:name w:val="inner_cell4"/>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4">
    <w:name w:val="cm-keyword4"/>
    <w:rsid w:val="00664229"/>
    <w:rPr>
      <w:b/>
      <w:bCs/>
      <w:color w:val="008000"/>
    </w:rPr>
  </w:style>
  <w:style w:type="character" w:customStyle="1" w:styleId="cm-atom4">
    <w:name w:val="cm-atom4"/>
    <w:rsid w:val="00664229"/>
    <w:rPr>
      <w:color w:val="8888FF"/>
    </w:rPr>
  </w:style>
  <w:style w:type="character" w:customStyle="1" w:styleId="cm-number4">
    <w:name w:val="cm-number4"/>
    <w:rsid w:val="00664229"/>
    <w:rPr>
      <w:color w:val="008800"/>
    </w:rPr>
  </w:style>
  <w:style w:type="character" w:customStyle="1" w:styleId="cm-def4">
    <w:name w:val="cm-def4"/>
    <w:rsid w:val="00664229"/>
    <w:rPr>
      <w:color w:val="0000FF"/>
    </w:rPr>
  </w:style>
  <w:style w:type="character" w:customStyle="1" w:styleId="cm-variable4">
    <w:name w:val="cm-variable4"/>
    <w:rsid w:val="00664229"/>
    <w:rPr>
      <w:color w:val="000000"/>
    </w:rPr>
  </w:style>
  <w:style w:type="character" w:customStyle="1" w:styleId="cm-operator4">
    <w:name w:val="cm-operator4"/>
    <w:rsid w:val="00664229"/>
    <w:rPr>
      <w:b/>
      <w:bCs/>
      <w:color w:val="AA22FF"/>
    </w:rPr>
  </w:style>
  <w:style w:type="character" w:customStyle="1" w:styleId="cm-variable-24">
    <w:name w:val="cm-variable-24"/>
    <w:rsid w:val="00664229"/>
    <w:rPr>
      <w:color w:val="1A1A1A"/>
    </w:rPr>
  </w:style>
  <w:style w:type="character" w:customStyle="1" w:styleId="cm-variable-34">
    <w:name w:val="cm-variable-34"/>
    <w:rsid w:val="00664229"/>
    <w:rPr>
      <w:color w:val="333333"/>
    </w:rPr>
  </w:style>
  <w:style w:type="character" w:customStyle="1" w:styleId="cm-comment4">
    <w:name w:val="cm-comment4"/>
    <w:rsid w:val="00664229"/>
    <w:rPr>
      <w:i/>
      <w:iCs/>
      <w:color w:val="408080"/>
    </w:rPr>
  </w:style>
  <w:style w:type="character" w:customStyle="1" w:styleId="cm-string4">
    <w:name w:val="cm-string4"/>
    <w:rsid w:val="00664229"/>
    <w:rPr>
      <w:color w:val="BA2121"/>
    </w:rPr>
  </w:style>
  <w:style w:type="character" w:customStyle="1" w:styleId="cm-string-24">
    <w:name w:val="cm-string-24"/>
    <w:rsid w:val="00664229"/>
    <w:rPr>
      <w:color w:val="FF5500"/>
    </w:rPr>
  </w:style>
  <w:style w:type="character" w:customStyle="1" w:styleId="cm-meta4">
    <w:name w:val="cm-meta4"/>
    <w:rsid w:val="00664229"/>
    <w:rPr>
      <w:color w:val="AA22FF"/>
    </w:rPr>
  </w:style>
  <w:style w:type="character" w:customStyle="1" w:styleId="cm-qualifier4">
    <w:name w:val="cm-qualifier4"/>
    <w:rsid w:val="00664229"/>
    <w:rPr>
      <w:color w:val="555555"/>
    </w:rPr>
  </w:style>
  <w:style w:type="character" w:customStyle="1" w:styleId="cm-builtin4">
    <w:name w:val="cm-builtin4"/>
    <w:rsid w:val="00664229"/>
    <w:rPr>
      <w:color w:val="008000"/>
    </w:rPr>
  </w:style>
  <w:style w:type="character" w:customStyle="1" w:styleId="cm-bracket4">
    <w:name w:val="cm-bracket4"/>
    <w:rsid w:val="00664229"/>
    <w:rPr>
      <w:color w:val="999977"/>
    </w:rPr>
  </w:style>
  <w:style w:type="character" w:customStyle="1" w:styleId="cm-tag4">
    <w:name w:val="cm-tag4"/>
    <w:rsid w:val="00664229"/>
    <w:rPr>
      <w:color w:val="117700"/>
    </w:rPr>
  </w:style>
  <w:style w:type="character" w:customStyle="1" w:styleId="cm-attribute4">
    <w:name w:val="cm-attribute4"/>
    <w:rsid w:val="00664229"/>
    <w:rPr>
      <w:color w:val="0000CC"/>
    </w:rPr>
  </w:style>
  <w:style w:type="character" w:customStyle="1" w:styleId="cm-header4">
    <w:name w:val="cm-header4"/>
    <w:rsid w:val="00664229"/>
    <w:rPr>
      <w:color w:val="0000FF"/>
    </w:rPr>
  </w:style>
  <w:style w:type="character" w:customStyle="1" w:styleId="cm-quote4">
    <w:name w:val="cm-quote4"/>
    <w:rsid w:val="00664229"/>
    <w:rPr>
      <w:color w:val="009900"/>
    </w:rPr>
  </w:style>
  <w:style w:type="character" w:customStyle="1" w:styleId="cm-link4">
    <w:name w:val="cm-link4"/>
    <w:rsid w:val="00664229"/>
    <w:rPr>
      <w:color w:val="0000CC"/>
    </w:rPr>
  </w:style>
  <w:style w:type="character" w:customStyle="1" w:styleId="cm-error4">
    <w:name w:val="cm-error4"/>
    <w:rsid w:val="00664229"/>
    <w:rPr>
      <w:color w:val="FF0000"/>
    </w:rPr>
  </w:style>
  <w:style w:type="character" w:customStyle="1" w:styleId="cm-tab4">
    <w:name w:val="cm-tab4"/>
    <w:rsid w:val="00664229"/>
  </w:style>
  <w:style w:type="paragraph" w:customStyle="1" w:styleId="mathjaxdisplay4">
    <w:name w:val="mathjax_display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4">
    <w:name w:val="current_kernel_logo4"/>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8">
    <w:name w:val="navbar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12">
    <w:name w:val="navbar-toggle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2">
    <w:name w:val="navbar-collapse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4">
    <w:name w:val="kernel_indicator_name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28">
    <w:name w:val="badge28"/>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4">
    <w:name w:val="ui-resizable-handle4"/>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7">
    <w:name w:val="filename7"/>
    <w:rsid w:val="00664229"/>
    <w:rPr>
      <w:sz w:val="35"/>
      <w:szCs w:val="35"/>
      <w:bdr w:val="none" w:sz="0" w:space="0" w:color="auto" w:frame="1"/>
    </w:rPr>
  </w:style>
  <w:style w:type="character" w:customStyle="1" w:styleId="filename8">
    <w:name w:val="filename8"/>
    <w:rsid w:val="00664229"/>
    <w:rPr>
      <w:sz w:val="35"/>
      <w:szCs w:val="35"/>
      <w:bdr w:val="none" w:sz="0" w:space="0" w:color="auto" w:frame="1"/>
      <w:shd w:val="clear" w:color="auto" w:fill="E6E6E6"/>
    </w:rPr>
  </w:style>
  <w:style w:type="paragraph" w:customStyle="1" w:styleId="btn8">
    <w:name w:val="btn8"/>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4">
    <w:name w:val="btn-group4"/>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12">
    <w:name w:val="navbar-text12"/>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4">
    <w:name w:val="modal-body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7">
    <w:name w:val="match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7">
    <w:name w:val="insert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8">
    <w:name w:val="match8"/>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8">
    <w:name w:val="insert8"/>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4">
    <w:name w:val="terminal4"/>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4">
    <w:name w:val="xterm-rows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4">
    <w:name w:val="terminal-cursor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4">
    <w:name w:val="hll4"/>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50">
    <w:name w:val="c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4">
    <w:name w:val="err4"/>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6">
    <w:name w:val="k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7">
    <w:name w:val="o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4">
    <w:name w:val="ch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4">
    <w:name w:val="cm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4">
    <w:name w:val="cp4"/>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4">
    <w:name w:val="cpf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4">
    <w:name w:val="c1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4">
    <w:name w:val="cs4"/>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4">
    <w:name w:val="gd4"/>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4">
    <w:name w:val="ge4"/>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4">
    <w:name w:val="gr4"/>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4">
    <w:name w:val="gh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4">
    <w:name w:val="gi4"/>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4">
    <w:name w:val="go4"/>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4">
    <w:name w:val="gp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4">
    <w:name w:val="gs4"/>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4">
    <w:name w:val="gu4"/>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4">
    <w:name w:val="gt4"/>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4">
    <w:name w:val="kc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4">
    <w:name w:val="kd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5">
    <w:name w:val="kn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4">
    <w:name w:val="kp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4">
    <w:name w:val="kr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4">
    <w:name w:val="kt4"/>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4">
    <w:name w:val="m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6">
    <w:name w:val="s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4">
    <w:name w:val="na4"/>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5">
    <w:name w:val="nb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4">
    <w:name w:val="nc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4">
    <w:name w:val="no4"/>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4">
    <w:name w:val="nd4"/>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4">
    <w:name w:val="ni4"/>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4">
    <w:name w:val="ne4"/>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4">
    <w:name w:val="nf4"/>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4">
    <w:name w:val="nl4"/>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5">
    <w:name w:val="nn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4">
    <w:name w:val="nt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4">
    <w:name w:val="nv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5">
    <w:name w:val="ow5"/>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4">
    <w:name w:val="w4"/>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4">
    <w:name w:val="mb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5">
    <w:name w:val="mf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4">
    <w:name w:val="mh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6">
    <w:name w:val="mi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4">
    <w:name w:val="mo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4">
    <w:name w:val="sa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4">
    <w:name w:val="sb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4">
    <w:name w:val="sc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4">
    <w:name w:val="dl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4">
    <w:name w:val="sd4"/>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4">
    <w:name w:val="s2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4">
    <w:name w:val="se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4">
    <w:name w:val="sh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4">
    <w:name w:val="si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4">
    <w:name w:val="sx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4">
    <w:name w:val="sr4"/>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7">
    <w:name w:val="s1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4">
    <w:name w:val="ss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4">
    <w:name w:val="bp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4">
    <w:name w:val="fm4"/>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4">
    <w:name w:val="vc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4">
    <w:name w:val="vg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4">
    <w:name w:val="vi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4">
    <w:name w:val="vm4"/>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4">
    <w:name w:val="il4"/>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4">
    <w:name w:val="mathjax_hover_arrow4"/>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4">
    <w:name w:val="mathjax_menuarrow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4">
    <w:name w:val="noerror4"/>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8">
    <w:name w:val="o8"/>
    <w:rsid w:val="00664229"/>
  </w:style>
  <w:style w:type="character" w:customStyle="1" w:styleId="s18">
    <w:name w:val="s18"/>
    <w:rsid w:val="00664229"/>
  </w:style>
  <w:style w:type="character" w:customStyle="1" w:styleId="mi7">
    <w:name w:val="mi7"/>
    <w:rsid w:val="00664229"/>
  </w:style>
  <w:style w:type="paragraph" w:customStyle="1" w:styleId="small49">
    <w:name w:val="small4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0">
    <w:name w:val="small5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1">
    <w:name w:val="small5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2">
    <w:name w:val="small5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3">
    <w:name w:val="small5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4">
    <w:name w:val="small5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5">
    <w:name w:val="small5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6">
    <w:name w:val="small5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7">
    <w:name w:val="small5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58">
    <w:name w:val="small5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59">
    <w:name w:val="small5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0">
    <w:name w:val="small6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5">
    <w:name w:val="table5"/>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29">
    <w:name w:val="form-control2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9">
    <w:name w:val="form-control-static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30">
    <w:name w:val="form-control3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0">
    <w:name w:val="form-control-static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31">
    <w:name w:val="form-control3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32">
    <w:name w:val="form-control32"/>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3">
    <w:name w:val="input-group-addon13"/>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3">
    <w:name w:val="form-control-feedback13"/>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33">
    <w:name w:val="form-control33"/>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4">
    <w:name w:val="input-group-addon14"/>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14">
    <w:name w:val="form-control-feedback14"/>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34">
    <w:name w:val="form-control34"/>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5">
    <w:name w:val="input-group-addon15"/>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15">
    <w:name w:val="form-control-feedback15"/>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5">
    <w:name w:val="radio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5">
    <w:name w:val="checkbox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5">
    <w:name w:val="radio-inline5"/>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5">
    <w:name w:val="checkbox-inline5"/>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5">
    <w:name w:val="form-group5"/>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29">
    <w:name w:val="badge29"/>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30">
    <w:name w:val="badge3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31">
    <w:name w:val="badge3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32">
    <w:name w:val="badge3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33">
    <w:name w:val="badge3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34">
    <w:name w:val="badge3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5">
    <w:name w:val="divider5"/>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21">
    <w:name w:val="caret2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2">
    <w:name w:val="caret2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3">
    <w:name w:val="dropdown-menu1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14">
    <w:name w:val="dropdown-menu1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23">
    <w:name w:val="caret2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24">
    <w:name w:val="caret2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5">
    <w:name w:val="caret2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35">
    <w:name w:val="form-control3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5">
    <w:name w:val="nav-divider5"/>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15">
    <w:name w:val="dropdown-menu1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3">
    <w:name w:val="icon-bar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9">
    <w:name w:val="navbar-brand9"/>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3">
    <w:name w:val="navbar-text13"/>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3">
    <w:name w:val="navbar-toggle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4">
    <w:name w:val="icon-bar14"/>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3">
    <w:name w:val="navbar-collapse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9">
    <w:name w:val="navbar-form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7">
    <w:name w:val="navbar-link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18">
    <w:name w:val="navbar-link18"/>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9">
    <w:name w:val="btn-link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0">
    <w:name w:val="navbar-brand10"/>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14">
    <w:name w:val="navbar-text14"/>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14">
    <w:name w:val="navbar-toggle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5">
    <w:name w:val="icon-bar1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4">
    <w:name w:val="navbar-collapse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0">
    <w:name w:val="navbar-form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19">
    <w:name w:val="navbar-link19"/>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20">
    <w:name w:val="navbar-link20"/>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0">
    <w:name w:val="btn-link10"/>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9">
    <w:name w:val="jumbotron9"/>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0">
    <w:name w:val="jumbotron10"/>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5">
    <w:name w:val="caption5"/>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21">
    <w:name w:val="alert-link2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22">
    <w:name w:val="alert-link2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23">
    <w:name w:val="alert-link2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24">
    <w:name w:val="alert-link2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25">
    <w:name w:val="alert-link2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9">
    <w:name w:val="panel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9">
    <w:name w:val="panel-heading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5">
    <w:name w:val="panel-footer5"/>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5">
    <w:name w:val="close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5">
    <w:name w:val="icon-prev5"/>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5">
    <w:name w:val="icon-next5"/>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5">
    <w:name w:val="glyphicon-chevron-left5"/>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5">
    <w:name w:val="glyphicon-chevron-right5"/>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5">
    <w:name w:val="active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9">
    <w:name w:val="btn9"/>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5">
    <w:name w:val="ui-button-text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5">
    <w:name w:val="btn-upload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5">
    <w:name w:val="tree-buttons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9">
    <w:name w:val="list_item9"/>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5">
    <w:name w:val="running-indicator5"/>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5">
    <w:name w:val="kernel-name5"/>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5">
    <w:name w:val="row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5">
    <w:name w:val="pull-right5"/>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0">
    <w:name w:val="panel10"/>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0">
    <w:name w:val="panel-heading10"/>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5">
    <w:name w:val="panel-body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5">
    <w:name w:val="list_container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0">
    <w:name w:val="list_item10"/>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9">
    <w:name w:val="navbar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5">
    <w:name w:val="inner_cell5"/>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5">
    <w:name w:val="cm-keyword5"/>
    <w:rsid w:val="00664229"/>
    <w:rPr>
      <w:b/>
      <w:bCs/>
      <w:color w:val="008000"/>
    </w:rPr>
  </w:style>
  <w:style w:type="character" w:customStyle="1" w:styleId="cm-atom5">
    <w:name w:val="cm-atom5"/>
    <w:rsid w:val="00664229"/>
    <w:rPr>
      <w:color w:val="8888FF"/>
    </w:rPr>
  </w:style>
  <w:style w:type="character" w:customStyle="1" w:styleId="cm-number5">
    <w:name w:val="cm-number5"/>
    <w:rsid w:val="00664229"/>
    <w:rPr>
      <w:color w:val="008800"/>
    </w:rPr>
  </w:style>
  <w:style w:type="character" w:customStyle="1" w:styleId="cm-def5">
    <w:name w:val="cm-def5"/>
    <w:rsid w:val="00664229"/>
    <w:rPr>
      <w:color w:val="0000FF"/>
    </w:rPr>
  </w:style>
  <w:style w:type="character" w:customStyle="1" w:styleId="cm-variable5">
    <w:name w:val="cm-variable5"/>
    <w:rsid w:val="00664229"/>
    <w:rPr>
      <w:color w:val="000000"/>
    </w:rPr>
  </w:style>
  <w:style w:type="character" w:customStyle="1" w:styleId="cm-operator5">
    <w:name w:val="cm-operator5"/>
    <w:rsid w:val="00664229"/>
    <w:rPr>
      <w:b/>
      <w:bCs/>
      <w:color w:val="AA22FF"/>
    </w:rPr>
  </w:style>
  <w:style w:type="character" w:customStyle="1" w:styleId="cm-variable-25">
    <w:name w:val="cm-variable-25"/>
    <w:rsid w:val="00664229"/>
    <w:rPr>
      <w:color w:val="1A1A1A"/>
    </w:rPr>
  </w:style>
  <w:style w:type="character" w:customStyle="1" w:styleId="cm-variable-35">
    <w:name w:val="cm-variable-35"/>
    <w:rsid w:val="00664229"/>
    <w:rPr>
      <w:color w:val="333333"/>
    </w:rPr>
  </w:style>
  <w:style w:type="character" w:customStyle="1" w:styleId="cm-comment5">
    <w:name w:val="cm-comment5"/>
    <w:rsid w:val="00664229"/>
    <w:rPr>
      <w:i/>
      <w:iCs/>
      <w:color w:val="408080"/>
    </w:rPr>
  </w:style>
  <w:style w:type="character" w:customStyle="1" w:styleId="cm-string5">
    <w:name w:val="cm-string5"/>
    <w:rsid w:val="00664229"/>
    <w:rPr>
      <w:color w:val="BA2121"/>
    </w:rPr>
  </w:style>
  <w:style w:type="character" w:customStyle="1" w:styleId="cm-string-25">
    <w:name w:val="cm-string-25"/>
    <w:rsid w:val="00664229"/>
    <w:rPr>
      <w:color w:val="FF5500"/>
    </w:rPr>
  </w:style>
  <w:style w:type="character" w:customStyle="1" w:styleId="cm-meta5">
    <w:name w:val="cm-meta5"/>
    <w:rsid w:val="00664229"/>
    <w:rPr>
      <w:color w:val="AA22FF"/>
    </w:rPr>
  </w:style>
  <w:style w:type="character" w:customStyle="1" w:styleId="cm-qualifier5">
    <w:name w:val="cm-qualifier5"/>
    <w:rsid w:val="00664229"/>
    <w:rPr>
      <w:color w:val="555555"/>
    </w:rPr>
  </w:style>
  <w:style w:type="character" w:customStyle="1" w:styleId="cm-builtin5">
    <w:name w:val="cm-builtin5"/>
    <w:rsid w:val="00664229"/>
    <w:rPr>
      <w:color w:val="008000"/>
    </w:rPr>
  </w:style>
  <w:style w:type="character" w:customStyle="1" w:styleId="cm-bracket5">
    <w:name w:val="cm-bracket5"/>
    <w:rsid w:val="00664229"/>
    <w:rPr>
      <w:color w:val="999977"/>
    </w:rPr>
  </w:style>
  <w:style w:type="character" w:customStyle="1" w:styleId="cm-tag5">
    <w:name w:val="cm-tag5"/>
    <w:rsid w:val="00664229"/>
    <w:rPr>
      <w:color w:val="117700"/>
    </w:rPr>
  </w:style>
  <w:style w:type="character" w:customStyle="1" w:styleId="cm-attribute5">
    <w:name w:val="cm-attribute5"/>
    <w:rsid w:val="00664229"/>
    <w:rPr>
      <w:color w:val="0000CC"/>
    </w:rPr>
  </w:style>
  <w:style w:type="character" w:customStyle="1" w:styleId="cm-header5">
    <w:name w:val="cm-header5"/>
    <w:rsid w:val="00664229"/>
    <w:rPr>
      <w:color w:val="0000FF"/>
    </w:rPr>
  </w:style>
  <w:style w:type="character" w:customStyle="1" w:styleId="cm-quote5">
    <w:name w:val="cm-quote5"/>
    <w:rsid w:val="00664229"/>
    <w:rPr>
      <w:color w:val="009900"/>
    </w:rPr>
  </w:style>
  <w:style w:type="character" w:customStyle="1" w:styleId="cm-link5">
    <w:name w:val="cm-link5"/>
    <w:rsid w:val="00664229"/>
    <w:rPr>
      <w:color w:val="0000CC"/>
    </w:rPr>
  </w:style>
  <w:style w:type="character" w:customStyle="1" w:styleId="cm-error5">
    <w:name w:val="cm-error5"/>
    <w:rsid w:val="00664229"/>
    <w:rPr>
      <w:color w:val="FF0000"/>
    </w:rPr>
  </w:style>
  <w:style w:type="character" w:customStyle="1" w:styleId="cm-tab5">
    <w:name w:val="cm-tab5"/>
    <w:rsid w:val="00664229"/>
  </w:style>
  <w:style w:type="paragraph" w:customStyle="1" w:styleId="mathjaxdisplay5">
    <w:name w:val="mathjax_display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5">
    <w:name w:val="current_kernel_logo5"/>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0">
    <w:name w:val="navbar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15">
    <w:name w:val="navbar-toggle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5">
    <w:name w:val="navbar-collapse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5">
    <w:name w:val="kernel_indicator_name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35">
    <w:name w:val="badge35"/>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5">
    <w:name w:val="ui-resizable-handle5"/>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9">
    <w:name w:val="filename9"/>
    <w:rsid w:val="00664229"/>
    <w:rPr>
      <w:sz w:val="35"/>
      <w:szCs w:val="35"/>
      <w:bdr w:val="none" w:sz="0" w:space="0" w:color="auto" w:frame="1"/>
    </w:rPr>
  </w:style>
  <w:style w:type="character" w:customStyle="1" w:styleId="filename10">
    <w:name w:val="filename10"/>
    <w:rsid w:val="00664229"/>
    <w:rPr>
      <w:sz w:val="35"/>
      <w:szCs w:val="35"/>
      <w:bdr w:val="none" w:sz="0" w:space="0" w:color="auto" w:frame="1"/>
      <w:shd w:val="clear" w:color="auto" w:fill="E6E6E6"/>
    </w:rPr>
  </w:style>
  <w:style w:type="paragraph" w:customStyle="1" w:styleId="btn10">
    <w:name w:val="btn10"/>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5">
    <w:name w:val="btn-group5"/>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15">
    <w:name w:val="navbar-text15"/>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5">
    <w:name w:val="modal-body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9">
    <w:name w:val="match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9">
    <w:name w:val="insert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0">
    <w:name w:val="match10"/>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0">
    <w:name w:val="insert10"/>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5">
    <w:name w:val="terminal5"/>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5">
    <w:name w:val="xterm-rows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5">
    <w:name w:val="terminal-cursor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5">
    <w:name w:val="hll5"/>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60">
    <w:name w:val="c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5">
    <w:name w:val="err5"/>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7">
    <w:name w:val="k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9">
    <w:name w:val="o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5">
    <w:name w:val="ch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5">
    <w:name w:val="cm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5">
    <w:name w:val="cp5"/>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5">
    <w:name w:val="cpf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5">
    <w:name w:val="c1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5">
    <w:name w:val="cs5"/>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5">
    <w:name w:val="gd5"/>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5">
    <w:name w:val="ge5"/>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5">
    <w:name w:val="gr5"/>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5">
    <w:name w:val="gh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5">
    <w:name w:val="gi5"/>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5">
    <w:name w:val="go5"/>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5">
    <w:name w:val="gp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5">
    <w:name w:val="gs5"/>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5">
    <w:name w:val="gu5"/>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5">
    <w:name w:val="gt5"/>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5">
    <w:name w:val="kc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5">
    <w:name w:val="kd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6">
    <w:name w:val="kn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5">
    <w:name w:val="kp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5">
    <w:name w:val="kr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5">
    <w:name w:val="kt5"/>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s7">
    <w:name w:val="s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5">
    <w:name w:val="na5"/>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6">
    <w:name w:val="nb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5">
    <w:name w:val="nc5"/>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5">
    <w:name w:val="no5"/>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5">
    <w:name w:val="nd5"/>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5">
    <w:name w:val="ni5"/>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5">
    <w:name w:val="ne5"/>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5">
    <w:name w:val="nf5"/>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5">
    <w:name w:val="nl5"/>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6">
    <w:name w:val="nn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5">
    <w:name w:val="nt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5">
    <w:name w:val="nv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6">
    <w:name w:val="ow6"/>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5">
    <w:name w:val="w5"/>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5">
    <w:name w:val="mb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6">
    <w:name w:val="mf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5">
    <w:name w:val="mh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8">
    <w:name w:val="mi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5">
    <w:name w:val="mo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5">
    <w:name w:val="sa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5">
    <w:name w:val="sb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5">
    <w:name w:val="sc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5">
    <w:name w:val="dl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5">
    <w:name w:val="sd5"/>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5">
    <w:name w:val="s2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5">
    <w:name w:val="se5"/>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5">
    <w:name w:val="sh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5">
    <w:name w:val="si5"/>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5">
    <w:name w:val="sx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5">
    <w:name w:val="sr5"/>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9">
    <w:name w:val="s1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5">
    <w:name w:val="ss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5">
    <w:name w:val="bp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5">
    <w:name w:val="fm5"/>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5">
    <w:name w:val="vc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5">
    <w:name w:val="vg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5">
    <w:name w:val="vi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5">
    <w:name w:val="vm5"/>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5">
    <w:name w:val="il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5">
    <w:name w:val="mathjax_hover_arrow5"/>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5">
    <w:name w:val="mathjax_menuarrow5"/>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5">
    <w:name w:val="noerror5"/>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0">
    <w:name w:val="o10"/>
    <w:rsid w:val="00664229"/>
  </w:style>
  <w:style w:type="character" w:customStyle="1" w:styleId="s110">
    <w:name w:val="s110"/>
    <w:rsid w:val="00664229"/>
  </w:style>
  <w:style w:type="paragraph" w:customStyle="1" w:styleId="small61">
    <w:name w:val="small6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2">
    <w:name w:val="small6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3">
    <w:name w:val="small6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4">
    <w:name w:val="small6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5">
    <w:name w:val="small6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6">
    <w:name w:val="small6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67">
    <w:name w:val="small6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8">
    <w:name w:val="small6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69">
    <w:name w:val="small6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0">
    <w:name w:val="small7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1">
    <w:name w:val="small7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2">
    <w:name w:val="small7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6">
    <w:name w:val="table6"/>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36">
    <w:name w:val="form-control3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1">
    <w:name w:val="form-control-static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37">
    <w:name w:val="form-control3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2">
    <w:name w:val="form-control-static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38">
    <w:name w:val="form-control3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39">
    <w:name w:val="form-control39"/>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6">
    <w:name w:val="input-group-addon16"/>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6">
    <w:name w:val="form-control-feedback16"/>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40">
    <w:name w:val="form-control40"/>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7">
    <w:name w:val="input-group-addon17"/>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17">
    <w:name w:val="form-control-feedback17"/>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41">
    <w:name w:val="form-control41"/>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8">
    <w:name w:val="input-group-addon18"/>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18">
    <w:name w:val="form-control-feedback18"/>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6">
    <w:name w:val="radio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6">
    <w:name w:val="checkbox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6">
    <w:name w:val="radio-inline6"/>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6">
    <w:name w:val="checkbox-inline6"/>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6">
    <w:name w:val="form-group6"/>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36">
    <w:name w:val="badge36"/>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37">
    <w:name w:val="badge3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38">
    <w:name w:val="badge3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39">
    <w:name w:val="badge3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40">
    <w:name w:val="badge4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41">
    <w:name w:val="badge4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6">
    <w:name w:val="divider6"/>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26">
    <w:name w:val="caret2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27">
    <w:name w:val="caret2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6">
    <w:name w:val="dropdown-menu1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17">
    <w:name w:val="dropdown-menu1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28">
    <w:name w:val="caret2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29">
    <w:name w:val="caret2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0">
    <w:name w:val="caret3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42">
    <w:name w:val="form-control4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6">
    <w:name w:val="nav-divider6"/>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18">
    <w:name w:val="dropdown-menu1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6">
    <w:name w:val="icon-bar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1">
    <w:name w:val="navbar-brand11"/>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6">
    <w:name w:val="navbar-text16"/>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6">
    <w:name w:val="navbar-toggle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7">
    <w:name w:val="icon-bar17"/>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6">
    <w:name w:val="navbar-collapse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1">
    <w:name w:val="navbar-form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1">
    <w:name w:val="navbar-link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22">
    <w:name w:val="navbar-link22"/>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1">
    <w:name w:val="btn-link1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2">
    <w:name w:val="navbar-brand12"/>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17">
    <w:name w:val="navbar-text17"/>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17">
    <w:name w:val="navbar-toggle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18">
    <w:name w:val="icon-bar18"/>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7">
    <w:name w:val="navbar-collapse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2">
    <w:name w:val="navbar-form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3">
    <w:name w:val="navbar-link23"/>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24">
    <w:name w:val="navbar-link2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2">
    <w:name w:val="btn-link12"/>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1">
    <w:name w:val="jumbotron11"/>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2">
    <w:name w:val="jumbotron12"/>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6">
    <w:name w:val="caption6"/>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26">
    <w:name w:val="alert-link2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27">
    <w:name w:val="alert-link2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28">
    <w:name w:val="alert-link2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29">
    <w:name w:val="alert-link2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30">
    <w:name w:val="alert-link3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1">
    <w:name w:val="panel1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1">
    <w:name w:val="panel-heading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6">
    <w:name w:val="panel-footer6"/>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6">
    <w:name w:val="close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6">
    <w:name w:val="icon-prev6"/>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6">
    <w:name w:val="icon-next6"/>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6">
    <w:name w:val="glyphicon-chevron-left6"/>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6">
    <w:name w:val="glyphicon-chevron-right6"/>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6">
    <w:name w:val="active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1">
    <w:name w:val="btn11"/>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6">
    <w:name w:val="ui-button-text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6">
    <w:name w:val="btn-upload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6">
    <w:name w:val="tree-buttons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1">
    <w:name w:val="list_item11"/>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6">
    <w:name w:val="running-indicator6"/>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6">
    <w:name w:val="kernel-name6"/>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6">
    <w:name w:val="row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6">
    <w:name w:val="pull-right6"/>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2">
    <w:name w:val="panel12"/>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2">
    <w:name w:val="panel-heading12"/>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6">
    <w:name w:val="panel-body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6">
    <w:name w:val="list_container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2">
    <w:name w:val="list_item12"/>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1">
    <w:name w:val="navbar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6">
    <w:name w:val="inner_cell6"/>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6">
    <w:name w:val="cm-keyword6"/>
    <w:rsid w:val="00664229"/>
    <w:rPr>
      <w:b/>
      <w:bCs/>
      <w:color w:val="008000"/>
    </w:rPr>
  </w:style>
  <w:style w:type="character" w:customStyle="1" w:styleId="cm-atom6">
    <w:name w:val="cm-atom6"/>
    <w:rsid w:val="00664229"/>
    <w:rPr>
      <w:color w:val="8888FF"/>
    </w:rPr>
  </w:style>
  <w:style w:type="character" w:customStyle="1" w:styleId="cm-number6">
    <w:name w:val="cm-number6"/>
    <w:rsid w:val="00664229"/>
    <w:rPr>
      <w:color w:val="008800"/>
    </w:rPr>
  </w:style>
  <w:style w:type="character" w:customStyle="1" w:styleId="cm-def6">
    <w:name w:val="cm-def6"/>
    <w:rsid w:val="00664229"/>
    <w:rPr>
      <w:color w:val="0000FF"/>
    </w:rPr>
  </w:style>
  <w:style w:type="character" w:customStyle="1" w:styleId="cm-variable6">
    <w:name w:val="cm-variable6"/>
    <w:rsid w:val="00664229"/>
    <w:rPr>
      <w:color w:val="000000"/>
    </w:rPr>
  </w:style>
  <w:style w:type="character" w:customStyle="1" w:styleId="cm-operator6">
    <w:name w:val="cm-operator6"/>
    <w:rsid w:val="00664229"/>
    <w:rPr>
      <w:b/>
      <w:bCs/>
      <w:color w:val="AA22FF"/>
    </w:rPr>
  </w:style>
  <w:style w:type="character" w:customStyle="1" w:styleId="cm-variable-26">
    <w:name w:val="cm-variable-26"/>
    <w:rsid w:val="00664229"/>
    <w:rPr>
      <w:color w:val="1A1A1A"/>
    </w:rPr>
  </w:style>
  <w:style w:type="character" w:customStyle="1" w:styleId="cm-variable-36">
    <w:name w:val="cm-variable-36"/>
    <w:rsid w:val="00664229"/>
    <w:rPr>
      <w:color w:val="333333"/>
    </w:rPr>
  </w:style>
  <w:style w:type="character" w:customStyle="1" w:styleId="cm-comment6">
    <w:name w:val="cm-comment6"/>
    <w:rsid w:val="00664229"/>
    <w:rPr>
      <w:i/>
      <w:iCs/>
      <w:color w:val="408080"/>
    </w:rPr>
  </w:style>
  <w:style w:type="character" w:customStyle="1" w:styleId="cm-string6">
    <w:name w:val="cm-string6"/>
    <w:rsid w:val="00664229"/>
    <w:rPr>
      <w:color w:val="BA2121"/>
    </w:rPr>
  </w:style>
  <w:style w:type="character" w:customStyle="1" w:styleId="cm-string-26">
    <w:name w:val="cm-string-26"/>
    <w:rsid w:val="00664229"/>
    <w:rPr>
      <w:color w:val="FF5500"/>
    </w:rPr>
  </w:style>
  <w:style w:type="character" w:customStyle="1" w:styleId="cm-meta6">
    <w:name w:val="cm-meta6"/>
    <w:rsid w:val="00664229"/>
    <w:rPr>
      <w:color w:val="AA22FF"/>
    </w:rPr>
  </w:style>
  <w:style w:type="character" w:customStyle="1" w:styleId="cm-qualifier6">
    <w:name w:val="cm-qualifier6"/>
    <w:rsid w:val="00664229"/>
    <w:rPr>
      <w:color w:val="555555"/>
    </w:rPr>
  </w:style>
  <w:style w:type="character" w:customStyle="1" w:styleId="cm-builtin6">
    <w:name w:val="cm-builtin6"/>
    <w:rsid w:val="00664229"/>
    <w:rPr>
      <w:color w:val="008000"/>
    </w:rPr>
  </w:style>
  <w:style w:type="character" w:customStyle="1" w:styleId="cm-bracket6">
    <w:name w:val="cm-bracket6"/>
    <w:rsid w:val="00664229"/>
    <w:rPr>
      <w:color w:val="999977"/>
    </w:rPr>
  </w:style>
  <w:style w:type="character" w:customStyle="1" w:styleId="cm-tag6">
    <w:name w:val="cm-tag6"/>
    <w:rsid w:val="00664229"/>
    <w:rPr>
      <w:color w:val="117700"/>
    </w:rPr>
  </w:style>
  <w:style w:type="character" w:customStyle="1" w:styleId="cm-attribute6">
    <w:name w:val="cm-attribute6"/>
    <w:rsid w:val="00664229"/>
    <w:rPr>
      <w:color w:val="0000CC"/>
    </w:rPr>
  </w:style>
  <w:style w:type="character" w:customStyle="1" w:styleId="cm-header6">
    <w:name w:val="cm-header6"/>
    <w:rsid w:val="00664229"/>
    <w:rPr>
      <w:color w:val="0000FF"/>
    </w:rPr>
  </w:style>
  <w:style w:type="character" w:customStyle="1" w:styleId="cm-quote6">
    <w:name w:val="cm-quote6"/>
    <w:rsid w:val="00664229"/>
    <w:rPr>
      <w:color w:val="009900"/>
    </w:rPr>
  </w:style>
  <w:style w:type="character" w:customStyle="1" w:styleId="cm-link6">
    <w:name w:val="cm-link6"/>
    <w:rsid w:val="00664229"/>
    <w:rPr>
      <w:color w:val="0000CC"/>
    </w:rPr>
  </w:style>
  <w:style w:type="character" w:customStyle="1" w:styleId="cm-error6">
    <w:name w:val="cm-error6"/>
    <w:rsid w:val="00664229"/>
    <w:rPr>
      <w:color w:val="FF0000"/>
    </w:rPr>
  </w:style>
  <w:style w:type="character" w:customStyle="1" w:styleId="cm-tab6">
    <w:name w:val="cm-tab6"/>
    <w:rsid w:val="00664229"/>
  </w:style>
  <w:style w:type="paragraph" w:customStyle="1" w:styleId="mathjaxdisplay6">
    <w:name w:val="mathjax_display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6">
    <w:name w:val="current_kernel_logo6"/>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2">
    <w:name w:val="navbar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18">
    <w:name w:val="navbar-toggle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8">
    <w:name w:val="navbar-collapse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6">
    <w:name w:val="kernel_indicator_name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42">
    <w:name w:val="badge42"/>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6">
    <w:name w:val="ui-resizable-handle6"/>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1">
    <w:name w:val="filename11"/>
    <w:rsid w:val="00664229"/>
    <w:rPr>
      <w:sz w:val="35"/>
      <w:szCs w:val="35"/>
      <w:bdr w:val="none" w:sz="0" w:space="0" w:color="auto" w:frame="1"/>
    </w:rPr>
  </w:style>
  <w:style w:type="character" w:customStyle="1" w:styleId="filename12">
    <w:name w:val="filename12"/>
    <w:rsid w:val="00664229"/>
    <w:rPr>
      <w:sz w:val="35"/>
      <w:szCs w:val="35"/>
      <w:bdr w:val="none" w:sz="0" w:space="0" w:color="auto" w:frame="1"/>
      <w:shd w:val="clear" w:color="auto" w:fill="E6E6E6"/>
    </w:rPr>
  </w:style>
  <w:style w:type="paragraph" w:customStyle="1" w:styleId="btn12">
    <w:name w:val="btn12"/>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6">
    <w:name w:val="btn-group6"/>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18">
    <w:name w:val="navbar-text18"/>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6">
    <w:name w:val="modal-body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1">
    <w:name w:val="match1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1">
    <w:name w:val="insert1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2">
    <w:name w:val="match12"/>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2">
    <w:name w:val="insert12"/>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6">
    <w:name w:val="terminal6"/>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6">
    <w:name w:val="xterm-rows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6">
    <w:name w:val="terminal-cursor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6">
    <w:name w:val="hll6"/>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7">
    <w:name w:val="c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6">
    <w:name w:val="err6"/>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8">
    <w:name w:val="k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1">
    <w:name w:val="o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6">
    <w:name w:val="ch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6">
    <w:name w:val="cm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6">
    <w:name w:val="cp6"/>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6">
    <w:name w:val="cpf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6">
    <w:name w:val="c1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6">
    <w:name w:val="cs6"/>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6">
    <w:name w:val="gd6"/>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6">
    <w:name w:val="ge6"/>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6">
    <w:name w:val="gr6"/>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6">
    <w:name w:val="gh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6">
    <w:name w:val="gi6"/>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6">
    <w:name w:val="go6"/>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6">
    <w:name w:val="gp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6">
    <w:name w:val="gs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6">
    <w:name w:val="gu6"/>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6">
    <w:name w:val="gt6"/>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6">
    <w:name w:val="kc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6">
    <w:name w:val="kd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7">
    <w:name w:val="kn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6">
    <w:name w:val="kp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6">
    <w:name w:val="kr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6">
    <w:name w:val="kt6"/>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6">
    <w:name w:val="m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8">
    <w:name w:val="s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6">
    <w:name w:val="na6"/>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7">
    <w:name w:val="nb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6">
    <w:name w:val="nc6"/>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6">
    <w:name w:val="no6"/>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6">
    <w:name w:val="nd6"/>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6">
    <w:name w:val="ni6"/>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6">
    <w:name w:val="ne6"/>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6">
    <w:name w:val="nf6"/>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6">
    <w:name w:val="nl6"/>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7">
    <w:name w:val="nn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6">
    <w:name w:val="nt6"/>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6">
    <w:name w:val="nv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7">
    <w:name w:val="ow7"/>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6">
    <w:name w:val="w6"/>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6">
    <w:name w:val="mb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7">
    <w:name w:val="mf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6">
    <w:name w:val="mh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9">
    <w:name w:val="mi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6">
    <w:name w:val="mo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6">
    <w:name w:val="sa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6">
    <w:name w:val="sb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6">
    <w:name w:val="sc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6">
    <w:name w:val="dl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6">
    <w:name w:val="sd6"/>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6">
    <w:name w:val="s2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6">
    <w:name w:val="se6"/>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6">
    <w:name w:val="sh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6">
    <w:name w:val="si6"/>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6">
    <w:name w:val="sx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6">
    <w:name w:val="sr6"/>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1">
    <w:name w:val="s1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6">
    <w:name w:val="ss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6">
    <w:name w:val="bp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6">
    <w:name w:val="fm6"/>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6">
    <w:name w:val="vc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6">
    <w:name w:val="vg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6">
    <w:name w:val="vi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6">
    <w:name w:val="vm6"/>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6">
    <w:name w:val="il6"/>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6">
    <w:name w:val="mathjax_hover_arrow6"/>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6">
    <w:name w:val="mathjax_menuarrow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6">
    <w:name w:val="noerror6"/>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2">
    <w:name w:val="o12"/>
    <w:rsid w:val="00664229"/>
  </w:style>
  <w:style w:type="character" w:customStyle="1" w:styleId="mi10">
    <w:name w:val="mi10"/>
    <w:rsid w:val="00664229"/>
  </w:style>
  <w:style w:type="character" w:customStyle="1" w:styleId="s112">
    <w:name w:val="s112"/>
    <w:rsid w:val="00664229"/>
  </w:style>
  <w:style w:type="paragraph" w:customStyle="1" w:styleId="small73">
    <w:name w:val="small7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4">
    <w:name w:val="small7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5">
    <w:name w:val="small7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76">
    <w:name w:val="small7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7">
    <w:name w:val="small7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8">
    <w:name w:val="small7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79">
    <w:name w:val="small7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0">
    <w:name w:val="small8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1">
    <w:name w:val="small8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2">
    <w:name w:val="small8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83">
    <w:name w:val="small8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84">
    <w:name w:val="small8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7">
    <w:name w:val="table7"/>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43">
    <w:name w:val="form-control4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3">
    <w:name w:val="form-control-static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44">
    <w:name w:val="form-control4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4">
    <w:name w:val="form-control-static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45">
    <w:name w:val="form-control4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46">
    <w:name w:val="form-control46"/>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19">
    <w:name w:val="input-group-addon19"/>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19">
    <w:name w:val="form-control-feedback19"/>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47">
    <w:name w:val="form-control47"/>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0">
    <w:name w:val="input-group-addon20"/>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0">
    <w:name w:val="form-control-feedback20"/>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48">
    <w:name w:val="form-control48"/>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1">
    <w:name w:val="input-group-addon21"/>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21">
    <w:name w:val="form-control-feedback21"/>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7">
    <w:name w:val="radio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7">
    <w:name w:val="checkbox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7">
    <w:name w:val="radio-inline7"/>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7">
    <w:name w:val="checkbox-inline7"/>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7">
    <w:name w:val="form-group7"/>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43">
    <w:name w:val="badge43"/>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44">
    <w:name w:val="badge4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45">
    <w:name w:val="badge4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46">
    <w:name w:val="badge4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47">
    <w:name w:val="badge4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48">
    <w:name w:val="badge4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7">
    <w:name w:val="divider7"/>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31">
    <w:name w:val="caret3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2">
    <w:name w:val="caret3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19">
    <w:name w:val="dropdown-menu1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0">
    <w:name w:val="dropdown-menu2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33">
    <w:name w:val="caret3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34">
    <w:name w:val="caret3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5">
    <w:name w:val="caret3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49">
    <w:name w:val="form-control4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7">
    <w:name w:val="nav-divider7"/>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21">
    <w:name w:val="dropdown-menu2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19">
    <w:name w:val="icon-bar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3">
    <w:name w:val="navbar-brand13"/>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19">
    <w:name w:val="navbar-text19"/>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19">
    <w:name w:val="navbar-toggle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0">
    <w:name w:val="icon-bar20"/>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19">
    <w:name w:val="navbar-collapse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3">
    <w:name w:val="navbar-form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5">
    <w:name w:val="navbar-link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26">
    <w:name w:val="navbar-link26"/>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3">
    <w:name w:val="btn-link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4">
    <w:name w:val="navbar-brand14"/>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0">
    <w:name w:val="navbar-text20"/>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0">
    <w:name w:val="navbar-toggle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1">
    <w:name w:val="icon-bar2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0">
    <w:name w:val="navbar-collapse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4">
    <w:name w:val="navbar-form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7">
    <w:name w:val="navbar-link27"/>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28">
    <w:name w:val="navbar-link2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4">
    <w:name w:val="btn-link14"/>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3">
    <w:name w:val="jumbotron13"/>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4">
    <w:name w:val="jumbotron14"/>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7">
    <w:name w:val="caption7"/>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31">
    <w:name w:val="alert-link3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32">
    <w:name w:val="alert-link3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33">
    <w:name w:val="alert-link3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34">
    <w:name w:val="alert-link3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35">
    <w:name w:val="alert-link3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3">
    <w:name w:val="panel1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3">
    <w:name w:val="panel-heading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7">
    <w:name w:val="panel-footer7"/>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7">
    <w:name w:val="close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7">
    <w:name w:val="icon-prev7"/>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7">
    <w:name w:val="icon-next7"/>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7">
    <w:name w:val="glyphicon-chevron-left7"/>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7">
    <w:name w:val="glyphicon-chevron-right7"/>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7">
    <w:name w:val="active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3">
    <w:name w:val="btn13"/>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7">
    <w:name w:val="ui-button-text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7">
    <w:name w:val="btn-upload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7">
    <w:name w:val="tree-buttons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3">
    <w:name w:val="list_item13"/>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7">
    <w:name w:val="running-indicator7"/>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7">
    <w:name w:val="kernel-name7"/>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7">
    <w:name w:val="row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7">
    <w:name w:val="pull-right7"/>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4">
    <w:name w:val="panel14"/>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4">
    <w:name w:val="panel-heading14"/>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7">
    <w:name w:val="panel-body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7">
    <w:name w:val="list_container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4">
    <w:name w:val="list_item14"/>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3">
    <w:name w:val="navbar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7">
    <w:name w:val="inner_cell7"/>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7">
    <w:name w:val="cm-keyword7"/>
    <w:rsid w:val="00664229"/>
    <w:rPr>
      <w:b/>
      <w:bCs/>
      <w:color w:val="008000"/>
    </w:rPr>
  </w:style>
  <w:style w:type="character" w:customStyle="1" w:styleId="cm-atom7">
    <w:name w:val="cm-atom7"/>
    <w:rsid w:val="00664229"/>
    <w:rPr>
      <w:color w:val="8888FF"/>
    </w:rPr>
  </w:style>
  <w:style w:type="character" w:customStyle="1" w:styleId="cm-number7">
    <w:name w:val="cm-number7"/>
    <w:rsid w:val="00664229"/>
    <w:rPr>
      <w:color w:val="008800"/>
    </w:rPr>
  </w:style>
  <w:style w:type="character" w:customStyle="1" w:styleId="cm-def7">
    <w:name w:val="cm-def7"/>
    <w:rsid w:val="00664229"/>
    <w:rPr>
      <w:color w:val="0000FF"/>
    </w:rPr>
  </w:style>
  <w:style w:type="character" w:customStyle="1" w:styleId="cm-variable7">
    <w:name w:val="cm-variable7"/>
    <w:rsid w:val="00664229"/>
    <w:rPr>
      <w:color w:val="000000"/>
    </w:rPr>
  </w:style>
  <w:style w:type="character" w:customStyle="1" w:styleId="cm-operator7">
    <w:name w:val="cm-operator7"/>
    <w:rsid w:val="00664229"/>
    <w:rPr>
      <w:b/>
      <w:bCs/>
      <w:color w:val="AA22FF"/>
    </w:rPr>
  </w:style>
  <w:style w:type="character" w:customStyle="1" w:styleId="cm-variable-27">
    <w:name w:val="cm-variable-27"/>
    <w:rsid w:val="00664229"/>
    <w:rPr>
      <w:color w:val="1A1A1A"/>
    </w:rPr>
  </w:style>
  <w:style w:type="character" w:customStyle="1" w:styleId="cm-variable-37">
    <w:name w:val="cm-variable-37"/>
    <w:rsid w:val="00664229"/>
    <w:rPr>
      <w:color w:val="333333"/>
    </w:rPr>
  </w:style>
  <w:style w:type="character" w:customStyle="1" w:styleId="cm-comment7">
    <w:name w:val="cm-comment7"/>
    <w:rsid w:val="00664229"/>
    <w:rPr>
      <w:i/>
      <w:iCs/>
      <w:color w:val="408080"/>
    </w:rPr>
  </w:style>
  <w:style w:type="character" w:customStyle="1" w:styleId="cm-string7">
    <w:name w:val="cm-string7"/>
    <w:rsid w:val="00664229"/>
    <w:rPr>
      <w:color w:val="BA2121"/>
    </w:rPr>
  </w:style>
  <w:style w:type="character" w:customStyle="1" w:styleId="cm-string-27">
    <w:name w:val="cm-string-27"/>
    <w:rsid w:val="00664229"/>
    <w:rPr>
      <w:color w:val="FF5500"/>
    </w:rPr>
  </w:style>
  <w:style w:type="character" w:customStyle="1" w:styleId="cm-meta7">
    <w:name w:val="cm-meta7"/>
    <w:rsid w:val="00664229"/>
    <w:rPr>
      <w:color w:val="AA22FF"/>
    </w:rPr>
  </w:style>
  <w:style w:type="character" w:customStyle="1" w:styleId="cm-qualifier7">
    <w:name w:val="cm-qualifier7"/>
    <w:rsid w:val="00664229"/>
    <w:rPr>
      <w:color w:val="555555"/>
    </w:rPr>
  </w:style>
  <w:style w:type="character" w:customStyle="1" w:styleId="cm-builtin7">
    <w:name w:val="cm-builtin7"/>
    <w:rsid w:val="00664229"/>
    <w:rPr>
      <w:color w:val="008000"/>
    </w:rPr>
  </w:style>
  <w:style w:type="character" w:customStyle="1" w:styleId="cm-bracket7">
    <w:name w:val="cm-bracket7"/>
    <w:rsid w:val="00664229"/>
    <w:rPr>
      <w:color w:val="999977"/>
    </w:rPr>
  </w:style>
  <w:style w:type="character" w:customStyle="1" w:styleId="cm-tag7">
    <w:name w:val="cm-tag7"/>
    <w:rsid w:val="00664229"/>
    <w:rPr>
      <w:color w:val="117700"/>
    </w:rPr>
  </w:style>
  <w:style w:type="character" w:customStyle="1" w:styleId="cm-attribute7">
    <w:name w:val="cm-attribute7"/>
    <w:rsid w:val="00664229"/>
    <w:rPr>
      <w:color w:val="0000CC"/>
    </w:rPr>
  </w:style>
  <w:style w:type="character" w:customStyle="1" w:styleId="cm-header7">
    <w:name w:val="cm-header7"/>
    <w:rsid w:val="00664229"/>
    <w:rPr>
      <w:color w:val="0000FF"/>
    </w:rPr>
  </w:style>
  <w:style w:type="character" w:customStyle="1" w:styleId="cm-quote7">
    <w:name w:val="cm-quote7"/>
    <w:rsid w:val="00664229"/>
    <w:rPr>
      <w:color w:val="009900"/>
    </w:rPr>
  </w:style>
  <w:style w:type="character" w:customStyle="1" w:styleId="cm-link7">
    <w:name w:val="cm-link7"/>
    <w:rsid w:val="00664229"/>
    <w:rPr>
      <w:color w:val="0000CC"/>
    </w:rPr>
  </w:style>
  <w:style w:type="character" w:customStyle="1" w:styleId="cm-error7">
    <w:name w:val="cm-error7"/>
    <w:rsid w:val="00664229"/>
    <w:rPr>
      <w:color w:val="FF0000"/>
    </w:rPr>
  </w:style>
  <w:style w:type="character" w:customStyle="1" w:styleId="cm-tab7">
    <w:name w:val="cm-tab7"/>
    <w:rsid w:val="00664229"/>
  </w:style>
  <w:style w:type="paragraph" w:customStyle="1" w:styleId="mathjaxdisplay7">
    <w:name w:val="mathjax_display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7">
    <w:name w:val="current_kernel_logo7"/>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4">
    <w:name w:val="navbar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21">
    <w:name w:val="navbar-toggle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1">
    <w:name w:val="navbar-collapse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7">
    <w:name w:val="kernel_indicator_name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49">
    <w:name w:val="badge49"/>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7">
    <w:name w:val="ui-resizable-handle7"/>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3">
    <w:name w:val="filename13"/>
    <w:rsid w:val="00664229"/>
    <w:rPr>
      <w:sz w:val="35"/>
      <w:szCs w:val="35"/>
      <w:bdr w:val="none" w:sz="0" w:space="0" w:color="auto" w:frame="1"/>
    </w:rPr>
  </w:style>
  <w:style w:type="character" w:customStyle="1" w:styleId="filename14">
    <w:name w:val="filename14"/>
    <w:rsid w:val="00664229"/>
    <w:rPr>
      <w:sz w:val="35"/>
      <w:szCs w:val="35"/>
      <w:bdr w:val="none" w:sz="0" w:space="0" w:color="auto" w:frame="1"/>
      <w:shd w:val="clear" w:color="auto" w:fill="E6E6E6"/>
    </w:rPr>
  </w:style>
  <w:style w:type="paragraph" w:customStyle="1" w:styleId="btn14">
    <w:name w:val="btn14"/>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7">
    <w:name w:val="btn-group7"/>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21">
    <w:name w:val="navbar-text21"/>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7">
    <w:name w:val="modal-body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3">
    <w:name w:val="match1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3">
    <w:name w:val="insert1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4">
    <w:name w:val="match14"/>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4">
    <w:name w:val="insert14"/>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7">
    <w:name w:val="terminal7"/>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7">
    <w:name w:val="xterm-rows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7">
    <w:name w:val="terminal-cursor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7">
    <w:name w:val="hll7"/>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8">
    <w:name w:val="c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7">
    <w:name w:val="err7"/>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9">
    <w:name w:val="k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3">
    <w:name w:val="o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7">
    <w:name w:val="ch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7">
    <w:name w:val="cm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7">
    <w:name w:val="cp7"/>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7">
    <w:name w:val="cpf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7">
    <w:name w:val="c1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7">
    <w:name w:val="cs7"/>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7">
    <w:name w:val="gd7"/>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7">
    <w:name w:val="ge7"/>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7">
    <w:name w:val="gr7"/>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7">
    <w:name w:val="gh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7">
    <w:name w:val="gi7"/>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7">
    <w:name w:val="go7"/>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7">
    <w:name w:val="gp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7">
    <w:name w:val="gs7"/>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7">
    <w:name w:val="gu7"/>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7">
    <w:name w:val="gt7"/>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7">
    <w:name w:val="kc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7">
    <w:name w:val="kd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8">
    <w:name w:val="kn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7">
    <w:name w:val="kp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7">
    <w:name w:val="kr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7">
    <w:name w:val="kt7"/>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7">
    <w:name w:val="m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9">
    <w:name w:val="s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7">
    <w:name w:val="na7"/>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8">
    <w:name w:val="nb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7">
    <w:name w:val="nc7"/>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7">
    <w:name w:val="no7"/>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7">
    <w:name w:val="nd7"/>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7">
    <w:name w:val="ni7"/>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7">
    <w:name w:val="ne7"/>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7">
    <w:name w:val="nf7"/>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7">
    <w:name w:val="nl7"/>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8">
    <w:name w:val="nn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7">
    <w:name w:val="nt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7">
    <w:name w:val="nv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8">
    <w:name w:val="ow8"/>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7">
    <w:name w:val="w7"/>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7">
    <w:name w:val="mb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8">
    <w:name w:val="mf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7">
    <w:name w:val="mh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1">
    <w:name w:val="mi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7">
    <w:name w:val="mo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7">
    <w:name w:val="sa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7">
    <w:name w:val="sb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7">
    <w:name w:val="sc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7">
    <w:name w:val="dl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7">
    <w:name w:val="sd7"/>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7">
    <w:name w:val="s2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7">
    <w:name w:val="se7"/>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7">
    <w:name w:val="sh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7">
    <w:name w:val="si7"/>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7">
    <w:name w:val="sx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7">
    <w:name w:val="sr7"/>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3">
    <w:name w:val="s1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7">
    <w:name w:val="ss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7">
    <w:name w:val="bp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7">
    <w:name w:val="fm7"/>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7">
    <w:name w:val="vc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7">
    <w:name w:val="vg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7">
    <w:name w:val="vi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7">
    <w:name w:val="vm7"/>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7">
    <w:name w:val="il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7">
    <w:name w:val="mathjax_hover_arrow7"/>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7">
    <w:name w:val="mathjax_menuarrow7"/>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7">
    <w:name w:val="noerror7"/>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4">
    <w:name w:val="o14"/>
    <w:rsid w:val="00664229"/>
  </w:style>
  <w:style w:type="character" w:customStyle="1" w:styleId="mi12">
    <w:name w:val="mi12"/>
    <w:rsid w:val="00664229"/>
  </w:style>
  <w:style w:type="character" w:customStyle="1" w:styleId="s114">
    <w:name w:val="s114"/>
    <w:rsid w:val="00664229"/>
  </w:style>
  <w:style w:type="paragraph" w:customStyle="1" w:styleId="small85">
    <w:name w:val="small8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6">
    <w:name w:val="small8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7">
    <w:name w:val="small8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88">
    <w:name w:val="small8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89">
    <w:name w:val="small8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0">
    <w:name w:val="small9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1">
    <w:name w:val="small9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2">
    <w:name w:val="small9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3">
    <w:name w:val="small9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4">
    <w:name w:val="small9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5">
    <w:name w:val="small9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96">
    <w:name w:val="small9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8">
    <w:name w:val="table8"/>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50">
    <w:name w:val="form-control5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5">
    <w:name w:val="form-control-static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51">
    <w:name w:val="form-control5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6">
    <w:name w:val="form-control-static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52">
    <w:name w:val="form-control5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53">
    <w:name w:val="form-control53"/>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2">
    <w:name w:val="input-group-addon22"/>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22">
    <w:name w:val="form-control-feedback22"/>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54">
    <w:name w:val="form-control54"/>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3">
    <w:name w:val="input-group-addon23"/>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3">
    <w:name w:val="form-control-feedback23"/>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55">
    <w:name w:val="form-control55"/>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4">
    <w:name w:val="input-group-addon24"/>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24">
    <w:name w:val="form-control-feedback24"/>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8">
    <w:name w:val="radio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8">
    <w:name w:val="checkbox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8">
    <w:name w:val="radio-inline8"/>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8">
    <w:name w:val="checkbox-inline8"/>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8">
    <w:name w:val="form-group8"/>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50">
    <w:name w:val="badge50"/>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51">
    <w:name w:val="badge5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52">
    <w:name w:val="badge5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53">
    <w:name w:val="badge5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54">
    <w:name w:val="badge5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55">
    <w:name w:val="badge5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8">
    <w:name w:val="divider8"/>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36">
    <w:name w:val="caret3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37">
    <w:name w:val="caret3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22">
    <w:name w:val="dropdown-menu2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3">
    <w:name w:val="dropdown-menu2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38">
    <w:name w:val="caret3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39">
    <w:name w:val="caret3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0">
    <w:name w:val="caret4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56">
    <w:name w:val="form-control5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8">
    <w:name w:val="nav-divider8"/>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24">
    <w:name w:val="dropdown-menu2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22">
    <w:name w:val="icon-bar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5">
    <w:name w:val="navbar-brand15"/>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22">
    <w:name w:val="navbar-text22"/>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22">
    <w:name w:val="navbar-toggle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3">
    <w:name w:val="icon-bar23"/>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2">
    <w:name w:val="navbar-collapse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5">
    <w:name w:val="navbar-form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29">
    <w:name w:val="navbar-link2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30">
    <w:name w:val="navbar-link30"/>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5">
    <w:name w:val="btn-link1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6">
    <w:name w:val="navbar-brand16"/>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3">
    <w:name w:val="navbar-text23"/>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3">
    <w:name w:val="navbar-toggle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4">
    <w:name w:val="icon-bar2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3">
    <w:name w:val="navbar-collapse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6">
    <w:name w:val="navbar-form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1">
    <w:name w:val="navbar-link31"/>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32">
    <w:name w:val="navbar-link3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6">
    <w:name w:val="btn-link16"/>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5">
    <w:name w:val="jumbotron15"/>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6">
    <w:name w:val="jumbotron16"/>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8">
    <w:name w:val="caption8"/>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36">
    <w:name w:val="alert-link3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37">
    <w:name w:val="alert-link3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38">
    <w:name w:val="alert-link3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39">
    <w:name w:val="alert-link3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40">
    <w:name w:val="alert-link4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5">
    <w:name w:val="panel1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5">
    <w:name w:val="panel-heading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8">
    <w:name w:val="panel-footer8"/>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8">
    <w:name w:val="close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8">
    <w:name w:val="icon-prev8"/>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8">
    <w:name w:val="icon-next8"/>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8">
    <w:name w:val="glyphicon-chevron-left8"/>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8">
    <w:name w:val="glyphicon-chevron-right8"/>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8">
    <w:name w:val="active8"/>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5">
    <w:name w:val="btn15"/>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8">
    <w:name w:val="ui-button-text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8">
    <w:name w:val="btn-upload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8">
    <w:name w:val="tree-buttons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5">
    <w:name w:val="list_item15"/>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8">
    <w:name w:val="running-indicator8"/>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8">
    <w:name w:val="kernel-name8"/>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8">
    <w:name w:val="row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8">
    <w:name w:val="pull-right8"/>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6">
    <w:name w:val="panel16"/>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6">
    <w:name w:val="panel-heading16"/>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8">
    <w:name w:val="panel-body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8">
    <w:name w:val="list_container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6">
    <w:name w:val="list_item16"/>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5">
    <w:name w:val="navbar1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8">
    <w:name w:val="inner_cell8"/>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8">
    <w:name w:val="cm-keyword8"/>
    <w:rsid w:val="00664229"/>
    <w:rPr>
      <w:b/>
      <w:bCs/>
      <w:color w:val="008000"/>
    </w:rPr>
  </w:style>
  <w:style w:type="character" w:customStyle="1" w:styleId="cm-atom8">
    <w:name w:val="cm-atom8"/>
    <w:rsid w:val="00664229"/>
    <w:rPr>
      <w:color w:val="8888FF"/>
    </w:rPr>
  </w:style>
  <w:style w:type="character" w:customStyle="1" w:styleId="cm-number8">
    <w:name w:val="cm-number8"/>
    <w:rsid w:val="00664229"/>
    <w:rPr>
      <w:color w:val="008800"/>
    </w:rPr>
  </w:style>
  <w:style w:type="character" w:customStyle="1" w:styleId="cm-def8">
    <w:name w:val="cm-def8"/>
    <w:rsid w:val="00664229"/>
    <w:rPr>
      <w:color w:val="0000FF"/>
    </w:rPr>
  </w:style>
  <w:style w:type="character" w:customStyle="1" w:styleId="cm-variable8">
    <w:name w:val="cm-variable8"/>
    <w:rsid w:val="00664229"/>
    <w:rPr>
      <w:color w:val="000000"/>
    </w:rPr>
  </w:style>
  <w:style w:type="character" w:customStyle="1" w:styleId="cm-operator8">
    <w:name w:val="cm-operator8"/>
    <w:rsid w:val="00664229"/>
    <w:rPr>
      <w:b/>
      <w:bCs/>
      <w:color w:val="AA22FF"/>
    </w:rPr>
  </w:style>
  <w:style w:type="character" w:customStyle="1" w:styleId="cm-variable-28">
    <w:name w:val="cm-variable-28"/>
    <w:rsid w:val="00664229"/>
    <w:rPr>
      <w:color w:val="1A1A1A"/>
    </w:rPr>
  </w:style>
  <w:style w:type="character" w:customStyle="1" w:styleId="cm-variable-38">
    <w:name w:val="cm-variable-38"/>
    <w:rsid w:val="00664229"/>
    <w:rPr>
      <w:color w:val="333333"/>
    </w:rPr>
  </w:style>
  <w:style w:type="character" w:customStyle="1" w:styleId="cm-comment8">
    <w:name w:val="cm-comment8"/>
    <w:rsid w:val="00664229"/>
    <w:rPr>
      <w:i/>
      <w:iCs/>
      <w:color w:val="408080"/>
    </w:rPr>
  </w:style>
  <w:style w:type="character" w:customStyle="1" w:styleId="cm-string8">
    <w:name w:val="cm-string8"/>
    <w:rsid w:val="00664229"/>
    <w:rPr>
      <w:color w:val="BA2121"/>
    </w:rPr>
  </w:style>
  <w:style w:type="character" w:customStyle="1" w:styleId="cm-string-28">
    <w:name w:val="cm-string-28"/>
    <w:rsid w:val="00664229"/>
    <w:rPr>
      <w:color w:val="FF5500"/>
    </w:rPr>
  </w:style>
  <w:style w:type="character" w:customStyle="1" w:styleId="cm-meta8">
    <w:name w:val="cm-meta8"/>
    <w:rsid w:val="00664229"/>
    <w:rPr>
      <w:color w:val="AA22FF"/>
    </w:rPr>
  </w:style>
  <w:style w:type="character" w:customStyle="1" w:styleId="cm-qualifier8">
    <w:name w:val="cm-qualifier8"/>
    <w:rsid w:val="00664229"/>
    <w:rPr>
      <w:color w:val="555555"/>
    </w:rPr>
  </w:style>
  <w:style w:type="character" w:customStyle="1" w:styleId="cm-builtin8">
    <w:name w:val="cm-builtin8"/>
    <w:rsid w:val="00664229"/>
    <w:rPr>
      <w:color w:val="008000"/>
    </w:rPr>
  </w:style>
  <w:style w:type="character" w:customStyle="1" w:styleId="cm-bracket8">
    <w:name w:val="cm-bracket8"/>
    <w:rsid w:val="00664229"/>
    <w:rPr>
      <w:color w:val="999977"/>
    </w:rPr>
  </w:style>
  <w:style w:type="character" w:customStyle="1" w:styleId="cm-tag8">
    <w:name w:val="cm-tag8"/>
    <w:rsid w:val="00664229"/>
    <w:rPr>
      <w:color w:val="117700"/>
    </w:rPr>
  </w:style>
  <w:style w:type="character" w:customStyle="1" w:styleId="cm-attribute8">
    <w:name w:val="cm-attribute8"/>
    <w:rsid w:val="00664229"/>
    <w:rPr>
      <w:color w:val="0000CC"/>
    </w:rPr>
  </w:style>
  <w:style w:type="character" w:customStyle="1" w:styleId="cm-header8">
    <w:name w:val="cm-header8"/>
    <w:rsid w:val="00664229"/>
    <w:rPr>
      <w:color w:val="0000FF"/>
    </w:rPr>
  </w:style>
  <w:style w:type="character" w:customStyle="1" w:styleId="cm-quote8">
    <w:name w:val="cm-quote8"/>
    <w:rsid w:val="00664229"/>
    <w:rPr>
      <w:color w:val="009900"/>
    </w:rPr>
  </w:style>
  <w:style w:type="character" w:customStyle="1" w:styleId="cm-link8">
    <w:name w:val="cm-link8"/>
    <w:rsid w:val="00664229"/>
    <w:rPr>
      <w:color w:val="0000CC"/>
    </w:rPr>
  </w:style>
  <w:style w:type="character" w:customStyle="1" w:styleId="cm-error8">
    <w:name w:val="cm-error8"/>
    <w:rsid w:val="00664229"/>
    <w:rPr>
      <w:color w:val="FF0000"/>
    </w:rPr>
  </w:style>
  <w:style w:type="character" w:customStyle="1" w:styleId="cm-tab8">
    <w:name w:val="cm-tab8"/>
    <w:rsid w:val="00664229"/>
  </w:style>
  <w:style w:type="paragraph" w:customStyle="1" w:styleId="mathjaxdisplay8">
    <w:name w:val="mathjax_display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8">
    <w:name w:val="current_kernel_logo8"/>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6">
    <w:name w:val="navbar1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24">
    <w:name w:val="navbar-toggle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4">
    <w:name w:val="navbar-collapse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8">
    <w:name w:val="kernel_indicator_name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56">
    <w:name w:val="badge56"/>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8">
    <w:name w:val="ui-resizable-handle8"/>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5">
    <w:name w:val="filename15"/>
    <w:rsid w:val="00664229"/>
    <w:rPr>
      <w:sz w:val="35"/>
      <w:szCs w:val="35"/>
      <w:bdr w:val="none" w:sz="0" w:space="0" w:color="auto" w:frame="1"/>
    </w:rPr>
  </w:style>
  <w:style w:type="character" w:customStyle="1" w:styleId="filename16">
    <w:name w:val="filename16"/>
    <w:rsid w:val="00664229"/>
    <w:rPr>
      <w:sz w:val="35"/>
      <w:szCs w:val="35"/>
      <w:bdr w:val="none" w:sz="0" w:space="0" w:color="auto" w:frame="1"/>
      <w:shd w:val="clear" w:color="auto" w:fill="E6E6E6"/>
    </w:rPr>
  </w:style>
  <w:style w:type="paragraph" w:customStyle="1" w:styleId="btn16">
    <w:name w:val="btn16"/>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8">
    <w:name w:val="btn-group8"/>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24">
    <w:name w:val="navbar-text24"/>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8">
    <w:name w:val="modal-body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5">
    <w:name w:val="match1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5">
    <w:name w:val="insert1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6">
    <w:name w:val="match16"/>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6">
    <w:name w:val="insert16"/>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8">
    <w:name w:val="terminal8"/>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8">
    <w:name w:val="xterm-rows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8">
    <w:name w:val="terminal-cursor8"/>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8">
    <w:name w:val="hll8"/>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9">
    <w:name w:val="c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8">
    <w:name w:val="err8"/>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0">
    <w:name w:val="k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5">
    <w:name w:val="o1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8">
    <w:name w:val="ch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8">
    <w:name w:val="cm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8">
    <w:name w:val="cp8"/>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8">
    <w:name w:val="cpf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8">
    <w:name w:val="c1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8">
    <w:name w:val="cs8"/>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8">
    <w:name w:val="gd8"/>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8">
    <w:name w:val="ge8"/>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8">
    <w:name w:val="gr8"/>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8">
    <w:name w:val="gh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8">
    <w:name w:val="gi8"/>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8">
    <w:name w:val="go8"/>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8">
    <w:name w:val="gp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8">
    <w:name w:val="gs8"/>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8">
    <w:name w:val="gu8"/>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8">
    <w:name w:val="gt8"/>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8">
    <w:name w:val="kc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8">
    <w:name w:val="kd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9">
    <w:name w:val="kn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8">
    <w:name w:val="kp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8">
    <w:name w:val="kr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8">
    <w:name w:val="kt8"/>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8">
    <w:name w:val="m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10">
    <w:name w:val="s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8">
    <w:name w:val="na8"/>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9">
    <w:name w:val="nb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8">
    <w:name w:val="nc8"/>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8">
    <w:name w:val="no8"/>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8">
    <w:name w:val="nd8"/>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8">
    <w:name w:val="ni8"/>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8">
    <w:name w:val="ne8"/>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8">
    <w:name w:val="nf8"/>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8">
    <w:name w:val="nl8"/>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9">
    <w:name w:val="nn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8">
    <w:name w:val="nt8"/>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8">
    <w:name w:val="nv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9">
    <w:name w:val="ow9"/>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8">
    <w:name w:val="w8"/>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8">
    <w:name w:val="mb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9">
    <w:name w:val="mf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8">
    <w:name w:val="mh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3">
    <w:name w:val="mi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8">
    <w:name w:val="mo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8">
    <w:name w:val="sa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8">
    <w:name w:val="sb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8">
    <w:name w:val="sc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8">
    <w:name w:val="dl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8">
    <w:name w:val="sd8"/>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8">
    <w:name w:val="s2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8">
    <w:name w:val="se8"/>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8">
    <w:name w:val="sh8"/>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8">
    <w:name w:val="si8"/>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8">
    <w:name w:val="sx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8">
    <w:name w:val="sr8"/>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5">
    <w:name w:val="s11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8">
    <w:name w:val="ss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8">
    <w:name w:val="bp8"/>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8">
    <w:name w:val="fm8"/>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8">
    <w:name w:val="vc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8">
    <w:name w:val="vg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8">
    <w:name w:val="vi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8">
    <w:name w:val="vm8"/>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8">
    <w:name w:val="il8"/>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8">
    <w:name w:val="mathjax_hover_arrow8"/>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8">
    <w:name w:val="mathjax_menuarrow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8">
    <w:name w:val="noerror8"/>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16">
    <w:name w:val="o16"/>
    <w:rsid w:val="00664229"/>
  </w:style>
  <w:style w:type="character" w:customStyle="1" w:styleId="mi14">
    <w:name w:val="mi14"/>
    <w:rsid w:val="00664229"/>
  </w:style>
  <w:style w:type="character" w:customStyle="1" w:styleId="nb10">
    <w:name w:val="nb10"/>
    <w:rsid w:val="00664229"/>
  </w:style>
  <w:style w:type="character" w:customStyle="1" w:styleId="c19">
    <w:name w:val="c19"/>
    <w:rsid w:val="00664229"/>
  </w:style>
  <w:style w:type="character" w:customStyle="1" w:styleId="s116">
    <w:name w:val="s116"/>
    <w:rsid w:val="00664229"/>
  </w:style>
  <w:style w:type="character" w:customStyle="1" w:styleId="mi16">
    <w:name w:val="mi16"/>
    <w:rsid w:val="00664229"/>
  </w:style>
  <w:style w:type="character" w:customStyle="1" w:styleId="o20">
    <w:name w:val="o20"/>
    <w:rsid w:val="00664229"/>
  </w:style>
  <w:style w:type="character" w:customStyle="1" w:styleId="mi18">
    <w:name w:val="mi18"/>
    <w:rsid w:val="00664229"/>
  </w:style>
  <w:style w:type="paragraph" w:customStyle="1" w:styleId="s29">
    <w:name w:val="s2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9">
    <w:name w:val="si9"/>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character" w:customStyle="1" w:styleId="nb11">
    <w:name w:val="nb11"/>
    <w:rsid w:val="00664229"/>
  </w:style>
  <w:style w:type="paragraph" w:customStyle="1" w:styleId="nb12">
    <w:name w:val="nb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9">
    <w:name w:val="nc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f9">
    <w:name w:val="nf9"/>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ow10">
    <w:name w:val="ow10"/>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sd9">
    <w:name w:val="sd9"/>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0">
    <w:name w:val="s2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9">
    <w:name w:val="se9"/>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i10">
    <w:name w:val="si10"/>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bp9">
    <w:name w:val="bp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mall97">
    <w:name w:val="small9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8">
    <w:name w:val="small9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99">
    <w:name w:val="small9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0">
    <w:name w:val="small10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1">
    <w:name w:val="small10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2">
    <w:name w:val="small10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3">
    <w:name w:val="small10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4">
    <w:name w:val="small10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5">
    <w:name w:val="small10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06">
    <w:name w:val="small10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7">
    <w:name w:val="small10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08">
    <w:name w:val="small10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9">
    <w:name w:val="table9"/>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57">
    <w:name w:val="form-control5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7">
    <w:name w:val="form-control-static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58">
    <w:name w:val="form-control5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18">
    <w:name w:val="form-control-static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59">
    <w:name w:val="form-control5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60">
    <w:name w:val="form-control60"/>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5">
    <w:name w:val="input-group-addon25"/>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25">
    <w:name w:val="form-control-feedback25"/>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61">
    <w:name w:val="form-control61"/>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6">
    <w:name w:val="input-group-addon26"/>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6">
    <w:name w:val="form-control-feedback26"/>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62">
    <w:name w:val="form-control62"/>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7">
    <w:name w:val="input-group-addon27"/>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27">
    <w:name w:val="form-control-feedback27"/>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9">
    <w:name w:val="radio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9">
    <w:name w:val="checkbox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9">
    <w:name w:val="radio-inline9"/>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9">
    <w:name w:val="checkbox-inline9"/>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9">
    <w:name w:val="form-group9"/>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57">
    <w:name w:val="badge57"/>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58">
    <w:name w:val="badge5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59">
    <w:name w:val="badge5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60">
    <w:name w:val="badge6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61">
    <w:name w:val="badge6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62">
    <w:name w:val="badge6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9">
    <w:name w:val="divider9"/>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41">
    <w:name w:val="caret4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2">
    <w:name w:val="caret4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25">
    <w:name w:val="dropdown-menu2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6">
    <w:name w:val="dropdown-menu2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43">
    <w:name w:val="caret4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44">
    <w:name w:val="caret4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5">
    <w:name w:val="caret4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63">
    <w:name w:val="form-control6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9">
    <w:name w:val="nav-divider9"/>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27">
    <w:name w:val="dropdown-menu2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25">
    <w:name w:val="icon-bar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7">
    <w:name w:val="navbar-brand17"/>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25">
    <w:name w:val="navbar-text25"/>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25">
    <w:name w:val="navbar-toggle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6">
    <w:name w:val="icon-bar26"/>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5">
    <w:name w:val="navbar-collapse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7">
    <w:name w:val="navbar-form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3">
    <w:name w:val="navbar-link3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34">
    <w:name w:val="navbar-link34"/>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7">
    <w:name w:val="btn-link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18">
    <w:name w:val="navbar-brand18"/>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6">
    <w:name w:val="navbar-text26"/>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6">
    <w:name w:val="navbar-toggle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7">
    <w:name w:val="icon-bar2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6">
    <w:name w:val="navbar-collapse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8">
    <w:name w:val="navbar-form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5">
    <w:name w:val="navbar-link35"/>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36">
    <w:name w:val="navbar-link3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18">
    <w:name w:val="btn-link18"/>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7">
    <w:name w:val="jumbotron17"/>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18">
    <w:name w:val="jumbotron18"/>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9">
    <w:name w:val="caption9"/>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41">
    <w:name w:val="alert-link4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42">
    <w:name w:val="alert-link4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43">
    <w:name w:val="alert-link4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44">
    <w:name w:val="alert-link4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45">
    <w:name w:val="alert-link4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7">
    <w:name w:val="panel1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7">
    <w:name w:val="panel-heading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9">
    <w:name w:val="panel-footer9"/>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9">
    <w:name w:val="close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9">
    <w:name w:val="icon-prev9"/>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9">
    <w:name w:val="icon-next9"/>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9">
    <w:name w:val="glyphicon-chevron-left9"/>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9">
    <w:name w:val="glyphicon-chevron-right9"/>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9">
    <w:name w:val="active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7">
    <w:name w:val="btn17"/>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9">
    <w:name w:val="ui-button-text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9">
    <w:name w:val="btn-upload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9">
    <w:name w:val="tree-buttons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7">
    <w:name w:val="list_item17"/>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9">
    <w:name w:val="running-indicator9"/>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9">
    <w:name w:val="kernel-name9"/>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9">
    <w:name w:val="row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9">
    <w:name w:val="pull-right9"/>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18">
    <w:name w:val="panel18"/>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18">
    <w:name w:val="panel-heading18"/>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9">
    <w:name w:val="panel-bod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9">
    <w:name w:val="list_container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8">
    <w:name w:val="list_item18"/>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7">
    <w:name w:val="navbar1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9">
    <w:name w:val="inner_cell9"/>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9">
    <w:name w:val="cm-keyword9"/>
    <w:rsid w:val="00664229"/>
    <w:rPr>
      <w:b/>
      <w:bCs/>
      <w:color w:val="008000"/>
    </w:rPr>
  </w:style>
  <w:style w:type="character" w:customStyle="1" w:styleId="cm-atom9">
    <w:name w:val="cm-atom9"/>
    <w:rsid w:val="00664229"/>
    <w:rPr>
      <w:color w:val="8888FF"/>
    </w:rPr>
  </w:style>
  <w:style w:type="character" w:customStyle="1" w:styleId="cm-number9">
    <w:name w:val="cm-number9"/>
    <w:rsid w:val="00664229"/>
    <w:rPr>
      <w:color w:val="008800"/>
    </w:rPr>
  </w:style>
  <w:style w:type="character" w:customStyle="1" w:styleId="cm-def9">
    <w:name w:val="cm-def9"/>
    <w:rsid w:val="00664229"/>
    <w:rPr>
      <w:color w:val="0000FF"/>
    </w:rPr>
  </w:style>
  <w:style w:type="character" w:customStyle="1" w:styleId="cm-variable9">
    <w:name w:val="cm-variable9"/>
    <w:rsid w:val="00664229"/>
    <w:rPr>
      <w:color w:val="000000"/>
    </w:rPr>
  </w:style>
  <w:style w:type="character" w:customStyle="1" w:styleId="cm-operator9">
    <w:name w:val="cm-operator9"/>
    <w:rsid w:val="00664229"/>
    <w:rPr>
      <w:b/>
      <w:bCs/>
      <w:color w:val="AA22FF"/>
    </w:rPr>
  </w:style>
  <w:style w:type="character" w:customStyle="1" w:styleId="cm-variable-29">
    <w:name w:val="cm-variable-29"/>
    <w:rsid w:val="00664229"/>
    <w:rPr>
      <w:color w:val="1A1A1A"/>
    </w:rPr>
  </w:style>
  <w:style w:type="character" w:customStyle="1" w:styleId="cm-variable-39">
    <w:name w:val="cm-variable-39"/>
    <w:rsid w:val="00664229"/>
    <w:rPr>
      <w:color w:val="333333"/>
    </w:rPr>
  </w:style>
  <w:style w:type="character" w:customStyle="1" w:styleId="cm-comment9">
    <w:name w:val="cm-comment9"/>
    <w:rsid w:val="00664229"/>
    <w:rPr>
      <w:i/>
      <w:iCs/>
      <w:color w:val="408080"/>
    </w:rPr>
  </w:style>
  <w:style w:type="character" w:customStyle="1" w:styleId="cm-string9">
    <w:name w:val="cm-string9"/>
    <w:rsid w:val="00664229"/>
    <w:rPr>
      <w:color w:val="BA2121"/>
    </w:rPr>
  </w:style>
  <w:style w:type="character" w:customStyle="1" w:styleId="cm-string-29">
    <w:name w:val="cm-string-29"/>
    <w:rsid w:val="00664229"/>
    <w:rPr>
      <w:color w:val="FF5500"/>
    </w:rPr>
  </w:style>
  <w:style w:type="character" w:customStyle="1" w:styleId="cm-meta9">
    <w:name w:val="cm-meta9"/>
    <w:rsid w:val="00664229"/>
    <w:rPr>
      <w:color w:val="AA22FF"/>
    </w:rPr>
  </w:style>
  <w:style w:type="character" w:customStyle="1" w:styleId="cm-qualifier9">
    <w:name w:val="cm-qualifier9"/>
    <w:rsid w:val="00664229"/>
    <w:rPr>
      <w:color w:val="555555"/>
    </w:rPr>
  </w:style>
  <w:style w:type="character" w:customStyle="1" w:styleId="cm-builtin9">
    <w:name w:val="cm-builtin9"/>
    <w:rsid w:val="00664229"/>
    <w:rPr>
      <w:color w:val="008000"/>
    </w:rPr>
  </w:style>
  <w:style w:type="character" w:customStyle="1" w:styleId="cm-bracket9">
    <w:name w:val="cm-bracket9"/>
    <w:rsid w:val="00664229"/>
    <w:rPr>
      <w:color w:val="999977"/>
    </w:rPr>
  </w:style>
  <w:style w:type="character" w:customStyle="1" w:styleId="cm-tag9">
    <w:name w:val="cm-tag9"/>
    <w:rsid w:val="00664229"/>
    <w:rPr>
      <w:color w:val="117700"/>
    </w:rPr>
  </w:style>
  <w:style w:type="character" w:customStyle="1" w:styleId="cm-attribute9">
    <w:name w:val="cm-attribute9"/>
    <w:rsid w:val="00664229"/>
    <w:rPr>
      <w:color w:val="0000CC"/>
    </w:rPr>
  </w:style>
  <w:style w:type="character" w:customStyle="1" w:styleId="cm-header9">
    <w:name w:val="cm-header9"/>
    <w:rsid w:val="00664229"/>
    <w:rPr>
      <w:color w:val="0000FF"/>
    </w:rPr>
  </w:style>
  <w:style w:type="character" w:customStyle="1" w:styleId="cm-quote9">
    <w:name w:val="cm-quote9"/>
    <w:rsid w:val="00664229"/>
    <w:rPr>
      <w:color w:val="009900"/>
    </w:rPr>
  </w:style>
  <w:style w:type="character" w:customStyle="1" w:styleId="cm-link9">
    <w:name w:val="cm-link9"/>
    <w:rsid w:val="00664229"/>
    <w:rPr>
      <w:color w:val="0000CC"/>
    </w:rPr>
  </w:style>
  <w:style w:type="character" w:customStyle="1" w:styleId="cm-error9">
    <w:name w:val="cm-error9"/>
    <w:rsid w:val="00664229"/>
    <w:rPr>
      <w:color w:val="FF0000"/>
    </w:rPr>
  </w:style>
  <w:style w:type="character" w:customStyle="1" w:styleId="cm-tab9">
    <w:name w:val="cm-tab9"/>
    <w:rsid w:val="00664229"/>
  </w:style>
  <w:style w:type="paragraph" w:customStyle="1" w:styleId="mathjaxdisplay9">
    <w:name w:val="mathjax_displa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9">
    <w:name w:val="current_kernel_logo9"/>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18">
    <w:name w:val="navbar1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27">
    <w:name w:val="navbar-toggle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7">
    <w:name w:val="navbar-collapse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9">
    <w:name w:val="kernel_indicator_name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63">
    <w:name w:val="badge63"/>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9">
    <w:name w:val="ui-resizable-handle9"/>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7">
    <w:name w:val="filename17"/>
    <w:rsid w:val="00664229"/>
    <w:rPr>
      <w:sz w:val="35"/>
      <w:szCs w:val="35"/>
      <w:bdr w:val="none" w:sz="0" w:space="0" w:color="auto" w:frame="1"/>
    </w:rPr>
  </w:style>
  <w:style w:type="character" w:customStyle="1" w:styleId="filename18">
    <w:name w:val="filename18"/>
    <w:rsid w:val="00664229"/>
    <w:rPr>
      <w:sz w:val="35"/>
      <w:szCs w:val="35"/>
      <w:bdr w:val="none" w:sz="0" w:space="0" w:color="auto" w:frame="1"/>
      <w:shd w:val="clear" w:color="auto" w:fill="E6E6E6"/>
    </w:rPr>
  </w:style>
  <w:style w:type="paragraph" w:customStyle="1" w:styleId="btn18">
    <w:name w:val="btn18"/>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9">
    <w:name w:val="btn-group9"/>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27">
    <w:name w:val="navbar-text27"/>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9">
    <w:name w:val="modal-body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7">
    <w:name w:val="match1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7">
    <w:name w:val="insert17"/>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8">
    <w:name w:val="match18"/>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8">
    <w:name w:val="insert18"/>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9">
    <w:name w:val="terminal9"/>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9">
    <w:name w:val="xterm-rows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9">
    <w:name w:val="terminal-cursor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9">
    <w:name w:val="hll9"/>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10">
    <w:name w:val="c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9">
    <w:name w:val="err9"/>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1">
    <w:name w:val="k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7">
    <w:name w:val="o1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9">
    <w:name w:val="ch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9">
    <w:name w:val="cm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9">
    <w:name w:val="cp9"/>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9">
    <w:name w:val="cpf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9">
    <w:name w:val="cs9"/>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9">
    <w:name w:val="gd9"/>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9">
    <w:name w:val="ge9"/>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9">
    <w:name w:val="gr9"/>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9">
    <w:name w:val="gh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9">
    <w:name w:val="gi9"/>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9">
    <w:name w:val="go9"/>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9">
    <w:name w:val="gp9"/>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9">
    <w:name w:val="gs9"/>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9">
    <w:name w:val="gu9"/>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9">
    <w:name w:val="gt9"/>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9">
    <w:name w:val="kc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9">
    <w:name w:val="kd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0">
    <w:name w:val="kn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9">
    <w:name w:val="kp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9">
    <w:name w:val="kr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9">
    <w:name w:val="kt9"/>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9">
    <w:name w:val="m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20">
    <w:name w:val="s2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9">
    <w:name w:val="na9"/>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3">
    <w:name w:val="nb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0">
    <w:name w:val="nc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9">
    <w:name w:val="no9"/>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9">
    <w:name w:val="nd9"/>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9">
    <w:name w:val="ni9"/>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9">
    <w:name w:val="ne9"/>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0">
    <w:name w:val="nf10"/>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9">
    <w:name w:val="nl9"/>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0">
    <w:name w:val="nn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9">
    <w:name w:val="nt9"/>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9">
    <w:name w:val="nv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1">
    <w:name w:val="ow11"/>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9">
    <w:name w:val="w9"/>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9">
    <w:name w:val="mb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9">
    <w:name w:val="mh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9">
    <w:name w:val="mo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9">
    <w:name w:val="sa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9">
    <w:name w:val="sb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9">
    <w:name w:val="sc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9">
    <w:name w:val="dl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0">
    <w:name w:val="sd10"/>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1">
    <w:name w:val="s2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0">
    <w:name w:val="se10"/>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9">
    <w:name w:val="sh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1">
    <w:name w:val="si1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9">
    <w:name w:val="sx9"/>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9">
    <w:name w:val="sr9"/>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7">
    <w:name w:val="s117"/>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9">
    <w:name w:val="ss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0">
    <w:name w:val="bp10"/>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9">
    <w:name w:val="fm9"/>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9">
    <w:name w:val="vc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9">
    <w:name w:val="vg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9">
    <w:name w:val="vi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9">
    <w:name w:val="vm9"/>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9">
    <w:name w:val="il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9">
    <w:name w:val="mathjax_hover_arrow9"/>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9">
    <w:name w:val="mathjax_menuarrow9"/>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9">
    <w:name w:val="noerror9"/>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k12">
    <w:name w:val="k12"/>
    <w:rsid w:val="00664229"/>
  </w:style>
  <w:style w:type="character" w:customStyle="1" w:styleId="nf11">
    <w:name w:val="nf11"/>
    <w:rsid w:val="00664229"/>
  </w:style>
  <w:style w:type="character" w:customStyle="1" w:styleId="s118">
    <w:name w:val="s118"/>
    <w:rsid w:val="00664229"/>
  </w:style>
  <w:style w:type="character" w:customStyle="1" w:styleId="o18">
    <w:name w:val="o18"/>
    <w:rsid w:val="00664229"/>
  </w:style>
  <w:style w:type="character" w:customStyle="1" w:styleId="s212">
    <w:name w:val="s212"/>
    <w:rsid w:val="00664229"/>
  </w:style>
  <w:style w:type="paragraph" w:customStyle="1" w:styleId="small109">
    <w:name w:val="small10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0">
    <w:name w:val="small11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1">
    <w:name w:val="small11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2">
    <w:name w:val="small11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3">
    <w:name w:val="small11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4">
    <w:name w:val="small11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5">
    <w:name w:val="small11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6">
    <w:name w:val="small11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7">
    <w:name w:val="small11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18">
    <w:name w:val="small11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19">
    <w:name w:val="small11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0">
    <w:name w:val="small12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0">
    <w:name w:val="table10"/>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64">
    <w:name w:val="form-control6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19">
    <w:name w:val="form-control-static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65">
    <w:name w:val="form-control6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0">
    <w:name w:val="form-control-static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66">
    <w:name w:val="form-control6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67">
    <w:name w:val="form-control67"/>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8">
    <w:name w:val="input-group-addon28"/>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28">
    <w:name w:val="form-control-feedback28"/>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68">
    <w:name w:val="form-control68"/>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29">
    <w:name w:val="input-group-addon29"/>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29">
    <w:name w:val="form-control-feedback29"/>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69">
    <w:name w:val="form-control69"/>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0">
    <w:name w:val="input-group-addon30"/>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0">
    <w:name w:val="form-control-feedback30"/>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0">
    <w:name w:val="radio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0">
    <w:name w:val="checkbox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0">
    <w:name w:val="radio-inline10"/>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0">
    <w:name w:val="checkbox-inline10"/>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0">
    <w:name w:val="form-group10"/>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64">
    <w:name w:val="badge64"/>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65">
    <w:name w:val="badge6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66">
    <w:name w:val="badge6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67">
    <w:name w:val="badge6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68">
    <w:name w:val="badge6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69">
    <w:name w:val="badge6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0">
    <w:name w:val="divider10"/>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46">
    <w:name w:val="caret4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47">
    <w:name w:val="caret4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28">
    <w:name w:val="dropdown-menu2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29">
    <w:name w:val="dropdown-menu2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48">
    <w:name w:val="caret4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49">
    <w:name w:val="caret4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0">
    <w:name w:val="caret5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70">
    <w:name w:val="form-control7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0">
    <w:name w:val="nav-divider10"/>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0">
    <w:name w:val="dropdown-menu3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28">
    <w:name w:val="icon-bar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19">
    <w:name w:val="navbar-brand19"/>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28">
    <w:name w:val="navbar-text28"/>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28">
    <w:name w:val="navbar-toggle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29">
    <w:name w:val="icon-bar29"/>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8">
    <w:name w:val="navbar-collapse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19">
    <w:name w:val="navbar-form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7">
    <w:name w:val="navbar-link3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38">
    <w:name w:val="navbar-link38"/>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19">
    <w:name w:val="btn-link1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0">
    <w:name w:val="navbar-brand20"/>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29">
    <w:name w:val="navbar-text29"/>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29">
    <w:name w:val="navbar-toggle2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0">
    <w:name w:val="icon-bar30"/>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29">
    <w:name w:val="navbar-collapse2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0">
    <w:name w:val="navbar-form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39">
    <w:name w:val="navbar-link39"/>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0">
    <w:name w:val="navbar-link40"/>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0">
    <w:name w:val="btn-link20"/>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19">
    <w:name w:val="jumbotron19"/>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0">
    <w:name w:val="jumbotron20"/>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0">
    <w:name w:val="caption10"/>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46">
    <w:name w:val="alert-link4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47">
    <w:name w:val="alert-link4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48">
    <w:name w:val="alert-link4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49">
    <w:name w:val="alert-link4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50">
    <w:name w:val="alert-link5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19">
    <w:name w:val="panel1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19">
    <w:name w:val="panel-heading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0">
    <w:name w:val="panel-footer10"/>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0">
    <w:name w:val="close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0">
    <w:name w:val="icon-prev10"/>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0">
    <w:name w:val="icon-next10"/>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0">
    <w:name w:val="glyphicon-chevron-left10"/>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0">
    <w:name w:val="glyphicon-chevron-right10"/>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0">
    <w:name w:val="active10"/>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19">
    <w:name w:val="btn19"/>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0">
    <w:name w:val="ui-button-text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0">
    <w:name w:val="btn-upload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0">
    <w:name w:val="tree-buttons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19">
    <w:name w:val="list_item19"/>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0">
    <w:name w:val="running-indicator10"/>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0">
    <w:name w:val="kernel-name10"/>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0">
    <w:name w:val="row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0">
    <w:name w:val="pull-right10"/>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0">
    <w:name w:val="panel20"/>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0">
    <w:name w:val="panel-heading20"/>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0">
    <w:name w:val="panel-body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0">
    <w:name w:val="list_container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0">
    <w:name w:val="list_item20"/>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19">
    <w:name w:val="navbar1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0">
    <w:name w:val="inner_cell10"/>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0">
    <w:name w:val="cm-keyword10"/>
    <w:rsid w:val="00664229"/>
    <w:rPr>
      <w:b/>
      <w:bCs/>
      <w:color w:val="008000"/>
    </w:rPr>
  </w:style>
  <w:style w:type="character" w:customStyle="1" w:styleId="cm-atom10">
    <w:name w:val="cm-atom10"/>
    <w:rsid w:val="00664229"/>
    <w:rPr>
      <w:color w:val="8888FF"/>
    </w:rPr>
  </w:style>
  <w:style w:type="character" w:customStyle="1" w:styleId="cm-number10">
    <w:name w:val="cm-number10"/>
    <w:rsid w:val="00664229"/>
    <w:rPr>
      <w:color w:val="008800"/>
    </w:rPr>
  </w:style>
  <w:style w:type="character" w:customStyle="1" w:styleId="cm-def10">
    <w:name w:val="cm-def10"/>
    <w:rsid w:val="00664229"/>
    <w:rPr>
      <w:color w:val="0000FF"/>
    </w:rPr>
  </w:style>
  <w:style w:type="character" w:customStyle="1" w:styleId="cm-variable10">
    <w:name w:val="cm-variable10"/>
    <w:rsid w:val="00664229"/>
    <w:rPr>
      <w:color w:val="000000"/>
    </w:rPr>
  </w:style>
  <w:style w:type="character" w:customStyle="1" w:styleId="cm-operator10">
    <w:name w:val="cm-operator10"/>
    <w:rsid w:val="00664229"/>
    <w:rPr>
      <w:b/>
      <w:bCs/>
      <w:color w:val="AA22FF"/>
    </w:rPr>
  </w:style>
  <w:style w:type="character" w:customStyle="1" w:styleId="cm-variable-210">
    <w:name w:val="cm-variable-210"/>
    <w:rsid w:val="00664229"/>
    <w:rPr>
      <w:color w:val="1A1A1A"/>
    </w:rPr>
  </w:style>
  <w:style w:type="character" w:customStyle="1" w:styleId="cm-variable-310">
    <w:name w:val="cm-variable-310"/>
    <w:rsid w:val="00664229"/>
    <w:rPr>
      <w:color w:val="333333"/>
    </w:rPr>
  </w:style>
  <w:style w:type="character" w:customStyle="1" w:styleId="cm-comment10">
    <w:name w:val="cm-comment10"/>
    <w:rsid w:val="00664229"/>
    <w:rPr>
      <w:i/>
      <w:iCs/>
      <w:color w:val="408080"/>
    </w:rPr>
  </w:style>
  <w:style w:type="character" w:customStyle="1" w:styleId="cm-string10">
    <w:name w:val="cm-string10"/>
    <w:rsid w:val="00664229"/>
    <w:rPr>
      <w:color w:val="BA2121"/>
    </w:rPr>
  </w:style>
  <w:style w:type="character" w:customStyle="1" w:styleId="cm-string-210">
    <w:name w:val="cm-string-210"/>
    <w:rsid w:val="00664229"/>
    <w:rPr>
      <w:color w:val="FF5500"/>
    </w:rPr>
  </w:style>
  <w:style w:type="character" w:customStyle="1" w:styleId="cm-meta10">
    <w:name w:val="cm-meta10"/>
    <w:rsid w:val="00664229"/>
    <w:rPr>
      <w:color w:val="AA22FF"/>
    </w:rPr>
  </w:style>
  <w:style w:type="character" w:customStyle="1" w:styleId="cm-qualifier10">
    <w:name w:val="cm-qualifier10"/>
    <w:rsid w:val="00664229"/>
    <w:rPr>
      <w:color w:val="555555"/>
    </w:rPr>
  </w:style>
  <w:style w:type="character" w:customStyle="1" w:styleId="cm-builtin10">
    <w:name w:val="cm-builtin10"/>
    <w:rsid w:val="00664229"/>
    <w:rPr>
      <w:color w:val="008000"/>
    </w:rPr>
  </w:style>
  <w:style w:type="character" w:customStyle="1" w:styleId="cm-bracket10">
    <w:name w:val="cm-bracket10"/>
    <w:rsid w:val="00664229"/>
    <w:rPr>
      <w:color w:val="999977"/>
    </w:rPr>
  </w:style>
  <w:style w:type="character" w:customStyle="1" w:styleId="cm-tag10">
    <w:name w:val="cm-tag10"/>
    <w:rsid w:val="00664229"/>
    <w:rPr>
      <w:color w:val="117700"/>
    </w:rPr>
  </w:style>
  <w:style w:type="character" w:customStyle="1" w:styleId="cm-attribute10">
    <w:name w:val="cm-attribute10"/>
    <w:rsid w:val="00664229"/>
    <w:rPr>
      <w:color w:val="0000CC"/>
    </w:rPr>
  </w:style>
  <w:style w:type="character" w:customStyle="1" w:styleId="cm-header10">
    <w:name w:val="cm-header10"/>
    <w:rsid w:val="00664229"/>
    <w:rPr>
      <w:color w:val="0000FF"/>
    </w:rPr>
  </w:style>
  <w:style w:type="character" w:customStyle="1" w:styleId="cm-quote10">
    <w:name w:val="cm-quote10"/>
    <w:rsid w:val="00664229"/>
    <w:rPr>
      <w:color w:val="009900"/>
    </w:rPr>
  </w:style>
  <w:style w:type="character" w:customStyle="1" w:styleId="cm-link10">
    <w:name w:val="cm-link10"/>
    <w:rsid w:val="00664229"/>
    <w:rPr>
      <w:color w:val="0000CC"/>
    </w:rPr>
  </w:style>
  <w:style w:type="character" w:customStyle="1" w:styleId="cm-error10">
    <w:name w:val="cm-error10"/>
    <w:rsid w:val="00664229"/>
    <w:rPr>
      <w:color w:val="FF0000"/>
    </w:rPr>
  </w:style>
  <w:style w:type="character" w:customStyle="1" w:styleId="cm-tab10">
    <w:name w:val="cm-tab10"/>
    <w:rsid w:val="00664229"/>
  </w:style>
  <w:style w:type="paragraph" w:customStyle="1" w:styleId="mathjaxdisplay10">
    <w:name w:val="mathjax_display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0">
    <w:name w:val="current_kernel_logo10"/>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0">
    <w:name w:val="navbar2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0">
    <w:name w:val="navbar-toggle3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0">
    <w:name w:val="navbar-collapse3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0">
    <w:name w:val="kernel_indicator_name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70">
    <w:name w:val="badge70"/>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0">
    <w:name w:val="ui-resizable-handle10"/>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19">
    <w:name w:val="filename19"/>
    <w:rsid w:val="00664229"/>
    <w:rPr>
      <w:sz w:val="35"/>
      <w:szCs w:val="35"/>
      <w:bdr w:val="none" w:sz="0" w:space="0" w:color="auto" w:frame="1"/>
    </w:rPr>
  </w:style>
  <w:style w:type="character" w:customStyle="1" w:styleId="filename20">
    <w:name w:val="filename20"/>
    <w:rsid w:val="00664229"/>
    <w:rPr>
      <w:sz w:val="35"/>
      <w:szCs w:val="35"/>
      <w:bdr w:val="none" w:sz="0" w:space="0" w:color="auto" w:frame="1"/>
      <w:shd w:val="clear" w:color="auto" w:fill="E6E6E6"/>
    </w:rPr>
  </w:style>
  <w:style w:type="paragraph" w:customStyle="1" w:styleId="btn20">
    <w:name w:val="btn20"/>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0">
    <w:name w:val="btn-group10"/>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0">
    <w:name w:val="navbar-text30"/>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0">
    <w:name w:val="modal-body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19">
    <w:name w:val="match1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19">
    <w:name w:val="insert19"/>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0">
    <w:name w:val="match20"/>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0">
    <w:name w:val="insert20"/>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0">
    <w:name w:val="terminal10"/>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0">
    <w:name w:val="xterm-rows1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0">
    <w:name w:val="terminal-cursor10"/>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0">
    <w:name w:val="hll10"/>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0">
    <w:name w:val="c2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0">
    <w:name w:val="err10"/>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3">
    <w:name w:val="k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19">
    <w:name w:val="o19"/>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0">
    <w:name w:val="ch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0">
    <w:name w:val="cm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0">
    <w:name w:val="cp10"/>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0">
    <w:name w:val="cpf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0">
    <w:name w:val="c1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0">
    <w:name w:val="cs10"/>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0">
    <w:name w:val="gd10"/>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0">
    <w:name w:val="ge10"/>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0">
    <w:name w:val="gr10"/>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0">
    <w:name w:val="gh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0">
    <w:name w:val="gi10"/>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0">
    <w:name w:val="go10"/>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0">
    <w:name w:val="gp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0">
    <w:name w:val="gs10"/>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0">
    <w:name w:val="gu10"/>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0">
    <w:name w:val="gt10"/>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0">
    <w:name w:val="kc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0">
    <w:name w:val="kd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1">
    <w:name w:val="kn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0">
    <w:name w:val="kp10"/>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0">
    <w:name w:val="kr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0">
    <w:name w:val="kt10"/>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0">
    <w:name w:val="m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0">
    <w:name w:val="s3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0">
    <w:name w:val="na10"/>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4">
    <w:name w:val="nb1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1">
    <w:name w:val="nc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0">
    <w:name w:val="no10"/>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0">
    <w:name w:val="nd10"/>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0">
    <w:name w:val="ni10"/>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0">
    <w:name w:val="ne10"/>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2">
    <w:name w:val="nf12"/>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0">
    <w:name w:val="nl10"/>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1">
    <w:name w:val="nn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00">
    <w:name w:val="nt10"/>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0">
    <w:name w:val="nv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2">
    <w:name w:val="ow12"/>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0">
    <w:name w:val="w10"/>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0">
    <w:name w:val="mb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0">
    <w:name w:val="mf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0">
    <w:name w:val="mh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0">
    <w:name w:val="mo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0">
    <w:name w:val="sa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0">
    <w:name w:val="sb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0">
    <w:name w:val="sc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0">
    <w:name w:val="dl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1">
    <w:name w:val="sd11"/>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3">
    <w:name w:val="s2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1">
    <w:name w:val="se11"/>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0">
    <w:name w:val="sh1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2">
    <w:name w:val="si12"/>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0">
    <w:name w:val="sx10"/>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0">
    <w:name w:val="sr10"/>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19">
    <w:name w:val="s119"/>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0">
    <w:name w:val="ss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1">
    <w:name w:val="bp1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0">
    <w:name w:val="fm10"/>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0">
    <w:name w:val="vc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0">
    <w:name w:val="vg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0">
    <w:name w:val="vi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0">
    <w:name w:val="vm10"/>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0">
    <w:name w:val="il10"/>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0">
    <w:name w:val="mathjax_hover_arrow10"/>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0">
    <w:name w:val="mathjax_menuarrow10"/>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0">
    <w:name w:val="noerror10"/>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paragraph" w:customStyle="1" w:styleId="small121">
    <w:name w:val="small1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2">
    <w:name w:val="small12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3">
    <w:name w:val="small12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4">
    <w:name w:val="small12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5">
    <w:name w:val="small1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6">
    <w:name w:val="small12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27">
    <w:name w:val="small12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8">
    <w:name w:val="small12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29">
    <w:name w:val="small12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0">
    <w:name w:val="small13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1">
    <w:name w:val="small13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2">
    <w:name w:val="small13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1">
    <w:name w:val="table11"/>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71">
    <w:name w:val="form-control7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1">
    <w:name w:val="form-control-static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72">
    <w:name w:val="form-control7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2">
    <w:name w:val="form-control-static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73">
    <w:name w:val="form-control7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74">
    <w:name w:val="form-control74"/>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1">
    <w:name w:val="input-group-addon31"/>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31">
    <w:name w:val="form-control-feedback31"/>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75">
    <w:name w:val="form-control75"/>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2">
    <w:name w:val="input-group-addon32"/>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32">
    <w:name w:val="form-control-feedback32"/>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76">
    <w:name w:val="form-control76"/>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3">
    <w:name w:val="input-group-addon33"/>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3">
    <w:name w:val="form-control-feedback33"/>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1">
    <w:name w:val="radio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1">
    <w:name w:val="checkbox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1">
    <w:name w:val="radio-inline1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1">
    <w:name w:val="checkbox-inline11"/>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1">
    <w:name w:val="form-group11"/>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71">
    <w:name w:val="badge7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72">
    <w:name w:val="badge7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73">
    <w:name w:val="badge7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74">
    <w:name w:val="badge7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75">
    <w:name w:val="badge7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76">
    <w:name w:val="badge7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1">
    <w:name w:val="divider1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51">
    <w:name w:val="caret5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2">
    <w:name w:val="caret5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31">
    <w:name w:val="dropdown-menu3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32">
    <w:name w:val="dropdown-menu3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53">
    <w:name w:val="caret5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54">
    <w:name w:val="caret5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5">
    <w:name w:val="caret5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77">
    <w:name w:val="form-control7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1">
    <w:name w:val="nav-divider11"/>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3">
    <w:name w:val="dropdown-menu33"/>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31">
    <w:name w:val="icon-bar3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1">
    <w:name w:val="navbar-brand21"/>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31">
    <w:name w:val="navbar-text31"/>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31">
    <w:name w:val="navbar-toggle3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2">
    <w:name w:val="icon-bar32"/>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1">
    <w:name w:val="navbar-collapse3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1">
    <w:name w:val="navbar-form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1">
    <w:name w:val="navbar-link4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42">
    <w:name w:val="navbar-link42"/>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1">
    <w:name w:val="btn-link2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2">
    <w:name w:val="navbar-brand22"/>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32">
    <w:name w:val="navbar-text32"/>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32">
    <w:name w:val="navbar-toggle3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3">
    <w:name w:val="icon-bar3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2">
    <w:name w:val="navbar-collapse3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2">
    <w:name w:val="navbar-form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3">
    <w:name w:val="navbar-link43"/>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4">
    <w:name w:val="navbar-link44"/>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2">
    <w:name w:val="btn-link22"/>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1">
    <w:name w:val="jumbotron21"/>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2">
    <w:name w:val="jumbotron22"/>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1">
    <w:name w:val="caption11"/>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51">
    <w:name w:val="alert-link5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52">
    <w:name w:val="alert-link5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53">
    <w:name w:val="alert-link5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54">
    <w:name w:val="alert-link5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55">
    <w:name w:val="alert-link5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1">
    <w:name w:val="panel2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1">
    <w:name w:val="panel-heading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1">
    <w:name w:val="panel-footer11"/>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1">
    <w:name w:val="close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1">
    <w:name w:val="icon-prev11"/>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1">
    <w:name w:val="icon-next11"/>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1">
    <w:name w:val="glyphicon-chevron-left11"/>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1">
    <w:name w:val="glyphicon-chevron-right11"/>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1">
    <w:name w:val="active1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1">
    <w:name w:val="btn21"/>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1">
    <w:name w:val="ui-button-text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1">
    <w:name w:val="btn-upload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1">
    <w:name w:val="tree-buttons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1">
    <w:name w:val="list_item21"/>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1">
    <w:name w:val="running-indicator11"/>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1">
    <w:name w:val="kernel-name11"/>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1">
    <w:name w:val="row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1">
    <w:name w:val="pull-right11"/>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2">
    <w:name w:val="panel22"/>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2">
    <w:name w:val="panel-heading22"/>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1">
    <w:name w:val="panel-body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1">
    <w:name w:val="list_container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2">
    <w:name w:val="list_item22"/>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21">
    <w:name w:val="navbar2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1">
    <w:name w:val="inner_cell11"/>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1">
    <w:name w:val="cm-keyword11"/>
    <w:rsid w:val="00664229"/>
    <w:rPr>
      <w:b/>
      <w:bCs/>
      <w:color w:val="008000"/>
    </w:rPr>
  </w:style>
  <w:style w:type="character" w:customStyle="1" w:styleId="cm-atom11">
    <w:name w:val="cm-atom11"/>
    <w:rsid w:val="00664229"/>
    <w:rPr>
      <w:color w:val="8888FF"/>
    </w:rPr>
  </w:style>
  <w:style w:type="character" w:customStyle="1" w:styleId="cm-number11">
    <w:name w:val="cm-number11"/>
    <w:rsid w:val="00664229"/>
    <w:rPr>
      <w:color w:val="008800"/>
    </w:rPr>
  </w:style>
  <w:style w:type="character" w:customStyle="1" w:styleId="cm-def11">
    <w:name w:val="cm-def11"/>
    <w:rsid w:val="00664229"/>
    <w:rPr>
      <w:color w:val="0000FF"/>
    </w:rPr>
  </w:style>
  <w:style w:type="character" w:customStyle="1" w:styleId="cm-variable11">
    <w:name w:val="cm-variable11"/>
    <w:rsid w:val="00664229"/>
    <w:rPr>
      <w:color w:val="000000"/>
    </w:rPr>
  </w:style>
  <w:style w:type="character" w:customStyle="1" w:styleId="cm-operator11">
    <w:name w:val="cm-operator11"/>
    <w:rsid w:val="00664229"/>
    <w:rPr>
      <w:b/>
      <w:bCs/>
      <w:color w:val="AA22FF"/>
    </w:rPr>
  </w:style>
  <w:style w:type="character" w:customStyle="1" w:styleId="cm-variable-211">
    <w:name w:val="cm-variable-211"/>
    <w:rsid w:val="00664229"/>
    <w:rPr>
      <w:color w:val="1A1A1A"/>
    </w:rPr>
  </w:style>
  <w:style w:type="character" w:customStyle="1" w:styleId="cm-variable-311">
    <w:name w:val="cm-variable-311"/>
    <w:rsid w:val="00664229"/>
    <w:rPr>
      <w:color w:val="333333"/>
    </w:rPr>
  </w:style>
  <w:style w:type="character" w:customStyle="1" w:styleId="cm-comment11">
    <w:name w:val="cm-comment11"/>
    <w:rsid w:val="00664229"/>
    <w:rPr>
      <w:i/>
      <w:iCs/>
      <w:color w:val="408080"/>
    </w:rPr>
  </w:style>
  <w:style w:type="character" w:customStyle="1" w:styleId="cm-string11">
    <w:name w:val="cm-string11"/>
    <w:rsid w:val="00664229"/>
    <w:rPr>
      <w:color w:val="BA2121"/>
    </w:rPr>
  </w:style>
  <w:style w:type="character" w:customStyle="1" w:styleId="cm-string-211">
    <w:name w:val="cm-string-211"/>
    <w:rsid w:val="00664229"/>
    <w:rPr>
      <w:color w:val="FF5500"/>
    </w:rPr>
  </w:style>
  <w:style w:type="character" w:customStyle="1" w:styleId="cm-meta11">
    <w:name w:val="cm-meta11"/>
    <w:rsid w:val="00664229"/>
    <w:rPr>
      <w:color w:val="AA22FF"/>
    </w:rPr>
  </w:style>
  <w:style w:type="character" w:customStyle="1" w:styleId="cm-qualifier11">
    <w:name w:val="cm-qualifier11"/>
    <w:rsid w:val="00664229"/>
    <w:rPr>
      <w:color w:val="555555"/>
    </w:rPr>
  </w:style>
  <w:style w:type="character" w:customStyle="1" w:styleId="cm-builtin11">
    <w:name w:val="cm-builtin11"/>
    <w:rsid w:val="00664229"/>
    <w:rPr>
      <w:color w:val="008000"/>
    </w:rPr>
  </w:style>
  <w:style w:type="character" w:customStyle="1" w:styleId="cm-bracket11">
    <w:name w:val="cm-bracket11"/>
    <w:rsid w:val="00664229"/>
    <w:rPr>
      <w:color w:val="999977"/>
    </w:rPr>
  </w:style>
  <w:style w:type="character" w:customStyle="1" w:styleId="cm-tag11">
    <w:name w:val="cm-tag11"/>
    <w:rsid w:val="00664229"/>
    <w:rPr>
      <w:color w:val="117700"/>
    </w:rPr>
  </w:style>
  <w:style w:type="character" w:customStyle="1" w:styleId="cm-attribute11">
    <w:name w:val="cm-attribute11"/>
    <w:rsid w:val="00664229"/>
    <w:rPr>
      <w:color w:val="0000CC"/>
    </w:rPr>
  </w:style>
  <w:style w:type="character" w:customStyle="1" w:styleId="cm-header11">
    <w:name w:val="cm-header11"/>
    <w:rsid w:val="00664229"/>
    <w:rPr>
      <w:color w:val="0000FF"/>
    </w:rPr>
  </w:style>
  <w:style w:type="character" w:customStyle="1" w:styleId="cm-quote11">
    <w:name w:val="cm-quote11"/>
    <w:rsid w:val="00664229"/>
    <w:rPr>
      <w:color w:val="009900"/>
    </w:rPr>
  </w:style>
  <w:style w:type="character" w:customStyle="1" w:styleId="cm-link11">
    <w:name w:val="cm-link11"/>
    <w:rsid w:val="00664229"/>
    <w:rPr>
      <w:color w:val="0000CC"/>
    </w:rPr>
  </w:style>
  <w:style w:type="character" w:customStyle="1" w:styleId="cm-error11">
    <w:name w:val="cm-error11"/>
    <w:rsid w:val="00664229"/>
    <w:rPr>
      <w:color w:val="FF0000"/>
    </w:rPr>
  </w:style>
  <w:style w:type="character" w:customStyle="1" w:styleId="cm-tab11">
    <w:name w:val="cm-tab11"/>
    <w:rsid w:val="00664229"/>
  </w:style>
  <w:style w:type="paragraph" w:customStyle="1" w:styleId="mathjaxdisplay11">
    <w:name w:val="mathjax_display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1">
    <w:name w:val="current_kernel_logo11"/>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2">
    <w:name w:val="navbar2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3">
    <w:name w:val="navbar-toggle3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3">
    <w:name w:val="navbar-collapse3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1">
    <w:name w:val="kernel_indicator_name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77">
    <w:name w:val="badge77"/>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1">
    <w:name w:val="ui-resizable-handle11"/>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21">
    <w:name w:val="filename21"/>
    <w:rsid w:val="00664229"/>
    <w:rPr>
      <w:sz w:val="35"/>
      <w:szCs w:val="35"/>
      <w:bdr w:val="none" w:sz="0" w:space="0" w:color="auto" w:frame="1"/>
    </w:rPr>
  </w:style>
  <w:style w:type="character" w:customStyle="1" w:styleId="filename22">
    <w:name w:val="filename22"/>
    <w:rsid w:val="00664229"/>
    <w:rPr>
      <w:sz w:val="35"/>
      <w:szCs w:val="35"/>
      <w:bdr w:val="none" w:sz="0" w:space="0" w:color="auto" w:frame="1"/>
      <w:shd w:val="clear" w:color="auto" w:fill="E6E6E6"/>
    </w:rPr>
  </w:style>
  <w:style w:type="paragraph" w:customStyle="1" w:styleId="btn22">
    <w:name w:val="btn22"/>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1">
    <w:name w:val="btn-group11"/>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3">
    <w:name w:val="navbar-text33"/>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1">
    <w:name w:val="modal-body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1">
    <w:name w:val="match2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1">
    <w:name w:val="insert21"/>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2">
    <w:name w:val="match22"/>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2">
    <w:name w:val="insert22"/>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1">
    <w:name w:val="terminal11"/>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1">
    <w:name w:val="xterm-rows1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1">
    <w:name w:val="terminal-cursor11"/>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1">
    <w:name w:val="hll11"/>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1">
    <w:name w:val="c2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1">
    <w:name w:val="err11"/>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4">
    <w:name w:val="k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ch11">
    <w:name w:val="ch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1">
    <w:name w:val="cm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1">
    <w:name w:val="cp11"/>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1">
    <w:name w:val="cpf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1">
    <w:name w:val="c1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1">
    <w:name w:val="cs11"/>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1">
    <w:name w:val="gd11"/>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1">
    <w:name w:val="ge11"/>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1">
    <w:name w:val="gr11"/>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1">
    <w:name w:val="gh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1">
    <w:name w:val="gi11"/>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1">
    <w:name w:val="go11"/>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1">
    <w:name w:val="gp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1">
    <w:name w:val="gs1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1">
    <w:name w:val="gu11"/>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1">
    <w:name w:val="gt11"/>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1">
    <w:name w:val="kc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1">
    <w:name w:val="kd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2">
    <w:name w:val="kn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1">
    <w:name w:val="kp1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1">
    <w:name w:val="kr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1">
    <w:name w:val="kt11"/>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1">
    <w:name w:val="m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1">
    <w:name w:val="s3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1">
    <w:name w:val="na11"/>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5">
    <w:name w:val="nb15"/>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2">
    <w:name w:val="nc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1">
    <w:name w:val="no11"/>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1">
    <w:name w:val="nd11"/>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1">
    <w:name w:val="ni11"/>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1">
    <w:name w:val="ne11"/>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3">
    <w:name w:val="nf1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1">
    <w:name w:val="nl11"/>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2">
    <w:name w:val="nn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10">
    <w:name w:val="nt11"/>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1">
    <w:name w:val="nv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3">
    <w:name w:val="ow13"/>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1">
    <w:name w:val="w11"/>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1">
    <w:name w:val="mb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1">
    <w:name w:val="mf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1">
    <w:name w:val="mh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5">
    <w:name w:val="mi15"/>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1">
    <w:name w:val="mo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1">
    <w:name w:val="sa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1">
    <w:name w:val="sb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1">
    <w:name w:val="sc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1">
    <w:name w:val="dl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2">
    <w:name w:val="sd12"/>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4">
    <w:name w:val="s214"/>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2">
    <w:name w:val="se12"/>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1">
    <w:name w:val="sh1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3">
    <w:name w:val="si1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1">
    <w:name w:val="sx11"/>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1">
    <w:name w:val="sr11"/>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20">
    <w:name w:val="s120"/>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1">
    <w:name w:val="ss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2">
    <w:name w:val="bp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1">
    <w:name w:val="fm11"/>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1">
    <w:name w:val="vc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1">
    <w:name w:val="vg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1">
    <w:name w:val="vi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1">
    <w:name w:val="vm11"/>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1">
    <w:name w:val="il1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1">
    <w:name w:val="mathjax_hover_arrow11"/>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1">
    <w:name w:val="mathjax_menuarrow11"/>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1">
    <w:name w:val="noerror11"/>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paragraph" w:customStyle="1" w:styleId="small133">
    <w:name w:val="small13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4">
    <w:name w:val="small13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5">
    <w:name w:val="small13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36">
    <w:name w:val="small13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7">
    <w:name w:val="small13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8">
    <w:name w:val="small13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39">
    <w:name w:val="small13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0">
    <w:name w:val="small14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1">
    <w:name w:val="small14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2">
    <w:name w:val="small14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43">
    <w:name w:val="small14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44">
    <w:name w:val="small14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2">
    <w:name w:val="table12"/>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78">
    <w:name w:val="form-control7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3">
    <w:name w:val="form-control-static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79">
    <w:name w:val="form-control79"/>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4">
    <w:name w:val="form-control-static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80">
    <w:name w:val="form-control80"/>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81">
    <w:name w:val="form-control81"/>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4">
    <w:name w:val="input-group-addon34"/>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34">
    <w:name w:val="form-control-feedback34"/>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82">
    <w:name w:val="form-control82"/>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5">
    <w:name w:val="input-group-addon35"/>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35">
    <w:name w:val="form-control-feedback35"/>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83">
    <w:name w:val="form-control83"/>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6">
    <w:name w:val="input-group-addon36"/>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6">
    <w:name w:val="form-control-feedback36"/>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2">
    <w:name w:val="radio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2">
    <w:name w:val="checkbox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2">
    <w:name w:val="radio-inline1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2">
    <w:name w:val="checkbox-inline12"/>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2">
    <w:name w:val="form-group12"/>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78">
    <w:name w:val="badge78"/>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79">
    <w:name w:val="badge7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80">
    <w:name w:val="badge8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81">
    <w:name w:val="badge81"/>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82">
    <w:name w:val="badge82"/>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83">
    <w:name w:val="badge8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2">
    <w:name w:val="divider1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56">
    <w:name w:val="caret5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57">
    <w:name w:val="caret5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34">
    <w:name w:val="dropdown-menu34"/>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35">
    <w:name w:val="dropdown-menu35"/>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58">
    <w:name w:val="caret5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59">
    <w:name w:val="caret5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0">
    <w:name w:val="caret6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84">
    <w:name w:val="form-control8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2">
    <w:name w:val="nav-divider12"/>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6">
    <w:name w:val="dropdown-menu36"/>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34">
    <w:name w:val="icon-bar3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3">
    <w:name w:val="navbar-brand23"/>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34">
    <w:name w:val="navbar-text34"/>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34">
    <w:name w:val="navbar-toggle3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5">
    <w:name w:val="icon-bar35"/>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4">
    <w:name w:val="navbar-collapse3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3">
    <w:name w:val="navbar-form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5">
    <w:name w:val="navbar-link4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46">
    <w:name w:val="navbar-link46"/>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3">
    <w:name w:val="btn-link2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4">
    <w:name w:val="navbar-brand24"/>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35">
    <w:name w:val="navbar-text35"/>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35">
    <w:name w:val="navbar-toggle3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6">
    <w:name w:val="icon-bar36"/>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5">
    <w:name w:val="navbar-collapse3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4">
    <w:name w:val="navbar-form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7">
    <w:name w:val="navbar-link47"/>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48">
    <w:name w:val="navbar-link48"/>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4">
    <w:name w:val="btn-link24"/>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3">
    <w:name w:val="jumbotron23"/>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4">
    <w:name w:val="jumbotron24"/>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2">
    <w:name w:val="caption12"/>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56">
    <w:name w:val="alert-link5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57">
    <w:name w:val="alert-link5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58">
    <w:name w:val="alert-link5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59">
    <w:name w:val="alert-link5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60">
    <w:name w:val="alert-link6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3">
    <w:name w:val="panel2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3">
    <w:name w:val="panel-heading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2">
    <w:name w:val="panel-footer12"/>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2">
    <w:name w:val="close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2">
    <w:name w:val="icon-prev12"/>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2">
    <w:name w:val="icon-next12"/>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2">
    <w:name w:val="glyphicon-chevron-left12"/>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2">
    <w:name w:val="glyphicon-chevron-right12"/>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2">
    <w:name w:val="active1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3">
    <w:name w:val="btn23"/>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2">
    <w:name w:val="ui-button-text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2">
    <w:name w:val="btn-upload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2">
    <w:name w:val="tree-buttons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3">
    <w:name w:val="list_item23"/>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2">
    <w:name w:val="running-indicator12"/>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2">
    <w:name w:val="kernel-name12"/>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2">
    <w:name w:val="row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2">
    <w:name w:val="pull-right12"/>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4">
    <w:name w:val="panel24"/>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4">
    <w:name w:val="panel-heading24"/>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2">
    <w:name w:val="panel-body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2">
    <w:name w:val="list_container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4">
    <w:name w:val="list_item24"/>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23">
    <w:name w:val="navbar2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2">
    <w:name w:val="inner_cell12"/>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2">
    <w:name w:val="cm-keyword12"/>
    <w:rsid w:val="00664229"/>
    <w:rPr>
      <w:b/>
      <w:bCs/>
      <w:color w:val="008000"/>
    </w:rPr>
  </w:style>
  <w:style w:type="character" w:customStyle="1" w:styleId="cm-atom12">
    <w:name w:val="cm-atom12"/>
    <w:rsid w:val="00664229"/>
    <w:rPr>
      <w:color w:val="8888FF"/>
    </w:rPr>
  </w:style>
  <w:style w:type="character" w:customStyle="1" w:styleId="cm-number12">
    <w:name w:val="cm-number12"/>
    <w:rsid w:val="00664229"/>
    <w:rPr>
      <w:color w:val="008800"/>
    </w:rPr>
  </w:style>
  <w:style w:type="character" w:customStyle="1" w:styleId="cm-def12">
    <w:name w:val="cm-def12"/>
    <w:rsid w:val="00664229"/>
    <w:rPr>
      <w:color w:val="0000FF"/>
    </w:rPr>
  </w:style>
  <w:style w:type="character" w:customStyle="1" w:styleId="cm-variable12">
    <w:name w:val="cm-variable12"/>
    <w:rsid w:val="00664229"/>
    <w:rPr>
      <w:color w:val="000000"/>
    </w:rPr>
  </w:style>
  <w:style w:type="character" w:customStyle="1" w:styleId="cm-operator12">
    <w:name w:val="cm-operator12"/>
    <w:rsid w:val="00664229"/>
    <w:rPr>
      <w:b/>
      <w:bCs/>
      <w:color w:val="AA22FF"/>
    </w:rPr>
  </w:style>
  <w:style w:type="character" w:customStyle="1" w:styleId="cm-variable-212">
    <w:name w:val="cm-variable-212"/>
    <w:rsid w:val="00664229"/>
    <w:rPr>
      <w:color w:val="1A1A1A"/>
    </w:rPr>
  </w:style>
  <w:style w:type="character" w:customStyle="1" w:styleId="cm-variable-312">
    <w:name w:val="cm-variable-312"/>
    <w:rsid w:val="00664229"/>
    <w:rPr>
      <w:color w:val="333333"/>
    </w:rPr>
  </w:style>
  <w:style w:type="character" w:customStyle="1" w:styleId="cm-comment12">
    <w:name w:val="cm-comment12"/>
    <w:rsid w:val="00664229"/>
    <w:rPr>
      <w:i/>
      <w:iCs/>
      <w:color w:val="408080"/>
    </w:rPr>
  </w:style>
  <w:style w:type="character" w:customStyle="1" w:styleId="cm-string12">
    <w:name w:val="cm-string12"/>
    <w:rsid w:val="00664229"/>
    <w:rPr>
      <w:color w:val="BA2121"/>
    </w:rPr>
  </w:style>
  <w:style w:type="character" w:customStyle="1" w:styleId="cm-string-212">
    <w:name w:val="cm-string-212"/>
    <w:rsid w:val="00664229"/>
    <w:rPr>
      <w:color w:val="FF5500"/>
    </w:rPr>
  </w:style>
  <w:style w:type="character" w:customStyle="1" w:styleId="cm-meta12">
    <w:name w:val="cm-meta12"/>
    <w:rsid w:val="00664229"/>
    <w:rPr>
      <w:color w:val="AA22FF"/>
    </w:rPr>
  </w:style>
  <w:style w:type="character" w:customStyle="1" w:styleId="cm-qualifier12">
    <w:name w:val="cm-qualifier12"/>
    <w:rsid w:val="00664229"/>
    <w:rPr>
      <w:color w:val="555555"/>
    </w:rPr>
  </w:style>
  <w:style w:type="character" w:customStyle="1" w:styleId="cm-builtin12">
    <w:name w:val="cm-builtin12"/>
    <w:rsid w:val="00664229"/>
    <w:rPr>
      <w:color w:val="008000"/>
    </w:rPr>
  </w:style>
  <w:style w:type="character" w:customStyle="1" w:styleId="cm-bracket12">
    <w:name w:val="cm-bracket12"/>
    <w:rsid w:val="00664229"/>
    <w:rPr>
      <w:color w:val="999977"/>
    </w:rPr>
  </w:style>
  <w:style w:type="character" w:customStyle="1" w:styleId="cm-tag12">
    <w:name w:val="cm-tag12"/>
    <w:rsid w:val="00664229"/>
    <w:rPr>
      <w:color w:val="117700"/>
    </w:rPr>
  </w:style>
  <w:style w:type="character" w:customStyle="1" w:styleId="cm-attribute12">
    <w:name w:val="cm-attribute12"/>
    <w:rsid w:val="00664229"/>
    <w:rPr>
      <w:color w:val="0000CC"/>
    </w:rPr>
  </w:style>
  <w:style w:type="character" w:customStyle="1" w:styleId="cm-header12">
    <w:name w:val="cm-header12"/>
    <w:rsid w:val="00664229"/>
    <w:rPr>
      <w:color w:val="0000FF"/>
    </w:rPr>
  </w:style>
  <w:style w:type="character" w:customStyle="1" w:styleId="cm-quote12">
    <w:name w:val="cm-quote12"/>
    <w:rsid w:val="00664229"/>
    <w:rPr>
      <w:color w:val="009900"/>
    </w:rPr>
  </w:style>
  <w:style w:type="character" w:customStyle="1" w:styleId="cm-link12">
    <w:name w:val="cm-link12"/>
    <w:rsid w:val="00664229"/>
    <w:rPr>
      <w:color w:val="0000CC"/>
    </w:rPr>
  </w:style>
  <w:style w:type="character" w:customStyle="1" w:styleId="cm-error12">
    <w:name w:val="cm-error12"/>
    <w:rsid w:val="00664229"/>
    <w:rPr>
      <w:color w:val="FF0000"/>
    </w:rPr>
  </w:style>
  <w:style w:type="character" w:customStyle="1" w:styleId="cm-tab12">
    <w:name w:val="cm-tab12"/>
    <w:rsid w:val="00664229"/>
  </w:style>
  <w:style w:type="paragraph" w:customStyle="1" w:styleId="mathjaxdisplay12">
    <w:name w:val="mathjax_display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2">
    <w:name w:val="current_kernel_logo12"/>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4">
    <w:name w:val="navbar2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6">
    <w:name w:val="navbar-toggle3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6">
    <w:name w:val="navbar-collapse3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2">
    <w:name w:val="kernel_indicator_name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84">
    <w:name w:val="badge84"/>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2">
    <w:name w:val="ui-resizable-handle12"/>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23">
    <w:name w:val="filename23"/>
    <w:rsid w:val="00664229"/>
    <w:rPr>
      <w:sz w:val="35"/>
      <w:szCs w:val="35"/>
      <w:bdr w:val="none" w:sz="0" w:space="0" w:color="auto" w:frame="1"/>
    </w:rPr>
  </w:style>
  <w:style w:type="character" w:customStyle="1" w:styleId="filename24">
    <w:name w:val="filename24"/>
    <w:rsid w:val="00664229"/>
    <w:rPr>
      <w:sz w:val="35"/>
      <w:szCs w:val="35"/>
      <w:bdr w:val="none" w:sz="0" w:space="0" w:color="auto" w:frame="1"/>
      <w:shd w:val="clear" w:color="auto" w:fill="E6E6E6"/>
    </w:rPr>
  </w:style>
  <w:style w:type="paragraph" w:customStyle="1" w:styleId="btn24">
    <w:name w:val="btn24"/>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2">
    <w:name w:val="btn-group12"/>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6">
    <w:name w:val="navbar-text36"/>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2">
    <w:name w:val="modal-body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3">
    <w:name w:val="match2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3">
    <w:name w:val="insert23"/>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4">
    <w:name w:val="match24"/>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4">
    <w:name w:val="insert24"/>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2">
    <w:name w:val="terminal12"/>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2">
    <w:name w:val="xterm-rows12"/>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2">
    <w:name w:val="terminal-cursor1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2">
    <w:name w:val="hll12"/>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2">
    <w:name w:val="c2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2">
    <w:name w:val="err12"/>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5">
    <w:name w:val="k15"/>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21">
    <w:name w:val="o21"/>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2">
    <w:name w:val="ch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2">
    <w:name w:val="cm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2">
    <w:name w:val="cp12"/>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2">
    <w:name w:val="cpf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2">
    <w:name w:val="c1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2">
    <w:name w:val="cs12"/>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2">
    <w:name w:val="gd12"/>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2">
    <w:name w:val="ge12"/>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2">
    <w:name w:val="gr12"/>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2">
    <w:name w:val="gh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2">
    <w:name w:val="gi12"/>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2">
    <w:name w:val="go12"/>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2">
    <w:name w:val="gp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2">
    <w:name w:val="gs12"/>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2">
    <w:name w:val="gu12"/>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2">
    <w:name w:val="gt12"/>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2">
    <w:name w:val="kc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2">
    <w:name w:val="kd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3">
    <w:name w:val="kn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2">
    <w:name w:val="kp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2">
    <w:name w:val="kr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2">
    <w:name w:val="kt12"/>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2">
    <w:name w:val="m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2">
    <w:name w:val="s3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2">
    <w:name w:val="na12"/>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6">
    <w:name w:val="nb16"/>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3">
    <w:name w:val="nc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2">
    <w:name w:val="no12"/>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2">
    <w:name w:val="nd12"/>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2">
    <w:name w:val="ni12"/>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2">
    <w:name w:val="ne12"/>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4">
    <w:name w:val="nf14"/>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2">
    <w:name w:val="nl12"/>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3">
    <w:name w:val="nn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2">
    <w:name w:val="nt12"/>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2">
    <w:name w:val="nv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4">
    <w:name w:val="ow14"/>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2">
    <w:name w:val="w12"/>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2">
    <w:name w:val="mb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2">
    <w:name w:val="mf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2">
    <w:name w:val="mh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2">
    <w:name w:val="mo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2">
    <w:name w:val="sa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2">
    <w:name w:val="sb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2">
    <w:name w:val="sc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2">
    <w:name w:val="dl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3">
    <w:name w:val="sd13"/>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5">
    <w:name w:val="s215"/>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3">
    <w:name w:val="se13"/>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2">
    <w:name w:val="sh12"/>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4">
    <w:name w:val="si1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2">
    <w:name w:val="sx12"/>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2">
    <w:name w:val="sr12"/>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21">
    <w:name w:val="s121"/>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2">
    <w:name w:val="ss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3">
    <w:name w:val="bp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2">
    <w:name w:val="fm12"/>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2">
    <w:name w:val="vc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2">
    <w:name w:val="vg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2">
    <w:name w:val="vi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2">
    <w:name w:val="vm12"/>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2">
    <w:name w:val="il12"/>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2">
    <w:name w:val="mathjax_hover_arrow12"/>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2">
    <w:name w:val="mathjax_menuarrow1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2">
    <w:name w:val="noerror12"/>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o22">
    <w:name w:val="o22"/>
    <w:rsid w:val="00664229"/>
  </w:style>
  <w:style w:type="character" w:customStyle="1" w:styleId="s122">
    <w:name w:val="s122"/>
    <w:rsid w:val="00664229"/>
  </w:style>
  <w:style w:type="character" w:customStyle="1" w:styleId="k16">
    <w:name w:val="k16"/>
    <w:rsid w:val="00664229"/>
  </w:style>
  <w:style w:type="paragraph" w:customStyle="1" w:styleId="small145">
    <w:name w:val="small14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6">
    <w:name w:val="small14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7">
    <w:name w:val="small14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48">
    <w:name w:val="small14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49">
    <w:name w:val="small14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0">
    <w:name w:val="small15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1">
    <w:name w:val="small15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2">
    <w:name w:val="small15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3">
    <w:name w:val="small15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4">
    <w:name w:val="small15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5">
    <w:name w:val="small15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56">
    <w:name w:val="small15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3">
    <w:name w:val="table13"/>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85">
    <w:name w:val="form-control85"/>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5">
    <w:name w:val="form-control-static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86">
    <w:name w:val="form-control86"/>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6">
    <w:name w:val="form-control-static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87">
    <w:name w:val="form-control87"/>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88">
    <w:name w:val="form-control88"/>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7">
    <w:name w:val="input-group-addon37"/>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37">
    <w:name w:val="form-control-feedback37"/>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89">
    <w:name w:val="form-control89"/>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8">
    <w:name w:val="input-group-addon38"/>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38">
    <w:name w:val="form-control-feedback38"/>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90">
    <w:name w:val="form-control90"/>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39">
    <w:name w:val="input-group-addon39"/>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39">
    <w:name w:val="form-control-feedback39"/>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3">
    <w:name w:val="radio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3">
    <w:name w:val="checkbox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3">
    <w:name w:val="radio-inline1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3">
    <w:name w:val="checkbox-inline13"/>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3">
    <w:name w:val="form-group13"/>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85">
    <w:name w:val="badge85"/>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86">
    <w:name w:val="badge8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87">
    <w:name w:val="badge8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88">
    <w:name w:val="badge88"/>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89">
    <w:name w:val="badge89"/>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90">
    <w:name w:val="badge90"/>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3">
    <w:name w:val="divider1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61">
    <w:name w:val="caret61"/>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2">
    <w:name w:val="caret62"/>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37">
    <w:name w:val="dropdown-menu37"/>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38">
    <w:name w:val="dropdown-menu38"/>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63">
    <w:name w:val="caret63"/>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64">
    <w:name w:val="caret64"/>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5">
    <w:name w:val="caret65"/>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91">
    <w:name w:val="form-control91"/>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3">
    <w:name w:val="nav-divider13"/>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39">
    <w:name w:val="dropdown-menu39"/>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37">
    <w:name w:val="icon-bar3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5">
    <w:name w:val="navbar-brand25"/>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37">
    <w:name w:val="navbar-text37"/>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37">
    <w:name w:val="navbar-toggle3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8">
    <w:name w:val="icon-bar38"/>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7">
    <w:name w:val="navbar-collapse3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5">
    <w:name w:val="navbar-form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49">
    <w:name w:val="navbar-link4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50">
    <w:name w:val="navbar-link50"/>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5">
    <w:name w:val="btn-link2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6">
    <w:name w:val="navbar-brand26"/>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38">
    <w:name w:val="navbar-text38"/>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38">
    <w:name w:val="navbar-toggle3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39">
    <w:name w:val="icon-bar39"/>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8">
    <w:name w:val="navbar-collapse3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6">
    <w:name w:val="navbar-form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1">
    <w:name w:val="navbar-link51"/>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52">
    <w:name w:val="navbar-link52"/>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6">
    <w:name w:val="btn-link26"/>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5">
    <w:name w:val="jumbotron25"/>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6">
    <w:name w:val="jumbotron26"/>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3">
    <w:name w:val="caption13"/>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61">
    <w:name w:val="alert-link61"/>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62">
    <w:name w:val="alert-link62"/>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63">
    <w:name w:val="alert-link63"/>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64">
    <w:name w:val="alert-link64"/>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65">
    <w:name w:val="alert-link65"/>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5">
    <w:name w:val="panel25"/>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5">
    <w:name w:val="panel-heading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3">
    <w:name w:val="panel-footer13"/>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3">
    <w:name w:val="close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3">
    <w:name w:val="icon-prev13"/>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3">
    <w:name w:val="icon-next13"/>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3">
    <w:name w:val="glyphicon-chevron-left13"/>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3">
    <w:name w:val="glyphicon-chevron-right13"/>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3">
    <w:name w:val="active1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5">
    <w:name w:val="btn25"/>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3">
    <w:name w:val="ui-button-text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3">
    <w:name w:val="btn-upload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3">
    <w:name w:val="tree-buttons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5">
    <w:name w:val="list_item25"/>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3">
    <w:name w:val="running-indicator13"/>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3">
    <w:name w:val="kernel-name13"/>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 w:type="paragraph" w:customStyle="1" w:styleId="row13">
    <w:name w:val="row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ull-right13">
    <w:name w:val="pull-right13"/>
    <w:basedOn w:val="a3"/>
    <w:rsid w:val="00664229"/>
    <w:pPr>
      <w:topLinePunct w:val="0"/>
      <w:adjustRightInd/>
      <w:spacing w:before="0" w:after="0" w:line="240" w:lineRule="auto"/>
      <w:ind w:right="-15"/>
      <w:jc w:val="left"/>
      <w:textAlignment w:val="auto"/>
    </w:pPr>
    <w:rPr>
      <w:rFonts w:ascii="新細明體" w:eastAsia="新細明體" w:hAnsi="新細明體" w:cs="新細明體"/>
      <w:spacing w:val="0"/>
      <w:sz w:val="24"/>
      <w:szCs w:val="24"/>
    </w:rPr>
  </w:style>
  <w:style w:type="paragraph" w:customStyle="1" w:styleId="panel26">
    <w:name w:val="panel26"/>
    <w:basedOn w:val="a3"/>
    <w:rsid w:val="00664229"/>
    <w:pPr>
      <w:shd w:val="clear" w:color="auto" w:fill="FFFFFF"/>
      <w:topLinePunct w:val="0"/>
      <w:adjustRightInd/>
      <w:spacing w:before="45" w:after="240" w:line="240" w:lineRule="auto"/>
      <w:jc w:val="left"/>
      <w:textAlignment w:val="auto"/>
    </w:pPr>
    <w:rPr>
      <w:rFonts w:ascii="新細明體" w:eastAsia="新細明體" w:hAnsi="新細明體" w:cs="新細明體"/>
      <w:spacing w:val="0"/>
      <w:sz w:val="24"/>
      <w:szCs w:val="24"/>
    </w:rPr>
  </w:style>
  <w:style w:type="paragraph" w:customStyle="1" w:styleId="panel-heading26">
    <w:name w:val="panel-heading26"/>
    <w:basedOn w:val="a3"/>
    <w:rsid w:val="00664229"/>
    <w:pPr>
      <w:shd w:val="clear" w:color="auto" w:fill="EEEEEE"/>
      <w:topLinePunct w:val="0"/>
      <w:adjustRightInd/>
      <w:spacing w:before="0" w:after="0" w:line="330" w:lineRule="atLeast"/>
      <w:jc w:val="left"/>
      <w:textAlignment w:val="auto"/>
    </w:pPr>
    <w:rPr>
      <w:rFonts w:ascii="新細明體" w:eastAsia="新細明體" w:hAnsi="新細明體" w:cs="新細明體"/>
      <w:spacing w:val="0"/>
      <w:sz w:val="24"/>
      <w:szCs w:val="24"/>
    </w:rPr>
  </w:style>
  <w:style w:type="paragraph" w:customStyle="1" w:styleId="panel-body13">
    <w:name w:val="panel-body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container13">
    <w:name w:val="list_container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6">
    <w:name w:val="list_item26"/>
    <w:basedOn w:val="a3"/>
    <w:rsid w:val="00664229"/>
    <w:pPr>
      <w:pBdr>
        <w:bottom w:val="single" w:sz="6" w:space="0" w:color="DDDDDD"/>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25">
    <w:name w:val="navbar25"/>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nercell13">
    <w:name w:val="inner_cell13"/>
    <w:basedOn w:val="a3"/>
    <w:rsid w:val="00664229"/>
    <w:pPr>
      <w:pBdr>
        <w:top w:val="single" w:sz="6" w:space="4" w:color="CFCFCF"/>
        <w:left w:val="single" w:sz="6" w:space="4" w:color="CFCFCF"/>
        <w:bottom w:val="single" w:sz="6" w:space="4" w:color="CFCFCF"/>
        <w:right w:val="single" w:sz="6" w:space="4" w:color="CFCFCF"/>
      </w:pBdr>
      <w:shd w:val="clear" w:color="auto" w:fill="EAEAEA"/>
      <w:topLinePunct w:val="0"/>
      <w:adjustRightInd/>
      <w:spacing w:before="0" w:after="0" w:line="240" w:lineRule="auto"/>
      <w:jc w:val="left"/>
      <w:textAlignment w:val="auto"/>
    </w:pPr>
    <w:rPr>
      <w:rFonts w:ascii="新細明體" w:eastAsia="新細明體" w:hAnsi="新細明體" w:cs="新細明體"/>
      <w:b/>
      <w:bCs/>
      <w:color w:val="FF0000"/>
      <w:spacing w:val="0"/>
      <w:sz w:val="24"/>
      <w:szCs w:val="24"/>
    </w:rPr>
  </w:style>
  <w:style w:type="character" w:customStyle="1" w:styleId="cm-keyword13">
    <w:name w:val="cm-keyword13"/>
    <w:rsid w:val="00664229"/>
    <w:rPr>
      <w:b/>
      <w:bCs/>
      <w:color w:val="008000"/>
    </w:rPr>
  </w:style>
  <w:style w:type="character" w:customStyle="1" w:styleId="cm-atom13">
    <w:name w:val="cm-atom13"/>
    <w:rsid w:val="00664229"/>
    <w:rPr>
      <w:color w:val="8888FF"/>
    </w:rPr>
  </w:style>
  <w:style w:type="character" w:customStyle="1" w:styleId="cm-number13">
    <w:name w:val="cm-number13"/>
    <w:rsid w:val="00664229"/>
    <w:rPr>
      <w:color w:val="008800"/>
    </w:rPr>
  </w:style>
  <w:style w:type="character" w:customStyle="1" w:styleId="cm-def13">
    <w:name w:val="cm-def13"/>
    <w:rsid w:val="00664229"/>
    <w:rPr>
      <w:color w:val="0000FF"/>
    </w:rPr>
  </w:style>
  <w:style w:type="character" w:customStyle="1" w:styleId="cm-variable13">
    <w:name w:val="cm-variable13"/>
    <w:rsid w:val="00664229"/>
    <w:rPr>
      <w:color w:val="000000"/>
    </w:rPr>
  </w:style>
  <w:style w:type="character" w:customStyle="1" w:styleId="cm-operator13">
    <w:name w:val="cm-operator13"/>
    <w:rsid w:val="00664229"/>
    <w:rPr>
      <w:b/>
      <w:bCs/>
      <w:color w:val="AA22FF"/>
    </w:rPr>
  </w:style>
  <w:style w:type="character" w:customStyle="1" w:styleId="cm-variable-213">
    <w:name w:val="cm-variable-213"/>
    <w:rsid w:val="00664229"/>
    <w:rPr>
      <w:color w:val="1A1A1A"/>
    </w:rPr>
  </w:style>
  <w:style w:type="character" w:customStyle="1" w:styleId="cm-variable-313">
    <w:name w:val="cm-variable-313"/>
    <w:rsid w:val="00664229"/>
    <w:rPr>
      <w:color w:val="333333"/>
    </w:rPr>
  </w:style>
  <w:style w:type="character" w:customStyle="1" w:styleId="cm-comment13">
    <w:name w:val="cm-comment13"/>
    <w:rsid w:val="00664229"/>
    <w:rPr>
      <w:i/>
      <w:iCs/>
      <w:color w:val="408080"/>
    </w:rPr>
  </w:style>
  <w:style w:type="character" w:customStyle="1" w:styleId="cm-string13">
    <w:name w:val="cm-string13"/>
    <w:rsid w:val="00664229"/>
    <w:rPr>
      <w:color w:val="BA2121"/>
    </w:rPr>
  </w:style>
  <w:style w:type="character" w:customStyle="1" w:styleId="cm-string-213">
    <w:name w:val="cm-string-213"/>
    <w:rsid w:val="00664229"/>
    <w:rPr>
      <w:color w:val="FF5500"/>
    </w:rPr>
  </w:style>
  <w:style w:type="character" w:customStyle="1" w:styleId="cm-meta13">
    <w:name w:val="cm-meta13"/>
    <w:rsid w:val="00664229"/>
    <w:rPr>
      <w:color w:val="AA22FF"/>
    </w:rPr>
  </w:style>
  <w:style w:type="character" w:customStyle="1" w:styleId="cm-qualifier13">
    <w:name w:val="cm-qualifier13"/>
    <w:rsid w:val="00664229"/>
    <w:rPr>
      <w:color w:val="555555"/>
    </w:rPr>
  </w:style>
  <w:style w:type="character" w:customStyle="1" w:styleId="cm-builtin13">
    <w:name w:val="cm-builtin13"/>
    <w:rsid w:val="00664229"/>
    <w:rPr>
      <w:color w:val="008000"/>
    </w:rPr>
  </w:style>
  <w:style w:type="character" w:customStyle="1" w:styleId="cm-bracket13">
    <w:name w:val="cm-bracket13"/>
    <w:rsid w:val="00664229"/>
    <w:rPr>
      <w:color w:val="999977"/>
    </w:rPr>
  </w:style>
  <w:style w:type="character" w:customStyle="1" w:styleId="cm-tag13">
    <w:name w:val="cm-tag13"/>
    <w:rsid w:val="00664229"/>
    <w:rPr>
      <w:color w:val="117700"/>
    </w:rPr>
  </w:style>
  <w:style w:type="character" w:customStyle="1" w:styleId="cm-attribute13">
    <w:name w:val="cm-attribute13"/>
    <w:rsid w:val="00664229"/>
    <w:rPr>
      <w:color w:val="0000CC"/>
    </w:rPr>
  </w:style>
  <w:style w:type="character" w:customStyle="1" w:styleId="cm-header13">
    <w:name w:val="cm-header13"/>
    <w:rsid w:val="00664229"/>
    <w:rPr>
      <w:color w:val="0000FF"/>
    </w:rPr>
  </w:style>
  <w:style w:type="character" w:customStyle="1" w:styleId="cm-quote13">
    <w:name w:val="cm-quote13"/>
    <w:rsid w:val="00664229"/>
    <w:rPr>
      <w:color w:val="009900"/>
    </w:rPr>
  </w:style>
  <w:style w:type="character" w:customStyle="1" w:styleId="cm-link13">
    <w:name w:val="cm-link13"/>
    <w:rsid w:val="00664229"/>
    <w:rPr>
      <w:color w:val="0000CC"/>
    </w:rPr>
  </w:style>
  <w:style w:type="character" w:customStyle="1" w:styleId="cm-error13">
    <w:name w:val="cm-error13"/>
    <w:rsid w:val="00664229"/>
    <w:rPr>
      <w:color w:val="FF0000"/>
    </w:rPr>
  </w:style>
  <w:style w:type="character" w:customStyle="1" w:styleId="cm-tab13">
    <w:name w:val="cm-tab13"/>
    <w:rsid w:val="00664229"/>
  </w:style>
  <w:style w:type="paragraph" w:customStyle="1" w:styleId="mathjaxdisplay13">
    <w:name w:val="mathjax_display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urrentkernellogo13">
    <w:name w:val="current_kernel_logo13"/>
    <w:basedOn w:val="a3"/>
    <w:rsid w:val="00664229"/>
    <w:pPr>
      <w:topLinePunct w:val="0"/>
      <w:adjustRightInd/>
      <w:spacing w:before="0" w:after="0" w:line="240" w:lineRule="auto"/>
      <w:jc w:val="left"/>
      <w:textAlignment w:val="auto"/>
    </w:pPr>
    <w:rPr>
      <w:rFonts w:ascii="新細明體" w:eastAsia="新細明體" w:hAnsi="新細明體" w:cs="新細明體"/>
      <w:vanish/>
      <w:spacing w:val="0"/>
      <w:sz w:val="24"/>
      <w:szCs w:val="24"/>
    </w:rPr>
  </w:style>
  <w:style w:type="paragraph" w:customStyle="1" w:styleId="navbar26">
    <w:name w:val="navbar26"/>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toggle39">
    <w:name w:val="navbar-toggle3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39">
    <w:name w:val="navbar-collapse39"/>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ernelindicatorname13">
    <w:name w:val="kernel_indicator_name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adge91">
    <w:name w:val="badge91"/>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ui-resizable-handle13">
    <w:name w:val="ui-resizable-handle13"/>
    <w:basedOn w:val="a3"/>
    <w:rsid w:val="00664229"/>
    <w:pPr>
      <w:pBdr>
        <w:top w:val="single" w:sz="6" w:space="0" w:color="CFCFCF"/>
        <w:bottom w:val="single" w:sz="6" w:space="0" w:color="CFCFCF"/>
      </w:pBdr>
      <w:shd w:val="clear" w:color="auto" w:fill="F7F7F7"/>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character" w:customStyle="1" w:styleId="filename25">
    <w:name w:val="filename25"/>
    <w:rsid w:val="00664229"/>
    <w:rPr>
      <w:sz w:val="35"/>
      <w:szCs w:val="35"/>
      <w:bdr w:val="none" w:sz="0" w:space="0" w:color="auto" w:frame="1"/>
    </w:rPr>
  </w:style>
  <w:style w:type="character" w:customStyle="1" w:styleId="filename26">
    <w:name w:val="filename26"/>
    <w:rsid w:val="00664229"/>
    <w:rPr>
      <w:sz w:val="35"/>
      <w:szCs w:val="35"/>
      <w:bdr w:val="none" w:sz="0" w:space="0" w:color="auto" w:frame="1"/>
      <w:shd w:val="clear" w:color="auto" w:fill="E6E6E6"/>
    </w:rPr>
  </w:style>
  <w:style w:type="paragraph" w:customStyle="1" w:styleId="btn26">
    <w:name w:val="btn26"/>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btn-group13">
    <w:name w:val="btn-group13"/>
    <w:basedOn w:val="a3"/>
    <w:rsid w:val="00664229"/>
    <w:pPr>
      <w:topLinePunct w:val="0"/>
      <w:adjustRightInd/>
      <w:spacing w:before="0" w:after="0" w:line="240" w:lineRule="auto"/>
      <w:ind w:left="75"/>
      <w:jc w:val="left"/>
    </w:pPr>
    <w:rPr>
      <w:rFonts w:ascii="新細明體" w:eastAsia="新細明體" w:hAnsi="新細明體" w:cs="新細明體"/>
      <w:spacing w:val="0"/>
      <w:sz w:val="24"/>
      <w:szCs w:val="24"/>
    </w:rPr>
  </w:style>
  <w:style w:type="paragraph" w:customStyle="1" w:styleId="navbar-text39">
    <w:name w:val="navbar-text39"/>
    <w:basedOn w:val="a3"/>
    <w:rsid w:val="00664229"/>
    <w:pPr>
      <w:topLinePunct w:val="0"/>
      <w:adjustRightInd/>
      <w:spacing w:before="0" w:after="90" w:line="240" w:lineRule="auto"/>
      <w:ind w:left="75"/>
      <w:jc w:val="right"/>
    </w:pPr>
    <w:rPr>
      <w:rFonts w:ascii="新細明體" w:eastAsia="新細明體" w:hAnsi="新細明體" w:cs="新細明體"/>
      <w:spacing w:val="0"/>
      <w:sz w:val="24"/>
      <w:szCs w:val="24"/>
    </w:rPr>
  </w:style>
  <w:style w:type="paragraph" w:customStyle="1" w:styleId="modal-body13">
    <w:name w:val="modal-body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5">
    <w:name w:val="match2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5">
    <w:name w:val="insert25"/>
    <w:basedOn w:val="a3"/>
    <w:rsid w:val="00664229"/>
    <w:pPr>
      <w:pBdr>
        <w:top w:val="single" w:sz="6" w:space="0" w:color="90CAF9"/>
        <w:left w:val="single" w:sz="6" w:space="0" w:color="90CAF9"/>
        <w:bottom w:val="single" w:sz="6" w:space="0" w:color="90CAF9"/>
        <w:right w:val="single" w:sz="6" w:space="0" w:color="90CAF9"/>
      </w:pBdr>
      <w:shd w:val="clear" w:color="auto" w:fill="BBDEFB"/>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match26">
    <w:name w:val="match26"/>
    <w:basedOn w:val="a3"/>
    <w:rsid w:val="00664229"/>
    <w:pPr>
      <w:pBdr>
        <w:top w:val="single" w:sz="6" w:space="0" w:color="EF9A9A"/>
        <w:left w:val="single" w:sz="6" w:space="0" w:color="EF9A9A"/>
        <w:bottom w:val="single" w:sz="6" w:space="0" w:color="EF9A9A"/>
        <w:right w:val="single" w:sz="6" w:space="0" w:color="EF9A9A"/>
      </w:pBdr>
      <w:shd w:val="clear" w:color="auto" w:fill="FFCDD2"/>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nsert26">
    <w:name w:val="insert26"/>
    <w:basedOn w:val="a3"/>
    <w:rsid w:val="00664229"/>
    <w:pPr>
      <w:pBdr>
        <w:top w:val="single" w:sz="6" w:space="0" w:color="A5D6A7"/>
        <w:left w:val="single" w:sz="6" w:space="0" w:color="A5D6A7"/>
        <w:bottom w:val="single" w:sz="6" w:space="0" w:color="A5D6A7"/>
        <w:right w:val="single" w:sz="6" w:space="0" w:color="A5D6A7"/>
      </w:pBdr>
      <w:shd w:val="clear" w:color="auto" w:fill="C8E6C9"/>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13">
    <w:name w:val="terminal13"/>
    <w:basedOn w:val="a3"/>
    <w:rsid w:val="00664229"/>
    <w:pPr>
      <w:shd w:val="clear" w:color="auto" w:fill="000000"/>
      <w:topLinePunct w:val="0"/>
      <w:adjustRightInd/>
      <w:spacing w:before="0" w:after="0" w:line="240" w:lineRule="auto"/>
      <w:jc w:val="left"/>
      <w:textAlignment w:val="auto"/>
    </w:pPr>
    <w:rPr>
      <w:rFonts w:ascii="Courier New" w:eastAsia="新細明體" w:hAnsi="Courier New" w:cs="Courier New"/>
      <w:color w:val="FFFFFF"/>
      <w:spacing w:val="0"/>
      <w:sz w:val="24"/>
      <w:szCs w:val="24"/>
    </w:rPr>
  </w:style>
  <w:style w:type="paragraph" w:customStyle="1" w:styleId="xterm-rows13">
    <w:name w:val="xterm-rows13"/>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erminal-cursor13">
    <w:name w:val="terminal-cursor13"/>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hll13">
    <w:name w:val="hll13"/>
    <w:basedOn w:val="a3"/>
    <w:rsid w:val="00664229"/>
    <w:pPr>
      <w:shd w:val="clear" w:color="auto" w:fill="FFFFCC"/>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23">
    <w:name w:val="c2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err13">
    <w:name w:val="err13"/>
    <w:basedOn w:val="a3"/>
    <w:rsid w:val="00664229"/>
    <w:pPr>
      <w:pBdr>
        <w:top w:val="single" w:sz="6" w:space="0" w:color="FF0000"/>
        <w:left w:val="single" w:sz="6" w:space="0" w:color="FF0000"/>
        <w:bottom w:val="single" w:sz="6" w:space="0" w:color="FF0000"/>
        <w:right w:val="single" w:sz="6" w:space="0" w:color="FF0000"/>
      </w:pBd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k17">
    <w:name w:val="k17"/>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o23">
    <w:name w:val="o2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ch13">
    <w:name w:val="ch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m13">
    <w:name w:val="cm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p13">
    <w:name w:val="cp13"/>
    <w:basedOn w:val="a3"/>
    <w:rsid w:val="00664229"/>
    <w:pPr>
      <w:topLinePunct w:val="0"/>
      <w:adjustRightInd/>
      <w:spacing w:before="0" w:after="0" w:line="240" w:lineRule="auto"/>
      <w:jc w:val="left"/>
      <w:textAlignment w:val="auto"/>
    </w:pPr>
    <w:rPr>
      <w:rFonts w:ascii="新細明體" w:eastAsia="新細明體" w:hAnsi="新細明體" w:cs="新細明體"/>
      <w:color w:val="BC7A00"/>
      <w:spacing w:val="0"/>
      <w:sz w:val="24"/>
      <w:szCs w:val="24"/>
    </w:rPr>
  </w:style>
  <w:style w:type="paragraph" w:customStyle="1" w:styleId="cpf13">
    <w:name w:val="cpf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113">
    <w:name w:val="c1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cs13">
    <w:name w:val="cs13"/>
    <w:basedOn w:val="a3"/>
    <w:rsid w:val="00664229"/>
    <w:pPr>
      <w:topLinePunct w:val="0"/>
      <w:adjustRightInd/>
      <w:spacing w:before="0" w:after="0" w:line="240" w:lineRule="auto"/>
      <w:jc w:val="left"/>
      <w:textAlignment w:val="auto"/>
    </w:pPr>
    <w:rPr>
      <w:rFonts w:ascii="新細明體" w:eastAsia="新細明體" w:hAnsi="新細明體" w:cs="新細明體"/>
      <w:i/>
      <w:iCs/>
      <w:color w:val="408080"/>
      <w:spacing w:val="0"/>
      <w:sz w:val="24"/>
      <w:szCs w:val="24"/>
    </w:rPr>
  </w:style>
  <w:style w:type="paragraph" w:customStyle="1" w:styleId="gd13">
    <w:name w:val="gd13"/>
    <w:basedOn w:val="a3"/>
    <w:rsid w:val="00664229"/>
    <w:pPr>
      <w:topLinePunct w:val="0"/>
      <w:adjustRightInd/>
      <w:spacing w:before="0" w:after="0" w:line="240" w:lineRule="auto"/>
      <w:jc w:val="left"/>
      <w:textAlignment w:val="auto"/>
    </w:pPr>
    <w:rPr>
      <w:rFonts w:ascii="新細明體" w:eastAsia="新細明體" w:hAnsi="新細明體" w:cs="新細明體"/>
      <w:color w:val="A00000"/>
      <w:spacing w:val="0"/>
      <w:sz w:val="24"/>
      <w:szCs w:val="24"/>
    </w:rPr>
  </w:style>
  <w:style w:type="paragraph" w:customStyle="1" w:styleId="ge13">
    <w:name w:val="ge13"/>
    <w:basedOn w:val="a3"/>
    <w:rsid w:val="00664229"/>
    <w:pPr>
      <w:topLinePunct w:val="0"/>
      <w:adjustRightInd/>
      <w:spacing w:before="0" w:after="0" w:line="240" w:lineRule="auto"/>
      <w:jc w:val="left"/>
      <w:textAlignment w:val="auto"/>
    </w:pPr>
    <w:rPr>
      <w:rFonts w:ascii="新細明體" w:eastAsia="新細明體" w:hAnsi="新細明體" w:cs="新細明體"/>
      <w:i/>
      <w:iCs/>
      <w:spacing w:val="0"/>
      <w:sz w:val="24"/>
      <w:szCs w:val="24"/>
    </w:rPr>
  </w:style>
  <w:style w:type="paragraph" w:customStyle="1" w:styleId="gr13">
    <w:name w:val="gr13"/>
    <w:basedOn w:val="a3"/>
    <w:rsid w:val="00664229"/>
    <w:pPr>
      <w:topLinePunct w:val="0"/>
      <w:adjustRightInd/>
      <w:spacing w:before="0" w:after="0" w:line="240" w:lineRule="auto"/>
      <w:jc w:val="left"/>
      <w:textAlignment w:val="auto"/>
    </w:pPr>
    <w:rPr>
      <w:rFonts w:ascii="新細明體" w:eastAsia="新細明體" w:hAnsi="新細明體" w:cs="新細明體"/>
      <w:color w:val="FF0000"/>
      <w:spacing w:val="0"/>
      <w:sz w:val="24"/>
      <w:szCs w:val="24"/>
    </w:rPr>
  </w:style>
  <w:style w:type="paragraph" w:customStyle="1" w:styleId="gh13">
    <w:name w:val="gh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i13">
    <w:name w:val="gi13"/>
    <w:basedOn w:val="a3"/>
    <w:rsid w:val="00664229"/>
    <w:pPr>
      <w:topLinePunct w:val="0"/>
      <w:adjustRightInd/>
      <w:spacing w:before="0" w:after="0" w:line="240" w:lineRule="auto"/>
      <w:jc w:val="left"/>
      <w:textAlignment w:val="auto"/>
    </w:pPr>
    <w:rPr>
      <w:rFonts w:ascii="新細明體" w:eastAsia="新細明體" w:hAnsi="新細明體" w:cs="新細明體"/>
      <w:color w:val="00A000"/>
      <w:spacing w:val="0"/>
      <w:sz w:val="24"/>
      <w:szCs w:val="24"/>
    </w:rPr>
  </w:style>
  <w:style w:type="paragraph" w:customStyle="1" w:styleId="go13">
    <w:name w:val="go13"/>
    <w:basedOn w:val="a3"/>
    <w:rsid w:val="00664229"/>
    <w:pPr>
      <w:topLinePunct w:val="0"/>
      <w:adjustRightInd/>
      <w:spacing w:before="0" w:after="0" w:line="240" w:lineRule="auto"/>
      <w:jc w:val="left"/>
      <w:textAlignment w:val="auto"/>
    </w:pPr>
    <w:rPr>
      <w:rFonts w:ascii="新細明體" w:eastAsia="新細明體" w:hAnsi="新細明體" w:cs="新細明體"/>
      <w:color w:val="888888"/>
      <w:spacing w:val="0"/>
      <w:sz w:val="24"/>
      <w:szCs w:val="24"/>
    </w:rPr>
  </w:style>
  <w:style w:type="paragraph" w:customStyle="1" w:styleId="gp13">
    <w:name w:val="gp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80"/>
      <w:spacing w:val="0"/>
      <w:sz w:val="24"/>
      <w:szCs w:val="24"/>
    </w:rPr>
  </w:style>
  <w:style w:type="paragraph" w:customStyle="1" w:styleId="gs13">
    <w:name w:val="gs13"/>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gu13">
    <w:name w:val="gu13"/>
    <w:basedOn w:val="a3"/>
    <w:rsid w:val="00664229"/>
    <w:pPr>
      <w:topLinePunct w:val="0"/>
      <w:adjustRightInd/>
      <w:spacing w:before="0" w:after="0" w:line="240" w:lineRule="auto"/>
      <w:jc w:val="left"/>
      <w:textAlignment w:val="auto"/>
    </w:pPr>
    <w:rPr>
      <w:rFonts w:ascii="新細明體" w:eastAsia="新細明體" w:hAnsi="新細明體" w:cs="新細明體"/>
      <w:b/>
      <w:bCs/>
      <w:color w:val="800080"/>
      <w:spacing w:val="0"/>
      <w:sz w:val="24"/>
      <w:szCs w:val="24"/>
    </w:rPr>
  </w:style>
  <w:style w:type="paragraph" w:customStyle="1" w:styleId="gt13">
    <w:name w:val="gt13"/>
    <w:basedOn w:val="a3"/>
    <w:rsid w:val="00664229"/>
    <w:pPr>
      <w:topLinePunct w:val="0"/>
      <w:adjustRightInd/>
      <w:spacing w:before="0" w:after="0" w:line="240" w:lineRule="auto"/>
      <w:jc w:val="left"/>
      <w:textAlignment w:val="auto"/>
    </w:pPr>
    <w:rPr>
      <w:rFonts w:ascii="新細明體" w:eastAsia="新細明體" w:hAnsi="新細明體" w:cs="新細明體"/>
      <w:color w:val="0044DD"/>
      <w:spacing w:val="0"/>
      <w:sz w:val="24"/>
      <w:szCs w:val="24"/>
    </w:rPr>
  </w:style>
  <w:style w:type="paragraph" w:customStyle="1" w:styleId="kc13">
    <w:name w:val="kc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d13">
    <w:name w:val="kd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n14">
    <w:name w:val="kn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p13">
    <w:name w:val="kp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kr13">
    <w:name w:val="kr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kt13">
    <w:name w:val="kt13"/>
    <w:basedOn w:val="a3"/>
    <w:rsid w:val="00664229"/>
    <w:pPr>
      <w:topLinePunct w:val="0"/>
      <w:adjustRightInd/>
      <w:spacing w:before="0" w:after="0" w:line="240" w:lineRule="auto"/>
      <w:jc w:val="left"/>
      <w:textAlignment w:val="auto"/>
    </w:pPr>
    <w:rPr>
      <w:rFonts w:ascii="新細明體" w:eastAsia="新細明體" w:hAnsi="新細明體" w:cs="新細明體"/>
      <w:color w:val="B00040"/>
      <w:spacing w:val="0"/>
      <w:sz w:val="24"/>
      <w:szCs w:val="24"/>
    </w:rPr>
  </w:style>
  <w:style w:type="paragraph" w:customStyle="1" w:styleId="m13">
    <w:name w:val="m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33">
    <w:name w:val="s3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na13">
    <w:name w:val="na13"/>
    <w:basedOn w:val="a3"/>
    <w:rsid w:val="00664229"/>
    <w:pPr>
      <w:topLinePunct w:val="0"/>
      <w:adjustRightInd/>
      <w:spacing w:before="0" w:after="0" w:line="240" w:lineRule="auto"/>
      <w:jc w:val="left"/>
      <w:textAlignment w:val="auto"/>
    </w:pPr>
    <w:rPr>
      <w:rFonts w:ascii="新細明體" w:eastAsia="新細明體" w:hAnsi="新細明體" w:cs="新細明體"/>
      <w:color w:val="7D9029"/>
      <w:spacing w:val="0"/>
      <w:sz w:val="24"/>
      <w:szCs w:val="24"/>
    </w:rPr>
  </w:style>
  <w:style w:type="paragraph" w:customStyle="1" w:styleId="nb17">
    <w:name w:val="nb17"/>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nc14">
    <w:name w:val="nc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o13">
    <w:name w:val="no13"/>
    <w:basedOn w:val="a3"/>
    <w:rsid w:val="00664229"/>
    <w:pPr>
      <w:topLinePunct w:val="0"/>
      <w:adjustRightInd/>
      <w:spacing w:before="0" w:after="0" w:line="240" w:lineRule="auto"/>
      <w:jc w:val="left"/>
      <w:textAlignment w:val="auto"/>
    </w:pPr>
    <w:rPr>
      <w:rFonts w:ascii="新細明體" w:eastAsia="新細明體" w:hAnsi="新細明體" w:cs="新細明體"/>
      <w:color w:val="880000"/>
      <w:spacing w:val="0"/>
      <w:sz w:val="24"/>
      <w:szCs w:val="24"/>
    </w:rPr>
  </w:style>
  <w:style w:type="paragraph" w:customStyle="1" w:styleId="nd13">
    <w:name w:val="nd13"/>
    <w:basedOn w:val="a3"/>
    <w:rsid w:val="00664229"/>
    <w:pPr>
      <w:topLinePunct w:val="0"/>
      <w:adjustRightInd/>
      <w:spacing w:before="0" w:after="0" w:line="240" w:lineRule="auto"/>
      <w:jc w:val="left"/>
      <w:textAlignment w:val="auto"/>
    </w:pPr>
    <w:rPr>
      <w:rFonts w:ascii="新細明體" w:eastAsia="新細明體" w:hAnsi="新細明體" w:cs="新細明體"/>
      <w:color w:val="AA22FF"/>
      <w:spacing w:val="0"/>
      <w:sz w:val="24"/>
      <w:szCs w:val="24"/>
    </w:rPr>
  </w:style>
  <w:style w:type="paragraph" w:customStyle="1" w:styleId="ni13">
    <w:name w:val="ni13"/>
    <w:basedOn w:val="a3"/>
    <w:rsid w:val="00664229"/>
    <w:pPr>
      <w:topLinePunct w:val="0"/>
      <w:adjustRightInd/>
      <w:spacing w:before="0" w:after="0" w:line="240" w:lineRule="auto"/>
      <w:jc w:val="left"/>
      <w:textAlignment w:val="auto"/>
    </w:pPr>
    <w:rPr>
      <w:rFonts w:ascii="新細明體" w:eastAsia="新細明體" w:hAnsi="新細明體" w:cs="新細明體"/>
      <w:b/>
      <w:bCs/>
      <w:color w:val="999999"/>
      <w:spacing w:val="0"/>
      <w:sz w:val="24"/>
      <w:szCs w:val="24"/>
    </w:rPr>
  </w:style>
  <w:style w:type="paragraph" w:customStyle="1" w:styleId="ne13">
    <w:name w:val="ne13"/>
    <w:basedOn w:val="a3"/>
    <w:rsid w:val="00664229"/>
    <w:pPr>
      <w:topLinePunct w:val="0"/>
      <w:adjustRightInd/>
      <w:spacing w:before="0" w:after="0" w:line="240" w:lineRule="auto"/>
      <w:jc w:val="left"/>
      <w:textAlignment w:val="auto"/>
    </w:pPr>
    <w:rPr>
      <w:rFonts w:ascii="新細明體" w:eastAsia="新細明體" w:hAnsi="新細明體" w:cs="新細明體"/>
      <w:b/>
      <w:bCs/>
      <w:color w:val="D2413A"/>
      <w:spacing w:val="0"/>
      <w:sz w:val="24"/>
      <w:szCs w:val="24"/>
    </w:rPr>
  </w:style>
  <w:style w:type="paragraph" w:customStyle="1" w:styleId="nf15">
    <w:name w:val="nf15"/>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nl13">
    <w:name w:val="nl13"/>
    <w:basedOn w:val="a3"/>
    <w:rsid w:val="00664229"/>
    <w:pPr>
      <w:topLinePunct w:val="0"/>
      <w:adjustRightInd/>
      <w:spacing w:before="0" w:after="0" w:line="240" w:lineRule="auto"/>
      <w:jc w:val="left"/>
      <w:textAlignment w:val="auto"/>
    </w:pPr>
    <w:rPr>
      <w:rFonts w:ascii="新細明體" w:eastAsia="新細明體" w:hAnsi="新細明體" w:cs="新細明體"/>
      <w:color w:val="A0A000"/>
      <w:spacing w:val="0"/>
      <w:sz w:val="24"/>
      <w:szCs w:val="24"/>
    </w:rPr>
  </w:style>
  <w:style w:type="paragraph" w:customStyle="1" w:styleId="nn14">
    <w:name w:val="nn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FF"/>
      <w:spacing w:val="0"/>
      <w:sz w:val="24"/>
      <w:szCs w:val="24"/>
    </w:rPr>
  </w:style>
  <w:style w:type="paragraph" w:customStyle="1" w:styleId="nt13">
    <w:name w:val="nt13"/>
    <w:basedOn w:val="a3"/>
    <w:rsid w:val="00664229"/>
    <w:pPr>
      <w:topLinePunct w:val="0"/>
      <w:adjustRightInd/>
      <w:spacing w:before="0" w:after="0" w:line="240" w:lineRule="auto"/>
      <w:jc w:val="left"/>
      <w:textAlignment w:val="auto"/>
    </w:pPr>
    <w:rPr>
      <w:rFonts w:ascii="新細明體" w:eastAsia="新細明體" w:hAnsi="新細明體" w:cs="新細明體"/>
      <w:b/>
      <w:bCs/>
      <w:color w:val="008000"/>
      <w:spacing w:val="0"/>
      <w:sz w:val="24"/>
      <w:szCs w:val="24"/>
    </w:rPr>
  </w:style>
  <w:style w:type="paragraph" w:customStyle="1" w:styleId="nv13">
    <w:name w:val="nv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ow15">
    <w:name w:val="ow15"/>
    <w:basedOn w:val="a3"/>
    <w:rsid w:val="00664229"/>
    <w:pPr>
      <w:topLinePunct w:val="0"/>
      <w:adjustRightInd/>
      <w:spacing w:before="0" w:after="0" w:line="240" w:lineRule="auto"/>
      <w:jc w:val="left"/>
      <w:textAlignment w:val="auto"/>
    </w:pPr>
    <w:rPr>
      <w:rFonts w:ascii="新細明體" w:eastAsia="新細明體" w:hAnsi="新細明體" w:cs="新細明體"/>
      <w:b/>
      <w:bCs/>
      <w:color w:val="AA22FF"/>
      <w:spacing w:val="0"/>
      <w:sz w:val="24"/>
      <w:szCs w:val="24"/>
    </w:rPr>
  </w:style>
  <w:style w:type="paragraph" w:customStyle="1" w:styleId="w13">
    <w:name w:val="w13"/>
    <w:basedOn w:val="a3"/>
    <w:rsid w:val="00664229"/>
    <w:pPr>
      <w:topLinePunct w:val="0"/>
      <w:adjustRightInd/>
      <w:spacing w:before="0" w:after="0" w:line="240" w:lineRule="auto"/>
      <w:jc w:val="left"/>
      <w:textAlignment w:val="auto"/>
    </w:pPr>
    <w:rPr>
      <w:rFonts w:ascii="新細明體" w:eastAsia="新細明體" w:hAnsi="新細明體" w:cs="新細明體"/>
      <w:color w:val="BBBBBB"/>
      <w:spacing w:val="0"/>
      <w:sz w:val="24"/>
      <w:szCs w:val="24"/>
    </w:rPr>
  </w:style>
  <w:style w:type="paragraph" w:customStyle="1" w:styleId="mb13">
    <w:name w:val="mb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f13">
    <w:name w:val="mf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h13">
    <w:name w:val="mh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i17">
    <w:name w:val="mi17"/>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o13">
    <w:name w:val="mo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sa13">
    <w:name w:val="sa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b13">
    <w:name w:val="sb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c13">
    <w:name w:val="sc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dl13">
    <w:name w:val="dl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d14">
    <w:name w:val="sd14"/>
    <w:basedOn w:val="a3"/>
    <w:rsid w:val="00664229"/>
    <w:pPr>
      <w:topLinePunct w:val="0"/>
      <w:adjustRightInd/>
      <w:spacing w:before="0" w:after="0" w:line="240" w:lineRule="auto"/>
      <w:jc w:val="left"/>
      <w:textAlignment w:val="auto"/>
    </w:pPr>
    <w:rPr>
      <w:rFonts w:ascii="新細明體" w:eastAsia="新細明體" w:hAnsi="新細明體" w:cs="新細明體"/>
      <w:i/>
      <w:iCs/>
      <w:color w:val="BA2121"/>
      <w:spacing w:val="0"/>
      <w:sz w:val="24"/>
      <w:szCs w:val="24"/>
    </w:rPr>
  </w:style>
  <w:style w:type="paragraph" w:customStyle="1" w:styleId="s216">
    <w:name w:val="s216"/>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e14">
    <w:name w:val="se14"/>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22"/>
      <w:spacing w:val="0"/>
      <w:sz w:val="24"/>
      <w:szCs w:val="24"/>
    </w:rPr>
  </w:style>
  <w:style w:type="paragraph" w:customStyle="1" w:styleId="sh13">
    <w:name w:val="sh1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i15">
    <w:name w:val="si15"/>
    <w:basedOn w:val="a3"/>
    <w:rsid w:val="00664229"/>
    <w:pPr>
      <w:topLinePunct w:val="0"/>
      <w:adjustRightInd/>
      <w:spacing w:before="0" w:after="0" w:line="240" w:lineRule="auto"/>
      <w:jc w:val="left"/>
      <w:textAlignment w:val="auto"/>
    </w:pPr>
    <w:rPr>
      <w:rFonts w:ascii="新細明體" w:eastAsia="新細明體" w:hAnsi="新細明體" w:cs="新細明體"/>
      <w:b/>
      <w:bCs/>
      <w:color w:val="BB6688"/>
      <w:spacing w:val="0"/>
      <w:sz w:val="24"/>
      <w:szCs w:val="24"/>
    </w:rPr>
  </w:style>
  <w:style w:type="paragraph" w:customStyle="1" w:styleId="sx13">
    <w:name w:val="sx13"/>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sr13">
    <w:name w:val="sr13"/>
    <w:basedOn w:val="a3"/>
    <w:rsid w:val="00664229"/>
    <w:pPr>
      <w:topLinePunct w:val="0"/>
      <w:adjustRightInd/>
      <w:spacing w:before="0" w:after="0" w:line="240" w:lineRule="auto"/>
      <w:jc w:val="left"/>
      <w:textAlignment w:val="auto"/>
    </w:pPr>
    <w:rPr>
      <w:rFonts w:ascii="新細明體" w:eastAsia="新細明體" w:hAnsi="新細明體" w:cs="新細明體"/>
      <w:color w:val="BB6688"/>
      <w:spacing w:val="0"/>
      <w:sz w:val="24"/>
      <w:szCs w:val="24"/>
    </w:rPr>
  </w:style>
  <w:style w:type="paragraph" w:customStyle="1" w:styleId="s123">
    <w:name w:val="s123"/>
    <w:basedOn w:val="a3"/>
    <w:rsid w:val="00664229"/>
    <w:pPr>
      <w:topLinePunct w:val="0"/>
      <w:adjustRightInd/>
      <w:spacing w:before="0" w:after="0" w:line="240" w:lineRule="auto"/>
      <w:jc w:val="left"/>
      <w:textAlignment w:val="auto"/>
    </w:pPr>
    <w:rPr>
      <w:rFonts w:ascii="新細明體" w:eastAsia="新細明體" w:hAnsi="新細明體" w:cs="新細明體"/>
      <w:color w:val="BA2121"/>
      <w:spacing w:val="0"/>
      <w:sz w:val="24"/>
      <w:szCs w:val="24"/>
    </w:rPr>
  </w:style>
  <w:style w:type="paragraph" w:customStyle="1" w:styleId="ss13">
    <w:name w:val="ss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bp14">
    <w:name w:val="bp14"/>
    <w:basedOn w:val="a3"/>
    <w:rsid w:val="00664229"/>
    <w:pPr>
      <w:topLinePunct w:val="0"/>
      <w:adjustRightInd/>
      <w:spacing w:before="0" w:after="0" w:line="240" w:lineRule="auto"/>
      <w:jc w:val="left"/>
      <w:textAlignment w:val="auto"/>
    </w:pPr>
    <w:rPr>
      <w:rFonts w:ascii="新細明體" w:eastAsia="新細明體" w:hAnsi="新細明體" w:cs="新細明體"/>
      <w:color w:val="008000"/>
      <w:spacing w:val="0"/>
      <w:sz w:val="24"/>
      <w:szCs w:val="24"/>
    </w:rPr>
  </w:style>
  <w:style w:type="paragraph" w:customStyle="1" w:styleId="fm13">
    <w:name w:val="fm13"/>
    <w:basedOn w:val="a3"/>
    <w:rsid w:val="00664229"/>
    <w:pPr>
      <w:topLinePunct w:val="0"/>
      <w:adjustRightInd/>
      <w:spacing w:before="0" w:after="0" w:line="240" w:lineRule="auto"/>
      <w:jc w:val="left"/>
      <w:textAlignment w:val="auto"/>
    </w:pPr>
    <w:rPr>
      <w:rFonts w:ascii="新細明體" w:eastAsia="新細明體" w:hAnsi="新細明體" w:cs="新細明體"/>
      <w:color w:val="0000FF"/>
      <w:spacing w:val="0"/>
      <w:sz w:val="24"/>
      <w:szCs w:val="24"/>
    </w:rPr>
  </w:style>
  <w:style w:type="paragraph" w:customStyle="1" w:styleId="vc13">
    <w:name w:val="vc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g13">
    <w:name w:val="vg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i13">
    <w:name w:val="vi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vm13">
    <w:name w:val="vm13"/>
    <w:basedOn w:val="a3"/>
    <w:rsid w:val="00664229"/>
    <w:pPr>
      <w:topLinePunct w:val="0"/>
      <w:adjustRightInd/>
      <w:spacing w:before="0" w:after="0" w:line="240" w:lineRule="auto"/>
      <w:jc w:val="left"/>
      <w:textAlignment w:val="auto"/>
    </w:pPr>
    <w:rPr>
      <w:rFonts w:ascii="新細明體" w:eastAsia="新細明體" w:hAnsi="新細明體" w:cs="新細明體"/>
      <w:color w:val="19177C"/>
      <w:spacing w:val="0"/>
      <w:sz w:val="24"/>
      <w:szCs w:val="24"/>
    </w:rPr>
  </w:style>
  <w:style w:type="paragraph" w:customStyle="1" w:styleId="il13">
    <w:name w:val="il13"/>
    <w:basedOn w:val="a3"/>
    <w:rsid w:val="00664229"/>
    <w:pPr>
      <w:topLinePunct w:val="0"/>
      <w:adjustRightInd/>
      <w:spacing w:before="0" w:after="0" w:line="240" w:lineRule="auto"/>
      <w:jc w:val="left"/>
      <w:textAlignment w:val="auto"/>
    </w:pPr>
    <w:rPr>
      <w:rFonts w:ascii="新細明體" w:eastAsia="新細明體" w:hAnsi="新細明體" w:cs="新細明體"/>
      <w:color w:val="666666"/>
      <w:spacing w:val="0"/>
      <w:sz w:val="24"/>
      <w:szCs w:val="24"/>
    </w:rPr>
  </w:style>
  <w:style w:type="paragraph" w:customStyle="1" w:styleId="mathjaxhoverarrow13">
    <w:name w:val="mathjax_hover_arrow13"/>
    <w:basedOn w:val="a3"/>
    <w:rsid w:val="00664229"/>
    <w:pPr>
      <w:pBdr>
        <w:top w:val="single" w:sz="12" w:space="0" w:color="AAAAAA"/>
        <w:left w:val="single" w:sz="12" w:space="0" w:color="AAAAAA"/>
        <w:bottom w:val="single" w:sz="12" w:space="0" w:color="AAAAAA"/>
        <w:right w:val="single" w:sz="12" w:space="0" w:color="AAAAAA"/>
      </w:pBdr>
      <w:topLinePunct w:val="0"/>
      <w:adjustRightInd/>
      <w:spacing w:before="0" w:after="0" w:line="240" w:lineRule="auto"/>
      <w:jc w:val="left"/>
      <w:textAlignment w:val="auto"/>
    </w:pPr>
    <w:rPr>
      <w:rFonts w:ascii="Courier New" w:eastAsia="新細明體" w:hAnsi="Courier New" w:cs="Courier New"/>
      <w:color w:val="F0F0F0"/>
      <w:spacing w:val="0"/>
      <w:sz w:val="14"/>
      <w:szCs w:val="14"/>
    </w:rPr>
  </w:style>
  <w:style w:type="paragraph" w:customStyle="1" w:styleId="mathjaxmenuarrow13">
    <w:name w:val="mathjax_menuarrow13"/>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18"/>
    </w:rPr>
  </w:style>
  <w:style w:type="paragraph" w:customStyle="1" w:styleId="noerror13">
    <w:name w:val="noerror13"/>
    <w:basedOn w:val="a3"/>
    <w:rsid w:val="00664229"/>
    <w:pPr>
      <w:pBdr>
        <w:top w:val="single" w:sz="6" w:space="1" w:color="auto"/>
        <w:left w:val="single" w:sz="6" w:space="2" w:color="auto"/>
        <w:bottom w:val="single" w:sz="6" w:space="1" w:color="auto"/>
        <w:right w:val="single" w:sz="6" w:space="2" w:color="auto"/>
      </w:pBdr>
      <w:topLinePunct w:val="0"/>
      <w:adjustRightInd/>
      <w:spacing w:before="0" w:after="0" w:line="240" w:lineRule="auto"/>
      <w:jc w:val="left"/>
      <w:textAlignment w:val="auto"/>
    </w:pPr>
    <w:rPr>
      <w:rFonts w:ascii="新細明體" w:eastAsia="新細明體" w:hAnsi="新細明體" w:cs="新細明體"/>
      <w:color w:val="000000"/>
      <w:spacing w:val="0"/>
      <w:szCs w:val="22"/>
    </w:rPr>
  </w:style>
  <w:style w:type="character" w:customStyle="1" w:styleId="k18">
    <w:name w:val="k18"/>
    <w:rsid w:val="00664229"/>
  </w:style>
  <w:style w:type="character" w:customStyle="1" w:styleId="nf16">
    <w:name w:val="nf16"/>
    <w:rsid w:val="00664229"/>
  </w:style>
  <w:style w:type="character" w:customStyle="1" w:styleId="c114">
    <w:name w:val="c114"/>
    <w:rsid w:val="00664229"/>
  </w:style>
  <w:style w:type="character" w:customStyle="1" w:styleId="s124">
    <w:name w:val="s124"/>
    <w:rsid w:val="00664229"/>
  </w:style>
  <w:style w:type="character" w:customStyle="1" w:styleId="o24">
    <w:name w:val="o24"/>
    <w:rsid w:val="00664229"/>
  </w:style>
  <w:style w:type="character" w:customStyle="1" w:styleId="s217">
    <w:name w:val="s217"/>
    <w:rsid w:val="00664229"/>
  </w:style>
  <w:style w:type="paragraph" w:customStyle="1" w:styleId="small157">
    <w:name w:val="small15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8">
    <w:name w:val="small15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59">
    <w:name w:val="small159"/>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0">
    <w:name w:val="small160"/>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1">
    <w:name w:val="small161"/>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2">
    <w:name w:val="small162"/>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3">
    <w:name w:val="small16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4">
    <w:name w:val="small164"/>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5">
    <w:name w:val="small165"/>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6"/>
      <w:szCs w:val="16"/>
    </w:rPr>
  </w:style>
  <w:style w:type="paragraph" w:customStyle="1" w:styleId="small166">
    <w:name w:val="small166"/>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7">
    <w:name w:val="small16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small168">
    <w:name w:val="small168"/>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18"/>
    </w:rPr>
  </w:style>
  <w:style w:type="paragraph" w:customStyle="1" w:styleId="table14">
    <w:name w:val="table14"/>
    <w:basedOn w:val="a3"/>
    <w:rsid w:val="00664229"/>
    <w:pPr>
      <w:shd w:val="clear" w:color="auto" w:fill="FFFFFF"/>
      <w:topLinePunct w:val="0"/>
      <w:adjustRightInd/>
      <w:spacing w:before="0" w:after="270" w:line="240" w:lineRule="auto"/>
      <w:jc w:val="left"/>
      <w:textAlignment w:val="auto"/>
    </w:pPr>
    <w:rPr>
      <w:rFonts w:ascii="新細明體" w:eastAsia="新細明體" w:hAnsi="新細明體" w:cs="新細明體"/>
      <w:spacing w:val="0"/>
      <w:sz w:val="24"/>
      <w:szCs w:val="24"/>
    </w:rPr>
  </w:style>
  <w:style w:type="paragraph" w:customStyle="1" w:styleId="form-control92">
    <w:name w:val="form-control92"/>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18"/>
    </w:rPr>
  </w:style>
  <w:style w:type="paragraph" w:customStyle="1" w:styleId="form-control-static27">
    <w:name w:val="form-control-static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form-control93">
    <w:name w:val="form-control93"/>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6"/>
      <w:szCs w:val="26"/>
    </w:rPr>
  </w:style>
  <w:style w:type="paragraph" w:customStyle="1" w:styleId="form-control-static28">
    <w:name w:val="form-control-static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6"/>
      <w:szCs w:val="26"/>
    </w:rPr>
  </w:style>
  <w:style w:type="paragraph" w:customStyle="1" w:styleId="form-control94">
    <w:name w:val="form-control94"/>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form-control95">
    <w:name w:val="form-control95"/>
    <w:basedOn w:val="a3"/>
    <w:rsid w:val="00664229"/>
    <w:pPr>
      <w:pBdr>
        <w:top w:val="single" w:sz="6" w:space="5" w:color="3C763D"/>
        <w:left w:val="single" w:sz="6" w:space="9" w:color="3C763D"/>
        <w:bottom w:val="single" w:sz="6" w:space="5" w:color="3C763D"/>
        <w:right w:val="single" w:sz="6" w:space="9" w:color="3C763D"/>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0">
    <w:name w:val="input-group-addon40"/>
    <w:basedOn w:val="a3"/>
    <w:rsid w:val="00664229"/>
    <w:pPr>
      <w:pBdr>
        <w:top w:val="single" w:sz="6" w:space="5" w:color="3C763D"/>
        <w:left w:val="single" w:sz="6" w:space="9" w:color="3C763D"/>
        <w:bottom w:val="single" w:sz="6" w:space="5" w:color="3C763D"/>
        <w:right w:val="single" w:sz="6" w:space="9" w:color="3C763D"/>
      </w:pBdr>
      <w:shd w:val="clear" w:color="auto" w:fill="DFF0D8"/>
      <w:topLinePunct w:val="0"/>
      <w:adjustRightInd/>
      <w:spacing w:before="0" w:after="0" w:line="240" w:lineRule="auto"/>
      <w:jc w:val="center"/>
    </w:pPr>
    <w:rPr>
      <w:rFonts w:ascii="新細明體" w:eastAsia="新細明體" w:hAnsi="新細明體" w:cs="新細明體"/>
      <w:color w:val="3C763D"/>
      <w:spacing w:val="0"/>
      <w:sz w:val="20"/>
      <w:szCs w:val="20"/>
    </w:rPr>
  </w:style>
  <w:style w:type="paragraph" w:customStyle="1" w:styleId="form-control-feedback40">
    <w:name w:val="form-control-feedback40"/>
    <w:basedOn w:val="a3"/>
    <w:rsid w:val="00664229"/>
    <w:pPr>
      <w:topLinePunct w:val="0"/>
      <w:adjustRightInd/>
      <w:spacing w:before="0" w:after="0" w:line="480" w:lineRule="atLeast"/>
      <w:jc w:val="center"/>
      <w:textAlignment w:val="auto"/>
    </w:pPr>
    <w:rPr>
      <w:rFonts w:ascii="新細明體" w:eastAsia="新細明體" w:hAnsi="新細明體" w:cs="新細明體"/>
      <w:color w:val="3C763D"/>
      <w:spacing w:val="0"/>
      <w:sz w:val="24"/>
      <w:szCs w:val="24"/>
    </w:rPr>
  </w:style>
  <w:style w:type="paragraph" w:customStyle="1" w:styleId="form-control96">
    <w:name w:val="form-control96"/>
    <w:basedOn w:val="a3"/>
    <w:rsid w:val="00664229"/>
    <w:pPr>
      <w:pBdr>
        <w:top w:val="single" w:sz="6" w:space="5" w:color="8A6D3B"/>
        <w:left w:val="single" w:sz="6" w:space="9" w:color="8A6D3B"/>
        <w:bottom w:val="single" w:sz="6" w:space="5" w:color="8A6D3B"/>
        <w:right w:val="single" w:sz="6" w:space="9" w:color="8A6D3B"/>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1">
    <w:name w:val="input-group-addon41"/>
    <w:basedOn w:val="a3"/>
    <w:rsid w:val="00664229"/>
    <w:pPr>
      <w:pBdr>
        <w:top w:val="single" w:sz="6" w:space="5" w:color="8A6D3B"/>
        <w:left w:val="single" w:sz="6" w:space="9" w:color="8A6D3B"/>
        <w:bottom w:val="single" w:sz="6" w:space="5" w:color="8A6D3B"/>
        <w:right w:val="single" w:sz="6" w:space="9" w:color="8A6D3B"/>
      </w:pBdr>
      <w:shd w:val="clear" w:color="auto" w:fill="FCF8E3"/>
      <w:topLinePunct w:val="0"/>
      <w:adjustRightInd/>
      <w:spacing w:before="0" w:after="0" w:line="240" w:lineRule="auto"/>
      <w:jc w:val="center"/>
    </w:pPr>
    <w:rPr>
      <w:rFonts w:ascii="新細明體" w:eastAsia="新細明體" w:hAnsi="新細明體" w:cs="新細明體"/>
      <w:color w:val="8A6D3B"/>
      <w:spacing w:val="0"/>
      <w:sz w:val="20"/>
      <w:szCs w:val="20"/>
    </w:rPr>
  </w:style>
  <w:style w:type="paragraph" w:customStyle="1" w:styleId="form-control-feedback41">
    <w:name w:val="form-control-feedback41"/>
    <w:basedOn w:val="a3"/>
    <w:rsid w:val="00664229"/>
    <w:pPr>
      <w:topLinePunct w:val="0"/>
      <w:adjustRightInd/>
      <w:spacing w:before="0" w:after="0" w:line="480" w:lineRule="atLeast"/>
      <w:jc w:val="center"/>
      <w:textAlignment w:val="auto"/>
    </w:pPr>
    <w:rPr>
      <w:rFonts w:ascii="新細明體" w:eastAsia="新細明體" w:hAnsi="新細明體" w:cs="新細明體"/>
      <w:color w:val="8A6D3B"/>
      <w:spacing w:val="0"/>
      <w:sz w:val="24"/>
      <w:szCs w:val="24"/>
    </w:rPr>
  </w:style>
  <w:style w:type="paragraph" w:customStyle="1" w:styleId="form-control97">
    <w:name w:val="form-control97"/>
    <w:basedOn w:val="a3"/>
    <w:rsid w:val="00664229"/>
    <w:pPr>
      <w:pBdr>
        <w:top w:val="single" w:sz="6" w:space="5" w:color="A94442"/>
        <w:left w:val="single" w:sz="6" w:space="9" w:color="A94442"/>
        <w:bottom w:val="single" w:sz="6" w:space="5" w:color="A94442"/>
        <w:right w:val="single" w:sz="6" w:space="9" w:color="A94442"/>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input-group-addon42">
    <w:name w:val="input-group-addon42"/>
    <w:basedOn w:val="a3"/>
    <w:rsid w:val="00664229"/>
    <w:pPr>
      <w:pBdr>
        <w:top w:val="single" w:sz="6" w:space="5" w:color="A94442"/>
        <w:left w:val="single" w:sz="6" w:space="9" w:color="A94442"/>
        <w:bottom w:val="single" w:sz="6" w:space="5" w:color="A94442"/>
        <w:right w:val="single" w:sz="6" w:space="9" w:color="A94442"/>
      </w:pBdr>
      <w:shd w:val="clear" w:color="auto" w:fill="F2DEDE"/>
      <w:topLinePunct w:val="0"/>
      <w:adjustRightInd/>
      <w:spacing w:before="0" w:after="0" w:line="240" w:lineRule="auto"/>
      <w:jc w:val="center"/>
    </w:pPr>
    <w:rPr>
      <w:rFonts w:ascii="新細明體" w:eastAsia="新細明體" w:hAnsi="新細明體" w:cs="新細明體"/>
      <w:color w:val="A94442"/>
      <w:spacing w:val="0"/>
      <w:sz w:val="20"/>
      <w:szCs w:val="20"/>
    </w:rPr>
  </w:style>
  <w:style w:type="paragraph" w:customStyle="1" w:styleId="form-control-feedback42">
    <w:name w:val="form-control-feedback42"/>
    <w:basedOn w:val="a3"/>
    <w:rsid w:val="00664229"/>
    <w:pPr>
      <w:topLinePunct w:val="0"/>
      <w:adjustRightInd/>
      <w:spacing w:before="0" w:after="0" w:line="480" w:lineRule="atLeast"/>
      <w:jc w:val="center"/>
      <w:textAlignment w:val="auto"/>
    </w:pPr>
    <w:rPr>
      <w:rFonts w:ascii="新細明體" w:eastAsia="新細明體" w:hAnsi="新細明體" w:cs="新細明體"/>
      <w:color w:val="A94442"/>
      <w:spacing w:val="0"/>
      <w:sz w:val="24"/>
      <w:szCs w:val="24"/>
    </w:rPr>
  </w:style>
  <w:style w:type="paragraph" w:customStyle="1" w:styleId="radio14">
    <w:name w:val="radio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heckbox14">
    <w:name w:val="checkbox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adio-inline14">
    <w:name w:val="radio-inline1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heckbox-inline14">
    <w:name w:val="checkbox-inline14"/>
    <w:basedOn w:val="a3"/>
    <w:rsid w:val="00664229"/>
    <w:pP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form-group14">
    <w:name w:val="form-group14"/>
    <w:basedOn w:val="a3"/>
    <w:rsid w:val="00664229"/>
    <w:pPr>
      <w:topLinePunct w:val="0"/>
      <w:adjustRightInd/>
      <w:spacing w:before="0" w:after="225" w:line="240" w:lineRule="auto"/>
      <w:jc w:val="left"/>
      <w:textAlignment w:val="auto"/>
    </w:pPr>
    <w:rPr>
      <w:rFonts w:ascii="新細明體" w:eastAsia="新細明體" w:hAnsi="新細明體" w:cs="新細明體"/>
      <w:spacing w:val="0"/>
      <w:sz w:val="24"/>
      <w:szCs w:val="24"/>
    </w:rPr>
  </w:style>
  <w:style w:type="paragraph" w:customStyle="1" w:styleId="badge92">
    <w:name w:val="badge92"/>
    <w:basedOn w:val="a3"/>
    <w:rsid w:val="00664229"/>
    <w:pPr>
      <w:shd w:val="clear" w:color="auto" w:fill="333333"/>
      <w:topLinePunct w:val="0"/>
      <w:adjustRightInd/>
      <w:spacing w:before="0" w:after="0" w:line="240" w:lineRule="auto"/>
      <w:jc w:val="center"/>
    </w:pPr>
    <w:rPr>
      <w:rFonts w:ascii="新細明體" w:eastAsia="新細明體" w:hAnsi="新細明體" w:cs="新細明體"/>
      <w:b/>
      <w:bCs/>
      <w:color w:val="FFFFFF"/>
      <w:spacing w:val="0"/>
      <w:sz w:val="18"/>
    </w:rPr>
  </w:style>
  <w:style w:type="paragraph" w:customStyle="1" w:styleId="badge93">
    <w:name w:val="badge93"/>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337AB7"/>
      <w:spacing w:val="0"/>
      <w:sz w:val="18"/>
    </w:rPr>
  </w:style>
  <w:style w:type="paragraph" w:customStyle="1" w:styleId="badge94">
    <w:name w:val="badge94"/>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CB85C"/>
      <w:spacing w:val="0"/>
      <w:sz w:val="18"/>
    </w:rPr>
  </w:style>
  <w:style w:type="paragraph" w:customStyle="1" w:styleId="badge95">
    <w:name w:val="badge95"/>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5BC0DE"/>
      <w:spacing w:val="0"/>
      <w:sz w:val="18"/>
    </w:rPr>
  </w:style>
  <w:style w:type="paragraph" w:customStyle="1" w:styleId="badge96">
    <w:name w:val="badge96"/>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F0AD4E"/>
      <w:spacing w:val="0"/>
      <w:sz w:val="18"/>
    </w:rPr>
  </w:style>
  <w:style w:type="paragraph" w:customStyle="1" w:styleId="badge97">
    <w:name w:val="badge97"/>
    <w:basedOn w:val="a3"/>
    <w:rsid w:val="00664229"/>
    <w:pPr>
      <w:shd w:val="clear" w:color="auto" w:fill="FFFFFF"/>
      <w:topLinePunct w:val="0"/>
      <w:adjustRightInd/>
      <w:spacing w:before="0" w:after="0" w:line="240" w:lineRule="auto"/>
      <w:jc w:val="center"/>
    </w:pPr>
    <w:rPr>
      <w:rFonts w:ascii="新細明體" w:eastAsia="新細明體" w:hAnsi="新細明體" w:cs="新細明體"/>
      <w:b/>
      <w:bCs/>
      <w:color w:val="D9534F"/>
      <w:spacing w:val="0"/>
      <w:sz w:val="18"/>
    </w:rPr>
  </w:style>
  <w:style w:type="paragraph" w:customStyle="1" w:styleId="divider14">
    <w:name w:val="divider1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caret66">
    <w:name w:val="caret66"/>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67">
    <w:name w:val="caret67"/>
    <w:basedOn w:val="a3"/>
    <w:rsid w:val="00664229"/>
    <w:pPr>
      <w:pBdr>
        <w:bottom w:val="dashed" w:sz="24"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dropdown-menu40">
    <w:name w:val="dropdown-menu40"/>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dropdown-menu41">
    <w:name w:val="dropdown-menu41"/>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30" w:after="30" w:line="240" w:lineRule="auto"/>
      <w:jc w:val="left"/>
      <w:textAlignment w:val="auto"/>
    </w:pPr>
    <w:rPr>
      <w:rFonts w:ascii="新細明體" w:eastAsia="新細明體" w:hAnsi="新細明體" w:cs="新細明體"/>
      <w:vanish/>
      <w:spacing w:val="0"/>
      <w:sz w:val="20"/>
      <w:szCs w:val="20"/>
    </w:rPr>
  </w:style>
  <w:style w:type="paragraph" w:customStyle="1" w:styleId="caret68">
    <w:name w:val="caret68"/>
    <w:basedOn w:val="a3"/>
    <w:rsid w:val="00664229"/>
    <w:pPr>
      <w:pBdr>
        <w:top w:val="dashed" w:sz="24" w:space="0" w:color="auto"/>
      </w:pBdr>
      <w:topLinePunct w:val="0"/>
      <w:adjustRightInd/>
      <w:spacing w:before="0" w:after="0" w:line="240" w:lineRule="auto"/>
      <w:jc w:val="left"/>
    </w:pPr>
    <w:rPr>
      <w:rFonts w:ascii="新細明體" w:eastAsia="新細明體" w:hAnsi="新細明體" w:cs="新細明體"/>
      <w:spacing w:val="0"/>
      <w:sz w:val="24"/>
      <w:szCs w:val="24"/>
    </w:rPr>
  </w:style>
  <w:style w:type="paragraph" w:customStyle="1" w:styleId="caret69">
    <w:name w:val="caret69"/>
    <w:basedOn w:val="a3"/>
    <w:rsid w:val="00664229"/>
    <w:pPr>
      <w:pBdr>
        <w:top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caret70">
    <w:name w:val="caret70"/>
    <w:basedOn w:val="a3"/>
    <w:rsid w:val="00664229"/>
    <w:pPr>
      <w:pBdr>
        <w:bottom w:val="dashed" w:sz="36" w:space="0" w:color="auto"/>
      </w:pBdr>
      <w:topLinePunct w:val="0"/>
      <w:adjustRightInd/>
      <w:spacing w:before="0" w:after="0" w:line="240" w:lineRule="auto"/>
      <w:ind w:left="30"/>
      <w:jc w:val="left"/>
    </w:pPr>
    <w:rPr>
      <w:rFonts w:ascii="新細明體" w:eastAsia="新細明體" w:hAnsi="新細明體" w:cs="新細明體"/>
      <w:spacing w:val="0"/>
      <w:sz w:val="24"/>
      <w:szCs w:val="24"/>
    </w:rPr>
  </w:style>
  <w:style w:type="paragraph" w:customStyle="1" w:styleId="form-control98">
    <w:name w:val="form-control98"/>
    <w:basedOn w:val="a3"/>
    <w:rsid w:val="00664229"/>
    <w:pPr>
      <w:pBdr>
        <w:top w:val="single" w:sz="6" w:space="5" w:color="CCCCCC"/>
        <w:left w:val="single" w:sz="6" w:space="9" w:color="CCCCCC"/>
        <w:bottom w:val="single" w:sz="6" w:space="5" w:color="CCCCCC"/>
        <w:right w:val="single" w:sz="6" w:space="9" w:color="CCCCCC"/>
      </w:pBdr>
      <w:shd w:val="clear" w:color="auto" w:fill="FFFFFF"/>
      <w:topLinePunct w:val="0"/>
      <w:adjustRightInd/>
      <w:spacing w:before="0" w:after="0" w:line="240" w:lineRule="auto"/>
      <w:jc w:val="left"/>
      <w:textAlignment w:val="auto"/>
    </w:pPr>
    <w:rPr>
      <w:rFonts w:ascii="新細明體" w:eastAsia="新細明體" w:hAnsi="新細明體" w:cs="新細明體"/>
      <w:color w:val="555555"/>
      <w:spacing w:val="0"/>
      <w:sz w:val="20"/>
      <w:szCs w:val="20"/>
    </w:rPr>
  </w:style>
  <w:style w:type="paragraph" w:customStyle="1" w:styleId="nav-divider14">
    <w:name w:val="nav-divider14"/>
    <w:basedOn w:val="a3"/>
    <w:rsid w:val="00664229"/>
    <w:pPr>
      <w:shd w:val="clear" w:color="auto" w:fill="E5E5E5"/>
      <w:topLinePunct w:val="0"/>
      <w:adjustRightInd/>
      <w:spacing w:before="120" w:after="120" w:line="240" w:lineRule="auto"/>
      <w:jc w:val="left"/>
      <w:textAlignment w:val="auto"/>
    </w:pPr>
    <w:rPr>
      <w:rFonts w:ascii="新細明體" w:eastAsia="新細明體" w:hAnsi="新細明體" w:cs="新細明體"/>
      <w:spacing w:val="0"/>
      <w:sz w:val="24"/>
      <w:szCs w:val="24"/>
    </w:rPr>
  </w:style>
  <w:style w:type="paragraph" w:customStyle="1" w:styleId="dropdown-menu42">
    <w:name w:val="dropdown-menu42"/>
    <w:basedOn w:val="a3"/>
    <w:rsid w:val="00664229"/>
    <w:pPr>
      <w:pBdr>
        <w:top w:val="single" w:sz="6" w:space="4" w:color="CCCCCC"/>
        <w:left w:val="single" w:sz="6" w:space="0" w:color="CCCCCC"/>
        <w:bottom w:val="single" w:sz="6" w:space="4" w:color="CCCCCC"/>
        <w:right w:val="single" w:sz="6" w:space="0" w:color="CCCCCC"/>
      </w:pBdr>
      <w:shd w:val="clear" w:color="auto" w:fill="FFFFFF"/>
      <w:topLinePunct w:val="0"/>
      <w:adjustRightInd/>
      <w:spacing w:before="0" w:after="0" w:line="240" w:lineRule="auto"/>
      <w:jc w:val="left"/>
      <w:textAlignment w:val="auto"/>
    </w:pPr>
    <w:rPr>
      <w:rFonts w:ascii="新細明體" w:eastAsia="新細明體" w:hAnsi="新細明體" w:cs="新細明體"/>
      <w:vanish/>
      <w:spacing w:val="0"/>
      <w:sz w:val="20"/>
      <w:szCs w:val="20"/>
    </w:rPr>
  </w:style>
  <w:style w:type="paragraph" w:customStyle="1" w:styleId="icon-bar40">
    <w:name w:val="icon-bar4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brand27">
    <w:name w:val="navbar-brand27"/>
    <w:basedOn w:val="a3"/>
    <w:rsid w:val="00664229"/>
    <w:pPr>
      <w:topLinePunct w:val="0"/>
      <w:adjustRightInd/>
      <w:spacing w:before="0" w:after="0" w:line="270" w:lineRule="atLeast"/>
      <w:jc w:val="left"/>
      <w:textAlignment w:val="auto"/>
    </w:pPr>
    <w:rPr>
      <w:rFonts w:ascii="新細明體" w:eastAsia="新細明體" w:hAnsi="新細明體" w:cs="新細明體"/>
      <w:color w:val="777777"/>
      <w:spacing w:val="0"/>
      <w:sz w:val="26"/>
      <w:szCs w:val="26"/>
    </w:rPr>
  </w:style>
  <w:style w:type="paragraph" w:customStyle="1" w:styleId="navbar-text40">
    <w:name w:val="navbar-text40"/>
    <w:basedOn w:val="a3"/>
    <w:rsid w:val="00664229"/>
    <w:pPr>
      <w:topLinePunct w:val="0"/>
      <w:adjustRightInd/>
      <w:spacing w:before="90" w:after="90" w:line="240" w:lineRule="auto"/>
      <w:jc w:val="left"/>
      <w:textAlignment w:val="auto"/>
    </w:pPr>
    <w:rPr>
      <w:rFonts w:ascii="新細明體" w:eastAsia="新細明體" w:hAnsi="新細明體" w:cs="新細明體"/>
      <w:color w:val="777777"/>
      <w:spacing w:val="0"/>
      <w:sz w:val="24"/>
      <w:szCs w:val="24"/>
    </w:rPr>
  </w:style>
  <w:style w:type="paragraph" w:customStyle="1" w:styleId="navbar-toggle40">
    <w:name w:val="navbar-toggle4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41">
    <w:name w:val="icon-bar41"/>
    <w:basedOn w:val="a3"/>
    <w:rsid w:val="00664229"/>
    <w:pPr>
      <w:shd w:val="clear" w:color="auto" w:fill="888888"/>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40">
    <w:name w:val="navbar-collapse40"/>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7">
    <w:name w:val="navbar-form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3">
    <w:name w:val="navbar-link53"/>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link54">
    <w:name w:val="navbar-link54"/>
    <w:basedOn w:val="a3"/>
    <w:rsid w:val="00664229"/>
    <w:pPr>
      <w:topLinePunct w:val="0"/>
      <w:adjustRightInd/>
      <w:spacing w:before="0" w:after="0" w:line="240" w:lineRule="auto"/>
      <w:jc w:val="left"/>
      <w:textAlignment w:val="auto"/>
    </w:pPr>
    <w:rPr>
      <w:rFonts w:ascii="新細明體" w:eastAsia="新細明體" w:hAnsi="新細明體" w:cs="新細明體"/>
      <w:color w:val="333333"/>
      <w:spacing w:val="0"/>
      <w:sz w:val="24"/>
      <w:szCs w:val="24"/>
    </w:rPr>
  </w:style>
  <w:style w:type="paragraph" w:customStyle="1" w:styleId="btn-link27">
    <w:name w:val="btn-link27"/>
    <w:basedOn w:val="a3"/>
    <w:rsid w:val="00664229"/>
    <w:pPr>
      <w:topLinePunct w:val="0"/>
      <w:adjustRightInd/>
      <w:spacing w:before="0" w:after="0" w:line="240" w:lineRule="auto"/>
      <w:jc w:val="left"/>
      <w:textAlignment w:val="auto"/>
    </w:pPr>
    <w:rPr>
      <w:rFonts w:ascii="新細明體" w:eastAsia="新細明體" w:hAnsi="新細明體" w:cs="新細明體"/>
      <w:color w:val="777777"/>
      <w:spacing w:val="0"/>
      <w:sz w:val="24"/>
      <w:szCs w:val="24"/>
    </w:rPr>
  </w:style>
  <w:style w:type="paragraph" w:customStyle="1" w:styleId="navbar-brand28">
    <w:name w:val="navbar-brand28"/>
    <w:basedOn w:val="a3"/>
    <w:rsid w:val="00664229"/>
    <w:pPr>
      <w:topLinePunct w:val="0"/>
      <w:adjustRightInd/>
      <w:spacing w:before="0" w:after="0" w:line="270" w:lineRule="atLeast"/>
      <w:jc w:val="left"/>
      <w:textAlignment w:val="auto"/>
    </w:pPr>
    <w:rPr>
      <w:rFonts w:ascii="新細明體" w:eastAsia="新細明體" w:hAnsi="新細明體" w:cs="新細明體"/>
      <w:color w:val="9D9D9D"/>
      <w:spacing w:val="0"/>
      <w:sz w:val="26"/>
      <w:szCs w:val="26"/>
    </w:rPr>
  </w:style>
  <w:style w:type="paragraph" w:customStyle="1" w:styleId="navbar-text41">
    <w:name w:val="navbar-text41"/>
    <w:basedOn w:val="a3"/>
    <w:rsid w:val="00664229"/>
    <w:pPr>
      <w:topLinePunct w:val="0"/>
      <w:adjustRightInd/>
      <w:spacing w:before="90" w:after="90" w:line="240" w:lineRule="auto"/>
      <w:jc w:val="left"/>
      <w:textAlignment w:val="auto"/>
    </w:pPr>
    <w:rPr>
      <w:rFonts w:ascii="新細明體" w:eastAsia="新細明體" w:hAnsi="新細明體" w:cs="新細明體"/>
      <w:color w:val="9D9D9D"/>
      <w:spacing w:val="0"/>
      <w:sz w:val="24"/>
      <w:szCs w:val="24"/>
    </w:rPr>
  </w:style>
  <w:style w:type="paragraph" w:customStyle="1" w:styleId="navbar-toggle41">
    <w:name w:val="navbar-toggle4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icon-bar42">
    <w:name w:val="icon-bar42"/>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collapse41">
    <w:name w:val="navbar-collapse41"/>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form28">
    <w:name w:val="navbar-form28"/>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navbar-link55">
    <w:name w:val="navbar-link55"/>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navbar-link56">
    <w:name w:val="navbar-link56"/>
    <w:basedOn w:val="a3"/>
    <w:rsid w:val="00664229"/>
    <w:pPr>
      <w:topLinePunct w:val="0"/>
      <w:adjustRightInd/>
      <w:spacing w:before="0" w:after="0" w:line="240" w:lineRule="auto"/>
      <w:jc w:val="left"/>
      <w:textAlignment w:val="auto"/>
    </w:pPr>
    <w:rPr>
      <w:rFonts w:ascii="新細明體" w:eastAsia="新細明體" w:hAnsi="新細明體" w:cs="新細明體"/>
      <w:color w:val="FFFFFF"/>
      <w:spacing w:val="0"/>
      <w:sz w:val="24"/>
      <w:szCs w:val="24"/>
    </w:rPr>
  </w:style>
  <w:style w:type="paragraph" w:customStyle="1" w:styleId="btn-link28">
    <w:name w:val="btn-link28"/>
    <w:basedOn w:val="a3"/>
    <w:rsid w:val="00664229"/>
    <w:pPr>
      <w:topLinePunct w:val="0"/>
      <w:adjustRightInd/>
      <w:spacing w:before="0" w:after="0" w:line="240" w:lineRule="auto"/>
      <w:jc w:val="left"/>
      <w:textAlignment w:val="auto"/>
    </w:pPr>
    <w:rPr>
      <w:rFonts w:ascii="新細明體" w:eastAsia="新細明體" w:hAnsi="新細明體" w:cs="新細明體"/>
      <w:color w:val="9D9D9D"/>
      <w:spacing w:val="0"/>
      <w:sz w:val="24"/>
      <w:szCs w:val="24"/>
    </w:rPr>
  </w:style>
  <w:style w:type="paragraph" w:customStyle="1" w:styleId="jumbotron27">
    <w:name w:val="jumbotron27"/>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jumbotron28">
    <w:name w:val="jumbotron28"/>
    <w:basedOn w:val="a3"/>
    <w:rsid w:val="00664229"/>
    <w:pPr>
      <w:shd w:val="clear" w:color="auto" w:fill="EEEEEE"/>
      <w:topLinePunct w:val="0"/>
      <w:adjustRightInd/>
      <w:spacing w:before="0" w:after="450" w:line="240" w:lineRule="auto"/>
      <w:jc w:val="left"/>
      <w:textAlignment w:val="auto"/>
    </w:pPr>
    <w:rPr>
      <w:rFonts w:ascii="新細明體" w:eastAsia="新細明體" w:hAnsi="新細明體" w:cs="新細明體"/>
      <w:spacing w:val="0"/>
      <w:sz w:val="24"/>
      <w:szCs w:val="24"/>
    </w:rPr>
  </w:style>
  <w:style w:type="paragraph" w:customStyle="1" w:styleId="caption14">
    <w:name w:val="caption14"/>
    <w:basedOn w:val="a3"/>
    <w:rsid w:val="00664229"/>
    <w:pPr>
      <w:topLinePunct w:val="0"/>
      <w:adjustRightInd/>
      <w:spacing w:before="0" w:after="0" w:line="240" w:lineRule="auto"/>
      <w:jc w:val="left"/>
      <w:textAlignment w:val="auto"/>
    </w:pPr>
    <w:rPr>
      <w:rFonts w:ascii="新細明體" w:eastAsia="新細明體" w:hAnsi="新細明體" w:cs="新細明體"/>
      <w:color w:val="000000"/>
      <w:spacing w:val="0"/>
      <w:sz w:val="24"/>
      <w:szCs w:val="24"/>
    </w:rPr>
  </w:style>
  <w:style w:type="paragraph" w:customStyle="1" w:styleId="alert-link66">
    <w:name w:val="alert-link66"/>
    <w:basedOn w:val="a3"/>
    <w:rsid w:val="00664229"/>
    <w:pPr>
      <w:topLinePunct w:val="0"/>
      <w:adjustRightInd/>
      <w:spacing w:before="0" w:after="0" w:line="240" w:lineRule="auto"/>
      <w:jc w:val="left"/>
      <w:textAlignment w:val="auto"/>
    </w:pPr>
    <w:rPr>
      <w:rFonts w:ascii="新細明體" w:eastAsia="新細明體" w:hAnsi="新細明體" w:cs="新細明體"/>
      <w:b/>
      <w:bCs/>
      <w:spacing w:val="0"/>
      <w:sz w:val="24"/>
      <w:szCs w:val="24"/>
    </w:rPr>
  </w:style>
  <w:style w:type="paragraph" w:customStyle="1" w:styleId="alert-link67">
    <w:name w:val="alert-link67"/>
    <w:basedOn w:val="a3"/>
    <w:rsid w:val="00664229"/>
    <w:pPr>
      <w:topLinePunct w:val="0"/>
      <w:adjustRightInd/>
      <w:spacing w:before="0" w:after="0" w:line="240" w:lineRule="auto"/>
      <w:jc w:val="left"/>
      <w:textAlignment w:val="auto"/>
    </w:pPr>
    <w:rPr>
      <w:rFonts w:ascii="新細明體" w:eastAsia="新細明體" w:hAnsi="新細明體" w:cs="新細明體"/>
      <w:color w:val="2B542C"/>
      <w:spacing w:val="0"/>
      <w:sz w:val="24"/>
      <w:szCs w:val="24"/>
    </w:rPr>
  </w:style>
  <w:style w:type="paragraph" w:customStyle="1" w:styleId="alert-link68">
    <w:name w:val="alert-link68"/>
    <w:basedOn w:val="a3"/>
    <w:rsid w:val="00664229"/>
    <w:pPr>
      <w:topLinePunct w:val="0"/>
      <w:adjustRightInd/>
      <w:spacing w:before="0" w:after="0" w:line="240" w:lineRule="auto"/>
      <w:jc w:val="left"/>
      <w:textAlignment w:val="auto"/>
    </w:pPr>
    <w:rPr>
      <w:rFonts w:ascii="新細明體" w:eastAsia="新細明體" w:hAnsi="新細明體" w:cs="新細明體"/>
      <w:color w:val="245269"/>
      <w:spacing w:val="0"/>
      <w:sz w:val="24"/>
      <w:szCs w:val="24"/>
    </w:rPr>
  </w:style>
  <w:style w:type="paragraph" w:customStyle="1" w:styleId="alert-link69">
    <w:name w:val="alert-link69"/>
    <w:basedOn w:val="a3"/>
    <w:rsid w:val="00664229"/>
    <w:pPr>
      <w:topLinePunct w:val="0"/>
      <w:adjustRightInd/>
      <w:spacing w:before="0" w:after="0" w:line="240" w:lineRule="auto"/>
      <w:jc w:val="left"/>
      <w:textAlignment w:val="auto"/>
    </w:pPr>
    <w:rPr>
      <w:rFonts w:ascii="新細明體" w:eastAsia="新細明體" w:hAnsi="新細明體" w:cs="新細明體"/>
      <w:color w:val="66512C"/>
      <w:spacing w:val="0"/>
      <w:sz w:val="24"/>
      <w:szCs w:val="24"/>
    </w:rPr>
  </w:style>
  <w:style w:type="paragraph" w:customStyle="1" w:styleId="alert-link70">
    <w:name w:val="alert-link70"/>
    <w:basedOn w:val="a3"/>
    <w:rsid w:val="00664229"/>
    <w:pPr>
      <w:topLinePunct w:val="0"/>
      <w:adjustRightInd/>
      <w:spacing w:before="0" w:after="0" w:line="240" w:lineRule="auto"/>
      <w:jc w:val="left"/>
      <w:textAlignment w:val="auto"/>
    </w:pPr>
    <w:rPr>
      <w:rFonts w:ascii="新細明體" w:eastAsia="新細明體" w:hAnsi="新細明體" w:cs="新細明體"/>
      <w:color w:val="843534"/>
      <w:spacing w:val="0"/>
      <w:sz w:val="24"/>
      <w:szCs w:val="24"/>
    </w:rPr>
  </w:style>
  <w:style w:type="paragraph" w:customStyle="1" w:styleId="panel27">
    <w:name w:val="panel27"/>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heading27">
    <w:name w:val="panel-heading27"/>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panel-footer14">
    <w:name w:val="panel-footer14"/>
    <w:basedOn w:val="a3"/>
    <w:rsid w:val="00664229"/>
    <w:pPr>
      <w:shd w:val="clear" w:color="auto" w:fill="F5F5F5"/>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close14">
    <w:name w:val="close14"/>
    <w:basedOn w:val="a3"/>
    <w:rsid w:val="00664229"/>
    <w:pPr>
      <w:topLinePunct w:val="0"/>
      <w:adjustRightInd/>
      <w:spacing w:before="0" w:after="0" w:line="240" w:lineRule="auto"/>
      <w:jc w:val="left"/>
      <w:textAlignment w:val="auto"/>
    </w:pPr>
    <w:rPr>
      <w:rFonts w:ascii="新細明體" w:eastAsia="新細明體" w:hAnsi="新細明體" w:cs="新細明體"/>
      <w:b/>
      <w:bCs/>
      <w:color w:val="000000"/>
      <w:spacing w:val="0"/>
      <w:sz w:val="29"/>
      <w:szCs w:val="29"/>
    </w:rPr>
  </w:style>
  <w:style w:type="paragraph" w:customStyle="1" w:styleId="icon-prev14">
    <w:name w:val="icon-prev14"/>
    <w:basedOn w:val="a3"/>
    <w:rsid w:val="00664229"/>
    <w:pPr>
      <w:topLinePunct w:val="0"/>
      <w:adjustRightInd/>
      <w:spacing w:before="0" w:after="0" w:line="240" w:lineRule="auto"/>
      <w:ind w:left="-150"/>
      <w:jc w:val="left"/>
      <w:textAlignment w:val="auto"/>
    </w:pPr>
    <w:rPr>
      <w:rFonts w:eastAsia="新細明體"/>
      <w:spacing w:val="0"/>
      <w:sz w:val="24"/>
      <w:szCs w:val="24"/>
    </w:rPr>
  </w:style>
  <w:style w:type="paragraph" w:customStyle="1" w:styleId="icon-next14">
    <w:name w:val="icon-next14"/>
    <w:basedOn w:val="a3"/>
    <w:rsid w:val="00664229"/>
    <w:pPr>
      <w:topLinePunct w:val="0"/>
      <w:adjustRightInd/>
      <w:spacing w:before="0" w:after="0" w:line="240" w:lineRule="auto"/>
      <w:ind w:right="-150"/>
      <w:jc w:val="left"/>
      <w:textAlignment w:val="auto"/>
    </w:pPr>
    <w:rPr>
      <w:rFonts w:eastAsia="新細明體"/>
      <w:spacing w:val="0"/>
      <w:sz w:val="24"/>
      <w:szCs w:val="24"/>
    </w:rPr>
  </w:style>
  <w:style w:type="paragraph" w:customStyle="1" w:styleId="glyphicon-chevron-left14">
    <w:name w:val="glyphicon-chevron-left14"/>
    <w:basedOn w:val="a3"/>
    <w:rsid w:val="00664229"/>
    <w:pPr>
      <w:topLinePunct w:val="0"/>
      <w:adjustRightInd/>
      <w:spacing w:before="0" w:after="0" w:line="240" w:lineRule="auto"/>
      <w:ind w:left="-150"/>
      <w:jc w:val="left"/>
      <w:textAlignment w:val="auto"/>
    </w:pPr>
    <w:rPr>
      <w:rFonts w:ascii="新細明體" w:eastAsia="新細明體" w:hAnsi="新細明體" w:cs="新細明體"/>
      <w:spacing w:val="0"/>
      <w:sz w:val="24"/>
      <w:szCs w:val="24"/>
    </w:rPr>
  </w:style>
  <w:style w:type="paragraph" w:customStyle="1" w:styleId="glyphicon-chevron-right14">
    <w:name w:val="glyphicon-chevron-right14"/>
    <w:basedOn w:val="a3"/>
    <w:rsid w:val="00664229"/>
    <w:pPr>
      <w:topLinePunct w:val="0"/>
      <w:adjustRightInd/>
      <w:spacing w:before="0" w:after="0" w:line="240" w:lineRule="auto"/>
      <w:ind w:right="-150"/>
      <w:jc w:val="left"/>
      <w:textAlignment w:val="auto"/>
    </w:pPr>
    <w:rPr>
      <w:rFonts w:ascii="新細明體" w:eastAsia="新細明體" w:hAnsi="新細明體" w:cs="新細明體"/>
      <w:spacing w:val="0"/>
      <w:sz w:val="24"/>
      <w:szCs w:val="24"/>
    </w:rPr>
  </w:style>
  <w:style w:type="paragraph" w:customStyle="1" w:styleId="active14">
    <w:name w:val="active14"/>
    <w:basedOn w:val="a3"/>
    <w:rsid w:val="00664229"/>
    <w:pPr>
      <w:shd w:val="clear" w:color="auto" w:fill="FFFFFF"/>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btn27">
    <w:name w:val="btn27"/>
    <w:basedOn w:val="a3"/>
    <w:rsid w:val="00664229"/>
    <w:pPr>
      <w:topLinePunct w:val="0"/>
      <w:adjustRightInd/>
      <w:spacing w:before="0" w:after="0" w:line="240" w:lineRule="auto"/>
      <w:jc w:val="center"/>
    </w:pPr>
    <w:rPr>
      <w:rFonts w:ascii="新細明體" w:eastAsia="新細明體" w:hAnsi="新細明體" w:cs="新細明體"/>
      <w:spacing w:val="0"/>
      <w:sz w:val="20"/>
      <w:szCs w:val="20"/>
    </w:rPr>
  </w:style>
  <w:style w:type="paragraph" w:customStyle="1" w:styleId="ui-button-text14">
    <w:name w:val="ui-button-text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18"/>
    </w:rPr>
  </w:style>
  <w:style w:type="paragraph" w:customStyle="1" w:styleId="btn-upload14">
    <w:name w:val="btn-upload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tree-buttons14">
    <w:name w:val="tree-buttons14"/>
    <w:basedOn w:val="a3"/>
    <w:rsid w:val="00664229"/>
    <w:pPr>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listitem27">
    <w:name w:val="list_item27"/>
    <w:basedOn w:val="a3"/>
    <w:rsid w:val="00664229"/>
    <w:pPr>
      <w:shd w:val="clear" w:color="auto" w:fill="DDDDDD"/>
      <w:topLinePunct w:val="0"/>
      <w:adjustRightInd/>
      <w:spacing w:before="0" w:after="0" w:line="240" w:lineRule="auto"/>
      <w:jc w:val="left"/>
      <w:textAlignment w:val="auto"/>
    </w:pPr>
    <w:rPr>
      <w:rFonts w:ascii="新細明體" w:eastAsia="新細明體" w:hAnsi="新細明體" w:cs="新細明體"/>
      <w:spacing w:val="0"/>
      <w:sz w:val="24"/>
      <w:szCs w:val="24"/>
    </w:rPr>
  </w:style>
  <w:style w:type="paragraph" w:customStyle="1" w:styleId="running-indicator14">
    <w:name w:val="running-indicator14"/>
    <w:basedOn w:val="a3"/>
    <w:rsid w:val="00664229"/>
    <w:pPr>
      <w:topLinePunct w:val="0"/>
      <w:adjustRightInd/>
      <w:spacing w:before="0" w:after="0" w:line="240" w:lineRule="auto"/>
      <w:jc w:val="left"/>
      <w:textAlignment w:val="auto"/>
    </w:pPr>
    <w:rPr>
      <w:rFonts w:ascii="新細明體" w:eastAsia="新細明體" w:hAnsi="新細明體" w:cs="新細明體"/>
      <w:color w:val="5CB85C"/>
      <w:spacing w:val="0"/>
      <w:sz w:val="24"/>
      <w:szCs w:val="24"/>
    </w:rPr>
  </w:style>
  <w:style w:type="paragraph" w:customStyle="1" w:styleId="kernel-name14">
    <w:name w:val="kernel-name14"/>
    <w:basedOn w:val="a3"/>
    <w:rsid w:val="00664229"/>
    <w:pPr>
      <w:topLinePunct w:val="0"/>
      <w:adjustRightInd/>
      <w:spacing w:before="0" w:after="0" w:line="240" w:lineRule="auto"/>
      <w:ind w:right="105"/>
      <w:jc w:val="left"/>
      <w:textAlignment w:val="auto"/>
    </w:pPr>
    <w:rPr>
      <w:rFonts w:ascii="新細明體" w:eastAsia="新細明體" w:hAnsi="新細明體" w:cs="新細明體"/>
      <w:color w:val="5BC0DE"/>
      <w:spacing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576431">
      <w:bodyDiv w:val="1"/>
      <w:marLeft w:val="0"/>
      <w:marRight w:val="0"/>
      <w:marTop w:val="0"/>
      <w:marBottom w:val="0"/>
      <w:divBdr>
        <w:top w:val="none" w:sz="0" w:space="0" w:color="auto"/>
        <w:left w:val="none" w:sz="0" w:space="0" w:color="auto"/>
        <w:bottom w:val="none" w:sz="0" w:space="0" w:color="auto"/>
        <w:right w:val="none" w:sz="0" w:space="0" w:color="auto"/>
      </w:divBdr>
    </w:div>
    <w:div w:id="790321207">
      <w:bodyDiv w:val="1"/>
      <w:marLeft w:val="0"/>
      <w:marRight w:val="0"/>
      <w:marTop w:val="0"/>
      <w:marBottom w:val="0"/>
      <w:divBdr>
        <w:top w:val="none" w:sz="0" w:space="0" w:color="auto"/>
        <w:left w:val="none" w:sz="0" w:space="0" w:color="auto"/>
        <w:bottom w:val="none" w:sz="0" w:space="0" w:color="auto"/>
        <w:right w:val="none" w:sz="0" w:space="0" w:color="auto"/>
      </w:divBdr>
    </w:div>
    <w:div w:id="816605474">
      <w:bodyDiv w:val="1"/>
      <w:marLeft w:val="0"/>
      <w:marRight w:val="0"/>
      <w:marTop w:val="0"/>
      <w:marBottom w:val="0"/>
      <w:divBdr>
        <w:top w:val="none" w:sz="0" w:space="0" w:color="auto"/>
        <w:left w:val="none" w:sz="0" w:space="0" w:color="auto"/>
        <w:bottom w:val="none" w:sz="0" w:space="0" w:color="auto"/>
        <w:right w:val="none" w:sz="0" w:space="0" w:color="auto"/>
      </w:divBdr>
    </w:div>
    <w:div w:id="915289736">
      <w:bodyDiv w:val="1"/>
      <w:marLeft w:val="0"/>
      <w:marRight w:val="0"/>
      <w:marTop w:val="0"/>
      <w:marBottom w:val="0"/>
      <w:divBdr>
        <w:top w:val="none" w:sz="0" w:space="0" w:color="auto"/>
        <w:left w:val="none" w:sz="0" w:space="0" w:color="auto"/>
        <w:bottom w:val="none" w:sz="0" w:space="0" w:color="auto"/>
        <w:right w:val="none" w:sz="0" w:space="0" w:color="auto"/>
      </w:divBdr>
    </w:div>
    <w:div w:id="1459302629">
      <w:bodyDiv w:val="1"/>
      <w:marLeft w:val="0"/>
      <w:marRight w:val="0"/>
      <w:marTop w:val="0"/>
      <w:marBottom w:val="0"/>
      <w:divBdr>
        <w:top w:val="none" w:sz="0" w:space="0" w:color="auto"/>
        <w:left w:val="none" w:sz="0" w:space="0" w:color="auto"/>
        <w:bottom w:val="none" w:sz="0" w:space="0" w:color="auto"/>
        <w:right w:val="none" w:sz="0" w:space="0" w:color="auto"/>
      </w:divBdr>
    </w:div>
    <w:div w:id="1567566482">
      <w:bodyDiv w:val="1"/>
      <w:marLeft w:val="0"/>
      <w:marRight w:val="0"/>
      <w:marTop w:val="0"/>
      <w:marBottom w:val="0"/>
      <w:divBdr>
        <w:top w:val="none" w:sz="0" w:space="0" w:color="auto"/>
        <w:left w:val="none" w:sz="0" w:space="0" w:color="auto"/>
        <w:bottom w:val="none" w:sz="0" w:space="0" w:color="auto"/>
        <w:right w:val="none" w:sz="0" w:space="0" w:color="auto"/>
      </w:divBdr>
    </w:div>
    <w:div w:id="190424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wikipedia.org/wiki/%E6%96%B0%E7%AB%B9%E7%B8%A3" TargetMode="External"/><Relationship Id="rId21" Type="http://schemas.openxmlformats.org/officeDocument/2006/relationships/hyperlink" Target="file:///C:\Users\User\TQC+%20&#32178;&#38913;&#36039;&#26009;&#25847;&#21462;&#33287;&#20998;&#26512;&#29305;&#35347;&#25945;&#26448;\&#31532;3&#31456;\3-1\E3-1-2-1.html" TargetMode="External"/><Relationship Id="rId42" Type="http://schemas.openxmlformats.org/officeDocument/2006/relationships/hyperlink" Target="https://zh.wikipedia.org/wiki/%E5%87%BD%E5%BC%8F%E5%BA%AB" TargetMode="External"/><Relationship Id="rId63" Type="http://schemas.openxmlformats.org/officeDocument/2006/relationships/hyperlink" Target="file:///C:\Users\User\TQC+%20&#32178;&#38913;&#36039;&#26009;&#25847;&#21462;&#33287;&#20998;&#26512;&#29305;&#35347;&#25945;&#26448;\&#31532;3&#31456;\3-3\E3-3-1-1.html" TargetMode="External"/><Relationship Id="rId84" Type="http://schemas.openxmlformats.org/officeDocument/2006/relationships/hyperlink" Target="file:///C:\Users\User\TQC+%20&#32178;&#38913;&#36039;&#26009;&#25847;&#21462;&#33287;&#20998;&#26512;&#29305;&#35347;&#25945;&#26448;\&#31532;3&#31456;\3-3\E3-3-3-1.html" TargetMode="External"/><Relationship Id="rId138" Type="http://schemas.openxmlformats.org/officeDocument/2006/relationships/header" Target="header3.xml"/><Relationship Id="rId107" Type="http://schemas.openxmlformats.org/officeDocument/2006/relationships/hyperlink" Target="file:///C:\Users\User\TQC+%20&#32178;&#38913;&#36039;&#26009;&#25847;&#21462;&#33287;&#20998;&#26512;&#29305;&#35347;&#25945;&#26448;\&#31532;3&#31456;\3-3\E3-3-4-1.html" TargetMode="External"/><Relationship Id="rId11" Type="http://schemas.openxmlformats.org/officeDocument/2006/relationships/hyperlink" Target="file:///C:\Users\User\TQC+%20&#32178;&#38913;&#36039;&#26009;&#25847;&#21462;&#33287;&#20998;&#26512;&#29305;&#35347;&#25945;&#26448;\&#31532;3&#31456;\3-1\E3-1-1-1.html" TargetMode="External"/><Relationship Id="rId32" Type="http://schemas.openxmlformats.org/officeDocument/2006/relationships/hyperlink" Target="file:///C:\Users\User\TQC+%20&#32178;&#38913;&#36039;&#26009;&#25847;&#21462;&#33287;&#20998;&#26512;&#29305;&#35347;&#25945;&#26448;\&#31532;3&#31456;\3-1\E3-1-3-1.html" TargetMode="External"/><Relationship Id="rId37" Type="http://schemas.openxmlformats.org/officeDocument/2006/relationships/hyperlink" Target="https://zh.wikipedia.org/wiki/%E5%A4%9A%E7%B6%AD" TargetMode="External"/><Relationship Id="rId53" Type="http://schemas.openxmlformats.org/officeDocument/2006/relationships/hyperlink" Target="file:///C:\Users\User\TQC+%20&#32178;&#38913;&#36039;&#26009;&#25847;&#21462;&#33287;&#20998;&#26512;&#29305;&#35347;&#25945;&#26448;\&#31532;3&#31456;\3-2\E3-2-3-1.html" TargetMode="External"/><Relationship Id="rId58" Type="http://schemas.openxmlformats.org/officeDocument/2006/relationships/hyperlink" Target="file:///C:\Users\User\TQC+%20&#32178;&#38913;&#36039;&#26009;&#25847;&#21462;&#33287;&#20998;&#26512;&#29305;&#35347;&#25945;&#26448;\&#31532;3&#31456;\3-3\E3-3-1-1.html" TargetMode="External"/><Relationship Id="rId74" Type="http://schemas.openxmlformats.org/officeDocument/2006/relationships/hyperlink" Target="file:///C:\Users\User\TQC+%20&#32178;&#38913;&#36039;&#26009;&#25847;&#21462;&#33287;&#20998;&#26512;&#29305;&#35347;&#25945;&#26448;\&#31532;3&#31456;\3-3\E3-3-2-1.html" TargetMode="External"/><Relationship Id="rId79" Type="http://schemas.openxmlformats.org/officeDocument/2006/relationships/hyperlink" Target="file:///C:\Users\User\TQC+%20&#32178;&#38913;&#36039;&#26009;&#25847;&#21462;&#33287;&#20998;&#26512;&#29305;&#35347;&#25945;&#26448;\&#31532;3&#31456;\3-3\E3-3-2-1.html" TargetMode="External"/><Relationship Id="rId102" Type="http://schemas.openxmlformats.org/officeDocument/2006/relationships/hyperlink" Target="https://zh.wikipedia.org/wiki/XBRL" TargetMode="External"/><Relationship Id="rId123" Type="http://schemas.openxmlformats.org/officeDocument/2006/relationships/hyperlink" Target="https://zh.wikipedia.org/wiki/%E5%B1%8F%E6%9D%B1%E7%B8%A3" TargetMode="External"/><Relationship Id="rId128" Type="http://schemas.openxmlformats.org/officeDocument/2006/relationships/hyperlink" Target="https://zh.wikipedia.org/wiki/%E6%96%B0%E7%AB%B9%E5%B8%82" TargetMode="External"/><Relationship Id="rId5" Type="http://schemas.openxmlformats.org/officeDocument/2006/relationships/settings" Target="settings.xml"/><Relationship Id="rId90" Type="http://schemas.openxmlformats.org/officeDocument/2006/relationships/hyperlink" Target="file:///C:\Users\User\TQC+%20&#32178;&#38913;&#36039;&#26009;&#25847;&#21462;&#33287;&#20998;&#26512;&#29305;&#35347;&#25945;&#26448;\&#31532;3&#31456;\3-3\E3-3-3-1.html" TargetMode="External"/><Relationship Id="rId95" Type="http://schemas.openxmlformats.org/officeDocument/2006/relationships/hyperlink" Target="file:///C:\Users\User\TQC+%20&#32178;&#38913;&#36039;&#26009;&#25847;&#21462;&#33287;&#20998;&#26512;&#29305;&#35347;&#25945;&#26448;\&#31532;3&#31456;\3-3\E3-3-3-1.html" TargetMode="External"/><Relationship Id="rId22" Type="http://schemas.openxmlformats.org/officeDocument/2006/relationships/hyperlink" Target="file:///C:\Users\User\TQC+%20&#32178;&#38913;&#36039;&#26009;&#25847;&#21462;&#33287;&#20998;&#26512;&#29305;&#35347;&#25945;&#26448;\&#31532;3&#31456;\3-1\E3-1-2-1.html" TargetMode="External"/><Relationship Id="rId27" Type="http://schemas.openxmlformats.org/officeDocument/2006/relationships/hyperlink" Target="file:///C:\Users\User\TQC+%20&#32178;&#38913;&#36039;&#26009;&#25847;&#21462;&#33287;&#20998;&#26512;&#29305;&#35347;&#25945;&#26448;\&#31532;3&#31456;\3-1\E3-1-3-1.html" TargetMode="External"/><Relationship Id="rId43" Type="http://schemas.openxmlformats.org/officeDocument/2006/relationships/hyperlink" Target="file:///C:\Users\User\TQC+%20&#32178;&#38913;&#36039;&#26009;&#25847;&#21462;&#33287;&#20998;&#26512;&#29305;&#35347;&#25945;&#26448;\&#31532;3&#31456;\3-2\E3-2-1-1.html" TargetMode="External"/><Relationship Id="rId48" Type="http://schemas.openxmlformats.org/officeDocument/2006/relationships/hyperlink" Target="file:///C:\Users\User\TQC+%20&#32178;&#38913;&#36039;&#26009;&#25847;&#21462;&#33287;&#20998;&#26512;&#29305;&#35347;&#25945;&#26448;\&#31532;3&#31456;\3-2\E3-2-2-1.html" TargetMode="External"/><Relationship Id="rId64" Type="http://schemas.openxmlformats.org/officeDocument/2006/relationships/hyperlink" Target="file:///C:\Users\User\TQC+%20&#32178;&#38913;&#36039;&#26009;&#25847;&#21462;&#33287;&#20998;&#26512;&#29305;&#35347;&#25945;&#26448;\&#31532;3&#31456;\3-3\E3-3-1-1.html" TargetMode="External"/><Relationship Id="rId69" Type="http://schemas.openxmlformats.org/officeDocument/2006/relationships/hyperlink" Target="file:///C:\Users\User\TQC+%20&#32178;&#38913;&#36039;&#26009;&#25847;&#21462;&#33287;&#20998;&#26512;&#29305;&#35347;&#25945;&#26448;\&#31532;3&#31456;\3-3\E3-3-1-1.html" TargetMode="External"/><Relationship Id="rId113" Type="http://schemas.openxmlformats.org/officeDocument/2006/relationships/hyperlink" Target="https://zh.wikipedia.org/wiki/%E8%87%BA%E4%B8%AD%E5%B8%82" TargetMode="External"/><Relationship Id="rId118" Type="http://schemas.openxmlformats.org/officeDocument/2006/relationships/hyperlink" Target="https://zh.wikipedia.org/wiki/%E8%8B%97%E6%A0%97%E7%B8%A3" TargetMode="External"/><Relationship Id="rId134" Type="http://schemas.openxmlformats.org/officeDocument/2006/relationships/header" Target="header1.xml"/><Relationship Id="rId139" Type="http://schemas.openxmlformats.org/officeDocument/2006/relationships/fontTable" Target="fontTable.xml"/><Relationship Id="rId80" Type="http://schemas.openxmlformats.org/officeDocument/2006/relationships/hyperlink" Target="file:///C:\Users\User\TQC+%20&#32178;&#38913;&#36039;&#26009;&#25847;&#21462;&#33287;&#20998;&#26512;&#29305;&#35347;&#25945;&#26448;\&#31532;3&#31456;\3-3\E3-3-2-1.html" TargetMode="External"/><Relationship Id="rId85" Type="http://schemas.openxmlformats.org/officeDocument/2006/relationships/hyperlink" Target="file:///C:\Users\User\TQC+%20&#32178;&#38913;&#36039;&#26009;&#25847;&#21462;&#33287;&#20998;&#26512;&#29305;&#35347;&#25945;&#26448;\&#31532;3&#31456;\3-3\E3-3-3-1.html" TargetMode="External"/><Relationship Id="rId12" Type="http://schemas.openxmlformats.org/officeDocument/2006/relationships/hyperlink" Target="file:///C:\Users\User\TQC+%20&#32178;&#38913;&#36039;&#26009;&#25847;&#21462;&#33287;&#20998;&#26512;&#29305;&#35347;&#25945;&#26448;\&#31532;3&#31456;\3-1\E3-1-1-1.html" TargetMode="External"/><Relationship Id="rId17" Type="http://schemas.openxmlformats.org/officeDocument/2006/relationships/hyperlink" Target="file:///C:\Users\User\TQC+%20&#32178;&#38913;&#36039;&#26009;&#25847;&#21462;&#33287;&#20998;&#26512;&#29305;&#35347;&#25945;&#26448;\&#31532;3&#31456;\3-1\E3-1-1-1.html" TargetMode="External"/><Relationship Id="rId33" Type="http://schemas.openxmlformats.org/officeDocument/2006/relationships/hyperlink" Target="file:///C:\Users\User\TQC+%20&#32178;&#38913;&#36039;&#26009;&#25847;&#21462;&#33287;&#20998;&#26512;&#29305;&#35347;&#25945;&#26448;\&#31532;3&#31456;\3-1\E3-1-3-1.html" TargetMode="External"/><Relationship Id="rId38" Type="http://schemas.openxmlformats.org/officeDocument/2006/relationships/hyperlink" Target="https://zh.wikipedia.org/wiki/%E9%99%A3%E5%88%97" TargetMode="External"/><Relationship Id="rId59" Type="http://schemas.openxmlformats.org/officeDocument/2006/relationships/hyperlink" Target="file:///C:\Users\User\TQC+%20&#32178;&#38913;&#36039;&#26009;&#25847;&#21462;&#33287;&#20998;&#26512;&#29305;&#35347;&#25945;&#26448;\&#31532;3&#31456;\3-3\E3-3-1-1.html" TargetMode="External"/><Relationship Id="rId103" Type="http://schemas.openxmlformats.org/officeDocument/2006/relationships/hyperlink" Target="https://zh.wikipedia.org/wiki/XPath" TargetMode="External"/><Relationship Id="rId108" Type="http://schemas.openxmlformats.org/officeDocument/2006/relationships/image" Target="media/image7.png"/><Relationship Id="rId124" Type="http://schemas.openxmlformats.org/officeDocument/2006/relationships/hyperlink" Target="https://zh.wikipedia.org/wiki/%E8%87%BA%E6%9D%B1%E7%B8%A3" TargetMode="External"/><Relationship Id="rId129" Type="http://schemas.openxmlformats.org/officeDocument/2006/relationships/hyperlink" Target="https://zh.wikipedia.org/wiki/%E5%98%89%E7%BE%A9%E5%B8%82" TargetMode="External"/><Relationship Id="rId54" Type="http://schemas.openxmlformats.org/officeDocument/2006/relationships/hyperlink" Target="file:///C:\Users\User\TQC+%20&#32178;&#38913;&#36039;&#26009;&#25847;&#21462;&#33287;&#20998;&#26512;&#29305;&#35347;&#25945;&#26448;\&#31532;3&#31456;\3-2\E3-2-3-1.html" TargetMode="External"/><Relationship Id="rId70" Type="http://schemas.openxmlformats.org/officeDocument/2006/relationships/hyperlink" Target="file:///C:\Users\User\TQC+%20&#32178;&#38913;&#36039;&#26009;&#25847;&#21462;&#33287;&#20998;&#26512;&#29305;&#35347;&#25945;&#26448;\&#31532;3&#31456;\3-3\E3-3-1-1.html" TargetMode="External"/><Relationship Id="rId75" Type="http://schemas.openxmlformats.org/officeDocument/2006/relationships/hyperlink" Target="file:///C:\Users\User\TQC+%20&#32178;&#38913;&#36039;&#26009;&#25847;&#21462;&#33287;&#20998;&#26512;&#29305;&#35347;&#25945;&#26448;\&#31532;3&#31456;\3-3\E3-3-2-1.html" TargetMode="External"/><Relationship Id="rId91" Type="http://schemas.openxmlformats.org/officeDocument/2006/relationships/hyperlink" Target="file:///C:\Users\User\TQC+%20&#32178;&#38913;&#36039;&#26009;&#25847;&#21462;&#33287;&#20998;&#26512;&#29305;&#35347;&#25945;&#26448;\&#31532;3&#31456;\3-3\E3-3-3-1.html" TargetMode="External"/><Relationship Id="rId96" Type="http://schemas.openxmlformats.org/officeDocument/2006/relationships/hyperlink" Target="file:///C:\Users\User\TQC+%20&#32178;&#38913;&#36039;&#26009;&#25847;&#21462;&#33287;&#20998;&#26512;&#29305;&#35347;&#25945;&#26448;\&#31532;3&#31456;\3-3\E3-3-3-1.html"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User\TQC+%20&#32178;&#38913;&#36039;&#26009;&#25847;&#21462;&#33287;&#20998;&#26512;&#29305;&#35347;&#25945;&#26448;\&#31532;3&#31456;\3-1\E3-1-2-1.html" TargetMode="External"/><Relationship Id="rId28" Type="http://schemas.openxmlformats.org/officeDocument/2006/relationships/hyperlink" Target="file:///C:\Users\User\TQC+%20&#32178;&#38913;&#36039;&#26009;&#25847;&#21462;&#33287;&#20998;&#26512;&#29305;&#35347;&#25945;&#26448;\&#31532;3&#31456;\3-1\E3-1-3-1.html" TargetMode="External"/><Relationship Id="rId49" Type="http://schemas.openxmlformats.org/officeDocument/2006/relationships/hyperlink" Target="file:///C:\Users\User\TQC+%20&#32178;&#38913;&#36039;&#26009;&#25847;&#21462;&#33287;&#20998;&#26512;&#29305;&#35347;&#25945;&#26448;\&#31532;3&#31456;\3-2\E3-2-2-1.html" TargetMode="External"/><Relationship Id="rId114" Type="http://schemas.openxmlformats.org/officeDocument/2006/relationships/hyperlink" Target="https://zh.wikipedia.org/wiki/%E8%87%BA%E5%8D%97%E5%B8%82" TargetMode="External"/><Relationship Id="rId119" Type="http://schemas.openxmlformats.org/officeDocument/2006/relationships/hyperlink" Target="https://zh.wikipedia.org/wiki/%E5%BD%B0%E5%8C%96%E7%B8%A3" TargetMode="External"/><Relationship Id="rId44" Type="http://schemas.openxmlformats.org/officeDocument/2006/relationships/hyperlink" Target="file:///C:\Users\User\TQC+%20&#32178;&#38913;&#36039;&#26009;&#25847;&#21462;&#33287;&#20998;&#26512;&#29305;&#35347;&#25945;&#26448;\&#31532;3&#31456;\3-2\E3-2-1-1.html" TargetMode="External"/><Relationship Id="rId60" Type="http://schemas.openxmlformats.org/officeDocument/2006/relationships/hyperlink" Target="file:///C:\Users\User\TQC+%20&#32178;&#38913;&#36039;&#26009;&#25847;&#21462;&#33287;&#20998;&#26512;&#29305;&#35347;&#25945;&#26448;\&#31532;3&#31456;\3-3\E3-3-1-1.html" TargetMode="External"/><Relationship Id="rId65" Type="http://schemas.openxmlformats.org/officeDocument/2006/relationships/hyperlink" Target="file:///C:\Users\User\TQC+%20&#32178;&#38913;&#36039;&#26009;&#25847;&#21462;&#33287;&#20998;&#26512;&#29305;&#35347;&#25945;&#26448;\&#31532;3&#31456;\3-3\E3-3-1-1.html" TargetMode="External"/><Relationship Id="rId81" Type="http://schemas.openxmlformats.org/officeDocument/2006/relationships/hyperlink" Target="file:///C:\Users\User\TQC+%20&#32178;&#38913;&#36039;&#26009;&#25847;&#21462;&#33287;&#20998;&#26512;&#29305;&#35347;&#25945;&#26448;\&#31532;3&#31456;\3-3\E3-3-3-1.html" TargetMode="External"/><Relationship Id="rId86" Type="http://schemas.openxmlformats.org/officeDocument/2006/relationships/hyperlink" Target="file:///C:\Users\User\TQC+%20&#32178;&#38913;&#36039;&#26009;&#25847;&#21462;&#33287;&#20998;&#26512;&#29305;&#35347;&#25945;&#26448;\&#31532;3&#31456;\3-3\E3-3-3-1.html" TargetMode="External"/><Relationship Id="rId130" Type="http://schemas.openxmlformats.org/officeDocument/2006/relationships/hyperlink" Target="https://zh.wikipedia.org/wiki/%E9%80%A3%E6%B1%9F%E7%B8%A3_(%E4%B8%AD%E8%8F%AF%E6%B0%91%E5%9C%8B)" TargetMode="External"/><Relationship Id="rId135" Type="http://schemas.openxmlformats.org/officeDocument/2006/relationships/header" Target="header2.xml"/><Relationship Id="rId13" Type="http://schemas.openxmlformats.org/officeDocument/2006/relationships/hyperlink" Target="file:///C:\Users\User\TQC+%20&#32178;&#38913;&#36039;&#26009;&#25847;&#21462;&#33287;&#20998;&#26512;&#29305;&#35347;&#25945;&#26448;\&#31532;3&#31456;\3-1\E3-1-1-1.html" TargetMode="External"/><Relationship Id="rId18" Type="http://schemas.openxmlformats.org/officeDocument/2006/relationships/hyperlink" Target="file:///C:\Users\User\TQC+%20&#32178;&#38913;&#36039;&#26009;&#25847;&#21462;&#33287;&#20998;&#26512;&#29305;&#35347;&#25945;&#26448;\&#31532;3&#31456;\3-1\E3-1-1-1.html" TargetMode="External"/><Relationship Id="rId39" Type="http://schemas.openxmlformats.org/officeDocument/2006/relationships/hyperlink" Target="https://zh.wikipedia.org/wiki/%E7%9F%A9%E9%99%A3" TargetMode="External"/><Relationship Id="rId109" Type="http://schemas.openxmlformats.org/officeDocument/2006/relationships/image" Target="media/image8.wmf"/><Relationship Id="rId34" Type="http://schemas.openxmlformats.org/officeDocument/2006/relationships/hyperlink" Target="file:///C:\Users\User\TQC+%20&#32178;&#38913;&#36039;&#26009;&#25847;&#21462;&#33287;&#20998;&#26512;&#29305;&#35347;&#25945;&#26448;\&#31532;3&#31456;\3-1\E3-1-3-1.html" TargetMode="External"/><Relationship Id="rId50" Type="http://schemas.openxmlformats.org/officeDocument/2006/relationships/hyperlink" Target="file:///C:\Users\User\TQC+%20&#32178;&#38913;&#36039;&#26009;&#25847;&#21462;&#33287;&#20998;&#26512;&#29305;&#35347;&#25945;&#26448;\&#31532;3&#31456;\3-2\E3-2-2-1.html" TargetMode="External"/><Relationship Id="rId55" Type="http://schemas.openxmlformats.org/officeDocument/2006/relationships/hyperlink" Target="file:///C:\Users\User\TQC+%20&#32178;&#38913;&#36039;&#26009;&#25847;&#21462;&#33287;&#20998;&#26512;&#29305;&#35347;&#25945;&#26448;\&#31532;3&#31456;\3-2\E3-2-3-1.html" TargetMode="External"/><Relationship Id="rId76" Type="http://schemas.openxmlformats.org/officeDocument/2006/relationships/hyperlink" Target="file:///C:\Users\User\TQC+%20&#32178;&#38913;&#36039;&#26009;&#25847;&#21462;&#33287;&#20998;&#26512;&#29305;&#35347;&#25945;&#26448;\&#31532;3&#31456;\3-3\E3-3-2-1.html" TargetMode="External"/><Relationship Id="rId97" Type="http://schemas.openxmlformats.org/officeDocument/2006/relationships/hyperlink" Target="file:///C:\Users\User\TQC+%20&#32178;&#38913;&#36039;&#26009;&#25847;&#21462;&#33287;&#20998;&#26512;&#29305;&#35347;&#25945;&#26448;\&#31532;3&#31456;\3-3\E3-3-3-1.html" TargetMode="External"/><Relationship Id="rId104" Type="http://schemas.openxmlformats.org/officeDocument/2006/relationships/hyperlink" Target="http://www.service-architecture.com/articles/xml/finance_xml.html" TargetMode="External"/><Relationship Id="rId120" Type="http://schemas.openxmlformats.org/officeDocument/2006/relationships/hyperlink" Target="https://zh.wikipedia.org/wiki/%E5%8D%97%E6%8A%95%E7%B8%A3" TargetMode="External"/><Relationship Id="rId125" Type="http://schemas.openxmlformats.org/officeDocument/2006/relationships/hyperlink" Target="https://zh.wikipedia.org/wiki/%E8%8A%B1%E8%93%AE%E7%B8%A3" TargetMode="External"/><Relationship Id="rId141"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file:///C:\Users\User\TQC+%20&#32178;&#38913;&#36039;&#26009;&#25847;&#21462;&#33287;&#20998;&#26512;&#29305;&#35347;&#25945;&#26448;\&#31532;3&#31456;\3-3\E3-3-1-1.html" TargetMode="External"/><Relationship Id="rId92" Type="http://schemas.openxmlformats.org/officeDocument/2006/relationships/hyperlink" Target="file:///C:\Users\User\TQC+%20&#32178;&#38913;&#36039;&#26009;&#25847;&#21462;&#33287;&#20998;&#26512;&#29305;&#35347;&#25945;&#26448;\&#31532;3&#31456;\3-3\E3-3-3-1.html" TargetMode="External"/><Relationship Id="rId2" Type="http://schemas.openxmlformats.org/officeDocument/2006/relationships/numbering" Target="numbering.xml"/><Relationship Id="rId29" Type="http://schemas.openxmlformats.org/officeDocument/2006/relationships/hyperlink" Target="file:///C:\Users\User\TQC+%20&#32178;&#38913;&#36039;&#26009;&#25847;&#21462;&#33287;&#20998;&#26512;&#29305;&#35347;&#25945;&#26448;\&#31532;3&#31456;\3-1\E3-1-3-1.html" TargetMode="External"/><Relationship Id="rId24" Type="http://schemas.openxmlformats.org/officeDocument/2006/relationships/hyperlink" Target="file:///C:\Users\User\TQC+%20&#32178;&#38913;&#36039;&#26009;&#25847;&#21462;&#33287;&#20998;&#26512;&#29305;&#35347;&#25945;&#26448;\&#31532;3&#31456;\3-1\E3-1-3-1.html" TargetMode="External"/><Relationship Id="rId40" Type="http://schemas.openxmlformats.org/officeDocument/2006/relationships/hyperlink" Target="https://zh.wikipedia.org/wiki/%E6%95%B8%E5%AD%B8" TargetMode="External"/><Relationship Id="rId45" Type="http://schemas.openxmlformats.org/officeDocument/2006/relationships/hyperlink" Target="file:///C:\Users\User\TQC+%20&#32178;&#38913;&#36039;&#26009;&#25847;&#21462;&#33287;&#20998;&#26512;&#29305;&#35347;&#25945;&#26448;\&#31532;3&#31456;\3-2\E3-2-1-1.html" TargetMode="External"/><Relationship Id="rId66" Type="http://schemas.openxmlformats.org/officeDocument/2006/relationships/hyperlink" Target="file:///C:\Users\User\TQC+%20&#32178;&#38913;&#36039;&#26009;&#25847;&#21462;&#33287;&#20998;&#26512;&#29305;&#35347;&#25945;&#26448;\&#31532;3&#31456;\3-3\E3-3-1-1.html" TargetMode="External"/><Relationship Id="rId87" Type="http://schemas.openxmlformats.org/officeDocument/2006/relationships/hyperlink" Target="file:///C:\Users\User\TQC+%20&#32178;&#38913;&#36039;&#26009;&#25847;&#21462;&#33287;&#20998;&#26512;&#29305;&#35347;&#25945;&#26448;\&#31532;3&#31456;\3-3\E3-3-3-1.html" TargetMode="External"/><Relationship Id="rId110" Type="http://schemas.openxmlformats.org/officeDocument/2006/relationships/hyperlink" Target="https://zh.wikipedia.org/wiki/%E8%87%BA%E5%8C%97%E5%B8%82" TargetMode="External"/><Relationship Id="rId115" Type="http://schemas.openxmlformats.org/officeDocument/2006/relationships/hyperlink" Target="https://zh.wikipedia.org/wiki/%E6%A1%83%E5%9C%92%E5%B8%82" TargetMode="External"/><Relationship Id="rId131" Type="http://schemas.openxmlformats.org/officeDocument/2006/relationships/hyperlink" Target="https://zh.wikipedia.org/wiki/%E9%87%91%E9%96%80%E7%B8%A3" TargetMode="External"/><Relationship Id="rId136" Type="http://schemas.openxmlformats.org/officeDocument/2006/relationships/footer" Target="footer1.xml"/><Relationship Id="rId61" Type="http://schemas.openxmlformats.org/officeDocument/2006/relationships/hyperlink" Target="file:///C:\Users\User\TQC+%20&#32178;&#38913;&#36039;&#26009;&#25847;&#21462;&#33287;&#20998;&#26512;&#29305;&#35347;&#25945;&#26448;\&#31532;3&#31456;\3-3\E3-3-1-1.html" TargetMode="External"/><Relationship Id="rId82" Type="http://schemas.openxmlformats.org/officeDocument/2006/relationships/hyperlink" Target="file:///C:\Users\User\TQC+%20&#32178;&#38913;&#36039;&#26009;&#25847;&#21462;&#33287;&#20998;&#26512;&#29305;&#35347;&#25945;&#26448;\&#31532;3&#31456;\3-3\E3-3-3-1.html" TargetMode="External"/><Relationship Id="rId19" Type="http://schemas.openxmlformats.org/officeDocument/2006/relationships/hyperlink" Target="file:///C:\Users\User\TQC+%20&#32178;&#38913;&#36039;&#26009;&#25847;&#21462;&#33287;&#20998;&#26512;&#29305;&#35347;&#25945;&#26448;\&#31532;3&#31456;\3-1\E3-1-1-1.html" TargetMode="External"/><Relationship Id="rId14" Type="http://schemas.openxmlformats.org/officeDocument/2006/relationships/hyperlink" Target="file:///C:\Users\User\TQC+%20&#32178;&#38913;&#36039;&#26009;&#25847;&#21462;&#33287;&#20998;&#26512;&#29305;&#35347;&#25945;&#26448;\&#31532;3&#31456;\3-1\E3-1-1-1.html" TargetMode="External"/><Relationship Id="rId30" Type="http://schemas.openxmlformats.org/officeDocument/2006/relationships/hyperlink" Target="file:///C:\Users\User\TQC+%20&#32178;&#38913;&#36039;&#26009;&#25847;&#21462;&#33287;&#20998;&#26512;&#29305;&#35347;&#25945;&#26448;\&#31532;3&#31456;\3-1\E3-1-3-1.html" TargetMode="External"/><Relationship Id="rId35" Type="http://schemas.openxmlformats.org/officeDocument/2006/relationships/hyperlink" Target="file:///C:\Users\User\TQC+%20&#32178;&#38913;&#36039;&#26009;&#25847;&#21462;&#33287;&#20998;&#26512;&#29305;&#35347;&#25945;&#26448;\&#31532;3&#31456;\3-1\E3-1-3-1.html" TargetMode="External"/><Relationship Id="rId56" Type="http://schemas.openxmlformats.org/officeDocument/2006/relationships/hyperlink" Target="file:///C:\Users\User\TQC+%20&#32178;&#38913;&#36039;&#26009;&#25847;&#21462;&#33287;&#20998;&#26512;&#29305;&#35347;&#25945;&#26448;\&#31532;3&#31456;\3-3\E3-3-1-1.html" TargetMode="External"/><Relationship Id="rId77" Type="http://schemas.openxmlformats.org/officeDocument/2006/relationships/hyperlink" Target="file:///C:\Users\User\TQC+%20&#32178;&#38913;&#36039;&#26009;&#25847;&#21462;&#33287;&#20998;&#26512;&#29305;&#35347;&#25945;&#26448;\&#31532;3&#31456;\3-3\E3-3-2-1.html" TargetMode="External"/><Relationship Id="rId100" Type="http://schemas.openxmlformats.org/officeDocument/2006/relationships/hyperlink" Target="https://zh.wikipedia.org/wiki/%E6%A0%87%E5%87%86%E9%80%9A%E7%94%A8%E6%A0%87%E8%AE%B0%E8%AF%AD%E8%A8%80" TargetMode="External"/><Relationship Id="rId105" Type="http://schemas.openxmlformats.org/officeDocument/2006/relationships/hyperlink" Target="file:///C:\Users\User\TQC+%20&#32178;&#38913;&#36039;&#26009;&#25847;&#21462;&#33287;&#20998;&#26512;&#29305;&#35347;&#25945;&#26448;\&#31532;3&#31456;\3-3\E3-3-4-1.html" TargetMode="External"/><Relationship Id="rId126" Type="http://schemas.openxmlformats.org/officeDocument/2006/relationships/hyperlink" Target="https://zh.wikipedia.org/wiki/%E6%BE%8E%E6%B9%96%E7%B8%A3" TargetMode="External"/><Relationship Id="rId8" Type="http://schemas.openxmlformats.org/officeDocument/2006/relationships/endnotes" Target="endnotes.xml"/><Relationship Id="rId51" Type="http://schemas.openxmlformats.org/officeDocument/2006/relationships/hyperlink" Target="file:///C:\Users\User\TQC+%20&#32178;&#38913;&#36039;&#26009;&#25847;&#21462;&#33287;&#20998;&#26512;&#29305;&#35347;&#25945;&#26448;\&#31532;3&#31456;\3-2\E3-2-2-1.html" TargetMode="External"/><Relationship Id="rId72" Type="http://schemas.openxmlformats.org/officeDocument/2006/relationships/hyperlink" Target="file:///C:\Users\User\TQC+%20&#32178;&#38913;&#36039;&#26009;&#25847;&#21462;&#33287;&#20998;&#26512;&#29305;&#35347;&#25945;&#26448;\&#31532;3&#31456;\3-3\E3-3-2-1.html" TargetMode="External"/><Relationship Id="rId93" Type="http://schemas.openxmlformats.org/officeDocument/2006/relationships/hyperlink" Target="file:///C:\Users\User\TQC+%20&#32178;&#38913;&#36039;&#26009;&#25847;&#21462;&#33287;&#20998;&#26512;&#29305;&#35347;&#25945;&#26448;\&#31532;3&#31456;\3-3\E3-3-3-1.html" TargetMode="External"/><Relationship Id="rId98" Type="http://schemas.openxmlformats.org/officeDocument/2006/relationships/hyperlink" Target="https://zh.wikipedia.org/wiki/%E6%A0%87%E8%AE%B0%E8%AF%AD%E8%A8%80" TargetMode="External"/><Relationship Id="rId121" Type="http://schemas.openxmlformats.org/officeDocument/2006/relationships/hyperlink" Target="https://zh.wikipedia.org/wiki/%E9%9B%B2%E6%9E%97%E7%B8%A3" TargetMode="External"/><Relationship Id="rId142" Type="http://schemas.microsoft.com/office/2011/relationships/commentsExtended" Target="commentsExtended.xml"/><Relationship Id="rId3" Type="http://schemas.openxmlformats.org/officeDocument/2006/relationships/styles" Target="styles.xml"/><Relationship Id="rId25" Type="http://schemas.openxmlformats.org/officeDocument/2006/relationships/hyperlink" Target="file:///C:\Users\User\TQC+%20&#32178;&#38913;&#36039;&#26009;&#25847;&#21462;&#33287;&#20998;&#26512;&#29305;&#35347;&#25945;&#26448;\&#31532;3&#31456;\3-1\E3-1-3-1.html" TargetMode="External"/><Relationship Id="rId46" Type="http://schemas.openxmlformats.org/officeDocument/2006/relationships/hyperlink" Target="file:///C:\Users\User\TQC+%20&#32178;&#38913;&#36039;&#26009;&#25847;&#21462;&#33287;&#20998;&#26512;&#29305;&#35347;&#25945;&#26448;\&#31532;3&#31456;\3-2\E3-2-1-1.html" TargetMode="External"/><Relationship Id="rId67" Type="http://schemas.openxmlformats.org/officeDocument/2006/relationships/hyperlink" Target="file:///C:\Users\User\TQC+%20&#32178;&#38913;&#36039;&#26009;&#25847;&#21462;&#33287;&#20998;&#26512;&#29305;&#35347;&#25945;&#26448;\&#31532;3&#31456;\3-3\E3-3-1-1.html" TargetMode="External"/><Relationship Id="rId116" Type="http://schemas.openxmlformats.org/officeDocument/2006/relationships/hyperlink" Target="https://zh.wikipedia.org/wiki/%E5%AE%9C%E8%98%AD%E7%B8%A3" TargetMode="External"/><Relationship Id="rId137" Type="http://schemas.openxmlformats.org/officeDocument/2006/relationships/footer" Target="footer2.xml"/><Relationship Id="rId20" Type="http://schemas.openxmlformats.org/officeDocument/2006/relationships/hyperlink" Target="file:///C:\Users\User\TQC+%20&#32178;&#38913;&#36039;&#26009;&#25847;&#21462;&#33287;&#20998;&#26512;&#29305;&#35347;&#25945;&#26448;\&#31532;3&#31456;\3-1\E3-1-1-1.html" TargetMode="External"/><Relationship Id="rId41" Type="http://schemas.openxmlformats.org/officeDocument/2006/relationships/hyperlink" Target="https://zh.wikipedia.org/wiki/%E5%87%BD%E6%95%B8" TargetMode="External"/><Relationship Id="rId62" Type="http://schemas.openxmlformats.org/officeDocument/2006/relationships/hyperlink" Target="file:///C:\Users\User\TQC+%20&#32178;&#38913;&#36039;&#26009;&#25847;&#21462;&#33287;&#20998;&#26512;&#29305;&#35347;&#25945;&#26448;\&#31532;3&#31456;\3-3\E3-3-1-1.html" TargetMode="External"/><Relationship Id="rId83" Type="http://schemas.openxmlformats.org/officeDocument/2006/relationships/hyperlink" Target="file:///C:\Users\User\TQC+%20&#32178;&#38913;&#36039;&#26009;&#25847;&#21462;&#33287;&#20998;&#26512;&#29305;&#35347;&#25945;&#26448;\&#31532;3&#31456;\3-3\E3-3-3-1.html" TargetMode="External"/><Relationship Id="rId88" Type="http://schemas.openxmlformats.org/officeDocument/2006/relationships/hyperlink" Target="file:///C:\Users\User\TQC+%20&#32178;&#38913;&#36039;&#26009;&#25847;&#21462;&#33287;&#20998;&#26512;&#29305;&#35347;&#25945;&#26448;\&#31532;3&#31456;\3-3\E3-3-3-1.html" TargetMode="External"/><Relationship Id="rId111" Type="http://schemas.openxmlformats.org/officeDocument/2006/relationships/hyperlink" Target="https://zh.wikipedia.org/wiki/%E9%AB%98%E9%9B%84%E5%B8%82" TargetMode="External"/><Relationship Id="rId132" Type="http://schemas.openxmlformats.org/officeDocument/2006/relationships/image" Target="media/image9.png"/><Relationship Id="rId15" Type="http://schemas.openxmlformats.org/officeDocument/2006/relationships/hyperlink" Target="file:///C:\Users\User\TQC+%20&#32178;&#38913;&#36039;&#26009;&#25847;&#21462;&#33287;&#20998;&#26512;&#29305;&#35347;&#25945;&#26448;\&#31532;3&#31456;\3-1\E3-1-1-1.html" TargetMode="External"/><Relationship Id="rId36" Type="http://schemas.openxmlformats.org/officeDocument/2006/relationships/hyperlink" Target="https://zh.wikipedia.org/wiki/Python" TargetMode="External"/><Relationship Id="rId57" Type="http://schemas.openxmlformats.org/officeDocument/2006/relationships/hyperlink" Target="file:///C:\Users\User\TQC+%20&#32178;&#38913;&#36039;&#26009;&#25847;&#21462;&#33287;&#20998;&#26512;&#29305;&#35347;&#25945;&#26448;\&#31532;3&#31456;\3-3\E3-3-1-1.html" TargetMode="External"/><Relationship Id="rId106" Type="http://schemas.openxmlformats.org/officeDocument/2006/relationships/hyperlink" Target="file:///C:\Users\User\TQC+%20&#32178;&#38913;&#36039;&#26009;&#25847;&#21462;&#33287;&#20998;&#26512;&#29305;&#35347;&#25945;&#26448;\&#31532;3&#31456;\3-3\E3-3-4-1.html" TargetMode="External"/><Relationship Id="rId127" Type="http://schemas.openxmlformats.org/officeDocument/2006/relationships/hyperlink" Target="https://zh.wikipedia.org/wiki/%E5%9F%BA%E9%9A%86%E5%B8%82" TargetMode="External"/><Relationship Id="rId10" Type="http://schemas.openxmlformats.org/officeDocument/2006/relationships/hyperlink" Target="file:///C:\Users\User\TQC+%20&#32178;&#38913;&#36039;&#26009;&#25847;&#21462;&#33287;&#20998;&#26512;&#29305;&#35347;&#25945;&#26448;\&#31532;3&#31456;\3-1\E3-1-1-1.html" TargetMode="External"/><Relationship Id="rId31" Type="http://schemas.openxmlformats.org/officeDocument/2006/relationships/hyperlink" Target="file:///C:\Users\User\TQC+%20&#32178;&#38913;&#36039;&#26009;&#25847;&#21462;&#33287;&#20998;&#26512;&#29305;&#35347;&#25945;&#26448;\&#31532;3&#31456;\3-1\E3-1-3-1.html" TargetMode="External"/><Relationship Id="rId52" Type="http://schemas.openxmlformats.org/officeDocument/2006/relationships/image" Target="media/image2.jpeg"/><Relationship Id="rId73" Type="http://schemas.openxmlformats.org/officeDocument/2006/relationships/hyperlink" Target="file:///C:\Users\User\TQC+%20&#32178;&#38913;&#36039;&#26009;&#25847;&#21462;&#33287;&#20998;&#26512;&#29305;&#35347;&#25945;&#26448;\&#31532;3&#31456;\3-3\E3-3-2-1.html" TargetMode="External"/><Relationship Id="rId78" Type="http://schemas.openxmlformats.org/officeDocument/2006/relationships/hyperlink" Target="file:///C:\Users\User\TQC+%20&#32178;&#38913;&#36039;&#26009;&#25847;&#21462;&#33287;&#20998;&#26512;&#29305;&#35347;&#25945;&#26448;\&#31532;3&#31456;\3-3\E3-3-2-1.html" TargetMode="External"/><Relationship Id="rId94" Type="http://schemas.openxmlformats.org/officeDocument/2006/relationships/hyperlink" Target="file:///C:\Users\User\TQC+%20&#32178;&#38913;&#36039;&#26009;&#25847;&#21462;&#33287;&#20998;&#26512;&#29305;&#35347;&#25945;&#26448;\&#31532;3&#31456;\3-3\E3-3-3-1.html" TargetMode="External"/><Relationship Id="rId99" Type="http://schemas.openxmlformats.org/officeDocument/2006/relationships/hyperlink" Target="https://zh.wikipedia.org/wiki/%E8%AE%A1%E7%AE%97%E6%9C%BA" TargetMode="External"/><Relationship Id="rId101" Type="http://schemas.openxmlformats.org/officeDocument/2006/relationships/hyperlink" Target="https://zh.wikipedia.org/wiki/%E5%8F%AF%E6%89%A9%E5%B1%95%E6%A0%B7%E5%BC%8F%E8%AF%AD%E8%A8%80" TargetMode="External"/><Relationship Id="rId122" Type="http://schemas.openxmlformats.org/officeDocument/2006/relationships/hyperlink" Target="https://zh.wikipedia.org/wiki/%E5%98%89%E7%BE%A9%E7%B8%A3" TargetMode="External"/><Relationship Id="rId4" Type="http://schemas.microsoft.com/office/2007/relationships/stylesWithEffects" Target="stylesWithEffects.xml"/><Relationship Id="rId9" Type="http://schemas.openxmlformats.org/officeDocument/2006/relationships/image" Target="media/image6.jpeg"/><Relationship Id="rId26" Type="http://schemas.openxmlformats.org/officeDocument/2006/relationships/hyperlink" Target="file:///C:\Users\User\TQC+%20&#32178;&#38913;&#36039;&#26009;&#25847;&#21462;&#33287;&#20998;&#26512;&#29305;&#35347;&#25945;&#26448;\&#31532;3&#31456;\3-1\E3-1-3-1.html" TargetMode="External"/><Relationship Id="rId47" Type="http://schemas.openxmlformats.org/officeDocument/2006/relationships/hyperlink" Target="file:///C:\Users\User\TQC+%20&#32178;&#38913;&#36039;&#26009;&#25847;&#21462;&#33287;&#20998;&#26512;&#29305;&#35347;&#25945;&#26448;\&#31532;3&#31456;\3-2\E3-2-2-1.html" TargetMode="External"/><Relationship Id="rId68" Type="http://schemas.openxmlformats.org/officeDocument/2006/relationships/hyperlink" Target="file:///C:\Users\User\TQC+%20&#32178;&#38913;&#36039;&#26009;&#25847;&#21462;&#33287;&#20998;&#26512;&#29305;&#35347;&#25945;&#26448;\&#31532;3&#31456;\3-3\E3-3-1-1.html" TargetMode="External"/><Relationship Id="rId89" Type="http://schemas.openxmlformats.org/officeDocument/2006/relationships/hyperlink" Target="file:///C:\Users\User\TQC+%20&#32178;&#38913;&#36039;&#26009;&#25847;&#21462;&#33287;&#20998;&#26512;&#29305;&#35347;&#25945;&#26448;\&#31532;3&#31456;\3-3\E3-3-3-1.html" TargetMode="External"/><Relationship Id="rId112" Type="http://schemas.openxmlformats.org/officeDocument/2006/relationships/hyperlink" Target="https://zh.wikipedia.org/wiki/%E6%96%B0%E5%8C%97%E5%B8%82" TargetMode="External"/><Relationship Id="rId133" Type="http://schemas.openxmlformats.org/officeDocument/2006/relationships/comments" Target="comments.xml"/><Relationship Id="rId16" Type="http://schemas.openxmlformats.org/officeDocument/2006/relationships/hyperlink" Target="file:///C:\Users\User\TQC+%20&#32178;&#38913;&#36039;&#26009;&#25847;&#21462;&#33287;&#20998;&#26512;&#29305;&#35347;&#25945;&#26448;\&#31532;3&#31456;\3-1\E3-1-1-1.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wmf"/><Relationship Id="rId4"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30849;&#23792;-AXP014100-1108.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2FFA6-F14F-45D2-BDF7-77D8B1AB4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碁峰-AXP014100-1108</Template>
  <TotalTime>16</TotalTime>
  <Pages>111</Pages>
  <Words>16290</Words>
  <Characters>92853</Characters>
  <Application>Microsoft Office Word</Application>
  <DocSecurity>0</DocSecurity>
  <Lines>773</Lines>
  <Paragraphs>217</Paragraphs>
  <ScaleCrop>false</ScaleCrop>
  <Company>Nude Graphic Design</Company>
  <LinksUpToDate>false</LinksUpToDate>
  <CharactersWithSpaces>108926</CharactersWithSpaces>
  <SharedDoc>false</SharedDoc>
  <HLinks>
    <vt:vector size="84" baseType="variant">
      <vt:variant>
        <vt:i4>7340137</vt:i4>
      </vt:variant>
      <vt:variant>
        <vt:i4>39</vt:i4>
      </vt:variant>
      <vt:variant>
        <vt:i4>0</vt:i4>
      </vt:variant>
      <vt:variant>
        <vt:i4>5</vt:i4>
      </vt:variant>
      <vt:variant>
        <vt:lpwstr>https://zh.wikipedia.org/wiki/%E8%B3%87%E6%96%99%E9%A1%9E%E5%9E%8B</vt:lpwstr>
      </vt:variant>
      <vt:variant>
        <vt:lpwstr/>
      </vt:variant>
      <vt:variant>
        <vt:i4>8257580</vt:i4>
      </vt:variant>
      <vt:variant>
        <vt:i4>36</vt:i4>
      </vt:variant>
      <vt:variant>
        <vt:i4>0</vt:i4>
      </vt:variant>
      <vt:variant>
        <vt:i4>5</vt:i4>
      </vt:variant>
      <vt:variant>
        <vt:lpwstr>https://zh.wikipedia.org/wiki/%E5%AE%A2%E6%88%B7%E7%AB%AF/%E6%9C%8D%E5%8A%A1%E5%99%A8%E7%BB%93%E6%9E%84</vt:lpwstr>
      </vt:variant>
      <vt:variant>
        <vt:lpwstr/>
      </vt:variant>
      <vt:variant>
        <vt:i4>983060</vt:i4>
      </vt:variant>
      <vt:variant>
        <vt:i4>33</vt:i4>
      </vt:variant>
      <vt:variant>
        <vt:i4>0</vt:i4>
      </vt:variant>
      <vt:variant>
        <vt:i4>5</vt:i4>
      </vt:variant>
      <vt:variant>
        <vt:lpwstr>https://zh.wikipedia.org/wiki/%E9%97%9C%E8%81%AF%E5%BC%8F%E8%B3%87%E6%96%99%E5%BA%AB</vt:lpwstr>
      </vt:variant>
      <vt:variant>
        <vt:lpwstr/>
      </vt:variant>
      <vt:variant>
        <vt:i4>1703955</vt:i4>
      </vt:variant>
      <vt:variant>
        <vt:i4>30</vt:i4>
      </vt:variant>
      <vt:variant>
        <vt:i4>0</vt:i4>
      </vt:variant>
      <vt:variant>
        <vt:i4>5</vt:i4>
      </vt:variant>
      <vt:variant>
        <vt:lpwstr>https://zh.wikipedia.org/wiki/%E7%A8%8B%E5%BC%8F%E5%BA%AB</vt:lpwstr>
      </vt:variant>
      <vt:variant>
        <vt:lpwstr/>
      </vt:variant>
      <vt:variant>
        <vt:i4>5636118</vt:i4>
      </vt:variant>
      <vt:variant>
        <vt:i4>27</vt:i4>
      </vt:variant>
      <vt:variant>
        <vt:i4>0</vt:i4>
      </vt:variant>
      <vt:variant>
        <vt:i4>5</vt:i4>
      </vt:variant>
      <vt:variant>
        <vt:lpwstr>https://zh.wikipedia.org/wiki/C%E8%AF%AD%E8%A8%80</vt:lpwstr>
      </vt:variant>
      <vt:variant>
        <vt:lpwstr/>
      </vt:variant>
      <vt:variant>
        <vt:i4>4325475</vt:i4>
      </vt:variant>
      <vt:variant>
        <vt:i4>24</vt:i4>
      </vt:variant>
      <vt:variant>
        <vt:i4>0</vt:i4>
      </vt:variant>
      <vt:variant>
        <vt:i4>5</vt:i4>
      </vt:variant>
      <vt:variant>
        <vt:lpwstr>http://www.service-architecture.com/articles/xml/finance_xml.html</vt:lpwstr>
      </vt:variant>
      <vt:variant>
        <vt:lpwstr/>
      </vt:variant>
      <vt:variant>
        <vt:i4>3080306</vt:i4>
      </vt:variant>
      <vt:variant>
        <vt:i4>21</vt:i4>
      </vt:variant>
      <vt:variant>
        <vt:i4>0</vt:i4>
      </vt:variant>
      <vt:variant>
        <vt:i4>5</vt:i4>
      </vt:variant>
      <vt:variant>
        <vt:lpwstr>https://zh.wikipedia.org/wiki/XPath</vt:lpwstr>
      </vt:variant>
      <vt:variant>
        <vt:lpwstr/>
      </vt:variant>
      <vt:variant>
        <vt:i4>2424929</vt:i4>
      </vt:variant>
      <vt:variant>
        <vt:i4>18</vt:i4>
      </vt:variant>
      <vt:variant>
        <vt:i4>0</vt:i4>
      </vt:variant>
      <vt:variant>
        <vt:i4>5</vt:i4>
      </vt:variant>
      <vt:variant>
        <vt:lpwstr>https://zh.wikipedia.org/wiki/XBRL</vt:lpwstr>
      </vt:variant>
      <vt:variant>
        <vt:lpwstr/>
      </vt:variant>
      <vt:variant>
        <vt:i4>1376327</vt:i4>
      </vt:variant>
      <vt:variant>
        <vt:i4>15</vt:i4>
      </vt:variant>
      <vt:variant>
        <vt:i4>0</vt:i4>
      </vt:variant>
      <vt:variant>
        <vt:i4>5</vt:i4>
      </vt:variant>
      <vt:variant>
        <vt:lpwstr>https://zh.wikipedia.org/wiki/%E5%8F%AF%E6%89%A9%E5%B1%95%E6%A0%B7%E5%BC%8F%E8%AF%AD%E8%A8%80</vt:lpwstr>
      </vt:variant>
      <vt:variant>
        <vt:lpwstr/>
      </vt:variant>
      <vt:variant>
        <vt:i4>2621547</vt:i4>
      </vt:variant>
      <vt:variant>
        <vt:i4>12</vt:i4>
      </vt:variant>
      <vt:variant>
        <vt:i4>0</vt:i4>
      </vt:variant>
      <vt:variant>
        <vt:i4>5</vt:i4>
      </vt:variant>
      <vt:variant>
        <vt:lpwstr>https://zh.wikipedia.org/wiki/%E6%A0%87%E5%87%86%E9%80%9A%E7%94%A8%E6%A0%87%E8%AE%B0%E8%AF%AD%E8%A8%80</vt:lpwstr>
      </vt:variant>
      <vt:variant>
        <vt:lpwstr/>
      </vt:variant>
      <vt:variant>
        <vt:i4>5177360</vt:i4>
      </vt:variant>
      <vt:variant>
        <vt:i4>9</vt:i4>
      </vt:variant>
      <vt:variant>
        <vt:i4>0</vt:i4>
      </vt:variant>
      <vt:variant>
        <vt:i4>5</vt:i4>
      </vt:variant>
      <vt:variant>
        <vt:lpwstr>https://zh.wikipedia.org/wiki/%E8%AE%A1%E7%AE%97%E6%9C%BA</vt:lpwstr>
      </vt:variant>
      <vt:variant>
        <vt:lpwstr/>
      </vt:variant>
      <vt:variant>
        <vt:i4>2359345</vt:i4>
      </vt:variant>
      <vt:variant>
        <vt:i4>6</vt:i4>
      </vt:variant>
      <vt:variant>
        <vt:i4>0</vt:i4>
      </vt:variant>
      <vt:variant>
        <vt:i4>5</vt:i4>
      </vt:variant>
      <vt:variant>
        <vt:lpwstr>https://zh.wikipedia.org/wiki/%E6%A0%87%E8%AE%B0%E8%AF%AD%E8%A8%80</vt:lpwstr>
      </vt:variant>
      <vt:variant>
        <vt:lpwstr/>
      </vt:variant>
      <vt:variant>
        <vt:i4>159073930</vt:i4>
      </vt:variant>
      <vt:variant>
        <vt:i4>3</vt:i4>
      </vt:variant>
      <vt:variant>
        <vt:i4>0</vt:i4>
      </vt:variant>
      <vt:variant>
        <vt:i4>5</vt:i4>
      </vt:variant>
      <vt:variant>
        <vt:lpwstr>G:\cloudbox\新書\python3證照\TQC+ 網頁資料擷取與分析特訓教材\第1章\05.03 comma separated values.html</vt:lpwstr>
      </vt:variant>
      <vt:variant>
        <vt:lpwstr>更换分隔符</vt:lpwstr>
      </vt:variant>
      <vt:variant>
        <vt:i4>3342381</vt:i4>
      </vt:variant>
      <vt:variant>
        <vt:i4>0</vt:i4>
      </vt:variant>
      <vt:variant>
        <vt:i4>0</vt:i4>
      </vt:variant>
      <vt:variant>
        <vt:i4>5</vt:i4>
      </vt:variant>
      <vt:variant>
        <vt:lpwstr>http://wkhtmltopdf.org/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3.x 網頁資料擷取與分析特訓教材</dc:title>
  <dc:creator>Renee;Molin</dc:creator>
  <cp:lastModifiedBy>User</cp:lastModifiedBy>
  <cp:revision>3</cp:revision>
  <cp:lastPrinted>2018-07-18T12:35:00Z</cp:lastPrinted>
  <dcterms:created xsi:type="dcterms:W3CDTF">2018-07-23T02:27:00Z</dcterms:created>
  <dcterms:modified xsi:type="dcterms:W3CDTF">2018-07-23T02:45:00Z</dcterms:modified>
</cp:coreProperties>
</file>